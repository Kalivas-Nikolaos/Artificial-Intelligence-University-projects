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3DB9" w:rsidRPr="0029788F" w:rsidRDefault="00D51BEC" w:rsidP="00950756">
      <w:pPr>
        <w:pStyle w:val="Titulinis14"/>
        <w:rPr>
          <w:lang w:val="en-GB"/>
        </w:rPr>
      </w:pPr>
      <w:bookmarkStart w:id="0" w:name="Baniulis_Tamulynas_2003"/>
      <w:r w:rsidRPr="0029788F">
        <w:rPr>
          <w:lang w:val="en-GB"/>
        </w:rPr>
        <w:t>Vilnius University</w:t>
      </w:r>
    </w:p>
    <w:p w:rsidR="00713DB9" w:rsidRPr="0029788F" w:rsidRDefault="00D51BEC" w:rsidP="00950756">
      <w:pPr>
        <w:pStyle w:val="Titulinis14"/>
        <w:rPr>
          <w:lang w:val="en-GB"/>
        </w:rPr>
      </w:pPr>
      <w:r w:rsidRPr="0029788F">
        <w:rPr>
          <w:lang w:val="en-GB"/>
        </w:rPr>
        <w:t>Faculty of Mathematics and Informatics</w:t>
      </w:r>
    </w:p>
    <w:p w:rsidR="00713DB9" w:rsidRPr="0029788F" w:rsidRDefault="003B0048" w:rsidP="00950756">
      <w:pPr>
        <w:pStyle w:val="Titulinis14"/>
        <w:rPr>
          <w:lang w:val="en-GB"/>
        </w:rPr>
      </w:pPr>
      <w:r>
        <w:rPr>
          <w:lang w:val="en-GB"/>
        </w:rPr>
        <w:t>Institute of Computer Science</w:t>
      </w:r>
    </w:p>
    <w:p w:rsidR="00B46588" w:rsidRPr="0029788F" w:rsidRDefault="00B46588" w:rsidP="00AC3BA7">
      <w:pPr>
        <w:pStyle w:val="FormatavimasNormal"/>
        <w:rPr>
          <w:lang w:val="en-GB"/>
        </w:rPr>
      </w:pPr>
    </w:p>
    <w:p w:rsidR="00544D02" w:rsidRPr="0029788F" w:rsidRDefault="00544D02" w:rsidP="00B46588">
      <w:pPr>
        <w:pStyle w:val="TitulinisTopBorder"/>
        <w:rPr>
          <w:lang w:val="en-GB"/>
        </w:rPr>
      </w:pPr>
    </w:p>
    <w:p w:rsidR="00BC509D" w:rsidRPr="0029788F" w:rsidRDefault="00BC509D" w:rsidP="00BC509D">
      <w:pPr>
        <w:rPr>
          <w:lang w:val="en-GB"/>
        </w:rPr>
      </w:pPr>
    </w:p>
    <w:p w:rsidR="006E1681" w:rsidRDefault="006E1681" w:rsidP="00BC509D">
      <w:pPr>
        <w:rPr>
          <w:lang w:val="en-GB"/>
        </w:rPr>
      </w:pPr>
    </w:p>
    <w:p w:rsidR="006E1681" w:rsidRDefault="006E1681" w:rsidP="00BC509D">
      <w:pPr>
        <w:rPr>
          <w:lang w:val="en-GB"/>
        </w:rPr>
      </w:pPr>
    </w:p>
    <w:p w:rsidR="00877659" w:rsidRPr="00B53CF2" w:rsidRDefault="00877659" w:rsidP="00877659">
      <w:pPr>
        <w:pStyle w:val="TitulinisHeader"/>
      </w:pPr>
      <w:r w:rsidRPr="00B53CF2">
        <w:t>Vytautas Čyras</w:t>
      </w:r>
    </w:p>
    <w:p w:rsidR="006E1681" w:rsidRDefault="006E1681" w:rsidP="00BC509D">
      <w:pPr>
        <w:rPr>
          <w:lang w:val="en-GB"/>
        </w:rPr>
      </w:pPr>
    </w:p>
    <w:p w:rsidR="006E1681" w:rsidRDefault="006E1681" w:rsidP="00BC509D">
      <w:pPr>
        <w:rPr>
          <w:lang w:val="en-GB"/>
        </w:rPr>
      </w:pPr>
    </w:p>
    <w:p w:rsidR="006E1681" w:rsidRPr="0029788F" w:rsidRDefault="006E1681" w:rsidP="00BC509D">
      <w:pPr>
        <w:rPr>
          <w:lang w:val="en-GB"/>
        </w:rPr>
      </w:pPr>
    </w:p>
    <w:p w:rsidR="00BC509D" w:rsidRPr="0029788F" w:rsidRDefault="00BC509D" w:rsidP="00BC509D">
      <w:pPr>
        <w:rPr>
          <w:lang w:val="en-GB"/>
        </w:rPr>
      </w:pPr>
    </w:p>
    <w:p w:rsidR="00BC509D" w:rsidRPr="0029788F" w:rsidRDefault="00BC509D" w:rsidP="00BC509D">
      <w:pPr>
        <w:rPr>
          <w:lang w:val="en-GB"/>
        </w:rPr>
      </w:pPr>
    </w:p>
    <w:p w:rsidR="00BC509D" w:rsidRPr="0029788F" w:rsidRDefault="00BC509D" w:rsidP="00BC509D">
      <w:pPr>
        <w:rPr>
          <w:lang w:val="en-GB"/>
        </w:rPr>
      </w:pPr>
    </w:p>
    <w:p w:rsidR="00BC509D" w:rsidRPr="0029788F" w:rsidRDefault="00BC509D" w:rsidP="00BC509D">
      <w:pPr>
        <w:pStyle w:val="TitulinisHeaderSmallcaps"/>
        <w:rPr>
          <w:lang w:val="en-GB"/>
        </w:rPr>
      </w:pPr>
      <w:r w:rsidRPr="0029788F">
        <w:rPr>
          <w:lang w:val="en-GB"/>
        </w:rPr>
        <w:t>ARTIFICIAL INTELLIGENCE</w:t>
      </w:r>
    </w:p>
    <w:p w:rsidR="00BC509D" w:rsidRDefault="00BC509D" w:rsidP="00BC509D">
      <w:pPr>
        <w:pStyle w:val="FormatavimasNormal"/>
        <w:rPr>
          <w:lang w:val="en-GB"/>
        </w:rPr>
      </w:pPr>
    </w:p>
    <w:p w:rsidR="00877659" w:rsidRPr="0029788F" w:rsidRDefault="00877659" w:rsidP="00BC509D">
      <w:pPr>
        <w:pStyle w:val="FormatavimasNormal"/>
        <w:rPr>
          <w:lang w:val="en-GB"/>
        </w:rPr>
      </w:pPr>
    </w:p>
    <w:p w:rsidR="00BC509D" w:rsidRPr="000822C8" w:rsidRDefault="009E5F8E" w:rsidP="00877659">
      <w:pPr>
        <w:pStyle w:val="FormatavimasNormal"/>
        <w:jc w:val="center"/>
        <w:rPr>
          <w:sz w:val="48"/>
          <w:lang w:val="en-GB"/>
        </w:rPr>
      </w:pPr>
      <w:hyperlink r:id="rId8" w:history="1">
        <w:r w:rsidR="000822C8" w:rsidRPr="000822C8">
          <w:rPr>
            <w:rStyle w:val="Hyperlink"/>
            <w:sz w:val="48"/>
            <w:u w:val="none"/>
          </w:rPr>
          <w:t>https://www.mif.vu.lt/~cyras/AI/ai-cyras.pdf</w:t>
        </w:r>
      </w:hyperlink>
    </w:p>
    <w:p w:rsidR="00BC509D" w:rsidRPr="0029788F" w:rsidRDefault="00BC509D" w:rsidP="00BC509D">
      <w:pPr>
        <w:pStyle w:val="FormatavimasNormal"/>
        <w:rPr>
          <w:lang w:val="en-GB"/>
        </w:rPr>
      </w:pPr>
    </w:p>
    <w:p w:rsidR="00BC509D" w:rsidRDefault="00BC509D" w:rsidP="00BC509D">
      <w:pPr>
        <w:pStyle w:val="FormatavimasNormal"/>
        <w:rPr>
          <w:lang w:val="en-GB"/>
        </w:rPr>
      </w:pPr>
    </w:p>
    <w:p w:rsidR="00877659" w:rsidRPr="0029788F" w:rsidRDefault="00877659" w:rsidP="00BC509D">
      <w:pPr>
        <w:pStyle w:val="FormatavimasNormal"/>
        <w:rPr>
          <w:lang w:val="en-GB"/>
        </w:rPr>
      </w:pPr>
    </w:p>
    <w:p w:rsidR="00713DB9" w:rsidRPr="0029788F" w:rsidRDefault="00713DB9" w:rsidP="00AC3BA7">
      <w:pPr>
        <w:pStyle w:val="FormatavimasNormal"/>
        <w:rPr>
          <w:lang w:val="en-GB"/>
        </w:rPr>
      </w:pPr>
    </w:p>
    <w:p w:rsidR="001157C7" w:rsidRPr="0029788F" w:rsidRDefault="001157C7" w:rsidP="00AC3BA7">
      <w:pPr>
        <w:pStyle w:val="FormatavimasNormal"/>
        <w:rPr>
          <w:lang w:val="en-GB"/>
        </w:rPr>
      </w:pPr>
    </w:p>
    <w:p w:rsidR="001157C7" w:rsidRPr="0029788F" w:rsidRDefault="001157C7" w:rsidP="00AC3BA7">
      <w:pPr>
        <w:pStyle w:val="FormatavimasNormal"/>
        <w:rPr>
          <w:lang w:val="en-GB"/>
        </w:rPr>
      </w:pPr>
    </w:p>
    <w:p w:rsidR="001157C7" w:rsidRPr="0029788F" w:rsidRDefault="001157C7" w:rsidP="00AC3BA7">
      <w:pPr>
        <w:pStyle w:val="FormatavimasNormal"/>
        <w:rPr>
          <w:lang w:val="en-GB"/>
        </w:rPr>
      </w:pPr>
    </w:p>
    <w:p w:rsidR="001157C7" w:rsidRPr="0029788F" w:rsidRDefault="001157C7" w:rsidP="00AC3BA7">
      <w:pPr>
        <w:pStyle w:val="FormatavimasNormal"/>
        <w:rPr>
          <w:lang w:val="en-GB"/>
        </w:rPr>
      </w:pPr>
    </w:p>
    <w:p w:rsidR="00713DB9" w:rsidRPr="0029788F" w:rsidRDefault="00713DB9" w:rsidP="00AC3BA7">
      <w:pPr>
        <w:pStyle w:val="FormatavimasNormal"/>
        <w:rPr>
          <w:lang w:val="en-GB"/>
        </w:rPr>
      </w:pPr>
    </w:p>
    <w:p w:rsidR="00713DB9" w:rsidRPr="0029788F" w:rsidRDefault="00713DB9" w:rsidP="00AC3BA7">
      <w:pPr>
        <w:pStyle w:val="FormatavimasNormal"/>
        <w:rPr>
          <w:lang w:val="en-GB"/>
        </w:rPr>
      </w:pPr>
    </w:p>
    <w:p w:rsidR="00713DB9" w:rsidRDefault="00713DB9" w:rsidP="00AC3BA7">
      <w:pPr>
        <w:pStyle w:val="FormatavimasNormal"/>
        <w:rPr>
          <w:lang w:val="en-GB"/>
        </w:rPr>
      </w:pPr>
    </w:p>
    <w:p w:rsidR="00877659" w:rsidRDefault="00877659" w:rsidP="00AC3BA7">
      <w:pPr>
        <w:pStyle w:val="FormatavimasNormal"/>
        <w:rPr>
          <w:lang w:val="en-GB"/>
        </w:rPr>
      </w:pPr>
    </w:p>
    <w:p w:rsidR="00877659" w:rsidRDefault="00877659" w:rsidP="00AC3BA7">
      <w:pPr>
        <w:pStyle w:val="FormatavimasNormal"/>
        <w:rPr>
          <w:lang w:val="en-GB"/>
        </w:rPr>
      </w:pPr>
    </w:p>
    <w:p w:rsidR="00877659" w:rsidRDefault="00877659" w:rsidP="00AC3BA7">
      <w:pPr>
        <w:pStyle w:val="FormatavimasNormal"/>
        <w:rPr>
          <w:lang w:val="en-GB"/>
        </w:rPr>
      </w:pPr>
    </w:p>
    <w:p w:rsidR="00877659" w:rsidRPr="0029788F" w:rsidRDefault="00877659" w:rsidP="00AC3BA7">
      <w:pPr>
        <w:pStyle w:val="FormatavimasNormal"/>
        <w:rPr>
          <w:lang w:val="en-GB"/>
        </w:rPr>
      </w:pPr>
    </w:p>
    <w:bookmarkEnd w:id="0"/>
    <w:p w:rsidR="00713DB9" w:rsidRPr="0029788F" w:rsidRDefault="00713DB9" w:rsidP="00AC3BA7">
      <w:pPr>
        <w:pStyle w:val="FormatavimasNormal"/>
        <w:rPr>
          <w:lang w:val="en-GB"/>
        </w:rPr>
      </w:pPr>
    </w:p>
    <w:p w:rsidR="005C66C5" w:rsidRPr="0029788F" w:rsidRDefault="005C66C5" w:rsidP="00AC3BA7">
      <w:pPr>
        <w:pStyle w:val="FormatavimasNormal"/>
        <w:rPr>
          <w:lang w:val="en-GB"/>
        </w:rPr>
      </w:pPr>
    </w:p>
    <w:p w:rsidR="005C66C5" w:rsidRPr="0029788F" w:rsidRDefault="005C66C5" w:rsidP="00960FC9">
      <w:pPr>
        <w:pStyle w:val="Titulinis14"/>
        <w:rPr>
          <w:lang w:val="en-GB"/>
        </w:rPr>
      </w:pPr>
      <w:r w:rsidRPr="0029788F">
        <w:rPr>
          <w:lang w:val="en-GB"/>
        </w:rPr>
        <w:t>Vilnius</w:t>
      </w:r>
    </w:p>
    <w:p w:rsidR="00E61F23" w:rsidRPr="0029788F" w:rsidRDefault="003B0048" w:rsidP="00E61F23">
      <w:pPr>
        <w:pStyle w:val="Titulinis14"/>
        <w:rPr>
          <w:lang w:val="en-GB"/>
        </w:rPr>
      </w:pPr>
      <w:r>
        <w:rPr>
          <w:lang w:val="en-GB"/>
        </w:rPr>
        <w:t>2019</w:t>
      </w:r>
    </w:p>
    <w:p w:rsidR="00AC1541" w:rsidRPr="0029788F" w:rsidRDefault="009F21BA" w:rsidP="006D7698">
      <w:pPr>
        <w:pStyle w:val="Turinys"/>
        <w:rPr>
          <w:lang w:val="en-GB"/>
        </w:rPr>
      </w:pPr>
      <w:r>
        <w:rPr>
          <w:lang w:val="en-GB"/>
        </w:rPr>
        <w:lastRenderedPageBreak/>
        <w:t xml:space="preserve">Table of </w:t>
      </w:r>
      <w:r w:rsidR="00D51BEC" w:rsidRPr="0029788F">
        <w:rPr>
          <w:lang w:val="en-GB"/>
        </w:rPr>
        <w:t>Contents</w:t>
      </w:r>
    </w:p>
    <w:p w:rsidR="0080085E" w:rsidRDefault="008E0450">
      <w:pPr>
        <w:pStyle w:val="TOC1"/>
        <w:rPr>
          <w:rFonts w:asciiTheme="minorHAnsi" w:eastAsiaTheme="minorEastAsia" w:hAnsiTheme="minorHAnsi" w:cstheme="minorBidi"/>
          <w:b w:val="0"/>
          <w:sz w:val="22"/>
          <w:szCs w:val="22"/>
          <w:lang w:val="lt-LT" w:eastAsia="lt-LT"/>
        </w:rPr>
      </w:pPr>
      <w:r>
        <w:rPr>
          <w:szCs w:val="24"/>
          <w:lang w:val="en-GB"/>
        </w:rPr>
        <w:fldChar w:fldCharType="begin"/>
      </w:r>
      <w:r>
        <w:rPr>
          <w:szCs w:val="24"/>
          <w:lang w:val="en-GB"/>
        </w:rPr>
        <w:instrText xml:space="preserve"> TOC \o "1-1" \h \z \t "Heading_2;2;Heading_3;3;Heading_2_page_break;2" </w:instrText>
      </w:r>
      <w:r>
        <w:rPr>
          <w:szCs w:val="24"/>
          <w:lang w:val="en-GB"/>
        </w:rPr>
        <w:fldChar w:fldCharType="separate"/>
      </w:r>
      <w:hyperlink w:anchor="_Toc3642524" w:history="1">
        <w:r w:rsidR="0080085E" w:rsidRPr="00BC6634">
          <w:rPr>
            <w:rStyle w:val="Hyperlink"/>
          </w:rPr>
          <w:t>1.</w:t>
        </w:r>
        <w:r w:rsidR="0080085E">
          <w:rPr>
            <w:rFonts w:asciiTheme="minorHAnsi" w:eastAsiaTheme="minorEastAsia" w:hAnsiTheme="minorHAnsi" w:cstheme="minorBidi"/>
            <w:b w:val="0"/>
            <w:sz w:val="22"/>
            <w:szCs w:val="22"/>
            <w:lang w:val="lt-LT" w:eastAsia="lt-LT"/>
          </w:rPr>
          <w:tab/>
        </w:r>
        <w:r w:rsidR="0080085E" w:rsidRPr="00BC6634">
          <w:rPr>
            <w:rStyle w:val="Hyperlink"/>
          </w:rPr>
          <w:t>Introduction</w:t>
        </w:r>
        <w:r w:rsidR="0080085E">
          <w:rPr>
            <w:webHidden/>
          </w:rPr>
          <w:tab/>
        </w:r>
        <w:r w:rsidR="0080085E">
          <w:rPr>
            <w:webHidden/>
          </w:rPr>
          <w:fldChar w:fldCharType="begin"/>
        </w:r>
        <w:r w:rsidR="0080085E">
          <w:rPr>
            <w:webHidden/>
          </w:rPr>
          <w:instrText xml:space="preserve"> PAGEREF _Toc3642524 \h </w:instrText>
        </w:r>
        <w:r w:rsidR="0080085E">
          <w:rPr>
            <w:webHidden/>
          </w:rPr>
        </w:r>
        <w:r w:rsidR="0080085E">
          <w:rPr>
            <w:webHidden/>
          </w:rPr>
          <w:fldChar w:fldCharType="separate"/>
        </w:r>
        <w:r w:rsidR="0080085E">
          <w:rPr>
            <w:webHidden/>
          </w:rPr>
          <w:t>5</w:t>
        </w:r>
        <w:r w:rsidR="0080085E">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25" w:history="1">
        <w:r w:rsidRPr="00BC6634">
          <w:rPr>
            <w:rStyle w:val="Hyperlink"/>
          </w:rPr>
          <w:t>1.1.</w:t>
        </w:r>
        <w:r>
          <w:rPr>
            <w:rFonts w:asciiTheme="minorHAnsi" w:eastAsiaTheme="minorEastAsia" w:hAnsiTheme="minorHAnsi" w:cstheme="minorBidi"/>
            <w:sz w:val="22"/>
            <w:szCs w:val="22"/>
            <w:lang w:val="lt-LT" w:eastAsia="lt-LT"/>
          </w:rPr>
          <w:tab/>
        </w:r>
        <w:r w:rsidRPr="00BC6634">
          <w:rPr>
            <w:rStyle w:val="Hyperlink"/>
          </w:rPr>
          <w:t>The subject matter of artificial intelligence</w:t>
        </w:r>
        <w:r>
          <w:rPr>
            <w:webHidden/>
          </w:rPr>
          <w:tab/>
        </w:r>
        <w:r>
          <w:rPr>
            <w:webHidden/>
          </w:rPr>
          <w:fldChar w:fldCharType="begin"/>
        </w:r>
        <w:r>
          <w:rPr>
            <w:webHidden/>
          </w:rPr>
          <w:instrText xml:space="preserve"> PAGEREF _Toc3642525 \h </w:instrText>
        </w:r>
        <w:r>
          <w:rPr>
            <w:webHidden/>
          </w:rPr>
        </w:r>
        <w:r>
          <w:rPr>
            <w:webHidden/>
          </w:rPr>
          <w:fldChar w:fldCharType="separate"/>
        </w:r>
        <w:r>
          <w:rPr>
            <w:webHidden/>
          </w:rPr>
          <w:t>5</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26" w:history="1">
        <w:r w:rsidRPr="00BC6634">
          <w:rPr>
            <w:rStyle w:val="Hyperlink"/>
          </w:rPr>
          <w:t>1.2.</w:t>
        </w:r>
        <w:r>
          <w:rPr>
            <w:rFonts w:asciiTheme="minorHAnsi" w:eastAsiaTheme="minorEastAsia" w:hAnsiTheme="minorHAnsi" w:cstheme="minorBidi"/>
            <w:sz w:val="22"/>
            <w:szCs w:val="22"/>
            <w:lang w:val="lt-LT" w:eastAsia="lt-LT"/>
          </w:rPr>
          <w:tab/>
        </w:r>
        <w:r w:rsidRPr="00BC6634">
          <w:rPr>
            <w:rStyle w:val="Hyperlink"/>
          </w:rPr>
          <w:t>The Towers of Hanoi</w:t>
        </w:r>
        <w:r>
          <w:rPr>
            <w:webHidden/>
          </w:rPr>
          <w:tab/>
        </w:r>
        <w:r>
          <w:rPr>
            <w:webHidden/>
          </w:rPr>
          <w:fldChar w:fldCharType="begin"/>
        </w:r>
        <w:r>
          <w:rPr>
            <w:webHidden/>
          </w:rPr>
          <w:instrText xml:space="preserve"> PAGEREF _Toc3642526 \h </w:instrText>
        </w:r>
        <w:r>
          <w:rPr>
            <w:webHidden/>
          </w:rPr>
        </w:r>
        <w:r>
          <w:rPr>
            <w:webHidden/>
          </w:rPr>
          <w:fldChar w:fldCharType="separate"/>
        </w:r>
        <w:r>
          <w:rPr>
            <w:webHidden/>
          </w:rPr>
          <w:t>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27" w:history="1">
        <w:r w:rsidRPr="00BC6634">
          <w:rPr>
            <w:rStyle w:val="Hyperlink"/>
            <w:rFonts w:eastAsia="Arial"/>
            <w:lang w:eastAsia="ar-SA"/>
          </w:rPr>
          <w:t>1.3.</w:t>
        </w:r>
        <w:r>
          <w:rPr>
            <w:rFonts w:asciiTheme="minorHAnsi" w:eastAsiaTheme="minorEastAsia" w:hAnsiTheme="minorHAnsi" w:cstheme="minorBidi"/>
            <w:sz w:val="22"/>
            <w:szCs w:val="22"/>
            <w:lang w:val="lt-LT" w:eastAsia="lt-LT"/>
          </w:rPr>
          <w:tab/>
        </w:r>
        <w:r w:rsidRPr="00BC6634">
          <w:rPr>
            <w:rStyle w:val="Hyperlink"/>
            <w:rFonts w:eastAsia="Arial"/>
            <w:lang w:eastAsia="ar-SA"/>
          </w:rPr>
          <w:t>Dynamic nature of artificial intelligence</w:t>
        </w:r>
        <w:r>
          <w:rPr>
            <w:webHidden/>
          </w:rPr>
          <w:tab/>
        </w:r>
        <w:r>
          <w:rPr>
            <w:webHidden/>
          </w:rPr>
          <w:fldChar w:fldCharType="begin"/>
        </w:r>
        <w:r>
          <w:rPr>
            <w:webHidden/>
          </w:rPr>
          <w:instrText xml:space="preserve"> PAGEREF _Toc3642527 \h </w:instrText>
        </w:r>
        <w:r>
          <w:rPr>
            <w:webHidden/>
          </w:rPr>
        </w:r>
        <w:r>
          <w:rPr>
            <w:webHidden/>
          </w:rPr>
          <w:fldChar w:fldCharType="separate"/>
        </w:r>
        <w:r>
          <w:rPr>
            <w:webHidden/>
          </w:rPr>
          <w:t>10</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28" w:history="1">
        <w:r w:rsidRPr="00BC6634">
          <w:rPr>
            <w:rStyle w:val="Hyperlink"/>
            <w:rFonts w:eastAsia="Arial"/>
            <w:lang w:eastAsia="ar-SA"/>
          </w:rPr>
          <w:t>1.4.</w:t>
        </w:r>
        <w:r>
          <w:rPr>
            <w:rFonts w:asciiTheme="minorHAnsi" w:eastAsiaTheme="minorEastAsia" w:hAnsiTheme="minorHAnsi" w:cstheme="minorBidi"/>
            <w:sz w:val="22"/>
            <w:szCs w:val="22"/>
            <w:lang w:val="lt-LT" w:eastAsia="lt-LT"/>
          </w:rPr>
          <w:tab/>
        </w:r>
        <w:r w:rsidRPr="00BC6634">
          <w:rPr>
            <w:rStyle w:val="Hyperlink"/>
            <w:rFonts w:eastAsia="Arial"/>
            <w:lang w:eastAsia="ar-SA"/>
          </w:rPr>
          <w:t>Methods of problem solving</w:t>
        </w:r>
        <w:r>
          <w:rPr>
            <w:webHidden/>
          </w:rPr>
          <w:tab/>
        </w:r>
        <w:r>
          <w:rPr>
            <w:webHidden/>
          </w:rPr>
          <w:fldChar w:fldCharType="begin"/>
        </w:r>
        <w:r>
          <w:rPr>
            <w:webHidden/>
          </w:rPr>
          <w:instrText xml:space="preserve"> PAGEREF _Toc3642528 \h </w:instrText>
        </w:r>
        <w:r>
          <w:rPr>
            <w:webHidden/>
          </w:rPr>
        </w:r>
        <w:r>
          <w:rPr>
            <w:webHidden/>
          </w:rPr>
          <w:fldChar w:fldCharType="separate"/>
        </w:r>
        <w:r>
          <w:rPr>
            <w:webHidden/>
          </w:rPr>
          <w:t>11</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29" w:history="1">
        <w:r w:rsidRPr="00BC6634">
          <w:rPr>
            <w:rStyle w:val="Hyperlink"/>
          </w:rPr>
          <w:t>2.</w:t>
        </w:r>
        <w:r>
          <w:rPr>
            <w:rFonts w:asciiTheme="minorHAnsi" w:eastAsiaTheme="minorEastAsia" w:hAnsiTheme="minorHAnsi" w:cstheme="minorBidi"/>
            <w:b w:val="0"/>
            <w:sz w:val="22"/>
            <w:szCs w:val="22"/>
            <w:lang w:val="lt-LT" w:eastAsia="lt-LT"/>
          </w:rPr>
          <w:tab/>
        </w:r>
        <w:r w:rsidRPr="00BC6634">
          <w:rPr>
            <w:rStyle w:val="Hyperlink"/>
          </w:rPr>
          <w:t>Artificial intelligence system as a production system</w:t>
        </w:r>
        <w:r>
          <w:rPr>
            <w:webHidden/>
          </w:rPr>
          <w:tab/>
        </w:r>
        <w:r>
          <w:rPr>
            <w:webHidden/>
          </w:rPr>
          <w:fldChar w:fldCharType="begin"/>
        </w:r>
        <w:r>
          <w:rPr>
            <w:webHidden/>
          </w:rPr>
          <w:instrText xml:space="preserve"> PAGEREF _Toc3642529 \h </w:instrText>
        </w:r>
        <w:r>
          <w:rPr>
            <w:webHidden/>
          </w:rPr>
        </w:r>
        <w:r>
          <w:rPr>
            <w:webHidden/>
          </w:rPr>
          <w:fldChar w:fldCharType="separate"/>
        </w:r>
        <w:r>
          <w:rPr>
            <w:webHidden/>
          </w:rPr>
          <w:t>12</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30" w:history="1">
        <w:r w:rsidRPr="00BC6634">
          <w:rPr>
            <w:rStyle w:val="Hyperlink"/>
          </w:rPr>
          <w:t>2.1.</w:t>
        </w:r>
        <w:r>
          <w:rPr>
            <w:rFonts w:asciiTheme="minorHAnsi" w:eastAsiaTheme="minorEastAsia" w:hAnsiTheme="minorHAnsi" w:cstheme="minorBidi"/>
            <w:sz w:val="22"/>
            <w:szCs w:val="22"/>
            <w:lang w:val="lt-LT" w:eastAsia="lt-LT"/>
          </w:rPr>
          <w:tab/>
        </w:r>
        <w:r w:rsidRPr="00BC6634">
          <w:rPr>
            <w:rStyle w:val="Hyperlink"/>
          </w:rPr>
          <w:t>Testing</w:t>
        </w:r>
        <w:r>
          <w:rPr>
            <w:webHidden/>
          </w:rPr>
          <w:tab/>
        </w:r>
        <w:r>
          <w:rPr>
            <w:webHidden/>
          </w:rPr>
          <w:fldChar w:fldCharType="begin"/>
        </w:r>
        <w:r>
          <w:rPr>
            <w:webHidden/>
          </w:rPr>
          <w:instrText xml:space="preserve"> PAGEREF _Toc3642530 \h </w:instrText>
        </w:r>
        <w:r>
          <w:rPr>
            <w:webHidden/>
          </w:rPr>
        </w:r>
        <w:r>
          <w:rPr>
            <w:webHidden/>
          </w:rPr>
          <w:fldChar w:fldCharType="separate"/>
        </w:r>
        <w:r>
          <w:rPr>
            <w:webHidden/>
          </w:rPr>
          <w:t>16</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31" w:history="1">
        <w:r w:rsidRPr="00BC6634">
          <w:rPr>
            <w:rStyle w:val="Hyperlink"/>
          </w:rPr>
          <w:t>3.</w:t>
        </w:r>
        <w:r>
          <w:rPr>
            <w:rFonts w:asciiTheme="minorHAnsi" w:eastAsiaTheme="minorEastAsia" w:hAnsiTheme="minorHAnsi" w:cstheme="minorBidi"/>
            <w:b w:val="0"/>
            <w:sz w:val="22"/>
            <w:szCs w:val="22"/>
            <w:lang w:val="lt-LT" w:eastAsia="lt-LT"/>
          </w:rPr>
          <w:tab/>
        </w:r>
        <w:r w:rsidRPr="00BC6634">
          <w:rPr>
            <w:rStyle w:val="Hyperlink"/>
          </w:rPr>
          <w:t>Control with backtracking and procedure BACKTRACK</w:t>
        </w:r>
        <w:r>
          <w:rPr>
            <w:webHidden/>
          </w:rPr>
          <w:tab/>
        </w:r>
        <w:r>
          <w:rPr>
            <w:webHidden/>
          </w:rPr>
          <w:fldChar w:fldCharType="begin"/>
        </w:r>
        <w:r>
          <w:rPr>
            <w:webHidden/>
          </w:rPr>
          <w:instrText xml:space="preserve"> PAGEREF _Toc3642531 \h </w:instrText>
        </w:r>
        <w:r>
          <w:rPr>
            <w:webHidden/>
          </w:rPr>
        </w:r>
        <w:r>
          <w:rPr>
            <w:webHidden/>
          </w:rPr>
          <w:fldChar w:fldCharType="separate"/>
        </w:r>
        <w:r>
          <w:rPr>
            <w:webHidden/>
          </w:rPr>
          <w:t>17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32" w:history="1">
        <w:r w:rsidRPr="00BC6634">
          <w:rPr>
            <w:rStyle w:val="Hyperlink"/>
          </w:rPr>
          <w:t>3.1.</w:t>
        </w:r>
        <w:r>
          <w:rPr>
            <w:rFonts w:asciiTheme="minorHAnsi" w:eastAsiaTheme="minorEastAsia" w:hAnsiTheme="minorHAnsi" w:cstheme="minorBidi"/>
            <w:sz w:val="22"/>
            <w:szCs w:val="22"/>
            <w:lang w:val="lt-LT" w:eastAsia="lt-LT"/>
          </w:rPr>
          <w:tab/>
        </w:r>
        <w:r w:rsidRPr="00BC6634">
          <w:rPr>
            <w:rStyle w:val="Hyperlink"/>
          </w:rPr>
          <w:t>An example of the DEADEND predicate</w:t>
        </w:r>
        <w:r>
          <w:rPr>
            <w:webHidden/>
          </w:rPr>
          <w:tab/>
        </w:r>
        <w:r>
          <w:rPr>
            <w:webHidden/>
          </w:rPr>
          <w:fldChar w:fldCharType="begin"/>
        </w:r>
        <w:r>
          <w:rPr>
            <w:webHidden/>
          </w:rPr>
          <w:instrText xml:space="preserve"> PAGEREF _Toc3642532 \h </w:instrText>
        </w:r>
        <w:r>
          <w:rPr>
            <w:webHidden/>
          </w:rPr>
        </w:r>
        <w:r>
          <w:rPr>
            <w:webHidden/>
          </w:rPr>
          <w:fldChar w:fldCharType="separate"/>
        </w:r>
        <w:r>
          <w:rPr>
            <w:webHidden/>
          </w:rPr>
          <w:t>18</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33" w:history="1">
        <w:r w:rsidRPr="00BC6634">
          <w:rPr>
            <w:rStyle w:val="Hyperlink"/>
          </w:rPr>
          <w:t>4.</w:t>
        </w:r>
        <w:r>
          <w:rPr>
            <w:rFonts w:asciiTheme="minorHAnsi" w:eastAsiaTheme="minorEastAsia" w:hAnsiTheme="minorHAnsi" w:cstheme="minorBidi"/>
            <w:b w:val="0"/>
            <w:sz w:val="22"/>
            <w:szCs w:val="22"/>
            <w:lang w:val="lt-LT" w:eastAsia="lt-LT"/>
          </w:rPr>
          <w:tab/>
        </w:r>
        <w:r w:rsidRPr="00BC6634">
          <w:rPr>
            <w:rStyle w:val="Hyperlink"/>
          </w:rPr>
          <w:t>The 8-queens puzzle</w:t>
        </w:r>
        <w:r>
          <w:rPr>
            <w:webHidden/>
          </w:rPr>
          <w:tab/>
        </w:r>
        <w:r>
          <w:rPr>
            <w:webHidden/>
          </w:rPr>
          <w:fldChar w:fldCharType="begin"/>
        </w:r>
        <w:r>
          <w:rPr>
            <w:webHidden/>
          </w:rPr>
          <w:instrText xml:space="preserve"> PAGEREF _Toc3642533 \h </w:instrText>
        </w:r>
        <w:r>
          <w:rPr>
            <w:webHidden/>
          </w:rPr>
        </w:r>
        <w:r>
          <w:rPr>
            <w:webHidden/>
          </w:rPr>
          <w:fldChar w:fldCharType="separate"/>
        </w:r>
        <w:r>
          <w:rPr>
            <w:webHidden/>
          </w:rPr>
          <w:t>19</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34" w:history="1">
        <w:r w:rsidRPr="00BC6634">
          <w:rPr>
            <w:rStyle w:val="Hyperlink"/>
          </w:rPr>
          <w:t>5.</w:t>
        </w:r>
        <w:r>
          <w:rPr>
            <w:rFonts w:asciiTheme="minorHAnsi" w:eastAsiaTheme="minorEastAsia" w:hAnsiTheme="minorHAnsi" w:cstheme="minorBidi"/>
            <w:b w:val="0"/>
            <w:sz w:val="22"/>
            <w:szCs w:val="22"/>
            <w:lang w:val="lt-LT" w:eastAsia="lt-LT"/>
          </w:rPr>
          <w:tab/>
        </w:r>
        <w:r w:rsidRPr="00BC6634">
          <w:rPr>
            <w:rStyle w:val="Hyperlink"/>
          </w:rPr>
          <w:t>Heuristic</w:t>
        </w:r>
        <w:r>
          <w:rPr>
            <w:webHidden/>
          </w:rPr>
          <w:tab/>
        </w:r>
        <w:r>
          <w:rPr>
            <w:webHidden/>
          </w:rPr>
          <w:fldChar w:fldCharType="begin"/>
        </w:r>
        <w:r>
          <w:rPr>
            <w:webHidden/>
          </w:rPr>
          <w:instrText xml:space="preserve"> PAGEREF _Toc3642534 \h </w:instrText>
        </w:r>
        <w:r>
          <w:rPr>
            <w:webHidden/>
          </w:rPr>
        </w:r>
        <w:r>
          <w:rPr>
            <w:webHidden/>
          </w:rPr>
          <w:fldChar w:fldCharType="separate"/>
        </w:r>
        <w:r>
          <w:rPr>
            <w:webHidden/>
          </w:rPr>
          <w:t>22</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35" w:history="1">
        <w:r w:rsidRPr="00BC6634">
          <w:rPr>
            <w:rStyle w:val="Hyperlink"/>
          </w:rPr>
          <w:t>5.1.</w:t>
        </w:r>
        <w:r>
          <w:rPr>
            <w:rFonts w:asciiTheme="minorHAnsi" w:eastAsiaTheme="minorEastAsia" w:hAnsiTheme="minorHAnsi" w:cstheme="minorBidi"/>
            <w:sz w:val="22"/>
            <w:szCs w:val="22"/>
            <w:lang w:val="lt-LT" w:eastAsia="lt-LT"/>
          </w:rPr>
          <w:tab/>
        </w:r>
        <w:r w:rsidRPr="00BC6634">
          <w:rPr>
            <w:rStyle w:val="Hyperlink"/>
          </w:rPr>
          <w:t>Heuristic search in N-queens problem</w:t>
        </w:r>
        <w:r>
          <w:rPr>
            <w:webHidden/>
          </w:rPr>
          <w:tab/>
        </w:r>
        <w:r>
          <w:rPr>
            <w:webHidden/>
          </w:rPr>
          <w:fldChar w:fldCharType="begin"/>
        </w:r>
        <w:r>
          <w:rPr>
            <w:webHidden/>
          </w:rPr>
          <w:instrText xml:space="preserve"> PAGEREF _Toc3642535 \h </w:instrText>
        </w:r>
        <w:r>
          <w:rPr>
            <w:webHidden/>
          </w:rPr>
        </w:r>
        <w:r>
          <w:rPr>
            <w:webHidden/>
          </w:rPr>
          <w:fldChar w:fldCharType="separate"/>
        </w:r>
        <w:r>
          <w:rPr>
            <w:webHidden/>
          </w:rPr>
          <w:t>22</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36" w:history="1">
        <w:r w:rsidRPr="00BC6634">
          <w:rPr>
            <w:rStyle w:val="Hyperlink"/>
          </w:rPr>
          <w:t>5.2.</w:t>
        </w:r>
        <w:r>
          <w:rPr>
            <w:rFonts w:asciiTheme="minorHAnsi" w:eastAsiaTheme="minorEastAsia" w:hAnsiTheme="minorHAnsi" w:cstheme="minorBidi"/>
            <w:sz w:val="22"/>
            <w:szCs w:val="22"/>
            <w:lang w:val="lt-LT" w:eastAsia="lt-LT"/>
          </w:rPr>
          <w:tab/>
        </w:r>
        <w:r w:rsidRPr="00BC6634">
          <w:rPr>
            <w:rStyle w:val="Hyperlink"/>
          </w:rPr>
          <w:t>Knight’s move heuristic in the N-queens problem</w:t>
        </w:r>
        <w:r>
          <w:rPr>
            <w:webHidden/>
          </w:rPr>
          <w:tab/>
        </w:r>
        <w:r>
          <w:rPr>
            <w:webHidden/>
          </w:rPr>
          <w:fldChar w:fldCharType="begin"/>
        </w:r>
        <w:r>
          <w:rPr>
            <w:webHidden/>
          </w:rPr>
          <w:instrText xml:space="preserve"> PAGEREF _Toc3642536 \h </w:instrText>
        </w:r>
        <w:r>
          <w:rPr>
            <w:webHidden/>
          </w:rPr>
        </w:r>
        <w:r>
          <w:rPr>
            <w:webHidden/>
          </w:rPr>
          <w:fldChar w:fldCharType="separate"/>
        </w:r>
        <w:r>
          <w:rPr>
            <w:webHidden/>
          </w:rPr>
          <w:t>25</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37" w:history="1">
        <w:r w:rsidRPr="00BC6634">
          <w:rPr>
            <w:rStyle w:val="Hyperlink"/>
          </w:rPr>
          <w:t>6.</w:t>
        </w:r>
        <w:r>
          <w:rPr>
            <w:rFonts w:asciiTheme="minorHAnsi" w:eastAsiaTheme="minorEastAsia" w:hAnsiTheme="minorHAnsi" w:cstheme="minorBidi"/>
            <w:b w:val="0"/>
            <w:sz w:val="22"/>
            <w:szCs w:val="22"/>
            <w:lang w:val="lt-LT" w:eastAsia="lt-LT"/>
          </w:rPr>
          <w:tab/>
        </w:r>
        <w:r w:rsidRPr="00BC6634">
          <w:rPr>
            <w:rStyle w:val="Hyperlink"/>
          </w:rPr>
          <w:t>BACKTRACK1 – a cycle-avoiding algorithm</w:t>
        </w:r>
        <w:r>
          <w:rPr>
            <w:webHidden/>
          </w:rPr>
          <w:tab/>
        </w:r>
        <w:r>
          <w:rPr>
            <w:webHidden/>
          </w:rPr>
          <w:fldChar w:fldCharType="begin"/>
        </w:r>
        <w:r>
          <w:rPr>
            <w:webHidden/>
          </w:rPr>
          <w:instrText xml:space="preserve"> PAGEREF _Toc3642537 \h </w:instrText>
        </w:r>
        <w:r>
          <w:rPr>
            <w:webHidden/>
          </w:rPr>
        </w:r>
        <w:r>
          <w:rPr>
            <w:webHidden/>
          </w:rPr>
          <w:fldChar w:fldCharType="separate"/>
        </w:r>
        <w:r>
          <w:rPr>
            <w:webHidden/>
          </w:rPr>
          <w:t>31</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38" w:history="1">
        <w:r w:rsidRPr="00BC6634">
          <w:rPr>
            <w:rStyle w:val="Hyperlink"/>
          </w:rPr>
          <w:t>7.</w:t>
        </w:r>
        <w:r>
          <w:rPr>
            <w:rFonts w:asciiTheme="minorHAnsi" w:eastAsiaTheme="minorEastAsia" w:hAnsiTheme="minorHAnsi" w:cstheme="minorBidi"/>
            <w:b w:val="0"/>
            <w:sz w:val="22"/>
            <w:szCs w:val="22"/>
            <w:lang w:val="lt-LT" w:eastAsia="lt-LT"/>
          </w:rPr>
          <w:tab/>
        </w:r>
        <w:r w:rsidRPr="00BC6634">
          <w:rPr>
            <w:rStyle w:val="Hyperlink"/>
          </w:rPr>
          <w:t>Depth-first search in a labyrinth</w:t>
        </w:r>
        <w:r>
          <w:rPr>
            <w:webHidden/>
          </w:rPr>
          <w:tab/>
        </w:r>
        <w:r>
          <w:rPr>
            <w:webHidden/>
          </w:rPr>
          <w:fldChar w:fldCharType="begin"/>
        </w:r>
        <w:r>
          <w:rPr>
            <w:webHidden/>
          </w:rPr>
          <w:instrText xml:space="preserve"> PAGEREF _Toc3642538 \h </w:instrText>
        </w:r>
        <w:r>
          <w:rPr>
            <w:webHidden/>
          </w:rPr>
        </w:r>
        <w:r>
          <w:rPr>
            <w:webHidden/>
          </w:rPr>
          <w:fldChar w:fldCharType="separate"/>
        </w:r>
        <w:r>
          <w:rPr>
            <w:webHidden/>
          </w:rPr>
          <w:t>32</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39" w:history="1">
        <w:r w:rsidRPr="00BC6634">
          <w:rPr>
            <w:rStyle w:val="Hyperlink"/>
          </w:rPr>
          <w:t>7.1.</w:t>
        </w:r>
        <w:r>
          <w:rPr>
            <w:rFonts w:asciiTheme="minorHAnsi" w:eastAsiaTheme="minorEastAsia" w:hAnsiTheme="minorHAnsi" w:cstheme="minorBidi"/>
            <w:sz w:val="22"/>
            <w:szCs w:val="22"/>
            <w:lang w:val="lt-LT" w:eastAsia="lt-LT"/>
          </w:rPr>
          <w:tab/>
        </w:r>
        <w:r w:rsidRPr="00BC6634">
          <w:rPr>
            <w:rStyle w:val="Hyperlink"/>
          </w:rPr>
          <w:t>Testing depth-first search in a labyrinth</w:t>
        </w:r>
        <w:r>
          <w:rPr>
            <w:webHidden/>
          </w:rPr>
          <w:tab/>
        </w:r>
        <w:r>
          <w:rPr>
            <w:webHidden/>
          </w:rPr>
          <w:fldChar w:fldCharType="begin"/>
        </w:r>
        <w:r>
          <w:rPr>
            <w:webHidden/>
          </w:rPr>
          <w:instrText xml:space="preserve"> PAGEREF _Toc3642539 \h </w:instrText>
        </w:r>
        <w:r>
          <w:rPr>
            <w:webHidden/>
          </w:rPr>
        </w:r>
        <w:r>
          <w:rPr>
            <w:webHidden/>
          </w:rPr>
          <w:fldChar w:fldCharType="separate"/>
        </w:r>
        <w:r>
          <w:rPr>
            <w:webHidden/>
          </w:rPr>
          <w:t>35</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40" w:history="1">
        <w:r w:rsidRPr="00BC6634">
          <w:rPr>
            <w:rStyle w:val="Hyperlink"/>
          </w:rPr>
          <w:t>8.</w:t>
        </w:r>
        <w:r>
          <w:rPr>
            <w:rFonts w:asciiTheme="minorHAnsi" w:eastAsiaTheme="minorEastAsia" w:hAnsiTheme="minorHAnsi" w:cstheme="minorBidi"/>
            <w:b w:val="0"/>
            <w:sz w:val="22"/>
            <w:szCs w:val="22"/>
            <w:lang w:val="lt-LT" w:eastAsia="lt-LT"/>
          </w:rPr>
          <w:tab/>
        </w:r>
        <w:r w:rsidRPr="00BC6634">
          <w:rPr>
            <w:rStyle w:val="Hyperlink"/>
          </w:rPr>
          <w:t>Breadth-first search in a labyrinth</w:t>
        </w:r>
        <w:r>
          <w:rPr>
            <w:webHidden/>
          </w:rPr>
          <w:tab/>
        </w:r>
        <w:r>
          <w:rPr>
            <w:webHidden/>
          </w:rPr>
          <w:fldChar w:fldCharType="begin"/>
        </w:r>
        <w:r>
          <w:rPr>
            <w:webHidden/>
          </w:rPr>
          <w:instrText xml:space="preserve"> PAGEREF _Toc3642540 \h </w:instrText>
        </w:r>
        <w:r>
          <w:rPr>
            <w:webHidden/>
          </w:rPr>
        </w:r>
        <w:r>
          <w:rPr>
            <w:webHidden/>
          </w:rPr>
          <w:fldChar w:fldCharType="separate"/>
        </w:r>
        <w:r>
          <w:rPr>
            <w:webHidden/>
          </w:rPr>
          <w:t>37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41" w:history="1">
        <w:r w:rsidRPr="00BC6634">
          <w:rPr>
            <w:rStyle w:val="Hyperlink"/>
          </w:rPr>
          <w:t>8.1.</w:t>
        </w:r>
        <w:r>
          <w:rPr>
            <w:rFonts w:asciiTheme="minorHAnsi" w:eastAsiaTheme="minorEastAsia" w:hAnsiTheme="minorHAnsi" w:cstheme="minorBidi"/>
            <w:sz w:val="22"/>
            <w:szCs w:val="22"/>
            <w:lang w:val="lt-LT" w:eastAsia="lt-LT"/>
          </w:rPr>
          <w:tab/>
        </w:r>
        <w:r w:rsidRPr="00BC6634">
          <w:rPr>
            <w:rStyle w:val="Hyperlink"/>
          </w:rPr>
          <w:t>Testing breadth-first search in a labyrinth</w:t>
        </w:r>
        <w:r>
          <w:rPr>
            <w:webHidden/>
          </w:rPr>
          <w:tab/>
        </w:r>
        <w:r>
          <w:rPr>
            <w:webHidden/>
          </w:rPr>
          <w:fldChar w:fldCharType="begin"/>
        </w:r>
        <w:r>
          <w:rPr>
            <w:webHidden/>
          </w:rPr>
          <w:instrText xml:space="preserve"> PAGEREF _Toc3642541 \h </w:instrText>
        </w:r>
        <w:r>
          <w:rPr>
            <w:webHidden/>
          </w:rPr>
        </w:r>
        <w:r>
          <w:rPr>
            <w:webHidden/>
          </w:rPr>
          <w:fldChar w:fldCharType="separate"/>
        </w:r>
        <w:r>
          <w:rPr>
            <w:webHidden/>
          </w:rPr>
          <w:t>41</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42" w:history="1">
        <w:r w:rsidRPr="00BC6634">
          <w:rPr>
            <w:rStyle w:val="Hyperlink"/>
          </w:rPr>
          <w:t>9.</w:t>
        </w:r>
        <w:r>
          <w:rPr>
            <w:rFonts w:asciiTheme="minorHAnsi" w:eastAsiaTheme="minorEastAsia" w:hAnsiTheme="minorHAnsi" w:cstheme="minorBidi"/>
            <w:b w:val="0"/>
            <w:sz w:val="22"/>
            <w:szCs w:val="22"/>
            <w:lang w:val="lt-LT" w:eastAsia="lt-LT"/>
          </w:rPr>
          <w:tab/>
        </w:r>
        <w:r w:rsidRPr="00BC6634">
          <w:rPr>
            <w:rStyle w:val="Hyperlink"/>
          </w:rPr>
          <w:t>Breadth-first search in a graph</w:t>
        </w:r>
        <w:r>
          <w:rPr>
            <w:webHidden/>
          </w:rPr>
          <w:tab/>
        </w:r>
        <w:r>
          <w:rPr>
            <w:webHidden/>
          </w:rPr>
          <w:fldChar w:fldCharType="begin"/>
        </w:r>
        <w:r>
          <w:rPr>
            <w:webHidden/>
          </w:rPr>
          <w:instrText xml:space="preserve"> PAGEREF _Toc3642542 \h </w:instrText>
        </w:r>
        <w:r>
          <w:rPr>
            <w:webHidden/>
          </w:rPr>
        </w:r>
        <w:r>
          <w:rPr>
            <w:webHidden/>
          </w:rPr>
          <w:fldChar w:fldCharType="separate"/>
        </w:r>
        <w:r>
          <w:rPr>
            <w:webHidden/>
          </w:rPr>
          <w:t>43</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43" w:history="1">
        <w:r w:rsidRPr="00BC6634">
          <w:rPr>
            <w:rStyle w:val="Hyperlink"/>
          </w:rPr>
          <w:t>10.</w:t>
        </w:r>
        <w:r>
          <w:rPr>
            <w:rFonts w:asciiTheme="minorHAnsi" w:eastAsiaTheme="minorEastAsia" w:hAnsiTheme="minorHAnsi" w:cstheme="minorBidi"/>
            <w:b w:val="0"/>
            <w:sz w:val="22"/>
            <w:szCs w:val="22"/>
            <w:lang w:val="lt-LT" w:eastAsia="lt-LT"/>
          </w:rPr>
          <w:tab/>
        </w:r>
        <w:r w:rsidRPr="00BC6634">
          <w:rPr>
            <w:rStyle w:val="Hyperlink"/>
          </w:rPr>
          <w:t>Shortest path problem in a graph with edge weights</w:t>
        </w:r>
        <w:r>
          <w:rPr>
            <w:webHidden/>
          </w:rPr>
          <w:tab/>
        </w:r>
        <w:r>
          <w:rPr>
            <w:webHidden/>
          </w:rPr>
          <w:fldChar w:fldCharType="begin"/>
        </w:r>
        <w:r>
          <w:rPr>
            <w:webHidden/>
          </w:rPr>
          <w:instrText xml:space="preserve"> PAGEREF _Toc3642543 \h </w:instrText>
        </w:r>
        <w:r>
          <w:rPr>
            <w:webHidden/>
          </w:rPr>
        </w:r>
        <w:r>
          <w:rPr>
            <w:webHidden/>
          </w:rPr>
          <w:fldChar w:fldCharType="separate"/>
        </w:r>
        <w:r>
          <w:rPr>
            <w:webHidden/>
          </w:rPr>
          <w:t>46</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44" w:history="1">
        <w:r w:rsidRPr="00BC6634">
          <w:rPr>
            <w:rStyle w:val="Hyperlink"/>
          </w:rPr>
          <w:t>11.</w:t>
        </w:r>
        <w:r>
          <w:rPr>
            <w:rFonts w:asciiTheme="minorHAnsi" w:eastAsiaTheme="minorEastAsia" w:hAnsiTheme="minorHAnsi" w:cstheme="minorBidi"/>
            <w:b w:val="0"/>
            <w:sz w:val="22"/>
            <w:szCs w:val="22"/>
            <w:lang w:val="lt-LT" w:eastAsia="lt-LT"/>
          </w:rPr>
          <w:tab/>
        </w:r>
        <w:r w:rsidRPr="00BC6634">
          <w:rPr>
            <w:rStyle w:val="Hyperlink"/>
          </w:rPr>
          <w:t>Depth-first search in a graph with no weights</w:t>
        </w:r>
        <w:r>
          <w:rPr>
            <w:webHidden/>
          </w:rPr>
          <w:tab/>
        </w:r>
        <w:r>
          <w:rPr>
            <w:webHidden/>
          </w:rPr>
          <w:fldChar w:fldCharType="begin"/>
        </w:r>
        <w:r>
          <w:rPr>
            <w:webHidden/>
          </w:rPr>
          <w:instrText xml:space="preserve"> PAGEREF _Toc3642544 \h </w:instrText>
        </w:r>
        <w:r>
          <w:rPr>
            <w:webHidden/>
          </w:rPr>
        </w:r>
        <w:r>
          <w:rPr>
            <w:webHidden/>
          </w:rPr>
          <w:fldChar w:fldCharType="separate"/>
        </w:r>
        <w:r>
          <w:rPr>
            <w:webHidden/>
          </w:rPr>
          <w:t>49</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45" w:history="1">
        <w:r w:rsidRPr="00BC6634">
          <w:rPr>
            <w:rStyle w:val="Hyperlink"/>
          </w:rPr>
          <w:t>12.</w:t>
        </w:r>
        <w:r>
          <w:rPr>
            <w:rFonts w:asciiTheme="minorHAnsi" w:eastAsiaTheme="minorEastAsia" w:hAnsiTheme="minorHAnsi" w:cstheme="minorBidi"/>
            <w:b w:val="0"/>
            <w:sz w:val="22"/>
            <w:szCs w:val="22"/>
            <w:lang w:val="lt-LT" w:eastAsia="lt-LT"/>
          </w:rPr>
          <w:tab/>
        </w:r>
        <w:r w:rsidRPr="00BC6634">
          <w:rPr>
            <w:rStyle w:val="Hyperlink"/>
          </w:rPr>
          <w:t>The prefix, infix and postfix order of tree traversal</w:t>
        </w:r>
        <w:r>
          <w:rPr>
            <w:webHidden/>
          </w:rPr>
          <w:tab/>
        </w:r>
        <w:r>
          <w:rPr>
            <w:webHidden/>
          </w:rPr>
          <w:fldChar w:fldCharType="begin"/>
        </w:r>
        <w:r>
          <w:rPr>
            <w:webHidden/>
          </w:rPr>
          <w:instrText xml:space="preserve"> PAGEREF _Toc3642545 \h </w:instrText>
        </w:r>
        <w:r>
          <w:rPr>
            <w:webHidden/>
          </w:rPr>
        </w:r>
        <w:r>
          <w:rPr>
            <w:webHidden/>
          </w:rPr>
          <w:fldChar w:fldCharType="separate"/>
        </w:r>
        <w:r>
          <w:rPr>
            <w:webHidden/>
          </w:rPr>
          <w:t>51</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46" w:history="1">
        <w:r w:rsidRPr="00BC6634">
          <w:rPr>
            <w:rStyle w:val="Hyperlink"/>
          </w:rPr>
          <w:t>13.</w:t>
        </w:r>
        <w:r>
          <w:rPr>
            <w:rFonts w:asciiTheme="minorHAnsi" w:eastAsiaTheme="minorEastAsia" w:hAnsiTheme="minorHAnsi" w:cstheme="minorBidi"/>
            <w:b w:val="0"/>
            <w:sz w:val="22"/>
            <w:szCs w:val="22"/>
            <w:lang w:val="lt-LT" w:eastAsia="lt-LT"/>
          </w:rPr>
          <w:tab/>
        </w:r>
        <w:r w:rsidRPr="00BC6634">
          <w:rPr>
            <w:rStyle w:val="Hyperlink"/>
          </w:rPr>
          <w:t>GRAPHSEARCH algorithm</w:t>
        </w:r>
        <w:r>
          <w:rPr>
            <w:webHidden/>
          </w:rPr>
          <w:tab/>
        </w:r>
        <w:r>
          <w:rPr>
            <w:webHidden/>
          </w:rPr>
          <w:fldChar w:fldCharType="begin"/>
        </w:r>
        <w:r>
          <w:rPr>
            <w:webHidden/>
          </w:rPr>
          <w:instrText xml:space="preserve"> PAGEREF _Toc3642546 \h </w:instrText>
        </w:r>
        <w:r>
          <w:rPr>
            <w:webHidden/>
          </w:rPr>
        </w:r>
        <w:r>
          <w:rPr>
            <w:webHidden/>
          </w:rPr>
          <w:fldChar w:fldCharType="separate"/>
        </w:r>
        <w:r>
          <w:rPr>
            <w:webHidden/>
          </w:rPr>
          <w:t>56</w:t>
        </w:r>
        <w:r>
          <w:rPr>
            <w:webHidden/>
          </w:rPr>
          <w:fldChar w:fldCharType="end"/>
        </w:r>
      </w:hyperlink>
      <w:bookmarkStart w:id="1" w:name="_GoBack"/>
      <w:bookmarkEnd w:id="1"/>
    </w:p>
    <w:p w:rsidR="0080085E" w:rsidRDefault="0080085E">
      <w:pPr>
        <w:pStyle w:val="TOC1"/>
        <w:rPr>
          <w:rFonts w:asciiTheme="minorHAnsi" w:eastAsiaTheme="minorEastAsia" w:hAnsiTheme="minorHAnsi" w:cstheme="minorBidi"/>
          <w:b w:val="0"/>
          <w:sz w:val="22"/>
          <w:szCs w:val="22"/>
          <w:lang w:val="lt-LT" w:eastAsia="lt-LT"/>
        </w:rPr>
      </w:pPr>
      <w:hyperlink w:anchor="_Toc3642547" w:history="1">
        <w:r w:rsidRPr="00BC6634">
          <w:rPr>
            <w:rStyle w:val="Hyperlink"/>
          </w:rPr>
          <w:t>14.</w:t>
        </w:r>
        <w:r>
          <w:rPr>
            <w:rFonts w:asciiTheme="minorHAnsi" w:eastAsiaTheme="minorEastAsia" w:hAnsiTheme="minorHAnsi" w:cstheme="minorBidi"/>
            <w:b w:val="0"/>
            <w:sz w:val="22"/>
            <w:szCs w:val="22"/>
            <w:lang w:val="lt-LT" w:eastAsia="lt-LT"/>
          </w:rPr>
          <w:tab/>
        </w:r>
        <w:r w:rsidRPr="00BC6634">
          <w:rPr>
            <w:rStyle w:val="Hyperlink"/>
          </w:rPr>
          <w:t>Differences between BACKTRACK1 and GRAPHSEARCH-DEPTH-FIRST</w:t>
        </w:r>
        <w:r>
          <w:rPr>
            <w:webHidden/>
          </w:rPr>
          <w:tab/>
        </w:r>
        <w:r>
          <w:rPr>
            <w:webHidden/>
          </w:rPr>
          <w:fldChar w:fldCharType="begin"/>
        </w:r>
        <w:r>
          <w:rPr>
            <w:webHidden/>
          </w:rPr>
          <w:instrText xml:space="preserve"> PAGEREF _Toc3642547 \h </w:instrText>
        </w:r>
        <w:r>
          <w:rPr>
            <w:webHidden/>
          </w:rPr>
        </w:r>
        <w:r>
          <w:rPr>
            <w:webHidden/>
          </w:rPr>
          <w:fldChar w:fldCharType="separate"/>
        </w:r>
        <w:r>
          <w:rPr>
            <w:webHidden/>
          </w:rPr>
          <w:t>57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48" w:history="1">
        <w:r w:rsidRPr="00BC6634">
          <w:rPr>
            <w:rStyle w:val="Hyperlink"/>
          </w:rPr>
          <w:t>14.1.</w:t>
        </w:r>
        <w:r>
          <w:rPr>
            <w:rFonts w:asciiTheme="minorHAnsi" w:eastAsiaTheme="minorEastAsia" w:hAnsiTheme="minorHAnsi" w:cstheme="minorBidi"/>
            <w:sz w:val="22"/>
            <w:szCs w:val="22"/>
            <w:lang w:val="lt-LT" w:eastAsia="lt-LT"/>
          </w:rPr>
          <w:tab/>
        </w:r>
        <w:r w:rsidRPr="00BC6634">
          <w:rPr>
            <w:rStyle w:val="Hyperlink"/>
          </w:rPr>
          <w:t>Searching in a graph</w:t>
        </w:r>
        <w:r>
          <w:rPr>
            <w:webHidden/>
          </w:rPr>
          <w:tab/>
        </w:r>
        <w:r>
          <w:rPr>
            <w:webHidden/>
          </w:rPr>
          <w:fldChar w:fldCharType="begin"/>
        </w:r>
        <w:r>
          <w:rPr>
            <w:webHidden/>
          </w:rPr>
          <w:instrText xml:space="preserve"> PAGEREF _Toc3642548 \h </w:instrText>
        </w:r>
        <w:r>
          <w:rPr>
            <w:webHidden/>
          </w:rPr>
        </w:r>
        <w:r>
          <w:rPr>
            <w:webHidden/>
          </w:rPr>
          <w:fldChar w:fldCharType="separate"/>
        </w:r>
        <w:r>
          <w:rPr>
            <w:webHidden/>
          </w:rPr>
          <w:t>57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49" w:history="1">
        <w:r w:rsidRPr="00BC6634">
          <w:rPr>
            <w:rStyle w:val="Hyperlink"/>
          </w:rPr>
          <w:t>14.2.</w:t>
        </w:r>
        <w:r>
          <w:rPr>
            <w:rFonts w:asciiTheme="minorHAnsi" w:eastAsiaTheme="minorEastAsia" w:hAnsiTheme="minorHAnsi" w:cstheme="minorBidi"/>
            <w:sz w:val="22"/>
            <w:szCs w:val="22"/>
            <w:lang w:val="lt-LT" w:eastAsia="lt-LT"/>
          </w:rPr>
          <w:tab/>
        </w:r>
        <w:r w:rsidRPr="00BC6634">
          <w:rPr>
            <w:rStyle w:val="Hyperlink"/>
          </w:rPr>
          <w:t>Multiple cycles in a labyrinth</w:t>
        </w:r>
        <w:r>
          <w:rPr>
            <w:webHidden/>
          </w:rPr>
          <w:tab/>
        </w:r>
        <w:r>
          <w:rPr>
            <w:webHidden/>
          </w:rPr>
          <w:fldChar w:fldCharType="begin"/>
        </w:r>
        <w:r>
          <w:rPr>
            <w:webHidden/>
          </w:rPr>
          <w:instrText xml:space="preserve"> PAGEREF _Toc3642549 \h </w:instrText>
        </w:r>
        <w:r>
          <w:rPr>
            <w:webHidden/>
          </w:rPr>
        </w:r>
        <w:r>
          <w:rPr>
            <w:webHidden/>
          </w:rPr>
          <w:fldChar w:fldCharType="separate"/>
        </w:r>
        <w:r>
          <w:rPr>
            <w:webHidden/>
          </w:rPr>
          <w:t>58</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50" w:history="1">
        <w:r w:rsidRPr="00BC6634">
          <w:rPr>
            <w:rStyle w:val="Hyperlink"/>
          </w:rPr>
          <w:t>14.3.</w:t>
        </w:r>
        <w:r>
          <w:rPr>
            <w:rFonts w:asciiTheme="minorHAnsi" w:eastAsiaTheme="minorEastAsia" w:hAnsiTheme="minorHAnsi" w:cstheme="minorBidi"/>
            <w:sz w:val="22"/>
            <w:szCs w:val="22"/>
            <w:lang w:val="lt-LT" w:eastAsia="lt-LT"/>
          </w:rPr>
          <w:tab/>
        </w:r>
        <w:r w:rsidRPr="00BC6634">
          <w:rPr>
            <w:rStyle w:val="Hyperlink"/>
          </w:rPr>
          <w:t>A counterexample of better performance with BACKTRACK1</w:t>
        </w:r>
        <w:r>
          <w:rPr>
            <w:webHidden/>
          </w:rPr>
          <w:tab/>
        </w:r>
        <w:r>
          <w:rPr>
            <w:webHidden/>
          </w:rPr>
          <w:fldChar w:fldCharType="begin"/>
        </w:r>
        <w:r>
          <w:rPr>
            <w:webHidden/>
          </w:rPr>
          <w:instrText xml:space="preserve"> PAGEREF _Toc3642550 \h </w:instrText>
        </w:r>
        <w:r>
          <w:rPr>
            <w:webHidden/>
          </w:rPr>
        </w:r>
        <w:r>
          <w:rPr>
            <w:webHidden/>
          </w:rPr>
          <w:fldChar w:fldCharType="separate"/>
        </w:r>
        <w:r>
          <w:rPr>
            <w:webHidden/>
          </w:rPr>
          <w:t>60</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51" w:history="1">
        <w:r w:rsidRPr="00BC6634">
          <w:rPr>
            <w:rStyle w:val="Hyperlink"/>
          </w:rPr>
          <w:t>15.</w:t>
        </w:r>
        <w:r>
          <w:rPr>
            <w:rFonts w:asciiTheme="minorHAnsi" w:eastAsiaTheme="minorEastAsia" w:hAnsiTheme="minorHAnsi" w:cstheme="minorBidi"/>
            <w:b w:val="0"/>
            <w:sz w:val="22"/>
            <w:szCs w:val="22"/>
            <w:lang w:val="lt-LT" w:eastAsia="lt-LT"/>
          </w:rPr>
          <w:tab/>
        </w:r>
        <w:r w:rsidRPr="00BC6634">
          <w:rPr>
            <w:rStyle w:val="Hyperlink"/>
          </w:rPr>
          <w:t>Hill-climbing strategy</w:t>
        </w:r>
        <w:r>
          <w:rPr>
            <w:webHidden/>
          </w:rPr>
          <w:tab/>
        </w:r>
        <w:r>
          <w:rPr>
            <w:webHidden/>
          </w:rPr>
          <w:fldChar w:fldCharType="begin"/>
        </w:r>
        <w:r>
          <w:rPr>
            <w:webHidden/>
          </w:rPr>
          <w:instrText xml:space="preserve"> PAGEREF _Toc3642551 \h </w:instrText>
        </w:r>
        <w:r>
          <w:rPr>
            <w:webHidden/>
          </w:rPr>
        </w:r>
        <w:r>
          <w:rPr>
            <w:webHidden/>
          </w:rPr>
          <w:fldChar w:fldCharType="separate"/>
        </w:r>
        <w:r>
          <w:rPr>
            <w:webHidden/>
          </w:rPr>
          <w:t>62</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52" w:history="1">
        <w:r w:rsidRPr="00BC6634">
          <w:rPr>
            <w:rStyle w:val="Hyperlink"/>
          </w:rPr>
          <w:t>16.</w:t>
        </w:r>
        <w:r>
          <w:rPr>
            <w:rFonts w:asciiTheme="minorHAnsi" w:eastAsiaTheme="minorEastAsia" w:hAnsiTheme="minorHAnsi" w:cstheme="minorBidi"/>
            <w:b w:val="0"/>
            <w:sz w:val="22"/>
            <w:szCs w:val="22"/>
            <w:lang w:val="lt-LT" w:eastAsia="lt-LT"/>
          </w:rPr>
          <w:tab/>
        </w:r>
        <w:r w:rsidRPr="00BC6634">
          <w:rPr>
            <w:rStyle w:val="Hyperlink"/>
          </w:rPr>
          <w:t>Manhattan distance</w:t>
        </w:r>
        <w:r>
          <w:rPr>
            <w:webHidden/>
          </w:rPr>
          <w:tab/>
        </w:r>
        <w:r>
          <w:rPr>
            <w:webHidden/>
          </w:rPr>
          <w:fldChar w:fldCharType="begin"/>
        </w:r>
        <w:r>
          <w:rPr>
            <w:webHidden/>
          </w:rPr>
          <w:instrText xml:space="preserve"> PAGEREF _Toc3642552 \h </w:instrText>
        </w:r>
        <w:r>
          <w:rPr>
            <w:webHidden/>
          </w:rPr>
        </w:r>
        <w:r>
          <w:rPr>
            <w:webHidden/>
          </w:rPr>
          <w:fldChar w:fldCharType="separate"/>
        </w:r>
        <w:r>
          <w:rPr>
            <w:webHidden/>
          </w:rPr>
          <w:t>65</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53" w:history="1">
        <w:r w:rsidRPr="00BC6634">
          <w:rPr>
            <w:rStyle w:val="Hyperlink"/>
          </w:rPr>
          <w:t>17.</w:t>
        </w:r>
        <w:r>
          <w:rPr>
            <w:rFonts w:asciiTheme="minorHAnsi" w:eastAsiaTheme="minorEastAsia" w:hAnsiTheme="minorHAnsi" w:cstheme="minorBidi"/>
            <w:b w:val="0"/>
            <w:sz w:val="22"/>
            <w:szCs w:val="22"/>
            <w:lang w:val="lt-LT" w:eastAsia="lt-LT"/>
          </w:rPr>
          <w:tab/>
        </w:r>
        <w:r w:rsidRPr="00BC6634">
          <w:rPr>
            <w:rStyle w:val="Hyperlink"/>
          </w:rPr>
          <w:t>A* search algorithm</w:t>
        </w:r>
        <w:r>
          <w:rPr>
            <w:webHidden/>
          </w:rPr>
          <w:tab/>
        </w:r>
        <w:r>
          <w:rPr>
            <w:webHidden/>
          </w:rPr>
          <w:fldChar w:fldCharType="begin"/>
        </w:r>
        <w:r>
          <w:rPr>
            <w:webHidden/>
          </w:rPr>
          <w:instrText xml:space="preserve"> PAGEREF _Toc3642553 \h </w:instrText>
        </w:r>
        <w:r>
          <w:rPr>
            <w:webHidden/>
          </w:rPr>
        </w:r>
        <w:r>
          <w:rPr>
            <w:webHidden/>
          </w:rPr>
          <w:fldChar w:fldCharType="separate"/>
        </w:r>
        <w:r>
          <w:rPr>
            <w:webHidden/>
          </w:rPr>
          <w:t>67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54" w:history="1">
        <w:r w:rsidRPr="00BC6634">
          <w:rPr>
            <w:rStyle w:val="Hyperlink"/>
          </w:rPr>
          <w:t>17.1.</w:t>
        </w:r>
        <w:r>
          <w:rPr>
            <w:rFonts w:asciiTheme="minorHAnsi" w:eastAsiaTheme="minorEastAsia" w:hAnsiTheme="minorHAnsi" w:cstheme="minorBidi"/>
            <w:sz w:val="22"/>
            <w:szCs w:val="22"/>
            <w:lang w:val="lt-LT" w:eastAsia="lt-LT"/>
          </w:rPr>
          <w:tab/>
        </w:r>
        <w:r w:rsidRPr="00BC6634">
          <w:rPr>
            <w:rStyle w:val="Hyperlink"/>
          </w:rPr>
          <w:t>Manhattan distance in the tile world</w:t>
        </w:r>
        <w:r>
          <w:rPr>
            <w:webHidden/>
          </w:rPr>
          <w:tab/>
        </w:r>
        <w:r>
          <w:rPr>
            <w:webHidden/>
          </w:rPr>
          <w:fldChar w:fldCharType="begin"/>
        </w:r>
        <w:r>
          <w:rPr>
            <w:webHidden/>
          </w:rPr>
          <w:instrText xml:space="preserve"> PAGEREF _Toc3642554 \h </w:instrText>
        </w:r>
        <w:r>
          <w:rPr>
            <w:webHidden/>
          </w:rPr>
        </w:r>
        <w:r>
          <w:rPr>
            <w:webHidden/>
          </w:rPr>
          <w:fldChar w:fldCharType="separate"/>
        </w:r>
        <w:r>
          <w:rPr>
            <w:webHidden/>
          </w:rPr>
          <w:t>67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55" w:history="1">
        <w:r w:rsidRPr="00BC6634">
          <w:rPr>
            <w:rStyle w:val="Hyperlink"/>
          </w:rPr>
          <w:t>17.2.</w:t>
        </w:r>
        <w:r>
          <w:rPr>
            <w:rFonts w:asciiTheme="minorHAnsi" w:eastAsiaTheme="minorEastAsia" w:hAnsiTheme="minorHAnsi" w:cstheme="minorBidi"/>
            <w:sz w:val="22"/>
            <w:szCs w:val="22"/>
            <w:lang w:val="lt-LT" w:eastAsia="lt-LT"/>
          </w:rPr>
          <w:tab/>
        </w:r>
        <w:r w:rsidRPr="00BC6634">
          <w:rPr>
            <w:rStyle w:val="Hyperlink"/>
          </w:rPr>
          <w:t>An example from Russell &amp; Norvig 2003</w:t>
        </w:r>
        <w:r>
          <w:rPr>
            <w:webHidden/>
          </w:rPr>
          <w:tab/>
        </w:r>
        <w:r>
          <w:rPr>
            <w:webHidden/>
          </w:rPr>
          <w:fldChar w:fldCharType="begin"/>
        </w:r>
        <w:r>
          <w:rPr>
            <w:webHidden/>
          </w:rPr>
          <w:instrText xml:space="preserve"> PAGEREF _Toc3642555 \h </w:instrText>
        </w:r>
        <w:r>
          <w:rPr>
            <w:webHidden/>
          </w:rPr>
        </w:r>
        <w:r>
          <w:rPr>
            <w:webHidden/>
          </w:rPr>
          <w:fldChar w:fldCharType="separate"/>
        </w:r>
        <w:r>
          <w:rPr>
            <w:webHidden/>
          </w:rPr>
          <w:t>70</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56" w:history="1">
        <w:r w:rsidRPr="00BC6634">
          <w:rPr>
            <w:rStyle w:val="Hyperlink"/>
          </w:rPr>
          <w:t>18.</w:t>
        </w:r>
        <w:r>
          <w:rPr>
            <w:rFonts w:asciiTheme="minorHAnsi" w:eastAsiaTheme="minorEastAsia" w:hAnsiTheme="minorHAnsi" w:cstheme="minorBidi"/>
            <w:b w:val="0"/>
            <w:sz w:val="22"/>
            <w:szCs w:val="22"/>
            <w:lang w:val="lt-LT" w:eastAsia="lt-LT"/>
          </w:rPr>
          <w:tab/>
        </w:r>
        <w:r w:rsidRPr="00BC6634">
          <w:rPr>
            <w:rStyle w:val="Hyperlink"/>
          </w:rPr>
          <w:t>Forward chaining and backward chaining</w:t>
        </w:r>
        <w:r>
          <w:rPr>
            <w:webHidden/>
          </w:rPr>
          <w:tab/>
        </w:r>
        <w:r>
          <w:rPr>
            <w:webHidden/>
          </w:rPr>
          <w:fldChar w:fldCharType="begin"/>
        </w:r>
        <w:r>
          <w:rPr>
            <w:webHidden/>
          </w:rPr>
          <w:instrText xml:space="preserve"> PAGEREF _Toc3642556 \h </w:instrText>
        </w:r>
        <w:r>
          <w:rPr>
            <w:webHidden/>
          </w:rPr>
        </w:r>
        <w:r>
          <w:rPr>
            <w:webHidden/>
          </w:rPr>
          <w:fldChar w:fldCharType="separate"/>
        </w:r>
        <w:r>
          <w:rPr>
            <w:webHidden/>
          </w:rPr>
          <w:t>73</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57" w:history="1">
        <w:r w:rsidRPr="00BC6634">
          <w:rPr>
            <w:rStyle w:val="Hyperlink"/>
          </w:rPr>
          <w:t>18.1.</w:t>
        </w:r>
        <w:r>
          <w:rPr>
            <w:rFonts w:asciiTheme="minorHAnsi" w:eastAsiaTheme="minorEastAsia" w:hAnsiTheme="minorHAnsi" w:cstheme="minorBidi"/>
            <w:sz w:val="22"/>
            <w:szCs w:val="22"/>
            <w:lang w:val="lt-LT" w:eastAsia="lt-LT"/>
          </w:rPr>
          <w:tab/>
        </w:r>
        <w:r w:rsidRPr="00BC6634">
          <w:rPr>
            <w:rStyle w:val="Hyperlink"/>
          </w:rPr>
          <w:t>Forward chaining</w:t>
        </w:r>
        <w:r>
          <w:rPr>
            <w:webHidden/>
          </w:rPr>
          <w:tab/>
        </w:r>
        <w:r>
          <w:rPr>
            <w:webHidden/>
          </w:rPr>
          <w:fldChar w:fldCharType="begin"/>
        </w:r>
        <w:r>
          <w:rPr>
            <w:webHidden/>
          </w:rPr>
          <w:instrText xml:space="preserve"> PAGEREF _Toc3642557 \h </w:instrText>
        </w:r>
        <w:r>
          <w:rPr>
            <w:webHidden/>
          </w:rPr>
        </w:r>
        <w:r>
          <w:rPr>
            <w:webHidden/>
          </w:rPr>
          <w:fldChar w:fldCharType="separate"/>
        </w:r>
        <w:r>
          <w:rPr>
            <w:webHidden/>
          </w:rPr>
          <w:t>73</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58" w:history="1">
        <w:r w:rsidRPr="00BC6634">
          <w:rPr>
            <w:rStyle w:val="Hyperlink"/>
          </w:rPr>
          <w:t>18.2.</w:t>
        </w:r>
        <w:r>
          <w:rPr>
            <w:rFonts w:asciiTheme="minorHAnsi" w:eastAsiaTheme="minorEastAsia" w:hAnsiTheme="minorHAnsi" w:cstheme="minorBidi"/>
            <w:sz w:val="22"/>
            <w:szCs w:val="22"/>
            <w:lang w:val="lt-LT" w:eastAsia="lt-LT"/>
          </w:rPr>
          <w:tab/>
        </w:r>
        <w:r w:rsidRPr="00BC6634">
          <w:rPr>
            <w:rStyle w:val="Hyperlink"/>
          </w:rPr>
          <w:t>Backward chaining</w:t>
        </w:r>
        <w:r>
          <w:rPr>
            <w:webHidden/>
          </w:rPr>
          <w:tab/>
        </w:r>
        <w:r>
          <w:rPr>
            <w:webHidden/>
          </w:rPr>
          <w:fldChar w:fldCharType="begin"/>
        </w:r>
        <w:r>
          <w:rPr>
            <w:webHidden/>
          </w:rPr>
          <w:instrText xml:space="preserve"> PAGEREF _Toc3642558 \h </w:instrText>
        </w:r>
        <w:r>
          <w:rPr>
            <w:webHidden/>
          </w:rPr>
        </w:r>
        <w:r>
          <w:rPr>
            <w:webHidden/>
          </w:rPr>
          <w:fldChar w:fldCharType="separate"/>
        </w:r>
        <w:r>
          <w:rPr>
            <w:webHidden/>
          </w:rPr>
          <w:t>74</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59" w:history="1">
        <w:r w:rsidRPr="00BC6634">
          <w:rPr>
            <w:rStyle w:val="Hyperlink"/>
          </w:rPr>
          <w:t>18.3.</w:t>
        </w:r>
        <w:r>
          <w:rPr>
            <w:rFonts w:asciiTheme="minorHAnsi" w:eastAsiaTheme="minorEastAsia" w:hAnsiTheme="minorHAnsi" w:cstheme="minorBidi"/>
            <w:sz w:val="22"/>
            <w:szCs w:val="22"/>
            <w:lang w:val="lt-LT" w:eastAsia="lt-LT"/>
          </w:rPr>
          <w:tab/>
        </w:r>
        <w:r w:rsidRPr="00BC6634">
          <w:rPr>
            <w:rStyle w:val="Hyperlink"/>
          </w:rPr>
          <w:t>Program synthesis</w:t>
        </w:r>
        <w:r>
          <w:rPr>
            <w:webHidden/>
          </w:rPr>
          <w:tab/>
        </w:r>
        <w:r>
          <w:rPr>
            <w:webHidden/>
          </w:rPr>
          <w:fldChar w:fldCharType="begin"/>
        </w:r>
        <w:r>
          <w:rPr>
            <w:webHidden/>
          </w:rPr>
          <w:instrText xml:space="preserve"> PAGEREF _Toc3642559 \h </w:instrText>
        </w:r>
        <w:r>
          <w:rPr>
            <w:webHidden/>
          </w:rPr>
        </w:r>
        <w:r>
          <w:rPr>
            <w:webHidden/>
          </w:rPr>
          <w:fldChar w:fldCharType="separate"/>
        </w:r>
        <w:r>
          <w:rPr>
            <w:webHidden/>
          </w:rPr>
          <w:t>75</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60" w:history="1">
        <w:r w:rsidRPr="00BC6634">
          <w:rPr>
            <w:rStyle w:val="Hyperlink"/>
          </w:rPr>
          <w:t>18.4.</w:t>
        </w:r>
        <w:r>
          <w:rPr>
            <w:rFonts w:asciiTheme="minorHAnsi" w:eastAsiaTheme="minorEastAsia" w:hAnsiTheme="minorHAnsi" w:cstheme="minorBidi"/>
            <w:sz w:val="22"/>
            <w:szCs w:val="22"/>
            <w:lang w:val="lt-LT" w:eastAsia="lt-LT"/>
          </w:rPr>
          <w:tab/>
        </w:r>
        <w:r w:rsidRPr="00BC6634">
          <w:rPr>
            <w:rStyle w:val="Hyperlink"/>
          </w:rPr>
          <w:t>Superfluous rules in forward chaining</w:t>
        </w:r>
        <w:r>
          <w:rPr>
            <w:webHidden/>
          </w:rPr>
          <w:tab/>
        </w:r>
        <w:r>
          <w:rPr>
            <w:webHidden/>
          </w:rPr>
          <w:fldChar w:fldCharType="begin"/>
        </w:r>
        <w:r>
          <w:rPr>
            <w:webHidden/>
          </w:rPr>
          <w:instrText xml:space="preserve"> PAGEREF _Toc3642560 \h </w:instrText>
        </w:r>
        <w:r>
          <w:rPr>
            <w:webHidden/>
          </w:rPr>
        </w:r>
        <w:r>
          <w:rPr>
            <w:webHidden/>
          </w:rPr>
          <w:fldChar w:fldCharType="separate"/>
        </w:r>
        <w:r>
          <w:rPr>
            <w:webHidden/>
          </w:rPr>
          <w:t>77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61" w:history="1">
        <w:r w:rsidRPr="00BC6634">
          <w:rPr>
            <w:rStyle w:val="Hyperlink"/>
          </w:rPr>
          <w:t>18.5.</w:t>
        </w:r>
        <w:r>
          <w:rPr>
            <w:rFonts w:asciiTheme="minorHAnsi" w:eastAsiaTheme="minorEastAsia" w:hAnsiTheme="minorHAnsi" w:cstheme="minorBidi"/>
            <w:sz w:val="22"/>
            <w:szCs w:val="22"/>
            <w:lang w:val="lt-LT" w:eastAsia="lt-LT"/>
          </w:rPr>
          <w:tab/>
        </w:r>
        <w:r w:rsidRPr="00BC6634">
          <w:rPr>
            <w:rStyle w:val="Hyperlink"/>
          </w:rPr>
          <w:t>Superfluous rules in backward chaining</w:t>
        </w:r>
        <w:r>
          <w:rPr>
            <w:webHidden/>
          </w:rPr>
          <w:tab/>
        </w:r>
        <w:r>
          <w:rPr>
            <w:webHidden/>
          </w:rPr>
          <w:fldChar w:fldCharType="begin"/>
        </w:r>
        <w:r>
          <w:rPr>
            <w:webHidden/>
          </w:rPr>
          <w:instrText xml:space="preserve"> PAGEREF _Toc3642561 \h </w:instrText>
        </w:r>
        <w:r>
          <w:rPr>
            <w:webHidden/>
          </w:rPr>
        </w:r>
        <w:r>
          <w:rPr>
            <w:webHidden/>
          </w:rPr>
          <w:fldChar w:fldCharType="separate"/>
        </w:r>
        <w:r>
          <w:rPr>
            <w:webHidden/>
          </w:rPr>
          <w:t>78</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62" w:history="1">
        <w:r w:rsidRPr="00BC6634">
          <w:rPr>
            <w:rStyle w:val="Hyperlink"/>
          </w:rPr>
          <w:t>18.6.</w:t>
        </w:r>
        <w:r>
          <w:rPr>
            <w:rFonts w:asciiTheme="minorHAnsi" w:eastAsiaTheme="minorEastAsia" w:hAnsiTheme="minorHAnsi" w:cstheme="minorBidi"/>
            <w:sz w:val="22"/>
            <w:szCs w:val="22"/>
            <w:lang w:val="lt-LT" w:eastAsia="lt-LT"/>
          </w:rPr>
          <w:tab/>
        </w:r>
        <w:r w:rsidRPr="00BC6634">
          <w:rPr>
            <w:rStyle w:val="Hyperlink"/>
          </w:rPr>
          <w:t>Complexity of forward chaining</w:t>
        </w:r>
        <w:r>
          <w:rPr>
            <w:webHidden/>
          </w:rPr>
          <w:tab/>
        </w:r>
        <w:r>
          <w:rPr>
            <w:webHidden/>
          </w:rPr>
          <w:fldChar w:fldCharType="begin"/>
        </w:r>
        <w:r>
          <w:rPr>
            <w:webHidden/>
          </w:rPr>
          <w:instrText xml:space="preserve"> PAGEREF _Toc3642562 \h </w:instrText>
        </w:r>
        <w:r>
          <w:rPr>
            <w:webHidden/>
          </w:rPr>
        </w:r>
        <w:r>
          <w:rPr>
            <w:webHidden/>
          </w:rPr>
          <w:fldChar w:fldCharType="separate"/>
        </w:r>
        <w:r>
          <w:rPr>
            <w:webHidden/>
          </w:rPr>
          <w:t>78</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63" w:history="1">
        <w:r w:rsidRPr="00BC6634">
          <w:rPr>
            <w:rStyle w:val="Hyperlink"/>
          </w:rPr>
          <w:t>18.7.</w:t>
        </w:r>
        <w:r>
          <w:rPr>
            <w:rFonts w:asciiTheme="minorHAnsi" w:eastAsiaTheme="minorEastAsia" w:hAnsiTheme="minorHAnsi" w:cstheme="minorBidi"/>
            <w:sz w:val="22"/>
            <w:szCs w:val="22"/>
            <w:lang w:val="lt-LT" w:eastAsia="lt-LT"/>
          </w:rPr>
          <w:tab/>
        </w:r>
        <w:r w:rsidRPr="00BC6634">
          <w:rPr>
            <w:rStyle w:val="Hyperlink"/>
          </w:rPr>
          <w:t>Testing forward chaining</w:t>
        </w:r>
        <w:r>
          <w:rPr>
            <w:webHidden/>
          </w:rPr>
          <w:tab/>
        </w:r>
        <w:r>
          <w:rPr>
            <w:webHidden/>
          </w:rPr>
          <w:fldChar w:fldCharType="begin"/>
        </w:r>
        <w:r>
          <w:rPr>
            <w:webHidden/>
          </w:rPr>
          <w:instrText xml:space="preserve"> PAGEREF _Toc3642563 \h </w:instrText>
        </w:r>
        <w:r>
          <w:rPr>
            <w:webHidden/>
          </w:rPr>
        </w:r>
        <w:r>
          <w:rPr>
            <w:webHidden/>
          </w:rPr>
          <w:fldChar w:fldCharType="separate"/>
        </w:r>
        <w:r>
          <w:rPr>
            <w:webHidden/>
          </w:rPr>
          <w:t>78</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64" w:history="1">
        <w:r w:rsidRPr="00BC6634">
          <w:rPr>
            <w:rStyle w:val="Hyperlink"/>
          </w:rPr>
          <w:t>18.8.</w:t>
        </w:r>
        <w:r>
          <w:rPr>
            <w:rFonts w:asciiTheme="minorHAnsi" w:eastAsiaTheme="minorEastAsia" w:hAnsiTheme="minorHAnsi" w:cstheme="minorBidi"/>
            <w:sz w:val="22"/>
            <w:szCs w:val="22"/>
            <w:lang w:val="lt-LT" w:eastAsia="lt-LT"/>
          </w:rPr>
          <w:tab/>
        </w:r>
        <w:r w:rsidRPr="00BC6634">
          <w:rPr>
            <w:rStyle w:val="Hyperlink"/>
          </w:rPr>
          <w:t>Testing backward chaining</w:t>
        </w:r>
        <w:r>
          <w:rPr>
            <w:webHidden/>
          </w:rPr>
          <w:tab/>
        </w:r>
        <w:r>
          <w:rPr>
            <w:webHidden/>
          </w:rPr>
          <w:fldChar w:fldCharType="begin"/>
        </w:r>
        <w:r>
          <w:rPr>
            <w:webHidden/>
          </w:rPr>
          <w:instrText xml:space="preserve"> PAGEREF _Toc3642564 \h </w:instrText>
        </w:r>
        <w:r>
          <w:rPr>
            <w:webHidden/>
          </w:rPr>
        </w:r>
        <w:r>
          <w:rPr>
            <w:webHidden/>
          </w:rPr>
          <w:fldChar w:fldCharType="separate"/>
        </w:r>
        <w:r>
          <w:rPr>
            <w:webHidden/>
          </w:rPr>
          <w:t>80</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65" w:history="1">
        <w:r w:rsidRPr="00BC6634">
          <w:rPr>
            <w:rStyle w:val="Hyperlink"/>
          </w:rPr>
          <w:t>19.</w:t>
        </w:r>
        <w:r>
          <w:rPr>
            <w:rFonts w:asciiTheme="minorHAnsi" w:eastAsiaTheme="minorEastAsia" w:hAnsiTheme="minorHAnsi" w:cstheme="minorBidi"/>
            <w:b w:val="0"/>
            <w:sz w:val="22"/>
            <w:szCs w:val="22"/>
            <w:lang w:val="lt-LT" w:eastAsia="lt-LT"/>
          </w:rPr>
          <w:tab/>
        </w:r>
        <w:r w:rsidRPr="00BC6634">
          <w:rPr>
            <w:rStyle w:val="Hyperlink"/>
          </w:rPr>
          <w:t>Resolution</w:t>
        </w:r>
        <w:r>
          <w:rPr>
            <w:webHidden/>
          </w:rPr>
          <w:tab/>
        </w:r>
        <w:r>
          <w:rPr>
            <w:webHidden/>
          </w:rPr>
          <w:fldChar w:fldCharType="begin"/>
        </w:r>
        <w:r>
          <w:rPr>
            <w:webHidden/>
          </w:rPr>
          <w:instrText xml:space="preserve"> PAGEREF _Toc3642565 \h </w:instrText>
        </w:r>
        <w:r>
          <w:rPr>
            <w:webHidden/>
          </w:rPr>
        </w:r>
        <w:r>
          <w:rPr>
            <w:webHidden/>
          </w:rPr>
          <w:fldChar w:fldCharType="separate"/>
        </w:r>
        <w:r>
          <w:rPr>
            <w:webHidden/>
          </w:rPr>
          <w:t>83</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66" w:history="1">
        <w:r w:rsidRPr="00BC6634">
          <w:rPr>
            <w:rStyle w:val="Hyperlink"/>
          </w:rPr>
          <w:t>19.1.</w:t>
        </w:r>
        <w:r>
          <w:rPr>
            <w:rFonts w:asciiTheme="minorHAnsi" w:eastAsiaTheme="minorEastAsia" w:hAnsiTheme="minorHAnsi" w:cstheme="minorBidi"/>
            <w:sz w:val="22"/>
            <w:szCs w:val="22"/>
            <w:lang w:val="lt-LT" w:eastAsia="lt-LT"/>
          </w:rPr>
          <w:tab/>
        </w:r>
        <w:r w:rsidRPr="00BC6634">
          <w:rPr>
            <w:rStyle w:val="Hyperlink"/>
          </w:rPr>
          <w:t>Inference example</w:t>
        </w:r>
        <w:r>
          <w:rPr>
            <w:webHidden/>
          </w:rPr>
          <w:tab/>
        </w:r>
        <w:r>
          <w:rPr>
            <w:webHidden/>
          </w:rPr>
          <w:fldChar w:fldCharType="begin"/>
        </w:r>
        <w:r>
          <w:rPr>
            <w:webHidden/>
          </w:rPr>
          <w:instrText xml:space="preserve"> PAGEREF _Toc3642566 \h </w:instrText>
        </w:r>
        <w:r>
          <w:rPr>
            <w:webHidden/>
          </w:rPr>
        </w:r>
        <w:r>
          <w:rPr>
            <w:webHidden/>
          </w:rPr>
          <w:fldChar w:fldCharType="separate"/>
        </w:r>
        <w:r>
          <w:rPr>
            <w:webHidden/>
          </w:rPr>
          <w:t>85</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67" w:history="1">
        <w:r w:rsidRPr="00BC6634">
          <w:rPr>
            <w:rStyle w:val="Hyperlink"/>
          </w:rPr>
          <w:t>19.2.</w:t>
        </w:r>
        <w:r>
          <w:rPr>
            <w:rFonts w:asciiTheme="minorHAnsi" w:eastAsiaTheme="minorEastAsia" w:hAnsiTheme="minorHAnsi" w:cstheme="minorBidi"/>
            <w:sz w:val="22"/>
            <w:szCs w:val="22"/>
            <w:lang w:val="lt-LT" w:eastAsia="lt-LT"/>
          </w:rPr>
          <w:tab/>
        </w:r>
        <w:r w:rsidRPr="00BC6634">
          <w:rPr>
            <w:rStyle w:val="Hyperlink"/>
          </w:rPr>
          <w:t>Example with three rules</w:t>
        </w:r>
        <w:r>
          <w:rPr>
            <w:webHidden/>
          </w:rPr>
          <w:tab/>
        </w:r>
        <w:r>
          <w:rPr>
            <w:webHidden/>
          </w:rPr>
          <w:fldChar w:fldCharType="begin"/>
        </w:r>
        <w:r>
          <w:rPr>
            <w:webHidden/>
          </w:rPr>
          <w:instrText xml:space="preserve"> PAGEREF _Toc3642567 \h </w:instrText>
        </w:r>
        <w:r>
          <w:rPr>
            <w:webHidden/>
          </w:rPr>
        </w:r>
        <w:r>
          <w:rPr>
            <w:webHidden/>
          </w:rPr>
          <w:fldChar w:fldCharType="separate"/>
        </w:r>
        <w:r>
          <w:rPr>
            <w:webHidden/>
          </w:rPr>
          <w:t>87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68" w:history="1">
        <w:r w:rsidRPr="00BC6634">
          <w:rPr>
            <w:rStyle w:val="Hyperlink"/>
          </w:rPr>
          <w:t>19.3.</w:t>
        </w:r>
        <w:r>
          <w:rPr>
            <w:rFonts w:asciiTheme="minorHAnsi" w:eastAsiaTheme="minorEastAsia" w:hAnsiTheme="minorHAnsi" w:cstheme="minorBidi"/>
            <w:sz w:val="22"/>
            <w:szCs w:val="22"/>
            <w:lang w:val="lt-LT" w:eastAsia="lt-LT"/>
          </w:rPr>
          <w:tab/>
        </w:r>
        <w:r w:rsidRPr="00BC6634">
          <w:rPr>
            <w:rStyle w:val="Hyperlink"/>
          </w:rPr>
          <w:t>Using resolution to prove theorem</w:t>
        </w:r>
        <w:r>
          <w:rPr>
            <w:webHidden/>
          </w:rPr>
          <w:tab/>
        </w:r>
        <w:r>
          <w:rPr>
            <w:webHidden/>
          </w:rPr>
          <w:fldChar w:fldCharType="begin"/>
        </w:r>
        <w:r>
          <w:rPr>
            <w:webHidden/>
          </w:rPr>
          <w:instrText xml:space="preserve"> PAGEREF _Toc3642568 \h </w:instrText>
        </w:r>
        <w:r>
          <w:rPr>
            <w:webHidden/>
          </w:rPr>
        </w:r>
        <w:r>
          <w:rPr>
            <w:webHidden/>
          </w:rPr>
          <w:fldChar w:fldCharType="separate"/>
        </w:r>
        <w:r>
          <w:rPr>
            <w:webHidden/>
          </w:rPr>
          <w:t>90</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69" w:history="1">
        <w:r w:rsidRPr="00BC6634">
          <w:rPr>
            <w:rStyle w:val="Hyperlink"/>
          </w:rPr>
          <w:t>20.</w:t>
        </w:r>
        <w:r>
          <w:rPr>
            <w:rFonts w:asciiTheme="minorHAnsi" w:eastAsiaTheme="minorEastAsia" w:hAnsiTheme="minorHAnsi" w:cstheme="minorBidi"/>
            <w:b w:val="0"/>
            <w:sz w:val="22"/>
            <w:szCs w:val="22"/>
            <w:lang w:val="lt-LT" w:eastAsia="lt-LT"/>
          </w:rPr>
          <w:tab/>
        </w:r>
        <w:r w:rsidRPr="00BC6634">
          <w:rPr>
            <w:rStyle w:val="Hyperlink"/>
          </w:rPr>
          <w:t>Expert systems</w:t>
        </w:r>
        <w:r>
          <w:rPr>
            <w:webHidden/>
          </w:rPr>
          <w:tab/>
        </w:r>
        <w:r>
          <w:rPr>
            <w:webHidden/>
          </w:rPr>
          <w:fldChar w:fldCharType="begin"/>
        </w:r>
        <w:r>
          <w:rPr>
            <w:webHidden/>
          </w:rPr>
          <w:instrText xml:space="preserve"> PAGEREF _Toc3642569 \h </w:instrText>
        </w:r>
        <w:r>
          <w:rPr>
            <w:webHidden/>
          </w:rPr>
        </w:r>
        <w:r>
          <w:rPr>
            <w:webHidden/>
          </w:rPr>
          <w:fldChar w:fldCharType="separate"/>
        </w:r>
        <w:r>
          <w:rPr>
            <w:webHidden/>
          </w:rPr>
          <w:t>91</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70" w:history="1">
        <w:r w:rsidRPr="00BC6634">
          <w:rPr>
            <w:rStyle w:val="Hyperlink"/>
          </w:rPr>
          <w:t>21.</w:t>
        </w:r>
        <w:r>
          <w:rPr>
            <w:rFonts w:asciiTheme="minorHAnsi" w:eastAsiaTheme="minorEastAsia" w:hAnsiTheme="minorHAnsi" w:cstheme="minorBidi"/>
            <w:b w:val="0"/>
            <w:sz w:val="22"/>
            <w:szCs w:val="22"/>
            <w:lang w:val="lt-LT" w:eastAsia="lt-LT"/>
          </w:rPr>
          <w:tab/>
        </w:r>
        <w:r w:rsidRPr="00BC6634">
          <w:rPr>
            <w:rStyle w:val="Hyperlink"/>
          </w:rPr>
          <w:t>Internet shopping</w:t>
        </w:r>
        <w:r>
          <w:rPr>
            <w:webHidden/>
          </w:rPr>
          <w:tab/>
        </w:r>
        <w:r>
          <w:rPr>
            <w:webHidden/>
          </w:rPr>
          <w:fldChar w:fldCharType="begin"/>
        </w:r>
        <w:r>
          <w:rPr>
            <w:webHidden/>
          </w:rPr>
          <w:instrText xml:space="preserve"> PAGEREF _Toc3642570 \h </w:instrText>
        </w:r>
        <w:r>
          <w:rPr>
            <w:webHidden/>
          </w:rPr>
        </w:r>
        <w:r>
          <w:rPr>
            <w:webHidden/>
          </w:rPr>
          <w:fldChar w:fldCharType="separate"/>
        </w:r>
        <w:r>
          <w:rPr>
            <w:webHidden/>
          </w:rPr>
          <w:t>94</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71" w:history="1">
        <w:r w:rsidRPr="00BC6634">
          <w:rPr>
            <w:rStyle w:val="Hyperlink"/>
          </w:rPr>
          <w:t>22.</w:t>
        </w:r>
        <w:r>
          <w:rPr>
            <w:rFonts w:asciiTheme="minorHAnsi" w:eastAsiaTheme="minorEastAsia" w:hAnsiTheme="minorHAnsi" w:cstheme="minorBidi"/>
            <w:b w:val="0"/>
            <w:sz w:val="22"/>
            <w:szCs w:val="22"/>
            <w:lang w:val="lt-LT" w:eastAsia="lt-LT"/>
          </w:rPr>
          <w:tab/>
        </w:r>
        <w:r w:rsidRPr="00BC6634">
          <w:rPr>
            <w:rStyle w:val="Hyperlink"/>
          </w:rPr>
          <w:t>The Turing test</w:t>
        </w:r>
        <w:r>
          <w:rPr>
            <w:webHidden/>
          </w:rPr>
          <w:tab/>
        </w:r>
        <w:r>
          <w:rPr>
            <w:webHidden/>
          </w:rPr>
          <w:fldChar w:fldCharType="begin"/>
        </w:r>
        <w:r>
          <w:rPr>
            <w:webHidden/>
          </w:rPr>
          <w:instrText xml:space="preserve"> PAGEREF _Toc3642571 \h </w:instrText>
        </w:r>
        <w:r>
          <w:rPr>
            <w:webHidden/>
          </w:rPr>
        </w:r>
        <w:r>
          <w:rPr>
            <w:webHidden/>
          </w:rPr>
          <w:fldChar w:fldCharType="separate"/>
        </w:r>
        <w:r>
          <w:rPr>
            <w:webHidden/>
          </w:rPr>
          <w:t>100</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72" w:history="1">
        <w:r w:rsidRPr="00BC6634">
          <w:rPr>
            <w:rStyle w:val="Hyperlink"/>
          </w:rPr>
          <w:t>23.</w:t>
        </w:r>
        <w:r>
          <w:rPr>
            <w:rFonts w:asciiTheme="minorHAnsi" w:eastAsiaTheme="minorEastAsia" w:hAnsiTheme="minorHAnsi" w:cstheme="minorBidi"/>
            <w:b w:val="0"/>
            <w:sz w:val="22"/>
            <w:szCs w:val="22"/>
            <w:lang w:val="lt-LT" w:eastAsia="lt-LT"/>
          </w:rPr>
          <w:tab/>
        </w:r>
        <w:r w:rsidRPr="00BC6634">
          <w:rPr>
            <w:rStyle w:val="Hyperlink"/>
          </w:rPr>
          <w:t>Intension, extension and ontology</w:t>
        </w:r>
        <w:r>
          <w:rPr>
            <w:webHidden/>
          </w:rPr>
          <w:tab/>
        </w:r>
        <w:r>
          <w:rPr>
            <w:webHidden/>
          </w:rPr>
          <w:fldChar w:fldCharType="begin"/>
        </w:r>
        <w:r>
          <w:rPr>
            <w:webHidden/>
          </w:rPr>
          <w:instrText xml:space="preserve"> PAGEREF _Toc3642572 \h </w:instrText>
        </w:r>
        <w:r>
          <w:rPr>
            <w:webHidden/>
          </w:rPr>
        </w:r>
        <w:r>
          <w:rPr>
            <w:webHidden/>
          </w:rPr>
          <w:fldChar w:fldCharType="separate"/>
        </w:r>
        <w:r>
          <w:rPr>
            <w:webHidden/>
          </w:rPr>
          <w:t>101</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73" w:history="1">
        <w:r w:rsidRPr="00BC6634">
          <w:rPr>
            <w:rStyle w:val="Hyperlink"/>
          </w:rPr>
          <w:t>23.1.</w:t>
        </w:r>
        <w:r>
          <w:rPr>
            <w:rFonts w:asciiTheme="minorHAnsi" w:eastAsiaTheme="minorEastAsia" w:hAnsiTheme="minorHAnsi" w:cstheme="minorBidi"/>
            <w:sz w:val="22"/>
            <w:szCs w:val="22"/>
            <w:lang w:val="lt-LT" w:eastAsia="lt-LT"/>
          </w:rPr>
          <w:tab/>
        </w:r>
        <w:r w:rsidRPr="00BC6634">
          <w:rPr>
            <w:rStyle w:val="Hyperlink"/>
          </w:rPr>
          <w:t>Signs</w:t>
        </w:r>
        <w:r>
          <w:rPr>
            <w:webHidden/>
          </w:rPr>
          <w:tab/>
        </w:r>
        <w:r>
          <w:rPr>
            <w:webHidden/>
          </w:rPr>
          <w:fldChar w:fldCharType="begin"/>
        </w:r>
        <w:r>
          <w:rPr>
            <w:webHidden/>
          </w:rPr>
          <w:instrText xml:space="preserve"> PAGEREF _Toc3642573 \h </w:instrText>
        </w:r>
        <w:r>
          <w:rPr>
            <w:webHidden/>
          </w:rPr>
        </w:r>
        <w:r>
          <w:rPr>
            <w:webHidden/>
          </w:rPr>
          <w:fldChar w:fldCharType="separate"/>
        </w:r>
        <w:r>
          <w:rPr>
            <w:webHidden/>
          </w:rPr>
          <w:t>102</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74" w:history="1">
        <w:r w:rsidRPr="00BC6634">
          <w:rPr>
            <w:rStyle w:val="Hyperlink"/>
          </w:rPr>
          <w:t>23.2.</w:t>
        </w:r>
        <w:r>
          <w:rPr>
            <w:rFonts w:asciiTheme="minorHAnsi" w:eastAsiaTheme="minorEastAsia" w:hAnsiTheme="minorHAnsi" w:cstheme="minorBidi"/>
            <w:sz w:val="22"/>
            <w:szCs w:val="22"/>
            <w:lang w:val="lt-LT" w:eastAsia="lt-LT"/>
          </w:rPr>
          <w:tab/>
        </w:r>
        <w:r w:rsidRPr="00BC6634">
          <w:rPr>
            <w:rStyle w:val="Hyperlink"/>
          </w:rPr>
          <w:t>What is a conceptualization?</w:t>
        </w:r>
        <w:r>
          <w:rPr>
            <w:webHidden/>
          </w:rPr>
          <w:tab/>
        </w:r>
        <w:r>
          <w:rPr>
            <w:webHidden/>
          </w:rPr>
          <w:fldChar w:fldCharType="begin"/>
        </w:r>
        <w:r>
          <w:rPr>
            <w:webHidden/>
          </w:rPr>
          <w:instrText xml:space="preserve"> PAGEREF _Toc3642574 \h </w:instrText>
        </w:r>
        <w:r>
          <w:rPr>
            <w:webHidden/>
          </w:rPr>
        </w:r>
        <w:r>
          <w:rPr>
            <w:webHidden/>
          </w:rPr>
          <w:fldChar w:fldCharType="separate"/>
        </w:r>
        <w:r>
          <w:rPr>
            <w:webHidden/>
          </w:rPr>
          <w:t>103</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75" w:history="1">
        <w:r w:rsidRPr="00BC6634">
          <w:rPr>
            <w:rStyle w:val="Hyperlink"/>
          </w:rPr>
          <w:t>23.3.</w:t>
        </w:r>
        <w:r>
          <w:rPr>
            <w:rFonts w:asciiTheme="minorHAnsi" w:eastAsiaTheme="minorEastAsia" w:hAnsiTheme="minorHAnsi" w:cstheme="minorBidi"/>
            <w:sz w:val="22"/>
            <w:szCs w:val="22"/>
            <w:lang w:val="lt-LT" w:eastAsia="lt-LT"/>
          </w:rPr>
          <w:tab/>
        </w:r>
        <w:r w:rsidRPr="00BC6634">
          <w:rPr>
            <w:rStyle w:val="Hyperlink"/>
          </w:rPr>
          <w:t>What is a proper formal, explicit specification?</w:t>
        </w:r>
        <w:r>
          <w:rPr>
            <w:webHidden/>
          </w:rPr>
          <w:tab/>
        </w:r>
        <w:r>
          <w:rPr>
            <w:webHidden/>
          </w:rPr>
          <w:fldChar w:fldCharType="begin"/>
        </w:r>
        <w:r>
          <w:rPr>
            <w:webHidden/>
          </w:rPr>
          <w:instrText xml:space="preserve"> PAGEREF _Toc3642575 \h </w:instrText>
        </w:r>
        <w:r>
          <w:rPr>
            <w:webHidden/>
          </w:rPr>
        </w:r>
        <w:r>
          <w:rPr>
            <w:webHidden/>
          </w:rPr>
          <w:fldChar w:fldCharType="separate"/>
        </w:r>
        <w:r>
          <w:rPr>
            <w:webHidden/>
          </w:rPr>
          <w:t>107</w:t>
        </w:r>
        <w:r>
          <w:rPr>
            <w:webHidden/>
          </w:rPr>
          <w:fldChar w:fldCharType="end"/>
        </w:r>
      </w:hyperlink>
    </w:p>
    <w:p w:rsidR="0080085E" w:rsidRDefault="0080085E">
      <w:pPr>
        <w:pStyle w:val="TOC2"/>
        <w:rPr>
          <w:rFonts w:asciiTheme="minorHAnsi" w:eastAsiaTheme="minorEastAsia" w:hAnsiTheme="minorHAnsi" w:cstheme="minorBidi"/>
          <w:sz w:val="22"/>
          <w:szCs w:val="22"/>
          <w:lang w:val="lt-LT" w:eastAsia="lt-LT"/>
        </w:rPr>
      </w:pPr>
      <w:hyperlink w:anchor="_Toc3642576" w:history="1">
        <w:r w:rsidRPr="00BC6634">
          <w:rPr>
            <w:rStyle w:val="Hyperlink"/>
          </w:rPr>
          <w:t>23.4.</w:t>
        </w:r>
        <w:r>
          <w:rPr>
            <w:rFonts w:asciiTheme="minorHAnsi" w:eastAsiaTheme="minorEastAsia" w:hAnsiTheme="minorHAnsi" w:cstheme="minorBidi"/>
            <w:sz w:val="22"/>
            <w:szCs w:val="22"/>
            <w:lang w:val="lt-LT" w:eastAsia="lt-LT"/>
          </w:rPr>
          <w:tab/>
        </w:r>
        <w:r w:rsidRPr="00BC6634">
          <w:rPr>
            <w:rStyle w:val="Hyperlink"/>
          </w:rPr>
          <w:t>Distinct models of a specification</w:t>
        </w:r>
        <w:r>
          <w:rPr>
            <w:webHidden/>
          </w:rPr>
          <w:tab/>
        </w:r>
        <w:r>
          <w:rPr>
            <w:webHidden/>
          </w:rPr>
          <w:fldChar w:fldCharType="begin"/>
        </w:r>
        <w:r>
          <w:rPr>
            <w:webHidden/>
          </w:rPr>
          <w:instrText xml:space="preserve"> PAGEREF _Toc3642576 \h </w:instrText>
        </w:r>
        <w:r>
          <w:rPr>
            <w:webHidden/>
          </w:rPr>
        </w:r>
        <w:r>
          <w:rPr>
            <w:webHidden/>
          </w:rPr>
          <w:fldChar w:fldCharType="separate"/>
        </w:r>
        <w:r>
          <w:rPr>
            <w:webHidden/>
          </w:rPr>
          <w:t>112</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77" w:history="1">
        <w:r w:rsidRPr="00BC6634">
          <w:rPr>
            <w:rStyle w:val="Hyperlink"/>
          </w:rPr>
          <w:t>24.</w:t>
        </w:r>
        <w:r>
          <w:rPr>
            <w:rFonts w:asciiTheme="minorHAnsi" w:eastAsiaTheme="minorEastAsia" w:hAnsiTheme="minorHAnsi" w:cstheme="minorBidi"/>
            <w:b w:val="0"/>
            <w:sz w:val="22"/>
            <w:szCs w:val="22"/>
            <w:lang w:val="lt-LT" w:eastAsia="lt-LT"/>
          </w:rPr>
          <w:tab/>
        </w:r>
        <w:r w:rsidRPr="00BC6634">
          <w:rPr>
            <w:rStyle w:val="Hyperlink"/>
          </w:rPr>
          <w:t>Examination questions</w:t>
        </w:r>
        <w:r>
          <w:rPr>
            <w:webHidden/>
          </w:rPr>
          <w:tab/>
        </w:r>
        <w:r>
          <w:rPr>
            <w:webHidden/>
          </w:rPr>
          <w:fldChar w:fldCharType="begin"/>
        </w:r>
        <w:r>
          <w:rPr>
            <w:webHidden/>
          </w:rPr>
          <w:instrText xml:space="preserve"> PAGEREF _Toc3642577 \h </w:instrText>
        </w:r>
        <w:r>
          <w:rPr>
            <w:webHidden/>
          </w:rPr>
        </w:r>
        <w:r>
          <w:rPr>
            <w:webHidden/>
          </w:rPr>
          <w:fldChar w:fldCharType="separate"/>
        </w:r>
        <w:r>
          <w:rPr>
            <w:webHidden/>
          </w:rPr>
          <w:t>115</w:t>
        </w:r>
        <w:r>
          <w:rPr>
            <w:webHidden/>
          </w:rPr>
          <w:fldChar w:fldCharType="end"/>
        </w:r>
      </w:hyperlink>
    </w:p>
    <w:p w:rsidR="0080085E" w:rsidRDefault="0080085E">
      <w:pPr>
        <w:pStyle w:val="TOC1"/>
        <w:rPr>
          <w:rFonts w:asciiTheme="minorHAnsi" w:eastAsiaTheme="minorEastAsia" w:hAnsiTheme="minorHAnsi" w:cstheme="minorBidi"/>
          <w:b w:val="0"/>
          <w:sz w:val="22"/>
          <w:szCs w:val="22"/>
          <w:lang w:val="lt-LT" w:eastAsia="lt-LT"/>
        </w:rPr>
      </w:pPr>
      <w:hyperlink w:anchor="_Toc3642578" w:history="1">
        <w:r w:rsidRPr="00BC6634">
          <w:rPr>
            <w:rStyle w:val="Hyperlink"/>
          </w:rPr>
          <w:t>25.</w:t>
        </w:r>
        <w:r>
          <w:rPr>
            <w:rFonts w:asciiTheme="minorHAnsi" w:eastAsiaTheme="minorEastAsia" w:hAnsiTheme="minorHAnsi" w:cstheme="minorBidi"/>
            <w:b w:val="0"/>
            <w:sz w:val="22"/>
            <w:szCs w:val="22"/>
            <w:lang w:val="lt-LT" w:eastAsia="lt-LT"/>
          </w:rPr>
          <w:tab/>
        </w:r>
        <w:r w:rsidRPr="00BC6634">
          <w:rPr>
            <w:rStyle w:val="Hyperlink"/>
          </w:rPr>
          <w:t>References</w:t>
        </w:r>
        <w:r>
          <w:rPr>
            <w:webHidden/>
          </w:rPr>
          <w:tab/>
        </w:r>
        <w:r>
          <w:rPr>
            <w:webHidden/>
          </w:rPr>
          <w:fldChar w:fldCharType="begin"/>
        </w:r>
        <w:r>
          <w:rPr>
            <w:webHidden/>
          </w:rPr>
          <w:instrText xml:space="preserve"> PAGEREF _Toc3642578 \h </w:instrText>
        </w:r>
        <w:r>
          <w:rPr>
            <w:webHidden/>
          </w:rPr>
        </w:r>
        <w:r>
          <w:rPr>
            <w:webHidden/>
          </w:rPr>
          <w:fldChar w:fldCharType="separate"/>
        </w:r>
        <w:r>
          <w:rPr>
            <w:webHidden/>
          </w:rPr>
          <w:t>116</w:t>
        </w:r>
        <w:r>
          <w:rPr>
            <w:webHidden/>
          </w:rPr>
          <w:fldChar w:fldCharType="end"/>
        </w:r>
      </w:hyperlink>
    </w:p>
    <w:p w:rsidR="005F6169" w:rsidRPr="0029788F" w:rsidRDefault="008E0450" w:rsidP="005F6169">
      <w:pPr>
        <w:pStyle w:val="FormatavimasNormal"/>
        <w:tabs>
          <w:tab w:val="right" w:leader="dot" w:pos="8931"/>
          <w:tab w:val="right" w:leader="dot" w:pos="9000"/>
        </w:tabs>
        <w:rPr>
          <w:noProof/>
          <w:sz w:val="20"/>
          <w:szCs w:val="24"/>
          <w:lang w:val="en-GB"/>
        </w:rPr>
      </w:pPr>
      <w:r>
        <w:rPr>
          <w:noProof/>
          <w:szCs w:val="24"/>
          <w:lang w:val="en-GB"/>
        </w:rPr>
        <w:fldChar w:fldCharType="end"/>
      </w:r>
    </w:p>
    <w:p w:rsidR="004F1206" w:rsidRPr="0029788F" w:rsidRDefault="00BF3DA3" w:rsidP="00150AA6">
      <w:pPr>
        <w:pStyle w:val="Ivadas"/>
      </w:pPr>
      <w:r w:rsidRPr="0029788F">
        <w:lastRenderedPageBreak/>
        <w:t>Pr</w:t>
      </w:r>
      <w:r w:rsidR="00D51BEC" w:rsidRPr="0029788F">
        <w:t>eface</w:t>
      </w:r>
    </w:p>
    <w:p w:rsidR="008D622C" w:rsidRPr="0029788F" w:rsidRDefault="008D622C" w:rsidP="00C46B57">
      <w:pPr>
        <w:pStyle w:val="Tekstasneatitrauktas"/>
      </w:pPr>
      <w:bookmarkStart w:id="2" w:name="_Toc420374779"/>
      <w:bookmarkStart w:id="3" w:name="_Toc421432891"/>
      <w:bookmarkStart w:id="4" w:name="_Toc421943176"/>
      <w:bookmarkStart w:id="5" w:name="_Toc424723353"/>
      <w:bookmarkStart w:id="6" w:name="_Toc427138621"/>
      <w:bookmarkStart w:id="7" w:name="_Toc427138649"/>
      <w:bookmarkStart w:id="8" w:name="_Toc428346836"/>
      <w:bookmarkStart w:id="9" w:name="_Toc429457921"/>
      <w:bookmarkStart w:id="10" w:name="_Toc429804907"/>
      <w:bookmarkStart w:id="11" w:name="Executive_Summary"/>
      <w:r w:rsidRPr="0029788F">
        <w:t>This course</w:t>
      </w:r>
      <w:r w:rsidR="00A54033" w:rsidRPr="0029788F">
        <w:t>-</w:t>
      </w:r>
      <w:r w:rsidRPr="0029788F">
        <w:t xml:space="preserve">book </w:t>
      </w:r>
      <w:r w:rsidR="00D2009B" w:rsidRPr="0029788F">
        <w:t>views artificial</w:t>
      </w:r>
      <w:r w:rsidR="00A54033" w:rsidRPr="0029788F">
        <w:t xml:space="preserve"> intelligence (AI) from the standpoint</w:t>
      </w:r>
      <w:r w:rsidR="00D2009B" w:rsidRPr="0029788F">
        <w:t xml:space="preserve"> of programming. F</w:t>
      </w:r>
      <w:r w:rsidRPr="0029788F">
        <w:t>undamental concepts of c</w:t>
      </w:r>
      <w:r w:rsidR="00D2009B" w:rsidRPr="0029788F">
        <w:t>lassical AI are presented</w:t>
      </w:r>
      <w:r w:rsidRPr="0029788F">
        <w:t>: problem solving by search, solver, planner, etc. A purpose is to understanding the spirit of a discipline of artificial intelligence.</w:t>
      </w:r>
    </w:p>
    <w:p w:rsidR="00D2009B" w:rsidRPr="0029788F" w:rsidRDefault="00D2009B" w:rsidP="008D622C">
      <w:pPr>
        <w:pStyle w:val="Tekstas"/>
      </w:pPr>
      <w:r w:rsidRPr="0029788F">
        <w:t>The course</w:t>
      </w:r>
      <w:r w:rsidR="00A54033" w:rsidRPr="0029788F">
        <w:t>-</w:t>
      </w:r>
      <w:r w:rsidRPr="0029788F">
        <w:t xml:space="preserve">book </w:t>
      </w:r>
      <w:r w:rsidR="00146AB5">
        <w:t xml:space="preserve">is available at </w:t>
      </w:r>
      <w:hyperlink r:id="rId9" w:history="1">
        <w:r w:rsidR="000822C8" w:rsidRPr="00611286">
          <w:rPr>
            <w:rStyle w:val="Hyperlink"/>
          </w:rPr>
          <w:t>https://www.mif.vu.lt/~cyras/AI/ai-cyras.pdf</w:t>
        </w:r>
      </w:hyperlink>
      <w:r w:rsidR="00146AB5">
        <w:t xml:space="preserve"> and </w:t>
      </w:r>
      <w:r w:rsidRPr="0029788F">
        <w:t xml:space="preserve">presents primarily figures and text </w:t>
      </w:r>
      <w:r w:rsidR="00A54033" w:rsidRPr="0029788F">
        <w:t>excerpts</w:t>
      </w:r>
      <w:r w:rsidRPr="0029788F">
        <w:t xml:space="preserve"> which are comprised i</w:t>
      </w:r>
      <w:r w:rsidR="00146AB5">
        <w:t>n the broader</w:t>
      </w:r>
      <w:r w:rsidRPr="0029788F">
        <w:t xml:space="preserve"> Lithuanian edition</w:t>
      </w:r>
      <w:r w:rsidRPr="0029788F">
        <w:rPr>
          <w:rStyle w:val="FootnoteReference"/>
        </w:rPr>
        <w:footnoteReference w:id="1"/>
      </w:r>
      <w:r w:rsidRPr="0029788F">
        <w:t>.</w:t>
      </w:r>
    </w:p>
    <w:p w:rsidR="008D622C" w:rsidRPr="0029788F" w:rsidRDefault="008D622C" w:rsidP="008D622C">
      <w:pPr>
        <w:pStyle w:val="Tekstas"/>
      </w:pPr>
      <w:r w:rsidRPr="0029788F">
        <w:t>The following themes are presented:</w:t>
      </w:r>
    </w:p>
    <w:p w:rsidR="008D622C" w:rsidRPr="0029788F" w:rsidRDefault="008D622C" w:rsidP="00D95386">
      <w:pPr>
        <w:pStyle w:val="Tekstasbulleted"/>
        <w:spacing w:before="240"/>
      </w:pPr>
      <w:r w:rsidRPr="0029788F">
        <w:t>Hist</w:t>
      </w:r>
      <w:r w:rsidR="00914943" w:rsidRPr="0029788F">
        <w:t>ory of artificial intelligence</w:t>
      </w:r>
    </w:p>
    <w:p w:rsidR="008D622C" w:rsidRPr="0029788F" w:rsidRDefault="00914943" w:rsidP="00914943">
      <w:pPr>
        <w:pStyle w:val="Tekstasbulleted"/>
      </w:pPr>
      <w:r w:rsidRPr="0029788F">
        <w:t>Philosophical questions</w:t>
      </w:r>
    </w:p>
    <w:p w:rsidR="008D622C" w:rsidRPr="0029788F" w:rsidRDefault="000F4C00" w:rsidP="00914943">
      <w:pPr>
        <w:pStyle w:val="Tekstasbulleted"/>
      </w:pPr>
      <w:r>
        <w:t>The Turing test</w:t>
      </w:r>
    </w:p>
    <w:p w:rsidR="008D622C" w:rsidRPr="0029788F" w:rsidRDefault="008D622C" w:rsidP="00914943">
      <w:pPr>
        <w:pStyle w:val="Tekstasbulleted"/>
      </w:pPr>
      <w:r w:rsidRPr="0029788F">
        <w:t>A sys</w:t>
      </w:r>
      <w:r w:rsidR="000F4C00">
        <w:t>tem of artificial intelligence according to Nils Nilsson</w:t>
      </w:r>
      <w:r w:rsidR="002439C4">
        <w:t xml:space="preserve">: 1) a global data base, </w:t>
      </w:r>
      <w:r w:rsidRPr="0029788F">
        <w:t xml:space="preserve">2) </w:t>
      </w:r>
      <w:r w:rsidR="002439C4">
        <w:t xml:space="preserve">a set of production rules, and </w:t>
      </w:r>
      <w:r w:rsidRPr="0029788F">
        <w:t>3) a control syst</w:t>
      </w:r>
      <w:r w:rsidR="00914943" w:rsidRPr="0029788F">
        <w:t>em</w:t>
      </w:r>
    </w:p>
    <w:p w:rsidR="008D622C" w:rsidRPr="0029788F" w:rsidRDefault="00A31B91" w:rsidP="00914943">
      <w:pPr>
        <w:pStyle w:val="Tekstasbulleted"/>
      </w:pPr>
      <w:r w:rsidRPr="0029788F">
        <w:t>E</w:t>
      </w:r>
      <w:r w:rsidR="008D622C" w:rsidRPr="0029788F">
        <w:t xml:space="preserve">xamples: </w:t>
      </w:r>
      <w:r w:rsidR="00D51EAC" w:rsidRPr="0029788F">
        <w:t>the 8 queens puzzle, the</w:t>
      </w:r>
      <w:r w:rsidR="008D622C" w:rsidRPr="0029788F">
        <w:t xml:space="preserve"> knight</w:t>
      </w:r>
      <w:r w:rsidR="00D51EAC" w:rsidRPr="0029788F">
        <w:t>’s tour</w:t>
      </w:r>
      <w:r w:rsidR="00914943" w:rsidRPr="0029788F">
        <w:t>, path search in a labyrinth</w:t>
      </w:r>
    </w:p>
    <w:p w:rsidR="008D622C" w:rsidRPr="0029788F" w:rsidRDefault="00914943" w:rsidP="00914943">
      <w:pPr>
        <w:pStyle w:val="Tekstasbulleted"/>
      </w:pPr>
      <w:r w:rsidRPr="0029788F">
        <w:t>Problem spaces</w:t>
      </w:r>
    </w:p>
    <w:p w:rsidR="008D622C" w:rsidRPr="0029788F" w:rsidRDefault="00914943" w:rsidP="00914943">
      <w:pPr>
        <w:pStyle w:val="Tekstasbulleted"/>
      </w:pPr>
      <w:r w:rsidRPr="0029788F">
        <w:t>Backtracking</w:t>
      </w:r>
    </w:p>
    <w:p w:rsidR="008D622C" w:rsidRPr="0029788F" w:rsidRDefault="008D622C" w:rsidP="00914943">
      <w:pPr>
        <w:pStyle w:val="Tekstasbulleted"/>
      </w:pPr>
      <w:r w:rsidRPr="0029788F">
        <w:t>Depth-first search and breadth-first se</w:t>
      </w:r>
      <w:r w:rsidR="00914943" w:rsidRPr="0029788F">
        <w:t>arch, Dijkstra’s algorithm, A*</w:t>
      </w:r>
    </w:p>
    <w:p w:rsidR="008D622C" w:rsidRPr="0029788F" w:rsidRDefault="00914943" w:rsidP="00914943">
      <w:pPr>
        <w:pStyle w:val="Tekstasbulleted"/>
      </w:pPr>
      <w:r w:rsidRPr="0029788F">
        <w:t>The role of heuristics</w:t>
      </w:r>
    </w:p>
    <w:p w:rsidR="008D622C" w:rsidRPr="0029788F" w:rsidRDefault="008D622C" w:rsidP="00914943">
      <w:pPr>
        <w:pStyle w:val="Tekstasbulleted"/>
      </w:pPr>
      <w:r w:rsidRPr="0029788F">
        <w:t>Forward chaining and backward c</w:t>
      </w:r>
      <w:r w:rsidR="00914943" w:rsidRPr="0029788F">
        <w:t>haining</w:t>
      </w:r>
    </w:p>
    <w:p w:rsidR="008D622C" w:rsidRPr="0029788F" w:rsidRDefault="008D622C" w:rsidP="00914943">
      <w:pPr>
        <w:pStyle w:val="Tekstasbulleted"/>
      </w:pPr>
      <w:r w:rsidRPr="0029788F">
        <w:t>Knowledge-based reasoning, d</w:t>
      </w:r>
      <w:r w:rsidR="00914943" w:rsidRPr="0029788F">
        <w:t>eduction, resolution technique</w:t>
      </w:r>
    </w:p>
    <w:p w:rsidR="008D622C" w:rsidRPr="0029788F" w:rsidRDefault="00914943" w:rsidP="00914943">
      <w:pPr>
        <w:pStyle w:val="Tekstasbulleted"/>
      </w:pPr>
      <w:r w:rsidRPr="0029788F">
        <w:t>Hill climbing</w:t>
      </w:r>
    </w:p>
    <w:p w:rsidR="008D622C" w:rsidRPr="0029788F" w:rsidRDefault="008D622C" w:rsidP="00914943">
      <w:pPr>
        <w:pStyle w:val="Tekstasbulleted"/>
      </w:pPr>
      <w:r w:rsidRPr="0029788F">
        <w:t xml:space="preserve">Elements of expert systems architecture: facts, </w:t>
      </w:r>
      <w:r w:rsidR="00914943" w:rsidRPr="0029788F">
        <w:t>rules, and an inference engine</w:t>
      </w:r>
    </w:p>
    <w:p w:rsidR="008D622C" w:rsidRPr="0029788F" w:rsidRDefault="00914943" w:rsidP="00914943">
      <w:pPr>
        <w:pStyle w:val="Tekstasbulleted"/>
      </w:pPr>
      <w:r w:rsidRPr="0029788F">
        <w:t>Knowledge representation</w:t>
      </w:r>
    </w:p>
    <w:p w:rsidR="008D622C" w:rsidRPr="0029788F" w:rsidRDefault="008D622C" w:rsidP="00914943">
      <w:pPr>
        <w:pStyle w:val="Tekstasbulleted"/>
      </w:pPr>
      <w:r w:rsidRPr="0029788F">
        <w:t>Structured repr</w:t>
      </w:r>
      <w:r w:rsidR="00914943" w:rsidRPr="0029788F">
        <w:t>esentation, frames and objects</w:t>
      </w:r>
    </w:p>
    <w:p w:rsidR="008D622C" w:rsidRPr="0029788F" w:rsidRDefault="00914943" w:rsidP="00914943">
      <w:pPr>
        <w:pStyle w:val="Tekstasbulleted"/>
      </w:pPr>
      <w:r w:rsidRPr="0029788F">
        <w:t>Semantic networks</w:t>
      </w:r>
    </w:p>
    <w:p w:rsidR="008D622C" w:rsidRDefault="00914943" w:rsidP="000F4C00">
      <w:pPr>
        <w:pStyle w:val="Tekstasbulleted"/>
        <w:ind w:hanging="357"/>
      </w:pPr>
      <w:r w:rsidRPr="0029788F">
        <w:t>Artificial intelligence and law</w:t>
      </w:r>
    </w:p>
    <w:p w:rsidR="000F4C00" w:rsidRPr="0029788F" w:rsidRDefault="000F4C00" w:rsidP="00D95386">
      <w:pPr>
        <w:pStyle w:val="Tekstasbulleted"/>
        <w:spacing w:after="240"/>
      </w:pPr>
      <w:r>
        <w:t>Extensional relational structure and what is an ontology</w:t>
      </w:r>
    </w:p>
    <w:p w:rsidR="00D95386" w:rsidRPr="0029788F" w:rsidRDefault="00D95386" w:rsidP="00D95386">
      <w:pPr>
        <w:pStyle w:val="Tekstas"/>
      </w:pPr>
      <w:r w:rsidRPr="0029788F">
        <w:rPr>
          <w:b/>
        </w:rPr>
        <w:t>Acknowledgements</w:t>
      </w:r>
      <w:r w:rsidRPr="0029788F">
        <w:t>. Sincere thanks to students who contributed to this course</w:t>
      </w:r>
      <w:r w:rsidR="00A54033" w:rsidRPr="0029788F">
        <w:t>-</w:t>
      </w:r>
      <w:r w:rsidRPr="0029788F">
        <w:t xml:space="preserve">book. Edgaras Abromaitis’ work was essential in shaping the text and producing </w:t>
      </w:r>
      <w:r w:rsidR="003F7CE1" w:rsidRPr="0029788F">
        <w:t xml:space="preserve">the </w:t>
      </w:r>
      <w:r w:rsidRPr="0029788F">
        <w:t>figures.</w:t>
      </w:r>
    </w:p>
    <w:p w:rsidR="00D01C5C" w:rsidRDefault="00914943" w:rsidP="00A61366">
      <w:pPr>
        <w:pStyle w:val="Heading1"/>
      </w:pPr>
      <w:bookmarkStart w:id="12" w:name="_Toc3642524"/>
      <w:bookmarkEnd w:id="2"/>
      <w:bookmarkEnd w:id="3"/>
      <w:bookmarkEnd w:id="4"/>
      <w:bookmarkEnd w:id="5"/>
      <w:bookmarkEnd w:id="6"/>
      <w:bookmarkEnd w:id="7"/>
      <w:bookmarkEnd w:id="8"/>
      <w:bookmarkEnd w:id="9"/>
      <w:bookmarkEnd w:id="10"/>
      <w:r w:rsidRPr="0029788F">
        <w:lastRenderedPageBreak/>
        <w:t>Introduction</w:t>
      </w:r>
      <w:bookmarkEnd w:id="12"/>
    </w:p>
    <w:p w:rsidR="004A36B6" w:rsidRDefault="00A045E9" w:rsidP="005B0ECA">
      <w:pPr>
        <w:pStyle w:val="Tekstasneatitrauktas"/>
      </w:pPr>
      <w:r>
        <w:t xml:space="preserve">American scientist </w:t>
      </w:r>
      <w:r w:rsidR="00945A63">
        <w:t xml:space="preserve">Marvin Minsky defined AI as </w:t>
      </w:r>
      <w:r w:rsidR="006A7362">
        <w:t>“</w:t>
      </w:r>
      <w:r w:rsidRPr="00A045E9">
        <w:t>the science of making machines do things that would requ</w:t>
      </w:r>
      <w:r>
        <w:t>ire intelligence if done by men</w:t>
      </w:r>
      <w:r w:rsidR="00F50958">
        <w:t>.</w:t>
      </w:r>
      <w:r w:rsidR="006A7362">
        <w:t>”</w:t>
      </w:r>
      <w:r w:rsidR="004C5A6E">
        <w:rPr>
          <w:rStyle w:val="FootnoteReference"/>
        </w:rPr>
        <w:footnoteReference w:id="2"/>
      </w:r>
      <w:r w:rsidR="00945A63">
        <w:t xml:space="preserve"> A similar definition is “</w:t>
      </w:r>
      <w:r w:rsidR="005B0ECA" w:rsidRPr="005B0ECA">
        <w:t>the science of designing computer systems to perform tasks that would normally require human intelligence</w:t>
      </w:r>
      <w:r w:rsidR="00945A63">
        <w:t>”</w:t>
      </w:r>
      <w:r w:rsidR="005B0ECA" w:rsidRPr="005B0ECA">
        <w:t xml:space="preserve"> (Sowa 2000, p. XI).</w:t>
      </w:r>
      <w:r w:rsidR="005B0ECA">
        <w:t xml:space="preserve"> </w:t>
      </w:r>
      <w:r w:rsidR="00223CBA" w:rsidRPr="00223CBA">
        <w:t>The te</w:t>
      </w:r>
      <w:r w:rsidR="00945A63">
        <w:t>rm “artificial intelligence”</w:t>
      </w:r>
      <w:r w:rsidR="004A36B6">
        <w:t xml:space="preserve"> was coined at t</w:t>
      </w:r>
      <w:r w:rsidR="00223CBA" w:rsidRPr="00223CBA">
        <w:t>he Dartmo</w:t>
      </w:r>
      <w:r w:rsidR="004A36B6">
        <w:t>uth conference (1956), USA</w:t>
      </w:r>
      <w:r>
        <w:t xml:space="preserve"> and is attributed to John McCarthy.</w:t>
      </w:r>
    </w:p>
    <w:p w:rsidR="009633EF" w:rsidRDefault="009633EF" w:rsidP="009633EF">
      <w:pPr>
        <w:pStyle w:val="Tekstas"/>
      </w:pPr>
      <w:r>
        <w:t>The term “artificial intelligence”</w:t>
      </w:r>
      <w:r w:rsidRPr="009633EF">
        <w:t xml:space="preserve"> is used t</w:t>
      </w:r>
      <w:r>
        <w:t>o describe machines that mimic “cognitive”</w:t>
      </w:r>
      <w:r w:rsidRPr="009633EF">
        <w:t xml:space="preserve"> functions that humans associate w</w:t>
      </w:r>
      <w:r>
        <w:t>ith other human minds, such as “learning”</w:t>
      </w:r>
      <w:r w:rsidR="00D87701">
        <w:t xml:space="preserve"> and “problem solving”</w:t>
      </w:r>
      <w:r w:rsidR="00DF486C">
        <w:t>, see</w:t>
      </w:r>
      <w:r w:rsidR="00D87701">
        <w:t xml:space="preserve"> (</w:t>
      </w:r>
      <w:r>
        <w:t>Russell</w:t>
      </w:r>
      <w:r w:rsidR="00D87701">
        <w:t>, Norvig 2010</w:t>
      </w:r>
      <w:r w:rsidR="00DF486C">
        <w:t>, p. 2</w:t>
      </w:r>
      <w:r>
        <w:t>)</w:t>
      </w:r>
      <w:r w:rsidRPr="009633EF">
        <w:t>.</w:t>
      </w:r>
    </w:p>
    <w:p w:rsidR="00EB212D" w:rsidRPr="0029788F" w:rsidRDefault="003222B8" w:rsidP="00CF12E0">
      <w:pPr>
        <w:pStyle w:val="Heading2"/>
      </w:pPr>
      <w:bookmarkStart w:id="13" w:name="_Toc3642525"/>
      <w:r>
        <w:t>The subject matter of a</w:t>
      </w:r>
      <w:r w:rsidR="00223CBA">
        <w:t>r</w:t>
      </w:r>
      <w:r>
        <w:t>tificial i</w:t>
      </w:r>
      <w:r w:rsidR="00223CBA">
        <w:t>n</w:t>
      </w:r>
      <w:r w:rsidR="001D6808">
        <w:t>t</w:t>
      </w:r>
      <w:r w:rsidR="00223CBA">
        <w:t>elligence</w:t>
      </w:r>
      <w:bookmarkEnd w:id="13"/>
    </w:p>
    <w:p w:rsidR="002743D1" w:rsidRPr="0029788F" w:rsidRDefault="00D32A6E" w:rsidP="00D32A6E">
      <w:pPr>
        <w:pStyle w:val="Tekstasneatitrauktas"/>
      </w:pPr>
      <w:r>
        <w:t xml:space="preserve">The subject matter of AI also </w:t>
      </w:r>
      <w:r w:rsidR="00A90497" w:rsidRPr="0029788F">
        <w:t>show</w:t>
      </w:r>
      <w:r>
        <w:t>s</w:t>
      </w:r>
      <w:r w:rsidR="00A90497" w:rsidRPr="0029788F">
        <w:t xml:space="preserve"> the place of AI within the discipline of computer science.</w:t>
      </w:r>
      <w:r>
        <w:t xml:space="preserve"> </w:t>
      </w:r>
      <w:r w:rsidR="00A90497" w:rsidRPr="0029788F">
        <w:t xml:space="preserve">Following is a classification of </w:t>
      </w:r>
      <w:r w:rsidR="00A90497" w:rsidRPr="0029788F">
        <w:rPr>
          <w:i/>
        </w:rPr>
        <w:t>computing</w:t>
      </w:r>
      <w:r w:rsidR="008779BF">
        <w:t xml:space="preserve"> according to t</w:t>
      </w:r>
      <w:r w:rsidR="008779BF" w:rsidRPr="008779BF">
        <w:t>he ACM Computing Classification System</w:t>
      </w:r>
      <w:r w:rsidR="00E86FF9">
        <w:t xml:space="preserve"> in US; </w:t>
      </w:r>
      <w:r w:rsidR="00A90497" w:rsidRPr="0029788F">
        <w:t>see</w:t>
      </w:r>
      <w:r w:rsidR="006425A1">
        <w:t xml:space="preserve"> </w:t>
      </w:r>
      <w:hyperlink r:id="rId10" w:history="1">
        <w:r w:rsidR="00C95F36" w:rsidRPr="007F69C3">
          <w:rPr>
            <w:rStyle w:val="Hyperlink"/>
          </w:rPr>
          <w:t>https://www.acm.org/publications/class-2012</w:t>
        </w:r>
      </w:hyperlink>
      <w:r w:rsidR="00C95F36">
        <w:t xml:space="preserve"> </w:t>
      </w:r>
      <w:r w:rsidR="008779BF" w:rsidRPr="0029788F">
        <w:t>by</w:t>
      </w:r>
      <w:r w:rsidR="008779BF">
        <w:t xml:space="preserve"> the</w:t>
      </w:r>
      <w:r w:rsidR="008779BF" w:rsidRPr="0029788F">
        <w:t xml:space="preserve"> Association for Computer Machinery</w:t>
      </w:r>
      <w:r w:rsidR="008779BF">
        <w:t>.</w:t>
      </w:r>
    </w:p>
    <w:p w:rsidR="00154F0F" w:rsidRPr="0029788F" w:rsidRDefault="00154F0F" w:rsidP="00223CBA">
      <w:pPr>
        <w:pStyle w:val="atitrauktastekstas"/>
        <w:spacing w:before="240"/>
        <w:ind w:left="1854"/>
      </w:pPr>
      <w:r w:rsidRPr="0029788F">
        <w:t>Genera</w:t>
      </w:r>
      <w:r w:rsidR="006425A1">
        <w:t>l L</w:t>
      </w:r>
      <w:r w:rsidR="00A90497" w:rsidRPr="0029788F">
        <w:t>iterature</w:t>
      </w:r>
    </w:p>
    <w:p w:rsidR="00154F0F" w:rsidRPr="0029788F" w:rsidRDefault="00A90497" w:rsidP="00223CBA">
      <w:pPr>
        <w:pStyle w:val="atitrauktastekstas"/>
        <w:ind w:left="1854"/>
      </w:pPr>
      <w:r w:rsidRPr="0029788F">
        <w:t>Hardware</w:t>
      </w:r>
    </w:p>
    <w:p w:rsidR="00154F0F" w:rsidRPr="0029788F" w:rsidRDefault="000B0C94" w:rsidP="00223CBA">
      <w:pPr>
        <w:pStyle w:val="atitrauktastekstas"/>
        <w:ind w:left="1854"/>
      </w:pPr>
      <w:r>
        <w:t>Computer systems o</w:t>
      </w:r>
      <w:r w:rsidR="00154F0F" w:rsidRPr="0029788F">
        <w:t>rganization</w:t>
      </w:r>
    </w:p>
    <w:p w:rsidR="000F4C00" w:rsidRDefault="000B0C94" w:rsidP="00223CBA">
      <w:pPr>
        <w:pStyle w:val="atitrauktastekstas"/>
        <w:ind w:left="1854"/>
      </w:pPr>
      <w:r>
        <w:t>Networks</w:t>
      </w:r>
    </w:p>
    <w:p w:rsidR="00154F0F" w:rsidRPr="0029788F" w:rsidRDefault="00A90497" w:rsidP="00223CBA">
      <w:pPr>
        <w:pStyle w:val="atitrauktastekstas"/>
        <w:ind w:left="1854"/>
      </w:pPr>
      <w:r w:rsidRPr="0029788F">
        <w:t>Software</w:t>
      </w:r>
    </w:p>
    <w:p w:rsidR="00154F0F" w:rsidRPr="0029788F" w:rsidRDefault="00A90497" w:rsidP="00223CBA">
      <w:pPr>
        <w:pStyle w:val="atitrauktastekstas"/>
        <w:ind w:left="1854"/>
      </w:pPr>
      <w:r w:rsidRPr="0029788F">
        <w:t>Data</w:t>
      </w:r>
    </w:p>
    <w:p w:rsidR="00154F0F" w:rsidRPr="0029788F" w:rsidRDefault="000B0C94" w:rsidP="00223CBA">
      <w:pPr>
        <w:pStyle w:val="atitrauktastekstas"/>
        <w:ind w:left="1854"/>
      </w:pPr>
      <w:r>
        <w:t>Theory of c</w:t>
      </w:r>
      <w:r w:rsidR="00A90497" w:rsidRPr="0029788F">
        <w:t>omputation</w:t>
      </w:r>
    </w:p>
    <w:p w:rsidR="00154F0F" w:rsidRPr="0029788F" w:rsidRDefault="000B0C94" w:rsidP="00223CBA">
      <w:pPr>
        <w:pStyle w:val="atitrauktastekstas"/>
        <w:ind w:left="1854"/>
      </w:pPr>
      <w:r>
        <w:t>Mathematics of c</w:t>
      </w:r>
      <w:r w:rsidR="00A90497" w:rsidRPr="0029788F">
        <w:t>omputing</w:t>
      </w:r>
    </w:p>
    <w:p w:rsidR="00154F0F" w:rsidRDefault="000B0C94" w:rsidP="00223CBA">
      <w:pPr>
        <w:pStyle w:val="atitrauktastekstas"/>
        <w:ind w:left="1854"/>
      </w:pPr>
      <w:r>
        <w:t>Information s</w:t>
      </w:r>
      <w:r w:rsidR="00A90497" w:rsidRPr="0029788F">
        <w:t>ystems</w:t>
      </w:r>
    </w:p>
    <w:p w:rsidR="000F4C00" w:rsidRDefault="000B0C94" w:rsidP="00223CBA">
      <w:pPr>
        <w:pStyle w:val="atitrauktastekstas"/>
        <w:ind w:left="1854"/>
      </w:pPr>
      <w:r>
        <w:t>Security and privacy</w:t>
      </w:r>
    </w:p>
    <w:p w:rsidR="000F4C00" w:rsidRPr="0029788F" w:rsidRDefault="000B0C94" w:rsidP="00223CBA">
      <w:pPr>
        <w:pStyle w:val="atitrauktastekstas"/>
        <w:ind w:left="1854"/>
      </w:pPr>
      <w:r>
        <w:t>Human-centered computing</w:t>
      </w:r>
    </w:p>
    <w:p w:rsidR="00154F0F" w:rsidRPr="000B42E6" w:rsidRDefault="000B0C94" w:rsidP="00223CBA">
      <w:pPr>
        <w:pStyle w:val="atitrauktastekstas"/>
        <w:ind w:left="1854"/>
        <w:rPr>
          <w:b/>
        </w:rPr>
      </w:pPr>
      <w:r w:rsidRPr="000B42E6">
        <w:rPr>
          <w:b/>
        </w:rPr>
        <w:t>Computing m</w:t>
      </w:r>
      <w:r w:rsidR="00A90497" w:rsidRPr="000B42E6">
        <w:rPr>
          <w:b/>
        </w:rPr>
        <w:t>ethodologies</w:t>
      </w:r>
    </w:p>
    <w:p w:rsidR="00154F0F" w:rsidRPr="0029788F" w:rsidRDefault="000B0C94" w:rsidP="00223CBA">
      <w:pPr>
        <w:pStyle w:val="atitrauktastekstas"/>
        <w:ind w:left="1854"/>
        <w:rPr>
          <w:szCs w:val="24"/>
        </w:rPr>
      </w:pPr>
      <w:r>
        <w:rPr>
          <w:szCs w:val="24"/>
        </w:rPr>
        <w:t>Computer a</w:t>
      </w:r>
      <w:r w:rsidR="00A90497" w:rsidRPr="0029788F">
        <w:rPr>
          <w:szCs w:val="24"/>
        </w:rPr>
        <w:t>pplications</w:t>
      </w:r>
    </w:p>
    <w:p w:rsidR="00154F0F" w:rsidRPr="0029788F" w:rsidRDefault="000B0C94" w:rsidP="00223CBA">
      <w:pPr>
        <w:pStyle w:val="atitrauktastekstas"/>
        <w:ind w:left="1854"/>
        <w:rPr>
          <w:szCs w:val="24"/>
        </w:rPr>
      </w:pPr>
      <w:r>
        <w:rPr>
          <w:szCs w:val="24"/>
        </w:rPr>
        <w:t>Social and professional t</w:t>
      </w:r>
      <w:r w:rsidR="006425A1" w:rsidRPr="006425A1">
        <w:rPr>
          <w:szCs w:val="24"/>
        </w:rPr>
        <w:t>opics</w:t>
      </w:r>
    </w:p>
    <w:p w:rsidR="00544DB7" w:rsidRPr="0029788F" w:rsidRDefault="002F3B50" w:rsidP="00A90497">
      <w:pPr>
        <w:pStyle w:val="Tekstas"/>
        <w:spacing w:before="240" w:after="240"/>
        <w:rPr>
          <w:rFonts w:eastAsia="Arial"/>
        </w:rPr>
      </w:pPr>
      <w:r w:rsidRPr="0029788F">
        <w:t xml:space="preserve">Artificial intelligence is comprised by the branch </w:t>
      </w:r>
      <w:r w:rsidR="000B0C94">
        <w:rPr>
          <w:rFonts w:eastAsia="Arial"/>
        </w:rPr>
        <w:t>Computing m</w:t>
      </w:r>
      <w:r w:rsidRPr="0029788F">
        <w:rPr>
          <w:rFonts w:eastAsia="Arial"/>
        </w:rPr>
        <w:t>ethodologies</w:t>
      </w:r>
      <w:r w:rsidR="000B42E6">
        <w:rPr>
          <w:rFonts w:eastAsia="Arial"/>
        </w:rPr>
        <w:t xml:space="preserve"> above which is classified further</w:t>
      </w:r>
      <w:r w:rsidR="00544DB7" w:rsidRPr="0029788F">
        <w:rPr>
          <w:rFonts w:eastAsia="Arial"/>
        </w:rPr>
        <w:t>:</w:t>
      </w:r>
    </w:p>
    <w:p w:rsidR="00544DB7" w:rsidRDefault="000B0C94" w:rsidP="000B42E6">
      <w:pPr>
        <w:pStyle w:val="atitrauktastekstas"/>
        <w:ind w:left="2574"/>
      </w:pPr>
      <w:r w:rsidRPr="005770B1">
        <w:t>Symbolic and algebraic manipulation</w:t>
      </w:r>
    </w:p>
    <w:p w:rsidR="008D341B" w:rsidRDefault="008D341B" w:rsidP="000B42E6">
      <w:pPr>
        <w:pStyle w:val="atitrauktastekstas"/>
        <w:ind w:left="2574"/>
      </w:pPr>
      <w:r w:rsidRPr="008D341B">
        <w:t>Parallel computing methodologies</w:t>
      </w:r>
    </w:p>
    <w:p w:rsidR="008D341B" w:rsidRDefault="008D341B" w:rsidP="000B42E6">
      <w:pPr>
        <w:pStyle w:val="atitrauktastekstas"/>
        <w:ind w:left="2574"/>
      </w:pPr>
      <w:r w:rsidRPr="00DE7B7A">
        <w:rPr>
          <w:b/>
        </w:rPr>
        <w:t>Artificial intelligence</w:t>
      </w:r>
    </w:p>
    <w:p w:rsidR="008D341B" w:rsidRDefault="008D341B" w:rsidP="000B42E6">
      <w:pPr>
        <w:pStyle w:val="atitrauktastekstas"/>
        <w:ind w:left="2574"/>
      </w:pPr>
      <w:r>
        <w:t>Machine learning</w:t>
      </w:r>
    </w:p>
    <w:p w:rsidR="008D341B" w:rsidRDefault="008D341B" w:rsidP="000B42E6">
      <w:pPr>
        <w:pStyle w:val="atitrauktastekstas"/>
        <w:ind w:left="2574"/>
      </w:pPr>
      <w:r>
        <w:t>Modeling and simulation</w:t>
      </w:r>
    </w:p>
    <w:p w:rsidR="008D341B" w:rsidRDefault="008D341B" w:rsidP="000B42E6">
      <w:pPr>
        <w:pStyle w:val="atitrauktastekstas"/>
        <w:ind w:left="2574"/>
      </w:pPr>
      <w:r>
        <w:t>Computer graphics</w:t>
      </w:r>
    </w:p>
    <w:p w:rsidR="008D341B" w:rsidRDefault="008D341B" w:rsidP="000B42E6">
      <w:pPr>
        <w:pStyle w:val="atitrauktastekstas"/>
        <w:ind w:left="2574"/>
      </w:pPr>
      <w:r w:rsidRPr="00DE7B7A">
        <w:t>Distributed computing methodologies</w:t>
      </w:r>
    </w:p>
    <w:p w:rsidR="008D341B" w:rsidRDefault="008D341B" w:rsidP="000B42E6">
      <w:pPr>
        <w:pStyle w:val="atitrauktastekstas"/>
        <w:ind w:left="2574"/>
      </w:pPr>
      <w:r>
        <w:t>Concurrent</w:t>
      </w:r>
      <w:r w:rsidRPr="00DE7B7A">
        <w:t xml:space="preserve"> computing methodologies</w:t>
      </w:r>
    </w:p>
    <w:p w:rsidR="000846B6" w:rsidRDefault="008D341B" w:rsidP="000846B6">
      <w:pPr>
        <w:pStyle w:val="Tekstas"/>
        <w:spacing w:before="240" w:after="240"/>
      </w:pPr>
      <w:r w:rsidRPr="008D341B">
        <w:lastRenderedPageBreak/>
        <w:t>Artificial intelligence</w:t>
      </w:r>
      <w:r w:rsidR="00223CBA" w:rsidRPr="0029788F">
        <w:t xml:space="preserve"> </w:t>
      </w:r>
      <w:r w:rsidR="000846B6" w:rsidRPr="0029788F">
        <w:t>is class</w:t>
      </w:r>
      <w:r>
        <w:t>ified further</w:t>
      </w:r>
      <w:r w:rsidR="008779BF">
        <w:t>:</w:t>
      </w:r>
    </w:p>
    <w:p w:rsidR="008779BF" w:rsidRDefault="008779BF" w:rsidP="008779BF">
      <w:pPr>
        <w:pStyle w:val="atitrauktas2tekstas"/>
        <w:numPr>
          <w:ilvl w:val="0"/>
          <w:numId w:val="42"/>
        </w:numPr>
        <w:rPr>
          <w:lang w:eastAsia="ar-SA"/>
        </w:rPr>
      </w:pPr>
      <w:r w:rsidRPr="00AF1B56">
        <w:rPr>
          <w:lang w:eastAsia="ar-SA"/>
        </w:rPr>
        <w:t>Natural language processing</w:t>
      </w:r>
    </w:p>
    <w:p w:rsidR="008779BF" w:rsidRDefault="008779BF" w:rsidP="008779BF">
      <w:pPr>
        <w:pStyle w:val="atitrauktas2tekstas"/>
        <w:numPr>
          <w:ilvl w:val="1"/>
          <w:numId w:val="42"/>
        </w:numPr>
        <w:rPr>
          <w:lang w:eastAsia="ar-SA"/>
        </w:rPr>
      </w:pPr>
      <w:r>
        <w:rPr>
          <w:lang w:eastAsia="ar-SA"/>
        </w:rPr>
        <w:t>Information extraction; Machine translation; Discourse, dialogue and pragmatics; Natural language generation; Speech recognition; Lexical semantics; Phonology / morphology; Language resources</w:t>
      </w:r>
    </w:p>
    <w:p w:rsidR="008779BF" w:rsidRDefault="008779BF" w:rsidP="008779BF">
      <w:pPr>
        <w:pStyle w:val="atitrauktas2tekstas"/>
        <w:numPr>
          <w:ilvl w:val="0"/>
          <w:numId w:val="42"/>
        </w:numPr>
        <w:rPr>
          <w:lang w:eastAsia="ar-SA"/>
        </w:rPr>
      </w:pPr>
      <w:r w:rsidRPr="00CE21F5">
        <w:rPr>
          <w:b/>
          <w:lang w:eastAsia="ar-SA"/>
        </w:rPr>
        <w:t>Knowledge representation and reasoning</w:t>
      </w:r>
    </w:p>
    <w:p w:rsidR="008779BF" w:rsidRDefault="008779BF" w:rsidP="008779BF">
      <w:pPr>
        <w:pStyle w:val="atitrauktas2tekstas"/>
        <w:numPr>
          <w:ilvl w:val="1"/>
          <w:numId w:val="42"/>
        </w:numPr>
        <w:rPr>
          <w:lang w:eastAsia="ar-SA"/>
        </w:rPr>
      </w:pPr>
      <w:r>
        <w:rPr>
          <w:lang w:eastAsia="ar-SA"/>
        </w:rPr>
        <w:t>Description logics; Semantic networks; Nonmonotonic, default reasoning and belief revision; Probabilistic reasoning; Vagueness and fuzzy logic; Causal reasoning and diagnostics; Temporal reasoning; Cognitive robotics; Ontology engineering; Logic programming and answer set programming; Spatial and physical reasoning; Reasoning about belief and knowledge</w:t>
      </w:r>
    </w:p>
    <w:p w:rsidR="008779BF" w:rsidRDefault="008779BF" w:rsidP="008779BF">
      <w:pPr>
        <w:pStyle w:val="atitrauktas2tekstas"/>
        <w:numPr>
          <w:ilvl w:val="0"/>
          <w:numId w:val="42"/>
        </w:numPr>
        <w:rPr>
          <w:lang w:eastAsia="ar-SA"/>
        </w:rPr>
      </w:pPr>
      <w:r w:rsidRPr="00B46538">
        <w:rPr>
          <w:lang w:eastAsia="ar-SA"/>
        </w:rPr>
        <w:t>Planning and scheduling</w:t>
      </w:r>
    </w:p>
    <w:p w:rsidR="008779BF" w:rsidRDefault="008779BF" w:rsidP="008779BF">
      <w:pPr>
        <w:pStyle w:val="atitrauktas2tekstas"/>
        <w:numPr>
          <w:ilvl w:val="1"/>
          <w:numId w:val="42"/>
        </w:numPr>
        <w:rPr>
          <w:lang w:eastAsia="ar-SA"/>
        </w:rPr>
      </w:pPr>
      <w:r>
        <w:rPr>
          <w:lang w:eastAsia="ar-SA"/>
        </w:rPr>
        <w:t>Planning for deterministic actions; Planning under uncertainty; Multi-agent planning; Planning with abstraction and generalization; Robotic planning</w:t>
      </w:r>
    </w:p>
    <w:p w:rsidR="008779BF" w:rsidRDefault="008779BF" w:rsidP="008779BF">
      <w:pPr>
        <w:pStyle w:val="atitrauktas2tekstas"/>
        <w:numPr>
          <w:ilvl w:val="0"/>
          <w:numId w:val="42"/>
        </w:numPr>
        <w:rPr>
          <w:lang w:eastAsia="ar-SA"/>
        </w:rPr>
      </w:pPr>
      <w:r w:rsidRPr="00B46538">
        <w:rPr>
          <w:lang w:eastAsia="ar-SA"/>
        </w:rPr>
        <w:t>Search methodologies</w:t>
      </w:r>
    </w:p>
    <w:p w:rsidR="008779BF" w:rsidRDefault="008779BF" w:rsidP="008779BF">
      <w:pPr>
        <w:pStyle w:val="atitrauktas2tekstas"/>
        <w:numPr>
          <w:ilvl w:val="1"/>
          <w:numId w:val="42"/>
        </w:numPr>
        <w:rPr>
          <w:lang w:eastAsia="ar-SA"/>
        </w:rPr>
      </w:pPr>
      <w:r>
        <w:rPr>
          <w:lang w:eastAsia="ar-SA"/>
        </w:rPr>
        <w:t>Heuristic function construction; Discrete space search; Continuous space search; Randomized search; Game tree search; Abstraction and micro-operators; Search with partial observations</w:t>
      </w:r>
    </w:p>
    <w:p w:rsidR="008779BF" w:rsidRDefault="008779BF" w:rsidP="008779BF">
      <w:pPr>
        <w:pStyle w:val="atitrauktas2tekstas"/>
        <w:numPr>
          <w:ilvl w:val="0"/>
          <w:numId w:val="42"/>
        </w:numPr>
        <w:rPr>
          <w:lang w:eastAsia="ar-SA"/>
        </w:rPr>
      </w:pPr>
      <w:r w:rsidRPr="00B46538">
        <w:rPr>
          <w:lang w:eastAsia="ar-SA"/>
        </w:rPr>
        <w:t>Control methods</w:t>
      </w:r>
    </w:p>
    <w:p w:rsidR="008779BF" w:rsidRDefault="008779BF" w:rsidP="008779BF">
      <w:pPr>
        <w:pStyle w:val="atitrauktas2tekstas"/>
        <w:numPr>
          <w:ilvl w:val="1"/>
          <w:numId w:val="42"/>
        </w:numPr>
        <w:rPr>
          <w:lang w:eastAsia="ar-SA"/>
        </w:rPr>
      </w:pPr>
      <w:r>
        <w:rPr>
          <w:lang w:eastAsia="ar-SA"/>
        </w:rPr>
        <w:t>Robotic planning; Computational control theory; Motion path planning</w:t>
      </w:r>
    </w:p>
    <w:p w:rsidR="008779BF" w:rsidRDefault="008779BF" w:rsidP="008779BF">
      <w:pPr>
        <w:pStyle w:val="atitrauktas2tekstas"/>
        <w:numPr>
          <w:ilvl w:val="0"/>
          <w:numId w:val="42"/>
        </w:numPr>
        <w:rPr>
          <w:lang w:eastAsia="ar-SA"/>
        </w:rPr>
      </w:pPr>
      <w:r w:rsidRPr="00B46538">
        <w:rPr>
          <w:lang w:eastAsia="ar-SA"/>
        </w:rPr>
        <w:t>Philosophical/theoretical foundations of artificial intelligence</w:t>
      </w:r>
    </w:p>
    <w:p w:rsidR="008779BF" w:rsidRDefault="008779BF" w:rsidP="008779BF">
      <w:pPr>
        <w:pStyle w:val="atitrauktas2tekstas"/>
        <w:numPr>
          <w:ilvl w:val="1"/>
          <w:numId w:val="42"/>
        </w:numPr>
        <w:rPr>
          <w:lang w:eastAsia="ar-SA"/>
        </w:rPr>
      </w:pPr>
      <w:r>
        <w:rPr>
          <w:lang w:eastAsia="ar-SA"/>
        </w:rPr>
        <w:t>Cognitive science; Theory of mind</w:t>
      </w:r>
    </w:p>
    <w:p w:rsidR="008779BF" w:rsidRDefault="008779BF" w:rsidP="008779BF">
      <w:pPr>
        <w:pStyle w:val="atitrauktas2tekstas"/>
        <w:numPr>
          <w:ilvl w:val="0"/>
          <w:numId w:val="42"/>
        </w:numPr>
        <w:rPr>
          <w:lang w:eastAsia="ar-SA"/>
        </w:rPr>
      </w:pPr>
      <w:r w:rsidRPr="004F4409">
        <w:rPr>
          <w:lang w:eastAsia="ar-SA"/>
        </w:rPr>
        <w:t>Distributed artificial intelligence</w:t>
      </w:r>
    </w:p>
    <w:p w:rsidR="008779BF" w:rsidRDefault="008779BF" w:rsidP="008779BF">
      <w:pPr>
        <w:pStyle w:val="atitrauktas2tekstas"/>
        <w:numPr>
          <w:ilvl w:val="1"/>
          <w:numId w:val="42"/>
        </w:numPr>
        <w:rPr>
          <w:lang w:eastAsia="ar-SA"/>
        </w:rPr>
      </w:pPr>
      <w:r>
        <w:rPr>
          <w:lang w:eastAsia="ar-SA"/>
        </w:rPr>
        <w:t>Multi-agent systems; Intelligent agents; Mobile agents; Cooperation and coordination</w:t>
      </w:r>
    </w:p>
    <w:p w:rsidR="008779BF" w:rsidRDefault="008779BF" w:rsidP="008779BF">
      <w:pPr>
        <w:pStyle w:val="atitrauktas2tekstas"/>
        <w:numPr>
          <w:ilvl w:val="0"/>
          <w:numId w:val="42"/>
        </w:numPr>
        <w:rPr>
          <w:lang w:eastAsia="ar-SA"/>
        </w:rPr>
      </w:pPr>
      <w:r w:rsidRPr="004F4409">
        <w:rPr>
          <w:lang w:eastAsia="ar-SA"/>
        </w:rPr>
        <w:t>Computer vision</w:t>
      </w:r>
    </w:p>
    <w:p w:rsidR="008779BF" w:rsidRDefault="008779BF" w:rsidP="008779BF">
      <w:pPr>
        <w:pStyle w:val="atitrauktas2tekstas"/>
        <w:numPr>
          <w:ilvl w:val="1"/>
          <w:numId w:val="42"/>
        </w:numPr>
        <w:rPr>
          <w:lang w:eastAsia="ar-SA"/>
        </w:rPr>
      </w:pPr>
      <w:r w:rsidRPr="004F4409">
        <w:rPr>
          <w:lang w:eastAsia="ar-SA"/>
        </w:rPr>
        <w:t>Computer vision tasks</w:t>
      </w:r>
    </w:p>
    <w:p w:rsidR="008779BF" w:rsidRDefault="008779BF" w:rsidP="008779BF">
      <w:pPr>
        <w:pStyle w:val="atitrauktas2tekstas"/>
        <w:numPr>
          <w:ilvl w:val="2"/>
          <w:numId w:val="42"/>
        </w:numPr>
        <w:rPr>
          <w:lang w:eastAsia="ar-SA"/>
        </w:rPr>
      </w:pPr>
      <w:r>
        <w:rPr>
          <w:lang w:eastAsia="ar-SA"/>
        </w:rPr>
        <w:t>Biometrics; Scene understanding; Activity recognition and understanding; Video summarization; Visual content-based indexing and retrieval; Visual inspection; Vision for robotics; Scene anomaly detection</w:t>
      </w:r>
    </w:p>
    <w:p w:rsidR="008779BF" w:rsidRDefault="008779BF" w:rsidP="008779BF">
      <w:pPr>
        <w:pStyle w:val="atitrauktas2tekstas"/>
        <w:numPr>
          <w:ilvl w:val="1"/>
          <w:numId w:val="42"/>
        </w:numPr>
        <w:rPr>
          <w:lang w:eastAsia="ar-SA"/>
        </w:rPr>
      </w:pPr>
      <w:r w:rsidRPr="004F4409">
        <w:rPr>
          <w:lang w:eastAsia="ar-SA"/>
        </w:rPr>
        <w:t>Image and video acquisition</w:t>
      </w:r>
    </w:p>
    <w:p w:rsidR="008779BF" w:rsidRDefault="008779BF" w:rsidP="008779BF">
      <w:pPr>
        <w:pStyle w:val="atitrauktas2tekstas"/>
        <w:numPr>
          <w:ilvl w:val="2"/>
          <w:numId w:val="42"/>
        </w:numPr>
        <w:rPr>
          <w:lang w:eastAsia="ar-SA"/>
        </w:rPr>
      </w:pPr>
      <w:r>
        <w:rPr>
          <w:lang w:eastAsia="ar-SA"/>
        </w:rPr>
        <w:t>Camera calibration; Epipolar geometry; Computational photography; Hyperspectral imaging; Motion capture; 3D imaging; Active vision</w:t>
      </w:r>
    </w:p>
    <w:p w:rsidR="008779BF" w:rsidRDefault="008779BF" w:rsidP="008779BF">
      <w:pPr>
        <w:pStyle w:val="atitrauktas2tekstas"/>
        <w:numPr>
          <w:ilvl w:val="1"/>
          <w:numId w:val="42"/>
        </w:numPr>
        <w:rPr>
          <w:lang w:eastAsia="ar-SA"/>
        </w:rPr>
      </w:pPr>
      <w:r w:rsidRPr="004F4409">
        <w:rPr>
          <w:lang w:eastAsia="ar-SA"/>
        </w:rPr>
        <w:t>Computer vision representations</w:t>
      </w:r>
    </w:p>
    <w:p w:rsidR="008779BF" w:rsidRDefault="008779BF" w:rsidP="008779BF">
      <w:pPr>
        <w:pStyle w:val="atitrauktas2tekstas"/>
        <w:numPr>
          <w:ilvl w:val="2"/>
          <w:numId w:val="42"/>
        </w:numPr>
        <w:rPr>
          <w:lang w:eastAsia="ar-SA"/>
        </w:rPr>
      </w:pPr>
      <w:r>
        <w:rPr>
          <w:lang w:eastAsia="ar-SA"/>
        </w:rPr>
        <w:t>Image representations; Shape representations; Appearance and texture representations; Hierarchical representations</w:t>
      </w:r>
    </w:p>
    <w:p w:rsidR="008779BF" w:rsidRDefault="008779BF" w:rsidP="008779BF">
      <w:pPr>
        <w:pStyle w:val="atitrauktas2tekstas"/>
        <w:numPr>
          <w:ilvl w:val="1"/>
          <w:numId w:val="42"/>
        </w:numPr>
        <w:rPr>
          <w:lang w:eastAsia="ar-SA"/>
        </w:rPr>
      </w:pPr>
      <w:r w:rsidRPr="004F4409">
        <w:rPr>
          <w:lang w:eastAsia="ar-SA"/>
        </w:rPr>
        <w:t>Computer vision problems</w:t>
      </w:r>
    </w:p>
    <w:p w:rsidR="008779BF" w:rsidRDefault="008779BF" w:rsidP="008779BF">
      <w:pPr>
        <w:pStyle w:val="atitrauktas2tekstas"/>
        <w:numPr>
          <w:ilvl w:val="2"/>
          <w:numId w:val="42"/>
        </w:numPr>
        <w:rPr>
          <w:lang w:eastAsia="ar-SA"/>
        </w:rPr>
      </w:pPr>
      <w:r>
        <w:rPr>
          <w:lang w:eastAsia="ar-SA"/>
        </w:rPr>
        <w:t xml:space="preserve">Interest point and salient region detections; Image segmentation; Video </w:t>
      </w:r>
      <w:r w:rsidR="00945A63">
        <w:rPr>
          <w:lang w:eastAsia="ar-SA"/>
        </w:rPr>
        <w:t xml:space="preserve">segmentation; Shape inference; </w:t>
      </w:r>
      <w:r>
        <w:rPr>
          <w:lang w:eastAsia="ar-SA"/>
        </w:rPr>
        <w:t>Object detection</w:t>
      </w:r>
      <w:r w:rsidR="00945A63">
        <w:rPr>
          <w:lang w:eastAsia="ar-SA"/>
        </w:rPr>
        <w:t>/</w:t>
      </w:r>
      <w:r>
        <w:rPr>
          <w:lang w:eastAsia="ar-SA"/>
        </w:rPr>
        <w:t>recog</w:t>
      </w:r>
      <w:r w:rsidR="00945A63">
        <w:rPr>
          <w:lang w:eastAsia="ar-SA"/>
        </w:rPr>
        <w:softHyphen/>
      </w:r>
      <w:r w:rsidR="004C5A6E">
        <w:rPr>
          <w:lang w:eastAsia="ar-SA"/>
        </w:rPr>
        <w:t>nition/</w:t>
      </w:r>
      <w:r>
        <w:rPr>
          <w:lang w:eastAsia="ar-SA"/>
        </w:rPr>
        <w:t>identification; Tracking; Reconstruction; Matching</w:t>
      </w:r>
    </w:p>
    <w:p w:rsidR="00FE08B1" w:rsidRPr="0029788F" w:rsidRDefault="000846B6" w:rsidP="00455EFF">
      <w:pPr>
        <w:pStyle w:val="Tekstas"/>
        <w:rPr>
          <w:rFonts w:eastAsia="Arial"/>
        </w:rPr>
      </w:pPr>
      <w:r w:rsidRPr="0029788F">
        <w:t>What means “</w:t>
      </w:r>
      <w:r w:rsidR="00FE08B1" w:rsidRPr="0029788F">
        <w:rPr>
          <w:rStyle w:val="EnglishtermChar"/>
          <w:i w:val="0"/>
        </w:rPr>
        <w:t>artificially intelligen</w:t>
      </w:r>
      <w:r w:rsidRPr="0029788F">
        <w:rPr>
          <w:rStyle w:val="EnglishtermChar"/>
          <w:i w:val="0"/>
        </w:rPr>
        <w:t>t”</w:t>
      </w:r>
      <w:r w:rsidR="004D2ADA" w:rsidRPr="0029788F">
        <w:t>?</w:t>
      </w:r>
      <w:r w:rsidR="00FE08B1" w:rsidRPr="0029788F">
        <w:t xml:space="preserve"> </w:t>
      </w:r>
      <w:r w:rsidR="00FB3D53">
        <w:rPr>
          <w:rStyle w:val="EnglishtermChar"/>
          <w:i w:val="0"/>
        </w:rPr>
        <w:t>I</w:t>
      </w:r>
      <w:r w:rsidR="00FE08B1" w:rsidRPr="0029788F">
        <w:rPr>
          <w:rStyle w:val="EnglishtermChar"/>
          <w:i w:val="0"/>
        </w:rPr>
        <w:t>ntelligent entities</w:t>
      </w:r>
      <w:r w:rsidR="00A60042" w:rsidRPr="0029788F">
        <w:rPr>
          <w:rStyle w:val="EnglishtermChar"/>
          <w:i w:val="0"/>
        </w:rPr>
        <w:t xml:space="preserve"> </w:t>
      </w:r>
      <w:r w:rsidR="00A000CF">
        <w:rPr>
          <w:rStyle w:val="EnglishtermChar"/>
          <w:i w:val="0"/>
        </w:rPr>
        <w:t xml:space="preserve">have the abilities to </w:t>
      </w:r>
      <w:r w:rsidR="004C68B2" w:rsidRPr="0029788F">
        <w:rPr>
          <w:rStyle w:val="EnglishtermChar"/>
          <w:rFonts w:eastAsia="Arial"/>
          <w:i w:val="0"/>
        </w:rPr>
        <w:t>perceive</w:t>
      </w:r>
      <w:r w:rsidR="00A000CF">
        <w:rPr>
          <w:rStyle w:val="EnglishtermChar"/>
          <w:rFonts w:eastAsia="Arial"/>
          <w:i w:val="0"/>
        </w:rPr>
        <w:t xml:space="preserve">, </w:t>
      </w:r>
      <w:r w:rsidR="004C68B2" w:rsidRPr="0029788F">
        <w:rPr>
          <w:rStyle w:val="EnglishtermChar"/>
          <w:rFonts w:eastAsia="Arial"/>
          <w:i w:val="0"/>
        </w:rPr>
        <w:t>understan</w:t>
      </w:r>
      <w:r w:rsidR="00BC59A7" w:rsidRPr="0029788F">
        <w:rPr>
          <w:rStyle w:val="EnglishtermChar"/>
          <w:rFonts w:eastAsia="Arial"/>
          <w:i w:val="0"/>
        </w:rPr>
        <w:t>d</w:t>
      </w:r>
      <w:r w:rsidR="00A000CF">
        <w:rPr>
          <w:rStyle w:val="EnglishtermChar"/>
          <w:rFonts w:eastAsia="Arial"/>
          <w:i w:val="0"/>
        </w:rPr>
        <w:t xml:space="preserve">, </w:t>
      </w:r>
      <w:r w:rsidR="004C68B2" w:rsidRPr="0029788F">
        <w:rPr>
          <w:rStyle w:val="EnglishtermChar"/>
          <w:rFonts w:eastAsia="Arial"/>
          <w:i w:val="0"/>
        </w:rPr>
        <w:t>predict</w:t>
      </w:r>
      <w:r w:rsidR="00A000CF">
        <w:rPr>
          <w:rStyle w:val="EnglishtermChar"/>
          <w:rFonts w:eastAsia="Arial"/>
          <w:i w:val="0"/>
        </w:rPr>
        <w:t xml:space="preserve">, and </w:t>
      </w:r>
      <w:r w:rsidR="004C68B2" w:rsidRPr="0029788F">
        <w:rPr>
          <w:rStyle w:val="EnglishtermChar"/>
          <w:rFonts w:eastAsia="Arial"/>
          <w:i w:val="0"/>
        </w:rPr>
        <w:t>manipulate</w:t>
      </w:r>
      <w:r w:rsidR="00455EFF">
        <w:rPr>
          <w:rStyle w:val="EnglishtermChar"/>
          <w:rFonts w:eastAsia="Arial"/>
          <w:i w:val="0"/>
        </w:rPr>
        <w:t>.</w:t>
      </w:r>
      <w:r w:rsidR="00F72D62">
        <w:rPr>
          <w:rStyle w:val="EnglishtermChar"/>
          <w:rFonts w:eastAsia="Arial"/>
          <w:i w:val="0"/>
        </w:rPr>
        <w:t xml:space="preserve"> AI is related with l</w:t>
      </w:r>
      <w:r w:rsidR="00F72D62" w:rsidRPr="00F72D62">
        <w:t>ogic</w:t>
      </w:r>
      <w:r w:rsidR="000C3067">
        <w:t>. Logic</w:t>
      </w:r>
      <w:r w:rsidR="00F72D62" w:rsidRPr="00F72D62">
        <w:t xml:space="preserve"> </w:t>
      </w:r>
      <w:r w:rsidR="00054E45">
        <w:t>(from the Ancient Greek</w:t>
      </w:r>
      <w:r w:rsidR="00F72D62" w:rsidRPr="00F72D62">
        <w:t xml:space="preserve"> </w:t>
      </w:r>
      <w:r w:rsidR="00D32A6E">
        <w:t>logikḗ</w:t>
      </w:r>
      <w:r w:rsidR="000C3067">
        <w:t xml:space="preserve">, </w:t>
      </w:r>
      <w:r w:rsidR="00D32A6E">
        <w:t>“the word” or “what is spoken” (but coming to mean “thought”</w:t>
      </w:r>
      <w:r w:rsidR="00F72D62" w:rsidRPr="00F72D62">
        <w:t xml:space="preserve"> or </w:t>
      </w:r>
      <w:r w:rsidR="00D32A6E">
        <w:t>“reason”</w:t>
      </w:r>
      <w:r w:rsidR="00F72D62" w:rsidRPr="00F72D62">
        <w:t>), is generally held to consist of the systematic study of the form of arguments.</w:t>
      </w:r>
      <w:r w:rsidR="00D32A6E">
        <w:t xml:space="preserve"> A</w:t>
      </w:r>
      <w:r w:rsidR="00054E45">
        <w:t>lso related to logos</w:t>
      </w:r>
      <w:r w:rsidR="00D32A6E">
        <w:t>, “</w:t>
      </w:r>
      <w:r w:rsidR="00D32A6E" w:rsidRPr="00D32A6E">
        <w:t>word, thought, idea, argument</w:t>
      </w:r>
      <w:r w:rsidR="00D32A6E">
        <w:t>, account, reason, or principle”</w:t>
      </w:r>
      <w:r w:rsidR="000C3067">
        <w:t xml:space="preserve"> (</w:t>
      </w:r>
      <w:hyperlink r:id="rId11" w:history="1">
        <w:r w:rsidR="000C3067" w:rsidRPr="008F260C">
          <w:rPr>
            <w:rStyle w:val="Hyperlink"/>
          </w:rPr>
          <w:t>https://en.wikipedia.org/wiki/Logic</w:t>
        </w:r>
      </w:hyperlink>
      <w:r w:rsidR="000C3067">
        <w:t>).</w:t>
      </w:r>
    </w:p>
    <w:p w:rsidR="000C2592" w:rsidRPr="00113CB6" w:rsidRDefault="003F12B7" w:rsidP="00CF12E0">
      <w:pPr>
        <w:pStyle w:val="Heading2"/>
      </w:pPr>
      <w:bookmarkStart w:id="14" w:name="_Toc3642526"/>
      <w:r>
        <w:lastRenderedPageBreak/>
        <w:t>The T</w:t>
      </w:r>
      <w:r w:rsidR="00BC59A7" w:rsidRPr="0029788F">
        <w:t>owers of</w:t>
      </w:r>
      <w:r w:rsidR="00BC59A7" w:rsidRPr="00113CB6">
        <w:t xml:space="preserve"> Hanoi</w:t>
      </w:r>
      <w:bookmarkEnd w:id="14"/>
    </w:p>
    <w:p w:rsidR="00424360" w:rsidRPr="00113CB6" w:rsidRDefault="00BC59A7" w:rsidP="00730053">
      <w:pPr>
        <w:pStyle w:val="Tekstas"/>
      </w:pPr>
      <w:r w:rsidRPr="00113CB6">
        <w:t xml:space="preserve">See </w:t>
      </w:r>
      <w:hyperlink r:id="rId12" w:history="1">
        <w:r w:rsidR="000822C8" w:rsidRPr="00611286">
          <w:rPr>
            <w:rStyle w:val="Hyperlink"/>
          </w:rPr>
          <w:t>https://en.wikipedia.org/wiki/Towers_of_Hanoi</w:t>
        </w:r>
      </w:hyperlink>
      <w:r w:rsidRPr="00113CB6">
        <w:t>.</w:t>
      </w:r>
    </w:p>
    <w:p w:rsidR="00EF1DAF" w:rsidRPr="00113CB6" w:rsidRDefault="008451EA" w:rsidP="004C29E0">
      <w:pPr>
        <w:pStyle w:val="Paviliustracija"/>
        <w:keepNext/>
        <w:rPr>
          <w:lang w:val="en-GB"/>
        </w:rPr>
      </w:pPr>
      <w:r w:rsidRPr="00854CB9">
        <w:rPr>
          <w:noProof/>
          <w:lang w:val="lt-LT" w:eastAsia="lt-LT"/>
        </w:rPr>
        <w:drawing>
          <wp:inline distT="0" distB="0" distL="0" distR="0">
            <wp:extent cx="4724400" cy="1834515"/>
            <wp:effectExtent l="0" t="0" r="0" b="0"/>
            <wp:docPr id="2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1834515"/>
                    </a:xfrm>
                    <a:prstGeom prst="rect">
                      <a:avLst/>
                    </a:prstGeom>
                    <a:noFill/>
                    <a:ln>
                      <a:noFill/>
                    </a:ln>
                  </pic:spPr>
                </pic:pic>
              </a:graphicData>
            </a:graphic>
          </wp:inline>
        </w:drawing>
      </w:r>
    </w:p>
    <w:p w:rsidR="00EF1DAF" w:rsidRPr="00113CB6" w:rsidRDefault="00CD1929" w:rsidP="00EF1DAF">
      <w:pPr>
        <w:pStyle w:val="Pavaprasymas"/>
        <w:rPr>
          <w:rStyle w:val="MathDiagrama"/>
          <w:lang w:val="en-GB"/>
        </w:rPr>
      </w:pPr>
      <w:r w:rsidRPr="00113CB6">
        <w:t>Fig. 1.1</w:t>
      </w:r>
      <w:r w:rsidR="00EF1DAF" w:rsidRPr="00113CB6">
        <w:t xml:space="preserve">. </w:t>
      </w:r>
      <w:r w:rsidR="008552E6" w:rsidRPr="00113CB6">
        <w:t xml:space="preserve">a) </w:t>
      </w:r>
      <w:r w:rsidR="00BC59A7" w:rsidRPr="00113CB6">
        <w:t>Initial state</w:t>
      </w:r>
      <w:r w:rsidR="00DB76B6" w:rsidRPr="00113CB6">
        <w:t xml:space="preserve"> </w:t>
      </w:r>
      <w:r w:rsidR="00DB76B6" w:rsidRPr="00113CB6">
        <w:rPr>
          <w:rStyle w:val="MathDiagrama"/>
          <w:lang w:val="en-GB"/>
        </w:rPr>
        <w:t>A</w:t>
      </w:r>
      <w:r w:rsidR="00DB76B6" w:rsidRPr="00113CB6">
        <w:rPr>
          <w:rStyle w:val="MathDiagrama"/>
          <w:i w:val="0"/>
          <w:lang w:val="en-GB"/>
        </w:rPr>
        <w:t>=(</w:t>
      </w:r>
      <w:r w:rsidR="00DB76B6" w:rsidRPr="00113CB6">
        <w:rPr>
          <w:rStyle w:val="MathDiagrama"/>
          <w:lang w:val="en-GB"/>
        </w:rPr>
        <w:t>3,2,1</w:t>
      </w:r>
      <w:r w:rsidR="00DB76B6" w:rsidRPr="00113CB6">
        <w:rPr>
          <w:rStyle w:val="MathDiagrama"/>
          <w:i w:val="0"/>
          <w:lang w:val="en-GB"/>
        </w:rPr>
        <w:t>), </w:t>
      </w:r>
      <w:r w:rsidR="00DB76B6" w:rsidRPr="00113CB6">
        <w:rPr>
          <w:rStyle w:val="MathDiagrama"/>
          <w:lang w:val="en-GB"/>
        </w:rPr>
        <w:t>B</w:t>
      </w:r>
      <w:r w:rsidR="00DB76B6" w:rsidRPr="00113CB6">
        <w:rPr>
          <w:rStyle w:val="MathDiagrama"/>
          <w:i w:val="0"/>
          <w:lang w:val="en-GB"/>
        </w:rPr>
        <w:t>=(), </w:t>
      </w:r>
      <w:r w:rsidR="00DB76B6" w:rsidRPr="00113CB6">
        <w:rPr>
          <w:rStyle w:val="MathDiagrama"/>
          <w:lang w:val="en-GB"/>
        </w:rPr>
        <w:t>C</w:t>
      </w:r>
      <w:r w:rsidR="00DB76B6" w:rsidRPr="00113CB6">
        <w:rPr>
          <w:rStyle w:val="MathDiagrama"/>
          <w:i w:val="0"/>
          <w:lang w:val="en-GB"/>
        </w:rPr>
        <w:t>=()</w:t>
      </w:r>
      <w:r w:rsidR="008552E6" w:rsidRPr="00113CB6">
        <w:rPr>
          <w:rStyle w:val="MathDiagrama"/>
          <w:i w:val="0"/>
          <w:lang w:val="en-GB"/>
        </w:rPr>
        <w:t xml:space="preserve">. b) </w:t>
      </w:r>
      <w:r w:rsidR="008552E6" w:rsidRPr="00113CB6">
        <w:t>T</w:t>
      </w:r>
      <w:r w:rsidR="00BC59A7" w:rsidRPr="00113CB6">
        <w:t>erminal state</w:t>
      </w:r>
      <w:r w:rsidR="00DB76B6" w:rsidRPr="00113CB6">
        <w:t xml:space="preserve"> </w:t>
      </w:r>
      <w:r w:rsidR="00DB76B6" w:rsidRPr="00113CB6">
        <w:rPr>
          <w:rStyle w:val="MathDiagrama"/>
          <w:lang w:val="en-GB"/>
        </w:rPr>
        <w:t>A</w:t>
      </w:r>
      <w:r w:rsidR="00DB76B6" w:rsidRPr="00113CB6">
        <w:rPr>
          <w:rStyle w:val="MathDiagrama"/>
          <w:i w:val="0"/>
          <w:lang w:val="en-GB"/>
        </w:rPr>
        <w:t>=(), </w:t>
      </w:r>
      <w:r w:rsidR="00DB76B6" w:rsidRPr="00113CB6">
        <w:rPr>
          <w:rStyle w:val="MathDiagrama"/>
          <w:lang w:val="en-GB"/>
        </w:rPr>
        <w:t>B</w:t>
      </w:r>
      <w:r w:rsidR="00DB76B6" w:rsidRPr="00113CB6">
        <w:rPr>
          <w:rStyle w:val="MathDiagrama"/>
          <w:i w:val="0"/>
          <w:lang w:val="en-GB"/>
        </w:rPr>
        <w:t>=(), </w:t>
      </w:r>
      <w:r w:rsidR="00DB76B6" w:rsidRPr="00113CB6">
        <w:rPr>
          <w:rStyle w:val="MathDiagrama"/>
          <w:lang w:val="en-GB"/>
        </w:rPr>
        <w:t>C</w:t>
      </w:r>
      <w:r w:rsidR="00DB76B6" w:rsidRPr="00113CB6">
        <w:rPr>
          <w:rStyle w:val="MathDiagrama"/>
          <w:i w:val="0"/>
          <w:lang w:val="en-GB"/>
        </w:rPr>
        <w:t>=(</w:t>
      </w:r>
      <w:r w:rsidR="00DB76B6" w:rsidRPr="00113CB6">
        <w:rPr>
          <w:rStyle w:val="MathDiagrama"/>
          <w:lang w:val="en-GB"/>
        </w:rPr>
        <w:t>3,2,1</w:t>
      </w:r>
      <w:r w:rsidR="00DB76B6" w:rsidRPr="00113CB6">
        <w:rPr>
          <w:rStyle w:val="MathDiagrama"/>
          <w:i w:val="0"/>
          <w:lang w:val="en-GB"/>
        </w:rPr>
        <w:t>)</w:t>
      </w:r>
    </w:p>
    <w:p w:rsidR="008552E6" w:rsidRPr="00113CB6" w:rsidRDefault="00DB76B6" w:rsidP="001B7942">
      <w:pPr>
        <w:pStyle w:val="Tekstas"/>
      </w:pPr>
      <w:r w:rsidRPr="00113CB6">
        <w:t>Finding a sequence of moves is</w:t>
      </w:r>
      <w:r w:rsidR="00BC59A7" w:rsidRPr="00113CB6">
        <w:t xml:space="preserve"> an intell</w:t>
      </w:r>
      <w:r w:rsidRPr="00113CB6">
        <w:t>igent task. Intelligence is hidden</w:t>
      </w:r>
      <w:r w:rsidR="00BC59A7" w:rsidRPr="00113CB6">
        <w:t xml:space="preserve"> in the recursive algorithm below:</w:t>
      </w:r>
    </w:p>
    <w:p w:rsidR="008552E6" w:rsidRPr="00113CB6" w:rsidRDefault="00BC59A7" w:rsidP="001B7942">
      <w:pPr>
        <w:pStyle w:val="Tekstas"/>
        <w:spacing w:before="120" w:after="120"/>
        <w:ind w:left="397"/>
      </w:pPr>
      <w:r w:rsidRPr="00113CB6">
        <w:t>Part 1. Move</w:t>
      </w:r>
      <w:r w:rsidR="008552E6" w:rsidRPr="00113CB6">
        <w:t xml:space="preserve"> </w:t>
      </w:r>
      <w:r w:rsidR="008552E6" w:rsidRPr="00113CB6">
        <w:rPr>
          <w:rStyle w:val="MathDiagrama"/>
          <w:lang w:val="en-GB"/>
        </w:rPr>
        <w:t>n–1</w:t>
      </w:r>
      <w:r w:rsidR="005C03F3" w:rsidRPr="00113CB6">
        <w:t xml:space="preserve"> disk</w:t>
      </w:r>
      <w:r w:rsidRPr="00113CB6">
        <w:t>s from</w:t>
      </w:r>
      <w:r w:rsidR="008552E6" w:rsidRPr="00113CB6">
        <w:t xml:space="preserve"> </w:t>
      </w:r>
      <w:r w:rsidR="008552E6" w:rsidRPr="00113CB6">
        <w:rPr>
          <w:rStyle w:val="MathDiagrama"/>
          <w:lang w:val="en-GB"/>
        </w:rPr>
        <w:t>A</w:t>
      </w:r>
      <w:r w:rsidRPr="00113CB6">
        <w:t xml:space="preserve"> to</w:t>
      </w:r>
      <w:r w:rsidR="008552E6" w:rsidRPr="00113CB6">
        <w:t xml:space="preserve"> </w:t>
      </w:r>
      <w:r w:rsidR="008552E6" w:rsidRPr="00113CB6">
        <w:rPr>
          <w:rStyle w:val="MathDiagrama"/>
          <w:lang w:val="en-GB"/>
        </w:rPr>
        <w:t>B</w:t>
      </w:r>
      <w:r w:rsidR="008552E6" w:rsidRPr="00113CB6">
        <w:t>;</w:t>
      </w:r>
    </w:p>
    <w:p w:rsidR="008552E6" w:rsidRPr="00113CB6" w:rsidRDefault="005C03F3" w:rsidP="008552E6">
      <w:pPr>
        <w:pStyle w:val="Tekstas"/>
        <w:spacing w:after="120"/>
        <w:ind w:left="397"/>
      </w:pPr>
      <w:r w:rsidRPr="00113CB6">
        <w:t>Part 2. Move disk</w:t>
      </w:r>
      <w:r w:rsidR="008552E6" w:rsidRPr="00113CB6">
        <w:t xml:space="preserve"> </w:t>
      </w:r>
      <w:r w:rsidR="008552E6" w:rsidRPr="00113CB6">
        <w:rPr>
          <w:rStyle w:val="MathDiagrama"/>
          <w:lang w:val="en-GB"/>
        </w:rPr>
        <w:t>n</w:t>
      </w:r>
      <w:r w:rsidR="00BC59A7" w:rsidRPr="00113CB6">
        <w:t xml:space="preserve"> from</w:t>
      </w:r>
      <w:r w:rsidR="008552E6" w:rsidRPr="00113CB6">
        <w:t xml:space="preserve"> </w:t>
      </w:r>
      <w:r w:rsidR="008552E6" w:rsidRPr="00113CB6">
        <w:rPr>
          <w:rStyle w:val="MathDiagrama"/>
          <w:lang w:val="en-GB"/>
        </w:rPr>
        <w:t>A</w:t>
      </w:r>
      <w:r w:rsidR="00BC59A7" w:rsidRPr="00113CB6">
        <w:t xml:space="preserve"> to</w:t>
      </w:r>
      <w:r w:rsidR="008552E6" w:rsidRPr="00113CB6">
        <w:t xml:space="preserve"> </w:t>
      </w:r>
      <w:r w:rsidR="008552E6" w:rsidRPr="00113CB6">
        <w:rPr>
          <w:rStyle w:val="MathDiagrama"/>
          <w:lang w:val="en-GB"/>
        </w:rPr>
        <w:t>C</w:t>
      </w:r>
      <w:r w:rsidR="008552E6" w:rsidRPr="00113CB6">
        <w:t>;</w:t>
      </w:r>
    </w:p>
    <w:p w:rsidR="008552E6" w:rsidRPr="00113CB6" w:rsidRDefault="00BC59A7" w:rsidP="00AB2B2F">
      <w:pPr>
        <w:pStyle w:val="Tekstas"/>
        <w:ind w:left="397"/>
      </w:pPr>
      <w:r w:rsidRPr="00113CB6">
        <w:t>Part 3. Move</w:t>
      </w:r>
      <w:r w:rsidR="008552E6" w:rsidRPr="00113CB6">
        <w:t xml:space="preserve"> </w:t>
      </w:r>
      <w:r w:rsidR="008552E6" w:rsidRPr="00113CB6">
        <w:rPr>
          <w:rStyle w:val="MathDiagrama"/>
          <w:lang w:val="en-GB"/>
        </w:rPr>
        <w:t>n–1</w:t>
      </w:r>
      <w:r w:rsidR="005C03F3" w:rsidRPr="00113CB6">
        <w:t xml:space="preserve"> disk</w:t>
      </w:r>
      <w:r w:rsidRPr="00113CB6">
        <w:t>s from</w:t>
      </w:r>
      <w:r w:rsidR="008552E6" w:rsidRPr="00113CB6">
        <w:t xml:space="preserve"> </w:t>
      </w:r>
      <w:r w:rsidR="008552E6" w:rsidRPr="00113CB6">
        <w:rPr>
          <w:rStyle w:val="MathDiagrama"/>
          <w:lang w:val="en-GB"/>
        </w:rPr>
        <w:t>B</w:t>
      </w:r>
      <w:r w:rsidRPr="00113CB6">
        <w:t xml:space="preserve"> to</w:t>
      </w:r>
      <w:r w:rsidR="008552E6" w:rsidRPr="00113CB6">
        <w:t xml:space="preserve"> </w:t>
      </w:r>
      <w:r w:rsidR="008552E6" w:rsidRPr="00113CB6">
        <w:rPr>
          <w:rStyle w:val="MathDiagrama"/>
          <w:lang w:val="en-GB"/>
        </w:rPr>
        <w:t>C</w:t>
      </w:r>
      <w:r w:rsidR="008552E6" w:rsidRPr="00113CB6">
        <w:t>.</w:t>
      </w:r>
    </w:p>
    <w:p w:rsidR="00F86B67" w:rsidRPr="00113CB6" w:rsidRDefault="008451EA" w:rsidP="00F86B67">
      <w:pPr>
        <w:pStyle w:val="Paviliustracija"/>
        <w:keepNext/>
        <w:rPr>
          <w:lang w:val="en-GB"/>
        </w:rPr>
      </w:pPr>
      <w:r w:rsidRPr="00854CB9">
        <w:rPr>
          <w:noProof/>
          <w:lang w:val="lt-LT" w:eastAsia="lt-LT"/>
        </w:rPr>
        <w:drawing>
          <wp:inline distT="0" distB="0" distL="0" distR="0">
            <wp:extent cx="4642485" cy="3710305"/>
            <wp:effectExtent l="0" t="0" r="5715" b="4445"/>
            <wp:docPr id="283" name="Picture 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2485" cy="3710305"/>
                    </a:xfrm>
                    <a:prstGeom prst="rect">
                      <a:avLst/>
                    </a:prstGeom>
                    <a:noFill/>
                    <a:ln>
                      <a:noFill/>
                    </a:ln>
                  </pic:spPr>
                </pic:pic>
              </a:graphicData>
            </a:graphic>
          </wp:inline>
        </w:drawing>
      </w:r>
    </w:p>
    <w:p w:rsidR="00F86B67" w:rsidRPr="00113CB6" w:rsidRDefault="00EF1286" w:rsidP="00F86B67">
      <w:pPr>
        <w:pStyle w:val="Pavaprasymas"/>
        <w:rPr>
          <w:rStyle w:val="MathDiagrama"/>
          <w:lang w:val="en-GB"/>
        </w:rPr>
      </w:pPr>
      <w:r w:rsidRPr="00113CB6">
        <w:t xml:space="preserve">Fig. </w:t>
      </w:r>
      <w:r w:rsidR="00F86B67" w:rsidRPr="00113CB6">
        <w:t xml:space="preserve">1.2. </w:t>
      </w:r>
      <w:r w:rsidR="00AB2B2F" w:rsidRPr="00113CB6">
        <w:t>T</w:t>
      </w:r>
      <w:r w:rsidR="00BC59A7" w:rsidRPr="00113CB6">
        <w:t>hree parts of the recursive algorithm</w:t>
      </w:r>
    </w:p>
    <w:p w:rsidR="00936D94" w:rsidRPr="00113CB6" w:rsidRDefault="004B0802" w:rsidP="00932389">
      <w:pPr>
        <w:pStyle w:val="Tekstas"/>
        <w:spacing w:after="240"/>
      </w:pPr>
      <w:r w:rsidRPr="00113CB6">
        <w:lastRenderedPageBreak/>
        <w:t>The</w:t>
      </w:r>
      <w:r w:rsidR="00CD1929" w:rsidRPr="00113CB6">
        <w:t xml:space="preserve"> sequence of moves for </w:t>
      </w:r>
      <w:r w:rsidR="00932389" w:rsidRPr="00113CB6">
        <w:rPr>
          <w:rStyle w:val="MathDiagrama"/>
          <w:lang w:val="en-GB"/>
        </w:rPr>
        <w:t>n=3</w:t>
      </w:r>
      <w:r w:rsidR="00994B59" w:rsidRPr="00113CB6">
        <w:t>:</w:t>
      </w:r>
    </w:p>
    <w:p w:rsidR="004B0802" w:rsidRPr="00113CB6" w:rsidRDefault="004B0802" w:rsidP="004B0802">
      <w:pPr>
        <w:pStyle w:val="Tekstas"/>
        <w:spacing w:after="120"/>
        <w:ind w:left="397"/>
      </w:pPr>
      <w:r w:rsidRPr="00113CB6">
        <w:t xml:space="preserve">Initial state    </w:t>
      </w:r>
      <w:r w:rsidRPr="00113CB6">
        <w:rPr>
          <w:rStyle w:val="MathDiagrama"/>
          <w:lang w:val="en-GB"/>
        </w:rPr>
        <w:t>A</w:t>
      </w:r>
      <w:r w:rsidRPr="00113CB6">
        <w:rPr>
          <w:rStyle w:val="MathDiagrama"/>
          <w:i w:val="0"/>
          <w:lang w:val="en-GB"/>
        </w:rPr>
        <w:t>=(</w:t>
      </w:r>
      <w:r w:rsidRPr="00113CB6">
        <w:rPr>
          <w:rStyle w:val="MathDiagrama"/>
          <w:lang w:val="en-GB"/>
        </w:rPr>
        <w:t>3,2,1</w:t>
      </w:r>
      <w:r w:rsidRPr="00113CB6">
        <w:rPr>
          <w:rStyle w:val="MathDiagrama"/>
          <w:i w:val="0"/>
          <w:lang w:val="en-GB"/>
        </w:rPr>
        <w:t xml:space="preserve">), </w:t>
      </w:r>
      <w:r w:rsidRPr="00113CB6">
        <w:rPr>
          <w:rStyle w:val="MathDiagrama"/>
          <w:lang w:val="en-GB"/>
        </w:rPr>
        <w:t>B</w:t>
      </w:r>
      <w:r w:rsidRPr="00113CB6">
        <w:rPr>
          <w:rStyle w:val="MathDiagrama"/>
          <w:i w:val="0"/>
          <w:lang w:val="en-GB"/>
        </w:rPr>
        <w:t xml:space="preserve">=(),    </w:t>
      </w:r>
      <w:r w:rsidRPr="00113CB6">
        <w:rPr>
          <w:rStyle w:val="MathDiagrama"/>
          <w:lang w:val="en-GB"/>
        </w:rPr>
        <w:t>C</w:t>
      </w:r>
      <w:r w:rsidRPr="00113CB6">
        <w:rPr>
          <w:rStyle w:val="MathDiagrama"/>
          <w:i w:val="0"/>
          <w:lang w:val="en-GB"/>
        </w:rPr>
        <w:t>=()</w:t>
      </w:r>
    </w:p>
    <w:p w:rsidR="004B0802" w:rsidRPr="00113CB6" w:rsidRDefault="004B0802" w:rsidP="004B0802">
      <w:pPr>
        <w:pStyle w:val="Tekstas"/>
        <w:spacing w:after="120"/>
        <w:ind w:left="397"/>
      </w:pPr>
      <w:r w:rsidRPr="00113CB6">
        <w:t xml:space="preserve">1. Move disk </w:t>
      </w:r>
      <w:r w:rsidRPr="00113CB6">
        <w:rPr>
          <w:rStyle w:val="MathDiagrama"/>
          <w:lang w:val="en-GB"/>
        </w:rPr>
        <w:t>1</w:t>
      </w:r>
      <w:r w:rsidRPr="00113CB6">
        <w:t xml:space="preserve"> from </w:t>
      </w:r>
      <w:r w:rsidRPr="00113CB6">
        <w:rPr>
          <w:rStyle w:val="MathDiagrama"/>
          <w:lang w:val="en-GB"/>
        </w:rPr>
        <w:t>A</w:t>
      </w:r>
      <w:r w:rsidRPr="00113CB6">
        <w:t xml:space="preserve"> to </w:t>
      </w:r>
      <w:r w:rsidRPr="00113CB6">
        <w:rPr>
          <w:rStyle w:val="MathDiagrama"/>
          <w:lang w:val="en-GB"/>
        </w:rPr>
        <w:t>C</w:t>
      </w:r>
      <w:r w:rsidRPr="00113CB6">
        <w:t xml:space="preserve">.   </w:t>
      </w:r>
      <w:r w:rsidRPr="00113CB6">
        <w:rPr>
          <w:rStyle w:val="MathDiagrama"/>
          <w:lang w:val="en-GB"/>
        </w:rPr>
        <w:t>A</w:t>
      </w:r>
      <w:r w:rsidRPr="00113CB6">
        <w:rPr>
          <w:rStyle w:val="MathDiagrama"/>
          <w:i w:val="0"/>
          <w:lang w:val="en-GB"/>
        </w:rPr>
        <w:t>=(</w:t>
      </w:r>
      <w:r w:rsidRPr="00113CB6">
        <w:rPr>
          <w:rStyle w:val="MathDiagrama"/>
          <w:lang w:val="en-GB"/>
        </w:rPr>
        <w:t>3,2</w:t>
      </w:r>
      <w:r w:rsidRPr="00113CB6">
        <w:rPr>
          <w:rStyle w:val="MathDiagrama"/>
          <w:i w:val="0"/>
          <w:lang w:val="en-GB"/>
        </w:rPr>
        <w:t xml:space="preserve">),  </w:t>
      </w:r>
      <w:r w:rsidRPr="00113CB6">
        <w:rPr>
          <w:rStyle w:val="MathDiagrama"/>
          <w:lang w:val="en-GB"/>
        </w:rPr>
        <w:t>B</w:t>
      </w:r>
      <w:r w:rsidRPr="00113CB6">
        <w:rPr>
          <w:rStyle w:val="MathDiagrama"/>
          <w:i w:val="0"/>
          <w:lang w:val="en-GB"/>
        </w:rPr>
        <w:t xml:space="preserve">=(),       </w:t>
      </w:r>
      <w:r w:rsidRPr="00113CB6">
        <w:rPr>
          <w:rStyle w:val="MathDiagrama"/>
          <w:lang w:val="en-GB"/>
        </w:rPr>
        <w:t>C</w:t>
      </w:r>
      <w:r w:rsidRPr="00113CB6">
        <w:rPr>
          <w:rStyle w:val="MathDiagrama"/>
          <w:i w:val="0"/>
          <w:lang w:val="en-GB"/>
        </w:rPr>
        <w:t>=(</w:t>
      </w:r>
      <w:r w:rsidRPr="00113CB6">
        <w:rPr>
          <w:rStyle w:val="MathDiagrama"/>
          <w:lang w:val="en-GB"/>
        </w:rPr>
        <w:t>1</w:t>
      </w:r>
      <w:r w:rsidRPr="00113CB6">
        <w:rPr>
          <w:rStyle w:val="MathDiagrama"/>
          <w:i w:val="0"/>
          <w:lang w:val="en-GB"/>
        </w:rPr>
        <w:t>)</w:t>
      </w:r>
    </w:p>
    <w:p w:rsidR="004B0802" w:rsidRPr="00113CB6" w:rsidRDefault="004B0802" w:rsidP="004B0802">
      <w:pPr>
        <w:pStyle w:val="Tekstas"/>
        <w:spacing w:after="120"/>
        <w:ind w:left="397"/>
      </w:pPr>
      <w:r w:rsidRPr="00113CB6">
        <w:t xml:space="preserve">2. Move disk </w:t>
      </w:r>
      <w:r w:rsidRPr="00113CB6">
        <w:rPr>
          <w:rStyle w:val="MathDiagrama"/>
          <w:lang w:val="en-GB"/>
        </w:rPr>
        <w:t>2</w:t>
      </w:r>
      <w:r w:rsidR="00542078" w:rsidRPr="00113CB6">
        <w:t xml:space="preserve"> from</w:t>
      </w:r>
      <w:r w:rsidRPr="00113CB6">
        <w:t xml:space="preserve"> </w:t>
      </w:r>
      <w:r w:rsidRPr="00113CB6">
        <w:rPr>
          <w:rStyle w:val="MathDiagrama"/>
          <w:lang w:val="en-GB"/>
        </w:rPr>
        <w:t>A</w:t>
      </w:r>
      <w:r w:rsidR="00542078" w:rsidRPr="00113CB6">
        <w:t xml:space="preserve"> to</w:t>
      </w:r>
      <w:r w:rsidRPr="00113CB6">
        <w:t xml:space="preserve"> </w:t>
      </w:r>
      <w:r w:rsidRPr="00113CB6">
        <w:rPr>
          <w:rStyle w:val="MathDiagrama"/>
          <w:lang w:val="en-GB"/>
        </w:rPr>
        <w:t>B</w:t>
      </w:r>
      <w:r w:rsidRPr="00113CB6">
        <w:t xml:space="preserve">.   </w:t>
      </w:r>
      <w:r w:rsidRPr="00113CB6">
        <w:rPr>
          <w:rStyle w:val="MathDiagrama"/>
          <w:lang w:val="en-GB"/>
        </w:rPr>
        <w:t>A</w:t>
      </w:r>
      <w:r w:rsidRPr="00113CB6">
        <w:rPr>
          <w:rStyle w:val="MathDiagrama"/>
          <w:i w:val="0"/>
          <w:lang w:val="en-GB"/>
        </w:rPr>
        <w:t>=(</w:t>
      </w:r>
      <w:r w:rsidRPr="00113CB6">
        <w:rPr>
          <w:rStyle w:val="MathDiagrama"/>
          <w:lang w:val="en-GB"/>
        </w:rPr>
        <w:t>3</w:t>
      </w:r>
      <w:r w:rsidRPr="00113CB6">
        <w:rPr>
          <w:rStyle w:val="MathDiagrama"/>
          <w:i w:val="0"/>
          <w:lang w:val="en-GB"/>
        </w:rPr>
        <w:t xml:space="preserve">),     </w:t>
      </w:r>
      <w:r w:rsidRPr="00113CB6">
        <w:rPr>
          <w:rStyle w:val="MathDiagrama"/>
          <w:lang w:val="en-GB"/>
        </w:rPr>
        <w:t>B</w:t>
      </w:r>
      <w:r w:rsidRPr="00113CB6">
        <w:rPr>
          <w:rStyle w:val="MathDiagrama"/>
          <w:i w:val="0"/>
          <w:lang w:val="en-GB"/>
        </w:rPr>
        <w:t>=(</w:t>
      </w:r>
      <w:r w:rsidRPr="00113CB6">
        <w:rPr>
          <w:rStyle w:val="MathDiagrama"/>
          <w:lang w:val="en-GB"/>
        </w:rPr>
        <w:t>2</w:t>
      </w:r>
      <w:r w:rsidRPr="00113CB6">
        <w:rPr>
          <w:rStyle w:val="MathDiagrama"/>
          <w:i w:val="0"/>
          <w:lang w:val="en-GB"/>
        </w:rPr>
        <w:t xml:space="preserve">),     </w:t>
      </w:r>
      <w:r w:rsidRPr="00113CB6">
        <w:rPr>
          <w:rStyle w:val="MathDiagrama"/>
          <w:lang w:val="en-GB"/>
        </w:rPr>
        <w:t>C</w:t>
      </w:r>
      <w:r w:rsidRPr="00113CB6">
        <w:rPr>
          <w:rStyle w:val="MathDiagrama"/>
          <w:i w:val="0"/>
          <w:lang w:val="en-GB"/>
        </w:rPr>
        <w:t>=(</w:t>
      </w:r>
      <w:r w:rsidRPr="00113CB6">
        <w:rPr>
          <w:rStyle w:val="MathDiagrama"/>
          <w:lang w:val="en-GB"/>
        </w:rPr>
        <w:t>1</w:t>
      </w:r>
      <w:r w:rsidRPr="00113CB6">
        <w:rPr>
          <w:rStyle w:val="MathDiagrama"/>
          <w:i w:val="0"/>
          <w:lang w:val="en-GB"/>
        </w:rPr>
        <w:t>)</w:t>
      </w:r>
    </w:p>
    <w:p w:rsidR="004B0802" w:rsidRPr="00113CB6" w:rsidRDefault="004B0802" w:rsidP="004B0802">
      <w:pPr>
        <w:pStyle w:val="Tekstas"/>
        <w:spacing w:after="120"/>
        <w:ind w:left="397"/>
      </w:pPr>
      <w:r w:rsidRPr="00113CB6">
        <w:t xml:space="preserve">3. Move disk </w:t>
      </w:r>
      <w:r w:rsidRPr="00113CB6">
        <w:rPr>
          <w:rStyle w:val="MathDiagrama"/>
          <w:lang w:val="en-GB"/>
        </w:rPr>
        <w:t>1</w:t>
      </w:r>
      <w:r w:rsidR="00542078" w:rsidRPr="00113CB6">
        <w:t xml:space="preserve"> from</w:t>
      </w:r>
      <w:r w:rsidRPr="00113CB6">
        <w:t xml:space="preserve"> </w:t>
      </w:r>
      <w:r w:rsidRPr="00113CB6">
        <w:rPr>
          <w:rStyle w:val="MathDiagrama"/>
          <w:lang w:val="en-GB"/>
        </w:rPr>
        <w:t>C</w:t>
      </w:r>
      <w:r w:rsidR="00542078" w:rsidRPr="00113CB6">
        <w:t xml:space="preserve"> to</w:t>
      </w:r>
      <w:r w:rsidRPr="00113CB6">
        <w:t xml:space="preserve"> </w:t>
      </w:r>
      <w:r w:rsidRPr="00113CB6">
        <w:rPr>
          <w:rStyle w:val="MathDiagrama"/>
          <w:lang w:val="en-GB"/>
        </w:rPr>
        <w:t>B</w:t>
      </w:r>
      <w:r w:rsidRPr="00113CB6">
        <w:t xml:space="preserve">.   </w:t>
      </w:r>
      <w:r w:rsidRPr="00113CB6">
        <w:rPr>
          <w:rStyle w:val="MathDiagrama"/>
          <w:lang w:val="en-GB"/>
        </w:rPr>
        <w:t>A</w:t>
      </w:r>
      <w:r w:rsidRPr="00113CB6">
        <w:rPr>
          <w:rStyle w:val="MathDiagrama"/>
          <w:i w:val="0"/>
          <w:lang w:val="en-GB"/>
        </w:rPr>
        <w:t>=(</w:t>
      </w:r>
      <w:r w:rsidRPr="00113CB6">
        <w:rPr>
          <w:rStyle w:val="MathDiagrama"/>
          <w:lang w:val="en-GB"/>
        </w:rPr>
        <w:t>3</w:t>
      </w:r>
      <w:r w:rsidRPr="00113CB6">
        <w:rPr>
          <w:rStyle w:val="MathDiagrama"/>
          <w:i w:val="0"/>
          <w:lang w:val="en-GB"/>
        </w:rPr>
        <w:t xml:space="preserve">),     </w:t>
      </w:r>
      <w:r w:rsidRPr="00113CB6">
        <w:rPr>
          <w:rStyle w:val="MathDiagrama"/>
          <w:lang w:val="en-GB"/>
        </w:rPr>
        <w:t>B</w:t>
      </w:r>
      <w:r w:rsidRPr="00113CB6">
        <w:rPr>
          <w:rStyle w:val="MathDiagrama"/>
          <w:i w:val="0"/>
          <w:lang w:val="en-GB"/>
        </w:rPr>
        <w:t>=(</w:t>
      </w:r>
      <w:r w:rsidRPr="00113CB6">
        <w:rPr>
          <w:rStyle w:val="MathDiagrama"/>
          <w:lang w:val="en-GB"/>
        </w:rPr>
        <w:t>2,1</w:t>
      </w:r>
      <w:r w:rsidRPr="00113CB6">
        <w:rPr>
          <w:rStyle w:val="MathDiagrama"/>
          <w:i w:val="0"/>
          <w:lang w:val="en-GB"/>
        </w:rPr>
        <w:t xml:space="preserve">),  </w:t>
      </w:r>
      <w:r w:rsidRPr="00113CB6">
        <w:rPr>
          <w:rStyle w:val="MathDiagrama"/>
          <w:lang w:val="en-GB"/>
        </w:rPr>
        <w:t>C</w:t>
      </w:r>
      <w:r w:rsidRPr="00113CB6">
        <w:rPr>
          <w:rStyle w:val="MathDiagrama"/>
          <w:i w:val="0"/>
          <w:lang w:val="en-GB"/>
        </w:rPr>
        <w:t>=()</w:t>
      </w:r>
    </w:p>
    <w:p w:rsidR="004B0802" w:rsidRPr="00113CB6" w:rsidRDefault="004B0802" w:rsidP="004B0802">
      <w:pPr>
        <w:pStyle w:val="Tekstas"/>
        <w:spacing w:after="120"/>
        <w:ind w:left="397"/>
      </w:pPr>
      <w:r w:rsidRPr="00113CB6">
        <w:t xml:space="preserve">4. Move disk </w:t>
      </w:r>
      <w:r w:rsidRPr="00113CB6">
        <w:rPr>
          <w:rStyle w:val="MathDiagrama"/>
          <w:lang w:val="en-GB"/>
        </w:rPr>
        <w:t>3</w:t>
      </w:r>
      <w:r w:rsidR="00542078" w:rsidRPr="00113CB6">
        <w:t xml:space="preserve"> from</w:t>
      </w:r>
      <w:r w:rsidRPr="00113CB6">
        <w:t xml:space="preserve"> </w:t>
      </w:r>
      <w:r w:rsidRPr="00113CB6">
        <w:rPr>
          <w:rStyle w:val="MathDiagrama"/>
          <w:lang w:val="en-GB"/>
        </w:rPr>
        <w:t>A</w:t>
      </w:r>
      <w:r w:rsidR="00542078" w:rsidRPr="00113CB6">
        <w:t xml:space="preserve"> to</w:t>
      </w:r>
      <w:r w:rsidRPr="00113CB6">
        <w:t xml:space="preserve"> </w:t>
      </w:r>
      <w:r w:rsidRPr="00113CB6">
        <w:rPr>
          <w:rStyle w:val="MathDiagrama"/>
          <w:lang w:val="en-GB"/>
        </w:rPr>
        <w:t>C</w:t>
      </w:r>
      <w:r w:rsidRPr="00113CB6">
        <w:rPr>
          <w:rStyle w:val="MathDiagrama"/>
          <w:i w:val="0"/>
          <w:lang w:val="en-GB"/>
        </w:rPr>
        <w:t xml:space="preserve">.   </w:t>
      </w:r>
      <w:r w:rsidRPr="00113CB6">
        <w:rPr>
          <w:rStyle w:val="MathDiagrama"/>
          <w:lang w:val="en-GB"/>
        </w:rPr>
        <w:t>A</w:t>
      </w:r>
      <w:r w:rsidRPr="00113CB6">
        <w:rPr>
          <w:rStyle w:val="MathDiagrama"/>
          <w:i w:val="0"/>
          <w:lang w:val="en-GB"/>
        </w:rPr>
        <w:t xml:space="preserve">=(),       </w:t>
      </w:r>
      <w:r w:rsidRPr="00113CB6">
        <w:rPr>
          <w:rStyle w:val="MathDiagrama"/>
          <w:lang w:val="en-GB"/>
        </w:rPr>
        <w:t>B</w:t>
      </w:r>
      <w:r w:rsidRPr="00113CB6">
        <w:rPr>
          <w:rStyle w:val="MathDiagrama"/>
          <w:i w:val="0"/>
          <w:lang w:val="en-GB"/>
        </w:rPr>
        <w:t>=(</w:t>
      </w:r>
      <w:r w:rsidRPr="00113CB6">
        <w:rPr>
          <w:rStyle w:val="MathDiagrama"/>
          <w:lang w:val="en-GB"/>
        </w:rPr>
        <w:t>2,1</w:t>
      </w:r>
      <w:r w:rsidRPr="00113CB6">
        <w:rPr>
          <w:rStyle w:val="MathDiagrama"/>
          <w:i w:val="0"/>
          <w:lang w:val="en-GB"/>
        </w:rPr>
        <w:t xml:space="preserve">),  </w:t>
      </w:r>
      <w:r w:rsidRPr="00113CB6">
        <w:rPr>
          <w:rStyle w:val="MathDiagrama"/>
          <w:lang w:val="en-GB"/>
        </w:rPr>
        <w:t>C</w:t>
      </w:r>
      <w:r w:rsidRPr="00113CB6">
        <w:rPr>
          <w:rStyle w:val="MathDiagrama"/>
          <w:i w:val="0"/>
          <w:lang w:val="en-GB"/>
        </w:rPr>
        <w:t>=(</w:t>
      </w:r>
      <w:r w:rsidRPr="00113CB6">
        <w:rPr>
          <w:rStyle w:val="MathDiagrama"/>
          <w:lang w:val="en-GB"/>
        </w:rPr>
        <w:t>3</w:t>
      </w:r>
      <w:r w:rsidRPr="00113CB6">
        <w:rPr>
          <w:rStyle w:val="MathDiagrama"/>
          <w:i w:val="0"/>
          <w:lang w:val="en-GB"/>
        </w:rPr>
        <w:t>)</w:t>
      </w:r>
    </w:p>
    <w:p w:rsidR="004B0802" w:rsidRPr="00113CB6" w:rsidRDefault="004B0802" w:rsidP="004B0802">
      <w:pPr>
        <w:pStyle w:val="Tekstas"/>
        <w:spacing w:after="120"/>
        <w:ind w:left="397"/>
      </w:pPr>
      <w:r w:rsidRPr="00113CB6">
        <w:t xml:space="preserve">5. Move disk </w:t>
      </w:r>
      <w:r w:rsidRPr="00113CB6">
        <w:rPr>
          <w:rStyle w:val="MathDiagrama"/>
          <w:lang w:val="en-GB"/>
        </w:rPr>
        <w:t>1</w:t>
      </w:r>
      <w:r w:rsidR="00542078" w:rsidRPr="00113CB6">
        <w:t xml:space="preserve"> from</w:t>
      </w:r>
      <w:r w:rsidRPr="00113CB6">
        <w:t xml:space="preserve"> </w:t>
      </w:r>
      <w:r w:rsidRPr="00113CB6">
        <w:rPr>
          <w:rStyle w:val="MathDiagrama"/>
          <w:lang w:val="en-GB"/>
        </w:rPr>
        <w:t>B</w:t>
      </w:r>
      <w:r w:rsidR="00542078" w:rsidRPr="00113CB6">
        <w:t xml:space="preserve"> to</w:t>
      </w:r>
      <w:r w:rsidRPr="00113CB6">
        <w:t xml:space="preserve"> </w:t>
      </w:r>
      <w:r w:rsidRPr="00113CB6">
        <w:rPr>
          <w:rStyle w:val="MathDiagrama"/>
          <w:lang w:val="en-GB"/>
        </w:rPr>
        <w:t>A</w:t>
      </w:r>
      <w:r w:rsidRPr="00113CB6">
        <w:rPr>
          <w:i/>
        </w:rPr>
        <w:t xml:space="preserve">.   </w:t>
      </w:r>
      <w:r w:rsidRPr="00113CB6">
        <w:rPr>
          <w:rStyle w:val="MathDiagrama"/>
          <w:lang w:val="en-GB"/>
        </w:rPr>
        <w:t>A</w:t>
      </w:r>
      <w:r w:rsidRPr="00113CB6">
        <w:rPr>
          <w:rStyle w:val="MathDiagrama"/>
          <w:i w:val="0"/>
          <w:lang w:val="en-GB"/>
        </w:rPr>
        <w:t>=(</w:t>
      </w:r>
      <w:r w:rsidRPr="00113CB6">
        <w:rPr>
          <w:rStyle w:val="MathDiagrama"/>
          <w:lang w:val="en-GB"/>
        </w:rPr>
        <w:t>1</w:t>
      </w:r>
      <w:r w:rsidRPr="00113CB6">
        <w:rPr>
          <w:rStyle w:val="MathDiagrama"/>
          <w:i w:val="0"/>
          <w:lang w:val="en-GB"/>
        </w:rPr>
        <w:t xml:space="preserve">),     </w:t>
      </w:r>
      <w:r w:rsidRPr="00113CB6">
        <w:rPr>
          <w:rStyle w:val="MathDiagrama"/>
          <w:lang w:val="en-GB"/>
        </w:rPr>
        <w:t>B</w:t>
      </w:r>
      <w:r w:rsidRPr="00113CB6">
        <w:rPr>
          <w:rStyle w:val="MathDiagrama"/>
          <w:i w:val="0"/>
          <w:lang w:val="en-GB"/>
        </w:rPr>
        <w:t>=(</w:t>
      </w:r>
      <w:r w:rsidRPr="00113CB6">
        <w:rPr>
          <w:rStyle w:val="MathDiagrama"/>
          <w:lang w:val="en-GB"/>
        </w:rPr>
        <w:t>2</w:t>
      </w:r>
      <w:r w:rsidRPr="00113CB6">
        <w:rPr>
          <w:rStyle w:val="MathDiagrama"/>
          <w:i w:val="0"/>
          <w:lang w:val="en-GB"/>
        </w:rPr>
        <w:t xml:space="preserve">),     </w:t>
      </w:r>
      <w:r w:rsidRPr="00113CB6">
        <w:rPr>
          <w:rStyle w:val="MathDiagrama"/>
          <w:lang w:val="en-GB"/>
        </w:rPr>
        <w:t>C</w:t>
      </w:r>
      <w:r w:rsidRPr="00113CB6">
        <w:rPr>
          <w:rStyle w:val="MathDiagrama"/>
          <w:i w:val="0"/>
          <w:lang w:val="en-GB"/>
        </w:rPr>
        <w:t>=(</w:t>
      </w:r>
      <w:r w:rsidRPr="00113CB6">
        <w:rPr>
          <w:rStyle w:val="MathDiagrama"/>
          <w:lang w:val="en-GB"/>
        </w:rPr>
        <w:t>3</w:t>
      </w:r>
      <w:r w:rsidRPr="00113CB6">
        <w:rPr>
          <w:rStyle w:val="MathDiagrama"/>
          <w:i w:val="0"/>
          <w:lang w:val="en-GB"/>
        </w:rPr>
        <w:t>)</w:t>
      </w:r>
    </w:p>
    <w:p w:rsidR="004B0802" w:rsidRPr="00113CB6" w:rsidRDefault="004B0802" w:rsidP="004B0802">
      <w:pPr>
        <w:pStyle w:val="Tekstas"/>
        <w:spacing w:after="120"/>
        <w:ind w:left="397"/>
        <w:rPr>
          <w:i/>
        </w:rPr>
      </w:pPr>
      <w:r w:rsidRPr="00113CB6">
        <w:t xml:space="preserve">6. Move disk </w:t>
      </w:r>
      <w:r w:rsidRPr="00113CB6">
        <w:rPr>
          <w:rStyle w:val="MathDiagrama"/>
          <w:lang w:val="en-GB"/>
        </w:rPr>
        <w:t>2</w:t>
      </w:r>
      <w:r w:rsidR="00542078" w:rsidRPr="00113CB6">
        <w:t xml:space="preserve"> from</w:t>
      </w:r>
      <w:r w:rsidRPr="00113CB6">
        <w:t xml:space="preserve"> </w:t>
      </w:r>
      <w:r w:rsidRPr="00113CB6">
        <w:rPr>
          <w:rStyle w:val="MathDiagrama"/>
          <w:lang w:val="en-GB"/>
        </w:rPr>
        <w:t>B</w:t>
      </w:r>
      <w:r w:rsidR="00542078" w:rsidRPr="00113CB6">
        <w:t xml:space="preserve"> to</w:t>
      </w:r>
      <w:r w:rsidRPr="00113CB6">
        <w:t xml:space="preserve"> </w:t>
      </w:r>
      <w:r w:rsidRPr="00113CB6">
        <w:rPr>
          <w:rStyle w:val="MathDiagrama"/>
          <w:lang w:val="en-GB"/>
        </w:rPr>
        <w:t>C</w:t>
      </w:r>
      <w:r w:rsidRPr="00113CB6">
        <w:rPr>
          <w:rStyle w:val="MathDiagrama"/>
          <w:i w:val="0"/>
          <w:lang w:val="en-GB"/>
        </w:rPr>
        <w:t xml:space="preserve">.   </w:t>
      </w:r>
      <w:r w:rsidRPr="00113CB6">
        <w:rPr>
          <w:rStyle w:val="MathDiagrama"/>
          <w:lang w:val="en-GB"/>
        </w:rPr>
        <w:t>A</w:t>
      </w:r>
      <w:r w:rsidRPr="00113CB6">
        <w:rPr>
          <w:rStyle w:val="MathDiagrama"/>
          <w:i w:val="0"/>
          <w:lang w:val="en-GB"/>
        </w:rPr>
        <w:t>=(</w:t>
      </w:r>
      <w:r w:rsidRPr="00113CB6">
        <w:rPr>
          <w:rStyle w:val="MathDiagrama"/>
          <w:lang w:val="en-GB"/>
        </w:rPr>
        <w:t>1</w:t>
      </w:r>
      <w:r w:rsidRPr="00113CB6">
        <w:rPr>
          <w:rStyle w:val="MathDiagrama"/>
          <w:i w:val="0"/>
          <w:lang w:val="en-GB"/>
        </w:rPr>
        <w:t xml:space="preserve">),     </w:t>
      </w:r>
      <w:r w:rsidRPr="00113CB6">
        <w:rPr>
          <w:rStyle w:val="MathDiagrama"/>
          <w:lang w:val="en-GB"/>
        </w:rPr>
        <w:t>B</w:t>
      </w:r>
      <w:r w:rsidRPr="00113CB6">
        <w:rPr>
          <w:rStyle w:val="MathDiagrama"/>
          <w:i w:val="0"/>
          <w:lang w:val="en-GB"/>
        </w:rPr>
        <w:t xml:space="preserve">=(),       </w:t>
      </w:r>
      <w:r w:rsidRPr="00113CB6">
        <w:rPr>
          <w:rStyle w:val="MathDiagrama"/>
          <w:lang w:val="en-GB"/>
        </w:rPr>
        <w:t>C</w:t>
      </w:r>
      <w:r w:rsidRPr="00113CB6">
        <w:rPr>
          <w:rStyle w:val="MathDiagrama"/>
          <w:i w:val="0"/>
          <w:lang w:val="en-GB"/>
        </w:rPr>
        <w:t>=(</w:t>
      </w:r>
      <w:r w:rsidRPr="00113CB6">
        <w:rPr>
          <w:rStyle w:val="MathDiagrama"/>
          <w:lang w:val="en-GB"/>
        </w:rPr>
        <w:t>3,2</w:t>
      </w:r>
      <w:r w:rsidRPr="00113CB6">
        <w:rPr>
          <w:rStyle w:val="MathDiagrama"/>
          <w:i w:val="0"/>
          <w:lang w:val="en-GB"/>
        </w:rPr>
        <w:t>)</w:t>
      </w:r>
    </w:p>
    <w:p w:rsidR="004B0802" w:rsidRPr="00113CB6" w:rsidRDefault="004B0802" w:rsidP="004B0802">
      <w:pPr>
        <w:pStyle w:val="Tekstas"/>
        <w:ind w:left="397"/>
      </w:pPr>
      <w:r w:rsidRPr="00113CB6">
        <w:t xml:space="preserve">7. Move disk </w:t>
      </w:r>
      <w:r w:rsidRPr="00113CB6">
        <w:rPr>
          <w:rStyle w:val="MathDiagrama"/>
          <w:lang w:val="en-GB"/>
        </w:rPr>
        <w:t>1</w:t>
      </w:r>
      <w:r w:rsidR="00542078" w:rsidRPr="00113CB6">
        <w:t xml:space="preserve"> from</w:t>
      </w:r>
      <w:r w:rsidRPr="00113CB6">
        <w:t xml:space="preserve"> </w:t>
      </w:r>
      <w:r w:rsidRPr="00113CB6">
        <w:rPr>
          <w:rStyle w:val="MathDiagrama"/>
          <w:lang w:val="en-GB"/>
        </w:rPr>
        <w:t>A</w:t>
      </w:r>
      <w:r w:rsidR="00542078" w:rsidRPr="00113CB6">
        <w:t xml:space="preserve"> to</w:t>
      </w:r>
      <w:r w:rsidRPr="00113CB6">
        <w:t xml:space="preserve"> </w:t>
      </w:r>
      <w:r w:rsidRPr="00113CB6">
        <w:rPr>
          <w:rStyle w:val="MathDiagrama"/>
          <w:lang w:val="en-GB"/>
        </w:rPr>
        <w:t>C</w:t>
      </w:r>
      <w:r w:rsidRPr="00113CB6">
        <w:rPr>
          <w:i/>
        </w:rPr>
        <w:t xml:space="preserve">.   </w:t>
      </w:r>
      <w:r w:rsidRPr="00113CB6">
        <w:rPr>
          <w:rStyle w:val="MathDiagrama"/>
          <w:lang w:val="en-GB"/>
        </w:rPr>
        <w:t>A</w:t>
      </w:r>
      <w:r w:rsidRPr="00113CB6">
        <w:rPr>
          <w:rStyle w:val="MathDiagrama"/>
          <w:i w:val="0"/>
          <w:lang w:val="en-GB"/>
        </w:rPr>
        <w:t xml:space="preserve">=(),       </w:t>
      </w:r>
      <w:r w:rsidRPr="00113CB6">
        <w:rPr>
          <w:rStyle w:val="MathDiagrama"/>
          <w:lang w:val="en-GB"/>
        </w:rPr>
        <w:t>B</w:t>
      </w:r>
      <w:r w:rsidRPr="00113CB6">
        <w:rPr>
          <w:rStyle w:val="MathDiagrama"/>
          <w:i w:val="0"/>
          <w:lang w:val="en-GB"/>
        </w:rPr>
        <w:t xml:space="preserve">=(),       </w:t>
      </w:r>
      <w:r w:rsidRPr="00113CB6">
        <w:rPr>
          <w:rStyle w:val="MathDiagrama"/>
          <w:lang w:val="en-GB"/>
        </w:rPr>
        <w:t>C</w:t>
      </w:r>
      <w:r w:rsidRPr="00113CB6">
        <w:rPr>
          <w:rStyle w:val="MathDiagrama"/>
          <w:i w:val="0"/>
          <w:lang w:val="en-GB"/>
        </w:rPr>
        <w:t>=(</w:t>
      </w:r>
      <w:r w:rsidRPr="00113CB6">
        <w:rPr>
          <w:rStyle w:val="MathDiagrama"/>
          <w:lang w:val="en-GB"/>
        </w:rPr>
        <w:t>3,2,1</w:t>
      </w:r>
      <w:r w:rsidRPr="00113CB6">
        <w:rPr>
          <w:rStyle w:val="MathDiagrama"/>
          <w:i w:val="0"/>
          <w:lang w:val="en-GB"/>
        </w:rPr>
        <w:t>)</w:t>
      </w:r>
    </w:p>
    <w:p w:rsidR="001558A3" w:rsidRPr="00113CB6" w:rsidRDefault="00542078" w:rsidP="00251D9D">
      <w:pPr>
        <w:pStyle w:val="Tekstas"/>
        <w:spacing w:before="120"/>
      </w:pPr>
      <w:r w:rsidRPr="00113CB6">
        <w:t>Following is the</w:t>
      </w:r>
      <w:r w:rsidR="00CD1929" w:rsidRPr="00113CB6">
        <w:t xml:space="preserve"> recursive procedure</w:t>
      </w:r>
      <w:r w:rsidR="001558A3" w:rsidRPr="00113CB6">
        <w:t>:</w:t>
      </w:r>
    </w:p>
    <w:p w:rsidR="00251D9D" w:rsidRPr="00113CB6" w:rsidRDefault="00133907" w:rsidP="00251D9D">
      <w:pPr>
        <w:pStyle w:val="Pseudokodas"/>
        <w:keepNext/>
        <w:keepLines/>
        <w:spacing w:before="240" w:after="240"/>
        <w:rPr>
          <w:b/>
          <w:lang w:val="en-GB"/>
        </w:rPr>
      </w:pPr>
      <w:r w:rsidRPr="00113CB6">
        <w:rPr>
          <w:b/>
          <w:lang w:val="en-GB"/>
        </w:rPr>
        <w:t>procedure</w:t>
      </w:r>
      <w:r w:rsidR="00CD1929" w:rsidRPr="00113CB6">
        <w:rPr>
          <w:lang w:val="en-GB"/>
        </w:rPr>
        <w:t xml:space="preserve"> ht</w:t>
      </w:r>
      <w:r w:rsidR="00251D9D" w:rsidRPr="00113CB6">
        <w:rPr>
          <w:lang w:val="en-GB"/>
        </w:rPr>
        <w:t>(x, y, z: char;</w:t>
      </w:r>
      <w:r w:rsidRPr="00113CB6">
        <w:rPr>
          <w:lang w:val="en-GB"/>
        </w:rPr>
        <w:t xml:space="preserve"> n: integer);</w:t>
      </w:r>
      <w:r w:rsidR="00BF3C39" w:rsidRPr="00113CB6">
        <w:rPr>
          <w:lang w:val="en-GB"/>
        </w:rPr>
        <w:br/>
      </w:r>
      <w:r w:rsidR="00CD1929" w:rsidRPr="00113CB6">
        <w:rPr>
          <w:i/>
          <w:lang w:val="en-GB"/>
        </w:rPr>
        <w:t>{x, y, z</w:t>
      </w:r>
      <w:r w:rsidR="005C03F3" w:rsidRPr="00113CB6">
        <w:rPr>
          <w:i/>
          <w:lang w:val="en-GB"/>
        </w:rPr>
        <w:t xml:space="preserve"> – rod names; n – number of disk</w:t>
      </w:r>
      <w:r w:rsidR="00CD1929" w:rsidRPr="00113CB6">
        <w:rPr>
          <w:i/>
          <w:lang w:val="en-GB"/>
        </w:rPr>
        <w:t>s</w:t>
      </w:r>
      <w:r w:rsidR="008D5119" w:rsidRPr="00113CB6">
        <w:rPr>
          <w:i/>
          <w:lang w:val="en-GB"/>
        </w:rPr>
        <w:t>.</w:t>
      </w:r>
      <w:r w:rsidR="0073123A" w:rsidRPr="00113CB6">
        <w:rPr>
          <w:i/>
          <w:lang w:val="en-GB"/>
        </w:rPr>
        <w:t>}</w:t>
      </w:r>
      <w:r w:rsidR="008D5119" w:rsidRPr="00113CB6">
        <w:rPr>
          <w:i/>
          <w:lang w:val="en-GB"/>
        </w:rPr>
        <w:br/>
        <w:t>{x –</w:t>
      </w:r>
      <w:r w:rsidR="00CD1929" w:rsidRPr="00113CB6">
        <w:rPr>
          <w:i/>
          <w:lang w:val="en-GB"/>
        </w:rPr>
        <w:t xml:space="preserve"> from, y – intermediary</w:t>
      </w:r>
      <w:r w:rsidR="008D5119" w:rsidRPr="00113CB6">
        <w:rPr>
          <w:i/>
          <w:lang w:val="en-GB"/>
        </w:rPr>
        <w:t>, z –</w:t>
      </w:r>
      <w:r w:rsidR="00CD1929" w:rsidRPr="00113CB6">
        <w:rPr>
          <w:i/>
          <w:lang w:val="en-GB"/>
        </w:rPr>
        <w:t xml:space="preserve"> onto</w:t>
      </w:r>
      <w:r w:rsidR="008D5119" w:rsidRPr="00113CB6">
        <w:rPr>
          <w:i/>
          <w:lang w:val="en-GB"/>
        </w:rPr>
        <w:t>.}</w:t>
      </w:r>
      <w:r w:rsidR="00BF3C39" w:rsidRPr="00113CB6">
        <w:rPr>
          <w:lang w:val="en-GB"/>
        </w:rPr>
        <w:br/>
      </w:r>
      <w:r w:rsidRPr="00113CB6">
        <w:rPr>
          <w:b/>
          <w:lang w:val="en-GB"/>
        </w:rPr>
        <w:t>begin</w:t>
      </w:r>
      <w:r w:rsidR="00BF3C39" w:rsidRPr="00113CB6">
        <w:rPr>
          <w:b/>
          <w:lang w:val="en-GB"/>
        </w:rPr>
        <w:br/>
      </w:r>
      <w:r w:rsidRPr="00113CB6">
        <w:rPr>
          <w:lang w:val="en-GB"/>
        </w:rPr>
        <w:t xml:space="preserve">  </w:t>
      </w:r>
      <w:r w:rsidRPr="00113CB6">
        <w:rPr>
          <w:b/>
          <w:lang w:val="en-GB"/>
        </w:rPr>
        <w:t>if</w:t>
      </w:r>
      <w:r w:rsidR="00DA1B26" w:rsidRPr="00113CB6">
        <w:rPr>
          <w:lang w:val="en-GB"/>
        </w:rPr>
        <w:t xml:space="preserve"> n &gt; 0</w:t>
      </w:r>
      <w:r w:rsidRPr="00113CB6">
        <w:rPr>
          <w:lang w:val="en-GB"/>
        </w:rPr>
        <w:t xml:space="preserve"> </w:t>
      </w:r>
      <w:r w:rsidRPr="00113CB6">
        <w:rPr>
          <w:b/>
          <w:lang w:val="en-GB"/>
        </w:rPr>
        <w:t>then</w:t>
      </w:r>
      <w:r w:rsidR="00BF3C39" w:rsidRPr="00113CB6">
        <w:rPr>
          <w:b/>
          <w:lang w:val="en-GB"/>
        </w:rPr>
        <w:br/>
      </w:r>
      <w:r w:rsidRPr="00113CB6">
        <w:rPr>
          <w:lang w:val="en-GB"/>
        </w:rPr>
        <w:t xml:space="preserve">  </w:t>
      </w:r>
      <w:r w:rsidRPr="00113CB6">
        <w:rPr>
          <w:b/>
          <w:lang w:val="en-GB"/>
        </w:rPr>
        <w:t>begin</w:t>
      </w:r>
      <w:r w:rsidR="00BF3C39" w:rsidRPr="00113CB6">
        <w:rPr>
          <w:b/>
          <w:lang w:val="en-GB"/>
        </w:rPr>
        <w:br/>
      </w:r>
      <w:r w:rsidR="00CD1929" w:rsidRPr="00113CB6">
        <w:rPr>
          <w:lang w:val="en-GB"/>
        </w:rPr>
        <w:t xml:space="preserve">    ht</w:t>
      </w:r>
      <w:r w:rsidR="008D5119" w:rsidRPr="00113CB6">
        <w:rPr>
          <w:lang w:val="en-GB"/>
        </w:rPr>
        <w:t>(x, z, y, n-</w:t>
      </w:r>
      <w:r w:rsidRPr="00113CB6">
        <w:rPr>
          <w:lang w:val="en-GB"/>
        </w:rPr>
        <w:t>1);</w:t>
      </w:r>
      <w:r w:rsidR="008D5119" w:rsidRPr="00113CB6">
        <w:rPr>
          <w:lang w:val="en-GB"/>
        </w:rPr>
        <w:t xml:space="preserve"> {1. </w:t>
      </w:r>
      <w:r w:rsidR="00CD1929" w:rsidRPr="00113CB6">
        <w:rPr>
          <w:lang w:val="en-GB"/>
        </w:rPr>
        <w:t>Move</w:t>
      </w:r>
      <w:r w:rsidR="008D5119" w:rsidRPr="00113CB6">
        <w:rPr>
          <w:lang w:val="en-GB"/>
        </w:rPr>
        <w:t xml:space="preserve"> n-1 </w:t>
      </w:r>
      <w:r w:rsidR="005C03F3" w:rsidRPr="00113CB6">
        <w:rPr>
          <w:lang w:val="en-GB"/>
        </w:rPr>
        <w:t>disk</w:t>
      </w:r>
      <w:r w:rsidR="00CD1929" w:rsidRPr="00113CB6">
        <w:rPr>
          <w:lang w:val="en-GB"/>
        </w:rPr>
        <w:t>s onto intermediary</w:t>
      </w:r>
      <w:r w:rsidR="00A107A5" w:rsidRPr="00113CB6">
        <w:rPr>
          <w:lang w:val="en-GB"/>
        </w:rPr>
        <w:t>.</w:t>
      </w:r>
      <w:r w:rsidR="008D5119" w:rsidRPr="00113CB6">
        <w:rPr>
          <w:lang w:val="en-GB"/>
        </w:rPr>
        <w:t>}</w:t>
      </w:r>
      <w:r w:rsidR="00BF3C39" w:rsidRPr="00113CB6">
        <w:rPr>
          <w:lang w:val="en-GB"/>
        </w:rPr>
        <w:br/>
      </w:r>
      <w:r w:rsidR="00CD1929" w:rsidRPr="00113CB6">
        <w:rPr>
          <w:lang w:val="en-GB"/>
        </w:rPr>
        <w:t xml:space="preserve">    writeln(' Move</w:t>
      </w:r>
      <w:r w:rsidR="00613423" w:rsidRPr="00113CB6">
        <w:rPr>
          <w:lang w:val="en-GB"/>
        </w:rPr>
        <w:t xml:space="preserve"> disk ', n,</w:t>
      </w:r>
      <w:r w:rsidR="00CD1929" w:rsidRPr="00113CB6">
        <w:rPr>
          <w:lang w:val="en-GB"/>
        </w:rPr>
        <w:t xml:space="preserve"> </w:t>
      </w:r>
      <w:r w:rsidR="00613423" w:rsidRPr="00113CB6">
        <w:rPr>
          <w:lang w:val="en-GB"/>
        </w:rPr>
        <w:t xml:space="preserve">' </w:t>
      </w:r>
      <w:r w:rsidR="00CD1929" w:rsidRPr="00113CB6">
        <w:rPr>
          <w:lang w:val="en-GB"/>
        </w:rPr>
        <w:t>from</w:t>
      </w:r>
      <w:r w:rsidRPr="00113CB6">
        <w:rPr>
          <w:lang w:val="en-GB"/>
        </w:rPr>
        <w:t xml:space="preserve"> ',</w:t>
      </w:r>
      <w:r w:rsidR="00CD1929" w:rsidRPr="00113CB6">
        <w:rPr>
          <w:lang w:val="en-GB"/>
        </w:rPr>
        <w:t xml:space="preserve"> x,' to</w:t>
      </w:r>
      <w:r w:rsidR="008D5119" w:rsidRPr="00113CB6">
        <w:rPr>
          <w:lang w:val="en-GB"/>
        </w:rPr>
        <w:t xml:space="preserve"> ', z</w:t>
      </w:r>
      <w:r w:rsidRPr="00113CB6">
        <w:rPr>
          <w:lang w:val="en-GB"/>
        </w:rPr>
        <w:t>);</w:t>
      </w:r>
      <w:r w:rsidR="00613423" w:rsidRPr="00113CB6">
        <w:rPr>
          <w:lang w:val="en-GB"/>
        </w:rPr>
        <w:t xml:space="preserve"> </w:t>
      </w:r>
      <w:r w:rsidR="004C29E0" w:rsidRPr="00113CB6">
        <w:rPr>
          <w:lang w:val="en-GB"/>
        </w:rPr>
        <w:t xml:space="preserve"> </w:t>
      </w:r>
      <w:r w:rsidR="008D5119" w:rsidRPr="00113CB6">
        <w:rPr>
          <w:lang w:val="en-GB"/>
        </w:rPr>
        <w:t>{2</w:t>
      </w:r>
      <w:r w:rsidR="00A107A5" w:rsidRPr="00113CB6">
        <w:rPr>
          <w:lang w:val="en-GB"/>
        </w:rPr>
        <w:t>.</w:t>
      </w:r>
      <w:r w:rsidR="008D5119" w:rsidRPr="00113CB6">
        <w:rPr>
          <w:lang w:val="en-GB"/>
        </w:rPr>
        <w:t>}</w:t>
      </w:r>
      <w:r w:rsidR="00BF3C39" w:rsidRPr="00113CB6">
        <w:rPr>
          <w:lang w:val="en-GB"/>
        </w:rPr>
        <w:br/>
      </w:r>
      <w:r w:rsidR="00CD1929" w:rsidRPr="00113CB6">
        <w:rPr>
          <w:lang w:val="en-GB"/>
        </w:rPr>
        <w:t xml:space="preserve">    ht</w:t>
      </w:r>
      <w:r w:rsidR="00640292" w:rsidRPr="00113CB6">
        <w:rPr>
          <w:lang w:val="en-GB"/>
        </w:rPr>
        <w:t>(y</w:t>
      </w:r>
      <w:r w:rsidR="008D5119" w:rsidRPr="00113CB6">
        <w:rPr>
          <w:lang w:val="en-GB"/>
        </w:rPr>
        <w:t xml:space="preserve">, </w:t>
      </w:r>
      <w:r w:rsidR="00640292" w:rsidRPr="00113CB6">
        <w:rPr>
          <w:lang w:val="en-GB"/>
        </w:rPr>
        <w:t>x, z</w:t>
      </w:r>
      <w:r w:rsidR="008D5119" w:rsidRPr="00113CB6">
        <w:rPr>
          <w:lang w:val="en-GB"/>
        </w:rPr>
        <w:t>, n-</w:t>
      </w:r>
      <w:r w:rsidRPr="00113CB6">
        <w:rPr>
          <w:lang w:val="en-GB"/>
        </w:rPr>
        <w:t>1);</w:t>
      </w:r>
      <w:r w:rsidR="008D5119" w:rsidRPr="00113CB6">
        <w:rPr>
          <w:lang w:val="en-GB"/>
        </w:rPr>
        <w:t xml:space="preserve"> {3. </w:t>
      </w:r>
      <w:r w:rsidR="00CD1929" w:rsidRPr="00113CB6">
        <w:rPr>
          <w:lang w:val="en-GB"/>
        </w:rPr>
        <w:t>Move</w:t>
      </w:r>
      <w:r w:rsidR="008D5119" w:rsidRPr="00113CB6">
        <w:rPr>
          <w:lang w:val="en-GB"/>
        </w:rPr>
        <w:t xml:space="preserve"> n-1 </w:t>
      </w:r>
      <w:r w:rsidR="005C03F3" w:rsidRPr="00113CB6">
        <w:rPr>
          <w:lang w:val="en-GB"/>
        </w:rPr>
        <w:t>disk</w:t>
      </w:r>
      <w:r w:rsidR="00CD1929" w:rsidRPr="00113CB6">
        <w:rPr>
          <w:lang w:val="en-GB"/>
        </w:rPr>
        <w:t>s</w:t>
      </w:r>
      <w:r w:rsidR="008D5119" w:rsidRPr="00113CB6">
        <w:rPr>
          <w:lang w:val="en-GB"/>
        </w:rPr>
        <w:t xml:space="preserve"> </w:t>
      </w:r>
      <w:r w:rsidR="00CD1929" w:rsidRPr="00113CB6">
        <w:rPr>
          <w:lang w:val="en-GB"/>
        </w:rPr>
        <w:t>onto target</w:t>
      </w:r>
      <w:r w:rsidR="00A107A5" w:rsidRPr="00113CB6">
        <w:rPr>
          <w:lang w:val="en-GB"/>
        </w:rPr>
        <w:t xml:space="preserve">. </w:t>
      </w:r>
      <w:r w:rsidR="00CD1929" w:rsidRPr="00113CB6">
        <w:rPr>
          <w:lang w:val="en-GB"/>
        </w:rPr>
        <w:t xml:space="preserve">    </w:t>
      </w:r>
      <w:r w:rsidR="00A107A5" w:rsidRPr="00113CB6">
        <w:rPr>
          <w:lang w:val="en-GB"/>
        </w:rPr>
        <w:t xml:space="preserve"> </w:t>
      </w:r>
      <w:r w:rsidR="008D5119" w:rsidRPr="00113CB6">
        <w:rPr>
          <w:lang w:val="en-GB"/>
        </w:rPr>
        <w:t>}</w:t>
      </w:r>
      <w:r w:rsidR="00BF3C39" w:rsidRPr="00113CB6">
        <w:rPr>
          <w:lang w:val="en-GB"/>
        </w:rPr>
        <w:br/>
      </w:r>
      <w:r w:rsidRPr="00113CB6">
        <w:rPr>
          <w:lang w:val="en-GB"/>
        </w:rPr>
        <w:t xml:space="preserve">  </w:t>
      </w:r>
      <w:r w:rsidRPr="00113CB6">
        <w:rPr>
          <w:b/>
          <w:lang w:val="en-GB"/>
        </w:rPr>
        <w:t>end</w:t>
      </w:r>
      <w:r w:rsidR="00BF3C39" w:rsidRPr="00113CB6">
        <w:rPr>
          <w:b/>
          <w:lang w:val="en-GB"/>
        </w:rPr>
        <w:br/>
      </w:r>
      <w:r w:rsidRPr="00113CB6">
        <w:rPr>
          <w:b/>
          <w:lang w:val="en-GB"/>
        </w:rPr>
        <w:t>end</w:t>
      </w:r>
    </w:p>
    <w:p w:rsidR="00542078" w:rsidRPr="00816554" w:rsidRDefault="00542078" w:rsidP="00542078">
      <w:pPr>
        <w:pStyle w:val="Tekstas"/>
        <w:rPr>
          <w:rFonts w:eastAsia="Arial"/>
        </w:rPr>
      </w:pPr>
      <w:r w:rsidRPr="00816554">
        <w:rPr>
          <w:rFonts w:eastAsia="Arial"/>
        </w:rPr>
        <w:t xml:space="preserve">Invoking the above procedure with </w:t>
      </w:r>
      <w:r w:rsidRPr="00816554">
        <w:rPr>
          <w:rFonts w:eastAsia="Arial"/>
          <w:i/>
        </w:rPr>
        <w:t>n=3</w:t>
      </w:r>
      <w:r w:rsidRPr="00816554">
        <w:rPr>
          <w:rFonts w:eastAsia="Arial"/>
        </w:rPr>
        <w:t>:</w:t>
      </w:r>
    </w:p>
    <w:p w:rsidR="00542078" w:rsidRPr="00816554" w:rsidRDefault="002F48A3" w:rsidP="00542078">
      <w:pPr>
        <w:pStyle w:val="Pseudokodas"/>
        <w:keepNext/>
        <w:keepLines/>
        <w:spacing w:before="240" w:after="240"/>
        <w:rPr>
          <w:b/>
          <w:lang w:val="en-GB"/>
        </w:rPr>
      </w:pPr>
      <w:r w:rsidRPr="00816554">
        <w:rPr>
          <w:lang w:val="en-GB"/>
        </w:rPr>
        <w:t>ht</w:t>
      </w:r>
      <w:r w:rsidR="00542078" w:rsidRPr="00816554">
        <w:rPr>
          <w:lang w:val="en-GB"/>
        </w:rPr>
        <w:t>(</w:t>
      </w:r>
      <w:r w:rsidR="00816554" w:rsidRPr="00816554">
        <w:rPr>
          <w:lang w:val="en-GB"/>
        </w:rPr>
        <w:t>'A', 'B', 'C'</w:t>
      </w:r>
      <w:r w:rsidR="00542078" w:rsidRPr="00816554">
        <w:rPr>
          <w:lang w:val="en-GB"/>
        </w:rPr>
        <w:t>, 3)</w:t>
      </w:r>
    </w:p>
    <w:p w:rsidR="00B060DD" w:rsidRPr="00113CB6" w:rsidRDefault="00CD1929" w:rsidP="00251D9D">
      <w:pPr>
        <w:pStyle w:val="Tekstas"/>
        <w:rPr>
          <w:rStyle w:val="TekstasCharChar"/>
          <w:rFonts w:eastAsia="Arial"/>
        </w:rPr>
      </w:pPr>
      <w:r w:rsidRPr="00113CB6">
        <w:rPr>
          <w:rFonts w:eastAsia="Arial"/>
        </w:rPr>
        <w:t xml:space="preserve">The </w:t>
      </w:r>
      <w:r w:rsidR="007622FC">
        <w:rPr>
          <w:rFonts w:eastAsia="Arial"/>
        </w:rPr>
        <w:t>number of moves is exponential:</w:t>
      </w:r>
      <w:r w:rsidR="00251D9D" w:rsidRPr="00113CB6">
        <w:rPr>
          <w:rFonts w:eastAsia="Arial"/>
        </w:rPr>
        <w:t xml:space="preserve"> </w:t>
      </w:r>
      <w:r w:rsidR="007D354C" w:rsidRPr="007622FC">
        <w:rPr>
          <w:rFonts w:eastAsia="Arial"/>
          <w:i/>
        </w:rPr>
        <w:t>2</w:t>
      </w:r>
      <w:r w:rsidR="005B146A" w:rsidRPr="007622FC">
        <w:rPr>
          <w:rFonts w:eastAsia="Arial"/>
          <w:i/>
          <w:vertAlign w:val="superscript"/>
        </w:rPr>
        <w:t>n</w:t>
      </w:r>
      <w:r w:rsidR="007622FC" w:rsidRPr="007622FC">
        <w:rPr>
          <w:rFonts w:eastAsia="Arial"/>
          <w:i/>
        </w:rPr>
        <w:t xml:space="preserve"> – 1</w:t>
      </w:r>
      <w:r w:rsidR="007622FC">
        <w:rPr>
          <w:rFonts w:eastAsia="Arial"/>
        </w:rPr>
        <w:t>.</w:t>
      </w:r>
    </w:p>
    <w:p w:rsidR="008F339F" w:rsidRPr="0029788F" w:rsidRDefault="00CD1929" w:rsidP="008F339F">
      <w:pPr>
        <w:pStyle w:val="Tekstas"/>
        <w:rPr>
          <w:rFonts w:eastAsia="Arial"/>
          <w:lang w:eastAsia="ar-SA"/>
        </w:rPr>
      </w:pPr>
      <w:r w:rsidRPr="0029788F">
        <w:rPr>
          <w:rFonts w:eastAsia="Arial"/>
          <w:lang w:eastAsia="ar-SA"/>
        </w:rPr>
        <w:t xml:space="preserve">Further we discuss state transition in </w:t>
      </w:r>
      <w:r w:rsidR="008F339F" w:rsidRPr="0029788F">
        <w:rPr>
          <w:rStyle w:val="EnglishtermChar"/>
          <w:rFonts w:eastAsia="Arial"/>
        </w:rPr>
        <w:t>state transition graphs</w:t>
      </w:r>
      <w:r w:rsidR="008F339F" w:rsidRPr="0029788F">
        <w:rPr>
          <w:rFonts w:eastAsia="Arial"/>
          <w:lang w:eastAsia="ar-SA"/>
        </w:rPr>
        <w:t xml:space="preserve">. </w:t>
      </w:r>
      <w:r w:rsidRPr="0029788F">
        <w:rPr>
          <w:rFonts w:eastAsia="Arial"/>
          <w:lang w:eastAsia="ar-SA"/>
        </w:rPr>
        <w:t xml:space="preserve">Fig. </w:t>
      </w:r>
      <w:r w:rsidR="005569C4" w:rsidRPr="0029788F">
        <w:rPr>
          <w:rFonts w:eastAsia="Arial"/>
          <w:lang w:eastAsia="ar-SA"/>
        </w:rPr>
        <w:t>1.3</w:t>
      </w:r>
      <w:r w:rsidR="006D4043" w:rsidRPr="0029788F">
        <w:rPr>
          <w:rFonts w:eastAsia="Arial"/>
          <w:lang w:eastAsia="ar-SA"/>
        </w:rPr>
        <w:t xml:space="preserve"> shows </w:t>
      </w:r>
      <w:r w:rsidR="008F339F" w:rsidRPr="0029788F">
        <w:t>GRA</w:t>
      </w:r>
      <w:r w:rsidR="006D4043" w:rsidRPr="0029788F">
        <w:t>PHSEARCH_DEPTH_FIRST</w:t>
      </w:r>
      <w:r w:rsidR="008F339F" w:rsidRPr="0029788F">
        <w:t xml:space="preserve"> </w:t>
      </w:r>
      <w:r w:rsidR="006D4043" w:rsidRPr="0029788F">
        <w:t>search tree for the Hanoi tower problem</w:t>
      </w:r>
      <w:r w:rsidR="00251D9D" w:rsidRPr="0029788F">
        <w:t xml:space="preserve"> </w:t>
      </w:r>
      <w:r w:rsidR="00251D9D" w:rsidRPr="0029788F">
        <w:rPr>
          <w:rStyle w:val="MathDiagrama"/>
          <w:lang w:val="en-GB"/>
        </w:rPr>
        <w:t>n=3</w:t>
      </w:r>
      <w:r w:rsidR="00AE340D" w:rsidRPr="0029788F">
        <w:t>.</w:t>
      </w:r>
    </w:p>
    <w:p w:rsidR="008F339F" w:rsidRPr="0029788F" w:rsidRDefault="008451EA" w:rsidP="00AE7FD3">
      <w:pPr>
        <w:pStyle w:val="Paviliustracija"/>
        <w:keepNext/>
        <w:rPr>
          <w:rFonts w:eastAsia="Arial"/>
          <w:lang w:val="en-GB"/>
        </w:rPr>
      </w:pPr>
      <w:r w:rsidRPr="00854CB9">
        <w:rPr>
          <w:rFonts w:eastAsia="Arial"/>
          <w:noProof/>
          <w:lang w:val="lt-LT" w:eastAsia="lt-LT"/>
        </w:rPr>
        <w:lastRenderedPageBreak/>
        <w:drawing>
          <wp:inline distT="0" distB="0" distL="0" distR="0">
            <wp:extent cx="4900295" cy="3452495"/>
            <wp:effectExtent l="0" t="0" r="0" b="0"/>
            <wp:docPr id="282" name="Picture 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0295" cy="3452495"/>
                    </a:xfrm>
                    <a:prstGeom prst="rect">
                      <a:avLst/>
                    </a:prstGeom>
                    <a:noFill/>
                    <a:ln>
                      <a:noFill/>
                    </a:ln>
                  </pic:spPr>
                </pic:pic>
              </a:graphicData>
            </a:graphic>
          </wp:inline>
        </w:drawing>
      </w:r>
    </w:p>
    <w:p w:rsidR="008F339F" w:rsidRPr="0029788F" w:rsidRDefault="002D3022" w:rsidP="00823F0E">
      <w:pPr>
        <w:pStyle w:val="Pavaprasymas"/>
        <w:keepLines/>
      </w:pPr>
      <w:r w:rsidRPr="0029788F">
        <w:rPr>
          <w:rFonts w:eastAsia="Arial"/>
          <w:lang w:eastAsia="ar-SA"/>
        </w:rPr>
        <w:t>Fig. 1.3</w:t>
      </w:r>
      <w:r w:rsidR="00AE340D" w:rsidRPr="0029788F">
        <w:rPr>
          <w:rFonts w:eastAsia="Arial"/>
          <w:lang w:eastAsia="ar-SA"/>
        </w:rPr>
        <w:t>.</w:t>
      </w:r>
      <w:r w:rsidR="00AE340D" w:rsidRPr="0029788F">
        <w:rPr>
          <w:rFonts w:eastAsia="Arial"/>
          <w:lang w:eastAsia="ar-SA"/>
        </w:rPr>
        <w:tab/>
      </w:r>
      <w:r w:rsidR="000952F6" w:rsidRPr="0029788F">
        <w:rPr>
          <w:rFonts w:eastAsia="Arial"/>
          <w:lang w:eastAsia="ar-SA"/>
        </w:rPr>
        <w:t>A search tree of the algorithm</w:t>
      </w:r>
      <w:r w:rsidR="008A3847" w:rsidRPr="0029788F">
        <w:t xml:space="preserve"> </w:t>
      </w:r>
      <w:r w:rsidR="000952F6" w:rsidRPr="0029788F">
        <w:t xml:space="preserve">GRAPHSEARCH_ DEPTH_FIRST for the Hanoi tower problem </w:t>
      </w:r>
      <w:r w:rsidR="000952F6" w:rsidRPr="0029788F">
        <w:rPr>
          <w:rStyle w:val="MathDiagrama"/>
          <w:lang w:val="en-GB"/>
        </w:rPr>
        <w:t>n=3</w:t>
      </w:r>
      <w:r w:rsidR="008A3847" w:rsidRPr="0029788F">
        <w:t xml:space="preserve">. </w:t>
      </w:r>
      <w:r w:rsidR="000952F6" w:rsidRPr="0029788F">
        <w:t>The grey nodes appear in the list OPEN or CLOSED</w:t>
      </w:r>
    </w:p>
    <w:p w:rsidR="00BB6894" w:rsidRPr="0029788F" w:rsidRDefault="008451EA" w:rsidP="00BB6894">
      <w:pPr>
        <w:pStyle w:val="Paviliustracija"/>
        <w:rPr>
          <w:rFonts w:eastAsia="Arial"/>
          <w:lang w:val="en-GB"/>
        </w:rPr>
      </w:pPr>
      <w:r w:rsidRPr="00854CB9">
        <w:rPr>
          <w:rFonts w:eastAsia="Arial"/>
          <w:noProof/>
          <w:lang w:val="lt-LT" w:eastAsia="lt-LT"/>
        </w:rPr>
        <w:drawing>
          <wp:inline distT="0" distB="0" distL="0" distR="0">
            <wp:extent cx="5761990" cy="3071495"/>
            <wp:effectExtent l="0" t="0" r="0" b="0"/>
            <wp:docPr id="281" name="Picture 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990" cy="3071495"/>
                    </a:xfrm>
                    <a:prstGeom prst="rect">
                      <a:avLst/>
                    </a:prstGeom>
                    <a:noFill/>
                    <a:ln>
                      <a:noFill/>
                    </a:ln>
                  </pic:spPr>
                </pic:pic>
              </a:graphicData>
            </a:graphic>
          </wp:inline>
        </w:drawing>
      </w:r>
    </w:p>
    <w:p w:rsidR="00B060DD" w:rsidRPr="0029788F" w:rsidRDefault="000952F6" w:rsidP="00823F0E">
      <w:pPr>
        <w:pStyle w:val="Pavaprasymas"/>
        <w:keepLines/>
      </w:pPr>
      <w:r w:rsidRPr="0029788F">
        <w:rPr>
          <w:rFonts w:eastAsia="Arial"/>
          <w:lang w:eastAsia="ar-SA"/>
        </w:rPr>
        <w:t xml:space="preserve">Fig. </w:t>
      </w:r>
      <w:r w:rsidR="00BB6894" w:rsidRPr="0029788F">
        <w:rPr>
          <w:rFonts w:eastAsia="Arial"/>
          <w:lang w:eastAsia="ar-SA"/>
        </w:rPr>
        <w:t>1.4</w:t>
      </w:r>
      <w:r w:rsidRPr="0029788F">
        <w:rPr>
          <w:rFonts w:eastAsia="Arial"/>
          <w:lang w:eastAsia="ar-SA"/>
        </w:rPr>
        <w:t> </w:t>
      </w:r>
      <w:r w:rsidR="00BB6894" w:rsidRPr="0029788F">
        <w:rPr>
          <w:rFonts w:eastAsia="Arial"/>
          <w:lang w:eastAsia="ar-SA"/>
        </w:rPr>
        <w:t>.</w:t>
      </w:r>
      <w:r w:rsidR="00BB6894" w:rsidRPr="0029788F">
        <w:rPr>
          <w:rFonts w:eastAsia="Arial"/>
          <w:lang w:eastAsia="ar-SA"/>
        </w:rPr>
        <w:tab/>
      </w:r>
      <w:r w:rsidRPr="0029788F">
        <w:rPr>
          <w:rFonts w:eastAsia="Arial"/>
          <w:lang w:eastAsia="ar-SA"/>
        </w:rPr>
        <w:t xml:space="preserve">A search tree of the </w:t>
      </w:r>
      <w:r w:rsidRPr="0029788F">
        <w:t>GRAPHSEARCH_BREADTH_FIRST</w:t>
      </w:r>
      <w:r w:rsidR="00BB6894" w:rsidRPr="0029788F">
        <w:t xml:space="preserve"> </w:t>
      </w:r>
      <w:r w:rsidRPr="0029788F">
        <w:t>algorithm for the Hanoi tower problem. The grey nodes appear in the list OPEN or CLOSED</w:t>
      </w:r>
    </w:p>
    <w:p w:rsidR="00414670" w:rsidRDefault="008A4B96" w:rsidP="007A0BF0">
      <w:pPr>
        <w:pStyle w:val="Tekstas"/>
        <w:rPr>
          <w:rFonts w:eastAsia="Arial"/>
          <w:lang w:eastAsia="ar-SA"/>
        </w:rPr>
      </w:pPr>
      <w:r w:rsidRPr="008A4B96">
        <w:rPr>
          <w:rFonts w:eastAsia="Arial"/>
          <w:b/>
          <w:lang w:eastAsia="ar-SA"/>
        </w:rPr>
        <w:lastRenderedPageBreak/>
        <w:t>Exercise 1. The iterative Hanoi tower solution.</w:t>
      </w:r>
      <w:r w:rsidRPr="008A4B96">
        <w:rPr>
          <w:rFonts w:eastAsia="Arial"/>
          <w:lang w:eastAsia="ar-SA"/>
        </w:rPr>
        <w:t xml:space="preserve"> </w:t>
      </w:r>
      <w:r w:rsidR="00F704AB" w:rsidRPr="00E22488">
        <w:rPr>
          <w:rFonts w:eastAsia="Arial"/>
          <w:lang w:eastAsia="ar-SA"/>
        </w:rPr>
        <w:t>The iterative algorithm for t</w:t>
      </w:r>
      <w:r w:rsidR="00414670" w:rsidRPr="00E22488">
        <w:rPr>
          <w:rFonts w:eastAsia="Arial"/>
          <w:lang w:eastAsia="ar-SA"/>
        </w:rPr>
        <w:t>he Hanoi tower problem is less</w:t>
      </w:r>
      <w:r w:rsidR="00F704AB" w:rsidRPr="00E22488">
        <w:rPr>
          <w:rFonts w:eastAsia="Arial"/>
          <w:lang w:eastAsia="ar-SA"/>
        </w:rPr>
        <w:t xml:space="preserve"> well-</w:t>
      </w:r>
      <w:r w:rsidR="00DC4BE2" w:rsidRPr="00E22488">
        <w:rPr>
          <w:rFonts w:eastAsia="Arial"/>
          <w:lang w:eastAsia="ar-SA"/>
        </w:rPr>
        <w:t>known as the recursive one</w:t>
      </w:r>
      <w:r w:rsidR="007A0BF0" w:rsidRPr="00E22488">
        <w:rPr>
          <w:rFonts w:eastAsia="Arial"/>
          <w:lang w:eastAsia="ar-SA"/>
        </w:rPr>
        <w:t xml:space="preserve">. </w:t>
      </w:r>
      <w:r w:rsidR="00DC4BE2" w:rsidRPr="00E22488">
        <w:rPr>
          <w:rFonts w:eastAsia="Arial"/>
          <w:lang w:eastAsia="ar-SA"/>
        </w:rPr>
        <w:t xml:space="preserve">First, we arrange the pegs in a circle, so that clockwise we have </w:t>
      </w:r>
      <w:r w:rsidR="00DC4BE2" w:rsidRPr="00E22488">
        <w:rPr>
          <w:rFonts w:eastAsia="Arial"/>
          <w:i/>
          <w:lang w:eastAsia="ar-SA"/>
        </w:rPr>
        <w:t>A</w:t>
      </w:r>
      <w:r w:rsidR="00DC4BE2" w:rsidRPr="00E22488">
        <w:rPr>
          <w:rFonts w:eastAsia="Arial"/>
          <w:lang w:eastAsia="ar-SA"/>
        </w:rPr>
        <w:t xml:space="preserve">, </w:t>
      </w:r>
      <w:r w:rsidR="00DC4BE2" w:rsidRPr="00E22488">
        <w:rPr>
          <w:rFonts w:eastAsia="Arial"/>
          <w:i/>
          <w:lang w:eastAsia="ar-SA"/>
        </w:rPr>
        <w:t>B</w:t>
      </w:r>
      <w:r w:rsidR="00DC4BE2" w:rsidRPr="00E22488">
        <w:rPr>
          <w:rFonts w:eastAsia="Arial"/>
          <w:lang w:eastAsia="ar-SA"/>
        </w:rPr>
        <w:t xml:space="preserve">, </w:t>
      </w:r>
      <w:r w:rsidR="00DC4BE2" w:rsidRPr="00E22488">
        <w:rPr>
          <w:rFonts w:eastAsia="Arial"/>
          <w:i/>
          <w:lang w:eastAsia="ar-SA"/>
        </w:rPr>
        <w:t>C</w:t>
      </w:r>
      <w:r w:rsidR="00DC4BE2" w:rsidRPr="00E22488">
        <w:rPr>
          <w:rFonts w:eastAsia="Arial"/>
          <w:lang w:eastAsia="ar-SA"/>
        </w:rPr>
        <w:t xml:space="preserve">, and then </w:t>
      </w:r>
      <w:r w:rsidR="00DC4BE2" w:rsidRPr="00E22488">
        <w:rPr>
          <w:rFonts w:eastAsia="Arial"/>
          <w:i/>
          <w:lang w:eastAsia="ar-SA"/>
        </w:rPr>
        <w:t>A</w:t>
      </w:r>
      <w:r w:rsidR="00DC4BE2" w:rsidRPr="00E22488">
        <w:rPr>
          <w:rFonts w:eastAsia="Arial"/>
          <w:lang w:eastAsia="ar-SA"/>
        </w:rPr>
        <w:t xml:space="preserve"> again. Following this, assuming we never move the same </w:t>
      </w:r>
      <w:r w:rsidR="00385F49" w:rsidRPr="00E22488">
        <w:rPr>
          <w:rFonts w:eastAsia="Arial"/>
          <w:lang w:eastAsia="ar-SA"/>
        </w:rPr>
        <w:t>disk twic</w:t>
      </w:r>
      <w:r w:rsidR="00DC4BE2" w:rsidRPr="00E22488">
        <w:rPr>
          <w:rFonts w:eastAsia="Arial"/>
          <w:lang w:eastAsia="ar-SA"/>
        </w:rPr>
        <w:t xml:space="preserve">e in a row, there will always only be one disk that can be legally moved, and we transfer it to the first peg it can occupy, moving in a clockwise direction, if </w:t>
      </w:r>
      <w:r w:rsidR="00DC4BE2" w:rsidRPr="00E22488">
        <w:rPr>
          <w:rFonts w:eastAsia="Arial"/>
          <w:i/>
          <w:lang w:eastAsia="ar-SA"/>
        </w:rPr>
        <w:t>n</w:t>
      </w:r>
      <w:r w:rsidR="00B6780B">
        <w:rPr>
          <w:rFonts w:eastAsia="Arial"/>
          <w:lang w:eastAsia="ar-SA"/>
        </w:rPr>
        <w:t xml:space="preserve"> is even (2, 4, 6,</w:t>
      </w:r>
      <w:r w:rsidR="00B6780B">
        <w:rPr>
          <w:rFonts w:ascii="Arial" w:eastAsia="Arial" w:hAnsi="Arial" w:cs="Arial"/>
          <w:lang w:eastAsia="ar-SA"/>
        </w:rPr>
        <w:t>…</w:t>
      </w:r>
      <w:r w:rsidR="00DC4BE2" w:rsidRPr="00E22488">
        <w:rPr>
          <w:rFonts w:eastAsia="Arial"/>
          <w:lang w:eastAsia="ar-SA"/>
        </w:rPr>
        <w:t xml:space="preserve">), and counterclockwise, in </w:t>
      </w:r>
      <w:r w:rsidR="00DC4BE2" w:rsidRPr="00E22488">
        <w:rPr>
          <w:rFonts w:eastAsia="Arial"/>
          <w:i/>
          <w:lang w:eastAsia="ar-SA"/>
        </w:rPr>
        <w:t>n</w:t>
      </w:r>
      <w:r w:rsidR="00DC4BE2" w:rsidRPr="00E22488">
        <w:rPr>
          <w:rFonts w:eastAsia="Arial"/>
          <w:lang w:eastAsia="ar-SA"/>
        </w:rPr>
        <w:t xml:space="preserve"> is odd</w:t>
      </w:r>
      <w:r w:rsidR="00B6780B">
        <w:rPr>
          <w:rFonts w:eastAsia="Arial"/>
          <w:lang w:eastAsia="ar-SA"/>
        </w:rPr>
        <w:t xml:space="preserve"> (1, 3, 5,</w:t>
      </w:r>
      <w:r w:rsidR="00B6780B">
        <w:rPr>
          <w:rFonts w:ascii="Arial" w:eastAsia="Arial" w:hAnsi="Arial" w:cs="Arial"/>
          <w:lang w:eastAsia="ar-SA"/>
        </w:rPr>
        <w:t>…</w:t>
      </w:r>
      <w:r w:rsidR="00343AEF" w:rsidRPr="00E22488">
        <w:rPr>
          <w:rFonts w:eastAsia="Arial"/>
          <w:lang w:eastAsia="ar-SA"/>
        </w:rPr>
        <w:t>)</w:t>
      </w:r>
      <w:r w:rsidR="007A0BF0" w:rsidRPr="00E22488">
        <w:rPr>
          <w:rFonts w:eastAsia="Arial"/>
          <w:lang w:eastAsia="ar-SA"/>
        </w:rPr>
        <w:t>.</w:t>
      </w:r>
      <w:r w:rsidR="00E22488" w:rsidRPr="00E22488">
        <w:rPr>
          <w:rFonts w:eastAsia="Arial"/>
          <w:lang w:eastAsia="ar-SA"/>
        </w:rPr>
        <w:t xml:space="preserve"> (See Brachman &amp; Levesque (2004), </w:t>
      </w:r>
      <w:r w:rsidR="00E22488" w:rsidRPr="00E22488">
        <w:rPr>
          <w:rFonts w:eastAsia="Arial"/>
          <w:i/>
          <w:lang w:eastAsia="ar-SA"/>
        </w:rPr>
        <w:t>“</w:t>
      </w:r>
      <w:r w:rsidR="00E22488" w:rsidRPr="00E22488">
        <w:rPr>
          <w:i/>
        </w:rPr>
        <w:t>Knowledge representation and reasoning”</w:t>
      </w:r>
      <w:r w:rsidR="00E22488" w:rsidRPr="00E22488">
        <w:rPr>
          <w:rFonts w:eastAsia="Arial"/>
          <w:lang w:eastAsia="ar-SA"/>
        </w:rPr>
        <w:t>, p. 133–134, Exercise 2)</w:t>
      </w:r>
      <w:r w:rsidR="00096313">
        <w:rPr>
          <w:rFonts w:eastAsia="Arial"/>
          <w:lang w:eastAsia="ar-SA"/>
        </w:rPr>
        <w:t xml:space="preserve">. </w:t>
      </w:r>
      <w:r w:rsidR="0068015E" w:rsidRPr="00E22488">
        <w:rPr>
          <w:rFonts w:eastAsia="Arial"/>
          <w:lang w:eastAsia="ar-SA"/>
        </w:rPr>
        <w:t>Write a</w:t>
      </w:r>
      <w:r w:rsidR="00414670" w:rsidRPr="00E22488">
        <w:rPr>
          <w:rFonts w:eastAsia="Arial"/>
          <w:lang w:eastAsia="ar-SA"/>
        </w:rPr>
        <w:t xml:space="preserve"> program.</w:t>
      </w:r>
    </w:p>
    <w:p w:rsidR="00816554" w:rsidRPr="00E22488" w:rsidRDefault="008A4B96" w:rsidP="00AD7032">
      <w:pPr>
        <w:pStyle w:val="Tekstas"/>
        <w:spacing w:before="120"/>
        <w:rPr>
          <w:rFonts w:eastAsia="Arial"/>
          <w:lang w:eastAsia="ar-SA"/>
        </w:rPr>
      </w:pPr>
      <w:r w:rsidRPr="008A4B96">
        <w:rPr>
          <w:rFonts w:eastAsia="Arial"/>
          <w:b/>
          <w:lang w:eastAsia="ar-SA"/>
        </w:rPr>
        <w:t>Exercise 2. On the complexity</w:t>
      </w:r>
      <w:r w:rsidR="00AD7032">
        <w:rPr>
          <w:rFonts w:eastAsia="Arial"/>
          <w:b/>
          <w:lang w:eastAsia="ar-SA"/>
        </w:rPr>
        <w:t xml:space="preserve"> </w:t>
      </w:r>
      <w:r w:rsidRPr="008A4B96">
        <w:rPr>
          <w:rFonts w:eastAsia="Arial"/>
          <w:b/>
          <w:lang w:eastAsia="ar-SA"/>
        </w:rPr>
        <w:t>of the Hanoi tower problem.</w:t>
      </w:r>
      <w:r w:rsidRPr="008A4B96">
        <w:rPr>
          <w:rFonts w:eastAsia="Arial"/>
          <w:lang w:eastAsia="ar-SA"/>
        </w:rPr>
        <w:t xml:space="preserve"> </w:t>
      </w:r>
      <w:r w:rsidR="00816554">
        <w:rPr>
          <w:rFonts w:eastAsia="Arial"/>
          <w:lang w:eastAsia="ar-SA"/>
        </w:rPr>
        <w:t xml:space="preserve">Suppose one move takes 1 second. How many years will it take to solve the Hanoi tower problem for </w:t>
      </w:r>
      <w:r w:rsidR="00816554" w:rsidRPr="00816554">
        <w:rPr>
          <w:rFonts w:eastAsia="Arial"/>
          <w:i/>
          <w:lang w:eastAsia="ar-SA"/>
        </w:rPr>
        <w:t>n</w:t>
      </w:r>
      <w:r w:rsidR="00816554">
        <w:rPr>
          <w:rFonts w:eastAsia="Arial"/>
          <w:lang w:eastAsia="ar-SA"/>
        </w:rPr>
        <w:t>=64?</w:t>
      </w:r>
    </w:p>
    <w:p w:rsidR="006D519B" w:rsidRPr="00E22488" w:rsidRDefault="008A4B96" w:rsidP="00AD7032">
      <w:pPr>
        <w:pStyle w:val="Tekstas"/>
        <w:spacing w:before="120"/>
        <w:rPr>
          <w:rFonts w:eastAsia="Arial"/>
          <w:lang w:eastAsia="ar-SA"/>
        </w:rPr>
      </w:pPr>
      <w:r w:rsidRPr="008A4B96">
        <w:rPr>
          <w:b/>
        </w:rPr>
        <w:t>Exercise 3. Monkey and banana problem.</w:t>
      </w:r>
      <w:r w:rsidRPr="008A4B96">
        <w:t xml:space="preserve"> </w:t>
      </w:r>
      <w:r w:rsidR="00E22488" w:rsidRPr="00E22488">
        <w:t>A monkey is in a room. Suspended from the ceiling is a bunch of bananas, beyond the monkey</w:t>
      </w:r>
      <w:r w:rsidR="00E22488">
        <w:t>’</w:t>
      </w:r>
      <w:r w:rsidR="00E22488" w:rsidRPr="00E22488">
        <w:t>s reach. However, in the room there are also a chair and a stick. The ceiling is just the right height so that a monkey standing on a chair could knock the bananas down with the stick. The monkey knows how to move around, carry other things around, reach for the bananas, and wave a stick in the air. What is the best sequence of actions for the monkey?</w:t>
      </w:r>
      <w:r w:rsidR="00E22488">
        <w:t xml:space="preserve"> (</w:t>
      </w:r>
      <w:hyperlink r:id="rId17" w:history="1">
        <w:r w:rsidR="00E22488" w:rsidRPr="005D4BF2">
          <w:rPr>
            <w:rStyle w:val="Hyperlink"/>
          </w:rPr>
          <w:t>https://en.wikipedia.org/wiki/Monkey_and_banana_problem</w:t>
        </w:r>
      </w:hyperlink>
      <w:r w:rsidR="00B2279A">
        <w:t>)</w:t>
      </w:r>
    </w:p>
    <w:p w:rsidR="00E70080" w:rsidRDefault="003222B8" w:rsidP="00CF12E0">
      <w:pPr>
        <w:pStyle w:val="Heading2"/>
        <w:rPr>
          <w:rFonts w:eastAsia="Arial"/>
          <w:lang w:eastAsia="ar-SA"/>
        </w:rPr>
      </w:pPr>
      <w:bookmarkStart w:id="15" w:name="_Toc3642527"/>
      <w:r>
        <w:rPr>
          <w:rFonts w:eastAsia="Arial"/>
          <w:lang w:eastAsia="ar-SA"/>
        </w:rPr>
        <w:t>Dynamic n</w:t>
      </w:r>
      <w:r w:rsidR="005858F3">
        <w:rPr>
          <w:rFonts w:eastAsia="Arial"/>
          <w:lang w:eastAsia="ar-SA"/>
        </w:rPr>
        <w:t>ature</w:t>
      </w:r>
      <w:r>
        <w:rPr>
          <w:rFonts w:eastAsia="Arial"/>
          <w:lang w:eastAsia="ar-SA"/>
        </w:rPr>
        <w:t xml:space="preserve"> of artificial i</w:t>
      </w:r>
      <w:r w:rsidR="00F704AB" w:rsidRPr="0029788F">
        <w:rPr>
          <w:rFonts w:eastAsia="Arial"/>
          <w:lang w:eastAsia="ar-SA"/>
        </w:rPr>
        <w:t>ntelligence</w:t>
      </w:r>
      <w:bookmarkEnd w:id="15"/>
    </w:p>
    <w:p w:rsidR="009633EF" w:rsidRPr="009633EF" w:rsidRDefault="00024B48" w:rsidP="009633EF">
      <w:pPr>
        <w:pStyle w:val="Tekstasneatitrauktas"/>
        <w:rPr>
          <w:rFonts w:eastAsia="Arial"/>
          <w:lang w:eastAsia="ar-SA"/>
        </w:rPr>
      </w:pPr>
      <w:r>
        <w:rPr>
          <w:rFonts w:eastAsia="Arial"/>
          <w:lang w:eastAsia="ar-SA"/>
        </w:rPr>
        <w:t>Research</w:t>
      </w:r>
      <w:r w:rsidR="00B6780B">
        <w:rPr>
          <w:rFonts w:eastAsia="Arial"/>
          <w:lang w:eastAsia="ar-SA"/>
        </w:rPr>
        <w:t xml:space="preserve"> is at the forefront of AI. </w:t>
      </w:r>
      <w:r w:rsidR="00743A90" w:rsidRPr="00743A90">
        <w:rPr>
          <w:rFonts w:eastAsia="Arial"/>
          <w:lang w:eastAsia="ar-SA"/>
        </w:rPr>
        <w:t>“Intellig</w:t>
      </w:r>
      <w:r w:rsidR="00743A90">
        <w:rPr>
          <w:rFonts w:eastAsia="Arial"/>
          <w:lang w:eastAsia="ar-SA"/>
        </w:rPr>
        <w:t>ence is whatever machines haven’</w:t>
      </w:r>
      <w:r w:rsidR="00743A90" w:rsidRPr="00743A90">
        <w:rPr>
          <w:rFonts w:eastAsia="Arial"/>
          <w:lang w:eastAsia="ar-SA"/>
        </w:rPr>
        <w:t>t done yet”</w:t>
      </w:r>
      <w:r w:rsidR="00743A90">
        <w:rPr>
          <w:rFonts w:eastAsia="Arial"/>
          <w:lang w:eastAsia="ar-SA"/>
        </w:rPr>
        <w:t xml:space="preserve"> </w:t>
      </w:r>
      <w:r w:rsidR="000938C2">
        <w:rPr>
          <w:rFonts w:eastAsia="Arial"/>
          <w:lang w:eastAsia="ar-SA"/>
        </w:rPr>
        <w:t>(</w:t>
      </w:r>
      <w:hyperlink r:id="rId18" w:history="1">
        <w:r w:rsidR="00743A90" w:rsidRPr="00966EF2">
          <w:rPr>
            <w:rStyle w:val="Hyperlink"/>
            <w:rFonts w:eastAsia="Arial"/>
            <w:lang w:eastAsia="ar-SA"/>
          </w:rPr>
          <w:t>http://www.nomodes.com/Larry_Tesler_Consulting/Adages_and_Coinages.html</w:t>
        </w:r>
      </w:hyperlink>
      <w:r w:rsidR="000938C2">
        <w:rPr>
          <w:rFonts w:eastAsia="Arial"/>
          <w:lang w:eastAsia="ar-SA"/>
        </w:rPr>
        <w:t>)</w:t>
      </w:r>
      <w:r w:rsidR="00743A90" w:rsidRPr="00743A90">
        <w:rPr>
          <w:rFonts w:eastAsia="Arial"/>
          <w:lang w:eastAsia="ar-SA"/>
        </w:rPr>
        <w:t>.</w:t>
      </w:r>
      <w:r w:rsidR="000A4C14">
        <w:rPr>
          <w:rFonts w:eastAsia="Arial"/>
          <w:lang w:eastAsia="ar-SA"/>
        </w:rPr>
        <w:t xml:space="preserve"> Program</w:t>
      </w:r>
      <w:r w:rsidR="00B6780B">
        <w:rPr>
          <w:rFonts w:eastAsia="Arial"/>
          <w:lang w:eastAsia="ar-SA"/>
        </w:rPr>
        <w:softHyphen/>
      </w:r>
      <w:r w:rsidR="000A4C14">
        <w:rPr>
          <w:rFonts w:eastAsia="Arial"/>
          <w:lang w:eastAsia="ar-SA"/>
        </w:rPr>
        <w:t xml:space="preserve">mers </w:t>
      </w:r>
      <w:r w:rsidR="00B6780B">
        <w:rPr>
          <w:rFonts w:eastAsia="Arial"/>
          <w:lang w:eastAsia="ar-SA"/>
        </w:rPr>
        <w:t xml:space="preserve">may </w:t>
      </w:r>
      <w:r w:rsidR="000A4C14">
        <w:rPr>
          <w:rFonts w:eastAsia="Arial"/>
          <w:lang w:eastAsia="ar-SA"/>
        </w:rPr>
        <w:t>do tasks not knowing that they are assigned to AI.</w:t>
      </w:r>
    </w:p>
    <w:p w:rsidR="00AB635F" w:rsidRPr="0029788F" w:rsidRDefault="00392F88" w:rsidP="00B6780B">
      <w:pPr>
        <w:pStyle w:val="Paviliustracija"/>
        <w:keepNext/>
        <w:rPr>
          <w:rFonts w:eastAsia="Arial"/>
          <w:lang w:val="en-GB" w:eastAsia="ar-SA"/>
        </w:rPr>
      </w:pPr>
      <w:r>
        <w:rPr>
          <w:rFonts w:eastAsia="Arial"/>
          <w:noProof/>
          <w:lang w:val="lt-LT" w:eastAsia="lt-LT"/>
        </w:rPr>
        <w:drawing>
          <wp:inline distT="0" distB="0" distL="0" distR="0">
            <wp:extent cx="5402580" cy="34366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lides10-Umbrella-e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2580" cy="3436620"/>
                    </a:xfrm>
                    <a:prstGeom prst="rect">
                      <a:avLst/>
                    </a:prstGeom>
                  </pic:spPr>
                </pic:pic>
              </a:graphicData>
            </a:graphic>
          </wp:inline>
        </w:drawing>
      </w:r>
    </w:p>
    <w:p w:rsidR="00AB635F" w:rsidRPr="0029788F" w:rsidRDefault="00F704AB" w:rsidP="00484B27">
      <w:pPr>
        <w:pStyle w:val="Pavaprasymas"/>
        <w:spacing w:after="120"/>
        <w:rPr>
          <w:rFonts w:eastAsia="Arial"/>
        </w:rPr>
      </w:pPr>
      <w:r w:rsidRPr="0029788F">
        <w:rPr>
          <w:rFonts w:eastAsia="Arial"/>
        </w:rPr>
        <w:t xml:space="preserve">Fig. </w:t>
      </w:r>
      <w:r w:rsidR="000C2E61" w:rsidRPr="0029788F">
        <w:rPr>
          <w:rFonts w:eastAsia="Arial"/>
        </w:rPr>
        <w:t>1.5</w:t>
      </w:r>
      <w:r w:rsidR="00AB635F" w:rsidRPr="0029788F">
        <w:rPr>
          <w:rFonts w:eastAsia="Arial"/>
        </w:rPr>
        <w:t>.</w:t>
      </w:r>
      <w:r w:rsidR="00AB635F" w:rsidRPr="0029788F">
        <w:rPr>
          <w:rFonts w:eastAsia="Arial"/>
        </w:rPr>
        <w:tab/>
      </w:r>
      <w:r w:rsidR="00B6780B" w:rsidRPr="00B6780B">
        <w:rPr>
          <w:rFonts w:eastAsia="Arial"/>
        </w:rPr>
        <w:t>As machines become increasingly capable, tasks considered to require “intelligence” are often removed from the definition of AI, a phenomenon known as the AI effect.</w:t>
      </w:r>
    </w:p>
    <w:p w:rsidR="00145140" w:rsidRPr="0029788F" w:rsidRDefault="003F12B7" w:rsidP="00484B27">
      <w:pPr>
        <w:pStyle w:val="Heading2"/>
        <w:rPr>
          <w:rFonts w:eastAsia="Arial"/>
          <w:lang w:eastAsia="ar-SA"/>
        </w:rPr>
      </w:pPr>
      <w:bookmarkStart w:id="16" w:name="_Toc3642528"/>
      <w:r>
        <w:rPr>
          <w:rFonts w:eastAsia="Arial"/>
          <w:lang w:eastAsia="ar-SA"/>
        </w:rPr>
        <w:lastRenderedPageBreak/>
        <w:t>Methods of</w:t>
      </w:r>
      <w:r w:rsidR="003222B8">
        <w:rPr>
          <w:rFonts w:eastAsia="Arial"/>
          <w:lang w:eastAsia="ar-SA"/>
        </w:rPr>
        <w:t xml:space="preserve"> problem s</w:t>
      </w:r>
      <w:r w:rsidR="007A3D5E" w:rsidRPr="0029788F">
        <w:rPr>
          <w:rFonts w:eastAsia="Arial"/>
          <w:lang w:eastAsia="ar-SA"/>
        </w:rPr>
        <w:t>olving</w:t>
      </w:r>
      <w:bookmarkEnd w:id="16"/>
    </w:p>
    <w:p w:rsidR="000779DA" w:rsidRDefault="000938C2" w:rsidP="000938C2">
      <w:pPr>
        <w:pStyle w:val="Tekstasneatitrauktas"/>
        <w:spacing w:after="240"/>
        <w:rPr>
          <w:rFonts w:eastAsia="Arial"/>
        </w:rPr>
      </w:pPr>
      <w:r>
        <w:rPr>
          <w:rFonts w:eastAsia="Arial"/>
        </w:rPr>
        <w:t xml:space="preserve">Following are two </w:t>
      </w:r>
      <w:r w:rsidR="00484B27">
        <w:rPr>
          <w:rFonts w:eastAsia="Arial"/>
        </w:rPr>
        <w:t>classification</w:t>
      </w:r>
      <w:r>
        <w:rPr>
          <w:rFonts w:eastAsia="Arial"/>
        </w:rPr>
        <w:t xml:space="preserve">s </w:t>
      </w:r>
      <w:r w:rsidR="00484B27">
        <w:rPr>
          <w:rFonts w:eastAsia="Arial"/>
        </w:rPr>
        <w:t>in artificial intelligence: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380"/>
      </w:tblGrid>
      <w:tr w:rsidR="00B6780B" w:rsidTr="000938C2">
        <w:tc>
          <w:tcPr>
            <w:tcW w:w="3681" w:type="dxa"/>
          </w:tcPr>
          <w:p w:rsidR="00B6780B" w:rsidRPr="000938C2" w:rsidRDefault="000938C2" w:rsidP="000938C2">
            <w:pPr>
              <w:pStyle w:val="Tekstas"/>
              <w:ind w:firstLine="0"/>
              <w:jc w:val="center"/>
              <w:rPr>
                <w:rFonts w:eastAsia="Arial"/>
                <w:b/>
              </w:rPr>
            </w:pPr>
            <w:r w:rsidRPr="000938C2">
              <w:rPr>
                <w:rFonts w:eastAsia="Arial"/>
                <w:b/>
              </w:rPr>
              <w:t>Tasks in artificial intelligence</w:t>
            </w:r>
          </w:p>
        </w:tc>
        <w:tc>
          <w:tcPr>
            <w:tcW w:w="5380" w:type="dxa"/>
          </w:tcPr>
          <w:p w:rsidR="00B6780B" w:rsidRPr="000938C2" w:rsidRDefault="000938C2" w:rsidP="000938C2">
            <w:pPr>
              <w:pStyle w:val="Tekstas"/>
              <w:ind w:firstLine="0"/>
              <w:jc w:val="center"/>
              <w:rPr>
                <w:rFonts w:eastAsia="Arial"/>
                <w:b/>
              </w:rPr>
            </w:pPr>
            <w:r w:rsidRPr="000938C2">
              <w:rPr>
                <w:rStyle w:val="EnglishtermChar"/>
                <w:rFonts w:eastAsia="Arial"/>
                <w:b/>
                <w:i w:val="0"/>
              </w:rPr>
              <w:t>Problem solving methods</w:t>
            </w:r>
          </w:p>
        </w:tc>
      </w:tr>
      <w:tr w:rsidR="00B6780B" w:rsidTr="000938C2">
        <w:tc>
          <w:tcPr>
            <w:tcW w:w="3681" w:type="dxa"/>
          </w:tcPr>
          <w:p w:rsidR="00B6780B" w:rsidRDefault="000938C2" w:rsidP="006401BE">
            <w:pPr>
              <w:pStyle w:val="Tekstas"/>
              <w:ind w:firstLine="0"/>
              <w:rPr>
                <w:rFonts w:eastAsia="Arial"/>
              </w:rPr>
            </w:pPr>
            <w:r w:rsidRPr="0029788F">
              <w:rPr>
                <w:rFonts w:eastAsia="Arial"/>
              </w:rPr>
              <w:t xml:space="preserve">1. </w:t>
            </w:r>
            <w:r w:rsidRPr="0029788F">
              <w:rPr>
                <w:rStyle w:val="EnglishtermChar"/>
                <w:rFonts w:eastAsia="Arial"/>
                <w:i w:val="0"/>
              </w:rPr>
              <w:t>interpret (analysis)</w:t>
            </w:r>
          </w:p>
          <w:p w:rsidR="000938C2" w:rsidRDefault="000938C2" w:rsidP="006401BE">
            <w:pPr>
              <w:pStyle w:val="Tekstas"/>
              <w:ind w:firstLine="0"/>
              <w:rPr>
                <w:rFonts w:eastAsia="Arial"/>
              </w:rPr>
            </w:pPr>
            <w:r w:rsidRPr="0029788F">
              <w:rPr>
                <w:rFonts w:eastAsia="Arial"/>
              </w:rPr>
              <w:t xml:space="preserve">    1.1. </w:t>
            </w:r>
            <w:r w:rsidRPr="0029788F">
              <w:rPr>
                <w:rStyle w:val="EnglishtermChar"/>
                <w:rFonts w:eastAsia="Arial"/>
                <w:i w:val="0"/>
              </w:rPr>
              <w:t>identify (recognise)</w:t>
            </w:r>
          </w:p>
          <w:p w:rsidR="000938C2" w:rsidRDefault="000938C2" w:rsidP="006401BE">
            <w:pPr>
              <w:pStyle w:val="Tekstas"/>
              <w:ind w:firstLine="0"/>
              <w:rPr>
                <w:rFonts w:eastAsia="Arial"/>
              </w:rPr>
            </w:pPr>
            <w:r w:rsidRPr="0029788F">
              <w:rPr>
                <w:rFonts w:eastAsia="Arial"/>
              </w:rPr>
              <w:t xml:space="preserve">        1.1.1. </w:t>
            </w:r>
            <w:r w:rsidRPr="0029788F">
              <w:rPr>
                <w:rStyle w:val="EnglishtermChar"/>
                <w:rFonts w:eastAsia="Arial"/>
                <w:i w:val="0"/>
              </w:rPr>
              <w:t>monitor (audit, check)</w:t>
            </w:r>
          </w:p>
          <w:p w:rsidR="000938C2" w:rsidRDefault="000938C2" w:rsidP="006401BE">
            <w:pPr>
              <w:pStyle w:val="Tekstas"/>
              <w:ind w:firstLine="0"/>
              <w:rPr>
                <w:rStyle w:val="EnglishtermChar"/>
                <w:rFonts w:eastAsia="Arial"/>
                <w:i w:val="0"/>
              </w:rPr>
            </w:pPr>
            <w:r w:rsidRPr="0029788F">
              <w:rPr>
                <w:rFonts w:eastAsia="Arial"/>
              </w:rPr>
              <w:t xml:space="preserve">        1.1.2. </w:t>
            </w:r>
            <w:r w:rsidRPr="0029788F">
              <w:rPr>
                <w:rStyle w:val="EnglishtermChar"/>
                <w:rFonts w:eastAsia="Arial"/>
                <w:i w:val="0"/>
              </w:rPr>
              <w:t>diagnose (debug)</w:t>
            </w:r>
          </w:p>
          <w:p w:rsidR="000938C2" w:rsidRDefault="000938C2" w:rsidP="006401BE">
            <w:pPr>
              <w:pStyle w:val="Tekstas"/>
              <w:ind w:firstLine="0"/>
              <w:rPr>
                <w:rStyle w:val="EnglishtermChar"/>
                <w:rFonts w:eastAsia="Arial"/>
                <w:i w:val="0"/>
              </w:rPr>
            </w:pPr>
            <w:r w:rsidRPr="0029788F">
              <w:rPr>
                <w:rFonts w:eastAsia="Arial"/>
              </w:rPr>
              <w:t xml:space="preserve">    1.2. </w:t>
            </w:r>
            <w:r w:rsidRPr="0029788F">
              <w:rPr>
                <w:rStyle w:val="EnglishtermChar"/>
                <w:rFonts w:eastAsia="Arial"/>
                <w:i w:val="0"/>
              </w:rPr>
              <w:t>predict (simulate)</w:t>
            </w:r>
          </w:p>
          <w:p w:rsidR="000938C2" w:rsidRDefault="000938C2" w:rsidP="006401BE">
            <w:pPr>
              <w:pStyle w:val="Tekstas"/>
              <w:ind w:firstLine="0"/>
              <w:rPr>
                <w:rStyle w:val="EnglishtermChar"/>
                <w:rFonts w:eastAsia="Arial"/>
                <w:i w:val="0"/>
              </w:rPr>
            </w:pPr>
            <w:r w:rsidRPr="0029788F">
              <w:rPr>
                <w:rFonts w:eastAsia="Arial"/>
              </w:rPr>
              <w:t xml:space="preserve">    1.3. </w:t>
            </w:r>
            <w:r w:rsidRPr="0029788F">
              <w:rPr>
                <w:rStyle w:val="EnglishtermChar"/>
                <w:rFonts w:eastAsia="Arial"/>
                <w:i w:val="0"/>
              </w:rPr>
              <w:t>control</w:t>
            </w:r>
          </w:p>
          <w:p w:rsidR="000938C2" w:rsidRPr="000938C2" w:rsidRDefault="000938C2" w:rsidP="000938C2">
            <w:pPr>
              <w:pStyle w:val="Tekstas"/>
              <w:rPr>
                <w:rStyle w:val="EnglishtermChar"/>
                <w:rFonts w:eastAsia="Arial"/>
                <w:i w:val="0"/>
              </w:rPr>
            </w:pPr>
            <w:r w:rsidRPr="000938C2">
              <w:rPr>
                <w:rStyle w:val="EnglishtermChar"/>
                <w:rFonts w:eastAsia="Arial"/>
                <w:i w:val="0"/>
              </w:rPr>
              <w:t>2. construct (synthesis)</w:t>
            </w:r>
          </w:p>
          <w:p w:rsidR="000938C2" w:rsidRPr="000938C2" w:rsidRDefault="000938C2" w:rsidP="000938C2">
            <w:pPr>
              <w:pStyle w:val="Tekstas"/>
              <w:rPr>
                <w:rStyle w:val="EnglishtermChar"/>
                <w:rFonts w:eastAsia="Arial"/>
                <w:i w:val="0"/>
              </w:rPr>
            </w:pPr>
            <w:r w:rsidRPr="000938C2">
              <w:rPr>
                <w:rStyle w:val="EnglishtermChar"/>
                <w:rFonts w:eastAsia="Arial"/>
                <w:i w:val="0"/>
              </w:rPr>
              <w:t xml:space="preserve">    2.1. specify (constrain)</w:t>
            </w:r>
          </w:p>
          <w:p w:rsidR="000938C2" w:rsidRPr="000938C2" w:rsidRDefault="000938C2" w:rsidP="000938C2">
            <w:pPr>
              <w:pStyle w:val="Tekstas"/>
              <w:rPr>
                <w:rStyle w:val="EnglishtermChar"/>
                <w:rFonts w:eastAsia="Arial"/>
                <w:i w:val="0"/>
              </w:rPr>
            </w:pPr>
            <w:r w:rsidRPr="000938C2">
              <w:rPr>
                <w:rStyle w:val="EnglishtermChar"/>
                <w:rFonts w:eastAsia="Arial"/>
                <w:i w:val="0"/>
              </w:rPr>
              <w:t xml:space="preserve">    2.2. design</w:t>
            </w:r>
          </w:p>
          <w:p w:rsidR="000938C2" w:rsidRPr="000938C2" w:rsidRDefault="000938C2" w:rsidP="000938C2">
            <w:pPr>
              <w:pStyle w:val="Tekstas"/>
              <w:rPr>
                <w:rStyle w:val="EnglishtermChar"/>
                <w:rFonts w:eastAsia="Arial"/>
                <w:i w:val="0"/>
              </w:rPr>
            </w:pPr>
            <w:r w:rsidRPr="000938C2">
              <w:rPr>
                <w:rStyle w:val="EnglishtermChar"/>
                <w:rFonts w:eastAsia="Arial"/>
                <w:i w:val="0"/>
              </w:rPr>
              <w:t xml:space="preserve">        2.2.1. plan (process)</w:t>
            </w:r>
          </w:p>
          <w:p w:rsidR="000938C2" w:rsidRPr="000938C2" w:rsidRDefault="000938C2" w:rsidP="000938C2">
            <w:pPr>
              <w:pStyle w:val="Tekstas"/>
              <w:rPr>
                <w:rStyle w:val="EnglishtermChar"/>
                <w:rFonts w:eastAsia="Arial"/>
                <w:i w:val="0"/>
              </w:rPr>
            </w:pPr>
            <w:r w:rsidRPr="000938C2">
              <w:rPr>
                <w:rStyle w:val="EnglishtermChar"/>
                <w:rFonts w:eastAsia="Arial"/>
                <w:i w:val="0"/>
              </w:rPr>
              <w:t xml:space="preserve">        2.2.2. configure (structure)</w:t>
            </w:r>
          </w:p>
          <w:p w:rsidR="000938C2" w:rsidRPr="000938C2" w:rsidRDefault="000938C2" w:rsidP="000938C2">
            <w:pPr>
              <w:pStyle w:val="Tekstas"/>
              <w:rPr>
                <w:rStyle w:val="EnglishtermChar"/>
                <w:rFonts w:eastAsia="Arial"/>
                <w:i w:val="0"/>
              </w:rPr>
            </w:pPr>
            <w:r w:rsidRPr="000938C2">
              <w:rPr>
                <w:rStyle w:val="EnglishtermChar"/>
                <w:rFonts w:eastAsia="Arial"/>
                <w:i w:val="0"/>
              </w:rPr>
              <w:t xml:space="preserve">    2.2. assemble (manufacture)</w:t>
            </w:r>
          </w:p>
          <w:p w:rsidR="000938C2" w:rsidRDefault="000938C2" w:rsidP="000938C2">
            <w:pPr>
              <w:pStyle w:val="Tekstas"/>
              <w:ind w:firstLine="0"/>
              <w:rPr>
                <w:rStyle w:val="EnglishtermChar"/>
                <w:rFonts w:eastAsia="Arial"/>
                <w:i w:val="0"/>
              </w:rPr>
            </w:pPr>
            <w:r w:rsidRPr="000938C2">
              <w:rPr>
                <w:rStyle w:val="EnglishtermChar"/>
                <w:rFonts w:eastAsia="Arial"/>
                <w:i w:val="0"/>
              </w:rPr>
              <w:t xml:space="preserve">        2.3.1. modify (repair)</w:t>
            </w:r>
          </w:p>
          <w:p w:rsidR="000938C2" w:rsidRDefault="000938C2" w:rsidP="006401BE">
            <w:pPr>
              <w:pStyle w:val="Tekstas"/>
              <w:ind w:firstLine="0"/>
              <w:rPr>
                <w:rStyle w:val="EnglishtermChar"/>
                <w:rFonts w:eastAsia="Arial"/>
                <w:i w:val="0"/>
              </w:rPr>
            </w:pPr>
          </w:p>
          <w:p w:rsidR="000938C2" w:rsidRDefault="000938C2" w:rsidP="006401BE">
            <w:pPr>
              <w:pStyle w:val="Tekstas"/>
              <w:ind w:firstLine="0"/>
              <w:rPr>
                <w:rStyle w:val="EnglishtermChar"/>
                <w:rFonts w:eastAsia="Arial"/>
                <w:i w:val="0"/>
              </w:rPr>
            </w:pPr>
          </w:p>
          <w:p w:rsidR="000938C2" w:rsidRDefault="000938C2" w:rsidP="006401BE">
            <w:pPr>
              <w:pStyle w:val="Tekstas"/>
              <w:ind w:firstLine="0"/>
              <w:rPr>
                <w:rStyle w:val="EnglishtermChar"/>
                <w:rFonts w:eastAsia="Arial"/>
                <w:i w:val="0"/>
              </w:rPr>
            </w:pPr>
          </w:p>
          <w:p w:rsidR="000938C2" w:rsidRDefault="000938C2" w:rsidP="006401BE">
            <w:pPr>
              <w:pStyle w:val="Tekstas"/>
              <w:ind w:firstLine="0"/>
              <w:rPr>
                <w:rStyle w:val="EnglishtermChar"/>
                <w:rFonts w:eastAsia="Arial"/>
                <w:i w:val="0"/>
              </w:rPr>
            </w:pPr>
          </w:p>
          <w:p w:rsidR="000938C2" w:rsidRDefault="000938C2" w:rsidP="006401BE">
            <w:pPr>
              <w:pStyle w:val="Tekstas"/>
              <w:ind w:firstLine="0"/>
              <w:rPr>
                <w:rStyle w:val="EnglishtermChar"/>
                <w:rFonts w:eastAsia="Arial"/>
                <w:i w:val="0"/>
              </w:rPr>
            </w:pPr>
          </w:p>
          <w:p w:rsidR="000938C2" w:rsidRDefault="000938C2" w:rsidP="006401BE">
            <w:pPr>
              <w:pStyle w:val="Tekstas"/>
              <w:ind w:firstLine="0"/>
              <w:rPr>
                <w:rFonts w:eastAsia="Arial"/>
              </w:rPr>
            </w:pPr>
          </w:p>
        </w:tc>
        <w:tc>
          <w:tcPr>
            <w:tcW w:w="5380" w:type="dxa"/>
          </w:tcPr>
          <w:p w:rsidR="000938C2" w:rsidRPr="000938C2" w:rsidRDefault="000938C2" w:rsidP="000938C2">
            <w:pPr>
              <w:pStyle w:val="Tekstas"/>
              <w:rPr>
                <w:rFonts w:eastAsia="Arial"/>
              </w:rPr>
            </w:pPr>
            <w:r w:rsidRPr="000938C2">
              <w:rPr>
                <w:rFonts w:eastAsia="Arial"/>
              </w:rPr>
              <w:t>1. classification)</w:t>
            </w:r>
          </w:p>
          <w:p w:rsidR="000938C2" w:rsidRPr="000938C2" w:rsidRDefault="000938C2" w:rsidP="000938C2">
            <w:pPr>
              <w:pStyle w:val="Tekstas"/>
              <w:rPr>
                <w:rFonts w:eastAsia="Arial"/>
              </w:rPr>
            </w:pPr>
            <w:r w:rsidRPr="000938C2">
              <w:rPr>
                <w:rFonts w:eastAsia="Arial"/>
              </w:rPr>
              <w:t xml:space="preserve">    1.1. certain classification</w:t>
            </w:r>
          </w:p>
          <w:p w:rsidR="000938C2" w:rsidRPr="000938C2" w:rsidRDefault="000938C2" w:rsidP="000938C2">
            <w:pPr>
              <w:pStyle w:val="Tekstas"/>
              <w:rPr>
                <w:rFonts w:eastAsia="Arial"/>
              </w:rPr>
            </w:pPr>
            <w:r w:rsidRPr="000938C2">
              <w:rPr>
                <w:rFonts w:eastAsia="Arial"/>
              </w:rPr>
              <w:t xml:space="preserve">        1.1.1. decision trees</w:t>
            </w:r>
          </w:p>
          <w:p w:rsidR="000938C2" w:rsidRPr="000938C2" w:rsidRDefault="000938C2" w:rsidP="000938C2">
            <w:pPr>
              <w:pStyle w:val="Tekstas"/>
              <w:rPr>
                <w:rFonts w:eastAsia="Arial"/>
              </w:rPr>
            </w:pPr>
            <w:r w:rsidRPr="000938C2">
              <w:rPr>
                <w:rFonts w:eastAsia="Arial"/>
              </w:rPr>
              <w:t xml:space="preserve">        1.1.2. decision tables</w:t>
            </w:r>
          </w:p>
          <w:p w:rsidR="000938C2" w:rsidRPr="000938C2" w:rsidRDefault="000938C2" w:rsidP="000938C2">
            <w:pPr>
              <w:pStyle w:val="Tekstas"/>
              <w:rPr>
                <w:rFonts w:eastAsia="Arial"/>
              </w:rPr>
            </w:pPr>
            <w:r w:rsidRPr="000938C2">
              <w:rPr>
                <w:rFonts w:eastAsia="Arial"/>
              </w:rPr>
              <w:t xml:space="preserve">    1.2. heuristic classification</w:t>
            </w:r>
          </w:p>
          <w:p w:rsidR="000938C2" w:rsidRPr="000938C2" w:rsidRDefault="000938C2" w:rsidP="000938C2">
            <w:pPr>
              <w:pStyle w:val="Tekstas"/>
              <w:rPr>
                <w:rFonts w:eastAsia="Arial"/>
              </w:rPr>
            </w:pPr>
            <w:r w:rsidRPr="000938C2">
              <w:rPr>
                <w:rFonts w:eastAsia="Arial"/>
              </w:rPr>
              <w:t xml:space="preserve">    1.3. model-based classification</w:t>
            </w:r>
          </w:p>
          <w:p w:rsidR="000938C2" w:rsidRPr="000938C2" w:rsidRDefault="000938C2" w:rsidP="000938C2">
            <w:pPr>
              <w:pStyle w:val="Tekstas"/>
              <w:rPr>
                <w:rFonts w:eastAsia="Arial"/>
              </w:rPr>
            </w:pPr>
            <w:r w:rsidRPr="000938C2">
              <w:rPr>
                <w:rFonts w:eastAsia="Arial"/>
              </w:rPr>
              <w:t xml:space="preserve">        1.3.1. set covering classification</w:t>
            </w:r>
          </w:p>
          <w:p w:rsidR="000938C2" w:rsidRPr="000938C2" w:rsidRDefault="000938C2" w:rsidP="000938C2">
            <w:pPr>
              <w:pStyle w:val="Tekstas"/>
              <w:rPr>
                <w:rFonts w:eastAsia="Arial"/>
              </w:rPr>
            </w:pPr>
            <w:r w:rsidRPr="000938C2">
              <w:rPr>
                <w:rFonts w:eastAsia="Arial"/>
              </w:rPr>
              <w:t xml:space="preserve">        1.3.2. functional classification</w:t>
            </w:r>
          </w:p>
          <w:p w:rsidR="000938C2" w:rsidRPr="000938C2" w:rsidRDefault="000938C2" w:rsidP="000938C2">
            <w:pPr>
              <w:pStyle w:val="Tekstas"/>
              <w:rPr>
                <w:rFonts w:eastAsia="Arial"/>
              </w:rPr>
            </w:pPr>
            <w:r w:rsidRPr="000938C2">
              <w:rPr>
                <w:rFonts w:eastAsia="Arial"/>
              </w:rPr>
              <w:t xml:space="preserve">    1.4. statistical classification</w:t>
            </w:r>
          </w:p>
          <w:p w:rsidR="000938C2" w:rsidRPr="000938C2" w:rsidRDefault="000938C2" w:rsidP="000938C2">
            <w:pPr>
              <w:pStyle w:val="Tekstas"/>
              <w:rPr>
                <w:rFonts w:eastAsia="Arial"/>
              </w:rPr>
            </w:pPr>
            <w:r w:rsidRPr="000938C2">
              <w:rPr>
                <w:rFonts w:eastAsia="Arial"/>
              </w:rPr>
              <w:t xml:space="preserve">    1.5. case-based classification</w:t>
            </w:r>
          </w:p>
          <w:p w:rsidR="000938C2" w:rsidRPr="000938C2" w:rsidRDefault="000938C2" w:rsidP="000938C2">
            <w:pPr>
              <w:pStyle w:val="Tekstas"/>
              <w:rPr>
                <w:rFonts w:eastAsia="Arial"/>
              </w:rPr>
            </w:pPr>
            <w:r>
              <w:rPr>
                <w:rFonts w:eastAsia="Arial"/>
              </w:rPr>
              <w:t>2. construction</w:t>
            </w:r>
          </w:p>
          <w:p w:rsidR="000938C2" w:rsidRPr="000938C2" w:rsidRDefault="000938C2" w:rsidP="000938C2">
            <w:pPr>
              <w:pStyle w:val="Tekstas"/>
              <w:rPr>
                <w:rFonts w:eastAsia="Arial"/>
              </w:rPr>
            </w:pPr>
            <w:r w:rsidRPr="000938C2">
              <w:rPr>
                <w:rFonts w:eastAsia="Arial"/>
              </w:rPr>
              <w:t xml:space="preserve">    2.1. heuristic construction</w:t>
            </w:r>
          </w:p>
          <w:p w:rsidR="000938C2" w:rsidRPr="000938C2" w:rsidRDefault="000938C2" w:rsidP="000938C2">
            <w:pPr>
              <w:pStyle w:val="Tekstas"/>
              <w:rPr>
                <w:rFonts w:eastAsia="Arial"/>
              </w:rPr>
            </w:pPr>
            <w:r w:rsidRPr="000938C2">
              <w:rPr>
                <w:rFonts w:eastAsia="Arial"/>
              </w:rPr>
              <w:t xml:space="preserve">        2.1.1. skeletal construction</w:t>
            </w:r>
          </w:p>
          <w:p w:rsidR="000938C2" w:rsidRPr="000938C2" w:rsidRDefault="000938C2" w:rsidP="000938C2">
            <w:pPr>
              <w:pStyle w:val="Tekstas"/>
              <w:rPr>
                <w:rFonts w:eastAsia="Arial"/>
              </w:rPr>
            </w:pPr>
            <w:r w:rsidRPr="000938C2">
              <w:rPr>
                <w:rFonts w:eastAsia="Arial"/>
              </w:rPr>
              <w:t xml:space="preserve">        2.1.2. propose-and-revise strategy</w:t>
            </w:r>
          </w:p>
          <w:p w:rsidR="000938C2" w:rsidRPr="000938C2" w:rsidRDefault="000938C2" w:rsidP="000938C2">
            <w:pPr>
              <w:pStyle w:val="Tekstas"/>
              <w:rPr>
                <w:rFonts w:eastAsia="Arial"/>
              </w:rPr>
            </w:pPr>
            <w:r w:rsidRPr="000938C2">
              <w:rPr>
                <w:rFonts w:eastAsia="Arial"/>
              </w:rPr>
              <w:t xml:space="preserve">        2.1.3. propose-and-exchange strategy</w:t>
            </w:r>
          </w:p>
          <w:p w:rsidR="000938C2" w:rsidRPr="000938C2" w:rsidRDefault="000938C2" w:rsidP="000938C2">
            <w:pPr>
              <w:pStyle w:val="Tekstas"/>
              <w:rPr>
                <w:rFonts w:eastAsia="Arial"/>
              </w:rPr>
            </w:pPr>
            <w:r w:rsidRPr="000938C2">
              <w:rPr>
                <w:rFonts w:eastAsia="Arial"/>
              </w:rPr>
              <w:t xml:space="preserve">        2.1.4. least-commitment strategy</w:t>
            </w:r>
          </w:p>
          <w:p w:rsidR="000938C2" w:rsidRPr="000938C2" w:rsidRDefault="000938C2" w:rsidP="000938C2">
            <w:pPr>
              <w:pStyle w:val="Tekstas"/>
              <w:rPr>
                <w:rFonts w:eastAsia="Arial"/>
              </w:rPr>
            </w:pPr>
            <w:r w:rsidRPr="000938C2">
              <w:rPr>
                <w:rFonts w:eastAsia="Arial"/>
              </w:rPr>
              <w:t xml:space="preserve">    2.2. model-based construction</w:t>
            </w:r>
          </w:p>
          <w:p w:rsidR="000938C2" w:rsidRPr="000938C2" w:rsidRDefault="000938C2" w:rsidP="000938C2">
            <w:pPr>
              <w:pStyle w:val="Tekstas"/>
              <w:rPr>
                <w:rFonts w:eastAsia="Arial"/>
              </w:rPr>
            </w:pPr>
            <w:r w:rsidRPr="000938C2">
              <w:rPr>
                <w:rFonts w:eastAsia="Arial"/>
              </w:rPr>
              <w:t xml:space="preserve">    2.3. case-based construction</w:t>
            </w:r>
          </w:p>
          <w:p w:rsidR="000938C2" w:rsidRPr="000938C2" w:rsidRDefault="000938C2" w:rsidP="000938C2">
            <w:pPr>
              <w:pStyle w:val="Tekstas"/>
              <w:rPr>
                <w:rFonts w:eastAsia="Arial"/>
              </w:rPr>
            </w:pPr>
            <w:r w:rsidRPr="000938C2">
              <w:rPr>
                <w:rFonts w:eastAsia="Arial"/>
              </w:rPr>
              <w:t>3. simulation</w:t>
            </w:r>
          </w:p>
          <w:p w:rsidR="000938C2" w:rsidRPr="000938C2" w:rsidRDefault="000938C2" w:rsidP="000938C2">
            <w:pPr>
              <w:pStyle w:val="Tekstas"/>
              <w:rPr>
                <w:rFonts w:eastAsia="Arial"/>
              </w:rPr>
            </w:pPr>
            <w:r w:rsidRPr="000938C2">
              <w:rPr>
                <w:rFonts w:eastAsia="Arial"/>
              </w:rPr>
              <w:t xml:space="preserve">    3.1. one-step simulation</w:t>
            </w:r>
          </w:p>
          <w:p w:rsidR="000938C2" w:rsidRPr="000938C2" w:rsidRDefault="000938C2" w:rsidP="000938C2">
            <w:pPr>
              <w:pStyle w:val="Tekstas"/>
              <w:rPr>
                <w:rFonts w:eastAsia="Arial"/>
              </w:rPr>
            </w:pPr>
            <w:r w:rsidRPr="000938C2">
              <w:rPr>
                <w:rFonts w:eastAsia="Arial"/>
              </w:rPr>
              <w:t xml:space="preserve">    3.2. multiple-step simulation</w:t>
            </w:r>
          </w:p>
          <w:p w:rsidR="000938C2" w:rsidRPr="000938C2" w:rsidRDefault="000938C2" w:rsidP="000938C2">
            <w:pPr>
              <w:pStyle w:val="Tekstas"/>
              <w:rPr>
                <w:rFonts w:eastAsia="Arial"/>
              </w:rPr>
            </w:pPr>
            <w:r w:rsidRPr="000938C2">
              <w:rPr>
                <w:rFonts w:eastAsia="Arial"/>
              </w:rPr>
              <w:t xml:space="preserve">    3.2.1. numerical multiple-step simulation</w:t>
            </w:r>
          </w:p>
          <w:p w:rsidR="00B6780B" w:rsidRDefault="000938C2" w:rsidP="000938C2">
            <w:pPr>
              <w:pStyle w:val="Tekstas"/>
              <w:ind w:firstLine="0"/>
              <w:rPr>
                <w:rFonts w:eastAsia="Arial"/>
              </w:rPr>
            </w:pPr>
            <w:r w:rsidRPr="000938C2">
              <w:rPr>
                <w:rFonts w:eastAsia="Arial"/>
              </w:rPr>
              <w:t xml:space="preserve">    3.2.2. qualitative multiple-step simulation</w:t>
            </w:r>
          </w:p>
        </w:tc>
      </w:tr>
    </w:tbl>
    <w:p w:rsidR="00DF36B4" w:rsidRPr="0029788F" w:rsidRDefault="00AD7032" w:rsidP="00116D19">
      <w:pPr>
        <w:pStyle w:val="Tekstas"/>
        <w:spacing w:before="240"/>
        <w:rPr>
          <w:rFonts w:eastAsia="Arial"/>
        </w:rPr>
      </w:pPr>
      <w:r>
        <w:rPr>
          <w:rFonts w:eastAsia="Arial"/>
        </w:rPr>
        <w:t>What differentiates</w:t>
      </w:r>
      <w:r w:rsidR="007A3D5E" w:rsidRPr="0029788F">
        <w:rPr>
          <w:rFonts w:eastAsia="Arial"/>
        </w:rPr>
        <w:t xml:space="preserve"> </w:t>
      </w:r>
      <w:r w:rsidR="000779DA" w:rsidRPr="0029788F">
        <w:rPr>
          <w:rFonts w:eastAsia="Arial"/>
        </w:rPr>
        <w:t>a method</w:t>
      </w:r>
      <w:r w:rsidR="007A3D5E" w:rsidRPr="0029788F">
        <w:rPr>
          <w:rFonts w:eastAsia="Arial"/>
        </w:rPr>
        <w:t xml:space="preserve"> and a principle? </w:t>
      </w:r>
      <w:r w:rsidR="000779DA" w:rsidRPr="0029788F">
        <w:rPr>
          <w:rFonts w:eastAsia="Arial"/>
        </w:rPr>
        <w:t xml:space="preserve">A method </w:t>
      </w:r>
      <w:r>
        <w:rPr>
          <w:rFonts w:eastAsia="Arial"/>
        </w:rPr>
        <w:t>is applied in a clear situation but a principle – in</w:t>
      </w:r>
      <w:r w:rsidR="000779DA" w:rsidRPr="0029788F">
        <w:rPr>
          <w:rFonts w:eastAsia="Arial"/>
        </w:rPr>
        <w:t xml:space="preserve"> a situation that needs not to be clear. </w:t>
      </w:r>
      <w:r w:rsidR="006401BE">
        <w:rPr>
          <w:rFonts w:eastAsia="Arial"/>
        </w:rPr>
        <w:t>A</w:t>
      </w:r>
      <w:r w:rsidR="006401BE" w:rsidRPr="0029788F">
        <w:rPr>
          <w:rFonts w:eastAsia="Arial"/>
        </w:rPr>
        <w:t xml:space="preserve"> principle is applied </w:t>
      </w:r>
      <w:r w:rsidR="006401BE">
        <w:rPr>
          <w:rFonts w:eastAsia="Arial"/>
        </w:rPr>
        <w:t>i</w:t>
      </w:r>
      <w:r w:rsidR="000779DA" w:rsidRPr="0029788F">
        <w:rPr>
          <w:rFonts w:eastAsia="Arial"/>
        </w:rPr>
        <w:t>n the case a method is</w:t>
      </w:r>
      <w:r w:rsidR="006401BE">
        <w:rPr>
          <w:rFonts w:eastAsia="Arial"/>
        </w:rPr>
        <w:t xml:space="preserve"> not known in a given situation</w:t>
      </w:r>
      <w:r w:rsidR="000779DA" w:rsidRPr="0029788F">
        <w:rPr>
          <w:rFonts w:eastAsia="Arial"/>
        </w:rPr>
        <w:t>.</w:t>
      </w:r>
      <w:r w:rsidR="006401BE">
        <w:rPr>
          <w:rFonts w:eastAsia="Arial"/>
        </w:rPr>
        <w:t xml:space="preserve"> </w:t>
      </w:r>
      <w:r>
        <w:rPr>
          <w:rFonts w:eastAsia="Arial"/>
        </w:rPr>
        <w:t>This is similar to a difference</w:t>
      </w:r>
      <w:r w:rsidR="000779DA" w:rsidRPr="0029788F">
        <w:rPr>
          <w:rFonts w:eastAsia="Arial"/>
        </w:rPr>
        <w:t xml:space="preserve"> between a </w:t>
      </w:r>
      <w:r w:rsidR="006401BE">
        <w:rPr>
          <w:rFonts w:eastAsia="Arial"/>
        </w:rPr>
        <w:t xml:space="preserve">legal </w:t>
      </w:r>
      <w:r w:rsidR="000779DA" w:rsidRPr="0029788F">
        <w:rPr>
          <w:rFonts w:eastAsia="Arial"/>
        </w:rPr>
        <w:t>norm and a principle.</w:t>
      </w:r>
      <w:r w:rsidR="003E77ED">
        <w:rPr>
          <w:rFonts w:eastAsia="Arial"/>
        </w:rPr>
        <w:t xml:space="preserve"> Following are short descriptions by </w:t>
      </w:r>
      <w:r w:rsidR="00FD7714" w:rsidRPr="0029788F">
        <w:rPr>
          <w:rFonts w:eastAsia="Arial"/>
        </w:rPr>
        <w:t xml:space="preserve">Albertas </w:t>
      </w:r>
      <w:r w:rsidR="00F000E8" w:rsidRPr="0029788F">
        <w:rPr>
          <w:rFonts w:eastAsia="Arial"/>
        </w:rPr>
        <w:t>Čaplinskas</w:t>
      </w:r>
      <w:r w:rsidR="003E77ED">
        <w:rPr>
          <w:rFonts w:eastAsia="Arial"/>
        </w:rPr>
        <w:t xml:space="preserve">, a scholar and practitioner in software </w:t>
      </w:r>
      <w:r w:rsidR="000779DA" w:rsidRPr="0029788F">
        <w:rPr>
          <w:rFonts w:eastAsia="Arial"/>
        </w:rPr>
        <w:t>engineering:</w:t>
      </w:r>
    </w:p>
    <w:p w:rsidR="00DF36B4" w:rsidRPr="0029788F" w:rsidRDefault="00DB0802" w:rsidP="00116D19">
      <w:pPr>
        <w:pStyle w:val="Tekstas"/>
        <w:spacing w:before="120"/>
        <w:jc w:val="center"/>
        <w:rPr>
          <w:rFonts w:eastAsia="Arial"/>
        </w:rPr>
      </w:pPr>
      <w:r w:rsidRPr="0029788F">
        <w:rPr>
          <w:rFonts w:eastAsia="Arial"/>
        </w:rPr>
        <w:t>M</w:t>
      </w:r>
      <w:r w:rsidR="000779DA" w:rsidRPr="0029788F">
        <w:rPr>
          <w:rFonts w:eastAsia="Arial"/>
        </w:rPr>
        <w:t>ethod = schema + procedures</w:t>
      </w:r>
    </w:p>
    <w:p w:rsidR="00DF36B4" w:rsidRDefault="00DB0802" w:rsidP="00AD7032">
      <w:pPr>
        <w:pStyle w:val="Tekstas"/>
        <w:spacing w:after="120"/>
        <w:jc w:val="center"/>
        <w:rPr>
          <w:rFonts w:eastAsia="Arial"/>
        </w:rPr>
      </w:pPr>
      <w:r w:rsidRPr="0029788F">
        <w:rPr>
          <w:rFonts w:eastAsia="Arial"/>
        </w:rPr>
        <w:t>M</w:t>
      </w:r>
      <w:r w:rsidR="000779DA" w:rsidRPr="0029788F">
        <w:rPr>
          <w:rFonts w:eastAsia="Arial"/>
        </w:rPr>
        <w:t>ethodology = method + recommendations</w:t>
      </w:r>
    </w:p>
    <w:p w:rsidR="00491D46" w:rsidRPr="0029788F" w:rsidRDefault="00E517E3" w:rsidP="00E517E3">
      <w:pPr>
        <w:pStyle w:val="Tekstas"/>
        <w:rPr>
          <w:rFonts w:eastAsia="Arial"/>
        </w:rPr>
      </w:pPr>
      <w:r>
        <w:rPr>
          <w:rFonts w:eastAsia="Arial"/>
        </w:rPr>
        <w:t>There are other characterisations of the term “method” such as</w:t>
      </w:r>
      <w:r w:rsidR="00AD7032">
        <w:rPr>
          <w:rFonts w:eastAsia="Arial"/>
        </w:rPr>
        <w:t xml:space="preserve"> “</w:t>
      </w:r>
      <w:r>
        <w:rPr>
          <w:rFonts w:eastAsia="Arial"/>
        </w:rPr>
        <w:t xml:space="preserve">Method </w:t>
      </w:r>
      <w:r w:rsidRPr="00F50486">
        <w:rPr>
          <w:rFonts w:eastAsia="Arial"/>
        </w:rPr>
        <w:t xml:space="preserve">= </w:t>
      </w:r>
      <w:r>
        <w:rPr>
          <w:rFonts w:eastAsia="Arial"/>
        </w:rPr>
        <w:t>notation + process model</w:t>
      </w:r>
      <w:r w:rsidR="00AD7032">
        <w:rPr>
          <w:rFonts w:eastAsia="Arial"/>
        </w:rPr>
        <w:t xml:space="preserve">”. </w:t>
      </w:r>
      <w:r w:rsidR="001C0BF1">
        <w:rPr>
          <w:rFonts w:eastAsia="Arial"/>
        </w:rPr>
        <w:t xml:space="preserve">An example is </w:t>
      </w:r>
      <w:r>
        <w:rPr>
          <w:rFonts w:eastAsia="Arial"/>
        </w:rPr>
        <w:t xml:space="preserve">UML </w:t>
      </w:r>
      <w:r w:rsidRPr="00F50486">
        <w:rPr>
          <w:rFonts w:eastAsia="Arial"/>
        </w:rPr>
        <w:t xml:space="preserve">+ RUP, </w:t>
      </w:r>
      <w:r w:rsidR="001C0BF1">
        <w:rPr>
          <w:rFonts w:eastAsia="Arial"/>
        </w:rPr>
        <w:t>i.e. Rational’s</w:t>
      </w:r>
      <w:r w:rsidR="001D0BA8">
        <w:rPr>
          <w:rFonts w:eastAsia="Arial"/>
        </w:rPr>
        <w:t xml:space="preserve"> Unified Mode</w:t>
      </w:r>
      <w:r>
        <w:rPr>
          <w:rFonts w:eastAsia="Arial"/>
        </w:rPr>
        <w:t xml:space="preserve">ling Language + </w:t>
      </w:r>
      <w:r w:rsidR="001C0BF1">
        <w:rPr>
          <w:rFonts w:eastAsia="Arial"/>
        </w:rPr>
        <w:t>Process</w:t>
      </w:r>
      <w:r w:rsidR="005412DD">
        <w:rPr>
          <w:rFonts w:eastAsia="Arial"/>
        </w:rPr>
        <w:t xml:space="preserve"> (</w:t>
      </w:r>
      <w:r w:rsidRPr="00F50486">
        <w:rPr>
          <w:rFonts w:eastAsia="Arial"/>
        </w:rPr>
        <w:t>Hesse, Verrijn-Stuart 2001</w:t>
      </w:r>
      <w:r>
        <w:rPr>
          <w:rFonts w:eastAsia="Arial"/>
        </w:rPr>
        <w:t>, p. 1</w:t>
      </w:r>
      <w:r w:rsidR="005412DD">
        <w:rPr>
          <w:rFonts w:eastAsia="Arial"/>
        </w:rPr>
        <w:t>)</w:t>
      </w:r>
      <w:r>
        <w:rPr>
          <w:rFonts w:eastAsia="Arial"/>
        </w:rPr>
        <w:t>.</w:t>
      </w:r>
    </w:p>
    <w:p w:rsidR="00D01C5C" w:rsidRPr="0029788F" w:rsidRDefault="00213FE5" w:rsidP="00EF23B8">
      <w:pPr>
        <w:pStyle w:val="Heading1"/>
      </w:pPr>
      <w:bookmarkStart w:id="17" w:name="_Toc154287574"/>
      <w:bookmarkStart w:id="18" w:name="_Toc154312037"/>
      <w:bookmarkStart w:id="19" w:name="_Toc3642529"/>
      <w:r>
        <w:lastRenderedPageBreak/>
        <w:t>Artificial intelligence system as a production s</w:t>
      </w:r>
      <w:r w:rsidR="00C2666F" w:rsidRPr="0029788F">
        <w:t>ystem</w:t>
      </w:r>
      <w:bookmarkEnd w:id="19"/>
      <w:r w:rsidR="00C2666F" w:rsidRPr="0029788F">
        <w:t xml:space="preserve"> </w:t>
      </w:r>
      <w:bookmarkEnd w:id="17"/>
      <w:bookmarkEnd w:id="18"/>
    </w:p>
    <w:p w:rsidR="00713DB9" w:rsidRPr="0029788F" w:rsidRDefault="00C2666F" w:rsidP="00CC5A56">
      <w:pPr>
        <w:pStyle w:val="Tekstas"/>
      </w:pPr>
      <w:r w:rsidRPr="0029788F">
        <w:t>This section follo</w:t>
      </w:r>
      <w:r w:rsidR="00D6342E" w:rsidRPr="0029788F">
        <w:t>ws</w:t>
      </w:r>
      <w:r w:rsidR="005412DD">
        <w:t xml:space="preserve"> (</w:t>
      </w:r>
      <w:r w:rsidR="00713DB9" w:rsidRPr="0029788F">
        <w:t>Nilsson 1982</w:t>
      </w:r>
      <w:r w:rsidR="005412DD">
        <w:t>, Section 1.1)</w:t>
      </w:r>
    </w:p>
    <w:p w:rsidR="00713DB9" w:rsidRPr="0029788F" w:rsidRDefault="00C2666F" w:rsidP="00CC5A56">
      <w:pPr>
        <w:pStyle w:val="Tekstas"/>
      </w:pPr>
      <w:r w:rsidRPr="0029788F">
        <w:t xml:space="preserve">DEFINITION 2.1. A </w:t>
      </w:r>
      <w:r w:rsidRPr="0029788F">
        <w:rPr>
          <w:i/>
        </w:rPr>
        <w:t>production system</w:t>
      </w:r>
      <w:r w:rsidR="00C37FD7" w:rsidRPr="0029788F">
        <w:t xml:space="preserve"> is a triple</w:t>
      </w:r>
      <w:r w:rsidR="00713DB9" w:rsidRPr="0029788F">
        <w:t>:</w:t>
      </w:r>
    </w:p>
    <w:p w:rsidR="00713DB9" w:rsidRPr="0029788F" w:rsidRDefault="00A60042" w:rsidP="0058451C">
      <w:pPr>
        <w:pStyle w:val="Tekstasnumbered2"/>
      </w:pPr>
      <w:r w:rsidRPr="0029788F">
        <w:t>A glob</w:t>
      </w:r>
      <w:r w:rsidR="00C2666F" w:rsidRPr="0029788F">
        <w:t>al data</w:t>
      </w:r>
      <w:r w:rsidRPr="0029788F">
        <w:t>base</w:t>
      </w:r>
      <w:r w:rsidR="00C2666F" w:rsidRPr="0029788F">
        <w:t xml:space="preserve"> (</w:t>
      </w:r>
      <w:r w:rsidR="00713DB9" w:rsidRPr="0029788F">
        <w:t>GDB);</w:t>
      </w:r>
    </w:p>
    <w:p w:rsidR="00713DB9" w:rsidRPr="0029788F" w:rsidRDefault="00C2666F" w:rsidP="0058451C">
      <w:pPr>
        <w:pStyle w:val="Tekstasnumbered2"/>
      </w:pPr>
      <w:r w:rsidRPr="0029788F">
        <w:t xml:space="preserve">A production </w:t>
      </w:r>
      <w:r w:rsidR="00E07B3A" w:rsidRPr="0029788F">
        <w:t xml:space="preserve">(rule) </w:t>
      </w:r>
      <w:r w:rsidRPr="0029788F">
        <w:t>set</w:t>
      </w:r>
      <w:r w:rsidR="00713DB9" w:rsidRPr="0029788F">
        <w:t xml:space="preserve"> {</w:t>
      </w:r>
      <w:r w:rsidR="00713DB9" w:rsidRPr="0029788F">
        <w:rPr>
          <w:rStyle w:val="MathDiagrama"/>
          <w:lang w:val="en-GB"/>
        </w:rPr>
        <w:sym w:font="Symbol" w:char="F070"/>
      </w:r>
      <w:r w:rsidR="00713DB9" w:rsidRPr="0029788F">
        <w:rPr>
          <w:rStyle w:val="MathDiagrama"/>
          <w:vertAlign w:val="subscript"/>
          <w:lang w:val="en-GB"/>
        </w:rPr>
        <w:t>1</w:t>
      </w:r>
      <w:r w:rsidR="00713DB9" w:rsidRPr="0029788F">
        <w:t xml:space="preserve">, </w:t>
      </w:r>
      <w:r w:rsidR="00713DB9" w:rsidRPr="0029788F">
        <w:rPr>
          <w:rStyle w:val="MathDiagrama"/>
          <w:lang w:val="en-GB"/>
        </w:rPr>
        <w:sym w:font="Symbol" w:char="F070"/>
      </w:r>
      <w:r w:rsidR="00713DB9" w:rsidRPr="0029788F">
        <w:rPr>
          <w:rStyle w:val="MathDiagrama"/>
          <w:vertAlign w:val="subscript"/>
          <w:lang w:val="en-GB"/>
        </w:rPr>
        <w:t>2</w:t>
      </w:r>
      <w:r w:rsidR="00713DB9" w:rsidRPr="0029788F">
        <w:t xml:space="preserve">,..., </w:t>
      </w:r>
      <w:r w:rsidR="00713DB9" w:rsidRPr="0029788F">
        <w:rPr>
          <w:rStyle w:val="MathDiagrama"/>
          <w:lang w:val="en-GB"/>
        </w:rPr>
        <w:sym w:font="Symbol" w:char="F070"/>
      </w:r>
      <w:r w:rsidR="007E419E" w:rsidRPr="0029788F">
        <w:rPr>
          <w:rStyle w:val="MathDiagrama"/>
          <w:vertAlign w:val="subscript"/>
          <w:lang w:val="en-GB"/>
        </w:rPr>
        <w:t>m</w:t>
      </w:r>
      <w:r w:rsidR="00713DB9" w:rsidRPr="0029788F">
        <w:t>};</w:t>
      </w:r>
    </w:p>
    <w:p w:rsidR="00713DB9" w:rsidRPr="0029788F" w:rsidRDefault="00C2666F" w:rsidP="0058451C">
      <w:pPr>
        <w:pStyle w:val="Tekstasnumbered2"/>
      </w:pPr>
      <w:r w:rsidRPr="0029788F">
        <w:t>A control system</w:t>
      </w:r>
      <w:r w:rsidR="00713DB9" w:rsidRPr="0029788F">
        <w:t>.</w:t>
      </w:r>
    </w:p>
    <w:p w:rsidR="00C37FD7" w:rsidRPr="0029788F" w:rsidRDefault="00C37FD7" w:rsidP="000F185F">
      <w:pPr>
        <w:pStyle w:val="Tekstas"/>
        <w:spacing w:after="240"/>
      </w:pPr>
      <w:r w:rsidRPr="0029788F">
        <w:t>The basic production system algo</w:t>
      </w:r>
      <w:r w:rsidR="00A60042" w:rsidRPr="0029788F">
        <w:t>rithm for solving a problem such as</w:t>
      </w:r>
      <w:r w:rsidRPr="0029788F">
        <w:t xml:space="preserve"> the 8-puzzle, </w:t>
      </w:r>
      <w:r w:rsidR="00DC33C4" w:rsidRPr="0029788F">
        <w:t xml:space="preserve">the </w:t>
      </w:r>
      <w:r w:rsidRPr="0029788F">
        <w:t>knight</w:t>
      </w:r>
      <w:r w:rsidR="00D51EAC" w:rsidRPr="0029788F">
        <w:t>’s tour</w:t>
      </w:r>
      <w:r w:rsidRPr="0029788F">
        <w:t xml:space="preserve">, </w:t>
      </w:r>
      <w:r w:rsidR="00DC33C4" w:rsidRPr="0029788F">
        <w:t xml:space="preserve">the </w:t>
      </w:r>
      <w:r w:rsidRPr="0029788F">
        <w:t>8 queens</w:t>
      </w:r>
      <w:r w:rsidR="00DC33C4" w:rsidRPr="0029788F">
        <w:t xml:space="preserve"> puzzle</w:t>
      </w:r>
      <w:r w:rsidRPr="0029788F">
        <w:t>, etc. can be written in nondeterministic form as follows:</w:t>
      </w:r>
    </w:p>
    <w:p w:rsidR="000F185F" w:rsidRDefault="00713DB9" w:rsidP="000F185F">
      <w:pPr>
        <w:pStyle w:val="Pseudokodas0"/>
        <w:rPr>
          <w:sz w:val="24"/>
          <w:szCs w:val="24"/>
          <w:lang w:val="en-GB"/>
        </w:rPr>
      </w:pPr>
      <w:r w:rsidRPr="0029788F">
        <w:rPr>
          <w:b/>
          <w:sz w:val="24"/>
          <w:szCs w:val="24"/>
          <w:lang w:val="en-GB"/>
        </w:rPr>
        <w:t>procedure</w:t>
      </w:r>
      <w:r w:rsidRPr="0029788F">
        <w:rPr>
          <w:sz w:val="24"/>
          <w:szCs w:val="24"/>
          <w:lang w:val="en-GB"/>
        </w:rPr>
        <w:t xml:space="preserve"> PRODUCTION</w:t>
      </w:r>
    </w:p>
    <w:p w:rsidR="000F185F" w:rsidRDefault="00363D80" w:rsidP="000F185F">
      <w:pPr>
        <w:pStyle w:val="Pseudokodas0"/>
        <w:rPr>
          <w:sz w:val="24"/>
          <w:szCs w:val="24"/>
          <w:lang w:val="en-GB"/>
        </w:rPr>
      </w:pPr>
      <w:r w:rsidRPr="0029788F">
        <w:rPr>
          <w:i/>
          <w:sz w:val="24"/>
          <w:szCs w:val="24"/>
          <w:lang w:val="en-GB"/>
        </w:rPr>
        <w:t>{1}</w:t>
      </w:r>
      <w:r w:rsidR="007D696C" w:rsidRPr="0029788F">
        <w:rPr>
          <w:sz w:val="24"/>
          <w:szCs w:val="24"/>
          <w:lang w:val="en-GB"/>
        </w:rPr>
        <w:t xml:space="preserve"> DATA := initial GDB</w:t>
      </w:r>
      <w:r w:rsidR="00713DB9" w:rsidRPr="0029788F">
        <w:rPr>
          <w:sz w:val="24"/>
          <w:szCs w:val="24"/>
          <w:lang w:val="en-GB"/>
        </w:rPr>
        <w:t>;</w:t>
      </w:r>
    </w:p>
    <w:p w:rsidR="000F185F" w:rsidRDefault="00363D80" w:rsidP="000F185F">
      <w:pPr>
        <w:pStyle w:val="Pseudokodas0"/>
        <w:rPr>
          <w:b/>
          <w:sz w:val="24"/>
          <w:szCs w:val="24"/>
          <w:lang w:val="en-GB"/>
        </w:rPr>
      </w:pPr>
      <w:r w:rsidRPr="0029788F">
        <w:rPr>
          <w:i/>
          <w:sz w:val="24"/>
          <w:szCs w:val="24"/>
          <w:lang w:val="en-GB"/>
        </w:rPr>
        <w:t>{2}</w:t>
      </w:r>
      <w:r w:rsidR="00713DB9" w:rsidRPr="0029788F">
        <w:rPr>
          <w:sz w:val="24"/>
          <w:szCs w:val="24"/>
          <w:lang w:val="en-GB"/>
        </w:rPr>
        <w:t xml:space="preserve"> </w:t>
      </w:r>
      <w:r w:rsidR="00713DB9" w:rsidRPr="0029788F">
        <w:rPr>
          <w:b/>
          <w:sz w:val="24"/>
          <w:szCs w:val="24"/>
          <w:lang w:val="en-GB"/>
        </w:rPr>
        <w:t>until</w:t>
      </w:r>
      <w:r w:rsidR="00842733" w:rsidRPr="0029788F">
        <w:rPr>
          <w:sz w:val="24"/>
          <w:szCs w:val="24"/>
          <w:lang w:val="en-GB"/>
        </w:rPr>
        <w:t xml:space="preserve"> DA</w:t>
      </w:r>
      <w:r w:rsidR="00AB631A">
        <w:rPr>
          <w:sz w:val="24"/>
          <w:szCs w:val="24"/>
          <w:lang w:val="en-GB"/>
        </w:rPr>
        <w:t>TA will satisfy</w:t>
      </w:r>
      <w:r w:rsidR="00C37FD7" w:rsidRPr="0029788F">
        <w:rPr>
          <w:sz w:val="24"/>
          <w:szCs w:val="24"/>
          <w:lang w:val="en-GB"/>
        </w:rPr>
        <w:t xml:space="preserve"> the termination</w:t>
      </w:r>
      <w:r w:rsidR="007D696C" w:rsidRPr="0029788F">
        <w:rPr>
          <w:sz w:val="24"/>
          <w:szCs w:val="24"/>
          <w:lang w:val="en-GB"/>
        </w:rPr>
        <w:t xml:space="preserve"> condition</w:t>
      </w:r>
      <w:r w:rsidR="00C37FD7" w:rsidRPr="00AB631A">
        <w:rPr>
          <w:sz w:val="24"/>
          <w:szCs w:val="24"/>
          <w:lang w:val="en-GB"/>
        </w:rPr>
        <w:t>,</w:t>
      </w:r>
      <w:r w:rsidR="00713DB9" w:rsidRPr="0029788F">
        <w:rPr>
          <w:sz w:val="24"/>
          <w:szCs w:val="24"/>
          <w:lang w:val="en-GB"/>
        </w:rPr>
        <w:t xml:space="preserve"> </w:t>
      </w:r>
      <w:r w:rsidR="00713DB9" w:rsidRPr="0029788F">
        <w:rPr>
          <w:b/>
          <w:sz w:val="24"/>
          <w:szCs w:val="24"/>
          <w:lang w:val="en-GB"/>
        </w:rPr>
        <w:t>do</w:t>
      </w:r>
    </w:p>
    <w:p w:rsidR="000F185F" w:rsidRDefault="00363D80" w:rsidP="000F185F">
      <w:pPr>
        <w:pStyle w:val="Pseudokodas0"/>
        <w:rPr>
          <w:b/>
          <w:sz w:val="24"/>
          <w:szCs w:val="24"/>
          <w:lang w:val="en-GB"/>
        </w:rPr>
      </w:pPr>
      <w:r w:rsidRPr="0029788F">
        <w:rPr>
          <w:i/>
          <w:sz w:val="24"/>
          <w:szCs w:val="24"/>
          <w:lang w:val="en-GB"/>
        </w:rPr>
        <w:t>{3}</w:t>
      </w:r>
      <w:r w:rsidR="00713DB9" w:rsidRPr="0029788F">
        <w:rPr>
          <w:sz w:val="24"/>
          <w:szCs w:val="24"/>
          <w:lang w:val="en-GB"/>
        </w:rPr>
        <w:t xml:space="preserve"> </w:t>
      </w:r>
      <w:r w:rsidR="00713DB9" w:rsidRPr="0029788F">
        <w:rPr>
          <w:b/>
          <w:sz w:val="24"/>
          <w:szCs w:val="24"/>
          <w:lang w:val="en-GB"/>
        </w:rPr>
        <w:t>begin</w:t>
      </w:r>
    </w:p>
    <w:p w:rsidR="000F185F" w:rsidRDefault="00363D80" w:rsidP="000F185F">
      <w:pPr>
        <w:pStyle w:val="Pseudokodas0"/>
        <w:rPr>
          <w:sz w:val="24"/>
          <w:szCs w:val="24"/>
          <w:lang w:val="en-GB"/>
        </w:rPr>
      </w:pPr>
      <w:r w:rsidRPr="0029788F">
        <w:rPr>
          <w:i/>
          <w:sz w:val="24"/>
          <w:szCs w:val="24"/>
          <w:lang w:val="en-GB"/>
        </w:rPr>
        <w:t>{4}</w:t>
      </w:r>
      <w:r w:rsidR="00713DB9" w:rsidRPr="0029788F">
        <w:rPr>
          <w:sz w:val="24"/>
          <w:szCs w:val="24"/>
          <w:lang w:val="en-GB"/>
        </w:rPr>
        <w:t xml:space="preserve">  </w:t>
      </w:r>
      <w:r w:rsidR="007E6561" w:rsidRPr="0029788F">
        <w:rPr>
          <w:sz w:val="24"/>
          <w:szCs w:val="24"/>
          <w:lang w:val="en-GB"/>
        </w:rPr>
        <w:t xml:space="preserve"> </w:t>
      </w:r>
      <w:r w:rsidR="00713DB9" w:rsidRPr="0029788F">
        <w:rPr>
          <w:sz w:val="24"/>
          <w:szCs w:val="24"/>
          <w:lang w:val="en-GB"/>
        </w:rPr>
        <w:t xml:space="preserve"> </w:t>
      </w:r>
      <w:r w:rsidR="00713DB9" w:rsidRPr="0029788F">
        <w:rPr>
          <w:b/>
          <w:sz w:val="24"/>
          <w:szCs w:val="24"/>
          <w:lang w:val="en-GB"/>
        </w:rPr>
        <w:t>select</w:t>
      </w:r>
      <w:r w:rsidR="00713DB9" w:rsidRPr="0029788F">
        <w:rPr>
          <w:sz w:val="24"/>
          <w:szCs w:val="24"/>
          <w:lang w:val="en-GB"/>
        </w:rPr>
        <w:t xml:space="preserve"> </w:t>
      </w:r>
      <w:r w:rsidR="00015351" w:rsidRPr="0029788F">
        <w:rPr>
          <w:sz w:val="24"/>
          <w:szCs w:val="24"/>
          <w:lang w:val="en-GB"/>
        </w:rPr>
        <w:t xml:space="preserve"> </w:t>
      </w:r>
      <w:r w:rsidR="00E07B3A" w:rsidRPr="0029788F">
        <w:rPr>
          <w:sz w:val="24"/>
          <w:szCs w:val="24"/>
          <w:lang w:val="en-GB"/>
        </w:rPr>
        <w:t>some rule,</w:t>
      </w:r>
      <w:r w:rsidR="00713DB9" w:rsidRPr="0029788F">
        <w:rPr>
          <w:sz w:val="24"/>
          <w:szCs w:val="24"/>
          <w:lang w:val="en-GB"/>
        </w:rPr>
        <w:t xml:space="preserve"> </w:t>
      </w:r>
      <w:r w:rsidR="00817D6A" w:rsidRPr="00117B38">
        <w:rPr>
          <w:i/>
          <w:sz w:val="24"/>
          <w:szCs w:val="24"/>
          <w:lang w:val="en-GB"/>
        </w:rPr>
        <w:sym w:font="Symbol" w:char="F070"/>
      </w:r>
      <w:r w:rsidR="00E07B3A" w:rsidRPr="0029788F">
        <w:rPr>
          <w:sz w:val="24"/>
          <w:szCs w:val="24"/>
          <w:lang w:val="en-GB"/>
        </w:rPr>
        <w:t>, in the set of rules</w:t>
      </w:r>
    </w:p>
    <w:p w:rsidR="000F185F" w:rsidRDefault="00E011A5" w:rsidP="000F185F">
      <w:pPr>
        <w:pStyle w:val="Pseudokodas0"/>
        <w:rPr>
          <w:sz w:val="24"/>
          <w:szCs w:val="24"/>
          <w:lang w:val="en-GB"/>
        </w:rPr>
      </w:pPr>
      <w:r w:rsidRPr="0029788F">
        <w:rPr>
          <w:sz w:val="24"/>
          <w:szCs w:val="24"/>
          <w:lang w:val="en-GB"/>
        </w:rPr>
        <w:t xml:space="preserve"> </w:t>
      </w:r>
      <w:r w:rsidR="00363D80" w:rsidRPr="0029788F">
        <w:rPr>
          <w:sz w:val="24"/>
          <w:szCs w:val="24"/>
          <w:lang w:val="en-GB"/>
        </w:rPr>
        <w:t xml:space="preserve"> </w:t>
      </w:r>
      <w:r w:rsidRPr="0029788F">
        <w:rPr>
          <w:sz w:val="24"/>
          <w:szCs w:val="24"/>
          <w:lang w:val="en-GB"/>
        </w:rPr>
        <w:t xml:space="preserve">             </w:t>
      </w:r>
      <w:r w:rsidR="00E07B3A" w:rsidRPr="0029788F">
        <w:rPr>
          <w:sz w:val="24"/>
          <w:szCs w:val="24"/>
          <w:lang w:val="en-GB"/>
        </w:rPr>
        <w:t>that</w:t>
      </w:r>
      <w:r w:rsidR="007D696C" w:rsidRPr="0029788F">
        <w:rPr>
          <w:sz w:val="24"/>
          <w:szCs w:val="24"/>
          <w:lang w:val="en-GB"/>
        </w:rPr>
        <w:t xml:space="preserve"> can be applied to </w:t>
      </w:r>
      <w:r w:rsidR="00713DB9" w:rsidRPr="0029788F">
        <w:rPr>
          <w:sz w:val="24"/>
          <w:szCs w:val="24"/>
          <w:lang w:val="en-GB"/>
        </w:rPr>
        <w:t>DATA</w:t>
      </w:r>
    </w:p>
    <w:p w:rsidR="000F185F" w:rsidRPr="000F185F" w:rsidRDefault="00363D80" w:rsidP="000F185F">
      <w:pPr>
        <w:pStyle w:val="Pseudokodas0"/>
        <w:rPr>
          <w:sz w:val="24"/>
          <w:szCs w:val="24"/>
          <w:lang w:val="en-GB"/>
        </w:rPr>
      </w:pPr>
      <w:r w:rsidRPr="0029788F">
        <w:rPr>
          <w:i/>
          <w:sz w:val="24"/>
          <w:szCs w:val="24"/>
          <w:lang w:val="en-GB"/>
        </w:rPr>
        <w:t>{5}</w:t>
      </w:r>
      <w:r w:rsidR="0081530A" w:rsidRPr="0029788F">
        <w:rPr>
          <w:sz w:val="24"/>
          <w:szCs w:val="24"/>
          <w:lang w:val="en-GB"/>
        </w:rPr>
        <w:t xml:space="preserve">   </w:t>
      </w:r>
      <w:r w:rsidR="00015351" w:rsidRPr="0029788F">
        <w:rPr>
          <w:sz w:val="24"/>
          <w:szCs w:val="24"/>
          <w:lang w:val="en-GB"/>
        </w:rPr>
        <w:t xml:space="preserve"> </w:t>
      </w:r>
      <w:r w:rsidR="00713DB9" w:rsidRPr="0029788F">
        <w:rPr>
          <w:sz w:val="24"/>
          <w:szCs w:val="24"/>
          <w:lang w:val="en-GB"/>
        </w:rPr>
        <w:t xml:space="preserve">DATA := </w:t>
      </w:r>
      <w:r w:rsidR="00817D6A" w:rsidRPr="00117B38">
        <w:rPr>
          <w:i/>
          <w:sz w:val="24"/>
          <w:szCs w:val="24"/>
          <w:lang w:val="en-GB"/>
        </w:rPr>
        <w:sym w:font="Symbol" w:char="F070"/>
      </w:r>
      <w:r w:rsidR="00713DB9" w:rsidRPr="0029788F">
        <w:rPr>
          <w:sz w:val="24"/>
          <w:szCs w:val="24"/>
          <w:lang w:val="en-GB"/>
        </w:rPr>
        <w:t>(DATA)</w:t>
      </w:r>
      <w:r w:rsidR="00E07B3A" w:rsidRPr="0029788F">
        <w:rPr>
          <w:sz w:val="24"/>
          <w:szCs w:val="24"/>
          <w:lang w:val="en-GB"/>
        </w:rPr>
        <w:t xml:space="preserve">      </w:t>
      </w:r>
      <w:r w:rsidR="00E07B3A" w:rsidRPr="0029788F">
        <w:rPr>
          <w:i/>
          <w:sz w:val="24"/>
          <w:szCs w:val="24"/>
          <w:lang w:val="en-GB"/>
        </w:rPr>
        <w:t xml:space="preserve">{Result of applying </w:t>
      </w:r>
      <w:r w:rsidR="00E07B3A" w:rsidRPr="00117B38">
        <w:rPr>
          <w:i/>
          <w:sz w:val="24"/>
          <w:szCs w:val="24"/>
          <w:lang w:val="en-GB"/>
        </w:rPr>
        <w:sym w:font="Symbol" w:char="F070"/>
      </w:r>
      <w:r w:rsidR="00E07B3A" w:rsidRPr="0029788F">
        <w:rPr>
          <w:i/>
          <w:sz w:val="24"/>
          <w:szCs w:val="24"/>
          <w:lang w:val="en-GB"/>
        </w:rPr>
        <w:t xml:space="preserve"> to DATA}</w:t>
      </w:r>
    </w:p>
    <w:p w:rsidR="00713DB9" w:rsidRPr="0029788F" w:rsidRDefault="00363D80" w:rsidP="000F185F">
      <w:pPr>
        <w:pStyle w:val="Pseudokodas0"/>
        <w:rPr>
          <w:b/>
          <w:sz w:val="24"/>
          <w:szCs w:val="24"/>
          <w:lang w:val="en-GB"/>
        </w:rPr>
      </w:pPr>
      <w:r w:rsidRPr="0029788F">
        <w:rPr>
          <w:i/>
          <w:sz w:val="24"/>
          <w:szCs w:val="24"/>
          <w:lang w:val="en-GB"/>
        </w:rPr>
        <w:t>{6}</w:t>
      </w:r>
      <w:r w:rsidR="00713DB9" w:rsidRPr="0029788F">
        <w:rPr>
          <w:sz w:val="24"/>
          <w:szCs w:val="24"/>
          <w:lang w:val="en-GB"/>
        </w:rPr>
        <w:t xml:space="preserve"> </w:t>
      </w:r>
      <w:r w:rsidR="00713DB9" w:rsidRPr="0029788F">
        <w:rPr>
          <w:b/>
          <w:sz w:val="24"/>
          <w:szCs w:val="24"/>
          <w:lang w:val="en-GB"/>
        </w:rPr>
        <w:t>end</w:t>
      </w:r>
    </w:p>
    <w:p w:rsidR="007F789F" w:rsidRPr="0029788F" w:rsidRDefault="007D696C" w:rsidP="000F185F">
      <w:pPr>
        <w:pStyle w:val="Tekstas"/>
        <w:spacing w:before="240"/>
      </w:pPr>
      <w:r w:rsidRPr="0029788F">
        <w:t>The output is a sequence of productions</w:t>
      </w:r>
      <w:r w:rsidR="00833009" w:rsidRPr="0029788F">
        <w:t xml:space="preserve"> </w:t>
      </w:r>
      <w:r w:rsidR="00833009" w:rsidRPr="0029788F">
        <w:sym w:font="Symbol" w:char="F0E1"/>
      </w:r>
      <w:r w:rsidR="00713DB9" w:rsidRPr="0029788F">
        <w:rPr>
          <w:rStyle w:val="MathDiagrama"/>
          <w:lang w:val="en-GB"/>
        </w:rPr>
        <w:sym w:font="Symbol" w:char="F070"/>
      </w:r>
      <w:r w:rsidR="00713DB9" w:rsidRPr="0029788F">
        <w:rPr>
          <w:rStyle w:val="MathDiagrama"/>
          <w:vertAlign w:val="subscript"/>
          <w:lang w:val="en-GB"/>
        </w:rPr>
        <w:t>i1</w:t>
      </w:r>
      <w:r w:rsidR="00713DB9" w:rsidRPr="0029788F">
        <w:t xml:space="preserve">, </w:t>
      </w:r>
      <w:r w:rsidR="00713DB9" w:rsidRPr="0029788F">
        <w:rPr>
          <w:rStyle w:val="MathDiagrama"/>
          <w:lang w:val="en-GB"/>
        </w:rPr>
        <w:sym w:font="Symbol" w:char="F070"/>
      </w:r>
      <w:r w:rsidR="00713DB9" w:rsidRPr="0029788F">
        <w:rPr>
          <w:rStyle w:val="MathDiagrama"/>
          <w:vertAlign w:val="subscript"/>
          <w:lang w:val="en-GB"/>
        </w:rPr>
        <w:t>i2</w:t>
      </w:r>
      <w:r w:rsidR="00713DB9" w:rsidRPr="0029788F">
        <w:t>,...,</w:t>
      </w:r>
      <w:r w:rsidR="00713DB9" w:rsidRPr="0029788F">
        <w:rPr>
          <w:rStyle w:val="MathDiagrama"/>
          <w:lang w:val="en-GB"/>
        </w:rPr>
        <w:sym w:font="Symbol" w:char="F070"/>
      </w:r>
      <w:r w:rsidR="00B52429" w:rsidRPr="0029788F">
        <w:rPr>
          <w:rStyle w:val="MathDiagrama"/>
          <w:vertAlign w:val="subscript"/>
          <w:lang w:val="en-GB"/>
        </w:rPr>
        <w:t>in</w:t>
      </w:r>
      <w:r w:rsidR="00833009" w:rsidRPr="0029788F">
        <w:sym w:font="Symbol" w:char="F0F1"/>
      </w:r>
      <w:r w:rsidRPr="0029788F">
        <w:t>.</w:t>
      </w:r>
      <w:r w:rsidR="00A60042" w:rsidRPr="0029788F">
        <w:t xml:space="preserve"> </w:t>
      </w:r>
      <w:r w:rsidRPr="0029788F">
        <w:t>This is a non-determinate procedure.</w:t>
      </w:r>
      <w:r w:rsidR="00A60042" w:rsidRPr="0029788F">
        <w:t xml:space="preserve"> </w:t>
      </w:r>
      <w:r w:rsidR="009017D0" w:rsidRPr="0029788F">
        <w:rPr>
          <w:rStyle w:val="PseudokodasChar0"/>
          <w:lang w:val="en-GB"/>
        </w:rPr>
        <w:t>PRODUCTION</w:t>
      </w:r>
      <w:r w:rsidR="00A60042" w:rsidRPr="0029788F">
        <w:t xml:space="preserve"> performs de</w:t>
      </w:r>
      <w:r w:rsidRPr="0029788F">
        <w:t>pth-first search</w:t>
      </w:r>
      <w:r w:rsidR="009017D0" w:rsidRPr="0029788F">
        <w:t>.</w:t>
      </w:r>
      <w:r w:rsidR="00A60042" w:rsidRPr="0029788F">
        <w:t xml:space="preserve"> </w:t>
      </w:r>
      <w:r w:rsidRPr="0029788F">
        <w:t>The procedure is treated as</w:t>
      </w:r>
      <w:r w:rsidR="00A60042" w:rsidRPr="0029788F">
        <w:t xml:space="preserve"> a</w:t>
      </w:r>
      <w:r w:rsidRPr="0029788F">
        <w:t xml:space="preserve"> </w:t>
      </w:r>
      <w:r w:rsidR="00713DB9" w:rsidRPr="0029788F">
        <w:rPr>
          <w:i/>
        </w:rPr>
        <w:t>paradigm</w:t>
      </w:r>
      <w:r w:rsidRPr="0029788F">
        <w:t xml:space="preserve"> of a control system</w:t>
      </w:r>
      <w:r w:rsidR="00713DB9" w:rsidRPr="0029788F">
        <w:t xml:space="preserve">. </w:t>
      </w:r>
      <w:r w:rsidRPr="0029788F">
        <w:t>A me</w:t>
      </w:r>
      <w:r w:rsidR="00D6342E" w:rsidRPr="0029788F">
        <w:t>aning of the word “paradigm” can be found</w:t>
      </w:r>
      <w:r w:rsidR="00A22FC0">
        <w:t>, for instance,</w:t>
      </w:r>
      <w:r w:rsidR="00D6342E" w:rsidRPr="0029788F">
        <w:t xml:space="preserve"> in Oxford English Dictionary,</w:t>
      </w:r>
      <w:r w:rsidR="003C6930">
        <w:t xml:space="preserve"> </w:t>
      </w:r>
      <w:hyperlink r:id="rId20" w:history="1">
        <w:r w:rsidR="003C6930" w:rsidRPr="00611286">
          <w:rPr>
            <w:rStyle w:val="Hyperlink"/>
          </w:rPr>
          <w:t>http://www.oed.com/</w:t>
        </w:r>
      </w:hyperlink>
      <w:r w:rsidR="003C6930">
        <w:t>: “</w:t>
      </w:r>
      <w:r w:rsidR="003C6930" w:rsidRPr="003C6930">
        <w:t>A pattern or model, an exemplar; (also) a typical instance of something, an example.</w:t>
      </w:r>
      <w:r w:rsidR="003C6930">
        <w:t>”</w:t>
      </w:r>
    </w:p>
    <w:p w:rsidR="00713DB9" w:rsidRPr="0029788F" w:rsidRDefault="00A60042" w:rsidP="00AB4407">
      <w:pPr>
        <w:pStyle w:val="Tekstas"/>
      </w:pPr>
      <w:r w:rsidRPr="0029788F">
        <w:t xml:space="preserve">The </w:t>
      </w:r>
      <w:r w:rsidR="00A52875" w:rsidRPr="0029788F">
        <w:t>K</w:t>
      </w:r>
      <w:r w:rsidR="007D696C" w:rsidRPr="0029788F">
        <w:t>night</w:t>
      </w:r>
      <w:r w:rsidR="00C159F5" w:rsidRPr="0029788F">
        <w:t>’</w:t>
      </w:r>
      <w:r w:rsidR="00A52875" w:rsidRPr="0029788F">
        <w:t>s T</w:t>
      </w:r>
      <w:r w:rsidR="00C159F5" w:rsidRPr="0029788F">
        <w:t>our</w:t>
      </w:r>
      <w:r w:rsidR="007D696C" w:rsidRPr="0029788F">
        <w:t xml:space="preserve"> </w:t>
      </w:r>
      <w:r w:rsidRPr="0029788F">
        <w:t>problem</w:t>
      </w:r>
      <w:r w:rsidR="0052612B" w:rsidRPr="0029788F">
        <w:t xml:space="preserve"> </w:t>
      </w:r>
      <w:r w:rsidR="00C159F5" w:rsidRPr="0029788F">
        <w:t>(</w:t>
      </w:r>
      <w:hyperlink r:id="rId21" w:history="1">
        <w:r w:rsidR="000822C8" w:rsidRPr="00611286">
          <w:rPr>
            <w:rStyle w:val="Hyperlink"/>
          </w:rPr>
          <w:t>https://en.wikipedia.org/wiki/Knight%27s_tour</w:t>
        </w:r>
      </w:hyperlink>
      <w:r w:rsidR="00C159F5" w:rsidRPr="0029788F">
        <w:t xml:space="preserve">) </w:t>
      </w:r>
      <w:r w:rsidR="005326FA">
        <w:t xml:space="preserve">is examined </w:t>
      </w:r>
      <w:r w:rsidR="007D696C" w:rsidRPr="0029788F">
        <w:t>to</w:t>
      </w:r>
      <w:r w:rsidRPr="0029788F">
        <w:t xml:space="preserve"> demonstrate</w:t>
      </w:r>
      <w:r w:rsidR="0052612B" w:rsidRPr="0029788F">
        <w:t xml:space="preserve"> </w:t>
      </w:r>
      <w:r w:rsidR="007D696C" w:rsidRPr="0029788F">
        <w:t>problem solvi</w:t>
      </w:r>
      <w:r w:rsidR="0052612B" w:rsidRPr="0029788F">
        <w:t>ng</w:t>
      </w:r>
      <w:r w:rsidR="00C159F5" w:rsidRPr="0029788F">
        <w:t xml:space="preserve"> with the PRODUCTION procedure.</w:t>
      </w:r>
      <w:r w:rsidR="005326FA">
        <w:t xml:space="preserve"> A knight’</w:t>
      </w:r>
      <w:r w:rsidR="005326FA" w:rsidRPr="005326FA">
        <w:t xml:space="preserve">s tour is a sequence of moves of a knight on a chessboard such that the knight visits every square only once. </w:t>
      </w:r>
      <w:r w:rsidR="005326FA">
        <w:t>Suppose t</w:t>
      </w:r>
      <w:r w:rsidR="00C159F5" w:rsidRPr="0029788F">
        <w:t xml:space="preserve">he knight </w:t>
      </w:r>
      <w:r w:rsidR="005326FA">
        <w:t xml:space="preserve">starts from the square </w:t>
      </w:r>
      <w:r w:rsidR="005326FA" w:rsidRPr="0029788F">
        <w:t>[</w:t>
      </w:r>
      <w:r w:rsidR="005326FA" w:rsidRPr="0029788F">
        <w:rPr>
          <w:rStyle w:val="MathDiagrama"/>
          <w:lang w:val="en-GB"/>
        </w:rPr>
        <w:t>1</w:t>
      </w:r>
      <w:r w:rsidR="005326FA" w:rsidRPr="0029788F">
        <w:t>,</w:t>
      </w:r>
      <w:r w:rsidR="005326FA" w:rsidRPr="0029788F">
        <w:rPr>
          <w:rStyle w:val="MathDiagrama"/>
          <w:lang w:val="en-GB"/>
        </w:rPr>
        <w:t>1</w:t>
      </w:r>
      <w:r w:rsidR="005326FA" w:rsidRPr="0029788F">
        <w:t xml:space="preserve">] </w:t>
      </w:r>
      <w:r w:rsidR="005326FA">
        <w:t>(</w:t>
      </w:r>
      <w:r w:rsidR="007613B7" w:rsidRPr="0029788F">
        <w:t>Fig. 2.1</w:t>
      </w:r>
      <w:r w:rsidR="005326FA">
        <w:t> a)</w:t>
      </w:r>
      <w:r w:rsidR="00713DB9" w:rsidRPr="0029788F">
        <w:t>.</w:t>
      </w:r>
      <w:r w:rsidR="000F185F">
        <w:t xml:space="preserve"> Eight</w:t>
      </w:r>
      <w:r w:rsidR="000F185F" w:rsidRPr="0029788F">
        <w:t xml:space="preserve"> productions {</w:t>
      </w:r>
      <w:r w:rsidR="000F185F" w:rsidRPr="0029788F">
        <w:rPr>
          <w:rStyle w:val="MathDiagrama"/>
          <w:lang w:val="en-GB"/>
        </w:rPr>
        <w:t>π</w:t>
      </w:r>
      <w:r w:rsidR="000F185F" w:rsidRPr="0029788F">
        <w:rPr>
          <w:rStyle w:val="MathDiagrama"/>
          <w:vertAlign w:val="subscript"/>
          <w:lang w:val="en-GB"/>
        </w:rPr>
        <w:t>1</w:t>
      </w:r>
      <w:r w:rsidR="00AF36E7">
        <w:t>,</w:t>
      </w:r>
      <w:r w:rsidR="00AF36E7">
        <w:rPr>
          <w:rStyle w:val="MathDiagrama"/>
          <w:rFonts w:ascii="Arial" w:hAnsi="Arial" w:cs="Arial"/>
          <w:lang w:val="en-GB"/>
        </w:rPr>
        <w:t>…</w:t>
      </w:r>
      <w:r w:rsidR="000F185F" w:rsidRPr="0029788F">
        <w:t xml:space="preserve">, </w:t>
      </w:r>
      <w:r w:rsidR="000F185F" w:rsidRPr="0029788F">
        <w:rPr>
          <w:rStyle w:val="MathDiagrama"/>
          <w:lang w:val="en-GB"/>
        </w:rPr>
        <w:t>π</w:t>
      </w:r>
      <w:r w:rsidR="000F185F" w:rsidRPr="0029788F">
        <w:rPr>
          <w:rStyle w:val="MathDiagrama"/>
          <w:vertAlign w:val="subscript"/>
          <w:lang w:val="en-GB"/>
        </w:rPr>
        <w:t>8</w:t>
      </w:r>
      <w:r w:rsidR="000F185F" w:rsidRPr="0029788F">
        <w:t xml:space="preserve">} </w:t>
      </w:r>
      <w:r w:rsidR="000F185F">
        <w:t>are shown in Fig. 2.1 b.</w:t>
      </w:r>
      <w:r w:rsidR="00A22FC0">
        <w:t xml:space="preserve"> </w:t>
      </w:r>
      <w:r w:rsidR="00A22FC0" w:rsidRPr="0029788F">
        <w:t>Variatio</w:t>
      </w:r>
      <w:r w:rsidR="00A22FC0">
        <w:t xml:space="preserve">ns </w:t>
      </w:r>
      <w:r w:rsidR="00A22FC0" w:rsidRPr="0029788F">
        <w:t xml:space="preserve">involve chessboards </w:t>
      </w:r>
      <w:r w:rsidR="00A22FC0" w:rsidRPr="0029788F">
        <w:rPr>
          <w:i/>
        </w:rPr>
        <w:t>N</w:t>
      </w:r>
      <w:r w:rsidR="00A22FC0" w:rsidRPr="0029788F">
        <w:t>×</w:t>
      </w:r>
      <w:r w:rsidR="00A22FC0" w:rsidRPr="0029788F">
        <w:rPr>
          <w:i/>
        </w:rPr>
        <w:t>N</w:t>
      </w:r>
      <w:r w:rsidR="00A22FC0" w:rsidRPr="0029788F">
        <w:t xml:space="preserve">. The simplest case is </w:t>
      </w:r>
      <w:r w:rsidR="00A22FC0" w:rsidRPr="0029788F">
        <w:rPr>
          <w:i/>
        </w:rPr>
        <w:t>N</w:t>
      </w:r>
      <w:r w:rsidR="00A22FC0">
        <w:t>=5.</w:t>
      </w:r>
    </w:p>
    <w:p w:rsidR="006822CB" w:rsidRPr="0029788F" w:rsidRDefault="008451EA" w:rsidP="00AF36E7">
      <w:pPr>
        <w:pStyle w:val="Paviliustracija"/>
        <w:keepNext/>
        <w:spacing w:before="120"/>
        <w:rPr>
          <w:lang w:val="en-GB"/>
        </w:rPr>
      </w:pPr>
      <w:r w:rsidRPr="00854CB9">
        <w:rPr>
          <w:noProof/>
          <w:lang w:val="lt-LT" w:eastAsia="lt-LT"/>
        </w:rPr>
        <w:drawing>
          <wp:inline distT="0" distB="0" distL="0" distR="0">
            <wp:extent cx="5410200" cy="2837180"/>
            <wp:effectExtent l="0" t="0" r="0" b="1270"/>
            <wp:docPr id="279" name="Picture 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0200" cy="2837180"/>
                    </a:xfrm>
                    <a:prstGeom prst="rect">
                      <a:avLst/>
                    </a:prstGeom>
                    <a:noFill/>
                    <a:ln>
                      <a:noFill/>
                    </a:ln>
                  </pic:spPr>
                </pic:pic>
              </a:graphicData>
            </a:graphic>
          </wp:inline>
        </w:drawing>
      </w:r>
    </w:p>
    <w:p w:rsidR="00713DB9" w:rsidRPr="0029788F" w:rsidRDefault="002D3022" w:rsidP="005917C6">
      <w:pPr>
        <w:pStyle w:val="Pavaprasymas"/>
      </w:pPr>
      <w:r w:rsidRPr="0029788F">
        <w:t xml:space="preserve">Fig. </w:t>
      </w:r>
      <w:r w:rsidR="003E3127" w:rsidRPr="0029788F">
        <w:t>2</w:t>
      </w:r>
      <w:r w:rsidR="00F722E7" w:rsidRPr="0029788F">
        <w:t>.</w:t>
      </w:r>
      <w:r w:rsidR="003E3127" w:rsidRPr="0029788F">
        <w:t>1</w:t>
      </w:r>
      <w:r w:rsidR="00F722E7" w:rsidRPr="0029788F">
        <w:t xml:space="preserve">. </w:t>
      </w:r>
      <w:r w:rsidR="00DB0802" w:rsidRPr="0029788F">
        <w:t>T</w:t>
      </w:r>
      <w:r w:rsidR="00D95882" w:rsidRPr="0029788F">
        <w:t>he</w:t>
      </w:r>
      <w:r w:rsidR="0052612B" w:rsidRPr="0029788F">
        <w:t xml:space="preserve"> knight </w:t>
      </w:r>
      <w:r w:rsidR="005326FA">
        <w:t>starts from the square</w:t>
      </w:r>
      <w:r w:rsidR="006822CB" w:rsidRPr="0029788F">
        <w:t xml:space="preserve"> [</w:t>
      </w:r>
      <w:r w:rsidR="006822CB" w:rsidRPr="0029788F">
        <w:rPr>
          <w:rStyle w:val="MathDiagrama"/>
          <w:lang w:val="en-GB"/>
        </w:rPr>
        <w:t>1</w:t>
      </w:r>
      <w:r w:rsidR="006822CB" w:rsidRPr="0029788F">
        <w:t>,</w:t>
      </w:r>
      <w:r w:rsidR="006822CB" w:rsidRPr="0029788F">
        <w:rPr>
          <w:rStyle w:val="MathDiagrama"/>
          <w:lang w:val="en-GB"/>
        </w:rPr>
        <w:t>1</w:t>
      </w:r>
      <w:r w:rsidR="006822CB" w:rsidRPr="0029788F">
        <w:t>]</w:t>
      </w:r>
      <w:r w:rsidR="00DB0802" w:rsidRPr="0029788F">
        <w:t xml:space="preserve"> on</w:t>
      </w:r>
      <w:r w:rsidR="00A366BA" w:rsidRPr="0029788F">
        <w:t xml:space="preserve"> a</w:t>
      </w:r>
      <w:r w:rsidR="00DB0802" w:rsidRPr="0029788F">
        <w:t xml:space="preserve"> 8×8 </w:t>
      </w:r>
      <w:r w:rsidR="00A52875" w:rsidRPr="0029788F">
        <w:t>chess</w:t>
      </w:r>
      <w:r w:rsidR="00DB0802" w:rsidRPr="0029788F">
        <w:t>board</w:t>
      </w:r>
    </w:p>
    <w:p w:rsidR="00875B46" w:rsidRDefault="00713DB9" w:rsidP="00875B46">
      <w:pPr>
        <w:pStyle w:val="Pseudokodas0"/>
        <w:spacing w:before="240"/>
        <w:rPr>
          <w:lang w:val="en-GB"/>
        </w:rPr>
      </w:pPr>
      <w:r w:rsidRPr="0029788F">
        <w:rPr>
          <w:b/>
          <w:lang w:val="en-GB"/>
        </w:rPr>
        <w:lastRenderedPageBreak/>
        <w:t>program</w:t>
      </w:r>
      <w:r w:rsidR="008E2D9C" w:rsidRPr="0029788F">
        <w:rPr>
          <w:lang w:val="en-GB"/>
        </w:rPr>
        <w:t xml:space="preserve"> KNIGHT</w:t>
      </w:r>
      <w:r w:rsidR="007627FB">
        <w:rPr>
          <w:lang w:val="en-GB"/>
        </w:rPr>
        <w:t>S_TOUR</w:t>
      </w:r>
      <w:r w:rsidRPr="0029788F">
        <w:rPr>
          <w:lang w:val="en-GB"/>
        </w:rPr>
        <w:t>;</w:t>
      </w:r>
    </w:p>
    <w:p w:rsidR="00875B46" w:rsidRPr="00875B46" w:rsidRDefault="00713DB9" w:rsidP="00875B46">
      <w:pPr>
        <w:pStyle w:val="Pseudokodas0"/>
        <w:rPr>
          <w:lang w:val="en-GB"/>
        </w:rPr>
      </w:pPr>
      <w:r w:rsidRPr="0029788F">
        <w:rPr>
          <w:b/>
          <w:lang w:val="en-GB"/>
        </w:rPr>
        <w:t>const</w:t>
      </w:r>
      <w:r w:rsidRPr="0029788F">
        <w:rPr>
          <w:lang w:val="en-GB"/>
        </w:rPr>
        <w:t xml:space="preserve"> N     = 5;     </w:t>
      </w:r>
      <w:r w:rsidR="0052612B" w:rsidRPr="0029788F">
        <w:rPr>
          <w:i/>
          <w:lang w:val="en-GB"/>
        </w:rPr>
        <w:t>{Length of the board</w:t>
      </w:r>
      <w:r w:rsidRPr="0029788F">
        <w:rPr>
          <w:i/>
          <w:lang w:val="en-GB"/>
        </w:rPr>
        <w:t>}</w:t>
      </w:r>
    </w:p>
    <w:p w:rsidR="00875B46" w:rsidRPr="00875B46" w:rsidRDefault="00713DB9" w:rsidP="00875B46">
      <w:pPr>
        <w:pStyle w:val="Pseudokodas0"/>
        <w:rPr>
          <w:lang w:val="en-GB"/>
        </w:rPr>
      </w:pPr>
      <w:r w:rsidRPr="0029788F">
        <w:rPr>
          <w:lang w:val="en-GB"/>
        </w:rPr>
        <w:t xml:space="preserve">      NN    = </w:t>
      </w:r>
      <w:r w:rsidR="008E57C9" w:rsidRPr="0029788F">
        <w:rPr>
          <w:lang w:val="en-GB"/>
        </w:rPr>
        <w:t>25</w:t>
      </w:r>
      <w:r w:rsidR="00C232B4" w:rsidRPr="0029788F">
        <w:rPr>
          <w:lang w:val="en-GB"/>
        </w:rPr>
        <w:t xml:space="preserve">; </w:t>
      </w:r>
      <w:r w:rsidR="008E57C9" w:rsidRPr="0029788F">
        <w:rPr>
          <w:lang w:val="en-GB"/>
        </w:rPr>
        <w:t xml:space="preserve">   </w:t>
      </w:r>
      <w:r w:rsidR="00A52875" w:rsidRPr="0029788F">
        <w:rPr>
          <w:i/>
          <w:lang w:val="en-GB"/>
        </w:rPr>
        <w:t>{Number of squares 5*</w:t>
      </w:r>
      <w:r w:rsidRPr="0029788F">
        <w:rPr>
          <w:i/>
          <w:lang w:val="en-GB"/>
        </w:rPr>
        <w:t>5}</w:t>
      </w:r>
    </w:p>
    <w:p w:rsidR="00875B46" w:rsidRDefault="00713DB9" w:rsidP="00875B46">
      <w:pPr>
        <w:pStyle w:val="Pseudokodas0"/>
        <w:rPr>
          <w:lang w:val="en-GB"/>
        </w:rPr>
      </w:pPr>
      <w:r w:rsidRPr="0029788F">
        <w:rPr>
          <w:b/>
          <w:lang w:val="en-GB"/>
        </w:rPr>
        <w:t>type</w:t>
      </w:r>
      <w:r w:rsidRPr="0029788F">
        <w:rPr>
          <w:lang w:val="en-GB"/>
        </w:rPr>
        <w:t xml:space="preserve">  </w:t>
      </w:r>
      <w:r w:rsidR="003646C8" w:rsidRPr="0029788F">
        <w:rPr>
          <w:lang w:val="en-GB"/>
        </w:rPr>
        <w:t>INDEX</w:t>
      </w:r>
      <w:r w:rsidRPr="0029788F">
        <w:rPr>
          <w:lang w:val="en-GB"/>
        </w:rPr>
        <w:t xml:space="preserve"> = 1..N;</w:t>
      </w:r>
    </w:p>
    <w:p w:rsidR="00875B46" w:rsidRDefault="00713DB9" w:rsidP="00875B46">
      <w:pPr>
        <w:pStyle w:val="Pseudokodas0"/>
        <w:rPr>
          <w:b/>
          <w:lang w:val="en-GB"/>
        </w:rPr>
      </w:pPr>
      <w:r w:rsidRPr="0029788F">
        <w:rPr>
          <w:b/>
          <w:lang w:val="en-GB"/>
        </w:rPr>
        <w:t>var</w:t>
      </w:r>
    </w:p>
    <w:p w:rsidR="00875B46" w:rsidRPr="00875B46" w:rsidRDefault="008E2D9C" w:rsidP="00875B46">
      <w:pPr>
        <w:pStyle w:val="Pseudokodas0"/>
        <w:rPr>
          <w:lang w:val="en-GB"/>
        </w:rPr>
      </w:pPr>
      <w:r w:rsidRPr="0029788F">
        <w:rPr>
          <w:lang w:val="en-GB"/>
        </w:rPr>
        <w:t xml:space="preserve">   BOARD</w:t>
      </w:r>
      <w:r w:rsidR="003646C8" w:rsidRPr="0029788F">
        <w:rPr>
          <w:lang w:val="en-GB"/>
        </w:rPr>
        <w:t xml:space="preserve">  </w:t>
      </w:r>
      <w:r w:rsidR="00713DB9" w:rsidRPr="0029788F">
        <w:rPr>
          <w:lang w:val="en-GB"/>
        </w:rPr>
        <w:t xml:space="preserve">: </w:t>
      </w:r>
      <w:r w:rsidR="00713DB9" w:rsidRPr="0029788F">
        <w:rPr>
          <w:b/>
          <w:lang w:val="en-GB"/>
        </w:rPr>
        <w:t>array</w:t>
      </w:r>
      <w:r w:rsidR="00713DB9" w:rsidRPr="0029788F">
        <w:rPr>
          <w:lang w:val="en-GB"/>
        </w:rPr>
        <w:t>[</w:t>
      </w:r>
      <w:r w:rsidR="003646C8" w:rsidRPr="0029788F">
        <w:rPr>
          <w:lang w:val="en-GB"/>
        </w:rPr>
        <w:t>INDEX</w:t>
      </w:r>
      <w:r w:rsidR="00713DB9" w:rsidRPr="0029788F">
        <w:rPr>
          <w:lang w:val="en-GB"/>
        </w:rPr>
        <w:t xml:space="preserve">, </w:t>
      </w:r>
      <w:r w:rsidR="003646C8" w:rsidRPr="0029788F">
        <w:rPr>
          <w:lang w:val="en-GB"/>
        </w:rPr>
        <w:t>INDEX</w:t>
      </w:r>
      <w:r w:rsidR="00713DB9" w:rsidRPr="0029788F">
        <w:rPr>
          <w:lang w:val="en-GB"/>
        </w:rPr>
        <w:t xml:space="preserve">] </w:t>
      </w:r>
      <w:r w:rsidR="00713DB9" w:rsidRPr="0029788F">
        <w:rPr>
          <w:b/>
          <w:lang w:val="en-GB"/>
        </w:rPr>
        <w:t>of</w:t>
      </w:r>
      <w:r w:rsidR="00713DB9" w:rsidRPr="0029788F">
        <w:rPr>
          <w:lang w:val="en-GB"/>
        </w:rPr>
        <w:t xml:space="preserve"> integer;  </w:t>
      </w:r>
      <w:r w:rsidR="004260CD" w:rsidRPr="0029788F">
        <w:rPr>
          <w:i/>
          <w:lang w:val="en-GB"/>
        </w:rPr>
        <w:t>{Global data base</w:t>
      </w:r>
      <w:r w:rsidR="00713DB9" w:rsidRPr="0029788F">
        <w:rPr>
          <w:i/>
          <w:lang w:val="en-GB"/>
        </w:rPr>
        <w:t>}</w:t>
      </w:r>
    </w:p>
    <w:p w:rsidR="00875B46" w:rsidRPr="00875B46" w:rsidRDefault="003646C8" w:rsidP="00875B46">
      <w:pPr>
        <w:pStyle w:val="Pseudokodas0"/>
        <w:rPr>
          <w:lang w:val="en-GB"/>
        </w:rPr>
      </w:pPr>
      <w:r w:rsidRPr="0029788F">
        <w:rPr>
          <w:lang w:val="en-GB"/>
        </w:rPr>
        <w:t xml:space="preserve">   CX, CY </w:t>
      </w:r>
      <w:r w:rsidR="00713DB9" w:rsidRPr="0029788F">
        <w:rPr>
          <w:lang w:val="en-GB"/>
        </w:rPr>
        <w:t xml:space="preserve">: </w:t>
      </w:r>
      <w:r w:rsidR="00713DB9" w:rsidRPr="0029788F">
        <w:rPr>
          <w:b/>
          <w:lang w:val="en-GB"/>
        </w:rPr>
        <w:t>array</w:t>
      </w:r>
      <w:r w:rsidR="00713DB9" w:rsidRPr="0029788F">
        <w:rPr>
          <w:lang w:val="en-GB"/>
        </w:rPr>
        <w:t xml:space="preserve">[1..8] </w:t>
      </w:r>
      <w:r w:rsidR="00713DB9" w:rsidRPr="0029788F">
        <w:rPr>
          <w:b/>
          <w:lang w:val="en-GB"/>
        </w:rPr>
        <w:t>of</w:t>
      </w:r>
      <w:r w:rsidR="00713DB9" w:rsidRPr="0029788F">
        <w:rPr>
          <w:lang w:val="en-GB"/>
        </w:rPr>
        <w:t xml:space="preserve"> integer;  </w:t>
      </w:r>
      <w:r w:rsidR="004260CD" w:rsidRPr="0029788F">
        <w:rPr>
          <w:lang w:val="en-GB"/>
        </w:rPr>
        <w:t xml:space="preserve">        </w:t>
      </w:r>
      <w:r w:rsidR="00DB0802" w:rsidRPr="0029788F">
        <w:rPr>
          <w:i/>
          <w:lang w:val="en-GB"/>
        </w:rPr>
        <w:t>{8 production rules</w:t>
      </w:r>
      <w:r w:rsidR="00713DB9" w:rsidRPr="0029788F">
        <w:rPr>
          <w:i/>
          <w:lang w:val="en-GB"/>
        </w:rPr>
        <w:t>}</w:t>
      </w:r>
    </w:p>
    <w:p w:rsidR="00875B46" w:rsidRDefault="00713DB9" w:rsidP="00875B46">
      <w:pPr>
        <w:pStyle w:val="Pseudokodas0"/>
        <w:rPr>
          <w:lang w:val="en-GB"/>
        </w:rPr>
      </w:pPr>
      <w:r w:rsidRPr="0029788F">
        <w:rPr>
          <w:lang w:val="en-GB"/>
        </w:rPr>
        <w:t xml:space="preserve">   I, J </w:t>
      </w:r>
      <w:r w:rsidR="003646C8" w:rsidRPr="0029788F">
        <w:rPr>
          <w:lang w:val="en-GB"/>
        </w:rPr>
        <w:t xml:space="preserve">  </w:t>
      </w:r>
      <w:r w:rsidRPr="0029788F">
        <w:rPr>
          <w:lang w:val="en-GB"/>
        </w:rPr>
        <w:t>: integer;</w:t>
      </w:r>
      <w:r w:rsidR="00A22FC0">
        <w:rPr>
          <w:lang w:val="en-GB"/>
        </w:rPr>
        <w:t xml:space="preserve"> </w:t>
      </w:r>
      <w:r w:rsidR="00DB0802" w:rsidRPr="0029788F">
        <w:rPr>
          <w:lang w:val="en-GB"/>
        </w:rPr>
        <w:t>YES</w:t>
      </w:r>
      <w:r w:rsidRPr="0029788F">
        <w:rPr>
          <w:lang w:val="en-GB"/>
        </w:rPr>
        <w:t>: boolean;</w:t>
      </w:r>
    </w:p>
    <w:p w:rsidR="00875B46" w:rsidRDefault="00875B46" w:rsidP="00875B46">
      <w:pPr>
        <w:pStyle w:val="Pseudokodas0"/>
        <w:rPr>
          <w:lang w:val="en-GB"/>
        </w:rPr>
      </w:pPr>
    </w:p>
    <w:p w:rsidR="00875B46" w:rsidRDefault="00713DB9" w:rsidP="00875B46">
      <w:pPr>
        <w:pStyle w:val="Pseudokodas0"/>
        <w:rPr>
          <w:lang w:val="en-GB"/>
        </w:rPr>
      </w:pPr>
      <w:r w:rsidRPr="0029788F">
        <w:rPr>
          <w:b/>
          <w:lang w:val="en-GB"/>
        </w:rPr>
        <w:t>procedure</w:t>
      </w:r>
      <w:r w:rsidR="004260CD" w:rsidRPr="0029788F">
        <w:rPr>
          <w:lang w:val="en-GB"/>
        </w:rPr>
        <w:t xml:space="preserve"> INITIALISE</w:t>
      </w:r>
      <w:r w:rsidRPr="0029788F">
        <w:rPr>
          <w:lang w:val="en-GB"/>
        </w:rPr>
        <w:t>;</w:t>
      </w:r>
    </w:p>
    <w:p w:rsidR="00875B46" w:rsidRDefault="00713DB9" w:rsidP="00875B46">
      <w:pPr>
        <w:pStyle w:val="Pseudokodas0"/>
        <w:rPr>
          <w:lang w:val="en-GB"/>
        </w:rPr>
      </w:pPr>
      <w:r w:rsidRPr="0029788F">
        <w:rPr>
          <w:b/>
          <w:lang w:val="en-GB"/>
        </w:rPr>
        <w:t>var</w:t>
      </w:r>
      <w:r w:rsidR="00B451DE" w:rsidRPr="0029788F">
        <w:rPr>
          <w:lang w:val="en-GB"/>
        </w:rPr>
        <w:t xml:space="preserve">   I, J : integer</w:t>
      </w:r>
    </w:p>
    <w:p w:rsidR="00875B46" w:rsidRDefault="00713DB9" w:rsidP="00875B46">
      <w:pPr>
        <w:pStyle w:val="Pseudokodas0"/>
        <w:rPr>
          <w:b/>
          <w:lang w:val="en-GB"/>
        </w:rPr>
      </w:pPr>
      <w:r w:rsidRPr="0029788F">
        <w:rPr>
          <w:b/>
          <w:lang w:val="en-GB"/>
        </w:rPr>
        <w:t>begin</w:t>
      </w:r>
    </w:p>
    <w:p w:rsidR="00875B46" w:rsidRPr="00875B46" w:rsidRDefault="00713DB9" w:rsidP="00875B46">
      <w:pPr>
        <w:pStyle w:val="Pseudokodas0"/>
        <w:rPr>
          <w:lang w:val="en-GB"/>
        </w:rPr>
      </w:pPr>
      <w:r w:rsidRPr="0029788F">
        <w:rPr>
          <w:lang w:val="en-GB"/>
        </w:rPr>
        <w:t xml:space="preserve">   </w:t>
      </w:r>
      <w:r w:rsidR="00E2063D" w:rsidRPr="0029788F">
        <w:rPr>
          <w:i/>
          <w:lang w:val="en-GB"/>
        </w:rPr>
        <w:t>{</w:t>
      </w:r>
      <w:r w:rsidR="004260CD" w:rsidRPr="0029788F">
        <w:rPr>
          <w:i/>
          <w:lang w:val="en-GB"/>
        </w:rPr>
        <w:t>1) Production set is formed</w:t>
      </w:r>
      <w:r w:rsidRPr="0029788F">
        <w:rPr>
          <w:i/>
          <w:lang w:val="en-GB"/>
        </w:rPr>
        <w:t>}</w:t>
      </w:r>
    </w:p>
    <w:p w:rsidR="00875B46" w:rsidRPr="00F16B82" w:rsidRDefault="00713DB9" w:rsidP="00875B46">
      <w:pPr>
        <w:pStyle w:val="Pseudokodas0"/>
        <w:rPr>
          <w:lang w:val="pl-PL"/>
        </w:rPr>
      </w:pPr>
      <w:r w:rsidRPr="0029788F">
        <w:rPr>
          <w:lang w:val="en-GB"/>
        </w:rPr>
        <w:t xml:space="preserve">   </w:t>
      </w:r>
      <w:r w:rsidRPr="00F16B82">
        <w:rPr>
          <w:lang w:val="pl-PL"/>
        </w:rPr>
        <w:t>CX[1] :=  2;    CY[1] :=  1;</w:t>
      </w:r>
    </w:p>
    <w:p w:rsidR="00875B46" w:rsidRPr="00F16B82" w:rsidRDefault="00713DB9" w:rsidP="00875B46">
      <w:pPr>
        <w:pStyle w:val="Pseudokodas0"/>
        <w:rPr>
          <w:lang w:val="pl-PL"/>
        </w:rPr>
      </w:pPr>
      <w:r w:rsidRPr="00F16B82">
        <w:rPr>
          <w:lang w:val="pl-PL"/>
        </w:rPr>
        <w:t xml:space="preserve">   CX[2] :=  1;    CY[2] :=  2;</w:t>
      </w:r>
    </w:p>
    <w:p w:rsidR="00875B46" w:rsidRPr="00F16B82" w:rsidRDefault="00713DB9" w:rsidP="00875B46">
      <w:pPr>
        <w:pStyle w:val="Pseudokodas0"/>
        <w:rPr>
          <w:lang w:val="pl-PL"/>
        </w:rPr>
      </w:pPr>
      <w:r w:rsidRPr="00F16B82">
        <w:rPr>
          <w:lang w:val="pl-PL"/>
        </w:rPr>
        <w:t xml:space="preserve">   CX[3] := -1;    CY[3] :=  2;</w:t>
      </w:r>
    </w:p>
    <w:p w:rsidR="00875B46" w:rsidRPr="00F16B82" w:rsidRDefault="00713DB9" w:rsidP="00875B46">
      <w:pPr>
        <w:pStyle w:val="Pseudokodas0"/>
        <w:rPr>
          <w:lang w:val="pl-PL"/>
        </w:rPr>
      </w:pPr>
      <w:r w:rsidRPr="00F16B82">
        <w:rPr>
          <w:lang w:val="pl-PL"/>
        </w:rPr>
        <w:t xml:space="preserve">   CX[4] := -2;    CY[4] :=  1;</w:t>
      </w:r>
    </w:p>
    <w:p w:rsidR="00875B46" w:rsidRPr="00F16B82" w:rsidRDefault="00713DB9" w:rsidP="00875B46">
      <w:pPr>
        <w:pStyle w:val="Pseudokodas0"/>
        <w:rPr>
          <w:lang w:val="pl-PL"/>
        </w:rPr>
      </w:pPr>
      <w:r w:rsidRPr="00F16B82">
        <w:rPr>
          <w:lang w:val="pl-PL"/>
        </w:rPr>
        <w:t xml:space="preserve">   CX[5] := -2;    CY[5] := -1;</w:t>
      </w:r>
    </w:p>
    <w:p w:rsidR="00875B46" w:rsidRPr="00F16B82" w:rsidRDefault="00713DB9" w:rsidP="00875B46">
      <w:pPr>
        <w:pStyle w:val="Pseudokodas0"/>
        <w:rPr>
          <w:lang w:val="pl-PL"/>
        </w:rPr>
      </w:pPr>
      <w:r w:rsidRPr="00F16B82">
        <w:rPr>
          <w:lang w:val="pl-PL"/>
        </w:rPr>
        <w:t xml:space="preserve">   CX[6] := -1;    CY[6] := -2;</w:t>
      </w:r>
    </w:p>
    <w:p w:rsidR="00875B46" w:rsidRDefault="00713DB9" w:rsidP="00875B46">
      <w:pPr>
        <w:pStyle w:val="Pseudokodas0"/>
        <w:rPr>
          <w:lang w:val="en-GB"/>
        </w:rPr>
      </w:pPr>
      <w:r w:rsidRPr="00F16B82">
        <w:rPr>
          <w:lang w:val="pl-PL"/>
        </w:rPr>
        <w:t xml:space="preserve">   </w:t>
      </w:r>
      <w:r w:rsidRPr="0029788F">
        <w:rPr>
          <w:lang w:val="en-GB"/>
        </w:rPr>
        <w:t>CX[7] :=  1;    CY[7] := -2;</w:t>
      </w:r>
    </w:p>
    <w:p w:rsidR="00875B46" w:rsidRDefault="00713DB9" w:rsidP="00875B46">
      <w:pPr>
        <w:pStyle w:val="Pseudokodas0"/>
        <w:rPr>
          <w:lang w:val="en-GB"/>
        </w:rPr>
      </w:pPr>
      <w:r w:rsidRPr="0029788F">
        <w:rPr>
          <w:lang w:val="en-GB"/>
        </w:rPr>
        <w:t xml:space="preserve">   CX[8] :=  2;    CY[8] := -1;</w:t>
      </w:r>
    </w:p>
    <w:p w:rsidR="00875B46" w:rsidRDefault="00875B46" w:rsidP="00875B46">
      <w:pPr>
        <w:pStyle w:val="Pseudokodas0"/>
        <w:rPr>
          <w:lang w:val="en-GB"/>
        </w:rPr>
      </w:pPr>
    </w:p>
    <w:p w:rsidR="00875B46" w:rsidRPr="00875B46" w:rsidRDefault="00713DB9" w:rsidP="00875B46">
      <w:pPr>
        <w:pStyle w:val="Pseudokodas0"/>
        <w:rPr>
          <w:lang w:val="en-GB"/>
        </w:rPr>
      </w:pPr>
      <w:r w:rsidRPr="0029788F">
        <w:rPr>
          <w:lang w:val="en-GB"/>
        </w:rPr>
        <w:t xml:space="preserve">   </w:t>
      </w:r>
      <w:r w:rsidR="00E2063D" w:rsidRPr="0029788F">
        <w:rPr>
          <w:i/>
          <w:lang w:val="en-GB"/>
        </w:rPr>
        <w:t>{</w:t>
      </w:r>
      <w:r w:rsidR="004260CD" w:rsidRPr="0029788F">
        <w:rPr>
          <w:i/>
          <w:lang w:val="en-GB"/>
        </w:rPr>
        <w:t>2) Initialise the global data base</w:t>
      </w:r>
      <w:r w:rsidRPr="0029788F">
        <w:rPr>
          <w:i/>
          <w:lang w:val="en-GB"/>
        </w:rPr>
        <w:t>}</w:t>
      </w:r>
    </w:p>
    <w:p w:rsidR="00875B46" w:rsidRDefault="00713DB9" w:rsidP="00875B46">
      <w:pPr>
        <w:pStyle w:val="Pseudokodas0"/>
        <w:rPr>
          <w:b/>
          <w:lang w:val="en-GB"/>
        </w:rPr>
      </w:pPr>
      <w:r w:rsidRPr="0029788F">
        <w:rPr>
          <w:lang w:val="en-GB"/>
        </w:rPr>
        <w:t xml:space="preserve">   </w:t>
      </w:r>
      <w:r w:rsidRPr="0029788F">
        <w:rPr>
          <w:b/>
          <w:lang w:val="en-GB"/>
        </w:rPr>
        <w:t>for</w:t>
      </w:r>
      <w:r w:rsidRPr="0029788F">
        <w:rPr>
          <w:lang w:val="en-GB"/>
        </w:rPr>
        <w:t xml:space="preserve"> I := 1 to N </w:t>
      </w:r>
      <w:r w:rsidRPr="0029788F">
        <w:rPr>
          <w:b/>
          <w:lang w:val="en-GB"/>
        </w:rPr>
        <w:t>do</w:t>
      </w:r>
    </w:p>
    <w:p w:rsidR="00875B46" w:rsidRDefault="00713DB9" w:rsidP="00875B46">
      <w:pPr>
        <w:pStyle w:val="Pseudokodas0"/>
        <w:rPr>
          <w:b/>
          <w:lang w:val="en-GB"/>
        </w:rPr>
      </w:pPr>
      <w:r w:rsidRPr="0029788F">
        <w:rPr>
          <w:lang w:val="en-GB"/>
        </w:rPr>
        <w:t xml:space="preserve">      </w:t>
      </w:r>
      <w:r w:rsidRPr="0029788F">
        <w:rPr>
          <w:b/>
          <w:lang w:val="en-GB"/>
        </w:rPr>
        <w:t>for</w:t>
      </w:r>
      <w:r w:rsidRPr="0029788F">
        <w:rPr>
          <w:lang w:val="en-GB"/>
        </w:rPr>
        <w:t xml:space="preserve"> J := 1 to N </w:t>
      </w:r>
      <w:r w:rsidRPr="0029788F">
        <w:rPr>
          <w:b/>
          <w:lang w:val="en-GB"/>
        </w:rPr>
        <w:t>do</w:t>
      </w:r>
    </w:p>
    <w:p w:rsidR="00875B46" w:rsidRDefault="008E2D9C" w:rsidP="00875B46">
      <w:pPr>
        <w:pStyle w:val="Pseudokodas0"/>
        <w:rPr>
          <w:lang w:val="en-GB"/>
        </w:rPr>
      </w:pPr>
      <w:r w:rsidRPr="0029788F">
        <w:rPr>
          <w:lang w:val="en-GB"/>
        </w:rPr>
        <w:t xml:space="preserve">         BOARD</w:t>
      </w:r>
      <w:r w:rsidR="00713DB9" w:rsidRPr="0029788F">
        <w:rPr>
          <w:lang w:val="en-GB"/>
        </w:rPr>
        <w:t>[I, J] := 0;</w:t>
      </w:r>
    </w:p>
    <w:p w:rsidR="00875B46" w:rsidRDefault="00713DB9" w:rsidP="00875B46">
      <w:pPr>
        <w:pStyle w:val="Pseudokodas0"/>
        <w:rPr>
          <w:lang w:val="en-GB"/>
        </w:rPr>
      </w:pPr>
      <w:r w:rsidRPr="0029788F">
        <w:rPr>
          <w:b/>
          <w:lang w:val="en-GB"/>
        </w:rPr>
        <w:t>end</w:t>
      </w:r>
      <w:r w:rsidRPr="0029788F">
        <w:rPr>
          <w:lang w:val="en-GB"/>
        </w:rPr>
        <w:t xml:space="preserve">; </w:t>
      </w:r>
      <w:r w:rsidR="004260CD" w:rsidRPr="0029788F">
        <w:rPr>
          <w:i/>
          <w:lang w:val="en-GB"/>
        </w:rPr>
        <w:t>{INITIALISE</w:t>
      </w:r>
      <w:r w:rsidRPr="0029788F">
        <w:rPr>
          <w:i/>
          <w:lang w:val="en-GB"/>
        </w:rPr>
        <w:t>}</w:t>
      </w:r>
    </w:p>
    <w:p w:rsidR="00634DEC" w:rsidRDefault="00634DEC" w:rsidP="00634DEC">
      <w:pPr>
        <w:pStyle w:val="Pseudokodas0"/>
        <w:rPr>
          <w:lang w:val="en-GB"/>
        </w:rPr>
      </w:pPr>
    </w:p>
    <w:p w:rsidR="00634DEC" w:rsidRDefault="00713DB9" w:rsidP="00634DEC">
      <w:pPr>
        <w:pStyle w:val="Pseudokodas0"/>
        <w:rPr>
          <w:lang w:val="en-GB"/>
        </w:rPr>
      </w:pPr>
      <w:r w:rsidRPr="0029788F">
        <w:rPr>
          <w:b/>
          <w:lang w:val="en-GB"/>
        </w:rPr>
        <w:t>procedure</w:t>
      </w:r>
      <w:r w:rsidR="00F3371D" w:rsidRPr="0029788F">
        <w:rPr>
          <w:lang w:val="en-GB"/>
        </w:rPr>
        <w:t xml:space="preserve"> TRY</w:t>
      </w:r>
      <w:r w:rsidRPr="0029788F">
        <w:rPr>
          <w:lang w:val="en-GB"/>
        </w:rPr>
        <w:t xml:space="preserve"> (L : integer; X, Y : </w:t>
      </w:r>
      <w:r w:rsidR="003646C8" w:rsidRPr="0029788F">
        <w:rPr>
          <w:lang w:val="en-GB"/>
        </w:rPr>
        <w:t>INDEX</w:t>
      </w:r>
      <w:r w:rsidRPr="0029788F">
        <w:rPr>
          <w:lang w:val="en-GB"/>
        </w:rPr>
        <w:t xml:space="preserve">; </w:t>
      </w:r>
      <w:r w:rsidRPr="0029788F">
        <w:rPr>
          <w:b/>
          <w:lang w:val="en-GB"/>
        </w:rPr>
        <w:t>var</w:t>
      </w:r>
      <w:r w:rsidR="00D6342E" w:rsidRPr="0029788F">
        <w:rPr>
          <w:lang w:val="en-GB"/>
        </w:rPr>
        <w:t xml:space="preserve"> YES</w:t>
      </w:r>
      <w:r w:rsidRPr="0029788F">
        <w:rPr>
          <w:lang w:val="en-GB"/>
        </w:rPr>
        <w:t xml:space="preserve"> : boolean);</w:t>
      </w:r>
    </w:p>
    <w:p w:rsidR="00634DEC" w:rsidRPr="008A424F" w:rsidRDefault="004260CD" w:rsidP="00634DEC">
      <w:pPr>
        <w:pStyle w:val="Pseudokodas0"/>
        <w:rPr>
          <w:lang w:val="en-GB"/>
        </w:rPr>
      </w:pPr>
      <w:r w:rsidRPr="0029788F">
        <w:rPr>
          <w:i/>
          <w:lang w:val="en-GB"/>
        </w:rPr>
        <w:t>{Input</w:t>
      </w:r>
      <w:r w:rsidR="00713DB9" w:rsidRPr="0029788F">
        <w:rPr>
          <w:i/>
          <w:lang w:val="en-GB"/>
        </w:rPr>
        <w:t xml:space="preserve"> </w:t>
      </w:r>
      <w:r w:rsidRPr="0029788F">
        <w:rPr>
          <w:i/>
          <w:lang w:val="en-GB"/>
        </w:rPr>
        <w:t>parameters:</w:t>
      </w:r>
      <w:r w:rsidR="001038C1" w:rsidRPr="0029788F">
        <w:rPr>
          <w:i/>
          <w:lang w:val="en-GB"/>
        </w:rPr>
        <w:t xml:space="preserve"> </w:t>
      </w:r>
      <w:r w:rsidR="00713DB9" w:rsidRPr="0029788F">
        <w:rPr>
          <w:i/>
          <w:lang w:val="en-GB"/>
        </w:rPr>
        <w:t>L</w:t>
      </w:r>
      <w:r w:rsidR="008737DE" w:rsidRPr="0029788F">
        <w:rPr>
          <w:i/>
          <w:lang w:val="en-GB"/>
        </w:rPr>
        <w:t xml:space="preserve"> – </w:t>
      </w:r>
      <w:r w:rsidRPr="0029788F">
        <w:rPr>
          <w:i/>
          <w:lang w:val="en-GB"/>
        </w:rPr>
        <w:t>move number</w:t>
      </w:r>
      <w:r w:rsidR="00F51641" w:rsidRPr="0029788F">
        <w:rPr>
          <w:i/>
          <w:lang w:val="en-GB"/>
        </w:rPr>
        <w:t>;</w:t>
      </w:r>
      <w:r w:rsidR="008737DE" w:rsidRPr="0029788F">
        <w:rPr>
          <w:i/>
          <w:lang w:val="en-GB"/>
        </w:rPr>
        <w:t xml:space="preserve"> </w:t>
      </w:r>
      <w:r w:rsidR="00F51641" w:rsidRPr="0029788F">
        <w:rPr>
          <w:i/>
          <w:lang w:val="en-GB"/>
        </w:rPr>
        <w:t xml:space="preserve">X, Y – </w:t>
      </w:r>
      <w:r w:rsidRPr="0029788F">
        <w:rPr>
          <w:i/>
          <w:lang w:val="en-GB"/>
        </w:rPr>
        <w:t>knight's last position</w:t>
      </w:r>
      <w:r w:rsidR="00CC2626">
        <w:rPr>
          <w:i/>
          <w:lang w:val="en-GB"/>
        </w:rPr>
        <w:t>.</w:t>
      </w:r>
      <w:r w:rsidR="008737DE" w:rsidRPr="0029788F">
        <w:rPr>
          <w:i/>
          <w:lang w:val="en-GB"/>
        </w:rPr>
        <w:t>}</w:t>
      </w:r>
    </w:p>
    <w:p w:rsidR="00634DEC" w:rsidRDefault="008737DE" w:rsidP="00634DEC">
      <w:pPr>
        <w:pStyle w:val="Pseudokodas0"/>
        <w:rPr>
          <w:i/>
          <w:lang w:val="en-GB"/>
        </w:rPr>
      </w:pPr>
      <w:r w:rsidRPr="0029788F">
        <w:rPr>
          <w:i/>
          <w:lang w:val="en-GB"/>
        </w:rPr>
        <w:t>{</w:t>
      </w:r>
      <w:r w:rsidR="004260CD" w:rsidRPr="0029788F">
        <w:rPr>
          <w:i/>
          <w:lang w:val="en-GB"/>
        </w:rPr>
        <w:t>Output parameter (i.e. the result</w:t>
      </w:r>
      <w:r w:rsidR="007F1A52" w:rsidRPr="0029788F">
        <w:rPr>
          <w:i/>
          <w:lang w:val="en-GB"/>
        </w:rPr>
        <w:t>)</w:t>
      </w:r>
      <w:r w:rsidR="00CC2626">
        <w:rPr>
          <w:i/>
          <w:lang w:val="en-GB"/>
        </w:rPr>
        <w:t>:</w:t>
      </w:r>
      <w:r w:rsidR="00D6342E" w:rsidRPr="0029788F">
        <w:rPr>
          <w:i/>
          <w:lang w:val="en-GB"/>
        </w:rPr>
        <w:t xml:space="preserve"> YES</w:t>
      </w:r>
      <w:r w:rsidR="00CC2626">
        <w:rPr>
          <w:i/>
          <w:lang w:val="en-GB"/>
        </w:rPr>
        <w:t>.</w:t>
      </w:r>
      <w:r w:rsidR="00713DB9" w:rsidRPr="0029788F">
        <w:rPr>
          <w:i/>
          <w:lang w:val="en-GB"/>
        </w:rPr>
        <w:t>}</w:t>
      </w:r>
    </w:p>
    <w:p w:rsidR="008A424F" w:rsidRDefault="008A424F" w:rsidP="00634DEC">
      <w:pPr>
        <w:pStyle w:val="Pseudokodas0"/>
        <w:rPr>
          <w:b/>
          <w:lang w:val="en-GB"/>
        </w:rPr>
      </w:pPr>
      <w:r>
        <w:rPr>
          <w:b/>
          <w:lang w:val="en-GB"/>
        </w:rPr>
        <w:t>v</w:t>
      </w:r>
      <w:r w:rsidR="00713DB9" w:rsidRPr="0029788F">
        <w:rPr>
          <w:b/>
          <w:lang w:val="en-GB"/>
        </w:rPr>
        <w:t>ar</w:t>
      </w:r>
    </w:p>
    <w:p w:rsidR="00634DEC" w:rsidRPr="008A424F" w:rsidRDefault="00713DB9" w:rsidP="00634DEC">
      <w:pPr>
        <w:pStyle w:val="Pseudokodas0"/>
        <w:rPr>
          <w:lang w:val="en-GB"/>
        </w:rPr>
      </w:pPr>
      <w:r w:rsidRPr="0029788F">
        <w:rPr>
          <w:lang w:val="en-GB"/>
        </w:rPr>
        <w:t xml:space="preserve">   K     : integer; </w:t>
      </w:r>
      <w:r w:rsidR="004260CD" w:rsidRPr="0029788F">
        <w:rPr>
          <w:i/>
          <w:lang w:val="en-GB"/>
        </w:rPr>
        <w:t>{Production number</w:t>
      </w:r>
      <w:r w:rsidR="00CC2626">
        <w:rPr>
          <w:i/>
          <w:lang w:val="en-GB"/>
        </w:rPr>
        <w:t>.</w:t>
      </w:r>
      <w:r w:rsidRPr="0029788F">
        <w:rPr>
          <w:i/>
          <w:lang w:val="en-GB"/>
        </w:rPr>
        <w:t>}</w:t>
      </w:r>
    </w:p>
    <w:p w:rsidR="00634DEC" w:rsidRPr="008A424F" w:rsidRDefault="00713DB9" w:rsidP="00634DEC">
      <w:pPr>
        <w:pStyle w:val="Pseudokodas0"/>
        <w:rPr>
          <w:lang w:val="en-GB"/>
        </w:rPr>
      </w:pPr>
      <w:r w:rsidRPr="0029788F">
        <w:rPr>
          <w:lang w:val="en-GB"/>
        </w:rPr>
        <w:t xml:space="preserve">   U, V  : integer; </w:t>
      </w:r>
      <w:r w:rsidR="004260CD" w:rsidRPr="0029788F">
        <w:rPr>
          <w:i/>
          <w:lang w:val="en-GB"/>
        </w:rPr>
        <w:t>{New knight's position</w:t>
      </w:r>
      <w:r w:rsidR="00CC2626">
        <w:rPr>
          <w:i/>
          <w:lang w:val="en-GB"/>
        </w:rPr>
        <w:t>.</w:t>
      </w:r>
      <w:r w:rsidRPr="0029788F">
        <w:rPr>
          <w:i/>
          <w:lang w:val="en-GB"/>
        </w:rPr>
        <w:t>}</w:t>
      </w:r>
    </w:p>
    <w:p w:rsidR="00634DEC" w:rsidRDefault="00634DEC" w:rsidP="00634DEC">
      <w:pPr>
        <w:pStyle w:val="Pseudokodas0"/>
        <w:rPr>
          <w:b/>
          <w:lang w:val="en-GB"/>
        </w:rPr>
      </w:pPr>
      <w:r>
        <w:rPr>
          <w:b/>
          <w:lang w:val="en-GB"/>
        </w:rPr>
        <w:t>b</w:t>
      </w:r>
      <w:r w:rsidR="00713DB9" w:rsidRPr="0029788F">
        <w:rPr>
          <w:b/>
          <w:lang w:val="en-GB"/>
        </w:rPr>
        <w:t>egin</w:t>
      </w:r>
    </w:p>
    <w:p w:rsidR="00634DEC" w:rsidRDefault="00713DB9" w:rsidP="00634DEC">
      <w:pPr>
        <w:pStyle w:val="Pseudokodas0"/>
        <w:rPr>
          <w:lang w:val="en-GB"/>
        </w:rPr>
      </w:pPr>
      <w:r w:rsidRPr="0029788F">
        <w:rPr>
          <w:lang w:val="en-GB"/>
        </w:rPr>
        <w:t xml:space="preserve">   K := 0;</w:t>
      </w:r>
    </w:p>
    <w:p w:rsidR="00634DEC" w:rsidRPr="008A424F" w:rsidRDefault="00713DB9" w:rsidP="00634DEC">
      <w:pPr>
        <w:pStyle w:val="Pseudokodas0"/>
        <w:rPr>
          <w:lang w:val="en-GB"/>
        </w:rPr>
      </w:pPr>
      <w:r w:rsidRPr="0029788F">
        <w:rPr>
          <w:lang w:val="en-GB"/>
        </w:rPr>
        <w:t xml:space="preserve">   </w:t>
      </w:r>
      <w:r w:rsidRPr="0029788F">
        <w:rPr>
          <w:b/>
          <w:lang w:val="en-GB"/>
        </w:rPr>
        <w:t>repeat</w:t>
      </w:r>
      <w:r w:rsidRPr="0029788F">
        <w:rPr>
          <w:lang w:val="en-GB"/>
        </w:rPr>
        <w:t xml:space="preserve">  </w:t>
      </w:r>
      <w:r w:rsidRPr="0029788F">
        <w:rPr>
          <w:i/>
          <w:lang w:val="en-GB"/>
        </w:rPr>
        <w:t>{</w:t>
      </w:r>
      <w:r w:rsidR="00F3371D" w:rsidRPr="0029788F">
        <w:rPr>
          <w:i/>
          <w:lang w:val="en-GB"/>
        </w:rPr>
        <w:t>Select each of 8 productions</w:t>
      </w:r>
      <w:r w:rsidR="00CC2626">
        <w:rPr>
          <w:i/>
          <w:lang w:val="en-GB"/>
        </w:rPr>
        <w:t>.</w:t>
      </w:r>
      <w:r w:rsidRPr="0029788F">
        <w:rPr>
          <w:i/>
          <w:lang w:val="en-GB"/>
        </w:rPr>
        <w:t>}</w:t>
      </w:r>
    </w:p>
    <w:p w:rsidR="00634DEC" w:rsidRPr="00F16B82" w:rsidRDefault="00713DB9" w:rsidP="00634DEC">
      <w:pPr>
        <w:pStyle w:val="Pseudokodas0"/>
        <w:rPr>
          <w:lang w:val="pl-PL"/>
        </w:rPr>
      </w:pPr>
      <w:r w:rsidRPr="0029788F">
        <w:rPr>
          <w:lang w:val="en-GB"/>
        </w:rPr>
        <w:t xml:space="preserve">      </w:t>
      </w:r>
      <w:r w:rsidRPr="00F16B82">
        <w:rPr>
          <w:lang w:val="pl-PL"/>
        </w:rPr>
        <w:t>K := K + 1;</w:t>
      </w:r>
    </w:p>
    <w:p w:rsidR="00634DEC" w:rsidRPr="00F16B82" w:rsidRDefault="00713DB9" w:rsidP="00634DEC">
      <w:pPr>
        <w:pStyle w:val="Pseudokodas0"/>
        <w:rPr>
          <w:lang w:val="pl-PL"/>
        </w:rPr>
      </w:pPr>
      <w:r w:rsidRPr="00F16B82">
        <w:rPr>
          <w:lang w:val="pl-PL"/>
        </w:rPr>
        <w:t xml:space="preserve">      U := X + CX[K]; V := Y + CY[K];</w:t>
      </w:r>
    </w:p>
    <w:p w:rsidR="00634DEC" w:rsidRPr="008A424F" w:rsidRDefault="00713DB9" w:rsidP="00634DEC">
      <w:pPr>
        <w:pStyle w:val="Pseudokodas0"/>
        <w:rPr>
          <w:lang w:val="en-GB"/>
        </w:rPr>
      </w:pPr>
      <w:r w:rsidRPr="00F16B82">
        <w:rPr>
          <w:lang w:val="pl-PL"/>
        </w:rPr>
        <w:t xml:space="preserve">      </w:t>
      </w:r>
      <w:r w:rsidR="00F3371D" w:rsidRPr="0029788F">
        <w:rPr>
          <w:i/>
          <w:lang w:val="en-GB"/>
        </w:rPr>
        <w:t>{Check if the condi</w:t>
      </w:r>
      <w:r w:rsidR="00D95882" w:rsidRPr="0029788F">
        <w:rPr>
          <w:i/>
          <w:lang w:val="en-GB"/>
        </w:rPr>
        <w:t>tion of the production is satisf</w:t>
      </w:r>
      <w:r w:rsidR="00F3371D" w:rsidRPr="0029788F">
        <w:rPr>
          <w:i/>
          <w:lang w:val="en-GB"/>
        </w:rPr>
        <w:t>ied</w:t>
      </w:r>
      <w:r w:rsidR="00CC2626">
        <w:rPr>
          <w:i/>
          <w:lang w:val="en-GB"/>
        </w:rPr>
        <w:t>.</w:t>
      </w:r>
      <w:r w:rsidRPr="0029788F">
        <w:rPr>
          <w:i/>
          <w:lang w:val="en-GB"/>
        </w:rPr>
        <w:t>}</w:t>
      </w:r>
    </w:p>
    <w:p w:rsidR="00634DEC" w:rsidRDefault="00713DB9" w:rsidP="00634DEC">
      <w:pPr>
        <w:pStyle w:val="Pseudokodas0"/>
        <w:rPr>
          <w:lang w:val="en-GB"/>
        </w:rPr>
      </w:pPr>
      <w:r w:rsidRPr="0029788F">
        <w:rPr>
          <w:lang w:val="en-GB"/>
        </w:rPr>
        <w:t xml:space="preserve">      </w:t>
      </w:r>
      <w:r w:rsidRPr="0029788F">
        <w:rPr>
          <w:b/>
          <w:lang w:val="en-GB"/>
        </w:rPr>
        <w:t>if</w:t>
      </w:r>
      <w:r w:rsidRPr="0029788F">
        <w:rPr>
          <w:lang w:val="en-GB"/>
        </w:rPr>
        <w:t xml:space="preserve"> (U &gt;= 1) </w:t>
      </w:r>
      <w:r w:rsidRPr="0029788F">
        <w:rPr>
          <w:b/>
          <w:lang w:val="en-GB"/>
        </w:rPr>
        <w:t>and</w:t>
      </w:r>
      <w:r w:rsidRPr="0029788F">
        <w:rPr>
          <w:lang w:val="en-GB"/>
        </w:rPr>
        <w:t xml:space="preserve"> (U &lt;= N) </w:t>
      </w:r>
      <w:r w:rsidRPr="0029788F">
        <w:rPr>
          <w:b/>
          <w:lang w:val="en-GB"/>
        </w:rPr>
        <w:t>and</w:t>
      </w:r>
      <w:r w:rsidRPr="0029788F">
        <w:rPr>
          <w:lang w:val="en-GB"/>
        </w:rPr>
        <w:t xml:space="preserve"> (V &gt;= 1) </w:t>
      </w:r>
      <w:r w:rsidRPr="0029788F">
        <w:rPr>
          <w:b/>
          <w:lang w:val="en-GB"/>
        </w:rPr>
        <w:t>and</w:t>
      </w:r>
      <w:r w:rsidRPr="0029788F">
        <w:rPr>
          <w:lang w:val="en-GB"/>
        </w:rPr>
        <w:t xml:space="preserve"> (V &lt;= N)</w:t>
      </w:r>
    </w:p>
    <w:p w:rsidR="00634DEC" w:rsidRDefault="00713DB9" w:rsidP="00634DEC">
      <w:pPr>
        <w:pStyle w:val="Pseudokodas0"/>
        <w:rPr>
          <w:i/>
          <w:lang w:val="en-GB"/>
        </w:rPr>
      </w:pPr>
      <w:r w:rsidRPr="0029788F">
        <w:rPr>
          <w:lang w:val="en-GB"/>
        </w:rPr>
        <w:t xml:space="preserve">      </w:t>
      </w:r>
      <w:r w:rsidRPr="0029788F">
        <w:rPr>
          <w:b/>
          <w:lang w:val="en-GB"/>
        </w:rPr>
        <w:t>then</w:t>
      </w:r>
      <w:r w:rsidRPr="0029788F">
        <w:rPr>
          <w:lang w:val="en-GB"/>
        </w:rPr>
        <w:t xml:space="preserve"> </w:t>
      </w:r>
      <w:r w:rsidR="00D34AAF">
        <w:rPr>
          <w:i/>
          <w:lang w:val="en-GB"/>
        </w:rPr>
        <w:t>{Within</w:t>
      </w:r>
      <w:r w:rsidR="00F3371D" w:rsidRPr="0029788F">
        <w:rPr>
          <w:i/>
          <w:lang w:val="en-GB"/>
        </w:rPr>
        <w:t xml:space="preserve"> the board</w:t>
      </w:r>
      <w:r w:rsidRPr="0029788F">
        <w:rPr>
          <w:i/>
          <w:lang w:val="en-GB"/>
        </w:rPr>
        <w:t>.}</w:t>
      </w:r>
    </w:p>
    <w:p w:rsidR="00634DEC" w:rsidRPr="008A424F" w:rsidRDefault="00713DB9" w:rsidP="00634DEC">
      <w:pPr>
        <w:pStyle w:val="Pseudokodas0"/>
        <w:rPr>
          <w:lang w:val="en-GB"/>
        </w:rPr>
      </w:pPr>
      <w:r w:rsidRPr="0029788F">
        <w:rPr>
          <w:lang w:val="en-GB"/>
        </w:rPr>
        <w:t xml:space="preserve">         </w:t>
      </w:r>
      <w:r w:rsidR="00F3371D" w:rsidRPr="0029788F">
        <w:rPr>
          <w:i/>
          <w:lang w:val="en-GB"/>
        </w:rPr>
        <w:t>{Check if</w:t>
      </w:r>
      <w:r w:rsidR="008A424F">
        <w:rPr>
          <w:i/>
          <w:lang w:val="en-GB"/>
        </w:rPr>
        <w:t xml:space="preserve"> the square</w:t>
      </w:r>
      <w:r w:rsidR="00F3371D" w:rsidRPr="0029788F">
        <w:rPr>
          <w:i/>
          <w:lang w:val="en-GB"/>
        </w:rPr>
        <w:t xml:space="preserve"> is empty</w:t>
      </w:r>
      <w:r w:rsidR="00CC2626">
        <w:rPr>
          <w:i/>
          <w:lang w:val="en-GB"/>
        </w:rPr>
        <w:t>.</w:t>
      </w:r>
      <w:r w:rsidRPr="0029788F">
        <w:rPr>
          <w:i/>
          <w:lang w:val="en-GB"/>
        </w:rPr>
        <w:t>}</w:t>
      </w:r>
    </w:p>
    <w:p w:rsidR="00634DEC" w:rsidRDefault="00713DB9" w:rsidP="00634DEC">
      <w:pPr>
        <w:pStyle w:val="Pseudokodas0"/>
        <w:rPr>
          <w:lang w:val="en-GB"/>
        </w:rPr>
      </w:pPr>
      <w:r w:rsidRPr="0029788F">
        <w:rPr>
          <w:lang w:val="en-GB"/>
        </w:rPr>
        <w:t xml:space="preserve">         </w:t>
      </w:r>
      <w:r w:rsidRPr="0029788F">
        <w:rPr>
          <w:b/>
          <w:lang w:val="en-GB"/>
        </w:rPr>
        <w:t>if</w:t>
      </w:r>
      <w:r w:rsidRPr="0029788F">
        <w:rPr>
          <w:lang w:val="en-GB"/>
        </w:rPr>
        <w:t xml:space="preserve"> </w:t>
      </w:r>
      <w:r w:rsidR="008E2D9C" w:rsidRPr="0029788F">
        <w:rPr>
          <w:lang w:val="en-GB"/>
        </w:rPr>
        <w:t>BOARD</w:t>
      </w:r>
      <w:r w:rsidRPr="0029788F">
        <w:rPr>
          <w:lang w:val="en-GB"/>
        </w:rPr>
        <w:t>[U, V] = 0</w:t>
      </w:r>
    </w:p>
    <w:p w:rsidR="00634DEC" w:rsidRDefault="00713DB9" w:rsidP="00634DEC">
      <w:pPr>
        <w:pStyle w:val="Pseudokodas0"/>
        <w:rPr>
          <w:b/>
          <w:lang w:val="en-GB"/>
        </w:rPr>
      </w:pPr>
      <w:r w:rsidRPr="0029788F">
        <w:rPr>
          <w:lang w:val="en-GB"/>
        </w:rPr>
        <w:t xml:space="preserve">         </w:t>
      </w:r>
      <w:r w:rsidRPr="0029788F">
        <w:rPr>
          <w:b/>
          <w:lang w:val="en-GB"/>
        </w:rPr>
        <w:t>then</w:t>
      </w:r>
    </w:p>
    <w:p w:rsidR="00634DEC" w:rsidRDefault="00713DB9" w:rsidP="00634DEC">
      <w:pPr>
        <w:pStyle w:val="Pseudokodas0"/>
        <w:rPr>
          <w:b/>
          <w:lang w:val="en-GB"/>
        </w:rPr>
      </w:pPr>
      <w:r w:rsidRPr="0029788F">
        <w:rPr>
          <w:lang w:val="en-GB"/>
        </w:rPr>
        <w:t xml:space="preserve">           </w:t>
      </w:r>
      <w:r w:rsidRPr="0029788F">
        <w:rPr>
          <w:b/>
          <w:lang w:val="en-GB"/>
        </w:rPr>
        <w:t>begin</w:t>
      </w:r>
    </w:p>
    <w:p w:rsidR="00634DEC" w:rsidRPr="008A424F" w:rsidRDefault="00713DB9" w:rsidP="00634DEC">
      <w:pPr>
        <w:pStyle w:val="Pseudokodas0"/>
        <w:rPr>
          <w:lang w:val="en-GB"/>
        </w:rPr>
      </w:pPr>
      <w:r w:rsidRPr="0029788F">
        <w:rPr>
          <w:lang w:val="en-GB"/>
        </w:rPr>
        <w:t xml:space="preserve">                </w:t>
      </w:r>
      <w:r w:rsidR="00F3371D" w:rsidRPr="0029788F">
        <w:rPr>
          <w:i/>
          <w:lang w:val="en-GB"/>
        </w:rPr>
        <w:t>{New position</w:t>
      </w:r>
      <w:r w:rsidR="00CC2626">
        <w:rPr>
          <w:i/>
          <w:lang w:val="en-GB"/>
        </w:rPr>
        <w:t>.</w:t>
      </w:r>
      <w:r w:rsidRPr="0029788F">
        <w:rPr>
          <w:i/>
          <w:lang w:val="en-GB"/>
        </w:rPr>
        <w:t>}</w:t>
      </w:r>
    </w:p>
    <w:p w:rsidR="00634DEC" w:rsidRDefault="00713DB9" w:rsidP="00634DEC">
      <w:pPr>
        <w:pStyle w:val="Pseudokodas0"/>
        <w:rPr>
          <w:lang w:val="en-GB"/>
        </w:rPr>
      </w:pPr>
      <w:r w:rsidRPr="0029788F">
        <w:rPr>
          <w:lang w:val="en-GB"/>
        </w:rPr>
        <w:t xml:space="preserve">                </w:t>
      </w:r>
      <w:r w:rsidR="008E2D9C" w:rsidRPr="0029788F">
        <w:rPr>
          <w:lang w:val="en-GB"/>
        </w:rPr>
        <w:t>BOARD</w:t>
      </w:r>
      <w:r w:rsidRPr="0029788F">
        <w:rPr>
          <w:lang w:val="en-GB"/>
        </w:rPr>
        <w:t>[U, V] := L;</w:t>
      </w:r>
    </w:p>
    <w:p w:rsidR="00634DEC" w:rsidRPr="008A424F" w:rsidRDefault="00713DB9" w:rsidP="00634DEC">
      <w:pPr>
        <w:pStyle w:val="Pseudokodas0"/>
        <w:rPr>
          <w:lang w:val="en-GB"/>
        </w:rPr>
      </w:pPr>
      <w:r w:rsidRPr="0029788F">
        <w:rPr>
          <w:lang w:val="en-GB"/>
        </w:rPr>
        <w:t xml:space="preserve">                </w:t>
      </w:r>
      <w:r w:rsidR="008A424F">
        <w:rPr>
          <w:i/>
          <w:lang w:val="en-GB"/>
        </w:rPr>
        <w:t>{Check if all squares are</w:t>
      </w:r>
      <w:r w:rsidR="00F3371D" w:rsidRPr="0029788F">
        <w:rPr>
          <w:i/>
          <w:lang w:val="en-GB"/>
        </w:rPr>
        <w:t xml:space="preserve"> visited.</w:t>
      </w:r>
      <w:r w:rsidRPr="0029788F">
        <w:rPr>
          <w:i/>
          <w:lang w:val="en-GB"/>
        </w:rPr>
        <w:t>}</w:t>
      </w:r>
    </w:p>
    <w:p w:rsidR="00634DEC" w:rsidRDefault="00713DB9" w:rsidP="00634DEC">
      <w:pPr>
        <w:pStyle w:val="Pseudokodas0"/>
        <w:rPr>
          <w:lang w:val="en-GB"/>
        </w:rPr>
      </w:pPr>
      <w:r w:rsidRPr="0029788F">
        <w:rPr>
          <w:lang w:val="en-GB"/>
        </w:rPr>
        <w:t xml:space="preserve">                </w:t>
      </w:r>
      <w:r w:rsidRPr="0029788F">
        <w:rPr>
          <w:b/>
          <w:lang w:val="en-GB"/>
        </w:rPr>
        <w:t>if</w:t>
      </w:r>
      <w:r w:rsidRPr="0029788F">
        <w:rPr>
          <w:lang w:val="en-GB"/>
        </w:rPr>
        <w:t xml:space="preserve"> L &lt; NN</w:t>
      </w:r>
    </w:p>
    <w:p w:rsidR="00634DEC" w:rsidRDefault="00713DB9" w:rsidP="00634DEC">
      <w:pPr>
        <w:pStyle w:val="Pseudokodas0"/>
        <w:rPr>
          <w:b/>
          <w:lang w:val="en-GB"/>
        </w:rPr>
      </w:pPr>
      <w:r w:rsidRPr="0029788F">
        <w:rPr>
          <w:lang w:val="en-GB"/>
        </w:rPr>
        <w:t xml:space="preserve">                </w:t>
      </w:r>
      <w:r w:rsidRPr="0029788F">
        <w:rPr>
          <w:b/>
          <w:lang w:val="en-GB"/>
        </w:rPr>
        <w:t>then</w:t>
      </w:r>
    </w:p>
    <w:p w:rsidR="00634DEC" w:rsidRPr="008A424F" w:rsidRDefault="00713DB9" w:rsidP="00634DEC">
      <w:pPr>
        <w:pStyle w:val="Pseudokodas0"/>
        <w:rPr>
          <w:lang w:val="en-GB"/>
        </w:rPr>
      </w:pPr>
      <w:r w:rsidRPr="0029788F">
        <w:rPr>
          <w:lang w:val="en-GB"/>
        </w:rPr>
        <w:t xml:space="preserve">                  </w:t>
      </w:r>
      <w:r w:rsidRPr="0029788F">
        <w:rPr>
          <w:b/>
          <w:lang w:val="en-GB"/>
        </w:rPr>
        <w:t>begin</w:t>
      </w:r>
      <w:r w:rsidRPr="0029788F">
        <w:rPr>
          <w:lang w:val="en-GB"/>
        </w:rPr>
        <w:t xml:space="preserve"> </w:t>
      </w:r>
      <w:r w:rsidR="007210B2" w:rsidRPr="0029788F">
        <w:rPr>
          <w:i/>
          <w:lang w:val="en-GB"/>
        </w:rPr>
        <w:t xml:space="preserve">{If </w:t>
      </w:r>
      <w:r w:rsidR="00F3371D" w:rsidRPr="0029788F">
        <w:rPr>
          <w:i/>
          <w:lang w:val="en-GB"/>
        </w:rPr>
        <w:t>not all</w:t>
      </w:r>
      <w:r w:rsidR="008A424F">
        <w:rPr>
          <w:i/>
          <w:lang w:val="en-GB"/>
        </w:rPr>
        <w:t xml:space="preserve"> are</w:t>
      </w:r>
      <w:r w:rsidR="007210B2" w:rsidRPr="0029788F">
        <w:rPr>
          <w:i/>
          <w:lang w:val="en-GB"/>
        </w:rPr>
        <w:t xml:space="preserve"> visited</w:t>
      </w:r>
      <w:r w:rsidR="00CC2626">
        <w:rPr>
          <w:i/>
          <w:lang w:val="en-GB"/>
        </w:rPr>
        <w:t>.</w:t>
      </w:r>
      <w:r w:rsidRPr="0029788F">
        <w:rPr>
          <w:i/>
          <w:lang w:val="en-GB"/>
        </w:rPr>
        <w:t>}</w:t>
      </w:r>
    </w:p>
    <w:p w:rsidR="00634DEC" w:rsidRDefault="00713DB9" w:rsidP="00634DEC">
      <w:pPr>
        <w:pStyle w:val="Pseudokodas0"/>
        <w:rPr>
          <w:lang w:val="en-GB"/>
        </w:rPr>
      </w:pPr>
      <w:r w:rsidRPr="0029788F">
        <w:rPr>
          <w:lang w:val="en-GB"/>
        </w:rPr>
        <w:t xml:space="preserve">        </w:t>
      </w:r>
      <w:r w:rsidR="00F3371D" w:rsidRPr="0029788F">
        <w:rPr>
          <w:lang w:val="en-GB"/>
        </w:rPr>
        <w:t xml:space="preserve">            TRY</w:t>
      </w:r>
      <w:r w:rsidRPr="0029788F">
        <w:rPr>
          <w:lang w:val="en-GB"/>
        </w:rPr>
        <w:t xml:space="preserve">(L+1, U, V, </w:t>
      </w:r>
      <w:r w:rsidR="00D6342E" w:rsidRPr="0029788F">
        <w:rPr>
          <w:lang w:val="en-GB"/>
        </w:rPr>
        <w:t>YES</w:t>
      </w:r>
      <w:r w:rsidRPr="0029788F">
        <w:rPr>
          <w:lang w:val="en-GB"/>
        </w:rPr>
        <w:t>);</w:t>
      </w:r>
    </w:p>
    <w:p w:rsidR="00634DEC" w:rsidRPr="008A424F" w:rsidRDefault="00713DB9" w:rsidP="00634DEC">
      <w:pPr>
        <w:pStyle w:val="Pseudokodas0"/>
        <w:rPr>
          <w:lang w:val="en-GB"/>
        </w:rPr>
      </w:pPr>
      <w:r w:rsidRPr="0029788F">
        <w:rPr>
          <w:lang w:val="en-GB"/>
        </w:rPr>
        <w:t xml:space="preserve">                    </w:t>
      </w:r>
      <w:r w:rsidR="00CC2626">
        <w:rPr>
          <w:i/>
          <w:lang w:val="en-GB"/>
        </w:rPr>
        <w:t>{If</w:t>
      </w:r>
      <w:r w:rsidR="00F3371D" w:rsidRPr="0029788F">
        <w:rPr>
          <w:i/>
          <w:lang w:val="en-GB"/>
        </w:rPr>
        <w:t xml:space="preserve"> no success</w:t>
      </w:r>
      <w:r w:rsidRPr="0029788F">
        <w:rPr>
          <w:i/>
          <w:lang w:val="en-GB"/>
        </w:rPr>
        <w:t>,}</w:t>
      </w:r>
    </w:p>
    <w:p w:rsidR="00634DEC" w:rsidRPr="008A424F" w:rsidRDefault="00713DB9" w:rsidP="00634DEC">
      <w:pPr>
        <w:pStyle w:val="Pseudokodas0"/>
        <w:rPr>
          <w:lang w:val="en-GB"/>
        </w:rPr>
      </w:pPr>
      <w:r w:rsidRPr="0029788F">
        <w:rPr>
          <w:lang w:val="en-GB"/>
        </w:rPr>
        <w:t xml:space="preserve">                    </w:t>
      </w:r>
      <w:r w:rsidR="00D95882" w:rsidRPr="0029788F">
        <w:rPr>
          <w:i/>
          <w:lang w:val="en-GB"/>
        </w:rPr>
        <w:t>{then backtrack and free the position</w:t>
      </w:r>
      <w:r w:rsidR="00F3371D" w:rsidRPr="0029788F">
        <w:rPr>
          <w:i/>
          <w:lang w:val="en-GB"/>
        </w:rPr>
        <w:t>.</w:t>
      </w:r>
      <w:r w:rsidRPr="0029788F">
        <w:rPr>
          <w:i/>
          <w:lang w:val="en-GB"/>
        </w:rPr>
        <w:t>}</w:t>
      </w:r>
    </w:p>
    <w:p w:rsidR="00634DEC" w:rsidRDefault="00713DB9" w:rsidP="00634DEC">
      <w:pPr>
        <w:pStyle w:val="Pseudokodas0"/>
        <w:rPr>
          <w:lang w:val="en-GB"/>
        </w:rPr>
      </w:pPr>
      <w:r w:rsidRPr="0029788F">
        <w:rPr>
          <w:lang w:val="en-GB"/>
        </w:rPr>
        <w:t xml:space="preserve">                    </w:t>
      </w:r>
      <w:r w:rsidRPr="0029788F">
        <w:rPr>
          <w:b/>
          <w:lang w:val="en-GB"/>
        </w:rPr>
        <w:t>if</w:t>
      </w:r>
      <w:r w:rsidRPr="0029788F">
        <w:rPr>
          <w:lang w:val="en-GB"/>
        </w:rPr>
        <w:t xml:space="preserve"> </w:t>
      </w:r>
      <w:r w:rsidRPr="0029788F">
        <w:rPr>
          <w:b/>
          <w:lang w:val="en-GB"/>
        </w:rPr>
        <w:t>not</w:t>
      </w:r>
      <w:r w:rsidRPr="0029788F">
        <w:rPr>
          <w:lang w:val="en-GB"/>
        </w:rPr>
        <w:t xml:space="preserve"> </w:t>
      </w:r>
      <w:r w:rsidR="00D6342E" w:rsidRPr="0029788F">
        <w:rPr>
          <w:lang w:val="en-GB"/>
        </w:rPr>
        <w:t>YES</w:t>
      </w:r>
      <w:r w:rsidRPr="0029788F">
        <w:rPr>
          <w:lang w:val="en-GB"/>
        </w:rPr>
        <w:t xml:space="preserve"> </w:t>
      </w:r>
      <w:r w:rsidRPr="0029788F">
        <w:rPr>
          <w:b/>
          <w:lang w:val="en-GB"/>
        </w:rPr>
        <w:t>then</w:t>
      </w:r>
      <w:r w:rsidRPr="0029788F">
        <w:rPr>
          <w:lang w:val="en-GB"/>
        </w:rPr>
        <w:t xml:space="preserve"> </w:t>
      </w:r>
      <w:r w:rsidR="008E2D9C" w:rsidRPr="0029788F">
        <w:rPr>
          <w:lang w:val="en-GB"/>
        </w:rPr>
        <w:t>BOARD</w:t>
      </w:r>
      <w:r w:rsidRPr="0029788F">
        <w:rPr>
          <w:lang w:val="en-GB"/>
        </w:rPr>
        <w:t>[U, V] := 0;</w:t>
      </w:r>
    </w:p>
    <w:p w:rsidR="00634DEC" w:rsidRDefault="00713DB9" w:rsidP="00634DEC">
      <w:pPr>
        <w:pStyle w:val="Pseudokodas0"/>
        <w:rPr>
          <w:b/>
          <w:lang w:val="en-GB"/>
        </w:rPr>
      </w:pPr>
      <w:r w:rsidRPr="0029788F">
        <w:rPr>
          <w:lang w:val="en-GB"/>
        </w:rPr>
        <w:t xml:space="preserve">                  </w:t>
      </w:r>
      <w:r w:rsidRPr="0029788F">
        <w:rPr>
          <w:b/>
          <w:lang w:val="en-GB"/>
        </w:rPr>
        <w:t>end</w:t>
      </w:r>
    </w:p>
    <w:p w:rsidR="00634DEC" w:rsidRPr="00634DEC" w:rsidRDefault="00713DB9" w:rsidP="00634DEC">
      <w:pPr>
        <w:pStyle w:val="Pseudokodas0"/>
        <w:rPr>
          <w:lang w:val="en-GB"/>
        </w:rPr>
      </w:pPr>
      <w:r w:rsidRPr="0029788F">
        <w:rPr>
          <w:lang w:val="en-GB"/>
        </w:rPr>
        <w:t xml:space="preserve">                </w:t>
      </w:r>
      <w:r w:rsidRPr="0029788F">
        <w:rPr>
          <w:b/>
          <w:lang w:val="en-GB"/>
        </w:rPr>
        <w:t>else</w:t>
      </w:r>
      <w:r w:rsidRPr="0029788F">
        <w:rPr>
          <w:lang w:val="en-GB"/>
        </w:rPr>
        <w:t xml:space="preserve"> </w:t>
      </w:r>
      <w:r w:rsidR="00D6342E" w:rsidRPr="0029788F">
        <w:rPr>
          <w:lang w:val="en-GB"/>
        </w:rPr>
        <w:t>YES</w:t>
      </w:r>
      <w:r w:rsidRPr="0029788F">
        <w:rPr>
          <w:lang w:val="en-GB"/>
        </w:rPr>
        <w:t xml:space="preserve"> := </w:t>
      </w:r>
      <w:r w:rsidRPr="0029788F">
        <w:rPr>
          <w:b/>
          <w:lang w:val="en-GB"/>
        </w:rPr>
        <w:t>true</w:t>
      </w:r>
      <w:r w:rsidRPr="0029788F">
        <w:rPr>
          <w:lang w:val="en-GB"/>
        </w:rPr>
        <w:t>;</w:t>
      </w:r>
      <w:r w:rsidR="00170A1B" w:rsidRPr="0029788F">
        <w:rPr>
          <w:lang w:val="en-GB"/>
        </w:rPr>
        <w:t xml:space="preserve"> </w:t>
      </w:r>
      <w:r w:rsidR="00CC2626">
        <w:rPr>
          <w:i/>
          <w:lang w:val="en-GB"/>
        </w:rPr>
        <w:t xml:space="preserve">{When </w:t>
      </w:r>
      <w:r w:rsidR="00170A1B" w:rsidRPr="0029788F">
        <w:rPr>
          <w:i/>
          <w:lang w:val="en-GB"/>
        </w:rPr>
        <w:t>L=NN</w:t>
      </w:r>
      <w:r w:rsidR="00CC2626">
        <w:rPr>
          <w:i/>
          <w:lang w:val="en-GB"/>
        </w:rPr>
        <w:t>.</w:t>
      </w:r>
      <w:r w:rsidR="00170A1B" w:rsidRPr="0029788F">
        <w:rPr>
          <w:i/>
          <w:lang w:val="en-GB"/>
        </w:rPr>
        <w:t>}</w:t>
      </w:r>
    </w:p>
    <w:p w:rsidR="00634DEC" w:rsidRDefault="00713DB9" w:rsidP="00634DEC">
      <w:pPr>
        <w:pStyle w:val="Pseudokodas0"/>
        <w:rPr>
          <w:lang w:val="en-GB"/>
        </w:rPr>
      </w:pPr>
      <w:r w:rsidRPr="0029788F">
        <w:rPr>
          <w:lang w:val="en-GB"/>
        </w:rPr>
        <w:t xml:space="preserve">           </w:t>
      </w:r>
      <w:r w:rsidRPr="0029788F">
        <w:rPr>
          <w:b/>
          <w:lang w:val="en-GB"/>
        </w:rPr>
        <w:t>end</w:t>
      </w:r>
      <w:r w:rsidRPr="0029788F">
        <w:rPr>
          <w:lang w:val="en-GB"/>
        </w:rPr>
        <w:t>;</w:t>
      </w:r>
    </w:p>
    <w:p w:rsidR="00634DEC" w:rsidRPr="00634DEC" w:rsidRDefault="00713DB9" w:rsidP="00634DEC">
      <w:pPr>
        <w:pStyle w:val="Pseudokodas0"/>
        <w:rPr>
          <w:lang w:val="en-GB"/>
        </w:rPr>
      </w:pPr>
      <w:r w:rsidRPr="0029788F">
        <w:rPr>
          <w:lang w:val="en-GB"/>
        </w:rPr>
        <w:t xml:space="preserve">   </w:t>
      </w:r>
      <w:r w:rsidRPr="0029788F">
        <w:rPr>
          <w:b/>
          <w:lang w:val="en-GB"/>
        </w:rPr>
        <w:t>until</w:t>
      </w:r>
      <w:r w:rsidRPr="0029788F">
        <w:rPr>
          <w:lang w:val="en-GB"/>
        </w:rPr>
        <w:t xml:space="preserve"> </w:t>
      </w:r>
      <w:r w:rsidR="00D6342E" w:rsidRPr="0029788F">
        <w:rPr>
          <w:lang w:val="en-GB"/>
        </w:rPr>
        <w:t>YES</w:t>
      </w:r>
      <w:r w:rsidRPr="0029788F">
        <w:rPr>
          <w:lang w:val="en-GB"/>
        </w:rPr>
        <w:t xml:space="preserve"> </w:t>
      </w:r>
      <w:r w:rsidRPr="0029788F">
        <w:rPr>
          <w:b/>
          <w:lang w:val="en-GB"/>
        </w:rPr>
        <w:t>or</w:t>
      </w:r>
      <w:r w:rsidRPr="0029788F">
        <w:rPr>
          <w:lang w:val="en-GB"/>
        </w:rPr>
        <w:t xml:space="preserve"> (K = 8); </w:t>
      </w:r>
      <w:r w:rsidR="007320EA" w:rsidRPr="0029788F">
        <w:rPr>
          <w:i/>
          <w:lang w:val="en-GB"/>
        </w:rPr>
        <w:t>{Either success or</w:t>
      </w:r>
      <w:r w:rsidR="00F3371D" w:rsidRPr="0029788F">
        <w:rPr>
          <w:i/>
          <w:lang w:val="en-GB"/>
        </w:rPr>
        <w:t xml:space="preserve"> all productions </w:t>
      </w:r>
      <w:r w:rsidR="007210B2" w:rsidRPr="0029788F">
        <w:rPr>
          <w:i/>
          <w:lang w:val="en-GB"/>
        </w:rPr>
        <w:t xml:space="preserve">were </w:t>
      </w:r>
      <w:r w:rsidR="00D34AAF">
        <w:rPr>
          <w:i/>
          <w:lang w:val="en-GB"/>
        </w:rPr>
        <w:t>tried</w:t>
      </w:r>
      <w:r w:rsidR="00F3371D" w:rsidRPr="0029788F">
        <w:rPr>
          <w:i/>
          <w:lang w:val="en-GB"/>
        </w:rPr>
        <w:t>.</w:t>
      </w:r>
      <w:r w:rsidRPr="0029788F">
        <w:rPr>
          <w:i/>
          <w:lang w:val="en-GB"/>
        </w:rPr>
        <w:t>}</w:t>
      </w:r>
    </w:p>
    <w:p w:rsidR="00716431" w:rsidRPr="00634DEC" w:rsidRDefault="00713DB9" w:rsidP="00634DEC">
      <w:pPr>
        <w:pStyle w:val="Pseudokodas0"/>
        <w:rPr>
          <w:lang w:val="en-GB"/>
        </w:rPr>
      </w:pPr>
      <w:r w:rsidRPr="0029788F">
        <w:rPr>
          <w:b/>
          <w:lang w:val="en-GB"/>
        </w:rPr>
        <w:t>end</w:t>
      </w:r>
      <w:r w:rsidRPr="0029788F">
        <w:rPr>
          <w:lang w:val="en-GB"/>
        </w:rPr>
        <w:t xml:space="preserve">; </w:t>
      </w:r>
      <w:r w:rsidR="00F3371D" w:rsidRPr="0029788F">
        <w:rPr>
          <w:i/>
          <w:lang w:val="en-GB"/>
        </w:rPr>
        <w:t>{TRY</w:t>
      </w:r>
      <w:r w:rsidRPr="0029788F">
        <w:rPr>
          <w:i/>
          <w:lang w:val="en-GB"/>
        </w:rPr>
        <w:t>}</w:t>
      </w:r>
    </w:p>
    <w:p w:rsidR="00634DEC" w:rsidRPr="009E67EC" w:rsidRDefault="00713DB9" w:rsidP="00CD04FD">
      <w:pPr>
        <w:pStyle w:val="Pseudokodas0"/>
        <w:spacing w:before="240"/>
      </w:pPr>
      <w:r w:rsidRPr="0029788F">
        <w:rPr>
          <w:b/>
          <w:lang w:val="en-GB"/>
        </w:rPr>
        <w:lastRenderedPageBreak/>
        <w:t>begin</w:t>
      </w:r>
      <w:r w:rsidRPr="0029788F">
        <w:rPr>
          <w:lang w:val="en-GB"/>
        </w:rPr>
        <w:t xml:space="preserve"> </w:t>
      </w:r>
      <w:r w:rsidR="00F3371D" w:rsidRPr="0029788F">
        <w:rPr>
          <w:i/>
          <w:lang w:val="en-GB"/>
        </w:rPr>
        <w:t>{M</w:t>
      </w:r>
      <w:r w:rsidRPr="0029788F">
        <w:rPr>
          <w:i/>
          <w:lang w:val="en-GB"/>
        </w:rPr>
        <w:t>ain program)}</w:t>
      </w:r>
    </w:p>
    <w:p w:rsidR="008A424F" w:rsidRPr="008A424F" w:rsidRDefault="00713DB9" w:rsidP="00634DEC">
      <w:pPr>
        <w:pStyle w:val="Pseudokodas0"/>
        <w:rPr>
          <w:lang w:val="en-GB"/>
        </w:rPr>
      </w:pPr>
      <w:r w:rsidRPr="0029788F">
        <w:rPr>
          <w:lang w:val="en-GB"/>
        </w:rPr>
        <w:t xml:space="preserve">   </w:t>
      </w:r>
      <w:r w:rsidR="00E2063D" w:rsidRPr="0029788F">
        <w:rPr>
          <w:i/>
          <w:lang w:val="en-GB"/>
        </w:rPr>
        <w:t>{</w:t>
      </w:r>
      <w:r w:rsidR="008E665F" w:rsidRPr="0029788F">
        <w:rPr>
          <w:i/>
          <w:lang w:val="en-GB"/>
        </w:rPr>
        <w:t>1.</w:t>
      </w:r>
      <w:r w:rsidR="00F3371D" w:rsidRPr="0029788F">
        <w:rPr>
          <w:i/>
          <w:lang w:val="en-GB"/>
        </w:rPr>
        <w:t xml:space="preserve"> Initialise</w:t>
      </w:r>
      <w:r w:rsidR="00CC2626">
        <w:rPr>
          <w:i/>
          <w:lang w:val="en-GB"/>
        </w:rPr>
        <w:t>.</w:t>
      </w:r>
      <w:r w:rsidRPr="0029788F">
        <w:rPr>
          <w:i/>
          <w:lang w:val="en-GB"/>
        </w:rPr>
        <w:t>}</w:t>
      </w:r>
    </w:p>
    <w:p w:rsidR="00634DEC" w:rsidRDefault="00F3371D" w:rsidP="00634DEC">
      <w:pPr>
        <w:pStyle w:val="Pseudokodas0"/>
        <w:rPr>
          <w:lang w:val="en-GB"/>
        </w:rPr>
      </w:pPr>
      <w:r w:rsidRPr="0029788F">
        <w:rPr>
          <w:lang w:val="en-GB"/>
        </w:rPr>
        <w:t xml:space="preserve">   INITIALISE</w:t>
      </w:r>
      <w:r w:rsidR="00713DB9" w:rsidRPr="0029788F">
        <w:rPr>
          <w:lang w:val="en-GB"/>
        </w:rPr>
        <w:t>;</w:t>
      </w:r>
      <w:r w:rsidR="00E2063D" w:rsidRPr="0029788F">
        <w:rPr>
          <w:lang w:val="en-GB"/>
        </w:rPr>
        <w:t xml:space="preserve"> </w:t>
      </w:r>
      <w:r w:rsidR="00D6342E" w:rsidRPr="0029788F">
        <w:rPr>
          <w:lang w:val="en-GB"/>
        </w:rPr>
        <w:t>YES</w:t>
      </w:r>
      <w:r w:rsidR="00E2063D" w:rsidRPr="0029788F">
        <w:rPr>
          <w:lang w:val="en-GB"/>
        </w:rPr>
        <w:t xml:space="preserve"> := </w:t>
      </w:r>
      <w:r w:rsidR="00E2063D" w:rsidRPr="0029788F">
        <w:rPr>
          <w:b/>
          <w:lang w:val="en-GB"/>
        </w:rPr>
        <w:t>false</w:t>
      </w:r>
      <w:r w:rsidR="00E2063D" w:rsidRPr="0029788F">
        <w:rPr>
          <w:lang w:val="en-GB"/>
        </w:rPr>
        <w:t>;</w:t>
      </w:r>
    </w:p>
    <w:p w:rsidR="00634DEC" w:rsidRPr="008A424F" w:rsidRDefault="00713DB9" w:rsidP="00634DEC">
      <w:pPr>
        <w:pStyle w:val="Pseudokodas0"/>
        <w:rPr>
          <w:lang w:val="en-GB"/>
        </w:rPr>
      </w:pPr>
      <w:r w:rsidRPr="0029788F">
        <w:rPr>
          <w:lang w:val="en-GB"/>
        </w:rPr>
        <w:t xml:space="preserve">   </w:t>
      </w:r>
      <w:r w:rsidR="00E2063D" w:rsidRPr="0029788F">
        <w:rPr>
          <w:i/>
          <w:lang w:val="en-GB"/>
        </w:rPr>
        <w:t>{</w:t>
      </w:r>
      <w:r w:rsidR="008E665F" w:rsidRPr="0029788F">
        <w:rPr>
          <w:i/>
          <w:lang w:val="en-GB"/>
        </w:rPr>
        <w:t>2.</w:t>
      </w:r>
      <w:r w:rsidR="00F3371D" w:rsidRPr="0029788F">
        <w:rPr>
          <w:i/>
          <w:lang w:val="en-GB"/>
        </w:rPr>
        <w:t xml:space="preserve"> Initial position</w:t>
      </w:r>
      <w:r w:rsidRPr="0029788F">
        <w:rPr>
          <w:i/>
          <w:lang w:val="en-GB"/>
        </w:rPr>
        <w:t xml:space="preserve"> [1,1]</w:t>
      </w:r>
      <w:r w:rsidR="00CC2626">
        <w:rPr>
          <w:i/>
          <w:lang w:val="en-GB"/>
        </w:rPr>
        <w:t>.</w:t>
      </w:r>
      <w:r w:rsidRPr="0029788F">
        <w:rPr>
          <w:i/>
          <w:lang w:val="en-GB"/>
        </w:rPr>
        <w:t>}</w:t>
      </w:r>
    </w:p>
    <w:p w:rsidR="00634DEC" w:rsidRDefault="00713DB9" w:rsidP="00634DEC">
      <w:pPr>
        <w:pStyle w:val="Pseudokodas0"/>
        <w:rPr>
          <w:lang w:val="en-GB"/>
        </w:rPr>
      </w:pPr>
      <w:r w:rsidRPr="0029788F">
        <w:rPr>
          <w:lang w:val="en-GB"/>
        </w:rPr>
        <w:t xml:space="preserve">   </w:t>
      </w:r>
      <w:r w:rsidR="008E2D9C" w:rsidRPr="0029788F">
        <w:rPr>
          <w:lang w:val="en-GB"/>
        </w:rPr>
        <w:t>BOARD</w:t>
      </w:r>
      <w:r w:rsidRPr="0029788F">
        <w:rPr>
          <w:lang w:val="en-GB"/>
        </w:rPr>
        <w:t xml:space="preserve"> [1, 1] := 1;</w:t>
      </w:r>
    </w:p>
    <w:p w:rsidR="008A424F" w:rsidRPr="008A424F" w:rsidRDefault="00713DB9" w:rsidP="00634DEC">
      <w:pPr>
        <w:pStyle w:val="Pseudokodas0"/>
        <w:rPr>
          <w:lang w:val="en-GB"/>
        </w:rPr>
      </w:pPr>
      <w:r w:rsidRPr="0029788F">
        <w:rPr>
          <w:lang w:val="en-GB"/>
        </w:rPr>
        <w:t xml:space="preserve">   </w:t>
      </w:r>
      <w:r w:rsidR="00E2063D" w:rsidRPr="0029788F">
        <w:rPr>
          <w:i/>
          <w:lang w:val="en-GB"/>
        </w:rPr>
        <w:t>{</w:t>
      </w:r>
      <w:r w:rsidR="008E665F" w:rsidRPr="0029788F">
        <w:rPr>
          <w:i/>
          <w:lang w:val="en-GB"/>
        </w:rPr>
        <w:t>3.</w:t>
      </w:r>
      <w:r w:rsidRPr="0029788F">
        <w:rPr>
          <w:i/>
          <w:lang w:val="en-GB"/>
        </w:rPr>
        <w:t xml:space="preserve"> </w:t>
      </w:r>
      <w:r w:rsidR="00CC2626">
        <w:rPr>
          <w:i/>
          <w:lang w:val="en-GB"/>
        </w:rPr>
        <w:t>Make move no.</w:t>
      </w:r>
      <w:r w:rsidR="00F3371D" w:rsidRPr="0029788F">
        <w:rPr>
          <w:i/>
          <w:lang w:val="en-GB"/>
        </w:rPr>
        <w:t xml:space="preserve">2 from X=1 and Y=1 and obtain the answer </w:t>
      </w:r>
      <w:r w:rsidR="00D6342E" w:rsidRPr="0029788F">
        <w:rPr>
          <w:i/>
          <w:lang w:val="en-GB"/>
        </w:rPr>
        <w:t>YES</w:t>
      </w:r>
      <w:r w:rsidR="00CC2626">
        <w:rPr>
          <w:i/>
          <w:lang w:val="en-GB"/>
        </w:rPr>
        <w:t>.</w:t>
      </w:r>
      <w:r w:rsidRPr="0029788F">
        <w:rPr>
          <w:i/>
          <w:lang w:val="en-GB"/>
        </w:rPr>
        <w:t>}</w:t>
      </w:r>
    </w:p>
    <w:p w:rsidR="00634DEC" w:rsidRDefault="00CC2626" w:rsidP="00634DEC">
      <w:pPr>
        <w:pStyle w:val="Pseudokodas0"/>
        <w:rPr>
          <w:lang w:val="en-GB"/>
        </w:rPr>
      </w:pPr>
      <w:r>
        <w:rPr>
          <w:lang w:val="en-GB"/>
        </w:rPr>
        <w:t xml:space="preserve">   TRY</w:t>
      </w:r>
      <w:r w:rsidR="00713DB9" w:rsidRPr="0029788F">
        <w:rPr>
          <w:lang w:val="en-GB"/>
        </w:rPr>
        <w:t xml:space="preserve">(2, 1, 1, </w:t>
      </w:r>
      <w:r w:rsidR="00D6342E" w:rsidRPr="0029788F">
        <w:rPr>
          <w:lang w:val="en-GB"/>
        </w:rPr>
        <w:t>YES</w:t>
      </w:r>
      <w:r w:rsidR="00713DB9" w:rsidRPr="0029788F">
        <w:rPr>
          <w:lang w:val="en-GB"/>
        </w:rPr>
        <w:t>);</w:t>
      </w:r>
    </w:p>
    <w:p w:rsidR="00634DEC" w:rsidRPr="008A424F" w:rsidRDefault="00713DB9" w:rsidP="00634DEC">
      <w:pPr>
        <w:pStyle w:val="Pseudokodas0"/>
        <w:rPr>
          <w:lang w:val="en-GB"/>
        </w:rPr>
      </w:pPr>
      <w:r w:rsidRPr="0029788F">
        <w:rPr>
          <w:lang w:val="en-GB"/>
        </w:rPr>
        <w:t xml:space="preserve">   </w:t>
      </w:r>
      <w:r w:rsidR="00E2063D" w:rsidRPr="0029788F">
        <w:rPr>
          <w:i/>
          <w:lang w:val="en-GB"/>
        </w:rPr>
        <w:t>{</w:t>
      </w:r>
      <w:r w:rsidR="008E665F" w:rsidRPr="0029788F">
        <w:rPr>
          <w:i/>
          <w:lang w:val="en-GB"/>
        </w:rPr>
        <w:t>4.</w:t>
      </w:r>
      <w:r w:rsidRPr="0029788F">
        <w:rPr>
          <w:i/>
          <w:lang w:val="en-GB"/>
        </w:rPr>
        <w:t xml:space="preserve"> </w:t>
      </w:r>
      <w:r w:rsidR="00F3371D" w:rsidRPr="0029788F">
        <w:rPr>
          <w:i/>
          <w:lang w:val="en-GB"/>
        </w:rPr>
        <w:t>If a solution found then print it</w:t>
      </w:r>
      <w:r w:rsidR="00CC2626">
        <w:rPr>
          <w:i/>
          <w:lang w:val="en-GB"/>
        </w:rPr>
        <w:t>.</w:t>
      </w:r>
      <w:r w:rsidRPr="0029788F">
        <w:rPr>
          <w:i/>
          <w:lang w:val="en-GB"/>
        </w:rPr>
        <w:t>}</w:t>
      </w:r>
    </w:p>
    <w:p w:rsidR="00634DEC" w:rsidRDefault="00713DB9" w:rsidP="00634DEC">
      <w:pPr>
        <w:pStyle w:val="Pseudokodas0"/>
        <w:rPr>
          <w:b/>
          <w:lang w:val="en-GB"/>
        </w:rPr>
      </w:pPr>
      <w:r w:rsidRPr="0029788F">
        <w:rPr>
          <w:lang w:val="en-GB"/>
        </w:rPr>
        <w:t xml:space="preserve">   </w:t>
      </w:r>
      <w:r w:rsidRPr="0029788F">
        <w:rPr>
          <w:b/>
          <w:lang w:val="en-GB"/>
        </w:rPr>
        <w:t>if</w:t>
      </w:r>
      <w:r w:rsidRPr="0029788F">
        <w:rPr>
          <w:lang w:val="en-GB"/>
        </w:rPr>
        <w:t xml:space="preserve"> </w:t>
      </w:r>
      <w:r w:rsidR="00D6342E" w:rsidRPr="0029788F">
        <w:rPr>
          <w:lang w:val="en-GB"/>
        </w:rPr>
        <w:t>YES</w:t>
      </w:r>
      <w:r w:rsidRPr="0029788F">
        <w:rPr>
          <w:lang w:val="en-GB"/>
        </w:rPr>
        <w:t xml:space="preserve"> </w:t>
      </w:r>
      <w:r w:rsidRPr="0029788F">
        <w:rPr>
          <w:b/>
          <w:lang w:val="en-GB"/>
        </w:rPr>
        <w:t>then</w:t>
      </w:r>
    </w:p>
    <w:p w:rsidR="00634DEC" w:rsidRDefault="00713DB9" w:rsidP="00634DEC">
      <w:pPr>
        <w:pStyle w:val="Pseudokodas0"/>
        <w:rPr>
          <w:b/>
          <w:lang w:val="en-GB"/>
        </w:rPr>
      </w:pPr>
      <w:r w:rsidRPr="0029788F">
        <w:rPr>
          <w:lang w:val="en-GB"/>
        </w:rPr>
        <w:t xml:space="preserve">      </w:t>
      </w:r>
      <w:r w:rsidRPr="0029788F">
        <w:rPr>
          <w:b/>
          <w:lang w:val="en-GB"/>
        </w:rPr>
        <w:t>for</w:t>
      </w:r>
      <w:r w:rsidRPr="0029788F">
        <w:rPr>
          <w:lang w:val="en-GB"/>
        </w:rPr>
        <w:t xml:space="preserve"> I := N </w:t>
      </w:r>
      <w:r w:rsidRPr="0029788F">
        <w:rPr>
          <w:b/>
          <w:lang w:val="en-GB"/>
        </w:rPr>
        <w:t>downto</w:t>
      </w:r>
      <w:r w:rsidRPr="0029788F">
        <w:rPr>
          <w:lang w:val="en-GB"/>
        </w:rPr>
        <w:t xml:space="preserve"> </w:t>
      </w:r>
      <w:r w:rsidR="00247BB0" w:rsidRPr="0029788F">
        <w:rPr>
          <w:lang w:val="en-GB"/>
        </w:rPr>
        <w:t>1</w:t>
      </w:r>
      <w:r w:rsidRPr="0029788F">
        <w:rPr>
          <w:lang w:val="en-GB"/>
        </w:rPr>
        <w:t xml:space="preserve"> </w:t>
      </w:r>
      <w:r w:rsidRPr="0029788F">
        <w:rPr>
          <w:b/>
          <w:lang w:val="en-GB"/>
        </w:rPr>
        <w:t>do</w:t>
      </w:r>
    </w:p>
    <w:p w:rsidR="00634DEC" w:rsidRDefault="00713DB9" w:rsidP="00634DEC">
      <w:pPr>
        <w:pStyle w:val="Pseudokodas0"/>
        <w:rPr>
          <w:b/>
          <w:lang w:val="en-GB"/>
        </w:rPr>
      </w:pPr>
      <w:r w:rsidRPr="0029788F">
        <w:rPr>
          <w:lang w:val="en-GB"/>
        </w:rPr>
        <w:t xml:space="preserve">      </w:t>
      </w:r>
      <w:r w:rsidRPr="0029788F">
        <w:rPr>
          <w:b/>
          <w:lang w:val="en-GB"/>
        </w:rPr>
        <w:t>begin</w:t>
      </w:r>
    </w:p>
    <w:p w:rsidR="00634DEC" w:rsidRDefault="00713DB9" w:rsidP="00634DEC">
      <w:pPr>
        <w:pStyle w:val="Pseudokodas0"/>
        <w:rPr>
          <w:b/>
          <w:lang w:val="en-GB"/>
        </w:rPr>
      </w:pPr>
      <w:r w:rsidRPr="0029788F">
        <w:rPr>
          <w:lang w:val="en-GB"/>
        </w:rPr>
        <w:t xml:space="preserve">         </w:t>
      </w:r>
      <w:r w:rsidRPr="0029788F">
        <w:rPr>
          <w:b/>
          <w:lang w:val="en-GB"/>
        </w:rPr>
        <w:t>for</w:t>
      </w:r>
      <w:r w:rsidRPr="0029788F">
        <w:rPr>
          <w:lang w:val="en-GB"/>
        </w:rPr>
        <w:t xml:space="preserve"> J := 1 to N </w:t>
      </w:r>
      <w:r w:rsidRPr="0029788F">
        <w:rPr>
          <w:b/>
          <w:lang w:val="en-GB"/>
        </w:rPr>
        <w:t>do</w:t>
      </w:r>
    </w:p>
    <w:p w:rsidR="00634DEC" w:rsidRDefault="00713DB9" w:rsidP="00634DEC">
      <w:pPr>
        <w:pStyle w:val="Pseudokodas0"/>
        <w:rPr>
          <w:lang w:val="en-GB"/>
        </w:rPr>
      </w:pPr>
      <w:r w:rsidRPr="0029788F">
        <w:rPr>
          <w:lang w:val="en-GB"/>
        </w:rPr>
        <w:t xml:space="preserve">            write(</w:t>
      </w:r>
      <w:r w:rsidR="008E2D9C" w:rsidRPr="0029788F">
        <w:rPr>
          <w:lang w:val="en-GB"/>
        </w:rPr>
        <w:t>BOARD</w:t>
      </w:r>
      <w:r w:rsidRPr="0029788F">
        <w:rPr>
          <w:lang w:val="en-GB"/>
        </w:rPr>
        <w:t>[I,J]);</w:t>
      </w:r>
    </w:p>
    <w:p w:rsidR="00634DEC" w:rsidRDefault="00713DB9" w:rsidP="00634DEC">
      <w:pPr>
        <w:pStyle w:val="Pseudokodas0"/>
        <w:rPr>
          <w:lang w:val="en-GB"/>
        </w:rPr>
      </w:pPr>
      <w:r w:rsidRPr="0029788F">
        <w:rPr>
          <w:lang w:val="en-GB"/>
        </w:rPr>
        <w:t xml:space="preserve">         writeln;</w:t>
      </w:r>
    </w:p>
    <w:p w:rsidR="00634DEC" w:rsidRDefault="00713DB9" w:rsidP="00634DEC">
      <w:pPr>
        <w:pStyle w:val="Pseudokodas0"/>
        <w:rPr>
          <w:lang w:val="en-GB"/>
        </w:rPr>
      </w:pPr>
      <w:r w:rsidRPr="0029788F">
        <w:rPr>
          <w:lang w:val="en-GB"/>
        </w:rPr>
        <w:t xml:space="preserve">      </w:t>
      </w:r>
      <w:r w:rsidRPr="0029788F">
        <w:rPr>
          <w:b/>
          <w:lang w:val="en-GB"/>
        </w:rPr>
        <w:t>end</w:t>
      </w:r>
      <w:r w:rsidRPr="0029788F">
        <w:rPr>
          <w:lang w:val="en-GB"/>
        </w:rPr>
        <w:t>;</w:t>
      </w:r>
    </w:p>
    <w:p w:rsidR="00634DEC" w:rsidRDefault="00713DB9" w:rsidP="00634DEC">
      <w:pPr>
        <w:pStyle w:val="Pseudokodas0"/>
        <w:rPr>
          <w:lang w:val="en-GB"/>
        </w:rPr>
      </w:pPr>
      <w:r w:rsidRPr="0029788F">
        <w:rPr>
          <w:lang w:val="en-GB"/>
        </w:rPr>
        <w:t xml:space="preserve">   </w:t>
      </w:r>
      <w:r w:rsidRPr="0029788F">
        <w:rPr>
          <w:b/>
          <w:lang w:val="en-GB"/>
        </w:rPr>
        <w:t>else</w:t>
      </w:r>
      <w:r w:rsidR="00E73D71" w:rsidRPr="0029788F">
        <w:rPr>
          <w:lang w:val="en-GB"/>
        </w:rPr>
        <w:t xml:space="preserve"> writeln(</w:t>
      </w:r>
      <w:r w:rsidR="008E665F" w:rsidRPr="0029788F">
        <w:rPr>
          <w:lang w:val="en-GB"/>
        </w:rPr>
        <w:t>'</w:t>
      </w:r>
      <w:r w:rsidR="00D34AAF">
        <w:rPr>
          <w:lang w:val="en-GB"/>
        </w:rPr>
        <w:t>Path</w:t>
      </w:r>
      <w:r w:rsidR="007A45CF" w:rsidRPr="0029788F">
        <w:rPr>
          <w:lang w:val="en-GB"/>
        </w:rPr>
        <w:t xml:space="preserve"> does not exist</w:t>
      </w:r>
      <w:r w:rsidR="00CC2626">
        <w:rPr>
          <w:lang w:val="en-GB"/>
        </w:rPr>
        <w:t>.</w:t>
      </w:r>
      <w:r w:rsidR="008E665F" w:rsidRPr="0029788F">
        <w:rPr>
          <w:lang w:val="en-GB"/>
        </w:rPr>
        <w:t>'</w:t>
      </w:r>
      <w:r w:rsidRPr="0029788F">
        <w:rPr>
          <w:lang w:val="en-GB"/>
        </w:rPr>
        <w:t>);</w:t>
      </w:r>
    </w:p>
    <w:p w:rsidR="00713DB9" w:rsidRPr="0029788F" w:rsidRDefault="00713DB9" w:rsidP="00634DEC">
      <w:pPr>
        <w:pStyle w:val="Pseudokodas0"/>
        <w:rPr>
          <w:lang w:val="en-GB"/>
        </w:rPr>
      </w:pPr>
      <w:r w:rsidRPr="0029788F">
        <w:rPr>
          <w:b/>
          <w:lang w:val="en-GB"/>
        </w:rPr>
        <w:t>end</w:t>
      </w:r>
      <w:r w:rsidRPr="0029788F">
        <w:rPr>
          <w:lang w:val="en-GB"/>
        </w:rPr>
        <w:t>.</w:t>
      </w:r>
    </w:p>
    <w:p w:rsidR="00713DB9" w:rsidRDefault="00D47FAC" w:rsidP="00716431">
      <w:pPr>
        <w:pStyle w:val="Tekstas"/>
        <w:spacing w:before="240"/>
      </w:pPr>
      <w:r w:rsidRPr="0029788F">
        <w:t xml:space="preserve">The first </w:t>
      </w:r>
      <w:r w:rsidR="004260CD" w:rsidRPr="0029788F">
        <w:t xml:space="preserve">solution </w:t>
      </w:r>
      <w:r w:rsidR="00634DEC">
        <w:t>is shown in Fig. 2.1 a.</w:t>
      </w:r>
      <w:r w:rsidR="00DB0802" w:rsidRPr="0029788F">
        <w:t xml:space="preserve"> </w:t>
      </w:r>
      <w:r w:rsidR="009E67EC">
        <w:t>There are several solutions</w:t>
      </w:r>
      <w:r w:rsidR="00634DEC">
        <w:t>. The first deadend is reached on square 21; see Fig. 2.1 b.</w:t>
      </w:r>
      <w:r w:rsidR="00CD04FD">
        <w:t xml:space="preserve"> The search tree is shown in Fig. 2.3.</w:t>
      </w:r>
    </w:p>
    <w:tbl>
      <w:tblPr>
        <w:tblW w:w="9214" w:type="dxa"/>
        <w:jc w:val="center"/>
        <w:tblLook w:val="04A0" w:firstRow="1" w:lastRow="0" w:firstColumn="1" w:lastColumn="0" w:noHBand="0" w:noVBand="1"/>
      </w:tblPr>
      <w:tblGrid>
        <w:gridCol w:w="2333"/>
        <w:gridCol w:w="6881"/>
      </w:tblGrid>
      <w:tr w:rsidR="00501428" w:rsidTr="00A43A8F">
        <w:trPr>
          <w:jc w:val="center"/>
        </w:trPr>
        <w:tc>
          <w:tcPr>
            <w:tcW w:w="4253" w:type="dxa"/>
            <w:shd w:val="clear" w:color="auto" w:fill="auto"/>
            <w:vAlign w:val="center"/>
          </w:tcPr>
          <w:p w:rsidR="00501428" w:rsidRDefault="00501428" w:rsidP="00A43A8F">
            <w:pPr>
              <w:pStyle w:val="Tekstas"/>
              <w:spacing w:before="360" w:after="360"/>
              <w:ind w:firstLine="0"/>
            </w:pPr>
            <w:r w:rsidRPr="00A43A8F">
              <w:rPr>
                <w:rFonts w:eastAsia="Arial"/>
                <w:lang w:eastAsia="ar-SA"/>
              </w:rPr>
              <w:t>a) A solution on a 5×5 chessboard. b) </w:t>
            </w:r>
            <w:r w:rsidRPr="0029788F">
              <w:t>Grey coloured are seven foremost moves tha</w:t>
            </w:r>
            <w:r>
              <w:t>t lead to success. Move 8 fails</w:t>
            </w:r>
          </w:p>
        </w:tc>
        <w:tc>
          <w:tcPr>
            <w:tcW w:w="4961" w:type="dxa"/>
            <w:shd w:val="clear" w:color="auto" w:fill="auto"/>
            <w:vAlign w:val="center"/>
          </w:tcPr>
          <w:p w:rsidR="00501428" w:rsidRDefault="008451EA" w:rsidP="00A43A8F">
            <w:pPr>
              <w:pStyle w:val="Tekstas"/>
              <w:spacing w:before="240" w:after="240"/>
              <w:ind w:firstLine="0"/>
              <w:jc w:val="right"/>
            </w:pPr>
            <w:r w:rsidRPr="00854CB9">
              <w:rPr>
                <w:noProof/>
                <w:lang w:val="lt-LT" w:eastAsia="lt-LT"/>
              </w:rPr>
              <w:drawing>
                <wp:inline distT="0" distB="0" distL="0" distR="0">
                  <wp:extent cx="4232275" cy="1910715"/>
                  <wp:effectExtent l="0" t="0" r="0" b="0"/>
                  <wp:docPr id="278"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2275" cy="1910715"/>
                          </a:xfrm>
                          <a:prstGeom prst="rect">
                            <a:avLst/>
                          </a:prstGeom>
                          <a:noFill/>
                          <a:ln>
                            <a:noFill/>
                          </a:ln>
                        </pic:spPr>
                      </pic:pic>
                    </a:graphicData>
                  </a:graphic>
                </wp:inline>
              </w:drawing>
            </w:r>
          </w:p>
        </w:tc>
      </w:tr>
    </w:tbl>
    <w:p w:rsidR="00CD04FD" w:rsidRPr="0029788F" w:rsidRDefault="00CD04FD" w:rsidP="00CD04FD">
      <w:pPr>
        <w:pStyle w:val="Tekstas"/>
      </w:pPr>
      <w:r w:rsidRPr="0029788F">
        <w:t>What do th</w:t>
      </w:r>
      <w:r>
        <w:t>e variables</w:t>
      </w:r>
      <w:r w:rsidRPr="0029788F">
        <w:t xml:space="preserve"> represent?</w:t>
      </w:r>
    </w:p>
    <w:p w:rsidR="00CD04FD" w:rsidRPr="008A424F" w:rsidRDefault="006C5D75" w:rsidP="007E3482">
      <w:pPr>
        <w:pStyle w:val="Tekstasnumbered2"/>
        <w:numPr>
          <w:ilvl w:val="0"/>
          <w:numId w:val="40"/>
        </w:numPr>
      </w:pPr>
      <w:r>
        <w:t>BOARD, X and</w:t>
      </w:r>
      <w:r w:rsidR="00CD04FD" w:rsidRPr="008A424F">
        <w:t xml:space="preserve"> Y – the global data base;</w:t>
      </w:r>
    </w:p>
    <w:p w:rsidR="00CD04FD" w:rsidRPr="008A424F" w:rsidRDefault="00CD04FD" w:rsidP="007E3482">
      <w:pPr>
        <w:pStyle w:val="Tekstasnumbered2"/>
        <w:numPr>
          <w:ilvl w:val="0"/>
          <w:numId w:val="40"/>
        </w:numPr>
      </w:pPr>
      <w:r w:rsidRPr="008A424F">
        <w:t>CX and CY – the production set;</w:t>
      </w:r>
    </w:p>
    <w:p w:rsidR="00CD04FD" w:rsidRPr="008A424F" w:rsidRDefault="00CD04FD" w:rsidP="007E3482">
      <w:pPr>
        <w:pStyle w:val="Tekstasnumbered2"/>
        <w:numPr>
          <w:ilvl w:val="0"/>
          <w:numId w:val="40"/>
        </w:numPr>
      </w:pPr>
      <w:r w:rsidRPr="008A424F">
        <w:t>Procedure TRY – the control system.</w:t>
      </w:r>
    </w:p>
    <w:p w:rsidR="00CD04FD" w:rsidRPr="0029788F" w:rsidRDefault="00CD04FD" w:rsidP="00CD04FD">
      <w:pPr>
        <w:pStyle w:val="Tekstas"/>
      </w:pPr>
      <w:r w:rsidRPr="0029788F">
        <w:t>A solution is a sequence</w:t>
      </w:r>
      <w:r>
        <w:t xml:space="preserve"> of 24 moves</w:t>
      </w:r>
      <w:r w:rsidRPr="0029788F">
        <w:t xml:space="preserve"> </w:t>
      </w:r>
      <w:r w:rsidRPr="0029788F">
        <w:sym w:font="Symbol" w:char="F0E1"/>
      </w:r>
      <w:r w:rsidRPr="0029788F">
        <w:rPr>
          <w:i/>
        </w:rPr>
        <w:t>π</w:t>
      </w:r>
      <w:r w:rsidRPr="0029788F">
        <w:rPr>
          <w:i/>
          <w:vertAlign w:val="subscript"/>
        </w:rPr>
        <w:t>i1</w:t>
      </w:r>
      <w:r w:rsidRPr="0029788F">
        <w:rPr>
          <w:i/>
        </w:rPr>
        <w:t>, π</w:t>
      </w:r>
      <w:r w:rsidRPr="0029788F">
        <w:rPr>
          <w:i/>
          <w:vertAlign w:val="subscript"/>
        </w:rPr>
        <w:t>i2</w:t>
      </w:r>
      <w:r w:rsidRPr="0029788F">
        <w:rPr>
          <w:i/>
        </w:rPr>
        <w:t>, π</w:t>
      </w:r>
      <w:r w:rsidRPr="0029788F">
        <w:rPr>
          <w:i/>
          <w:vertAlign w:val="subscript"/>
        </w:rPr>
        <w:t>i3</w:t>
      </w:r>
      <w:r w:rsidRPr="0029788F">
        <w:rPr>
          <w:i/>
        </w:rPr>
        <w:t>,..., π</w:t>
      </w:r>
      <w:r w:rsidRPr="0029788F">
        <w:rPr>
          <w:i/>
          <w:vertAlign w:val="subscript"/>
        </w:rPr>
        <w:t>i24</w:t>
      </w:r>
      <w:r w:rsidRPr="0029788F">
        <w:sym w:font="Symbol" w:char="F0F1"/>
      </w:r>
      <w:r w:rsidRPr="0029788F">
        <w:t xml:space="preserve">, where </w:t>
      </w:r>
      <w:r w:rsidRPr="0029788F">
        <w:rPr>
          <w:i/>
        </w:rPr>
        <w:t>π</w:t>
      </w:r>
      <w:r w:rsidRPr="0029788F">
        <w:rPr>
          <w:i/>
          <w:vertAlign w:val="subscript"/>
        </w:rPr>
        <w:t>ij</w:t>
      </w:r>
      <w:r w:rsidRPr="0029788F">
        <w:rPr>
          <w:vertAlign w:val="subscript"/>
        </w:rPr>
        <w:t xml:space="preserve"> </w:t>
      </w:r>
      <w:r w:rsidRPr="0029788F">
        <w:rPr>
          <w:position w:val="-4"/>
        </w:rPr>
        <w:object w:dxaOrig="20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24" o:title=""/>
          </v:shape>
          <o:OLEObject Type="Embed" ProgID="Equation.3" ShapeID="_x0000_i1025" DrawAspect="Content" ObjectID="_1614255340" r:id="rId25"/>
        </w:object>
      </w:r>
      <w:r w:rsidRPr="0029788F">
        <w:t>{</w:t>
      </w:r>
      <w:r w:rsidRPr="0029788F">
        <w:rPr>
          <w:i/>
        </w:rPr>
        <w:t>π</w:t>
      </w:r>
      <w:r w:rsidRPr="0029788F">
        <w:rPr>
          <w:i/>
          <w:vertAlign w:val="subscript"/>
        </w:rPr>
        <w:t>1</w:t>
      </w:r>
      <w:r w:rsidRPr="0029788F">
        <w:rPr>
          <w:i/>
        </w:rPr>
        <w:t>, π</w:t>
      </w:r>
      <w:r w:rsidRPr="0029788F">
        <w:rPr>
          <w:i/>
          <w:vertAlign w:val="subscript"/>
        </w:rPr>
        <w:t>2</w:t>
      </w:r>
      <w:r w:rsidRPr="0029788F">
        <w:rPr>
          <w:i/>
        </w:rPr>
        <w:t>, π</w:t>
      </w:r>
      <w:r w:rsidRPr="0029788F">
        <w:rPr>
          <w:i/>
          <w:vertAlign w:val="subscript"/>
        </w:rPr>
        <w:t>3</w:t>
      </w:r>
      <w:r w:rsidRPr="0029788F">
        <w:rPr>
          <w:i/>
        </w:rPr>
        <w:t>, π</w:t>
      </w:r>
      <w:r w:rsidRPr="0029788F">
        <w:rPr>
          <w:i/>
          <w:vertAlign w:val="subscript"/>
        </w:rPr>
        <w:t>4</w:t>
      </w:r>
      <w:r w:rsidRPr="0029788F">
        <w:rPr>
          <w:i/>
        </w:rPr>
        <w:t>, π</w:t>
      </w:r>
      <w:r w:rsidRPr="0029788F">
        <w:rPr>
          <w:i/>
          <w:vertAlign w:val="subscript"/>
        </w:rPr>
        <w:t>5</w:t>
      </w:r>
      <w:r w:rsidRPr="0029788F">
        <w:rPr>
          <w:i/>
        </w:rPr>
        <w:t>, π</w:t>
      </w:r>
      <w:r w:rsidRPr="0029788F">
        <w:rPr>
          <w:i/>
          <w:vertAlign w:val="subscript"/>
        </w:rPr>
        <w:t>6</w:t>
      </w:r>
      <w:r w:rsidRPr="0029788F">
        <w:rPr>
          <w:i/>
        </w:rPr>
        <w:t>, π</w:t>
      </w:r>
      <w:r w:rsidRPr="0029788F">
        <w:rPr>
          <w:i/>
          <w:vertAlign w:val="subscript"/>
        </w:rPr>
        <w:t>7</w:t>
      </w:r>
      <w:r w:rsidRPr="0029788F">
        <w:rPr>
          <w:i/>
        </w:rPr>
        <w:t>, π</w:t>
      </w:r>
      <w:r w:rsidRPr="0029788F">
        <w:rPr>
          <w:i/>
          <w:vertAlign w:val="subscript"/>
        </w:rPr>
        <w:t>8</w:t>
      </w:r>
      <w:r w:rsidRPr="0029788F">
        <w:t xml:space="preserve">}, i.e. </w:t>
      </w:r>
      <w:r w:rsidRPr="0029788F">
        <w:rPr>
          <w:i/>
        </w:rPr>
        <w:t>ij</w:t>
      </w:r>
      <w:r w:rsidRPr="0029788F">
        <w:rPr>
          <w:position w:val="-4"/>
        </w:rPr>
        <w:object w:dxaOrig="200" w:dyaOrig="200">
          <v:shape id="_x0000_i1026" type="#_x0000_t75" style="width:12pt;height:12pt" o:ole="">
            <v:imagedata r:id="rId26" o:title=""/>
          </v:shape>
          <o:OLEObject Type="Embed" ProgID="Equation.3" ShapeID="_x0000_i1026" DrawAspect="Content" ObjectID="_1614255341" r:id="rId27"/>
        </w:object>
      </w:r>
      <w:r w:rsidRPr="0029788F">
        <w:t>{1, 2, ..., 8}.</w:t>
      </w:r>
    </w:p>
    <w:p w:rsidR="00CD04FD" w:rsidRPr="0029788F" w:rsidRDefault="00CD04FD" w:rsidP="00CD04FD">
      <w:pPr>
        <w:pStyle w:val="Tekstas"/>
      </w:pPr>
      <w:r w:rsidRPr="0029788F">
        <w:t>Two</w:t>
      </w:r>
      <w:r w:rsidR="00982E89">
        <w:t xml:space="preserve"> elements are distinguished in</w:t>
      </w:r>
      <w:r w:rsidRPr="0029788F">
        <w:t xml:space="preserve"> </w:t>
      </w:r>
      <w:r w:rsidRPr="0029788F">
        <w:rPr>
          <w:rStyle w:val="EnglishtermChar"/>
        </w:rPr>
        <w:t>knowledge-based system</w:t>
      </w:r>
      <w:r w:rsidRPr="0029788F">
        <w:t xml:space="preserve"> architecture:</w:t>
      </w:r>
    </w:p>
    <w:p w:rsidR="00CD04FD" w:rsidRPr="0029788F" w:rsidRDefault="00CD04FD" w:rsidP="0058451C">
      <w:pPr>
        <w:pStyle w:val="Tekstasnumbered2"/>
        <w:numPr>
          <w:ilvl w:val="0"/>
          <w:numId w:val="39"/>
        </w:numPr>
      </w:pPr>
      <w:r w:rsidRPr="0029788F">
        <w:rPr>
          <w:rStyle w:val="EnglishtermChar"/>
        </w:rPr>
        <w:t>reasoning</w:t>
      </w:r>
      <w:r w:rsidRPr="0029788F">
        <w:t>. This stands for a control system. The inference engine does not depend on a domain and can be purchased.</w:t>
      </w:r>
    </w:p>
    <w:p w:rsidR="00CD04FD" w:rsidRPr="0029788F" w:rsidRDefault="00CD04FD" w:rsidP="0058451C">
      <w:pPr>
        <w:pStyle w:val="Tekstasnumbered2"/>
        <w:numPr>
          <w:ilvl w:val="0"/>
          <w:numId w:val="39"/>
        </w:numPr>
      </w:pPr>
      <w:r w:rsidRPr="0029788F">
        <w:rPr>
          <w:rStyle w:val="EnglishtermChar"/>
        </w:rPr>
        <w:t>knowledge base</w:t>
      </w:r>
      <w:r w:rsidRPr="0029788F">
        <w:t>. It is comprised of a global data base and a production set. It depends on the domain and can hardly be purchased. “God is in the detail”.</w:t>
      </w:r>
    </w:p>
    <w:p w:rsidR="00CD04FD" w:rsidRPr="0058451C" w:rsidRDefault="008451EA" w:rsidP="00326DB7">
      <w:pPr>
        <w:pStyle w:val="Tekstasneatitrauktas"/>
        <w:keepNext/>
        <w:jc w:val="center"/>
      </w:pPr>
      <w:r w:rsidRPr="00854CB9">
        <w:rPr>
          <w:noProof/>
          <w:lang w:val="lt-LT" w:eastAsia="lt-LT"/>
        </w:rPr>
        <w:lastRenderedPageBreak/>
        <w:drawing>
          <wp:inline distT="0" distB="0" distL="0" distR="0">
            <wp:extent cx="5749925" cy="7338695"/>
            <wp:effectExtent l="0" t="0" r="3175" b="0"/>
            <wp:docPr id="27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925" cy="7338695"/>
                    </a:xfrm>
                    <a:prstGeom prst="rect">
                      <a:avLst/>
                    </a:prstGeom>
                    <a:noFill/>
                    <a:ln>
                      <a:noFill/>
                    </a:ln>
                  </pic:spPr>
                </pic:pic>
              </a:graphicData>
            </a:graphic>
          </wp:inline>
        </w:drawing>
      </w:r>
    </w:p>
    <w:p w:rsidR="00CD04FD" w:rsidRPr="0029788F" w:rsidRDefault="00501428" w:rsidP="00CD04FD">
      <w:pPr>
        <w:pStyle w:val="Pavaprasymas"/>
      </w:pPr>
      <w:r>
        <w:t>Fig. 2.3</w:t>
      </w:r>
      <w:r w:rsidR="00CD04FD" w:rsidRPr="0029788F">
        <w:t>.</w:t>
      </w:r>
      <w:r w:rsidR="00CD04FD" w:rsidRPr="0029788F">
        <w:tab/>
        <w:t>Search tree which leads to the first deadend on a 5×5 board</w:t>
      </w:r>
      <w:r>
        <w:t>. The state is shown in Fig. 2.2 b.</w:t>
      </w:r>
    </w:p>
    <w:p w:rsidR="000E58D3" w:rsidRPr="0029788F" w:rsidRDefault="009E21BF" w:rsidP="00CF12E0">
      <w:pPr>
        <w:pStyle w:val="Heading2"/>
      </w:pPr>
      <w:bookmarkStart w:id="20" w:name="_Toc3642530"/>
      <w:r>
        <w:lastRenderedPageBreak/>
        <w:t>Testing</w:t>
      </w:r>
      <w:bookmarkEnd w:id="20"/>
    </w:p>
    <w:p w:rsidR="000E58D3" w:rsidRPr="009E21BF" w:rsidRDefault="00A95185" w:rsidP="00196DC4">
      <w:pPr>
        <w:pStyle w:val="Tekstas"/>
      </w:pPr>
      <w:r>
        <w:t xml:space="preserve">Modify your Knight’s Tour </w:t>
      </w:r>
      <w:r w:rsidR="009E21BF" w:rsidRPr="009E21BF">
        <w:t>solv</w:t>
      </w:r>
      <w:r w:rsidR="000F6C66">
        <w:t xml:space="preserve">er to print the trace </w:t>
      </w:r>
      <w:r w:rsidR="00ED35BD">
        <w:t>below</w:t>
      </w:r>
      <w:r w:rsidR="009E21BF" w:rsidRPr="009E21BF">
        <w:t>.</w:t>
      </w:r>
    </w:p>
    <w:p w:rsidR="009E21BF" w:rsidRPr="000F6C66" w:rsidRDefault="009E21BF" w:rsidP="002D47F4">
      <w:pPr>
        <w:pStyle w:val="Pseudokodas0"/>
        <w:spacing w:before="240"/>
        <w:rPr>
          <w:sz w:val="16"/>
          <w:szCs w:val="16"/>
          <w:lang w:val="en-GB"/>
        </w:rPr>
      </w:pPr>
      <w:r w:rsidRPr="000F6C66">
        <w:rPr>
          <w:sz w:val="16"/>
          <w:szCs w:val="16"/>
          <w:lang w:val="en-GB"/>
        </w:rPr>
        <w:t>PART 1. Data</w:t>
      </w:r>
    </w:p>
    <w:p w:rsidR="009E21BF" w:rsidRPr="000F6C66" w:rsidRDefault="009E21BF" w:rsidP="009E21BF">
      <w:pPr>
        <w:pStyle w:val="Pseudokodas0"/>
        <w:rPr>
          <w:sz w:val="16"/>
          <w:szCs w:val="16"/>
          <w:lang w:val="en-GB"/>
        </w:rPr>
      </w:pPr>
      <w:r w:rsidRPr="000F6C66">
        <w:rPr>
          <w:sz w:val="16"/>
          <w:szCs w:val="16"/>
          <w:lang w:val="en-GB"/>
        </w:rPr>
        <w:t xml:space="preserve">    1) Board 5x5.</w:t>
      </w:r>
    </w:p>
    <w:p w:rsidR="009E21BF" w:rsidRPr="000F6C66" w:rsidRDefault="009E21BF" w:rsidP="009E21BF">
      <w:pPr>
        <w:pStyle w:val="Pseudokodas0"/>
        <w:rPr>
          <w:sz w:val="16"/>
          <w:szCs w:val="16"/>
          <w:lang w:val="en-GB"/>
        </w:rPr>
      </w:pPr>
      <w:r w:rsidRPr="000F6C66">
        <w:rPr>
          <w:sz w:val="16"/>
          <w:szCs w:val="16"/>
          <w:lang w:val="en-GB"/>
        </w:rPr>
        <w:t xml:space="preserve">    2) Initial position X=1, Y=1.</w:t>
      </w:r>
      <w:r w:rsidR="00ED35BD" w:rsidRPr="000F6C66">
        <w:rPr>
          <w:sz w:val="16"/>
          <w:szCs w:val="16"/>
          <w:lang w:val="en-GB"/>
        </w:rPr>
        <w:t xml:space="preserve"> L=1.</w:t>
      </w:r>
    </w:p>
    <w:p w:rsidR="009E21BF" w:rsidRPr="000F6C66" w:rsidRDefault="009E21BF" w:rsidP="009E21BF">
      <w:pPr>
        <w:pStyle w:val="Pseudokodas0"/>
        <w:rPr>
          <w:sz w:val="16"/>
          <w:szCs w:val="16"/>
          <w:lang w:val="en-GB"/>
        </w:rPr>
      </w:pPr>
    </w:p>
    <w:p w:rsidR="009E21BF" w:rsidRPr="000F6C66" w:rsidRDefault="009E21BF" w:rsidP="009E21BF">
      <w:pPr>
        <w:pStyle w:val="Pseudokodas0"/>
        <w:rPr>
          <w:sz w:val="16"/>
          <w:szCs w:val="16"/>
          <w:lang w:val="en-GB"/>
        </w:rPr>
      </w:pPr>
      <w:r w:rsidRPr="000F6C66">
        <w:rPr>
          <w:sz w:val="16"/>
          <w:szCs w:val="16"/>
          <w:lang w:val="en-GB"/>
        </w:rPr>
        <w:t>PART 2. Trace</w:t>
      </w:r>
    </w:p>
    <w:p w:rsidR="009E21BF" w:rsidRPr="000F6C66" w:rsidRDefault="00E43125" w:rsidP="009E21BF">
      <w:pPr>
        <w:pStyle w:val="Pseudokodas0"/>
        <w:rPr>
          <w:sz w:val="16"/>
          <w:szCs w:val="16"/>
          <w:lang w:val="en-GB"/>
        </w:rPr>
      </w:pPr>
      <w:r w:rsidRPr="000F6C66">
        <w:rPr>
          <w:sz w:val="16"/>
          <w:szCs w:val="16"/>
          <w:lang w:val="en-GB"/>
        </w:rPr>
        <w:t xml:space="preserve">   </w:t>
      </w:r>
      <w:r w:rsidR="006C5D75" w:rsidRPr="000F6C66">
        <w:rPr>
          <w:sz w:val="16"/>
          <w:szCs w:val="16"/>
          <w:lang w:val="en-GB"/>
        </w:rPr>
        <w:t xml:space="preserve">   1) </w:t>
      </w:r>
      <w:r w:rsidR="009E21BF" w:rsidRPr="000F6C66">
        <w:rPr>
          <w:sz w:val="16"/>
          <w:szCs w:val="16"/>
          <w:lang w:val="en-GB"/>
        </w:rPr>
        <w:t xml:space="preserve">R1. U=3, V=2. </w:t>
      </w:r>
      <w:r w:rsidR="00ED35BD" w:rsidRPr="000F6C66">
        <w:rPr>
          <w:sz w:val="16"/>
          <w:szCs w:val="16"/>
          <w:lang w:val="en-GB"/>
        </w:rPr>
        <w:t xml:space="preserve">L=2. </w:t>
      </w:r>
      <w:r w:rsidR="009E21BF" w:rsidRPr="000F6C66">
        <w:rPr>
          <w:sz w:val="16"/>
          <w:szCs w:val="16"/>
          <w:lang w:val="en-GB"/>
        </w:rPr>
        <w:t>Free.</w:t>
      </w:r>
      <w:r w:rsidR="00ED35BD" w:rsidRPr="000F6C66">
        <w:rPr>
          <w:sz w:val="16"/>
          <w:szCs w:val="16"/>
          <w:lang w:val="en-GB"/>
        </w:rPr>
        <w:t xml:space="preserve"> BOARD[3,2]:=2.</w:t>
      </w:r>
    </w:p>
    <w:p w:rsidR="009E21BF" w:rsidRPr="000F6C66" w:rsidRDefault="00E43125" w:rsidP="009E21BF">
      <w:pPr>
        <w:pStyle w:val="Pseudokodas0"/>
        <w:rPr>
          <w:sz w:val="16"/>
          <w:szCs w:val="16"/>
          <w:lang w:val="en-GB"/>
        </w:rPr>
      </w:pPr>
      <w:r w:rsidRPr="000F6C66">
        <w:rPr>
          <w:sz w:val="16"/>
          <w:szCs w:val="16"/>
          <w:lang w:val="en-GB"/>
        </w:rPr>
        <w:t xml:space="preserve">   </w:t>
      </w:r>
      <w:r w:rsidR="009612BA" w:rsidRPr="000F6C66">
        <w:rPr>
          <w:sz w:val="16"/>
          <w:szCs w:val="16"/>
          <w:lang w:val="en-GB"/>
        </w:rPr>
        <w:t xml:space="preserve"> </w:t>
      </w:r>
      <w:r w:rsidR="006C5D75" w:rsidRPr="000F6C66">
        <w:rPr>
          <w:sz w:val="16"/>
          <w:szCs w:val="16"/>
          <w:lang w:val="en-GB"/>
        </w:rPr>
        <w:t xml:space="preserve">  2) -</w:t>
      </w:r>
      <w:r w:rsidR="009E21BF" w:rsidRPr="000F6C66">
        <w:rPr>
          <w:sz w:val="16"/>
          <w:szCs w:val="16"/>
          <w:lang w:val="en-GB"/>
        </w:rPr>
        <w:t xml:space="preserve">R1. U=5, V=3. </w:t>
      </w:r>
      <w:r w:rsidR="00ED35BD" w:rsidRPr="000F6C66">
        <w:rPr>
          <w:sz w:val="16"/>
          <w:szCs w:val="16"/>
          <w:lang w:val="en-GB"/>
        </w:rPr>
        <w:t xml:space="preserve">L=3. </w:t>
      </w:r>
      <w:r w:rsidR="009E21BF" w:rsidRPr="000F6C66">
        <w:rPr>
          <w:sz w:val="16"/>
          <w:szCs w:val="16"/>
          <w:lang w:val="en-GB"/>
        </w:rPr>
        <w:t>Free.</w:t>
      </w:r>
      <w:r w:rsidR="00ED35BD" w:rsidRPr="000F6C66">
        <w:rPr>
          <w:sz w:val="16"/>
          <w:szCs w:val="16"/>
          <w:lang w:val="en-GB"/>
        </w:rPr>
        <w:t xml:space="preserve"> BOARD[5,3]:=3.</w:t>
      </w:r>
    </w:p>
    <w:p w:rsidR="009E21BF" w:rsidRPr="000F6C66" w:rsidRDefault="00E43125" w:rsidP="009E21BF">
      <w:pPr>
        <w:pStyle w:val="Pseudokodas0"/>
        <w:rPr>
          <w:sz w:val="16"/>
          <w:szCs w:val="16"/>
        </w:rPr>
      </w:pPr>
      <w:r w:rsidRPr="000F6C66">
        <w:rPr>
          <w:sz w:val="16"/>
          <w:szCs w:val="16"/>
          <w:lang w:val="en-GB"/>
        </w:rPr>
        <w:t xml:space="preserve">   </w:t>
      </w:r>
      <w:r w:rsidR="009612BA" w:rsidRPr="000F6C66">
        <w:rPr>
          <w:sz w:val="16"/>
          <w:szCs w:val="16"/>
          <w:lang w:val="en-GB"/>
        </w:rPr>
        <w:t xml:space="preserve"> </w:t>
      </w:r>
      <w:r w:rsidR="009E21BF" w:rsidRPr="000F6C66">
        <w:rPr>
          <w:sz w:val="16"/>
          <w:szCs w:val="16"/>
          <w:lang w:val="en-GB"/>
        </w:rPr>
        <w:t xml:space="preserve">  </w:t>
      </w:r>
      <w:r w:rsidR="006C5D75" w:rsidRPr="000F6C66">
        <w:rPr>
          <w:sz w:val="16"/>
          <w:szCs w:val="16"/>
        </w:rPr>
        <w:t>3) --</w:t>
      </w:r>
      <w:r w:rsidR="009E21BF" w:rsidRPr="000F6C66">
        <w:rPr>
          <w:sz w:val="16"/>
          <w:szCs w:val="16"/>
        </w:rPr>
        <w:t xml:space="preserve">R1. U=7, V=4. </w:t>
      </w:r>
      <w:r w:rsidR="00ED35BD" w:rsidRPr="000F6C66">
        <w:rPr>
          <w:sz w:val="16"/>
          <w:szCs w:val="16"/>
        </w:rPr>
        <w:t xml:space="preserve">L=4. </w:t>
      </w:r>
      <w:r w:rsidR="009E21BF" w:rsidRPr="000F6C66">
        <w:rPr>
          <w:sz w:val="16"/>
          <w:szCs w:val="16"/>
        </w:rPr>
        <w:t>Out.</w:t>
      </w:r>
    </w:p>
    <w:p w:rsidR="009E21BF" w:rsidRPr="000F6C66" w:rsidRDefault="00E43125" w:rsidP="009E21BF">
      <w:pPr>
        <w:pStyle w:val="Pseudokodas0"/>
        <w:rPr>
          <w:sz w:val="16"/>
          <w:szCs w:val="16"/>
          <w:lang w:val="en-GB"/>
        </w:rPr>
      </w:pPr>
      <w:r w:rsidRPr="000F6C66">
        <w:rPr>
          <w:sz w:val="16"/>
          <w:szCs w:val="16"/>
        </w:rPr>
        <w:t xml:space="preserve">   </w:t>
      </w:r>
      <w:r w:rsidR="009612BA" w:rsidRPr="000F6C66">
        <w:rPr>
          <w:sz w:val="16"/>
          <w:szCs w:val="16"/>
        </w:rPr>
        <w:t xml:space="preserve"> </w:t>
      </w:r>
      <w:r w:rsidR="006C5D75" w:rsidRPr="000F6C66">
        <w:rPr>
          <w:sz w:val="16"/>
          <w:szCs w:val="16"/>
        </w:rPr>
        <w:t xml:space="preserve">  4) --</w:t>
      </w:r>
      <w:r w:rsidR="009E21BF" w:rsidRPr="000F6C66">
        <w:rPr>
          <w:sz w:val="16"/>
          <w:szCs w:val="16"/>
        </w:rPr>
        <w:t xml:space="preserve">R2. U=6, V=5. </w:t>
      </w:r>
      <w:r w:rsidR="00ED35BD" w:rsidRPr="000F6C66">
        <w:rPr>
          <w:sz w:val="16"/>
          <w:szCs w:val="16"/>
          <w:lang w:val="en-GB"/>
        </w:rPr>
        <w:t xml:space="preserve">L=4. </w:t>
      </w:r>
      <w:r w:rsidR="009E21BF" w:rsidRPr="000F6C66">
        <w:rPr>
          <w:rFonts w:cs="Courier New"/>
          <w:sz w:val="16"/>
          <w:szCs w:val="16"/>
          <w:lang w:val="en-GB" w:eastAsia="lt-LT"/>
        </w:rPr>
        <w:t>Out</w:t>
      </w:r>
      <w:r w:rsidR="009E21BF" w:rsidRPr="000F6C66">
        <w:rPr>
          <w:sz w:val="16"/>
          <w:szCs w:val="16"/>
          <w:lang w:val="en-GB"/>
        </w:rPr>
        <w:t>.</w:t>
      </w:r>
    </w:p>
    <w:p w:rsidR="009E21BF" w:rsidRPr="000F6C66" w:rsidRDefault="00E43125" w:rsidP="009E21BF">
      <w:pPr>
        <w:pStyle w:val="Pseudokodas0"/>
        <w:rPr>
          <w:sz w:val="16"/>
          <w:szCs w:val="16"/>
          <w:lang w:val="en-GB"/>
        </w:rPr>
      </w:pPr>
      <w:r w:rsidRPr="000F6C66">
        <w:rPr>
          <w:sz w:val="16"/>
          <w:szCs w:val="16"/>
          <w:lang w:val="en-GB"/>
        </w:rPr>
        <w:t xml:space="preserve">   </w:t>
      </w:r>
      <w:r w:rsidR="009612BA" w:rsidRPr="000F6C66">
        <w:rPr>
          <w:sz w:val="16"/>
          <w:szCs w:val="16"/>
          <w:lang w:val="en-GB"/>
        </w:rPr>
        <w:t xml:space="preserve"> </w:t>
      </w:r>
      <w:r w:rsidR="006C5D75" w:rsidRPr="000F6C66">
        <w:rPr>
          <w:sz w:val="16"/>
          <w:szCs w:val="16"/>
          <w:lang w:val="en-GB"/>
        </w:rPr>
        <w:t xml:space="preserve">  5) --</w:t>
      </w:r>
      <w:r w:rsidR="009E21BF" w:rsidRPr="000F6C66">
        <w:rPr>
          <w:sz w:val="16"/>
          <w:szCs w:val="16"/>
          <w:lang w:val="en-GB"/>
        </w:rPr>
        <w:t xml:space="preserve">R3. U=4, V=5. </w:t>
      </w:r>
      <w:r w:rsidR="00ED35BD" w:rsidRPr="000F6C66">
        <w:rPr>
          <w:sz w:val="16"/>
          <w:szCs w:val="16"/>
          <w:lang w:val="en-GB"/>
        </w:rPr>
        <w:t xml:space="preserve">L=4. </w:t>
      </w:r>
      <w:r w:rsidR="009E21BF" w:rsidRPr="000F6C66">
        <w:rPr>
          <w:sz w:val="16"/>
          <w:szCs w:val="16"/>
          <w:lang w:val="en-GB"/>
        </w:rPr>
        <w:t>Free.</w:t>
      </w:r>
      <w:r w:rsidR="00ED35BD" w:rsidRPr="000F6C66">
        <w:rPr>
          <w:sz w:val="16"/>
          <w:szCs w:val="16"/>
          <w:lang w:val="en-GB"/>
        </w:rPr>
        <w:t xml:space="preserve"> BOARD[4,5]:=4.</w:t>
      </w:r>
    </w:p>
    <w:p w:rsidR="009E21BF" w:rsidRPr="000F6C66" w:rsidRDefault="00E43125" w:rsidP="009E21BF">
      <w:pPr>
        <w:pStyle w:val="Pseudokodas0"/>
        <w:rPr>
          <w:sz w:val="16"/>
          <w:szCs w:val="16"/>
          <w:lang w:val="pl-PL"/>
        </w:rPr>
      </w:pPr>
      <w:r w:rsidRPr="000F6C66">
        <w:rPr>
          <w:sz w:val="16"/>
          <w:szCs w:val="16"/>
          <w:lang w:val="en-GB"/>
        </w:rPr>
        <w:t xml:space="preserve">   </w:t>
      </w:r>
      <w:r w:rsidR="009612BA" w:rsidRPr="000F6C66">
        <w:rPr>
          <w:sz w:val="16"/>
          <w:szCs w:val="16"/>
          <w:lang w:val="en-GB"/>
        </w:rPr>
        <w:t xml:space="preserve">  </w:t>
      </w:r>
      <w:r w:rsidR="009E21BF" w:rsidRPr="000F6C66">
        <w:rPr>
          <w:sz w:val="16"/>
          <w:szCs w:val="16"/>
          <w:lang w:val="en-GB"/>
        </w:rPr>
        <w:t xml:space="preserve"> </w:t>
      </w:r>
      <w:r w:rsidR="006C5D75" w:rsidRPr="000F6C66">
        <w:rPr>
          <w:sz w:val="16"/>
          <w:szCs w:val="16"/>
          <w:lang w:val="pl-PL"/>
        </w:rPr>
        <w:t>6) ---</w:t>
      </w:r>
      <w:r w:rsidR="009E21BF" w:rsidRPr="000F6C66">
        <w:rPr>
          <w:sz w:val="16"/>
          <w:szCs w:val="16"/>
          <w:lang w:val="pl-PL"/>
        </w:rPr>
        <w:t xml:space="preserve">R1. U=6, V=6. </w:t>
      </w:r>
      <w:r w:rsidR="00ED35BD" w:rsidRPr="000F6C66">
        <w:rPr>
          <w:sz w:val="16"/>
          <w:szCs w:val="16"/>
          <w:lang w:val="pl-PL"/>
        </w:rPr>
        <w:t xml:space="preserve">L=5. </w:t>
      </w:r>
      <w:r w:rsidR="009E21BF" w:rsidRPr="000F6C66">
        <w:rPr>
          <w:rFonts w:cs="Courier New"/>
          <w:sz w:val="16"/>
          <w:szCs w:val="16"/>
          <w:lang w:val="pl-PL" w:eastAsia="lt-LT"/>
        </w:rPr>
        <w:t>Out</w:t>
      </w:r>
      <w:r w:rsidR="009E21BF" w:rsidRPr="000F6C66">
        <w:rPr>
          <w:sz w:val="16"/>
          <w:szCs w:val="16"/>
          <w:lang w:val="pl-PL"/>
        </w:rPr>
        <w:t>.</w:t>
      </w:r>
    </w:p>
    <w:p w:rsidR="009E21BF" w:rsidRPr="000F6C66" w:rsidRDefault="00E43125" w:rsidP="009E21BF">
      <w:pPr>
        <w:pStyle w:val="Pseudokodas0"/>
        <w:rPr>
          <w:sz w:val="16"/>
          <w:szCs w:val="16"/>
          <w:lang w:val="en-GB"/>
        </w:rPr>
      </w:pPr>
      <w:r w:rsidRPr="000F6C66">
        <w:rPr>
          <w:sz w:val="16"/>
          <w:szCs w:val="16"/>
          <w:lang w:val="pl-PL"/>
        </w:rPr>
        <w:t xml:space="preserve">   </w:t>
      </w:r>
      <w:r w:rsidR="009612BA" w:rsidRPr="000F6C66">
        <w:rPr>
          <w:sz w:val="16"/>
          <w:szCs w:val="16"/>
          <w:lang w:val="pl-PL"/>
        </w:rPr>
        <w:t xml:space="preserve"> </w:t>
      </w:r>
      <w:r w:rsidR="006C5D75" w:rsidRPr="000F6C66">
        <w:rPr>
          <w:sz w:val="16"/>
          <w:szCs w:val="16"/>
          <w:lang w:val="pl-PL"/>
        </w:rPr>
        <w:t xml:space="preserve">  7) ---</w:t>
      </w:r>
      <w:r w:rsidR="009E21BF" w:rsidRPr="000F6C66">
        <w:rPr>
          <w:sz w:val="16"/>
          <w:szCs w:val="16"/>
          <w:lang w:val="pl-PL"/>
        </w:rPr>
        <w:t xml:space="preserve">R2. U=5, V=7. </w:t>
      </w:r>
      <w:r w:rsidR="00ED35BD" w:rsidRPr="000F6C66">
        <w:rPr>
          <w:sz w:val="16"/>
          <w:szCs w:val="16"/>
          <w:lang w:val="en-GB"/>
        </w:rPr>
        <w:t xml:space="preserve">L=5. </w:t>
      </w:r>
      <w:r w:rsidR="009E21BF" w:rsidRPr="000F6C66">
        <w:rPr>
          <w:rFonts w:cs="Courier New"/>
          <w:sz w:val="16"/>
          <w:szCs w:val="16"/>
          <w:lang w:val="en-GB" w:eastAsia="lt-LT"/>
        </w:rPr>
        <w:t>Out</w:t>
      </w:r>
      <w:r w:rsidR="009E21BF" w:rsidRPr="000F6C66">
        <w:rPr>
          <w:sz w:val="16"/>
          <w:szCs w:val="16"/>
          <w:lang w:val="en-GB"/>
        </w:rPr>
        <w:t>.</w:t>
      </w:r>
    </w:p>
    <w:p w:rsidR="009E21BF" w:rsidRPr="000F6C66" w:rsidRDefault="00E43125" w:rsidP="009E21BF">
      <w:pPr>
        <w:pStyle w:val="Pseudokodas0"/>
        <w:rPr>
          <w:sz w:val="16"/>
          <w:szCs w:val="16"/>
          <w:lang w:val="en-GB"/>
        </w:rPr>
      </w:pPr>
      <w:r w:rsidRPr="000F6C66">
        <w:rPr>
          <w:sz w:val="16"/>
          <w:szCs w:val="16"/>
          <w:lang w:val="en-GB"/>
        </w:rPr>
        <w:t xml:space="preserve">   </w:t>
      </w:r>
      <w:r w:rsidR="009612BA" w:rsidRPr="000F6C66">
        <w:rPr>
          <w:sz w:val="16"/>
          <w:szCs w:val="16"/>
          <w:lang w:val="en-GB"/>
        </w:rPr>
        <w:t xml:space="preserve"> </w:t>
      </w:r>
      <w:r w:rsidR="006C5D75" w:rsidRPr="000F6C66">
        <w:rPr>
          <w:sz w:val="16"/>
          <w:szCs w:val="16"/>
          <w:lang w:val="en-GB"/>
        </w:rPr>
        <w:t xml:space="preserve">  8) ---</w:t>
      </w:r>
      <w:r w:rsidR="009E21BF" w:rsidRPr="000F6C66">
        <w:rPr>
          <w:sz w:val="16"/>
          <w:szCs w:val="16"/>
          <w:lang w:val="en-GB"/>
        </w:rPr>
        <w:t xml:space="preserve">R3. U=3, V=7. </w:t>
      </w:r>
      <w:r w:rsidR="00ED35BD" w:rsidRPr="000F6C66">
        <w:rPr>
          <w:sz w:val="16"/>
          <w:szCs w:val="16"/>
          <w:lang w:val="en-GB"/>
        </w:rPr>
        <w:t xml:space="preserve">L=5. </w:t>
      </w:r>
      <w:r w:rsidR="009E21BF" w:rsidRPr="000F6C66">
        <w:rPr>
          <w:rFonts w:cs="Courier New"/>
          <w:sz w:val="16"/>
          <w:szCs w:val="16"/>
          <w:lang w:val="en-GB" w:eastAsia="lt-LT"/>
        </w:rPr>
        <w:t>Out</w:t>
      </w:r>
      <w:r w:rsidR="009E21BF" w:rsidRPr="000F6C66">
        <w:rPr>
          <w:sz w:val="16"/>
          <w:szCs w:val="16"/>
          <w:lang w:val="en-GB"/>
        </w:rPr>
        <w:t>.</w:t>
      </w:r>
    </w:p>
    <w:p w:rsidR="009E21BF" w:rsidRPr="000F6C66" w:rsidRDefault="00E43125" w:rsidP="009E21BF">
      <w:pPr>
        <w:pStyle w:val="Pseudokodas0"/>
        <w:rPr>
          <w:sz w:val="16"/>
          <w:szCs w:val="16"/>
          <w:lang w:val="pl-PL"/>
        </w:rPr>
      </w:pPr>
      <w:r w:rsidRPr="000F6C66">
        <w:rPr>
          <w:sz w:val="16"/>
          <w:szCs w:val="16"/>
          <w:lang w:val="en-GB"/>
        </w:rPr>
        <w:t xml:space="preserve">   </w:t>
      </w:r>
      <w:r w:rsidR="009612BA" w:rsidRPr="000F6C66">
        <w:rPr>
          <w:sz w:val="16"/>
          <w:szCs w:val="16"/>
          <w:lang w:val="en-GB"/>
        </w:rPr>
        <w:t xml:space="preserve"> </w:t>
      </w:r>
      <w:r w:rsidR="009E21BF" w:rsidRPr="000F6C66">
        <w:rPr>
          <w:sz w:val="16"/>
          <w:szCs w:val="16"/>
          <w:lang w:val="en-GB"/>
        </w:rPr>
        <w:t xml:space="preserve">  </w:t>
      </w:r>
      <w:r w:rsidR="006C5D75" w:rsidRPr="000F6C66">
        <w:rPr>
          <w:sz w:val="16"/>
          <w:szCs w:val="16"/>
          <w:lang w:val="pl-PL"/>
        </w:rPr>
        <w:t>9) ---</w:t>
      </w:r>
      <w:r w:rsidR="009E21BF" w:rsidRPr="000F6C66">
        <w:rPr>
          <w:sz w:val="16"/>
          <w:szCs w:val="16"/>
          <w:lang w:val="pl-PL"/>
        </w:rPr>
        <w:t xml:space="preserve">R4. U=2, V=6. </w:t>
      </w:r>
      <w:r w:rsidR="00ED35BD" w:rsidRPr="000F6C66">
        <w:rPr>
          <w:sz w:val="16"/>
          <w:szCs w:val="16"/>
          <w:lang w:val="pl-PL"/>
        </w:rPr>
        <w:t xml:space="preserve">L=5. </w:t>
      </w:r>
      <w:r w:rsidR="009E21BF" w:rsidRPr="000F6C66">
        <w:rPr>
          <w:rFonts w:cs="Courier New"/>
          <w:sz w:val="16"/>
          <w:szCs w:val="16"/>
          <w:lang w:val="pl-PL" w:eastAsia="lt-LT"/>
        </w:rPr>
        <w:t>Out</w:t>
      </w:r>
      <w:r w:rsidR="009E21BF" w:rsidRPr="000F6C66">
        <w:rPr>
          <w:sz w:val="16"/>
          <w:szCs w:val="16"/>
          <w:lang w:val="pl-PL"/>
        </w:rPr>
        <w:t>.</w:t>
      </w:r>
    </w:p>
    <w:p w:rsidR="009E21BF" w:rsidRPr="000F6C66" w:rsidRDefault="00E43125" w:rsidP="009E21BF">
      <w:pPr>
        <w:pStyle w:val="Pseudokodas0"/>
        <w:rPr>
          <w:sz w:val="16"/>
          <w:szCs w:val="16"/>
          <w:lang w:val="en-GB"/>
        </w:rPr>
      </w:pPr>
      <w:r w:rsidRPr="000F6C66">
        <w:rPr>
          <w:sz w:val="16"/>
          <w:szCs w:val="16"/>
          <w:lang w:val="pl-PL"/>
        </w:rPr>
        <w:t xml:space="preserve">   </w:t>
      </w:r>
      <w:r w:rsidR="009612BA" w:rsidRPr="000F6C66">
        <w:rPr>
          <w:sz w:val="16"/>
          <w:szCs w:val="16"/>
          <w:lang w:val="pl-PL"/>
        </w:rPr>
        <w:t xml:space="preserve"> </w:t>
      </w:r>
      <w:r w:rsidR="006C5D75" w:rsidRPr="000F6C66">
        <w:rPr>
          <w:sz w:val="16"/>
          <w:szCs w:val="16"/>
          <w:lang w:val="pl-PL"/>
        </w:rPr>
        <w:t xml:space="preserve"> 10) ---</w:t>
      </w:r>
      <w:r w:rsidR="009E21BF" w:rsidRPr="000F6C66">
        <w:rPr>
          <w:sz w:val="16"/>
          <w:szCs w:val="16"/>
          <w:lang w:val="pl-PL"/>
        </w:rPr>
        <w:t xml:space="preserve">R5. U=2, V=4. </w:t>
      </w:r>
      <w:r w:rsidR="00ED35BD" w:rsidRPr="000F6C66">
        <w:rPr>
          <w:sz w:val="16"/>
          <w:szCs w:val="16"/>
          <w:lang w:val="en-GB"/>
        </w:rPr>
        <w:t xml:space="preserve">L=5. </w:t>
      </w:r>
      <w:r w:rsidR="009E21BF" w:rsidRPr="000F6C66">
        <w:rPr>
          <w:sz w:val="16"/>
          <w:szCs w:val="16"/>
          <w:lang w:val="en-GB"/>
        </w:rPr>
        <w:t>Free.</w:t>
      </w:r>
      <w:r w:rsidR="00ED35BD" w:rsidRPr="000F6C66">
        <w:rPr>
          <w:sz w:val="16"/>
          <w:szCs w:val="16"/>
          <w:lang w:val="en-GB"/>
        </w:rPr>
        <w:t xml:space="preserve"> BOARD[2,4]:=5.</w:t>
      </w:r>
    </w:p>
    <w:p w:rsidR="009E21BF" w:rsidRPr="000F6C66" w:rsidRDefault="00E43125" w:rsidP="009E21BF">
      <w:pPr>
        <w:pStyle w:val="Pseudokodas0"/>
        <w:rPr>
          <w:sz w:val="16"/>
          <w:szCs w:val="16"/>
          <w:lang w:val="en-GB"/>
        </w:rPr>
      </w:pPr>
      <w:r w:rsidRPr="000F6C66">
        <w:rPr>
          <w:sz w:val="16"/>
          <w:szCs w:val="16"/>
          <w:lang w:val="en-GB"/>
        </w:rPr>
        <w:t xml:space="preserve">   </w:t>
      </w:r>
      <w:r w:rsidR="009612BA" w:rsidRPr="000F6C66">
        <w:rPr>
          <w:sz w:val="16"/>
          <w:szCs w:val="16"/>
          <w:lang w:val="en-GB"/>
        </w:rPr>
        <w:t xml:space="preserve"> </w:t>
      </w:r>
      <w:r w:rsidR="006C5D75" w:rsidRPr="000F6C66">
        <w:rPr>
          <w:sz w:val="16"/>
          <w:szCs w:val="16"/>
          <w:lang w:val="en-GB"/>
        </w:rPr>
        <w:t xml:space="preserve"> 11) ----</w:t>
      </w:r>
      <w:r w:rsidR="009E21BF" w:rsidRPr="000F6C66">
        <w:rPr>
          <w:sz w:val="16"/>
          <w:szCs w:val="16"/>
          <w:lang w:val="en-GB"/>
        </w:rPr>
        <w:t xml:space="preserve">R1. U=4, V=5. </w:t>
      </w:r>
      <w:r w:rsidR="00ED35BD" w:rsidRPr="000F6C66">
        <w:rPr>
          <w:sz w:val="16"/>
          <w:szCs w:val="16"/>
          <w:lang w:val="en-GB"/>
        </w:rPr>
        <w:t xml:space="preserve">L=6. </w:t>
      </w:r>
      <w:r w:rsidR="009E21BF" w:rsidRPr="000F6C66">
        <w:rPr>
          <w:sz w:val="16"/>
          <w:szCs w:val="16"/>
          <w:lang w:val="en-GB"/>
        </w:rPr>
        <w:t>Thread.</w:t>
      </w:r>
    </w:p>
    <w:p w:rsidR="009E21BF" w:rsidRPr="000F6C66" w:rsidRDefault="006C5D75" w:rsidP="009E21BF">
      <w:pPr>
        <w:pStyle w:val="Pseudokodas0"/>
        <w:rPr>
          <w:rFonts w:ascii="Times New Roman" w:hAnsi="Times New Roman"/>
          <w:sz w:val="16"/>
          <w:szCs w:val="16"/>
          <w:lang w:val="en-GB"/>
        </w:rPr>
      </w:pPr>
      <w:r w:rsidRPr="000F6C66">
        <w:rPr>
          <w:sz w:val="16"/>
          <w:szCs w:val="16"/>
          <w:lang w:val="en-GB"/>
        </w:rPr>
        <w:t xml:space="preserve">  </w:t>
      </w:r>
      <w:r w:rsidR="00960E41" w:rsidRPr="000F6C66">
        <w:rPr>
          <w:sz w:val="16"/>
          <w:szCs w:val="16"/>
          <w:lang w:val="en-GB"/>
        </w:rPr>
        <w:t xml:space="preserve"> </w:t>
      </w:r>
      <w:r w:rsidR="003E6145" w:rsidRPr="000F6C66">
        <w:rPr>
          <w:sz w:val="16"/>
          <w:szCs w:val="16"/>
          <w:lang w:val="en-GB"/>
        </w:rPr>
        <w:t xml:space="preserve"> </w:t>
      </w:r>
      <w:r w:rsidR="00E43125" w:rsidRPr="000F6C66">
        <w:rPr>
          <w:sz w:val="16"/>
          <w:szCs w:val="16"/>
          <w:lang w:val="en-GB"/>
        </w:rPr>
        <w:t xml:space="preserve">  </w:t>
      </w:r>
      <w:r w:rsidR="00402B90" w:rsidRPr="000F6C66">
        <w:rPr>
          <w:rFonts w:ascii="Times New Roman" w:hAnsi="Times New Roman"/>
          <w:sz w:val="16"/>
          <w:szCs w:val="16"/>
          <w:lang w:val="en-GB"/>
        </w:rPr>
        <w:t>A</w:t>
      </w:r>
      <w:r w:rsidR="009E21BF" w:rsidRPr="000F6C66">
        <w:rPr>
          <w:rFonts w:ascii="Times New Roman" w:hAnsi="Times New Roman"/>
          <w:sz w:val="16"/>
          <w:szCs w:val="16"/>
          <w:lang w:val="en-GB"/>
        </w:rPr>
        <w:t xml:space="preserve">nd so on until the deadend </w:t>
      </w:r>
      <w:r w:rsidR="00B11AB5" w:rsidRPr="000F6C66">
        <w:rPr>
          <w:rFonts w:ascii="Times New Roman" w:hAnsi="Times New Roman"/>
          <w:sz w:val="16"/>
          <w:szCs w:val="16"/>
          <w:lang w:val="en-GB"/>
        </w:rPr>
        <w:t xml:space="preserve">at </w:t>
      </w:r>
      <w:r w:rsidR="009E21BF" w:rsidRPr="000F6C66">
        <w:rPr>
          <w:rFonts w:ascii="Times New Roman" w:hAnsi="Times New Roman"/>
          <w:sz w:val="16"/>
          <w:szCs w:val="16"/>
          <w:lang w:val="en-GB"/>
        </w:rPr>
        <w:t>L=21</w:t>
      </w:r>
      <w:r w:rsidR="00402B90" w:rsidRPr="000F6C66">
        <w:rPr>
          <w:rFonts w:ascii="Times New Roman" w:hAnsi="Times New Roman"/>
          <w:sz w:val="16"/>
          <w:szCs w:val="16"/>
          <w:lang w:val="en-GB"/>
        </w:rPr>
        <w:t xml:space="preserve">. Then </w:t>
      </w:r>
      <w:r w:rsidR="00B11AB5" w:rsidRPr="000F6C66">
        <w:rPr>
          <w:rFonts w:ascii="Times New Roman" w:hAnsi="Times New Roman"/>
          <w:sz w:val="16"/>
          <w:szCs w:val="16"/>
          <w:lang w:val="en-GB"/>
        </w:rPr>
        <w:t>backtrack one level, i.e.</w:t>
      </w:r>
      <w:r w:rsidRPr="000F6C66">
        <w:rPr>
          <w:rFonts w:ascii="Times New Roman" w:hAnsi="Times New Roman"/>
          <w:sz w:val="16"/>
          <w:szCs w:val="16"/>
          <w:lang w:val="en-GB"/>
        </w:rPr>
        <w:t xml:space="preserve"> pop one hyphen</w:t>
      </w:r>
      <w:r w:rsidR="009E21BF" w:rsidRPr="000F6C66">
        <w:rPr>
          <w:rFonts w:ascii="Times New Roman" w:hAnsi="Times New Roman"/>
          <w:sz w:val="16"/>
          <w:szCs w:val="16"/>
          <w:lang w:val="en-GB"/>
        </w:rPr>
        <w:t>.</w:t>
      </w:r>
    </w:p>
    <w:p w:rsidR="009E21BF" w:rsidRPr="000F6C66" w:rsidRDefault="00E4312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 -------------------</w:t>
      </w:r>
      <w:r w:rsidR="00B11AB5" w:rsidRPr="000F6C66">
        <w:rPr>
          <w:rFonts w:ascii="Courier New" w:hAnsi="Courier New" w:cs="Courier New"/>
          <w:sz w:val="16"/>
          <w:szCs w:val="16"/>
          <w:lang w:val="en-GB" w:eastAsia="lt-LT"/>
        </w:rPr>
        <w:t>R1. U=4, V=2. L=21</w:t>
      </w:r>
      <w:r w:rsidR="009E21BF" w:rsidRPr="000F6C66">
        <w:rPr>
          <w:rFonts w:ascii="Courier New" w:hAnsi="Courier New" w:cs="Courier New"/>
          <w:sz w:val="16"/>
          <w:szCs w:val="16"/>
          <w:lang w:val="en-GB" w:eastAsia="lt-LT"/>
        </w:rPr>
        <w:t>. Free.</w:t>
      </w:r>
      <w:r w:rsidR="00B11AB5" w:rsidRPr="000F6C66">
        <w:rPr>
          <w:rFonts w:ascii="Courier New" w:hAnsi="Courier New" w:cs="Courier New"/>
          <w:sz w:val="16"/>
          <w:szCs w:val="16"/>
          <w:lang w:val="en-GB" w:eastAsia="lt-LT"/>
        </w:rPr>
        <w:t xml:space="preserve"> BOARD[4,2]:=21.</w:t>
      </w:r>
    </w:p>
    <w:p w:rsidR="009E21BF" w:rsidRPr="000F6C66" w:rsidRDefault="00E43125" w:rsidP="009E21BF">
      <w:pPr>
        <w:autoSpaceDE w:val="0"/>
        <w:autoSpaceDN w:val="0"/>
        <w:adjustRightInd w:val="0"/>
        <w:rPr>
          <w:rFonts w:ascii="Courier New" w:hAnsi="Courier New" w:cs="Courier New"/>
          <w:sz w:val="16"/>
          <w:szCs w:val="16"/>
          <w:lang w:val="pl-PL" w:eastAsia="lt-LT"/>
        </w:rPr>
      </w:pPr>
      <w:r w:rsidRPr="000F6C66">
        <w:rPr>
          <w:rFonts w:ascii="Courier New" w:hAnsi="Courier New" w:cs="Courier New"/>
          <w:sz w:val="16"/>
          <w:szCs w:val="16"/>
          <w:lang w:val="en-GB" w:eastAsia="lt-LT"/>
        </w:rPr>
        <w:t xml:space="preserve">   </w:t>
      </w:r>
      <w:r w:rsidR="009E21BF"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w:t>
      </w:r>
      <w:r w:rsidR="00B11AB5" w:rsidRPr="000F6C66">
        <w:rPr>
          <w:rFonts w:ascii="Courier New" w:hAnsi="Courier New" w:cs="Courier New"/>
          <w:sz w:val="16"/>
          <w:szCs w:val="16"/>
          <w:lang w:val="pl-PL" w:eastAsia="lt-LT"/>
        </w:rPr>
        <w:t>R1. U=6, V=3. L=22</w:t>
      </w:r>
      <w:r w:rsidR="009E21BF" w:rsidRPr="000F6C66">
        <w:rPr>
          <w:rFonts w:ascii="Courier New" w:hAnsi="Courier New" w:cs="Courier New"/>
          <w:sz w:val="16"/>
          <w:szCs w:val="16"/>
          <w:lang w:val="pl-PL" w:eastAsia="lt-LT"/>
        </w:rPr>
        <w:t>. Out.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pl-PL" w:eastAsia="lt-LT"/>
        </w:rPr>
        <w:t xml:space="preserve">  </w:t>
      </w:r>
      <w:r w:rsidR="009612BA" w:rsidRPr="000F6C66">
        <w:rPr>
          <w:rFonts w:ascii="Courier New" w:hAnsi="Courier New" w:cs="Courier New"/>
          <w:sz w:val="16"/>
          <w:szCs w:val="16"/>
          <w:lang w:val="pl-PL" w:eastAsia="lt-LT"/>
        </w:rPr>
        <w:t xml:space="preserve">  ...) --------------------</w:t>
      </w:r>
      <w:r w:rsidR="009E21BF" w:rsidRPr="000F6C66">
        <w:rPr>
          <w:rFonts w:ascii="Courier New" w:hAnsi="Courier New" w:cs="Courier New"/>
          <w:sz w:val="16"/>
          <w:szCs w:val="16"/>
          <w:lang w:val="pl-PL" w:eastAsia="lt-LT"/>
        </w:rPr>
        <w:t>R2. U=5,</w:t>
      </w:r>
      <w:r w:rsidR="00B11AB5" w:rsidRPr="000F6C66">
        <w:rPr>
          <w:rFonts w:ascii="Courier New" w:hAnsi="Courier New" w:cs="Courier New"/>
          <w:sz w:val="16"/>
          <w:szCs w:val="16"/>
          <w:lang w:val="pl-PL" w:eastAsia="lt-LT"/>
        </w:rPr>
        <w:t xml:space="preserve"> V=4. </w:t>
      </w:r>
      <w:r w:rsidR="00B11AB5" w:rsidRPr="000F6C66">
        <w:rPr>
          <w:rFonts w:ascii="Courier New" w:hAnsi="Courier New" w:cs="Courier New"/>
          <w:sz w:val="16"/>
          <w:szCs w:val="16"/>
          <w:lang w:val="en-GB" w:eastAsia="lt-LT"/>
        </w:rPr>
        <w:t>L=22</w:t>
      </w:r>
      <w:r w:rsidR="009E21BF" w:rsidRPr="000F6C66">
        <w:rPr>
          <w:rFonts w:ascii="Courier New" w:hAnsi="Courier New" w:cs="Courier New"/>
          <w:sz w:val="16"/>
          <w:szCs w:val="16"/>
          <w:lang w:val="en-GB" w:eastAsia="lt-LT"/>
        </w:rPr>
        <w:t>.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val="en-GB" w:eastAsia="lt-LT"/>
        </w:rPr>
        <w:t>R3. U=3, V=4. L=22</w:t>
      </w:r>
      <w:r w:rsidR="009E21BF" w:rsidRPr="000F6C66">
        <w:rPr>
          <w:rFonts w:ascii="Courier New" w:hAnsi="Courier New" w:cs="Courier New"/>
          <w:sz w:val="16"/>
          <w:szCs w:val="16"/>
          <w:lang w:val="en-GB" w:eastAsia="lt-LT"/>
        </w:rPr>
        <w:t>.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val="en-GB" w:eastAsia="lt-LT"/>
        </w:rPr>
        <w:t>R4. U=2, V=3. L=22</w:t>
      </w:r>
      <w:r w:rsidR="009E21BF" w:rsidRPr="000F6C66">
        <w:rPr>
          <w:rFonts w:ascii="Courier New" w:hAnsi="Courier New" w:cs="Courier New"/>
          <w:sz w:val="16"/>
          <w:szCs w:val="16"/>
          <w:lang w:val="en-GB" w:eastAsia="lt-LT"/>
        </w:rPr>
        <w:t>.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val="en-GB" w:eastAsia="lt-LT"/>
        </w:rPr>
        <w:t>R5. U=2, V=1. L=22</w:t>
      </w:r>
      <w:r w:rsidR="009E21BF" w:rsidRPr="000F6C66">
        <w:rPr>
          <w:rFonts w:ascii="Courier New" w:hAnsi="Courier New" w:cs="Courier New"/>
          <w:sz w:val="16"/>
          <w:szCs w:val="16"/>
          <w:lang w:val="en-GB" w:eastAsia="lt-LT"/>
        </w:rPr>
        <w:t>. Thread.</w:t>
      </w:r>
    </w:p>
    <w:p w:rsidR="009E21BF" w:rsidRPr="000F6C66" w:rsidRDefault="003E6145" w:rsidP="009E21BF">
      <w:pPr>
        <w:autoSpaceDE w:val="0"/>
        <w:autoSpaceDN w:val="0"/>
        <w:adjustRightInd w:val="0"/>
        <w:rPr>
          <w:rFonts w:ascii="Courier New" w:hAnsi="Courier New" w:cs="Courier New"/>
          <w:sz w:val="16"/>
          <w:szCs w:val="16"/>
          <w:lang w:eastAsia="lt-LT"/>
        </w:rPr>
      </w:pPr>
      <w:r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 xml:space="preserve"> </w:t>
      </w:r>
      <w:r w:rsidR="009E21BF"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eastAsia="lt-LT"/>
        </w:rPr>
        <w:t>...)</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eastAsia="lt-LT"/>
        </w:rPr>
        <w:t>R6. U=3, V=0. L=22</w:t>
      </w:r>
      <w:r w:rsidR="009E21BF" w:rsidRPr="000F6C66">
        <w:rPr>
          <w:rFonts w:ascii="Courier New" w:hAnsi="Courier New" w:cs="Courier New"/>
          <w:sz w:val="16"/>
          <w:szCs w:val="16"/>
          <w:lang w:eastAsia="lt-LT"/>
        </w:rPr>
        <w:t>. Out.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eastAsia="lt-LT"/>
        </w:rPr>
        <w:t xml:space="preserve"> </w:t>
      </w:r>
      <w:r w:rsidR="00E43125" w:rsidRPr="000F6C66">
        <w:rPr>
          <w:rFonts w:ascii="Courier New" w:hAnsi="Courier New" w:cs="Courier New"/>
          <w:sz w:val="16"/>
          <w:szCs w:val="16"/>
          <w:lang w:eastAsia="lt-LT"/>
        </w:rPr>
        <w:t xml:space="preserve"> </w:t>
      </w:r>
      <w:r w:rsidR="009612BA" w:rsidRPr="000F6C66">
        <w:rPr>
          <w:rFonts w:ascii="Courier New" w:hAnsi="Courier New" w:cs="Courier New"/>
          <w:sz w:val="16"/>
          <w:szCs w:val="16"/>
          <w:lang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eastAsia="lt-LT"/>
        </w:rPr>
        <w:t>R7. U=5, V=0. L=22</w:t>
      </w:r>
      <w:r w:rsidR="009E21BF" w:rsidRPr="000F6C66">
        <w:rPr>
          <w:rFonts w:ascii="Courier New" w:hAnsi="Courier New" w:cs="Courier New"/>
          <w:sz w:val="16"/>
          <w:szCs w:val="16"/>
          <w:lang w:eastAsia="lt-LT"/>
        </w:rPr>
        <w:t xml:space="preserve">. </w:t>
      </w:r>
      <w:r w:rsidR="009E21BF" w:rsidRPr="000F6C66">
        <w:rPr>
          <w:rFonts w:ascii="Courier New" w:hAnsi="Courier New" w:cs="Courier New"/>
          <w:sz w:val="16"/>
          <w:szCs w:val="16"/>
          <w:lang w:val="en-GB" w:eastAsia="lt-LT"/>
        </w:rPr>
        <w:t>Out.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val="en-GB" w:eastAsia="lt-LT"/>
        </w:rPr>
        <w:t>R8. U=6, V=1. L=22</w:t>
      </w:r>
      <w:r w:rsidR="009E21BF" w:rsidRPr="000F6C66">
        <w:rPr>
          <w:rFonts w:ascii="Courier New" w:hAnsi="Courier New" w:cs="Courier New"/>
          <w:sz w:val="16"/>
          <w:szCs w:val="16"/>
          <w:lang w:val="en-GB" w:eastAsia="lt-LT"/>
        </w:rPr>
        <w:t>. Out. Backtrack.</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val="en-GB" w:eastAsia="lt-LT"/>
        </w:rPr>
        <w:t>R2. U=3, V=3. L=21</w:t>
      </w:r>
      <w:r w:rsidR="009E21BF" w:rsidRPr="000F6C66">
        <w:rPr>
          <w:rFonts w:ascii="Courier New" w:hAnsi="Courier New" w:cs="Courier New"/>
          <w:sz w:val="16"/>
          <w:szCs w:val="16"/>
          <w:lang w:val="en-GB" w:eastAsia="lt-LT"/>
        </w:rPr>
        <w:t>.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val="en-GB" w:eastAsia="lt-LT"/>
        </w:rPr>
        <w:t>R3. U=1, V=3. L=21</w:t>
      </w:r>
      <w:r w:rsidR="009E21BF" w:rsidRPr="000F6C66">
        <w:rPr>
          <w:rFonts w:ascii="Courier New" w:hAnsi="Courier New" w:cs="Courier New"/>
          <w:sz w:val="16"/>
          <w:szCs w:val="16"/>
          <w:lang w:val="en-GB" w:eastAsia="lt-LT"/>
        </w:rPr>
        <w:t>. Thread.</w:t>
      </w:r>
    </w:p>
    <w:p w:rsidR="009E21BF" w:rsidRPr="000F6C66" w:rsidRDefault="003E6145" w:rsidP="009E21BF">
      <w:pPr>
        <w:autoSpaceDE w:val="0"/>
        <w:autoSpaceDN w:val="0"/>
        <w:adjustRightInd w:val="0"/>
        <w:rPr>
          <w:rFonts w:ascii="Courier New" w:hAnsi="Courier New" w:cs="Courier New"/>
          <w:sz w:val="16"/>
          <w:szCs w:val="16"/>
          <w:lang w:val="pl-PL" w:eastAsia="lt-LT"/>
        </w:rPr>
      </w:pPr>
      <w:r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 xml:space="preserve"> </w:t>
      </w:r>
      <w:r w:rsidR="009E21BF"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w:t>
      </w:r>
      <w:r w:rsidR="00B11AB5" w:rsidRPr="000F6C66">
        <w:rPr>
          <w:rFonts w:ascii="Courier New" w:hAnsi="Courier New" w:cs="Courier New"/>
          <w:sz w:val="16"/>
          <w:szCs w:val="16"/>
          <w:lang w:val="pl-PL" w:eastAsia="lt-LT"/>
        </w:rPr>
        <w:t>R4. U=0, V=2. L=21</w:t>
      </w:r>
      <w:r w:rsidR="009E21BF" w:rsidRPr="000F6C66">
        <w:rPr>
          <w:rFonts w:ascii="Courier New" w:hAnsi="Courier New" w:cs="Courier New"/>
          <w:sz w:val="16"/>
          <w:szCs w:val="16"/>
          <w:lang w:val="pl-PL" w:eastAsia="lt-LT"/>
        </w:rPr>
        <w:t>. Out.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pl-PL" w:eastAsia="lt-LT"/>
        </w:rPr>
        <w:t xml:space="preserve">  </w:t>
      </w:r>
      <w:r w:rsidR="009612BA" w:rsidRPr="000F6C66">
        <w:rPr>
          <w:rFonts w:ascii="Courier New" w:hAnsi="Courier New" w:cs="Courier New"/>
          <w:sz w:val="16"/>
          <w:szCs w:val="16"/>
          <w:lang w:val="pl-PL" w:eastAsia="lt-LT"/>
        </w:rPr>
        <w:t xml:space="preserve">  ...) -------------------</w:t>
      </w:r>
      <w:r w:rsidR="00B11AB5" w:rsidRPr="000F6C66">
        <w:rPr>
          <w:rFonts w:ascii="Courier New" w:hAnsi="Courier New" w:cs="Courier New"/>
          <w:sz w:val="16"/>
          <w:szCs w:val="16"/>
          <w:lang w:val="pl-PL" w:eastAsia="lt-LT"/>
        </w:rPr>
        <w:t xml:space="preserve">R5. U=0, V=0. </w:t>
      </w:r>
      <w:r w:rsidR="00B11AB5" w:rsidRPr="000F6C66">
        <w:rPr>
          <w:rFonts w:ascii="Courier New" w:hAnsi="Courier New" w:cs="Courier New"/>
          <w:sz w:val="16"/>
          <w:szCs w:val="16"/>
          <w:lang w:eastAsia="lt-LT"/>
        </w:rPr>
        <w:t>L=21</w:t>
      </w:r>
      <w:r w:rsidR="009E21BF" w:rsidRPr="000F6C66">
        <w:rPr>
          <w:rFonts w:ascii="Courier New" w:hAnsi="Courier New" w:cs="Courier New"/>
          <w:sz w:val="16"/>
          <w:szCs w:val="16"/>
          <w:lang w:eastAsia="lt-LT"/>
        </w:rPr>
        <w:t xml:space="preserve">. </w:t>
      </w:r>
      <w:r w:rsidR="009E21BF" w:rsidRPr="000F6C66">
        <w:rPr>
          <w:rFonts w:ascii="Courier New" w:hAnsi="Courier New" w:cs="Courier New"/>
          <w:sz w:val="16"/>
          <w:szCs w:val="16"/>
          <w:lang w:val="en-GB" w:eastAsia="lt-LT"/>
        </w:rPr>
        <w:t>Out.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val="en-GB" w:eastAsia="lt-LT"/>
        </w:rPr>
        <w:t>R6. U=1, V=-1. L=21</w:t>
      </w:r>
      <w:r w:rsidR="009E21BF" w:rsidRPr="000F6C66">
        <w:rPr>
          <w:rFonts w:ascii="Courier New" w:hAnsi="Courier New" w:cs="Courier New"/>
          <w:sz w:val="16"/>
          <w:szCs w:val="16"/>
          <w:lang w:val="en-GB" w:eastAsia="lt-LT"/>
        </w:rPr>
        <w:t>. Out.</w:t>
      </w:r>
    </w:p>
    <w:p w:rsidR="009E21BF" w:rsidRPr="000F6C66" w:rsidRDefault="003E6145" w:rsidP="009E21BF">
      <w:pPr>
        <w:autoSpaceDE w:val="0"/>
        <w:autoSpaceDN w:val="0"/>
        <w:adjustRightInd w:val="0"/>
        <w:rPr>
          <w:rFonts w:ascii="Courier New" w:hAnsi="Courier New" w:cs="Courier New"/>
          <w:sz w:val="16"/>
          <w:szCs w:val="16"/>
          <w:lang w:val="pl-PL" w:eastAsia="lt-LT"/>
        </w:rPr>
      </w:pPr>
      <w:r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 xml:space="preserve"> </w:t>
      </w:r>
      <w:r w:rsidR="009E21BF"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w:t>
      </w:r>
      <w:r w:rsidR="00B11AB5" w:rsidRPr="000F6C66">
        <w:rPr>
          <w:rFonts w:ascii="Courier New" w:hAnsi="Courier New" w:cs="Courier New"/>
          <w:sz w:val="16"/>
          <w:szCs w:val="16"/>
          <w:lang w:val="pl-PL" w:eastAsia="lt-LT"/>
        </w:rPr>
        <w:t>R7. U=3, V=-1. L=21</w:t>
      </w:r>
      <w:r w:rsidR="009E21BF" w:rsidRPr="000F6C66">
        <w:rPr>
          <w:rFonts w:ascii="Courier New" w:hAnsi="Courier New" w:cs="Courier New"/>
          <w:sz w:val="16"/>
          <w:szCs w:val="16"/>
          <w:lang w:val="pl-PL" w:eastAsia="lt-LT"/>
        </w:rPr>
        <w:t>. Out.</w:t>
      </w:r>
    </w:p>
    <w:p w:rsidR="009E21BF" w:rsidRPr="000F6C66" w:rsidRDefault="00E4312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pl-PL" w:eastAsia="lt-LT"/>
        </w:rPr>
        <w:t xml:space="preserve">   </w:t>
      </w:r>
      <w:r w:rsidR="009612BA" w:rsidRPr="000F6C66">
        <w:rPr>
          <w:rFonts w:ascii="Courier New" w:hAnsi="Courier New" w:cs="Courier New"/>
          <w:sz w:val="16"/>
          <w:szCs w:val="16"/>
          <w:lang w:val="pl-PL" w:eastAsia="lt-LT"/>
        </w:rPr>
        <w:t xml:space="preserve"> ...) -------------------</w:t>
      </w:r>
      <w:r w:rsidR="00B11AB5" w:rsidRPr="000F6C66">
        <w:rPr>
          <w:rFonts w:ascii="Courier New" w:hAnsi="Courier New" w:cs="Courier New"/>
          <w:sz w:val="16"/>
          <w:szCs w:val="16"/>
          <w:lang w:val="pl-PL" w:eastAsia="lt-LT"/>
        </w:rPr>
        <w:t xml:space="preserve">R8. U=4, V=0. </w:t>
      </w:r>
      <w:r w:rsidR="00B11AB5" w:rsidRPr="000F6C66">
        <w:rPr>
          <w:rFonts w:ascii="Courier New" w:hAnsi="Courier New" w:cs="Courier New"/>
          <w:sz w:val="16"/>
          <w:szCs w:val="16"/>
          <w:lang w:eastAsia="lt-LT"/>
        </w:rPr>
        <w:t>L=21</w:t>
      </w:r>
      <w:r w:rsidR="009E21BF" w:rsidRPr="000F6C66">
        <w:rPr>
          <w:rFonts w:ascii="Courier New" w:hAnsi="Courier New" w:cs="Courier New"/>
          <w:sz w:val="16"/>
          <w:szCs w:val="16"/>
          <w:lang w:eastAsia="lt-LT"/>
        </w:rPr>
        <w:t xml:space="preserve">. </w:t>
      </w:r>
      <w:r w:rsidR="009E21BF" w:rsidRPr="000F6C66">
        <w:rPr>
          <w:rFonts w:ascii="Courier New" w:hAnsi="Courier New" w:cs="Courier New"/>
          <w:sz w:val="16"/>
          <w:szCs w:val="16"/>
          <w:lang w:val="en-GB" w:eastAsia="lt-LT"/>
        </w:rPr>
        <w:t>Out. Backtrack.</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R8. U=3, V=2. L</w:t>
      </w:r>
      <w:r w:rsidR="00B11AB5" w:rsidRPr="000F6C66">
        <w:rPr>
          <w:rFonts w:ascii="Courier New" w:hAnsi="Courier New" w:cs="Courier New"/>
          <w:sz w:val="16"/>
          <w:szCs w:val="16"/>
          <w:lang w:val="en-GB" w:eastAsia="lt-LT"/>
        </w:rPr>
        <w:t>=20</w:t>
      </w:r>
      <w:r w:rsidR="009E21BF" w:rsidRPr="000F6C66">
        <w:rPr>
          <w:rFonts w:ascii="Courier New" w:hAnsi="Courier New" w:cs="Courier New"/>
          <w:sz w:val="16"/>
          <w:szCs w:val="16"/>
          <w:lang w:val="en-GB" w:eastAsia="lt-LT"/>
        </w:rPr>
        <w:t>. Thread. Backtrack</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val="en-GB" w:eastAsia="lt-LT"/>
        </w:rPr>
        <w:t>R7. U=3, V=3. L=19</w:t>
      </w:r>
      <w:r w:rsidR="009E21BF" w:rsidRPr="000F6C66">
        <w:rPr>
          <w:rFonts w:ascii="Courier New" w:hAnsi="Courier New" w:cs="Courier New"/>
          <w:sz w:val="16"/>
          <w:szCs w:val="16"/>
          <w:lang w:val="en-GB" w:eastAsia="lt-LT"/>
        </w:rPr>
        <w:t>.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pl-PL" w:eastAsia="lt-LT"/>
        </w:rPr>
        <w:t xml:space="preserve"> -----------------</w:t>
      </w:r>
      <w:r w:rsidR="00B11AB5" w:rsidRPr="000F6C66">
        <w:rPr>
          <w:rFonts w:ascii="Courier New" w:hAnsi="Courier New" w:cs="Courier New"/>
          <w:sz w:val="16"/>
          <w:szCs w:val="16"/>
          <w:lang w:val="en-GB" w:eastAsia="lt-LT"/>
        </w:rPr>
        <w:t>R8. U=4, V=4. L=19</w:t>
      </w:r>
      <w:r w:rsidR="009E21BF" w:rsidRPr="000F6C66">
        <w:rPr>
          <w:rFonts w:ascii="Courier New" w:hAnsi="Courier New" w:cs="Courier New"/>
          <w:sz w:val="16"/>
          <w:szCs w:val="16"/>
          <w:lang w:val="en-GB" w:eastAsia="lt-LT"/>
        </w:rPr>
        <w:t>. Thread. Backtrack.</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 ----------------</w:t>
      </w:r>
      <w:r w:rsidR="00B11AB5" w:rsidRPr="000F6C66">
        <w:rPr>
          <w:rFonts w:ascii="Courier New" w:hAnsi="Courier New" w:cs="Courier New"/>
          <w:sz w:val="16"/>
          <w:szCs w:val="16"/>
          <w:lang w:val="en-GB" w:eastAsia="lt-LT"/>
        </w:rPr>
        <w:t>R5. U=2, V=3. L=18</w:t>
      </w:r>
      <w:r w:rsidR="009E21BF" w:rsidRPr="000F6C66">
        <w:rPr>
          <w:rFonts w:ascii="Courier New" w:hAnsi="Courier New" w:cs="Courier New"/>
          <w:sz w:val="16"/>
          <w:szCs w:val="16"/>
          <w:lang w:val="en-GB" w:eastAsia="lt-LT"/>
        </w:rPr>
        <w:t>.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 ----------------</w:t>
      </w:r>
      <w:r w:rsidR="00B11AB5" w:rsidRPr="000F6C66">
        <w:rPr>
          <w:rFonts w:ascii="Courier New" w:hAnsi="Courier New" w:cs="Courier New"/>
          <w:sz w:val="16"/>
          <w:szCs w:val="16"/>
          <w:lang w:val="en-GB" w:eastAsia="lt-LT"/>
        </w:rPr>
        <w:t>R6. U=3, V=2. L=18</w:t>
      </w:r>
      <w:r w:rsidR="009E21BF" w:rsidRPr="000F6C66">
        <w:rPr>
          <w:rFonts w:ascii="Courier New" w:hAnsi="Courier New" w:cs="Courier New"/>
          <w:sz w:val="16"/>
          <w:szCs w:val="16"/>
          <w:lang w:val="en-GB" w:eastAsia="lt-LT"/>
        </w:rPr>
        <w:t>.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 ----------------</w:t>
      </w:r>
      <w:r w:rsidR="00B11AB5" w:rsidRPr="000F6C66">
        <w:rPr>
          <w:rFonts w:ascii="Courier New" w:hAnsi="Courier New" w:cs="Courier New"/>
          <w:sz w:val="16"/>
          <w:szCs w:val="16"/>
          <w:lang w:val="en-GB" w:eastAsia="lt-LT"/>
        </w:rPr>
        <w:t>R7. U=5, V=2. L=18</w:t>
      </w:r>
      <w:r w:rsidR="009E21BF" w:rsidRPr="000F6C66">
        <w:rPr>
          <w:rFonts w:ascii="Courier New" w:hAnsi="Courier New" w:cs="Courier New"/>
          <w:sz w:val="16"/>
          <w:szCs w:val="16"/>
          <w:lang w:val="en-GB" w:eastAsia="lt-LT"/>
        </w:rPr>
        <w:t>. Free.</w:t>
      </w:r>
      <w:r w:rsidR="00B11AB5" w:rsidRPr="000F6C66">
        <w:rPr>
          <w:rFonts w:ascii="Courier New" w:hAnsi="Courier New" w:cs="Courier New"/>
          <w:sz w:val="16"/>
          <w:szCs w:val="16"/>
          <w:lang w:val="en-GB" w:eastAsia="lt-LT"/>
        </w:rPr>
        <w:t xml:space="preserve"> BOARD[5,2]:=18.</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12BA" w:rsidRPr="000F6C66">
        <w:rPr>
          <w:rFonts w:ascii="Courier New" w:hAnsi="Courier New" w:cs="Courier New"/>
          <w:sz w:val="16"/>
          <w:szCs w:val="16"/>
          <w:lang w:val="en-GB" w:eastAsia="lt-LT"/>
        </w:rPr>
        <w:t xml:space="preserve">  ...) -----------------</w:t>
      </w:r>
      <w:r w:rsidR="00B11AB5" w:rsidRPr="000F6C66">
        <w:rPr>
          <w:rFonts w:ascii="Courier New" w:hAnsi="Courier New" w:cs="Courier New"/>
          <w:sz w:val="16"/>
          <w:szCs w:val="16"/>
          <w:lang w:val="en-GB" w:eastAsia="lt-LT"/>
        </w:rPr>
        <w:t>R1. U=7, V=3. L=19</w:t>
      </w:r>
      <w:r w:rsidR="009E21BF" w:rsidRPr="000F6C66">
        <w:rPr>
          <w:rFonts w:ascii="Courier New" w:hAnsi="Courier New" w:cs="Courier New"/>
          <w:sz w:val="16"/>
          <w:szCs w:val="16"/>
          <w:lang w:val="en-GB" w:eastAsia="lt-LT"/>
        </w:rPr>
        <w:t>. Out.</w:t>
      </w:r>
    </w:p>
    <w:p w:rsidR="009E21BF" w:rsidRPr="000F6C66" w:rsidRDefault="009E21BF" w:rsidP="009E21BF">
      <w:pPr>
        <w:pStyle w:val="Pseudokodas0"/>
        <w:rPr>
          <w:rFonts w:ascii="Times New Roman" w:hAnsi="Times New Roman"/>
          <w:sz w:val="16"/>
          <w:szCs w:val="16"/>
          <w:lang w:val="en-GB"/>
        </w:rPr>
      </w:pPr>
      <w:r w:rsidRPr="000F6C66">
        <w:rPr>
          <w:sz w:val="16"/>
          <w:szCs w:val="16"/>
          <w:lang w:val="en-GB"/>
        </w:rPr>
        <w:t xml:space="preserve"> </w:t>
      </w:r>
      <w:r w:rsidR="00960E41" w:rsidRPr="000F6C66">
        <w:rPr>
          <w:sz w:val="16"/>
          <w:szCs w:val="16"/>
          <w:lang w:val="en-GB"/>
        </w:rPr>
        <w:t xml:space="preserve"> </w:t>
      </w:r>
      <w:r w:rsidRPr="000F6C66">
        <w:rPr>
          <w:sz w:val="16"/>
          <w:szCs w:val="16"/>
          <w:lang w:val="en-GB"/>
        </w:rPr>
        <w:t xml:space="preserve">      </w:t>
      </w:r>
      <w:r w:rsidR="00045E3F" w:rsidRPr="000F6C66">
        <w:rPr>
          <w:rFonts w:ascii="Times New Roman" w:hAnsi="Times New Roman"/>
          <w:sz w:val="16"/>
          <w:szCs w:val="16"/>
          <w:lang w:val="en-GB"/>
        </w:rPr>
        <w:t>And so on</w:t>
      </w:r>
      <w:r w:rsidRPr="000F6C66">
        <w:rPr>
          <w:rFonts w:ascii="Times New Roman" w:hAnsi="Times New Roman"/>
          <w:sz w:val="16"/>
          <w:szCs w:val="16"/>
          <w:lang w:val="en-GB"/>
        </w:rPr>
        <w: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70611</w:t>
      </w:r>
      <w:r w:rsidR="009612BA" w:rsidRPr="000F6C66">
        <w:rPr>
          <w:rFonts w:ascii="Courier New" w:hAnsi="Courier New" w:cs="Courier New"/>
          <w:sz w:val="16"/>
          <w:szCs w:val="16"/>
          <w:lang w:val="en-GB" w:eastAsia="lt-LT"/>
        </w:rPr>
        <w:t>) ---------------------</w:t>
      </w:r>
      <w:r w:rsidR="009E21BF" w:rsidRPr="000F6C66">
        <w:rPr>
          <w:rFonts w:ascii="Courier New" w:hAnsi="Courier New" w:cs="Courier New"/>
          <w:sz w:val="16"/>
          <w:szCs w:val="16"/>
          <w:lang w:val="en-GB" w:eastAsia="lt-LT"/>
        </w:rPr>
        <w:t>R1. U=5, V=5. L=23. Free.</w:t>
      </w:r>
      <w:r w:rsidR="00B11AB5" w:rsidRPr="000F6C66">
        <w:rPr>
          <w:rFonts w:ascii="Courier New" w:hAnsi="Courier New" w:cs="Courier New"/>
          <w:sz w:val="16"/>
          <w:szCs w:val="16"/>
          <w:lang w:val="en-GB" w:eastAsia="lt-LT"/>
        </w:rPr>
        <w:t xml:space="preserve"> BOARD[5,5]:=23.</w:t>
      </w:r>
    </w:p>
    <w:p w:rsidR="009E21BF" w:rsidRPr="000F6C66" w:rsidRDefault="003E6145" w:rsidP="009E21BF">
      <w:pPr>
        <w:autoSpaceDE w:val="0"/>
        <w:autoSpaceDN w:val="0"/>
        <w:adjustRightInd w:val="0"/>
        <w:rPr>
          <w:rFonts w:ascii="Courier New" w:hAnsi="Courier New" w:cs="Courier New"/>
          <w:sz w:val="16"/>
          <w:szCs w:val="16"/>
          <w:lang w:val="pl-PL"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pl-PL" w:eastAsia="lt-LT"/>
        </w:rPr>
        <w:t>70612</w:t>
      </w:r>
      <w:r w:rsidR="009612BA" w:rsidRPr="000F6C66">
        <w:rPr>
          <w:rFonts w:ascii="Courier New" w:hAnsi="Courier New" w:cs="Courier New"/>
          <w:sz w:val="16"/>
          <w:szCs w:val="16"/>
          <w:lang w:val="pl-PL" w:eastAsia="lt-LT"/>
        </w:rPr>
        <w:t>) ----------------------</w:t>
      </w:r>
      <w:r w:rsidR="009E21BF" w:rsidRPr="000F6C66">
        <w:rPr>
          <w:rFonts w:ascii="Courier New" w:hAnsi="Courier New" w:cs="Courier New"/>
          <w:sz w:val="16"/>
          <w:szCs w:val="16"/>
          <w:lang w:val="pl-PL" w:eastAsia="lt-LT"/>
        </w:rPr>
        <w:t>R1. U=7, V=6. L=24. Out.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pl-PL" w:eastAsia="lt-LT"/>
        </w:rPr>
        <w:t xml:space="preserve"> </w:t>
      </w:r>
      <w:r w:rsidR="00960E41" w:rsidRPr="000F6C66">
        <w:rPr>
          <w:rFonts w:ascii="Courier New" w:hAnsi="Courier New" w:cs="Courier New"/>
          <w:sz w:val="16"/>
          <w:szCs w:val="16"/>
          <w:lang w:val="pl-PL" w:eastAsia="lt-LT"/>
        </w:rPr>
        <w:t xml:space="preserve"> </w:t>
      </w:r>
      <w:r w:rsidR="00E43125" w:rsidRPr="000F6C66">
        <w:rPr>
          <w:rFonts w:ascii="Courier New" w:hAnsi="Courier New" w:cs="Courier New"/>
          <w:sz w:val="16"/>
          <w:szCs w:val="16"/>
          <w:lang w:val="pl-PL" w:eastAsia="lt-LT"/>
        </w:rPr>
        <w:t>70613</w:t>
      </w:r>
      <w:r w:rsidR="009612BA" w:rsidRPr="000F6C66">
        <w:rPr>
          <w:rFonts w:ascii="Courier New" w:hAnsi="Courier New" w:cs="Courier New"/>
          <w:sz w:val="16"/>
          <w:szCs w:val="16"/>
          <w:lang w:val="pl-PL" w:eastAsia="lt-LT"/>
        </w:rPr>
        <w:t>) ----------------------</w:t>
      </w:r>
      <w:r w:rsidR="009E21BF" w:rsidRPr="000F6C66">
        <w:rPr>
          <w:rFonts w:ascii="Courier New" w:hAnsi="Courier New" w:cs="Courier New"/>
          <w:sz w:val="16"/>
          <w:szCs w:val="16"/>
          <w:lang w:val="pl-PL" w:eastAsia="lt-LT"/>
        </w:rPr>
        <w:t xml:space="preserve">R2. U=6, V=7. </w:t>
      </w:r>
      <w:r w:rsidR="009E21BF" w:rsidRPr="000F6C66">
        <w:rPr>
          <w:rFonts w:ascii="Courier New" w:hAnsi="Courier New" w:cs="Courier New"/>
          <w:sz w:val="16"/>
          <w:szCs w:val="16"/>
          <w:lang w:val="en-GB" w:eastAsia="lt-LT"/>
        </w:rPr>
        <w:t>L=24. Out.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70614</w:t>
      </w:r>
      <w:r w:rsidR="009612BA" w:rsidRPr="000F6C66">
        <w:rPr>
          <w:rFonts w:ascii="Courier New" w:hAnsi="Courier New" w:cs="Courier New"/>
          <w:sz w:val="16"/>
          <w:szCs w:val="16"/>
          <w:lang w:val="en-GB" w:eastAsia="lt-LT"/>
        </w:rPr>
        <w:t>)</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R3. U=4, V=7. L=24. Out.</w:t>
      </w:r>
    </w:p>
    <w:p w:rsidR="009E21BF" w:rsidRPr="000F6C66" w:rsidRDefault="003E6145" w:rsidP="009E21BF">
      <w:pPr>
        <w:autoSpaceDE w:val="0"/>
        <w:autoSpaceDN w:val="0"/>
        <w:adjustRightInd w:val="0"/>
        <w:rPr>
          <w:rFonts w:ascii="Courier New" w:hAnsi="Courier New" w:cs="Courier New"/>
          <w:sz w:val="16"/>
          <w:szCs w:val="16"/>
          <w:lang w:val="pl-PL"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pl-PL" w:eastAsia="lt-LT"/>
        </w:rPr>
        <w:t>70615</w:t>
      </w:r>
      <w:r w:rsidR="009612BA" w:rsidRPr="000F6C66">
        <w:rPr>
          <w:rFonts w:ascii="Courier New" w:hAnsi="Courier New" w:cs="Courier New"/>
          <w:sz w:val="16"/>
          <w:szCs w:val="16"/>
          <w:lang w:val="pl-PL" w:eastAsia="lt-LT"/>
        </w:rPr>
        <w:t>) ----------------------</w:t>
      </w:r>
      <w:r w:rsidR="009E21BF" w:rsidRPr="000F6C66">
        <w:rPr>
          <w:rFonts w:ascii="Courier New" w:hAnsi="Courier New" w:cs="Courier New"/>
          <w:sz w:val="16"/>
          <w:szCs w:val="16"/>
          <w:lang w:val="pl-PL" w:eastAsia="lt-LT"/>
        </w:rPr>
        <w:t>R4. U=3, V=6. L=24. Out.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pl-PL" w:eastAsia="lt-LT"/>
        </w:rPr>
        <w:t xml:space="preserve"> </w:t>
      </w:r>
      <w:r w:rsidR="00960E41" w:rsidRPr="000F6C66">
        <w:rPr>
          <w:rFonts w:ascii="Courier New" w:hAnsi="Courier New" w:cs="Courier New"/>
          <w:sz w:val="16"/>
          <w:szCs w:val="16"/>
          <w:lang w:val="pl-PL" w:eastAsia="lt-LT"/>
        </w:rPr>
        <w:t xml:space="preserve"> </w:t>
      </w:r>
      <w:r w:rsidR="00E43125" w:rsidRPr="000F6C66">
        <w:rPr>
          <w:rFonts w:ascii="Courier New" w:hAnsi="Courier New" w:cs="Courier New"/>
          <w:sz w:val="16"/>
          <w:szCs w:val="16"/>
          <w:lang w:val="pl-PL" w:eastAsia="lt-LT"/>
        </w:rPr>
        <w:t>70616</w:t>
      </w:r>
      <w:r w:rsidR="009612BA" w:rsidRPr="000F6C66">
        <w:rPr>
          <w:rFonts w:ascii="Courier New" w:hAnsi="Courier New" w:cs="Courier New"/>
          <w:sz w:val="16"/>
          <w:szCs w:val="16"/>
          <w:lang w:val="pl-PL" w:eastAsia="lt-LT"/>
        </w:rPr>
        <w:t>) ----------------------</w:t>
      </w:r>
      <w:r w:rsidR="009E21BF" w:rsidRPr="000F6C66">
        <w:rPr>
          <w:rFonts w:ascii="Courier New" w:hAnsi="Courier New" w:cs="Courier New"/>
          <w:sz w:val="16"/>
          <w:szCs w:val="16"/>
          <w:lang w:val="pl-PL" w:eastAsia="lt-LT"/>
        </w:rPr>
        <w:t xml:space="preserve">R5. U=3, V=4. </w:t>
      </w:r>
      <w:r w:rsidR="009E21BF" w:rsidRPr="000F6C66">
        <w:rPr>
          <w:rFonts w:ascii="Courier New" w:hAnsi="Courier New" w:cs="Courier New"/>
          <w:sz w:val="16"/>
          <w:szCs w:val="16"/>
          <w:lang w:val="en-GB" w:eastAsia="lt-LT"/>
        </w:rPr>
        <w:t xml:space="preserve">L=24. </w:t>
      </w:r>
      <w:r w:rsidR="009E3510" w:rsidRPr="000F6C66">
        <w:rPr>
          <w:rFonts w:ascii="Courier New" w:hAnsi="Courier New" w:cs="Courier New"/>
          <w:sz w:val="16"/>
          <w:szCs w:val="16"/>
          <w:lang w:val="en-GB" w:eastAsia="lt-LT"/>
        </w:rPr>
        <w:t>Thread</w:t>
      </w:r>
      <w:r w:rsidR="001923A3" w:rsidRPr="000F6C66">
        <w:rPr>
          <w:rFonts w:ascii="Courier New" w:hAnsi="Courier New" w:cs="Courier New"/>
          <w:sz w:val="16"/>
          <w:szCs w:val="16"/>
          <w:lang w:val="en-GB" w:eastAsia="lt-LT"/>
        </w:rPr>
        <w: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70617</w:t>
      </w:r>
      <w:r w:rsidR="009612BA" w:rsidRPr="000F6C66">
        <w:rPr>
          <w:rFonts w:ascii="Courier New" w:hAnsi="Courier New" w:cs="Courier New"/>
          <w:sz w:val="16"/>
          <w:szCs w:val="16"/>
          <w:lang w:val="en-GB" w:eastAsia="lt-LT"/>
        </w:rPr>
        <w:t>)</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R6. U=4, V=3. L=24. Free.</w:t>
      </w:r>
      <w:r w:rsidR="00E43125" w:rsidRPr="000F6C66">
        <w:rPr>
          <w:rFonts w:ascii="Courier New" w:hAnsi="Courier New" w:cs="Courier New"/>
          <w:sz w:val="16"/>
          <w:szCs w:val="16"/>
          <w:lang w:val="en-GB" w:eastAsia="lt-LT"/>
        </w:rPr>
        <w:t xml:space="preserve"> BOARD[4,3]:=24.</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70618</w:t>
      </w:r>
      <w:r w:rsidR="009612BA" w:rsidRPr="000F6C66">
        <w:rPr>
          <w:rFonts w:ascii="Courier New" w:hAnsi="Courier New" w:cs="Courier New"/>
          <w:sz w:val="16"/>
          <w:szCs w:val="16"/>
          <w:lang w:val="en-GB" w:eastAsia="lt-LT"/>
        </w:rPr>
        <w:t>)</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R1. U=6, V=4. L=25. Out.</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70619</w:t>
      </w:r>
      <w:r w:rsidR="009612BA" w:rsidRPr="000F6C66">
        <w:rPr>
          <w:rFonts w:ascii="Courier New" w:hAnsi="Courier New" w:cs="Courier New"/>
          <w:sz w:val="16"/>
          <w:szCs w:val="16"/>
          <w:lang w:val="en-GB" w:eastAsia="lt-LT"/>
        </w:rPr>
        <w:t>)</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R2. U=5, V=5. L=25.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70620</w:t>
      </w:r>
      <w:r w:rsidR="009612BA" w:rsidRPr="000F6C66">
        <w:rPr>
          <w:rFonts w:ascii="Courier New" w:hAnsi="Courier New" w:cs="Courier New"/>
          <w:sz w:val="16"/>
          <w:szCs w:val="16"/>
          <w:lang w:val="en-GB" w:eastAsia="lt-LT"/>
        </w:rPr>
        <w:t>)</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R3. U=3, V=5. L=25.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70621</w:t>
      </w:r>
      <w:r w:rsidR="009612BA" w:rsidRPr="000F6C66">
        <w:rPr>
          <w:rFonts w:ascii="Courier New" w:hAnsi="Courier New" w:cs="Courier New"/>
          <w:sz w:val="16"/>
          <w:szCs w:val="16"/>
          <w:lang w:val="en-GB" w:eastAsia="lt-LT"/>
        </w:rPr>
        <w:t>)</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R4. U=2, V=4. L=25.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70622</w:t>
      </w:r>
      <w:r w:rsidR="009612BA" w:rsidRPr="000F6C66">
        <w:rPr>
          <w:rFonts w:ascii="Courier New" w:hAnsi="Courier New" w:cs="Courier New"/>
          <w:sz w:val="16"/>
          <w:szCs w:val="16"/>
          <w:lang w:val="en-GB" w:eastAsia="lt-LT"/>
        </w:rPr>
        <w:t>)</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R5. U=2, V=2. L=25.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70623</w:t>
      </w:r>
      <w:r w:rsidR="009612BA" w:rsidRPr="000F6C66">
        <w:rPr>
          <w:rFonts w:ascii="Courier New" w:hAnsi="Courier New" w:cs="Courier New"/>
          <w:sz w:val="16"/>
          <w:szCs w:val="16"/>
          <w:lang w:val="en-GB" w:eastAsia="lt-LT"/>
        </w:rPr>
        <w:t>)</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R6. U=3, V=1. L=25. Thread.</w:t>
      </w:r>
    </w:p>
    <w:p w:rsidR="009E21BF" w:rsidRPr="000F6C66" w:rsidRDefault="003E6145" w:rsidP="009E21BF">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w:t>
      </w:r>
      <w:r w:rsidR="00960E41" w:rsidRPr="000F6C66">
        <w:rPr>
          <w:rFonts w:ascii="Courier New" w:hAnsi="Courier New" w:cs="Courier New"/>
          <w:sz w:val="16"/>
          <w:szCs w:val="16"/>
          <w:lang w:val="en-GB" w:eastAsia="lt-LT"/>
        </w:rPr>
        <w:t xml:space="preserve"> </w:t>
      </w:r>
      <w:r w:rsidR="00E43125" w:rsidRPr="000F6C66">
        <w:rPr>
          <w:rFonts w:ascii="Courier New" w:hAnsi="Courier New" w:cs="Courier New"/>
          <w:sz w:val="16"/>
          <w:szCs w:val="16"/>
          <w:lang w:val="en-GB" w:eastAsia="lt-LT"/>
        </w:rPr>
        <w:t>70624</w:t>
      </w:r>
      <w:r w:rsidR="009612BA" w:rsidRPr="000F6C66">
        <w:rPr>
          <w:rFonts w:ascii="Courier New" w:hAnsi="Courier New" w:cs="Courier New"/>
          <w:sz w:val="16"/>
          <w:szCs w:val="16"/>
          <w:lang w:val="en-GB" w:eastAsia="lt-LT"/>
        </w:rPr>
        <w:t>)</w:t>
      </w:r>
      <w:r w:rsidR="009612BA" w:rsidRPr="000F6C66">
        <w:rPr>
          <w:rFonts w:ascii="Courier New" w:hAnsi="Courier New" w:cs="Courier New"/>
          <w:sz w:val="16"/>
          <w:szCs w:val="16"/>
          <w:lang w:val="pl-PL" w:eastAsia="lt-LT"/>
        </w:rPr>
        <w:t xml:space="preserve"> -----------------------</w:t>
      </w:r>
      <w:r w:rsidR="009E21BF" w:rsidRPr="000F6C66">
        <w:rPr>
          <w:rFonts w:ascii="Courier New" w:hAnsi="Courier New" w:cs="Courier New"/>
          <w:sz w:val="16"/>
          <w:szCs w:val="16"/>
          <w:lang w:val="en-GB" w:eastAsia="lt-LT"/>
        </w:rPr>
        <w:t xml:space="preserve">R7. U=5, V=1. L=25. Free. </w:t>
      </w:r>
      <w:r w:rsidR="00E43125" w:rsidRPr="000F6C66">
        <w:rPr>
          <w:rFonts w:ascii="Courier New" w:hAnsi="Courier New" w:cs="Courier New"/>
          <w:sz w:val="16"/>
          <w:szCs w:val="16"/>
          <w:lang w:val="en-GB" w:eastAsia="lt-LT"/>
        </w:rPr>
        <w:t>BOARD[5,1]:=25</w:t>
      </w:r>
      <w:r w:rsidR="009E21BF" w:rsidRPr="000F6C66">
        <w:rPr>
          <w:rFonts w:ascii="Courier New" w:hAnsi="Courier New" w:cs="Courier New"/>
          <w:sz w:val="16"/>
          <w:szCs w:val="16"/>
          <w:lang w:val="en-GB" w:eastAsia="lt-LT"/>
        </w:rPr>
        <w:t>.</w:t>
      </w:r>
    </w:p>
    <w:p w:rsidR="009E21BF" w:rsidRPr="000F6C66" w:rsidRDefault="009E21BF" w:rsidP="009E21BF">
      <w:pPr>
        <w:autoSpaceDE w:val="0"/>
        <w:autoSpaceDN w:val="0"/>
        <w:adjustRightInd w:val="0"/>
        <w:rPr>
          <w:rFonts w:ascii="Courier New" w:hAnsi="Courier New" w:cs="Courier New"/>
          <w:sz w:val="16"/>
          <w:szCs w:val="16"/>
          <w:lang w:val="en-GB" w:eastAsia="lt-LT"/>
        </w:rPr>
      </w:pPr>
    </w:p>
    <w:tbl>
      <w:tblPr>
        <w:tblStyle w:val="TableGrid"/>
        <w:tblW w:w="0" w:type="auto"/>
        <w:tblLook w:val="04A0" w:firstRow="1" w:lastRow="0" w:firstColumn="1" w:lastColumn="0" w:noHBand="0" w:noVBand="1"/>
      </w:tblPr>
      <w:tblGrid>
        <w:gridCol w:w="4533"/>
        <w:gridCol w:w="4533"/>
      </w:tblGrid>
      <w:tr w:rsidR="00D76FC6" w:rsidTr="00D76FC6">
        <w:tc>
          <w:tcPr>
            <w:tcW w:w="4533" w:type="dxa"/>
            <w:tcBorders>
              <w:right w:val="single" w:sz="4" w:space="0" w:color="auto"/>
            </w:tcBorders>
          </w:tcPr>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PART 3. Results</w:t>
            </w:r>
          </w:p>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1) Path is found.</w:t>
            </w:r>
            <w:r>
              <w:rPr>
                <w:rFonts w:ascii="Courier New" w:hAnsi="Courier New" w:cs="Courier New"/>
                <w:sz w:val="16"/>
                <w:szCs w:val="16"/>
                <w:lang w:val="en-GB" w:eastAsia="lt-LT"/>
              </w:rPr>
              <w:t xml:space="preserve"> Trials</w:t>
            </w:r>
            <w:r>
              <w:rPr>
                <w:rFonts w:ascii="Courier New" w:hAnsi="Courier New" w:cs="Courier New"/>
                <w:sz w:val="16"/>
                <w:szCs w:val="16"/>
                <w:lang w:eastAsia="lt-LT"/>
              </w:rPr>
              <w:t>=</w:t>
            </w:r>
            <w:r>
              <w:rPr>
                <w:rFonts w:ascii="Courier New" w:hAnsi="Courier New" w:cs="Courier New"/>
                <w:sz w:val="16"/>
                <w:szCs w:val="16"/>
                <w:lang w:val="en-GB" w:eastAsia="lt-LT"/>
              </w:rPr>
              <w:t>70624.</w:t>
            </w:r>
          </w:p>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2) Path graphically</w:t>
            </w:r>
          </w:p>
          <w:p w:rsidR="00D76FC6" w:rsidRPr="000F6C66" w:rsidRDefault="00D76FC6" w:rsidP="00D76FC6">
            <w:pPr>
              <w:autoSpaceDE w:val="0"/>
              <w:autoSpaceDN w:val="0"/>
              <w:adjustRightInd w:val="0"/>
              <w:rPr>
                <w:rFonts w:ascii="Courier New" w:hAnsi="Courier New" w:cs="Courier New"/>
                <w:sz w:val="16"/>
                <w:szCs w:val="16"/>
                <w:lang w:val="en-GB" w:eastAsia="lt-LT"/>
              </w:rPr>
            </w:pPr>
          </w:p>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Y, V ^</w:t>
            </w:r>
          </w:p>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5 | 21 16 11  4 23</w:t>
            </w:r>
          </w:p>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4 | 10  5 22 17 12</w:t>
            </w:r>
          </w:p>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3 | 15 20  7 24  3</w:t>
            </w:r>
          </w:p>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2 |  6  9  2 13 18</w:t>
            </w:r>
          </w:p>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1 |  1 14 19  8 25</w:t>
            </w:r>
          </w:p>
          <w:p w:rsidR="00D76FC6" w:rsidRPr="000F6C66" w:rsidRDefault="00D76FC6" w:rsidP="00D76FC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-----------------------&gt; X, U</w:t>
            </w:r>
          </w:p>
          <w:p w:rsidR="00D76FC6" w:rsidRPr="000F6C66" w:rsidRDefault="00D76FC6" w:rsidP="00D76FC6">
            <w:pPr>
              <w:autoSpaceDE w:val="0"/>
              <w:autoSpaceDN w:val="0"/>
              <w:adjustRightInd w:val="0"/>
              <w:rPr>
                <w:rFonts w:ascii="Courier New" w:hAnsi="Courier New" w:cs="Courier New"/>
                <w:sz w:val="16"/>
                <w:szCs w:val="16"/>
                <w:lang w:val="en-GB" w:eastAsia="lt-LT"/>
              </w:rPr>
            </w:pPr>
          </w:p>
          <w:p w:rsidR="00D76FC6" w:rsidRPr="00D76FC6" w:rsidRDefault="00D76FC6" w:rsidP="002273D6">
            <w:pPr>
              <w:autoSpaceDE w:val="0"/>
              <w:autoSpaceDN w:val="0"/>
              <w:adjustRightInd w:val="0"/>
              <w:rPr>
                <w:rFonts w:ascii="Courier New" w:hAnsi="Courier New" w:cs="Courier New"/>
                <w:sz w:val="16"/>
                <w:szCs w:val="16"/>
                <w:lang w:val="en-GB" w:eastAsia="lt-LT"/>
              </w:rPr>
            </w:pPr>
            <w:r w:rsidRPr="000F6C66">
              <w:rPr>
                <w:rFonts w:ascii="Courier New" w:hAnsi="Courier New" w:cs="Courier New"/>
                <w:sz w:val="16"/>
                <w:szCs w:val="16"/>
                <w:lang w:val="en-GB" w:eastAsia="lt-LT"/>
              </w:rPr>
              <w:t xml:space="preserve">          1  2  3  4  5</w:t>
            </w:r>
          </w:p>
        </w:tc>
        <w:tc>
          <w:tcPr>
            <w:tcW w:w="4533" w:type="dxa"/>
            <w:tcBorders>
              <w:top w:val="single" w:sz="4" w:space="0" w:color="auto"/>
              <w:left w:val="single" w:sz="4" w:space="0" w:color="auto"/>
              <w:bottom w:val="single" w:sz="4" w:space="0" w:color="auto"/>
              <w:right w:val="single" w:sz="4" w:space="0" w:color="auto"/>
            </w:tcBorders>
          </w:tcPr>
          <w:p w:rsidR="009F0B72" w:rsidRDefault="0039020C" w:rsidP="009F0B72">
            <w:pPr>
              <w:autoSpaceDE w:val="0"/>
              <w:autoSpaceDN w:val="0"/>
              <w:adjustRightInd w:val="0"/>
              <w:rPr>
                <w:rFonts w:ascii="Times New Roman" w:hAnsi="Times New Roman"/>
                <w:lang w:val="en-GB" w:eastAsia="lt-LT"/>
              </w:rPr>
            </w:pPr>
            <w:r>
              <w:rPr>
                <w:rFonts w:ascii="Times New Roman" w:hAnsi="Times New Roman"/>
                <w:lang w:val="en-GB" w:eastAsia="lt-LT"/>
              </w:rPr>
              <w:t>Seven t</w:t>
            </w:r>
            <w:r w:rsidR="00D76FC6">
              <w:rPr>
                <w:rFonts w:ascii="Times New Roman" w:hAnsi="Times New Roman"/>
                <w:lang w:val="en-GB" w:eastAsia="lt-LT"/>
              </w:rPr>
              <w:t>ests</w:t>
            </w:r>
            <w:r w:rsidR="00D76FC6" w:rsidRPr="00D76FC6">
              <w:rPr>
                <w:rFonts w:ascii="Times New Roman" w:hAnsi="Times New Roman"/>
                <w:lang w:val="en-GB" w:eastAsia="lt-LT"/>
              </w:rPr>
              <w:t xml:space="preserve">: 1) N=5, X=1, Y=1. </w:t>
            </w:r>
            <w:r w:rsidR="00D76FC6">
              <w:rPr>
                <w:rFonts w:ascii="Times New Roman" w:hAnsi="Times New Roman"/>
                <w:lang w:val="en-GB" w:eastAsia="lt-LT"/>
              </w:rPr>
              <w:t>Trials=</w:t>
            </w:r>
            <w:r w:rsidR="00976E7E">
              <w:rPr>
                <w:rFonts w:ascii="Times New Roman" w:hAnsi="Times New Roman"/>
                <w:lang w:val="en-GB" w:eastAsia="lt-LT"/>
              </w:rPr>
              <w:t>70 </w:t>
            </w:r>
            <w:r w:rsidR="00D76FC6" w:rsidRPr="00D76FC6">
              <w:rPr>
                <w:rFonts w:ascii="Times New Roman" w:hAnsi="Times New Roman"/>
                <w:lang w:val="en-GB" w:eastAsia="lt-LT"/>
              </w:rPr>
              <w:t>624. 2)</w:t>
            </w:r>
            <w:r>
              <w:rPr>
                <w:rFonts w:ascii="Times New Roman" w:hAnsi="Times New Roman"/>
                <w:lang w:val="en-GB" w:eastAsia="lt-LT"/>
              </w:rPr>
              <w:t> </w:t>
            </w:r>
            <w:r w:rsidR="00D76FC6" w:rsidRPr="00D76FC6">
              <w:rPr>
                <w:rFonts w:ascii="Times New Roman" w:hAnsi="Times New Roman"/>
                <w:lang w:val="en-GB" w:eastAsia="lt-LT"/>
              </w:rPr>
              <w:t>N</w:t>
            </w:r>
            <w:r w:rsidR="00D76FC6">
              <w:rPr>
                <w:rFonts w:ascii="Times New Roman" w:hAnsi="Times New Roman"/>
                <w:lang w:val="en-GB" w:eastAsia="lt-LT"/>
              </w:rPr>
              <w:t>=5, X=5, Y=1. Trials=</w:t>
            </w:r>
            <w:r>
              <w:rPr>
                <w:rFonts w:ascii="Times New Roman" w:hAnsi="Times New Roman"/>
                <w:lang w:val="en-GB" w:eastAsia="lt-LT"/>
              </w:rPr>
              <w:t>236. 3) </w:t>
            </w:r>
            <w:r w:rsidR="00D76FC6" w:rsidRPr="00D76FC6">
              <w:rPr>
                <w:rFonts w:ascii="Times New Roman" w:hAnsi="Times New Roman"/>
                <w:lang w:val="en-GB" w:eastAsia="lt-LT"/>
              </w:rPr>
              <w:t xml:space="preserve">N=5, X=1, Y=5. </w:t>
            </w:r>
            <w:r w:rsidR="00D76FC6">
              <w:rPr>
                <w:rFonts w:ascii="Times New Roman" w:hAnsi="Times New Roman"/>
                <w:lang w:val="en-GB" w:eastAsia="lt-LT"/>
              </w:rPr>
              <w:t xml:space="preserve">Trials= </w:t>
            </w:r>
            <w:r w:rsidR="00976E7E">
              <w:rPr>
                <w:rFonts w:ascii="Times New Roman" w:hAnsi="Times New Roman"/>
                <w:lang w:val="en-GB" w:eastAsia="lt-LT"/>
              </w:rPr>
              <w:t>111 </w:t>
            </w:r>
            <w:r>
              <w:rPr>
                <w:rFonts w:ascii="Times New Roman" w:hAnsi="Times New Roman"/>
                <w:lang w:val="en-GB" w:eastAsia="lt-LT"/>
              </w:rPr>
              <w:t>981. 4) </w:t>
            </w:r>
            <w:r w:rsidR="00D76FC6" w:rsidRPr="00D76FC6">
              <w:rPr>
                <w:rFonts w:ascii="Times New Roman" w:hAnsi="Times New Roman"/>
                <w:lang w:val="en-GB" w:eastAsia="lt-LT"/>
              </w:rPr>
              <w:t xml:space="preserve">N=5, X=2, Y=1. </w:t>
            </w:r>
            <w:r w:rsidR="00D76FC6">
              <w:rPr>
                <w:rFonts w:ascii="Times New Roman" w:hAnsi="Times New Roman"/>
                <w:lang w:val="en-GB" w:eastAsia="lt-LT"/>
              </w:rPr>
              <w:t>No path</w:t>
            </w:r>
            <w:r w:rsidR="00D76FC6" w:rsidRPr="00D76FC6">
              <w:rPr>
                <w:rFonts w:ascii="Times New Roman" w:hAnsi="Times New Roman"/>
                <w:lang w:val="en-GB" w:eastAsia="lt-LT"/>
              </w:rPr>
              <w:t>.</w:t>
            </w:r>
            <w:r w:rsidR="00D76FC6">
              <w:rPr>
                <w:rFonts w:ascii="Times New Roman" w:hAnsi="Times New Roman"/>
                <w:lang w:val="en-GB" w:eastAsia="lt-LT"/>
              </w:rPr>
              <w:t xml:space="preserve"> Trials=</w:t>
            </w:r>
            <w:r w:rsidR="00976E7E">
              <w:rPr>
                <w:rFonts w:ascii="Times New Roman" w:hAnsi="Times New Roman"/>
                <w:lang w:val="en-GB" w:eastAsia="lt-LT"/>
              </w:rPr>
              <w:t>14 </w:t>
            </w:r>
            <w:r w:rsidR="00823ECB" w:rsidRPr="00823ECB">
              <w:rPr>
                <w:rFonts w:ascii="Times New Roman" w:hAnsi="Times New Roman"/>
                <w:lang w:val="en-GB" w:eastAsia="lt-LT"/>
              </w:rPr>
              <w:t>635</w:t>
            </w:r>
            <w:r w:rsidR="00976E7E">
              <w:rPr>
                <w:rFonts w:ascii="Times New Roman" w:hAnsi="Times New Roman"/>
                <w:lang w:val="en-GB" w:eastAsia="lt-LT"/>
              </w:rPr>
              <w:t> </w:t>
            </w:r>
            <w:r w:rsidR="00823ECB" w:rsidRPr="00823ECB">
              <w:rPr>
                <w:rFonts w:ascii="Times New Roman" w:hAnsi="Times New Roman"/>
                <w:lang w:val="en-GB" w:eastAsia="lt-LT"/>
              </w:rPr>
              <w:t>368</w:t>
            </w:r>
            <w:r w:rsidR="00823ECB">
              <w:rPr>
                <w:rFonts w:ascii="Times New Roman" w:hAnsi="Times New Roman"/>
                <w:lang w:val="en-GB" w:eastAsia="lt-LT"/>
              </w:rPr>
              <w:t>.</w:t>
            </w:r>
            <w:r w:rsidR="00D76FC6" w:rsidRPr="00D76FC6">
              <w:rPr>
                <w:rFonts w:ascii="Times New Roman" w:hAnsi="Times New Roman"/>
                <w:lang w:val="en-GB" w:eastAsia="lt-LT"/>
              </w:rPr>
              <w:t xml:space="preserve"> 5)</w:t>
            </w:r>
            <w:r w:rsidR="00D76FC6">
              <w:rPr>
                <w:rFonts w:ascii="Times New Roman" w:hAnsi="Times New Roman"/>
                <w:lang w:val="en-GB" w:eastAsia="lt-LT"/>
              </w:rPr>
              <w:t> </w:t>
            </w:r>
            <w:r w:rsidR="00D76FC6" w:rsidRPr="00D76FC6">
              <w:rPr>
                <w:rFonts w:ascii="Times New Roman" w:hAnsi="Times New Roman"/>
                <w:lang w:val="en-GB" w:eastAsia="lt-LT"/>
              </w:rPr>
              <w:t xml:space="preserve">N=6, X=1, Y=1. </w:t>
            </w:r>
            <w:r w:rsidR="00D76FC6">
              <w:rPr>
                <w:rFonts w:ascii="Times New Roman" w:hAnsi="Times New Roman"/>
                <w:lang w:val="en-GB" w:eastAsia="lt-LT"/>
              </w:rPr>
              <w:t>Trials=</w:t>
            </w:r>
            <w:r w:rsidR="00976E7E">
              <w:rPr>
                <w:rFonts w:ascii="Times New Roman" w:hAnsi="Times New Roman"/>
                <w:lang w:val="en-GB" w:eastAsia="lt-LT"/>
              </w:rPr>
              <w:t>1 985 </w:t>
            </w:r>
            <w:r w:rsidR="00D76FC6" w:rsidRPr="00D76FC6">
              <w:rPr>
                <w:rFonts w:ascii="Times New Roman" w:hAnsi="Times New Roman"/>
                <w:lang w:val="en-GB" w:eastAsia="lt-LT"/>
              </w:rPr>
              <w:t>212. 6)</w:t>
            </w:r>
            <w:r>
              <w:rPr>
                <w:rFonts w:ascii="Times New Roman" w:hAnsi="Times New Roman"/>
                <w:lang w:val="en-GB" w:eastAsia="lt-LT"/>
              </w:rPr>
              <w:t> </w:t>
            </w:r>
            <w:r w:rsidR="00D76FC6" w:rsidRPr="00D76FC6">
              <w:rPr>
                <w:rFonts w:ascii="Times New Roman" w:hAnsi="Times New Roman"/>
                <w:lang w:val="en-GB" w:eastAsia="lt-LT"/>
              </w:rPr>
              <w:t xml:space="preserve">N=7, X=1, Y=1. </w:t>
            </w:r>
            <w:r w:rsidR="00D76FC6">
              <w:rPr>
                <w:rFonts w:ascii="Times New Roman" w:hAnsi="Times New Roman"/>
                <w:lang w:val="en-GB" w:eastAsia="lt-LT"/>
              </w:rPr>
              <w:t>Trials=</w:t>
            </w:r>
            <w:r w:rsidR="00976E7E">
              <w:rPr>
                <w:rFonts w:ascii="Times New Roman" w:hAnsi="Times New Roman"/>
                <w:lang w:val="en-GB" w:eastAsia="lt-LT"/>
              </w:rPr>
              <w:t>57 </w:t>
            </w:r>
            <w:r w:rsidR="00976E7E" w:rsidRPr="00976E7E">
              <w:rPr>
                <w:rFonts w:ascii="Times New Roman" w:hAnsi="Times New Roman"/>
                <w:lang w:val="en-GB" w:eastAsia="lt-LT"/>
              </w:rPr>
              <w:t>209</w:t>
            </w:r>
            <w:r w:rsidR="00976E7E">
              <w:rPr>
                <w:rFonts w:ascii="Times New Roman" w:hAnsi="Times New Roman"/>
                <w:lang w:val="en-GB" w:eastAsia="lt-LT"/>
              </w:rPr>
              <w:t> </w:t>
            </w:r>
            <w:r w:rsidR="00976E7E" w:rsidRPr="00976E7E">
              <w:rPr>
                <w:rFonts w:ascii="Times New Roman" w:hAnsi="Times New Roman"/>
                <w:lang w:val="en-GB" w:eastAsia="lt-LT"/>
              </w:rPr>
              <w:t>233</w:t>
            </w:r>
            <w:r w:rsidR="00976E7E">
              <w:rPr>
                <w:rFonts w:ascii="Times New Roman" w:hAnsi="Times New Roman"/>
                <w:lang w:val="en-GB" w:eastAsia="lt-LT"/>
              </w:rPr>
              <w:t>.</w:t>
            </w:r>
            <w:r>
              <w:rPr>
                <w:rFonts w:ascii="Times New Roman" w:hAnsi="Times New Roman"/>
                <w:lang w:val="en-GB" w:eastAsia="lt-LT"/>
              </w:rPr>
              <w:t xml:space="preserve"> 7) </w:t>
            </w:r>
            <w:r w:rsidR="00D76FC6" w:rsidRPr="00D76FC6">
              <w:rPr>
                <w:rFonts w:ascii="Times New Roman" w:hAnsi="Times New Roman"/>
                <w:lang w:val="en-GB" w:eastAsia="lt-LT"/>
              </w:rPr>
              <w:t xml:space="preserve">N=4, X=1, Y=1. </w:t>
            </w:r>
            <w:r w:rsidR="00D76FC6">
              <w:rPr>
                <w:rFonts w:ascii="Times New Roman" w:hAnsi="Times New Roman"/>
                <w:lang w:val="en-GB" w:eastAsia="lt-LT"/>
              </w:rPr>
              <w:t>No path</w:t>
            </w:r>
            <w:r w:rsidR="00D76FC6" w:rsidRPr="00D76FC6">
              <w:rPr>
                <w:rFonts w:ascii="Times New Roman" w:hAnsi="Times New Roman"/>
                <w:lang w:val="en-GB" w:eastAsia="lt-LT"/>
              </w:rPr>
              <w:t xml:space="preserve">. </w:t>
            </w:r>
            <w:r w:rsidR="00D76FC6">
              <w:rPr>
                <w:rFonts w:ascii="Times New Roman" w:hAnsi="Times New Roman"/>
                <w:lang w:val="en-GB" w:eastAsia="lt-LT"/>
              </w:rPr>
              <w:t>Trials=</w:t>
            </w:r>
            <w:r w:rsidR="00976E7E">
              <w:rPr>
                <w:rFonts w:ascii="Times New Roman" w:hAnsi="Times New Roman"/>
                <w:lang w:val="en-GB" w:eastAsia="lt-LT"/>
              </w:rPr>
              <w:t>17 </w:t>
            </w:r>
            <w:r w:rsidR="00976E7E" w:rsidRPr="00976E7E">
              <w:rPr>
                <w:rFonts w:ascii="Times New Roman" w:hAnsi="Times New Roman"/>
                <w:lang w:val="en-GB" w:eastAsia="lt-LT"/>
              </w:rPr>
              <w:t>784</w:t>
            </w:r>
            <w:r w:rsidR="00976E7E">
              <w:rPr>
                <w:rFonts w:ascii="Times New Roman" w:hAnsi="Times New Roman"/>
                <w:lang w:val="en-GB" w:eastAsia="lt-LT"/>
              </w:rPr>
              <w:t>.</w:t>
            </w:r>
          </w:p>
          <w:p w:rsidR="009F0B72" w:rsidRDefault="009F0B72" w:rsidP="009F0B72">
            <w:pPr>
              <w:autoSpaceDE w:val="0"/>
              <w:autoSpaceDN w:val="0"/>
              <w:adjustRightInd w:val="0"/>
              <w:rPr>
                <w:rFonts w:ascii="Times New Roman" w:hAnsi="Times New Roman"/>
                <w:lang w:val="en-GB" w:eastAsia="lt-LT"/>
              </w:rPr>
            </w:pPr>
          </w:p>
          <w:p w:rsidR="00D76FC6" w:rsidRPr="00D76FC6" w:rsidRDefault="009F0B72" w:rsidP="009F0B72">
            <w:pPr>
              <w:autoSpaceDE w:val="0"/>
              <w:autoSpaceDN w:val="0"/>
              <w:adjustRightInd w:val="0"/>
              <w:rPr>
                <w:rFonts w:ascii="Times New Roman" w:hAnsi="Times New Roman"/>
                <w:sz w:val="16"/>
                <w:szCs w:val="16"/>
                <w:lang w:val="en-GB"/>
              </w:rPr>
            </w:pPr>
            <w:r>
              <w:rPr>
                <w:rFonts w:ascii="Times New Roman" w:hAnsi="Times New Roman"/>
                <w:lang w:val="en-GB" w:eastAsia="lt-LT"/>
              </w:rPr>
              <w:t>Print the trace as follows</w:t>
            </w:r>
            <w:r w:rsidR="0039020C">
              <w:rPr>
                <w:rFonts w:ascii="Times New Roman" w:hAnsi="Times New Roman"/>
                <w:lang w:val="en-GB" w:eastAsia="lt-LT"/>
              </w:rPr>
              <w:t>:</w:t>
            </w:r>
            <w:r w:rsidR="00823ECB">
              <w:rPr>
                <w:rFonts w:ascii="Times New Roman" w:hAnsi="Times New Roman"/>
                <w:lang w:val="en-GB" w:eastAsia="lt-LT"/>
              </w:rPr>
              <w:t xml:space="preserve"> a) PART 1 and PART 3 – </w:t>
            </w:r>
            <w:r w:rsidR="00976E7E">
              <w:rPr>
                <w:rFonts w:ascii="Times New Roman" w:hAnsi="Times New Roman"/>
                <w:lang w:val="en-GB" w:eastAsia="lt-LT"/>
              </w:rPr>
              <w:t xml:space="preserve">to console and </w:t>
            </w:r>
            <w:r w:rsidR="00611EC3">
              <w:rPr>
                <w:rFonts w:ascii="Times New Roman" w:hAnsi="Times New Roman"/>
                <w:lang w:val="en-GB" w:eastAsia="lt-LT"/>
              </w:rPr>
              <w:t>the</w:t>
            </w:r>
            <w:r w:rsidR="00883B78">
              <w:rPr>
                <w:rFonts w:ascii="Times New Roman" w:hAnsi="Times New Roman"/>
                <w:lang w:val="en-GB" w:eastAsia="lt-LT"/>
              </w:rPr>
              <w:t xml:space="preserve"> </w:t>
            </w:r>
            <w:r>
              <w:rPr>
                <w:rFonts w:ascii="Times New Roman" w:hAnsi="Times New Roman"/>
                <w:lang w:val="en-GB" w:eastAsia="lt-LT"/>
              </w:rPr>
              <w:t>file</w:t>
            </w:r>
            <w:r w:rsidR="00976E7E">
              <w:rPr>
                <w:rFonts w:ascii="Times New Roman" w:hAnsi="Times New Roman"/>
                <w:lang w:val="en-GB" w:eastAsia="lt-LT"/>
              </w:rPr>
              <w:t xml:space="preserve"> myoutput1.txt</w:t>
            </w:r>
            <w:r>
              <w:rPr>
                <w:rFonts w:ascii="Times New Roman" w:hAnsi="Times New Roman"/>
                <w:lang w:val="en-GB" w:eastAsia="lt-LT"/>
              </w:rPr>
              <w:t xml:space="preserve">, and b) all three </w:t>
            </w:r>
            <w:r w:rsidR="00976E7E">
              <w:rPr>
                <w:rFonts w:ascii="Times New Roman" w:hAnsi="Times New Roman"/>
                <w:lang w:val="en-GB" w:eastAsia="lt-LT"/>
              </w:rPr>
              <w:t>parts – to</w:t>
            </w:r>
            <w:r>
              <w:rPr>
                <w:rFonts w:ascii="Times New Roman" w:hAnsi="Times New Roman"/>
                <w:lang w:val="en-GB" w:eastAsia="lt-LT"/>
              </w:rPr>
              <w:t xml:space="preserve"> </w:t>
            </w:r>
            <w:r w:rsidR="00611EC3">
              <w:rPr>
                <w:rFonts w:ascii="Times New Roman" w:hAnsi="Times New Roman"/>
                <w:lang w:val="en-GB" w:eastAsia="lt-LT"/>
              </w:rPr>
              <w:t>the</w:t>
            </w:r>
            <w:r w:rsidR="00883B78">
              <w:rPr>
                <w:rFonts w:ascii="Times New Roman" w:hAnsi="Times New Roman"/>
                <w:lang w:val="en-GB" w:eastAsia="lt-LT"/>
              </w:rPr>
              <w:t xml:space="preserve"> </w:t>
            </w:r>
            <w:r>
              <w:rPr>
                <w:rFonts w:ascii="Times New Roman" w:hAnsi="Times New Roman"/>
                <w:lang w:val="en-GB" w:eastAsia="lt-LT"/>
              </w:rPr>
              <w:t>file</w:t>
            </w:r>
            <w:r w:rsidR="00976E7E">
              <w:rPr>
                <w:rFonts w:ascii="Times New Roman" w:hAnsi="Times New Roman"/>
                <w:lang w:val="en-GB" w:eastAsia="lt-LT"/>
              </w:rPr>
              <w:t xml:space="preserve"> myoutput2.txt</w:t>
            </w:r>
            <w:r>
              <w:rPr>
                <w:rFonts w:ascii="Times New Roman" w:hAnsi="Times New Roman"/>
                <w:lang w:val="en-GB" w:eastAsia="lt-LT"/>
              </w:rPr>
              <w:t>.</w:t>
            </w:r>
          </w:p>
        </w:tc>
      </w:tr>
    </w:tbl>
    <w:p w:rsidR="00713DB9" w:rsidRPr="0029788F" w:rsidRDefault="00213FE5" w:rsidP="00744E8E">
      <w:pPr>
        <w:pStyle w:val="Heading1"/>
      </w:pPr>
      <w:bookmarkStart w:id="21" w:name="_Toc154287576"/>
      <w:bookmarkStart w:id="22" w:name="_Toc154312039"/>
      <w:bookmarkStart w:id="23" w:name="_Toc3642531"/>
      <w:r>
        <w:lastRenderedPageBreak/>
        <w:t>Control with b</w:t>
      </w:r>
      <w:r w:rsidR="00783CAD" w:rsidRPr="0029788F">
        <w:t xml:space="preserve">acktracking and </w:t>
      </w:r>
      <w:r>
        <w:t>p</w:t>
      </w:r>
      <w:r w:rsidR="00783CAD" w:rsidRPr="0029788F">
        <w:t>rocedure</w:t>
      </w:r>
      <w:r w:rsidR="00713DB9" w:rsidRPr="0029788F">
        <w:t xml:space="preserve"> BACKTRACK</w:t>
      </w:r>
      <w:bookmarkEnd w:id="21"/>
      <w:bookmarkEnd w:id="22"/>
      <w:bookmarkEnd w:id="23"/>
    </w:p>
    <w:p w:rsidR="00856498" w:rsidRPr="0029788F" w:rsidRDefault="008451EA" w:rsidP="00856498">
      <w:pPr>
        <w:pStyle w:val="Paviliustracija"/>
        <w:rPr>
          <w:lang w:val="en-GB"/>
        </w:rPr>
      </w:pPr>
      <w:r w:rsidRPr="00854CB9">
        <w:rPr>
          <w:noProof/>
          <w:lang w:val="lt-LT" w:eastAsia="lt-LT"/>
        </w:rPr>
        <w:drawing>
          <wp:inline distT="0" distB="0" distL="0" distR="0">
            <wp:extent cx="4865370" cy="885190"/>
            <wp:effectExtent l="0" t="0" r="0" b="0"/>
            <wp:docPr id="276" name="Picture 1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5370" cy="885190"/>
                    </a:xfrm>
                    <a:prstGeom prst="rect">
                      <a:avLst/>
                    </a:prstGeom>
                    <a:noFill/>
                    <a:ln>
                      <a:noFill/>
                    </a:ln>
                  </pic:spPr>
                </pic:pic>
              </a:graphicData>
            </a:graphic>
          </wp:inline>
        </w:drawing>
      </w:r>
    </w:p>
    <w:p w:rsidR="00856498" w:rsidRPr="0029788F" w:rsidRDefault="002D3022" w:rsidP="00FD3585">
      <w:pPr>
        <w:pStyle w:val="Pavaprasymas"/>
      </w:pPr>
      <w:r w:rsidRPr="0029788F">
        <w:t>Fig. 3.1.</w:t>
      </w:r>
      <w:r w:rsidRPr="0029788F">
        <w:tab/>
      </w:r>
      <w:r w:rsidR="0021554F" w:rsidRPr="0029788F">
        <w:t xml:space="preserve">BACKTRACK </w:t>
      </w:r>
      <w:r w:rsidR="00663BA6">
        <w:t xml:space="preserve">in </w:t>
      </w:r>
      <w:r w:rsidR="001C0DDA">
        <w:t>the context of other control algorithms</w:t>
      </w:r>
    </w:p>
    <w:p w:rsidR="00251D5D" w:rsidRPr="0029788F" w:rsidRDefault="0021554F" w:rsidP="00C0690A">
      <w:pPr>
        <w:pStyle w:val="Tekstas"/>
      </w:pPr>
      <w:r w:rsidRPr="0029788F">
        <w:t>BACKTRA</w:t>
      </w:r>
      <w:r w:rsidR="00E52B24">
        <w:t>CK is used to solve</w:t>
      </w:r>
      <w:r w:rsidRPr="0029788F">
        <w:t xml:space="preserve"> </w:t>
      </w:r>
      <w:r w:rsidR="007210B2" w:rsidRPr="0029788F">
        <w:t xml:space="preserve">the </w:t>
      </w:r>
      <w:r w:rsidRPr="0029788F">
        <w:t>8-queens problem</w:t>
      </w:r>
      <w:r w:rsidR="00251D5D" w:rsidRPr="0029788F">
        <w:t>:</w:t>
      </w:r>
    </w:p>
    <w:p w:rsidR="00251D5D" w:rsidRPr="0029788F" w:rsidRDefault="0021554F" w:rsidP="00326DB7">
      <w:pPr>
        <w:pStyle w:val="Tekstasnumbered2"/>
        <w:numPr>
          <w:ilvl w:val="0"/>
          <w:numId w:val="41"/>
        </w:numPr>
      </w:pPr>
      <w:r w:rsidRPr="0029788F">
        <w:t xml:space="preserve">Global data base </w:t>
      </w:r>
      <w:r w:rsidR="00251D5D" w:rsidRPr="0029788F">
        <w:t xml:space="preserve">– </w:t>
      </w:r>
      <w:r w:rsidR="00A366BA" w:rsidRPr="0029788F">
        <w:t xml:space="preserve">a </w:t>
      </w:r>
      <w:r w:rsidR="00D51EAC" w:rsidRPr="0029788F">
        <w:t>chess</w:t>
      </w:r>
      <w:r w:rsidR="00CE2F9C">
        <w:t xml:space="preserve"> </w:t>
      </w:r>
      <w:r w:rsidRPr="0029788F">
        <w:t>board</w:t>
      </w:r>
      <w:r w:rsidR="00845D24" w:rsidRPr="0029788F">
        <w:t>.</w:t>
      </w:r>
    </w:p>
    <w:p w:rsidR="00251D5D" w:rsidRPr="0029788F" w:rsidRDefault="0021554F" w:rsidP="00326DB7">
      <w:pPr>
        <w:pStyle w:val="Tekstasnumbered2"/>
        <w:numPr>
          <w:ilvl w:val="0"/>
          <w:numId w:val="41"/>
        </w:numPr>
      </w:pPr>
      <w:r w:rsidRPr="0029788F">
        <w:t>A set of 64 productions</w:t>
      </w:r>
      <w:r w:rsidR="00A43672" w:rsidRPr="0029788F">
        <w:t xml:space="preserve"> {</w:t>
      </w:r>
      <w:r w:rsidR="00A43672" w:rsidRPr="00326DB7">
        <w:rPr>
          <w:i/>
        </w:rPr>
        <w:t>π</w:t>
      </w:r>
      <w:r w:rsidR="00A43672" w:rsidRPr="00326DB7">
        <w:rPr>
          <w:i/>
          <w:vertAlign w:val="subscript"/>
        </w:rPr>
        <w:t>i,j</w:t>
      </w:r>
      <w:r w:rsidR="00A43672" w:rsidRPr="0029788F">
        <w:t xml:space="preserve">, </w:t>
      </w:r>
      <w:r w:rsidR="00A43672" w:rsidRPr="00326DB7">
        <w:rPr>
          <w:i/>
        </w:rPr>
        <w:t>i,j</w:t>
      </w:r>
      <w:r w:rsidR="00A43672" w:rsidRPr="0029788F">
        <w:t xml:space="preserve"> = 1</w:t>
      </w:r>
      <w:r w:rsidR="00514057" w:rsidRPr="0029788F">
        <w:t>, 2, </w:t>
      </w:r>
      <w:r w:rsidR="00A43672" w:rsidRPr="0029788F">
        <w:t>...</w:t>
      </w:r>
      <w:r w:rsidR="00514057" w:rsidRPr="0029788F">
        <w:t>, </w:t>
      </w:r>
      <w:r w:rsidR="00A43672" w:rsidRPr="0029788F">
        <w:t>8}</w:t>
      </w:r>
      <w:r w:rsidRPr="0029788F">
        <w:t>, where</w:t>
      </w:r>
      <w:r w:rsidR="00415C91" w:rsidRPr="0029788F">
        <w:t xml:space="preserve"> </w:t>
      </w:r>
      <w:r w:rsidR="003378A0" w:rsidRPr="00326DB7">
        <w:rPr>
          <w:i/>
        </w:rPr>
        <w:t>π</w:t>
      </w:r>
      <w:r w:rsidR="003378A0" w:rsidRPr="00326DB7">
        <w:rPr>
          <w:i/>
          <w:vertAlign w:val="subscript"/>
        </w:rPr>
        <w:t>i,j</w:t>
      </w:r>
      <w:r w:rsidRPr="0029788F">
        <w:t xml:space="preserve"> denotes placing a qu</w:t>
      </w:r>
      <w:r w:rsidR="007210B2" w:rsidRPr="0029788F">
        <w:t xml:space="preserve">een into position </w:t>
      </w:r>
      <w:r w:rsidR="003378A0" w:rsidRPr="0029788F">
        <w:t>[</w:t>
      </w:r>
      <w:r w:rsidR="003378A0" w:rsidRPr="00326DB7">
        <w:rPr>
          <w:i/>
        </w:rPr>
        <w:t>i,j</w:t>
      </w:r>
      <w:r w:rsidR="003378A0" w:rsidRPr="0029788F">
        <w:t>]</w:t>
      </w:r>
      <w:r w:rsidR="00415C91" w:rsidRPr="0029788F">
        <w:t>.</w:t>
      </w:r>
      <w:r w:rsidR="00A43672" w:rsidRPr="0029788F">
        <w:t xml:space="preserve"> </w:t>
      </w:r>
      <w:r w:rsidRPr="0029788F">
        <w:t xml:space="preserve">We reduce this set to 8 productions </w:t>
      </w:r>
      <w:r w:rsidR="00415C91" w:rsidRPr="0029788F">
        <w:t>{</w:t>
      </w:r>
      <w:r w:rsidR="00415C91" w:rsidRPr="00326DB7">
        <w:rPr>
          <w:i/>
        </w:rPr>
        <w:t>π</w:t>
      </w:r>
      <w:r w:rsidR="00415C91" w:rsidRPr="00326DB7">
        <w:rPr>
          <w:i/>
          <w:vertAlign w:val="subscript"/>
        </w:rPr>
        <w:t>k</w:t>
      </w:r>
      <w:r w:rsidR="00415C91" w:rsidRPr="0029788F">
        <w:t xml:space="preserve">, </w:t>
      </w:r>
      <w:r w:rsidR="00415C91" w:rsidRPr="00326DB7">
        <w:rPr>
          <w:i/>
        </w:rPr>
        <w:t>k</w:t>
      </w:r>
      <w:r w:rsidR="00514057" w:rsidRPr="0029788F">
        <w:t xml:space="preserve"> = 1, 2, ..., </w:t>
      </w:r>
      <w:r w:rsidRPr="0029788F">
        <w:t xml:space="preserve">8}. Each queen i is placed in row </w:t>
      </w:r>
      <w:r w:rsidRPr="00326DB7">
        <w:rPr>
          <w:i/>
        </w:rPr>
        <w:t>i</w:t>
      </w:r>
      <w:r w:rsidRPr="0029788F">
        <w:t xml:space="preserve"> one by one, </w:t>
      </w:r>
      <w:r w:rsidRPr="00326DB7">
        <w:rPr>
          <w:i/>
        </w:rPr>
        <w:t>i</w:t>
      </w:r>
      <w:r w:rsidRPr="0029788F">
        <w:t>=1, 2 and so on until 8.</w:t>
      </w:r>
      <w:r w:rsidR="00415C91" w:rsidRPr="0029788F">
        <w:t xml:space="preserve"> </w:t>
      </w:r>
      <w:r w:rsidR="00E32005" w:rsidRPr="00326DB7">
        <w:rPr>
          <w:i/>
        </w:rPr>
        <w:t>π</w:t>
      </w:r>
      <w:r w:rsidR="00E32005" w:rsidRPr="00326DB7">
        <w:rPr>
          <w:i/>
          <w:vertAlign w:val="subscript"/>
        </w:rPr>
        <w:t>k</w:t>
      </w:r>
      <w:r w:rsidRPr="0029788F">
        <w:t xml:space="preserve"> denotes placing</w:t>
      </w:r>
      <w:r w:rsidR="00415C91" w:rsidRPr="0029788F">
        <w:t xml:space="preserve"> </w:t>
      </w:r>
      <w:r w:rsidRPr="0029788F">
        <w:t xml:space="preserve">a queen into column </w:t>
      </w:r>
      <w:r w:rsidRPr="00326DB7">
        <w:rPr>
          <w:i/>
        </w:rPr>
        <w:t>k</w:t>
      </w:r>
      <w:r w:rsidR="00415C91" w:rsidRPr="0029788F">
        <w:t xml:space="preserve">. </w:t>
      </w:r>
      <w:r w:rsidR="00845D24" w:rsidRPr="0029788F">
        <w:t>The first queen is placed i</w:t>
      </w:r>
      <w:r w:rsidR="00A366BA" w:rsidRPr="0029788F">
        <w:t>n</w:t>
      </w:r>
      <w:r w:rsidR="00845D24" w:rsidRPr="0029788F">
        <w:t xml:space="preserve"> row 1 and column</w:t>
      </w:r>
      <w:r w:rsidR="00A366BA" w:rsidRPr="0029788F">
        <w:t xml:space="preserve"> </w:t>
      </w:r>
      <w:r w:rsidR="00A366BA" w:rsidRPr="00326DB7">
        <w:rPr>
          <w:i/>
        </w:rPr>
        <w:t>k2</w:t>
      </w:r>
      <w:r w:rsidR="00845D24" w:rsidRPr="0029788F">
        <w:t>, the second</w:t>
      </w:r>
      <w:r w:rsidR="00415C91" w:rsidRPr="0029788F">
        <w:t xml:space="preserve"> – </w:t>
      </w:r>
      <w:r w:rsidR="00845D24" w:rsidRPr="0029788F">
        <w:t xml:space="preserve">in row 2 and column </w:t>
      </w:r>
      <w:r w:rsidR="00845D24" w:rsidRPr="00326DB7">
        <w:rPr>
          <w:i/>
        </w:rPr>
        <w:t>k2</w:t>
      </w:r>
      <w:r w:rsidR="00845D24" w:rsidRPr="0029788F">
        <w:t xml:space="preserve"> and so on.</w:t>
      </w:r>
    </w:p>
    <w:p w:rsidR="00A43672" w:rsidRPr="0029788F" w:rsidRDefault="00845D24" w:rsidP="00326DB7">
      <w:pPr>
        <w:pStyle w:val="Tekstasnumbered2"/>
        <w:numPr>
          <w:ilvl w:val="0"/>
          <w:numId w:val="41"/>
        </w:numPr>
      </w:pPr>
      <w:r w:rsidRPr="0029788F">
        <w:t>Control system</w:t>
      </w:r>
      <w:r w:rsidR="00E32005" w:rsidRPr="0029788F">
        <w:t xml:space="preserve"> – proced</w:t>
      </w:r>
      <w:r w:rsidRPr="0029788F">
        <w:t>ure</w:t>
      </w:r>
      <w:r w:rsidR="00E32005" w:rsidRPr="0029788F">
        <w:t xml:space="preserve"> BACKTRACK.</w:t>
      </w:r>
    </w:p>
    <w:p w:rsidR="00F01213" w:rsidRPr="0029788F" w:rsidRDefault="00845D24" w:rsidP="00F12FE0">
      <w:pPr>
        <w:pStyle w:val="Tekstas"/>
      </w:pPr>
      <w:r w:rsidRPr="0029788F">
        <w:t xml:space="preserve">An empty board stands for the initial state. A solution is </w:t>
      </w:r>
      <w:r w:rsidR="00E32005" w:rsidRPr="0029788F">
        <w:sym w:font="Symbol" w:char="00E1"/>
      </w:r>
      <w:r w:rsidR="00E32005" w:rsidRPr="0029788F">
        <w:rPr>
          <w:i/>
        </w:rPr>
        <w:t>π</w:t>
      </w:r>
      <w:r w:rsidR="00E32005" w:rsidRPr="0029788F">
        <w:rPr>
          <w:i/>
          <w:vertAlign w:val="subscript"/>
        </w:rPr>
        <w:t>k1</w:t>
      </w:r>
      <w:r w:rsidR="00E32005" w:rsidRPr="0029788F">
        <w:rPr>
          <w:i/>
        </w:rPr>
        <w:t>, π</w:t>
      </w:r>
      <w:r w:rsidR="00E32005" w:rsidRPr="0029788F">
        <w:rPr>
          <w:i/>
          <w:vertAlign w:val="subscript"/>
        </w:rPr>
        <w:t>k2</w:t>
      </w:r>
      <w:r w:rsidR="00E32005" w:rsidRPr="0029788F">
        <w:rPr>
          <w:i/>
        </w:rPr>
        <w:t xml:space="preserve">, </w:t>
      </w:r>
      <w:r w:rsidR="00E32005" w:rsidRPr="0029788F">
        <w:rPr>
          <w:i/>
        </w:rPr>
        <w:sym w:font="Symbol" w:char="F0BC"/>
      </w:r>
      <w:r w:rsidR="00E32005" w:rsidRPr="0029788F">
        <w:rPr>
          <w:i/>
        </w:rPr>
        <w:t>, π</w:t>
      </w:r>
      <w:r w:rsidR="00E32005" w:rsidRPr="0029788F">
        <w:rPr>
          <w:i/>
          <w:vertAlign w:val="subscript"/>
        </w:rPr>
        <w:t>k8</w:t>
      </w:r>
      <w:r w:rsidR="00E32005" w:rsidRPr="0029788F">
        <w:sym w:font="Symbol" w:char="00F1"/>
      </w:r>
      <w:r w:rsidRPr="0029788F">
        <w:t>, where</w:t>
      </w:r>
      <w:r w:rsidR="00E32005" w:rsidRPr="0029788F">
        <w:t xml:space="preserve"> </w:t>
      </w:r>
      <w:r w:rsidR="00E32005" w:rsidRPr="0029788F">
        <w:rPr>
          <w:i/>
        </w:rPr>
        <w:t>k1</w:t>
      </w:r>
      <w:r w:rsidR="00E32005" w:rsidRPr="0029788F">
        <w:t xml:space="preserve">, </w:t>
      </w:r>
      <w:r w:rsidR="00E32005" w:rsidRPr="0029788F">
        <w:rPr>
          <w:i/>
        </w:rPr>
        <w:t>k2</w:t>
      </w:r>
      <w:r w:rsidR="00E32005" w:rsidRPr="0029788F">
        <w:t>,</w:t>
      </w:r>
      <w:r w:rsidR="00E32005" w:rsidRPr="0029788F">
        <w:sym w:font="Symbol" w:char="F0BC"/>
      </w:r>
      <w:r w:rsidR="00E32005" w:rsidRPr="0029788F">
        <w:t xml:space="preserve">, </w:t>
      </w:r>
      <w:r w:rsidR="00E32005" w:rsidRPr="0029788F">
        <w:rPr>
          <w:i/>
        </w:rPr>
        <w:t>k8</w:t>
      </w:r>
      <w:r w:rsidR="00E32005" w:rsidRPr="0029788F">
        <w:t xml:space="preserve"> </w:t>
      </w:r>
      <w:r w:rsidR="00E32005" w:rsidRPr="0029788F">
        <w:sym w:font="Symbol" w:char="F0CE"/>
      </w:r>
      <w:r w:rsidRPr="0029788F">
        <w:t xml:space="preserve"> {1, 2,</w:t>
      </w:r>
      <w:r w:rsidR="00E32005" w:rsidRPr="0029788F">
        <w:sym w:font="Symbol" w:char="F0BC"/>
      </w:r>
      <w:r w:rsidR="00E32005" w:rsidRPr="0029788F">
        <w:t>, 8}</w:t>
      </w:r>
      <w:r w:rsidR="00F01213" w:rsidRPr="0029788F">
        <w:t>.</w:t>
      </w:r>
    </w:p>
    <w:p w:rsidR="00E92DAB" w:rsidRPr="0029788F" w:rsidRDefault="00DB1337" w:rsidP="00F12FE0">
      <w:pPr>
        <w:pStyle w:val="Tekstas"/>
      </w:pPr>
      <w:r w:rsidRPr="0029788F">
        <w:t>Below we adapt from</w:t>
      </w:r>
      <w:r w:rsidR="005412DD">
        <w:t xml:space="preserve"> (Nilsson 1982, Section 2.1)</w:t>
      </w:r>
      <w:r w:rsidR="00D6342E" w:rsidRPr="0029788F">
        <w:t xml:space="preserve">. </w:t>
      </w:r>
      <w:r w:rsidR="00E92DAB" w:rsidRPr="0029788F">
        <w:t>A general description of the backtracking control strategy was presented earlier as procedure PRODUCTION. Compared with graph-search control regimes, backtracking strategies are typically simpler to implement and require less storage</w:t>
      </w:r>
      <w:r w:rsidR="00E728FB" w:rsidRPr="0029788F">
        <w:t>.</w:t>
      </w:r>
    </w:p>
    <w:p w:rsidR="00E728FB" w:rsidRPr="0029788F" w:rsidRDefault="00E728FB" w:rsidP="00F12FE0">
      <w:pPr>
        <w:pStyle w:val="Tekstas"/>
      </w:pPr>
      <w:r w:rsidRPr="0029788F">
        <w:t>A simple recursive procedure captures the essence of the operation of a production system under backtracking control. This procedure, which we call BACKTRACK, takes a single argument, Data, initially set equal to the global database of the production system. Upon successful termination, the procedure returns a list of rules, that, if applied in sequence to the initial database, produces a database satisfying the termination condition. If the procedure halts without finding such a list of rules, it returns FAIL. The BACKTRACK procedure is defined as follows:</w:t>
      </w:r>
    </w:p>
    <w:p w:rsidR="00C57E50" w:rsidRPr="0029788F" w:rsidRDefault="00713DB9" w:rsidP="00FD3585">
      <w:pPr>
        <w:pStyle w:val="Pseudokodas"/>
        <w:spacing w:before="120"/>
        <w:rPr>
          <w:lang w:val="en-GB"/>
        </w:rPr>
      </w:pPr>
      <w:r w:rsidRPr="0029788F">
        <w:rPr>
          <w:b/>
          <w:lang w:val="en-GB"/>
        </w:rPr>
        <w:t>recursive</w:t>
      </w:r>
      <w:r w:rsidRPr="0029788F">
        <w:rPr>
          <w:lang w:val="en-GB"/>
        </w:rPr>
        <w:t xml:space="preserve"> </w:t>
      </w:r>
      <w:r w:rsidRPr="0029788F">
        <w:rPr>
          <w:b/>
          <w:lang w:val="en-GB"/>
        </w:rPr>
        <w:t>procedure</w:t>
      </w:r>
      <w:r w:rsidRPr="0029788F">
        <w:rPr>
          <w:lang w:val="en-GB"/>
        </w:rPr>
        <w:t xml:space="preserve"> BACKTRACK(DATA)</w:t>
      </w:r>
      <w:r w:rsidR="00361F48">
        <w:rPr>
          <w:lang w:val="en-GB"/>
        </w:rPr>
        <w:t xml:space="preserve"> </w:t>
      </w:r>
      <w:r w:rsidR="00361F48">
        <w:t>{</w:t>
      </w:r>
      <w:r w:rsidR="00EA07EF">
        <w:t>return</w:t>
      </w:r>
      <w:r w:rsidR="00361F48">
        <w:t xml:space="preserve"> list of rules}</w:t>
      </w:r>
      <w:r w:rsidR="00C57E50" w:rsidRPr="0029788F">
        <w:rPr>
          <w:lang w:val="en-GB"/>
        </w:rPr>
        <w:br/>
      </w:r>
      <w:r w:rsidRPr="0029788F">
        <w:rPr>
          <w:i/>
          <w:lang w:val="en-GB"/>
        </w:rPr>
        <w:t xml:space="preserve">{DATA – </w:t>
      </w:r>
      <w:r w:rsidR="00103550" w:rsidRPr="0029788F">
        <w:rPr>
          <w:i/>
          <w:lang w:val="en-GB"/>
        </w:rPr>
        <w:t>a</w:t>
      </w:r>
      <w:r w:rsidR="00845D24" w:rsidRPr="0029788F">
        <w:rPr>
          <w:i/>
          <w:lang w:val="en-GB"/>
        </w:rPr>
        <w:t xml:space="preserve"> current state of the GDB</w:t>
      </w:r>
      <w:r w:rsidR="00103550" w:rsidRPr="0029788F">
        <w:rPr>
          <w:i/>
          <w:lang w:val="en-GB"/>
        </w:rPr>
        <w:t>. Returns a list of rules.}</w:t>
      </w:r>
      <w:r w:rsidR="00C57E50" w:rsidRPr="0029788F">
        <w:rPr>
          <w:i/>
          <w:lang w:val="en-GB"/>
        </w:rPr>
        <w:br/>
      </w:r>
      <w:r w:rsidR="00C57E50" w:rsidRPr="0029788F">
        <w:rPr>
          <w:lang w:val="en-GB"/>
        </w:rPr>
        <w:t xml:space="preserve">    </w:t>
      </w:r>
      <w:r w:rsidR="00C57E50" w:rsidRPr="0029788F">
        <w:rPr>
          <w:i/>
          <w:lang w:val="en-GB"/>
        </w:rPr>
        <w:t>{ 1}</w:t>
      </w:r>
      <w:r w:rsidR="00C57E50" w:rsidRPr="0029788F">
        <w:rPr>
          <w:lang w:val="en-GB"/>
        </w:rPr>
        <w:t xml:space="preserve">      </w:t>
      </w:r>
      <w:r w:rsidR="00C57E50" w:rsidRPr="0029788F">
        <w:rPr>
          <w:b/>
          <w:lang w:val="en-GB"/>
        </w:rPr>
        <w:t>if</w:t>
      </w:r>
      <w:r w:rsidR="00C57E50" w:rsidRPr="0029788F">
        <w:rPr>
          <w:lang w:val="en-GB"/>
        </w:rPr>
        <w:t xml:space="preserve"> TERM(DATA) </w:t>
      </w:r>
      <w:r w:rsidR="00C57E50" w:rsidRPr="0029788F">
        <w:rPr>
          <w:b/>
          <w:lang w:val="en-GB"/>
        </w:rPr>
        <w:t>then</w:t>
      </w:r>
      <w:r w:rsidR="00C57E50" w:rsidRPr="0029788F">
        <w:rPr>
          <w:lang w:val="en-GB"/>
        </w:rPr>
        <w:t xml:space="preserve"> </w:t>
      </w:r>
      <w:r w:rsidR="00C57E50" w:rsidRPr="0029788F">
        <w:rPr>
          <w:b/>
          <w:lang w:val="en-GB"/>
        </w:rPr>
        <w:t>return</w:t>
      </w:r>
      <w:r w:rsidR="00C57E50" w:rsidRPr="0029788F">
        <w:rPr>
          <w:lang w:val="en-GB"/>
        </w:rPr>
        <w:t xml:space="preserve"> NIL;</w:t>
      </w:r>
      <w:r w:rsidR="00E92DAB" w:rsidRPr="0029788F">
        <w:rPr>
          <w:lang w:val="en-GB"/>
        </w:rPr>
        <w:t xml:space="preserve"> </w:t>
      </w:r>
      <w:r w:rsidR="00E92DAB" w:rsidRPr="0029788F">
        <w:rPr>
          <w:i/>
          <w:lang w:val="en-GB"/>
        </w:rPr>
        <w:t>{TERM is a</w:t>
      </w:r>
      <w:r w:rsidR="00E92DAB" w:rsidRPr="0029788F">
        <w:rPr>
          <w:i/>
          <w:lang w:val="en-GB"/>
        </w:rPr>
        <w:br/>
        <w:t xml:space="preserve">                 </w:t>
      </w:r>
      <w:r w:rsidR="004F6F2C" w:rsidRPr="0029788F">
        <w:rPr>
          <w:i/>
          <w:lang w:val="en-GB"/>
        </w:rPr>
        <w:t xml:space="preserve"> </w:t>
      </w:r>
      <w:r w:rsidR="00E92DAB" w:rsidRPr="0029788F">
        <w:rPr>
          <w:i/>
          <w:lang w:val="en-GB"/>
        </w:rPr>
        <w:t xml:space="preserve"> </w:t>
      </w:r>
      <w:r w:rsidR="00103550" w:rsidRPr="0029788F">
        <w:rPr>
          <w:i/>
          <w:lang w:val="en-GB"/>
        </w:rPr>
        <w:t>predicate true for arguments that</w:t>
      </w:r>
      <w:r w:rsidR="00E92DAB" w:rsidRPr="0029788F">
        <w:rPr>
          <w:i/>
          <w:lang w:val="en-GB"/>
        </w:rPr>
        <w:t xml:space="preserve"> satisfy</w:t>
      </w:r>
      <w:r w:rsidR="00103550" w:rsidRPr="0029788F">
        <w:rPr>
          <w:i/>
          <w:lang w:val="en-GB"/>
        </w:rPr>
        <w:br/>
      </w:r>
      <w:r w:rsidR="00E92DAB" w:rsidRPr="0029788F">
        <w:rPr>
          <w:i/>
          <w:lang w:val="en-GB"/>
        </w:rPr>
        <w:t xml:space="preserve">                 </w:t>
      </w:r>
      <w:r w:rsidR="004F6F2C" w:rsidRPr="0029788F">
        <w:rPr>
          <w:i/>
          <w:lang w:val="en-GB"/>
        </w:rPr>
        <w:t xml:space="preserve"> </w:t>
      </w:r>
      <w:r w:rsidR="00E92DAB" w:rsidRPr="0029788F">
        <w:rPr>
          <w:i/>
          <w:lang w:val="en-GB"/>
        </w:rPr>
        <w:t xml:space="preserve"> </w:t>
      </w:r>
      <w:r w:rsidR="00103550" w:rsidRPr="0029788F">
        <w:rPr>
          <w:i/>
          <w:lang w:val="en-GB"/>
        </w:rPr>
        <w:t>the termination condition of the</w:t>
      </w:r>
      <w:r w:rsidR="00E92DAB" w:rsidRPr="0029788F">
        <w:rPr>
          <w:i/>
          <w:lang w:val="en-GB"/>
        </w:rPr>
        <w:t xml:space="preserve"> production</w:t>
      </w:r>
      <w:r w:rsidR="00103550" w:rsidRPr="0029788F">
        <w:rPr>
          <w:i/>
          <w:lang w:val="en-GB"/>
        </w:rPr>
        <w:br/>
        <w:t xml:space="preserve">                  </w:t>
      </w:r>
      <w:r w:rsidR="004F6F2C" w:rsidRPr="0029788F">
        <w:rPr>
          <w:i/>
          <w:lang w:val="en-GB"/>
        </w:rPr>
        <w:t xml:space="preserve"> </w:t>
      </w:r>
      <w:r w:rsidR="00103550" w:rsidRPr="0029788F">
        <w:rPr>
          <w:i/>
          <w:lang w:val="en-GB"/>
        </w:rPr>
        <w:t>system. Upon successful</w:t>
      </w:r>
      <w:r w:rsidR="00E92DAB" w:rsidRPr="0029788F">
        <w:rPr>
          <w:i/>
          <w:lang w:val="en-GB"/>
        </w:rPr>
        <w:t xml:space="preserve"> termination, NIL,</w:t>
      </w:r>
      <w:r w:rsidR="00E92DAB" w:rsidRPr="0029788F">
        <w:rPr>
          <w:i/>
          <w:lang w:val="en-GB"/>
        </w:rPr>
        <w:br/>
        <w:t xml:space="preserve">               </w:t>
      </w:r>
      <w:r w:rsidR="00103550" w:rsidRPr="0029788F">
        <w:rPr>
          <w:i/>
          <w:lang w:val="en-GB"/>
        </w:rPr>
        <w:t xml:space="preserve"> </w:t>
      </w:r>
      <w:r w:rsidR="00E92DAB" w:rsidRPr="0029788F">
        <w:rPr>
          <w:i/>
          <w:lang w:val="en-GB"/>
        </w:rPr>
        <w:t xml:space="preserve">  </w:t>
      </w:r>
      <w:r w:rsidR="004F6F2C" w:rsidRPr="0029788F">
        <w:rPr>
          <w:i/>
          <w:lang w:val="en-GB"/>
        </w:rPr>
        <w:t xml:space="preserve"> </w:t>
      </w:r>
      <w:r w:rsidR="00103550" w:rsidRPr="0029788F">
        <w:rPr>
          <w:i/>
          <w:lang w:val="en-GB"/>
        </w:rPr>
        <w:t>the empty list is returned.</w:t>
      </w:r>
      <w:r w:rsidR="00E92DAB" w:rsidRPr="0029788F">
        <w:rPr>
          <w:i/>
          <w:lang w:val="en-GB"/>
        </w:rPr>
        <w:t>}</w:t>
      </w:r>
      <w:r w:rsidR="00C57E50" w:rsidRPr="0029788F">
        <w:rPr>
          <w:lang w:val="en-GB"/>
        </w:rPr>
        <w:br/>
        <w:t xml:space="preserve">    </w:t>
      </w:r>
      <w:r w:rsidR="00C57E50" w:rsidRPr="0029788F">
        <w:rPr>
          <w:i/>
          <w:lang w:val="en-GB"/>
        </w:rPr>
        <w:t>{ 2}</w:t>
      </w:r>
      <w:r w:rsidR="00C57E50" w:rsidRPr="0029788F">
        <w:rPr>
          <w:lang w:val="en-GB"/>
        </w:rPr>
        <w:t xml:space="preserve">      </w:t>
      </w:r>
      <w:r w:rsidR="00C57E50" w:rsidRPr="0029788F">
        <w:rPr>
          <w:b/>
          <w:lang w:val="en-GB"/>
        </w:rPr>
        <w:t>if</w:t>
      </w:r>
      <w:r w:rsidR="00C57E50" w:rsidRPr="0029788F">
        <w:rPr>
          <w:lang w:val="en-GB"/>
        </w:rPr>
        <w:t xml:space="preserve"> DEADEND(DATA) </w:t>
      </w:r>
      <w:r w:rsidR="00C57E50" w:rsidRPr="0029788F">
        <w:rPr>
          <w:b/>
          <w:lang w:val="en-GB"/>
        </w:rPr>
        <w:t>then</w:t>
      </w:r>
      <w:r w:rsidR="00C57E50" w:rsidRPr="0029788F">
        <w:rPr>
          <w:lang w:val="en-GB"/>
        </w:rPr>
        <w:t xml:space="preserve"> </w:t>
      </w:r>
      <w:r w:rsidR="00C57E50" w:rsidRPr="0029788F">
        <w:rPr>
          <w:b/>
          <w:lang w:val="en-GB"/>
        </w:rPr>
        <w:t>return</w:t>
      </w:r>
      <w:r w:rsidR="00C57E50" w:rsidRPr="0029788F">
        <w:rPr>
          <w:lang w:val="en-GB"/>
        </w:rPr>
        <w:t xml:space="preserve"> FAIL;</w:t>
      </w:r>
      <w:r w:rsidR="00E92DAB" w:rsidRPr="0029788F">
        <w:rPr>
          <w:lang w:val="en-GB"/>
        </w:rPr>
        <w:t xml:space="preserve"> </w:t>
      </w:r>
      <w:r w:rsidR="004F6F2C" w:rsidRPr="0029788F">
        <w:rPr>
          <w:i/>
          <w:lang w:val="en-GB"/>
        </w:rPr>
        <w:t>{DEADEND is a</w:t>
      </w:r>
      <w:r w:rsidR="004F6F2C" w:rsidRPr="0029788F">
        <w:rPr>
          <w:i/>
          <w:lang w:val="en-GB"/>
        </w:rPr>
        <w:br/>
        <w:t xml:space="preserve">                   predicate true for arguments th</w:t>
      </w:r>
      <w:r w:rsidR="003210F3" w:rsidRPr="0029788F">
        <w:rPr>
          <w:i/>
          <w:lang w:val="en-GB"/>
        </w:rPr>
        <w:t>at are known</w:t>
      </w:r>
      <w:r w:rsidR="003210F3" w:rsidRPr="0029788F">
        <w:rPr>
          <w:i/>
          <w:lang w:val="en-GB"/>
        </w:rPr>
        <w:br/>
        <w:t xml:space="preserve">                  </w:t>
      </w:r>
      <w:r w:rsidR="004F6F2C" w:rsidRPr="0029788F">
        <w:rPr>
          <w:i/>
          <w:lang w:val="en-GB"/>
        </w:rPr>
        <w:t xml:space="preserve"> not to be on a path to a soluti</w:t>
      </w:r>
      <w:r w:rsidR="003210F3" w:rsidRPr="0029788F">
        <w:rPr>
          <w:i/>
          <w:lang w:val="en-GB"/>
        </w:rPr>
        <w:t>on. In this</w:t>
      </w:r>
      <w:r w:rsidR="003210F3" w:rsidRPr="0029788F">
        <w:rPr>
          <w:i/>
          <w:lang w:val="en-GB"/>
        </w:rPr>
        <w:br/>
        <w:t xml:space="preserve">                   </w:t>
      </w:r>
      <w:r w:rsidR="004F6F2C" w:rsidRPr="0029788F">
        <w:rPr>
          <w:i/>
          <w:lang w:val="en-GB"/>
        </w:rPr>
        <w:t>case</w:t>
      </w:r>
      <w:r w:rsidR="009F5AF4" w:rsidRPr="0029788F">
        <w:rPr>
          <w:i/>
          <w:lang w:val="en-GB"/>
        </w:rPr>
        <w:t>,</w:t>
      </w:r>
      <w:r w:rsidR="004F6F2C" w:rsidRPr="0029788F">
        <w:rPr>
          <w:i/>
          <w:lang w:val="en-GB"/>
        </w:rPr>
        <w:t xml:space="preserve"> the symbol FAIL</w:t>
      </w:r>
      <w:r w:rsidR="009F5AF4" w:rsidRPr="0029788F">
        <w:rPr>
          <w:i/>
          <w:lang w:val="en-GB"/>
        </w:rPr>
        <w:t xml:space="preserve"> is returned</w:t>
      </w:r>
      <w:r w:rsidR="004F6F2C" w:rsidRPr="0029788F">
        <w:rPr>
          <w:i/>
          <w:lang w:val="en-GB"/>
        </w:rPr>
        <w:t>.}</w:t>
      </w:r>
      <w:r w:rsidR="00C57E50" w:rsidRPr="0029788F">
        <w:rPr>
          <w:lang w:val="en-GB"/>
        </w:rPr>
        <w:br/>
        <w:t xml:space="preserve">    </w:t>
      </w:r>
      <w:r w:rsidR="00C57E50" w:rsidRPr="0029788F">
        <w:rPr>
          <w:i/>
          <w:lang w:val="en-GB"/>
        </w:rPr>
        <w:t>{ 3}</w:t>
      </w:r>
      <w:r w:rsidR="00C57E50" w:rsidRPr="0029788F">
        <w:rPr>
          <w:lang w:val="en-GB"/>
        </w:rPr>
        <w:t xml:space="preserve">      RULES := APPRULES(DATA);</w:t>
      </w:r>
      <w:r w:rsidR="003210F3" w:rsidRPr="0029788F">
        <w:rPr>
          <w:lang w:val="en-GB"/>
        </w:rPr>
        <w:t xml:space="preserve"> </w:t>
      </w:r>
      <w:r w:rsidR="003210F3" w:rsidRPr="0029788F">
        <w:rPr>
          <w:i/>
          <w:lang w:val="en-GB"/>
        </w:rPr>
        <w:t>{APPRULES is a function</w:t>
      </w:r>
      <w:r w:rsidR="003210F3" w:rsidRPr="0029788F">
        <w:rPr>
          <w:i/>
          <w:lang w:val="en-GB"/>
        </w:rPr>
        <w:br/>
        <w:t xml:space="preserve">                   that computes the rules applicable to its</w:t>
      </w:r>
      <w:r w:rsidR="003210F3" w:rsidRPr="0029788F">
        <w:rPr>
          <w:i/>
          <w:lang w:val="en-GB"/>
        </w:rPr>
        <w:br/>
        <w:t xml:space="preserve">                   argument and orders them (either arbitrari-</w:t>
      </w:r>
      <w:r w:rsidR="003210F3" w:rsidRPr="0029788F">
        <w:rPr>
          <w:i/>
          <w:lang w:val="en-GB"/>
        </w:rPr>
        <w:br/>
        <w:t xml:space="preserve">                   ly or according to heuristic merit).}</w:t>
      </w:r>
      <w:r w:rsidR="00C57E50" w:rsidRPr="0029788F">
        <w:rPr>
          <w:lang w:val="en-GB"/>
        </w:rPr>
        <w:br/>
      </w:r>
      <w:r w:rsidR="00C57E50" w:rsidRPr="0029788F">
        <w:rPr>
          <w:lang w:val="en-GB"/>
        </w:rPr>
        <w:lastRenderedPageBreak/>
        <w:t xml:space="preserve">    </w:t>
      </w:r>
      <w:r w:rsidR="00C57E50" w:rsidRPr="0029788F">
        <w:rPr>
          <w:i/>
          <w:lang w:val="en-GB"/>
        </w:rPr>
        <w:t>{ 4}</w:t>
      </w:r>
      <w:r w:rsidR="003210F3" w:rsidRPr="0029788F">
        <w:rPr>
          <w:lang w:val="en-GB"/>
        </w:rPr>
        <w:t xml:space="preserve">      LOOP: </w:t>
      </w:r>
      <w:r w:rsidR="00C57E50" w:rsidRPr="0029788F">
        <w:rPr>
          <w:b/>
          <w:lang w:val="en-GB"/>
        </w:rPr>
        <w:t>if</w:t>
      </w:r>
      <w:r w:rsidR="00C57E50" w:rsidRPr="0029788F">
        <w:rPr>
          <w:lang w:val="en-GB"/>
        </w:rPr>
        <w:t xml:space="preserve"> NULL(RULES) </w:t>
      </w:r>
      <w:r w:rsidR="00C57E50" w:rsidRPr="0029788F">
        <w:rPr>
          <w:b/>
          <w:lang w:val="en-GB"/>
        </w:rPr>
        <w:t>then</w:t>
      </w:r>
      <w:r w:rsidR="00C57E50" w:rsidRPr="0029788F">
        <w:rPr>
          <w:lang w:val="en-GB"/>
        </w:rPr>
        <w:t xml:space="preserve"> </w:t>
      </w:r>
      <w:r w:rsidR="00C57E50" w:rsidRPr="0029788F">
        <w:rPr>
          <w:b/>
          <w:lang w:val="en-GB"/>
        </w:rPr>
        <w:t>return</w:t>
      </w:r>
      <w:r w:rsidR="00C57E50" w:rsidRPr="0029788F">
        <w:rPr>
          <w:lang w:val="en-GB"/>
        </w:rPr>
        <w:t xml:space="preserve"> FAIL;</w:t>
      </w:r>
      <w:r w:rsidR="003210F3" w:rsidRPr="0029788F">
        <w:rPr>
          <w:lang w:val="en-GB"/>
        </w:rPr>
        <w:br/>
        <w:t xml:space="preserve">                   </w:t>
      </w:r>
      <w:r w:rsidR="00E31BA6" w:rsidRPr="0029788F">
        <w:rPr>
          <w:lang w:val="en-GB"/>
        </w:rPr>
        <w:t xml:space="preserve">   </w:t>
      </w:r>
      <w:r w:rsidR="00DB1337" w:rsidRPr="0029788F">
        <w:rPr>
          <w:lang w:val="en-GB"/>
        </w:rPr>
        <w:t xml:space="preserve">  </w:t>
      </w:r>
      <w:r w:rsidR="003210F3" w:rsidRPr="0029788F">
        <w:rPr>
          <w:i/>
          <w:lang w:val="en-GB"/>
        </w:rPr>
        <w:t>{If there is no (more) rules to apply,</w:t>
      </w:r>
      <w:r w:rsidR="003210F3" w:rsidRPr="0029788F">
        <w:rPr>
          <w:i/>
          <w:lang w:val="en-GB"/>
        </w:rPr>
        <w:br/>
        <w:t xml:space="preserve">                 </w:t>
      </w:r>
      <w:r w:rsidR="00E31BA6" w:rsidRPr="0029788F">
        <w:rPr>
          <w:i/>
          <w:lang w:val="en-GB"/>
        </w:rPr>
        <w:t xml:space="preserve">   </w:t>
      </w:r>
      <w:r w:rsidR="003210F3" w:rsidRPr="0029788F">
        <w:rPr>
          <w:i/>
          <w:lang w:val="en-GB"/>
        </w:rPr>
        <w:t xml:space="preserve"> </w:t>
      </w:r>
      <w:r w:rsidR="00DB1337" w:rsidRPr="0029788F">
        <w:rPr>
          <w:i/>
          <w:lang w:val="en-GB"/>
        </w:rPr>
        <w:t xml:space="preserve">  </w:t>
      </w:r>
      <w:r w:rsidR="003210F3" w:rsidRPr="0029788F">
        <w:rPr>
          <w:i/>
          <w:lang w:val="en-GB"/>
        </w:rPr>
        <w:t xml:space="preserve"> the procedure fails.}</w:t>
      </w:r>
      <w:r w:rsidR="00C57E50" w:rsidRPr="0029788F">
        <w:rPr>
          <w:lang w:val="en-GB"/>
        </w:rPr>
        <w:br/>
        <w:t xml:space="preserve">    </w:t>
      </w:r>
      <w:r w:rsidR="00C57E50" w:rsidRPr="0029788F">
        <w:rPr>
          <w:i/>
          <w:lang w:val="en-GB"/>
        </w:rPr>
        <w:t>{ 5}</w:t>
      </w:r>
      <w:r w:rsidR="00E31BA6" w:rsidRPr="0029788F">
        <w:rPr>
          <w:lang w:val="en-GB"/>
        </w:rPr>
        <w:t xml:space="preserve">            </w:t>
      </w:r>
      <w:r w:rsidR="00C57E50" w:rsidRPr="0029788F">
        <w:rPr>
          <w:lang w:val="en-GB"/>
        </w:rPr>
        <w:t xml:space="preserve">R </w:t>
      </w:r>
      <w:r w:rsidR="004808B8" w:rsidRPr="0029788F">
        <w:rPr>
          <w:lang w:val="en-GB"/>
        </w:rPr>
        <w:t xml:space="preserve">    </w:t>
      </w:r>
      <w:r w:rsidR="00C57E50" w:rsidRPr="0029788F">
        <w:rPr>
          <w:lang w:val="en-GB"/>
        </w:rPr>
        <w:t>:= FIRST(RULES);</w:t>
      </w:r>
      <w:r w:rsidR="003210F3" w:rsidRPr="0029788F">
        <w:rPr>
          <w:lang w:val="en-GB"/>
        </w:rPr>
        <w:t xml:space="preserve"> </w:t>
      </w:r>
      <w:r w:rsidR="003210F3" w:rsidRPr="0029788F">
        <w:rPr>
          <w:i/>
          <w:lang w:val="en-GB"/>
        </w:rPr>
        <w:t>{The best of the</w:t>
      </w:r>
      <w:r w:rsidR="003210F3" w:rsidRPr="0029788F">
        <w:rPr>
          <w:i/>
          <w:lang w:val="en-GB"/>
        </w:rPr>
        <w:br/>
        <w:t xml:space="preserve">                     </w:t>
      </w:r>
      <w:r w:rsidR="00E31BA6" w:rsidRPr="0029788F">
        <w:rPr>
          <w:i/>
          <w:lang w:val="en-GB"/>
        </w:rPr>
        <w:t xml:space="preserve"> </w:t>
      </w:r>
      <w:r w:rsidR="00DB1337" w:rsidRPr="0029788F">
        <w:rPr>
          <w:i/>
          <w:lang w:val="en-GB"/>
        </w:rPr>
        <w:t xml:space="preserve">        </w:t>
      </w:r>
      <w:r w:rsidR="003210F3" w:rsidRPr="0029788F">
        <w:rPr>
          <w:i/>
          <w:lang w:val="en-GB"/>
        </w:rPr>
        <w:t>applicable rules is selected.}</w:t>
      </w:r>
      <w:r w:rsidR="00C57E50" w:rsidRPr="0029788F">
        <w:rPr>
          <w:lang w:val="en-GB"/>
        </w:rPr>
        <w:br/>
        <w:t xml:space="preserve">    </w:t>
      </w:r>
      <w:r w:rsidR="00C57E50" w:rsidRPr="0029788F">
        <w:rPr>
          <w:i/>
          <w:lang w:val="en-GB"/>
        </w:rPr>
        <w:t>{ 6}</w:t>
      </w:r>
      <w:r w:rsidR="00E31BA6" w:rsidRPr="0029788F">
        <w:rPr>
          <w:lang w:val="en-GB"/>
        </w:rPr>
        <w:t xml:space="preserve">            </w:t>
      </w:r>
      <w:r w:rsidR="00C57E50" w:rsidRPr="0029788F">
        <w:rPr>
          <w:lang w:val="en-GB"/>
        </w:rPr>
        <w:t>RULES := TAIL(RULES);</w:t>
      </w:r>
      <w:r w:rsidR="00E31BA6" w:rsidRPr="0029788F">
        <w:rPr>
          <w:lang w:val="en-GB"/>
        </w:rPr>
        <w:t xml:space="preserve"> </w:t>
      </w:r>
      <w:r w:rsidR="00E31BA6" w:rsidRPr="0029788F">
        <w:rPr>
          <w:i/>
          <w:lang w:val="en-GB"/>
        </w:rPr>
        <w:t>{The list of</w:t>
      </w:r>
      <w:r w:rsidR="00E31BA6" w:rsidRPr="0029788F">
        <w:rPr>
          <w:i/>
          <w:lang w:val="en-GB"/>
        </w:rPr>
        <w:br/>
        <w:t xml:space="preserve">                     </w:t>
      </w:r>
      <w:r w:rsidR="00DB1337" w:rsidRPr="0029788F">
        <w:rPr>
          <w:i/>
          <w:lang w:val="en-GB"/>
        </w:rPr>
        <w:t xml:space="preserve">  </w:t>
      </w:r>
      <w:r w:rsidR="00E31BA6" w:rsidRPr="0029788F">
        <w:rPr>
          <w:i/>
          <w:lang w:val="en-GB"/>
        </w:rPr>
        <w:t xml:space="preserve"> applicable rules is diminished by</w:t>
      </w:r>
      <w:r w:rsidR="00E31BA6" w:rsidRPr="0029788F">
        <w:rPr>
          <w:i/>
          <w:lang w:val="en-GB"/>
        </w:rPr>
        <w:br/>
        <w:t xml:space="preserve">                     </w:t>
      </w:r>
      <w:r w:rsidR="00DB1337" w:rsidRPr="0029788F">
        <w:rPr>
          <w:i/>
          <w:lang w:val="en-GB"/>
        </w:rPr>
        <w:t xml:space="preserve">  </w:t>
      </w:r>
      <w:r w:rsidR="00E31BA6" w:rsidRPr="0029788F">
        <w:rPr>
          <w:i/>
          <w:lang w:val="en-GB"/>
        </w:rPr>
        <w:t xml:space="preserve"> removing the one just selected.}</w:t>
      </w:r>
      <w:r w:rsidR="00C57E50" w:rsidRPr="0029788F">
        <w:rPr>
          <w:lang w:val="en-GB"/>
        </w:rPr>
        <w:br/>
        <w:t xml:space="preserve">    </w:t>
      </w:r>
      <w:r w:rsidR="00C57E50" w:rsidRPr="0029788F">
        <w:rPr>
          <w:i/>
          <w:lang w:val="en-GB"/>
        </w:rPr>
        <w:t>{ 7}</w:t>
      </w:r>
      <w:r w:rsidR="00E31BA6" w:rsidRPr="0029788F">
        <w:rPr>
          <w:lang w:val="en-GB"/>
        </w:rPr>
        <w:t xml:space="preserve">            </w:t>
      </w:r>
      <w:r w:rsidR="00C57E50" w:rsidRPr="0029788F">
        <w:rPr>
          <w:lang w:val="en-GB"/>
        </w:rPr>
        <w:t>RDATA := R(DATA);</w:t>
      </w:r>
      <w:r w:rsidR="00E31BA6" w:rsidRPr="0029788F">
        <w:rPr>
          <w:lang w:val="en-GB"/>
        </w:rPr>
        <w:t xml:space="preserve"> </w:t>
      </w:r>
      <w:r w:rsidR="00E31BA6" w:rsidRPr="0029788F">
        <w:rPr>
          <w:i/>
          <w:lang w:val="en-GB"/>
        </w:rPr>
        <w:t>{Rule R is applied to</w:t>
      </w:r>
      <w:r w:rsidR="00E31BA6" w:rsidRPr="0029788F">
        <w:rPr>
          <w:i/>
          <w:lang w:val="en-GB"/>
        </w:rPr>
        <w:br/>
        <w:t xml:space="preserve">                     </w:t>
      </w:r>
      <w:r w:rsidR="00DB1337" w:rsidRPr="0029788F">
        <w:rPr>
          <w:i/>
          <w:lang w:val="en-GB"/>
        </w:rPr>
        <w:t xml:space="preserve">  </w:t>
      </w:r>
      <w:r w:rsidR="00E31BA6" w:rsidRPr="0029788F">
        <w:rPr>
          <w:i/>
          <w:lang w:val="en-GB"/>
        </w:rPr>
        <w:t xml:space="preserve"> </w:t>
      </w:r>
      <w:r w:rsidR="00DB1337" w:rsidRPr="0029788F">
        <w:rPr>
          <w:i/>
          <w:lang w:val="en-GB"/>
        </w:rPr>
        <w:t xml:space="preserve">              </w:t>
      </w:r>
      <w:r w:rsidR="00E31BA6" w:rsidRPr="0029788F">
        <w:rPr>
          <w:i/>
          <w:lang w:val="en-GB"/>
        </w:rPr>
        <w:t>produce a new database.}</w:t>
      </w:r>
      <w:r w:rsidR="00C57E50" w:rsidRPr="0029788F">
        <w:rPr>
          <w:lang w:val="en-GB"/>
        </w:rPr>
        <w:br/>
        <w:t xml:space="preserve">    </w:t>
      </w:r>
      <w:r w:rsidR="00C57E50" w:rsidRPr="0029788F">
        <w:rPr>
          <w:i/>
          <w:lang w:val="en-GB"/>
        </w:rPr>
        <w:t>{ 8}</w:t>
      </w:r>
      <w:r w:rsidR="00E31BA6" w:rsidRPr="0029788F">
        <w:rPr>
          <w:lang w:val="en-GB"/>
        </w:rPr>
        <w:t xml:space="preserve">            </w:t>
      </w:r>
      <w:r w:rsidR="00C57E50" w:rsidRPr="0029788F">
        <w:rPr>
          <w:lang w:val="en-GB"/>
        </w:rPr>
        <w:t xml:space="preserve">PATH </w:t>
      </w:r>
      <w:r w:rsidR="004808B8" w:rsidRPr="0029788F">
        <w:rPr>
          <w:lang w:val="en-GB"/>
        </w:rPr>
        <w:t xml:space="preserve"> </w:t>
      </w:r>
      <w:r w:rsidR="00C57E50" w:rsidRPr="0029788F">
        <w:rPr>
          <w:lang w:val="en-GB"/>
        </w:rPr>
        <w:t>:= BACKTRACK(RDATA);</w:t>
      </w:r>
      <w:r w:rsidR="00E31BA6" w:rsidRPr="0029788F">
        <w:rPr>
          <w:lang w:val="en-GB"/>
        </w:rPr>
        <w:t xml:space="preserve"> </w:t>
      </w:r>
      <w:r w:rsidR="00E31BA6" w:rsidRPr="0029788F">
        <w:rPr>
          <w:i/>
          <w:lang w:val="en-GB"/>
        </w:rPr>
        <w:t>{Recursive call</w:t>
      </w:r>
      <w:r w:rsidR="00E31BA6" w:rsidRPr="0029788F">
        <w:rPr>
          <w:i/>
          <w:lang w:val="en-GB"/>
        </w:rPr>
        <w:br/>
        <w:t xml:space="preserve">                      </w:t>
      </w:r>
      <w:r w:rsidR="00DB1337" w:rsidRPr="0029788F">
        <w:rPr>
          <w:i/>
          <w:lang w:val="en-GB"/>
        </w:rPr>
        <w:t xml:space="preserve">                   </w:t>
      </w:r>
      <w:r w:rsidR="00E31BA6" w:rsidRPr="0029788F">
        <w:rPr>
          <w:i/>
          <w:lang w:val="en-GB"/>
        </w:rPr>
        <w:t>on the new database.}</w:t>
      </w:r>
      <w:r w:rsidR="00C57E50" w:rsidRPr="0029788F">
        <w:rPr>
          <w:lang w:val="en-GB"/>
        </w:rPr>
        <w:br/>
        <w:t xml:space="preserve">    </w:t>
      </w:r>
      <w:r w:rsidR="00C57E50" w:rsidRPr="0029788F">
        <w:rPr>
          <w:i/>
          <w:lang w:val="en-GB"/>
        </w:rPr>
        <w:t>{ 9}</w:t>
      </w:r>
      <w:r w:rsidR="00E31BA6" w:rsidRPr="0029788F">
        <w:rPr>
          <w:lang w:val="en-GB"/>
        </w:rPr>
        <w:t xml:space="preserve">            </w:t>
      </w:r>
      <w:r w:rsidR="00C57E50" w:rsidRPr="0029788F">
        <w:rPr>
          <w:b/>
          <w:lang w:val="en-GB"/>
        </w:rPr>
        <w:t>if</w:t>
      </w:r>
      <w:r w:rsidR="00C57E50" w:rsidRPr="0029788F">
        <w:rPr>
          <w:lang w:val="en-GB"/>
        </w:rPr>
        <w:t xml:space="preserve"> PATH = FAIL </w:t>
      </w:r>
      <w:r w:rsidR="00C57E50" w:rsidRPr="0029788F">
        <w:rPr>
          <w:b/>
          <w:lang w:val="en-GB"/>
        </w:rPr>
        <w:t>then</w:t>
      </w:r>
      <w:r w:rsidR="00C57E50" w:rsidRPr="0029788F">
        <w:rPr>
          <w:lang w:val="en-GB"/>
        </w:rPr>
        <w:t xml:space="preserve"> goto LOOP;</w:t>
      </w:r>
      <w:r w:rsidR="00E31BA6" w:rsidRPr="0029788F">
        <w:rPr>
          <w:lang w:val="en-GB"/>
        </w:rPr>
        <w:t xml:space="preserve"> </w:t>
      </w:r>
      <w:r w:rsidR="00E31BA6" w:rsidRPr="0029788F">
        <w:rPr>
          <w:i/>
          <w:lang w:val="en-GB"/>
        </w:rPr>
        <w:t>{If the re-</w:t>
      </w:r>
      <w:r w:rsidR="00E31BA6" w:rsidRPr="0029788F">
        <w:rPr>
          <w:i/>
          <w:lang w:val="en-GB"/>
        </w:rPr>
        <w:br/>
        <w:t xml:space="preserve">                      </w:t>
      </w:r>
      <w:r w:rsidR="00DB1337" w:rsidRPr="0029788F">
        <w:rPr>
          <w:i/>
          <w:lang w:val="en-GB"/>
        </w:rPr>
        <w:t xml:space="preserve">  </w:t>
      </w:r>
      <w:r w:rsidR="00E31BA6" w:rsidRPr="0029788F">
        <w:rPr>
          <w:i/>
          <w:lang w:val="en-GB"/>
        </w:rPr>
        <w:t>cursive call fails, try another rule.}</w:t>
      </w:r>
      <w:r w:rsidR="00C57E50" w:rsidRPr="0029788F">
        <w:rPr>
          <w:lang w:val="en-GB"/>
        </w:rPr>
        <w:br/>
        <w:t xml:space="preserve">    </w:t>
      </w:r>
      <w:r w:rsidR="00EA6532" w:rsidRPr="0029788F">
        <w:rPr>
          <w:i/>
          <w:lang w:val="en-GB"/>
        </w:rPr>
        <w:t>{</w:t>
      </w:r>
      <w:r w:rsidR="00C57E50" w:rsidRPr="0029788F">
        <w:rPr>
          <w:i/>
          <w:lang w:val="en-GB"/>
        </w:rPr>
        <w:t>10}</w:t>
      </w:r>
      <w:r w:rsidR="00C57E50" w:rsidRPr="0029788F">
        <w:rPr>
          <w:lang w:val="en-GB"/>
        </w:rPr>
        <w:t xml:space="preserve">     </w:t>
      </w:r>
      <w:r w:rsidR="00EA6532" w:rsidRPr="0029788F">
        <w:rPr>
          <w:lang w:val="en-GB"/>
        </w:rPr>
        <w:t xml:space="preserve"> </w:t>
      </w:r>
      <w:r w:rsidR="00C57E50" w:rsidRPr="0029788F">
        <w:rPr>
          <w:b/>
          <w:lang w:val="en-GB"/>
        </w:rPr>
        <w:t>return</w:t>
      </w:r>
      <w:r w:rsidR="00C57E50" w:rsidRPr="0029788F">
        <w:rPr>
          <w:lang w:val="en-GB"/>
        </w:rPr>
        <w:t xml:space="preserve"> CONS(R, PATH);</w:t>
      </w:r>
      <w:r w:rsidR="00E31BA6" w:rsidRPr="0029788F">
        <w:rPr>
          <w:lang w:val="en-GB"/>
        </w:rPr>
        <w:t xml:space="preserve"> </w:t>
      </w:r>
      <w:r w:rsidR="00E31BA6" w:rsidRPr="0029788F">
        <w:rPr>
          <w:i/>
          <w:lang w:val="en-GB"/>
        </w:rPr>
        <w:t>{Otherwise, pass the</w:t>
      </w:r>
      <w:r w:rsidR="00DB1337" w:rsidRPr="0029788F">
        <w:rPr>
          <w:i/>
          <w:lang w:val="en-GB"/>
        </w:rPr>
        <w:br/>
        <w:t xml:space="preserve">                        </w:t>
      </w:r>
      <w:r w:rsidR="00E31BA6" w:rsidRPr="0029788F">
        <w:rPr>
          <w:i/>
          <w:lang w:val="en-GB"/>
        </w:rPr>
        <w:t>successful list of rules up, by adding</w:t>
      </w:r>
      <w:r w:rsidR="00DB1337" w:rsidRPr="0029788F">
        <w:rPr>
          <w:i/>
          <w:lang w:val="en-GB"/>
        </w:rPr>
        <w:br/>
        <w:t xml:space="preserve">                       </w:t>
      </w:r>
      <w:r w:rsidR="00E31BA6" w:rsidRPr="0029788F">
        <w:rPr>
          <w:i/>
          <w:lang w:val="en-GB"/>
        </w:rPr>
        <w:t xml:space="preserve"> R to the front of the list.}</w:t>
      </w:r>
      <w:r w:rsidR="00C57E50" w:rsidRPr="0029788F">
        <w:rPr>
          <w:lang w:val="en-GB"/>
        </w:rPr>
        <w:br/>
      </w:r>
      <w:r w:rsidR="00C57E50" w:rsidRPr="0029788F">
        <w:rPr>
          <w:b/>
          <w:lang w:val="en-GB"/>
        </w:rPr>
        <w:t>end</w:t>
      </w:r>
    </w:p>
    <w:p w:rsidR="00D01C5C" w:rsidRPr="0029788F" w:rsidRDefault="00213FE5" w:rsidP="00CF12E0">
      <w:pPr>
        <w:pStyle w:val="Heading2"/>
      </w:pPr>
      <w:bookmarkStart w:id="24" w:name="_Toc154287577"/>
      <w:bookmarkStart w:id="25" w:name="_Toc154312040"/>
      <w:bookmarkStart w:id="26" w:name="_Toc3642532"/>
      <w:r>
        <w:t>An e</w:t>
      </w:r>
      <w:r w:rsidR="00845D24" w:rsidRPr="0029788F">
        <w:t xml:space="preserve">xample of </w:t>
      </w:r>
      <w:r w:rsidR="003F12B7">
        <w:t xml:space="preserve">the </w:t>
      </w:r>
      <w:r w:rsidR="00845D24" w:rsidRPr="0029788F">
        <w:t>DEADEND</w:t>
      </w:r>
      <w:bookmarkEnd w:id="24"/>
      <w:bookmarkEnd w:id="25"/>
      <w:r>
        <w:t xml:space="preserve"> p</w:t>
      </w:r>
      <w:r w:rsidR="00845D24" w:rsidRPr="0029788F">
        <w:t>redicate</w:t>
      </w:r>
      <w:bookmarkEnd w:id="26"/>
    </w:p>
    <w:p w:rsidR="00C8410F" w:rsidRPr="0029788F" w:rsidRDefault="008451EA" w:rsidP="00FD3585">
      <w:pPr>
        <w:pStyle w:val="Paviliustracija"/>
        <w:keepNext/>
        <w:rPr>
          <w:lang w:val="en-GB"/>
        </w:rPr>
      </w:pPr>
      <w:r w:rsidRPr="00854CB9">
        <w:rPr>
          <w:noProof/>
          <w:lang w:val="lt-LT" w:eastAsia="lt-LT"/>
        </w:rPr>
        <w:drawing>
          <wp:inline distT="0" distB="0" distL="0" distR="0">
            <wp:extent cx="4278630" cy="1090295"/>
            <wp:effectExtent l="0" t="0" r="7620" b="0"/>
            <wp:docPr id="275" name="Picture 12"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090295"/>
                    </a:xfrm>
                    <a:prstGeom prst="rect">
                      <a:avLst/>
                    </a:prstGeom>
                    <a:noFill/>
                    <a:ln>
                      <a:noFill/>
                    </a:ln>
                  </pic:spPr>
                </pic:pic>
              </a:graphicData>
            </a:graphic>
          </wp:inline>
        </w:drawing>
      </w:r>
    </w:p>
    <w:p w:rsidR="00713DB9" w:rsidRPr="0029788F" w:rsidRDefault="00845D24" w:rsidP="008C32EF">
      <w:pPr>
        <w:pStyle w:val="Pavaprasymas"/>
      </w:pPr>
      <w:r w:rsidRPr="0029788F">
        <w:t xml:space="preserve">Fig. </w:t>
      </w:r>
      <w:r w:rsidR="00EF499E" w:rsidRPr="0029788F">
        <w:t>3.2</w:t>
      </w:r>
      <w:r w:rsidR="002D3022" w:rsidRPr="0029788F">
        <w:t>.</w:t>
      </w:r>
      <w:r w:rsidR="002D3022" w:rsidRPr="0029788F">
        <w:tab/>
      </w:r>
      <w:r w:rsidR="00FD3585" w:rsidRPr="0029788F">
        <w:t xml:space="preserve">a) </w:t>
      </w:r>
      <w:r w:rsidRPr="0029788F">
        <w:t>The terminal state in the 15-puzzle</w:t>
      </w:r>
      <w:r w:rsidR="00F203D5" w:rsidRPr="0029788F">
        <w:t>. b)</w:t>
      </w:r>
      <w:r w:rsidR="00FD3585" w:rsidRPr="0029788F">
        <w:t xml:space="preserve"> Four moves</w:t>
      </w:r>
    </w:p>
    <w:p w:rsidR="00713DB9" w:rsidRPr="0029788F" w:rsidRDefault="008451EA" w:rsidP="00001BD6">
      <w:pPr>
        <w:pStyle w:val="Paviliustracija"/>
        <w:rPr>
          <w:lang w:val="en-GB"/>
        </w:rPr>
      </w:pPr>
      <w:r w:rsidRPr="00854CB9">
        <w:rPr>
          <w:noProof/>
          <w:lang w:val="lt-LT" w:eastAsia="lt-LT"/>
        </w:rPr>
        <w:drawing>
          <wp:inline distT="0" distB="0" distL="0" distR="0">
            <wp:extent cx="5228590" cy="1090295"/>
            <wp:effectExtent l="0" t="0" r="0" b="0"/>
            <wp:docPr id="274" name="Picture 1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8590" cy="1090295"/>
                    </a:xfrm>
                    <a:prstGeom prst="rect">
                      <a:avLst/>
                    </a:prstGeom>
                    <a:noFill/>
                    <a:ln>
                      <a:noFill/>
                    </a:ln>
                  </pic:spPr>
                </pic:pic>
              </a:graphicData>
            </a:graphic>
          </wp:inline>
        </w:drawing>
      </w:r>
    </w:p>
    <w:p w:rsidR="00C8410F" w:rsidRPr="0029788F" w:rsidRDefault="002D3022" w:rsidP="00C8410F">
      <w:pPr>
        <w:pStyle w:val="Pavaprasymas"/>
      </w:pPr>
      <w:r w:rsidRPr="0029788F">
        <w:t xml:space="preserve">Fig. </w:t>
      </w:r>
      <w:r w:rsidR="00536EE8" w:rsidRPr="0029788F">
        <w:t>3.3</w:t>
      </w:r>
      <w:r w:rsidRPr="0029788F">
        <w:t>.</w:t>
      </w:r>
      <w:r w:rsidRPr="0029788F">
        <w:tab/>
      </w:r>
      <w:r w:rsidR="00536EE8" w:rsidRPr="0029788F">
        <w:t xml:space="preserve">a) </w:t>
      </w:r>
      <w:r w:rsidR="00845D24" w:rsidRPr="0029788F">
        <w:t>A</w:t>
      </w:r>
      <w:r w:rsidR="007A2332" w:rsidRPr="0029788F">
        <w:t xml:space="preserve"> sample initial state in the 15</w:t>
      </w:r>
      <w:r w:rsidR="00386455">
        <w:t xml:space="preserve">-puzzle with </w:t>
      </w:r>
      <w:r w:rsidR="004652E3">
        <w:t xml:space="preserve">one permutation, an </w:t>
      </w:r>
      <w:r w:rsidR="00386455">
        <w:t>odd</w:t>
      </w:r>
      <w:r w:rsidR="004652E3">
        <w:t xml:space="preserve"> number</w:t>
      </w:r>
      <w:r w:rsidR="007A2332" w:rsidRPr="0029788F">
        <w:t>. This is a failure state.</w:t>
      </w:r>
      <w:r w:rsidR="004652E3">
        <w:t xml:space="preserve"> </w:t>
      </w:r>
      <w:r w:rsidR="00536EE8" w:rsidRPr="0029788F">
        <w:t>b) The number of permutations is 2, an even number. Success</w:t>
      </w:r>
      <w:r w:rsidR="004652E3">
        <w:t xml:space="preserve"> can be reached from this state</w:t>
      </w:r>
    </w:p>
    <w:p w:rsidR="00D01C5C" w:rsidRPr="0029788F" w:rsidRDefault="005C68FB" w:rsidP="005F41E4">
      <w:pPr>
        <w:pStyle w:val="Heading1"/>
      </w:pPr>
      <w:bookmarkStart w:id="27" w:name="_Toc154287578"/>
      <w:bookmarkStart w:id="28" w:name="_Toc154312041"/>
      <w:bookmarkStart w:id="29" w:name="_Toc3642533"/>
      <w:r w:rsidRPr="0029788F">
        <w:lastRenderedPageBreak/>
        <w:t xml:space="preserve">The </w:t>
      </w:r>
      <w:r w:rsidR="00CE2F9C">
        <w:t>8-q</w:t>
      </w:r>
      <w:r w:rsidR="00213FE5">
        <w:t>ueens p</w:t>
      </w:r>
      <w:r w:rsidR="002D3022" w:rsidRPr="0029788F">
        <w:t>uzzle</w:t>
      </w:r>
      <w:bookmarkEnd w:id="27"/>
      <w:bookmarkEnd w:id="28"/>
      <w:bookmarkEnd w:id="29"/>
    </w:p>
    <w:p w:rsidR="00B11FCB" w:rsidRPr="0029788F" w:rsidRDefault="002C7347" w:rsidP="00B11FCB">
      <w:pPr>
        <w:pStyle w:val="Tekstas"/>
      </w:pPr>
      <w:r w:rsidRPr="0029788F">
        <w:t xml:space="preserve">Below </w:t>
      </w:r>
      <w:r w:rsidR="0032229D" w:rsidRPr="0029788F">
        <w:t xml:space="preserve">we </w:t>
      </w:r>
      <w:r w:rsidRPr="0029788F">
        <w:t>follow</w:t>
      </w:r>
      <w:r w:rsidR="005412DD">
        <w:t xml:space="preserve"> (Nilsson 1982, Section 2.1)</w:t>
      </w:r>
      <w:r w:rsidR="00B11FCB" w:rsidRPr="0029788F">
        <w:t>. Suppose the pro</w:t>
      </w:r>
      <w:r w:rsidR="006C1887" w:rsidRPr="0029788F">
        <w:t>blem of placing 4 queens on a 4×</w:t>
      </w:r>
      <w:r w:rsidR="00A52875" w:rsidRPr="0029788F">
        <w:t>4 chess</w:t>
      </w:r>
      <w:r w:rsidR="00B11FCB" w:rsidRPr="0029788F">
        <w:t xml:space="preserve">board so that none can capture any other. For </w:t>
      </w:r>
      <w:r w:rsidR="006C1887" w:rsidRPr="0029788F">
        <w:t>our global database, we use a 4×</w:t>
      </w:r>
      <w:r w:rsidR="00B11FCB" w:rsidRPr="0029788F">
        <w:t>4 array with marked cells corresponding to squares occupied by queens. The terminal condition, expressed by the predicate TERM, is satisfied for a database if and only if it has precisely 4 queen marks and the marks correspond to queens located so that they cannot capture each other.</w:t>
      </w:r>
    </w:p>
    <w:p w:rsidR="00B11FCB" w:rsidRPr="0029788F" w:rsidRDefault="00B11FCB" w:rsidP="00B11FCB">
      <w:pPr>
        <w:pStyle w:val="Tekstas"/>
      </w:pPr>
      <w:r w:rsidRPr="0029788F">
        <w:t>There are many alternative formulations possible for the production rules. A useful one for our purposes involves the following rule schema, for 1 ≤ </w:t>
      </w:r>
      <w:r w:rsidRPr="0029788F">
        <w:rPr>
          <w:rStyle w:val="MathDiagrama"/>
          <w:lang w:val="en-GB"/>
        </w:rPr>
        <w:t>i, j</w:t>
      </w:r>
      <w:r w:rsidRPr="0029788F">
        <w:rPr>
          <w:i/>
        </w:rPr>
        <w:t> </w:t>
      </w:r>
      <w:r w:rsidRPr="0029788F">
        <w:t>≤ 4:</w:t>
      </w:r>
    </w:p>
    <w:p w:rsidR="00B11FCB" w:rsidRPr="0029788F" w:rsidRDefault="00B11FCB" w:rsidP="00E92D72">
      <w:pPr>
        <w:pStyle w:val="Tekstas"/>
        <w:spacing w:before="120"/>
        <w:ind w:firstLine="720"/>
      </w:pPr>
      <w:r w:rsidRPr="0029788F">
        <w:rPr>
          <w:rStyle w:val="MathDiagrama"/>
          <w:lang w:val="en-GB"/>
        </w:rPr>
        <w:t>R</w:t>
      </w:r>
      <w:r w:rsidRPr="0029788F">
        <w:rPr>
          <w:rStyle w:val="MathDiagrama"/>
          <w:vertAlign w:val="subscript"/>
          <w:lang w:val="en-GB"/>
        </w:rPr>
        <w:t>ij</w:t>
      </w:r>
      <w:r w:rsidRPr="0029788F">
        <w:tab/>
        <w:t>Precondition:</w:t>
      </w:r>
    </w:p>
    <w:p w:rsidR="00B11FCB" w:rsidRPr="0029788F" w:rsidRDefault="00B11FCB" w:rsidP="00B11FCB">
      <w:pPr>
        <w:pStyle w:val="Tekstas"/>
        <w:ind w:left="1440" w:firstLine="720"/>
      </w:pPr>
      <w:r w:rsidRPr="0029788F">
        <w:rPr>
          <w:i/>
        </w:rPr>
        <w:t xml:space="preserve">i </w:t>
      </w:r>
      <w:r w:rsidRPr="0029788F">
        <w:t>= 1: There are no marks in the array.</w:t>
      </w:r>
    </w:p>
    <w:p w:rsidR="00B11FCB" w:rsidRPr="0029788F" w:rsidRDefault="00B11FCB" w:rsidP="00B11FCB">
      <w:pPr>
        <w:pStyle w:val="Tekstas"/>
        <w:ind w:left="1440" w:firstLine="720"/>
      </w:pPr>
      <w:r w:rsidRPr="0029788F">
        <w:t>1 &lt; </w:t>
      </w:r>
      <w:r w:rsidRPr="0029788F">
        <w:rPr>
          <w:i/>
        </w:rPr>
        <w:t>i </w:t>
      </w:r>
      <w:r w:rsidRPr="0029788F">
        <w:t xml:space="preserve">≤ 4: There is a queen mark in row </w:t>
      </w:r>
      <w:r w:rsidRPr="0029788F">
        <w:rPr>
          <w:i/>
        </w:rPr>
        <w:t>i </w:t>
      </w:r>
      <w:r w:rsidRPr="0029788F">
        <w:t>– 1 of the array.</w:t>
      </w:r>
    </w:p>
    <w:p w:rsidR="00B11FCB" w:rsidRPr="0029788F" w:rsidRDefault="00B11FCB" w:rsidP="00E92D72">
      <w:pPr>
        <w:pStyle w:val="Tekstas"/>
        <w:spacing w:after="120"/>
      </w:pPr>
      <w:r w:rsidRPr="0029788F">
        <w:tab/>
      </w:r>
      <w:r w:rsidRPr="0029788F">
        <w:tab/>
        <w:t xml:space="preserve">Effect: Puts a queen mark in row </w:t>
      </w:r>
      <w:r w:rsidRPr="0029788F">
        <w:rPr>
          <w:rStyle w:val="MathDiagrama"/>
          <w:lang w:val="en-GB"/>
        </w:rPr>
        <w:t>i</w:t>
      </w:r>
      <w:r w:rsidRPr="0029788F">
        <w:t xml:space="preserve">, column </w:t>
      </w:r>
      <w:r w:rsidRPr="0029788F">
        <w:rPr>
          <w:rStyle w:val="MathDiagrama"/>
          <w:lang w:val="en-GB"/>
        </w:rPr>
        <w:t>j</w:t>
      </w:r>
      <w:r w:rsidRPr="0029788F">
        <w:t xml:space="preserve"> of the array.</w:t>
      </w:r>
    </w:p>
    <w:p w:rsidR="00B11FCB" w:rsidRPr="0029788F" w:rsidRDefault="00B11FCB" w:rsidP="00B11FCB">
      <w:pPr>
        <w:pStyle w:val="Tekstas"/>
      </w:pPr>
      <w:r w:rsidRPr="0029788F">
        <w:t>Thus, the first queen mark added to the array must be in row 1, the second must be in row 2, etc.</w:t>
      </w:r>
    </w:p>
    <w:p w:rsidR="00B11FCB" w:rsidRPr="0029788F" w:rsidRDefault="00B11FCB" w:rsidP="00B11FCB">
      <w:pPr>
        <w:pStyle w:val="Tekstas"/>
      </w:pPr>
      <w:r w:rsidRPr="0029788F">
        <w:t xml:space="preserve">To use the BACKRACK procedure to solve the 4-queens problem, we have still to specify both the predicate DEADEND and an ordering relation for applicable rules. Suppose we arbitrarily say that </w:t>
      </w:r>
      <w:r w:rsidRPr="0029788F">
        <w:rPr>
          <w:rStyle w:val="MathDiagrama"/>
          <w:lang w:val="en-GB"/>
        </w:rPr>
        <w:t>R</w:t>
      </w:r>
      <w:r w:rsidRPr="0029788F">
        <w:rPr>
          <w:rStyle w:val="MathDiagrama"/>
          <w:vertAlign w:val="subscript"/>
          <w:lang w:val="en-GB"/>
        </w:rPr>
        <w:t>ij</w:t>
      </w:r>
      <w:r w:rsidRPr="0029788F">
        <w:t xml:space="preserve"> is ahead of </w:t>
      </w:r>
      <w:r w:rsidRPr="0029788F">
        <w:rPr>
          <w:rStyle w:val="MathDiagrama"/>
          <w:lang w:val="en-GB"/>
        </w:rPr>
        <w:t>R</w:t>
      </w:r>
      <w:r w:rsidRPr="0029788F">
        <w:rPr>
          <w:rStyle w:val="MathDiagrama"/>
          <w:vertAlign w:val="subscript"/>
          <w:lang w:val="en-GB"/>
        </w:rPr>
        <w:t>ik</w:t>
      </w:r>
      <w:r w:rsidRPr="0029788F">
        <w:t xml:space="preserve"> in the ordering only when </w:t>
      </w:r>
      <w:r w:rsidRPr="0029788F">
        <w:rPr>
          <w:rStyle w:val="MathDiagrama"/>
          <w:lang w:val="en-GB"/>
        </w:rPr>
        <w:t>j</w:t>
      </w:r>
      <w:r w:rsidRPr="0029788F">
        <w:t> &lt; </w:t>
      </w:r>
      <w:r w:rsidRPr="0029788F">
        <w:rPr>
          <w:rStyle w:val="MathDiagrama"/>
          <w:lang w:val="en-GB"/>
        </w:rPr>
        <w:t>k</w:t>
      </w:r>
      <w:r w:rsidRPr="0029788F">
        <w:t>. The</w:t>
      </w:r>
      <w:r w:rsidR="002C7347" w:rsidRPr="0029788F">
        <w:t xml:space="preserve"> predicate DEADEND might be defi</w:t>
      </w:r>
      <w:r w:rsidRPr="0029788F">
        <w:t>ned so that it is satisfied for da</w:t>
      </w:r>
      <w:r w:rsidR="002C7347" w:rsidRPr="0029788F">
        <w:t>tabases where it is obvious that no solution is possible; for example, certainly no solution is possible for any database containing a pair of queen marks in mutually capturing positions. Altogether, the algorithm backtracks 22 times before finding a solution; even the very first rule applied</w:t>
      </w:r>
      <w:r w:rsidR="00CC1BB2">
        <w:t xml:space="preserve"> must ultimately be taken back (</w:t>
      </w:r>
      <w:r w:rsidR="002C7347" w:rsidRPr="0029788F">
        <w:t>Nilsso</w:t>
      </w:r>
      <w:r w:rsidR="00CC1BB2">
        <w:t>n 1982, p. 57–58)</w:t>
      </w:r>
      <w:r w:rsidR="002C7347" w:rsidRPr="0029788F">
        <w:t>. A search tree with 26 edges is shown in see Fig. 5.5.</w:t>
      </w:r>
    </w:p>
    <w:p w:rsidR="006C1887" w:rsidRPr="0029788F" w:rsidRDefault="006C1887" w:rsidP="00385570">
      <w:pPr>
        <w:pStyle w:val="Tekstas"/>
      </w:pPr>
      <w:r w:rsidRPr="0029788F">
        <w:t>To see an example of this multilevel backtracking phenomenon, consider using BACKTRACK to solve the 8-queens problem. In this problem, we must place 8 queens on an 8×8 board so that none o</w:t>
      </w:r>
      <w:r w:rsidR="005412DD">
        <w:t>f them can capture any others. (Nilsson 1982, p. 60)</w:t>
      </w:r>
    </w:p>
    <w:p w:rsidR="00713DB9" w:rsidRPr="0029788F" w:rsidRDefault="008172A3" w:rsidP="00385570">
      <w:pPr>
        <w:pStyle w:val="Tekstas"/>
      </w:pPr>
      <w:r w:rsidRPr="0029788F">
        <w:t xml:space="preserve">Placing queens is encoded in the array </w:t>
      </w:r>
      <w:r w:rsidR="00390187" w:rsidRPr="0029788F">
        <w:rPr>
          <w:rStyle w:val="PseudokodasChar0"/>
          <w:lang w:val="en-GB"/>
        </w:rPr>
        <w:t>X</w:t>
      </w:r>
      <w:r w:rsidRPr="0029788F">
        <w:t>, where</w:t>
      </w:r>
      <w:r w:rsidR="00390187" w:rsidRPr="0029788F">
        <w:t xml:space="preserve"> </w:t>
      </w:r>
      <w:r w:rsidR="00390187" w:rsidRPr="0029788F">
        <w:rPr>
          <w:rStyle w:val="PseudokodasChar0"/>
          <w:lang w:val="en-GB"/>
        </w:rPr>
        <w:t>X[I]=K</w:t>
      </w:r>
      <w:r w:rsidRPr="0029788F">
        <w:t xml:space="preserve"> denotes placing a queen in row </w:t>
      </w:r>
      <w:r w:rsidRPr="0029788F">
        <w:rPr>
          <w:rStyle w:val="PseudokodasChar0"/>
          <w:lang w:val="en-GB"/>
        </w:rPr>
        <w:t>I</w:t>
      </w:r>
      <w:r w:rsidR="006332D0">
        <w:t xml:space="preserve">, </w:t>
      </w:r>
      <w:r w:rsidRPr="0029788F">
        <w:t xml:space="preserve">column </w:t>
      </w:r>
      <w:r w:rsidR="00390187" w:rsidRPr="0029788F">
        <w:rPr>
          <w:rStyle w:val="PseudokodasChar0"/>
          <w:lang w:val="en-GB"/>
        </w:rPr>
        <w:t>K</w:t>
      </w:r>
      <w:r w:rsidR="00713DB9" w:rsidRPr="0029788F">
        <w:t xml:space="preserve">. </w:t>
      </w:r>
      <w:r w:rsidRPr="0029788F">
        <w:t xml:space="preserve">A solution is shown in Fig. </w:t>
      </w:r>
      <w:r w:rsidR="00390187" w:rsidRPr="0029788F">
        <w:t>4</w:t>
      </w:r>
      <w:r w:rsidRPr="0029788F">
        <w:t>.1</w:t>
      </w:r>
      <w:r w:rsidR="00713DB9" w:rsidRPr="0029788F">
        <w:t xml:space="preserve">: </w:t>
      </w:r>
      <w:r w:rsidR="00713DB9" w:rsidRPr="0029788F">
        <w:rPr>
          <w:rStyle w:val="PseudokodasChar0"/>
          <w:lang w:val="en-GB"/>
        </w:rPr>
        <w:t>X[1]=1</w:t>
      </w:r>
      <w:r w:rsidR="00713DB9" w:rsidRPr="0029788F">
        <w:t xml:space="preserve">, </w:t>
      </w:r>
      <w:r w:rsidR="00713DB9" w:rsidRPr="0029788F">
        <w:rPr>
          <w:rStyle w:val="PseudokodasChar0"/>
          <w:lang w:val="en-GB"/>
        </w:rPr>
        <w:t>X[2]=5</w:t>
      </w:r>
      <w:r w:rsidR="00713DB9" w:rsidRPr="0029788F">
        <w:t xml:space="preserve">, </w:t>
      </w:r>
      <w:r w:rsidR="00713DB9" w:rsidRPr="0029788F">
        <w:rPr>
          <w:rStyle w:val="PseudokodasChar0"/>
          <w:lang w:val="en-GB"/>
        </w:rPr>
        <w:t>X[3]=8</w:t>
      </w:r>
      <w:r w:rsidR="00713DB9" w:rsidRPr="0029788F">
        <w:t xml:space="preserve">, </w:t>
      </w:r>
      <w:r w:rsidR="00713DB9" w:rsidRPr="0029788F">
        <w:rPr>
          <w:rStyle w:val="PseudokodasChar0"/>
          <w:lang w:val="en-GB"/>
        </w:rPr>
        <w:t>X[4]=6</w:t>
      </w:r>
      <w:r w:rsidR="00713DB9" w:rsidRPr="0029788F">
        <w:t xml:space="preserve">, </w:t>
      </w:r>
      <w:r w:rsidR="00713DB9" w:rsidRPr="0029788F">
        <w:rPr>
          <w:rStyle w:val="PseudokodasChar0"/>
          <w:lang w:val="en-GB"/>
        </w:rPr>
        <w:t>X[5]=3</w:t>
      </w:r>
      <w:r w:rsidR="00713DB9" w:rsidRPr="0029788F">
        <w:t xml:space="preserve">, </w:t>
      </w:r>
      <w:r w:rsidR="00713DB9" w:rsidRPr="0029788F">
        <w:rPr>
          <w:rStyle w:val="PseudokodasChar0"/>
          <w:lang w:val="en-GB"/>
        </w:rPr>
        <w:t>X[6]=7</w:t>
      </w:r>
      <w:r w:rsidR="00713DB9" w:rsidRPr="0029788F">
        <w:t xml:space="preserve">, </w:t>
      </w:r>
      <w:r w:rsidR="00713DB9" w:rsidRPr="0029788F">
        <w:rPr>
          <w:rStyle w:val="PseudokodasChar0"/>
          <w:lang w:val="en-GB"/>
        </w:rPr>
        <w:t>X[7]=2</w:t>
      </w:r>
      <w:r w:rsidR="00713DB9" w:rsidRPr="0029788F">
        <w:t xml:space="preserve">, </w:t>
      </w:r>
      <w:r w:rsidR="00713DB9" w:rsidRPr="0029788F">
        <w:rPr>
          <w:rStyle w:val="PseudokodasChar0"/>
          <w:lang w:val="en-GB"/>
        </w:rPr>
        <w:t>X[8]=4</w:t>
      </w:r>
      <w:r w:rsidR="00713DB9" w:rsidRPr="0029788F">
        <w:t>.</w:t>
      </w:r>
    </w:p>
    <w:p w:rsidR="00E522F8" w:rsidRPr="0029788F" w:rsidRDefault="008451EA" w:rsidP="006332D0">
      <w:pPr>
        <w:pStyle w:val="Paviliustracija"/>
        <w:keepNext/>
        <w:rPr>
          <w:lang w:val="en-GB"/>
        </w:rPr>
      </w:pPr>
      <w:r w:rsidRPr="00854CB9">
        <w:rPr>
          <w:noProof/>
          <w:lang w:val="lt-LT" w:eastAsia="lt-LT"/>
        </w:rPr>
        <w:drawing>
          <wp:inline distT="0" distB="0" distL="0" distR="0">
            <wp:extent cx="2790190" cy="2585085"/>
            <wp:effectExtent l="0" t="0" r="0" b="5715"/>
            <wp:docPr id="273" name="Picture 1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0190" cy="2585085"/>
                    </a:xfrm>
                    <a:prstGeom prst="rect">
                      <a:avLst/>
                    </a:prstGeom>
                    <a:noFill/>
                    <a:ln>
                      <a:noFill/>
                    </a:ln>
                  </pic:spPr>
                </pic:pic>
              </a:graphicData>
            </a:graphic>
          </wp:inline>
        </w:drawing>
      </w:r>
    </w:p>
    <w:p w:rsidR="00713DB9" w:rsidRPr="0029788F" w:rsidRDefault="008172A3" w:rsidP="00385570">
      <w:pPr>
        <w:pStyle w:val="Pavaprasymas"/>
      </w:pPr>
      <w:r w:rsidRPr="0029788F">
        <w:t xml:space="preserve">Fig. </w:t>
      </w:r>
      <w:r w:rsidR="00E0432B" w:rsidRPr="0029788F">
        <w:t>4</w:t>
      </w:r>
      <w:r w:rsidRPr="0029788F">
        <w:t>.1</w:t>
      </w:r>
      <w:r w:rsidR="00713DB9" w:rsidRPr="0029788F">
        <w:t xml:space="preserve">. </w:t>
      </w:r>
      <w:r w:rsidRPr="0029788F">
        <w:t>A solution of the 8-queens puzzle</w:t>
      </w:r>
    </w:p>
    <w:p w:rsidR="00DC572C" w:rsidRPr="0029788F" w:rsidRDefault="008172A3" w:rsidP="00DC572C">
      <w:pPr>
        <w:pStyle w:val="Tekstas"/>
      </w:pPr>
      <w:r w:rsidRPr="0029788F">
        <w:lastRenderedPageBreak/>
        <w:t xml:space="preserve">A </w:t>
      </w:r>
      <w:r w:rsidR="00DC572C" w:rsidRPr="0029788F">
        <w:rPr>
          <w:i/>
        </w:rPr>
        <w:t>brute force</w:t>
      </w:r>
      <w:r w:rsidR="00DC572C" w:rsidRPr="0029788F">
        <w:t xml:space="preserve"> </w:t>
      </w:r>
      <w:r w:rsidRPr="0029788F">
        <w:t>algorithm</w:t>
      </w:r>
      <w:r w:rsidR="00F43B92" w:rsidRPr="0029788F">
        <w:t xml:space="preserve"> searches among</w:t>
      </w:r>
      <w:r w:rsidRPr="0029788F">
        <w:t xml:space="preserve"> </w:t>
      </w:r>
      <w:r w:rsidR="00EB6B60" w:rsidRPr="00F61344">
        <w:rPr>
          <w:rStyle w:val="MathDiagrama"/>
          <w:i w:val="0"/>
          <w:lang w:val="en-GB"/>
        </w:rPr>
        <w:t xml:space="preserve">8! = </w:t>
      </w:r>
      <w:r w:rsidR="00DC572C" w:rsidRPr="00F61344">
        <w:rPr>
          <w:rStyle w:val="MathDiagrama"/>
          <w:i w:val="0"/>
          <w:lang w:val="en-GB"/>
        </w:rPr>
        <w:t>8</w:t>
      </w:r>
      <w:r w:rsidR="002748F4" w:rsidRPr="00F61344">
        <w:rPr>
          <w:i/>
        </w:rPr>
        <w:sym w:font="Symbol" w:char="F0D7"/>
      </w:r>
      <w:r w:rsidR="00DC572C" w:rsidRPr="00F61344">
        <w:rPr>
          <w:rStyle w:val="MathDiagrama"/>
          <w:i w:val="0"/>
          <w:lang w:val="en-GB"/>
        </w:rPr>
        <w:t>7</w:t>
      </w:r>
      <w:r w:rsidR="002748F4" w:rsidRPr="00F61344">
        <w:rPr>
          <w:i/>
        </w:rPr>
        <w:sym w:font="Symbol" w:char="F0D7"/>
      </w:r>
      <w:r w:rsidR="00DC572C" w:rsidRPr="00F61344">
        <w:rPr>
          <w:rStyle w:val="MathDiagrama"/>
          <w:i w:val="0"/>
          <w:lang w:val="en-GB"/>
        </w:rPr>
        <w:t>6</w:t>
      </w:r>
      <w:r w:rsidR="002748F4" w:rsidRPr="00F61344">
        <w:rPr>
          <w:i/>
        </w:rPr>
        <w:sym w:font="Symbol" w:char="F0D7"/>
      </w:r>
      <w:r w:rsidR="00DC572C" w:rsidRPr="00F61344">
        <w:rPr>
          <w:rStyle w:val="MathDiagrama"/>
          <w:i w:val="0"/>
          <w:lang w:val="en-GB"/>
        </w:rPr>
        <w:t>…</w:t>
      </w:r>
      <w:r w:rsidR="002748F4" w:rsidRPr="00F61344">
        <w:rPr>
          <w:i/>
        </w:rPr>
        <w:sym w:font="Symbol" w:char="F0D7"/>
      </w:r>
      <w:r w:rsidR="00DC572C" w:rsidRPr="00F61344">
        <w:rPr>
          <w:rStyle w:val="MathDiagrama"/>
          <w:i w:val="0"/>
          <w:lang w:val="en-GB"/>
        </w:rPr>
        <w:t>2</w:t>
      </w:r>
      <w:r w:rsidR="002748F4" w:rsidRPr="00F61344">
        <w:rPr>
          <w:i/>
        </w:rPr>
        <w:sym w:font="Symbol" w:char="F0D7"/>
      </w:r>
      <w:r w:rsidR="00DC572C" w:rsidRPr="00F61344">
        <w:rPr>
          <w:rStyle w:val="MathDiagrama"/>
          <w:i w:val="0"/>
          <w:lang w:val="en-GB"/>
        </w:rPr>
        <w:t>1</w:t>
      </w:r>
      <w:r w:rsidR="002748F4" w:rsidRPr="00F61344">
        <w:rPr>
          <w:rStyle w:val="MathDiagrama"/>
          <w:i w:val="0"/>
          <w:lang w:val="en-GB"/>
        </w:rPr>
        <w:t> = </w:t>
      </w:r>
      <w:r w:rsidR="00EB6B60" w:rsidRPr="00F61344">
        <w:rPr>
          <w:rStyle w:val="MathDiagrama"/>
          <w:i w:val="0"/>
          <w:lang w:val="en-GB"/>
        </w:rPr>
        <w:t>40320</w:t>
      </w:r>
      <w:r w:rsidR="00EB6B60" w:rsidRPr="0029788F">
        <w:t xml:space="preserve"> </w:t>
      </w:r>
      <w:r w:rsidRPr="0029788F">
        <w:t>permutations</w:t>
      </w:r>
      <w:r w:rsidR="00DC572C" w:rsidRPr="0029788F">
        <w:t xml:space="preserve">. </w:t>
      </w:r>
      <w:r w:rsidR="0026052A" w:rsidRPr="0029788F">
        <w:t>A</w:t>
      </w:r>
      <w:r w:rsidRPr="0029788F">
        <w:t xml:space="preserve"> solution</w:t>
      </w:r>
      <w:r w:rsidR="0026052A" w:rsidRPr="0029788F">
        <w:t xml:space="preserve"> is as follows</w:t>
      </w:r>
      <w:r w:rsidRPr="0029788F">
        <w:t>:</w:t>
      </w:r>
    </w:p>
    <w:p w:rsidR="00997A60" w:rsidRPr="0029788F" w:rsidRDefault="00DC572C" w:rsidP="0026052A">
      <w:pPr>
        <w:pStyle w:val="Math"/>
        <w:spacing w:before="120" w:after="120"/>
        <w:rPr>
          <w:lang w:val="en-GB"/>
        </w:rPr>
      </w:pPr>
      <w:r w:rsidRPr="0029788F">
        <w:rPr>
          <w:rStyle w:val="MathpseudokodasDiagrama"/>
          <w:lang w:val="en-GB"/>
        </w:rPr>
        <w:t>PATH=</w:t>
      </w:r>
      <w:r w:rsidRPr="0029788F">
        <w:rPr>
          <w:rStyle w:val="MathpseudokodasDiagrama"/>
          <w:lang w:val="en-GB"/>
        </w:rPr>
        <w:sym w:font="Symbol" w:char="00E1"/>
      </w:r>
      <w:r w:rsidRPr="0029788F">
        <w:rPr>
          <w:lang w:val="en-GB"/>
        </w:rPr>
        <w:sym w:font="Symbol" w:char="F070"/>
      </w:r>
      <w:r w:rsidRPr="0029788F">
        <w:rPr>
          <w:vertAlign w:val="subscript"/>
          <w:lang w:val="en-GB"/>
        </w:rPr>
        <w:t>1</w:t>
      </w:r>
      <w:r w:rsidRPr="0029788F">
        <w:rPr>
          <w:i w:val="0"/>
          <w:lang w:val="en-GB"/>
        </w:rPr>
        <w:t xml:space="preserve">, </w:t>
      </w:r>
      <w:r w:rsidRPr="0029788F">
        <w:rPr>
          <w:lang w:val="en-GB"/>
        </w:rPr>
        <w:sym w:font="Symbol" w:char="F070"/>
      </w:r>
      <w:r w:rsidRPr="0029788F">
        <w:rPr>
          <w:vertAlign w:val="subscript"/>
          <w:lang w:val="en-GB"/>
        </w:rPr>
        <w:t>5</w:t>
      </w:r>
      <w:r w:rsidRPr="0029788F">
        <w:rPr>
          <w:i w:val="0"/>
          <w:lang w:val="en-GB"/>
        </w:rPr>
        <w:t xml:space="preserve">, </w:t>
      </w:r>
      <w:r w:rsidRPr="0029788F">
        <w:rPr>
          <w:lang w:val="en-GB"/>
        </w:rPr>
        <w:sym w:font="Symbol" w:char="F070"/>
      </w:r>
      <w:r w:rsidRPr="0029788F">
        <w:rPr>
          <w:vertAlign w:val="subscript"/>
          <w:lang w:val="en-GB"/>
        </w:rPr>
        <w:t>8</w:t>
      </w:r>
      <w:r w:rsidRPr="0029788F">
        <w:rPr>
          <w:i w:val="0"/>
          <w:lang w:val="en-GB"/>
        </w:rPr>
        <w:t xml:space="preserve">, </w:t>
      </w:r>
      <w:r w:rsidRPr="0029788F">
        <w:rPr>
          <w:lang w:val="en-GB"/>
        </w:rPr>
        <w:sym w:font="Symbol" w:char="F070"/>
      </w:r>
      <w:r w:rsidRPr="0029788F">
        <w:rPr>
          <w:vertAlign w:val="subscript"/>
          <w:lang w:val="en-GB"/>
        </w:rPr>
        <w:t>6</w:t>
      </w:r>
      <w:r w:rsidRPr="0029788F">
        <w:rPr>
          <w:i w:val="0"/>
          <w:lang w:val="en-GB"/>
        </w:rPr>
        <w:t xml:space="preserve">, </w:t>
      </w:r>
      <w:r w:rsidRPr="0029788F">
        <w:rPr>
          <w:lang w:val="en-GB"/>
        </w:rPr>
        <w:sym w:font="Symbol" w:char="F070"/>
      </w:r>
      <w:r w:rsidRPr="0029788F">
        <w:rPr>
          <w:vertAlign w:val="subscript"/>
          <w:lang w:val="en-GB"/>
        </w:rPr>
        <w:t>3</w:t>
      </w:r>
      <w:r w:rsidRPr="0029788F">
        <w:rPr>
          <w:i w:val="0"/>
          <w:lang w:val="en-GB"/>
        </w:rPr>
        <w:t xml:space="preserve">, </w:t>
      </w:r>
      <w:r w:rsidRPr="0029788F">
        <w:rPr>
          <w:lang w:val="en-GB"/>
        </w:rPr>
        <w:sym w:font="Symbol" w:char="F070"/>
      </w:r>
      <w:r w:rsidRPr="0029788F">
        <w:rPr>
          <w:vertAlign w:val="subscript"/>
          <w:lang w:val="en-GB"/>
        </w:rPr>
        <w:t>7</w:t>
      </w:r>
      <w:r w:rsidRPr="0029788F">
        <w:rPr>
          <w:i w:val="0"/>
          <w:lang w:val="en-GB"/>
        </w:rPr>
        <w:t xml:space="preserve">, </w:t>
      </w:r>
      <w:r w:rsidRPr="0029788F">
        <w:rPr>
          <w:lang w:val="en-GB"/>
        </w:rPr>
        <w:sym w:font="Symbol" w:char="F070"/>
      </w:r>
      <w:r w:rsidRPr="0029788F">
        <w:rPr>
          <w:vertAlign w:val="subscript"/>
          <w:lang w:val="en-GB"/>
        </w:rPr>
        <w:t>2</w:t>
      </w:r>
      <w:r w:rsidRPr="0029788F">
        <w:rPr>
          <w:i w:val="0"/>
          <w:lang w:val="en-GB"/>
        </w:rPr>
        <w:t xml:space="preserve">, </w:t>
      </w:r>
      <w:r w:rsidRPr="0029788F">
        <w:rPr>
          <w:lang w:val="en-GB"/>
        </w:rPr>
        <w:sym w:font="Symbol" w:char="F070"/>
      </w:r>
      <w:r w:rsidRPr="0029788F">
        <w:rPr>
          <w:vertAlign w:val="subscript"/>
          <w:lang w:val="en-GB"/>
        </w:rPr>
        <w:t>4</w:t>
      </w:r>
      <w:r w:rsidRPr="0029788F">
        <w:rPr>
          <w:rStyle w:val="MathpseudokodasDiagrama"/>
          <w:lang w:val="en-GB"/>
        </w:rPr>
        <w:sym w:font="Symbol" w:char="00F1"/>
      </w:r>
    </w:p>
    <w:p w:rsidR="00DC572C" w:rsidRPr="0029788F" w:rsidRDefault="006C1887" w:rsidP="0026052A">
      <w:pPr>
        <w:pStyle w:val="Tekstasneatitrauktas"/>
      </w:pPr>
      <w:r w:rsidRPr="0029788F">
        <w:t>Here</w:t>
      </w:r>
      <w:r w:rsidR="008172A3" w:rsidRPr="0029788F">
        <w:t xml:space="preserve"> the </w:t>
      </w:r>
      <w:r w:rsidR="00997A60" w:rsidRPr="0029788F">
        <w:rPr>
          <w:rStyle w:val="PseudokodasChar0"/>
          <w:lang w:val="en-GB"/>
        </w:rPr>
        <w:t>I</w:t>
      </w:r>
      <w:r w:rsidRPr="0029788F">
        <w:t>-th element</w:t>
      </w:r>
      <w:r w:rsidR="008172A3" w:rsidRPr="0029788F">
        <w:t xml:space="preserve"> is</w:t>
      </w:r>
      <w:r w:rsidR="00DC572C" w:rsidRPr="0029788F">
        <w:t xml:space="preserve"> </w:t>
      </w:r>
      <w:r w:rsidR="00DC572C" w:rsidRPr="007E3479">
        <w:rPr>
          <w:i/>
        </w:rPr>
        <w:sym w:font="Symbol" w:char="F070"/>
      </w:r>
      <w:r w:rsidR="00997A60" w:rsidRPr="0029788F">
        <w:rPr>
          <w:vertAlign w:val="subscript"/>
        </w:rPr>
        <w:t>X[I</w:t>
      </w:r>
      <w:r w:rsidR="00DC572C" w:rsidRPr="0029788F">
        <w:rPr>
          <w:vertAlign w:val="subscript"/>
        </w:rPr>
        <w:t>]</w:t>
      </w:r>
      <w:r w:rsidR="00DC572C" w:rsidRPr="0029788F">
        <w:t xml:space="preserve"> </w:t>
      </w:r>
      <w:r w:rsidRPr="0029788F">
        <w:t xml:space="preserve">, i.e. </w:t>
      </w:r>
      <w:r w:rsidR="00DC572C" w:rsidRPr="0029788F">
        <w:rPr>
          <w:rStyle w:val="PseudokodasChar0"/>
          <w:lang w:val="en-GB"/>
        </w:rPr>
        <w:t>PATH[</w:t>
      </w:r>
      <w:r w:rsidR="00997A60" w:rsidRPr="0029788F">
        <w:rPr>
          <w:rStyle w:val="PseudokodasChar0"/>
          <w:lang w:val="en-GB"/>
        </w:rPr>
        <w:t>I</w:t>
      </w:r>
      <w:r w:rsidR="00DC572C" w:rsidRPr="0029788F">
        <w:rPr>
          <w:rStyle w:val="PseudokodasChar0"/>
          <w:lang w:val="en-GB"/>
        </w:rPr>
        <w:t xml:space="preserve">] = </w:t>
      </w:r>
      <w:r w:rsidR="00DC572C" w:rsidRPr="007E3479">
        <w:rPr>
          <w:i/>
        </w:rPr>
        <w:sym w:font="Symbol" w:char="F070"/>
      </w:r>
      <w:r w:rsidR="00DC572C" w:rsidRPr="0029788F">
        <w:rPr>
          <w:vertAlign w:val="subscript"/>
        </w:rPr>
        <w:t>X[</w:t>
      </w:r>
      <w:r w:rsidR="00997A60" w:rsidRPr="0029788F">
        <w:rPr>
          <w:vertAlign w:val="subscript"/>
        </w:rPr>
        <w:t>I</w:t>
      </w:r>
      <w:r w:rsidR="00DC572C" w:rsidRPr="0029788F">
        <w:rPr>
          <w:vertAlign w:val="subscript"/>
        </w:rPr>
        <w:t>]</w:t>
      </w:r>
      <w:r w:rsidR="00F43B92" w:rsidRPr="0029788F">
        <w:t>, where</w:t>
      </w:r>
      <w:r w:rsidR="00DC572C" w:rsidRPr="0029788F">
        <w:t xml:space="preserve"> </w:t>
      </w:r>
      <w:r w:rsidR="00997A60" w:rsidRPr="0029788F">
        <w:rPr>
          <w:rStyle w:val="PseudokodasChar0"/>
          <w:lang w:val="en-GB"/>
        </w:rPr>
        <w:t>I</w:t>
      </w:r>
      <w:r w:rsidR="00DC572C" w:rsidRPr="0029788F">
        <w:t xml:space="preserve"> = 1, 2, …, 8.</w:t>
      </w:r>
      <w:r w:rsidR="0026052A" w:rsidRPr="0029788F">
        <w:t xml:space="preserve"> </w:t>
      </w:r>
      <w:r w:rsidR="007E3479">
        <w:t xml:space="preserve">There are </w:t>
      </w:r>
      <w:r w:rsidR="007E3479" w:rsidRPr="0029788F">
        <w:rPr>
          <w:rStyle w:val="MathDiagrama"/>
          <w:lang w:val="en-GB"/>
        </w:rPr>
        <w:t>N!</w:t>
      </w:r>
      <w:r w:rsidR="007E3479" w:rsidRPr="0029788F">
        <w:rPr>
          <w:rStyle w:val="MathDiagrama"/>
          <w:i w:val="0"/>
          <w:lang w:val="en-GB"/>
        </w:rPr>
        <w:t xml:space="preserve"> permutations in</w:t>
      </w:r>
      <w:r w:rsidR="007E3479" w:rsidRPr="0029788F">
        <w:t xml:space="preserve"> the case of</w:t>
      </w:r>
      <w:r w:rsidR="00F3137B">
        <w:t xml:space="preserve"> an</w:t>
      </w:r>
      <w:r w:rsidR="007E3479" w:rsidRPr="0029788F">
        <w:t xml:space="preserve"> </w:t>
      </w:r>
      <w:r w:rsidR="007E3479" w:rsidRPr="0029788F">
        <w:rPr>
          <w:rStyle w:val="MathDiagrama"/>
          <w:lang w:val="en-GB"/>
        </w:rPr>
        <w:t>N×N</w:t>
      </w:r>
      <w:r w:rsidR="007E3479" w:rsidRPr="0029788F">
        <w:t xml:space="preserve"> board. </w:t>
      </w:r>
      <w:r w:rsidR="007E3479">
        <w:t xml:space="preserve">As </w:t>
      </w:r>
      <w:r w:rsidR="007E3479" w:rsidRPr="006332D0">
        <w:rPr>
          <w:i/>
        </w:rPr>
        <w:t>N</w:t>
      </w:r>
      <w:r w:rsidR="007E3479">
        <w:t xml:space="preserve"> grows, the factorial </w:t>
      </w:r>
      <w:r w:rsidR="007E3479" w:rsidRPr="006332D0">
        <w:rPr>
          <w:i/>
        </w:rPr>
        <w:t>N</w:t>
      </w:r>
      <w:r w:rsidR="007E3479" w:rsidRPr="006332D0">
        <w:t>! increases faster than all polynomials and exponential functions</w:t>
      </w:r>
      <w:r w:rsidR="007E3479">
        <w:t xml:space="preserve">, i.e. </w:t>
      </w:r>
      <w:r w:rsidR="007E3479" w:rsidRPr="0029788F">
        <w:rPr>
          <w:rStyle w:val="MathDiagrama"/>
          <w:lang w:val="en-GB"/>
        </w:rPr>
        <w:t>N</w:t>
      </w:r>
      <w:r w:rsidR="007E3479" w:rsidRPr="0016279B">
        <w:rPr>
          <w:rStyle w:val="MathDiagrama"/>
          <w:i w:val="0"/>
          <w:lang w:val="en-GB"/>
        </w:rPr>
        <w:t>!</w:t>
      </w:r>
      <w:r w:rsidR="007E3479" w:rsidRPr="0029788F">
        <w:rPr>
          <w:rStyle w:val="MathDiagrama"/>
          <w:lang w:val="en-GB"/>
        </w:rPr>
        <w:t> = </w:t>
      </w:r>
      <w:r w:rsidR="007E3479" w:rsidRPr="00F61344">
        <w:rPr>
          <w:rStyle w:val="MathDiagrama"/>
          <w:i w:val="0"/>
          <w:lang w:val="en-GB"/>
        </w:rPr>
        <w:t>2</w:t>
      </w:r>
      <w:r w:rsidR="007E3479" w:rsidRPr="0029788F">
        <w:rPr>
          <w:rStyle w:val="MathDiagrama"/>
          <w:vertAlign w:val="superscript"/>
          <w:lang w:val="en-GB"/>
        </w:rPr>
        <w:sym w:font="Symbol" w:char="F061"/>
      </w:r>
      <w:r w:rsidR="007E3479" w:rsidRPr="0029788F">
        <w:rPr>
          <w:i/>
          <w:vertAlign w:val="superscript"/>
        </w:rPr>
        <w:sym w:font="Symbol" w:char="F0D7"/>
      </w:r>
      <w:r w:rsidR="007E3479" w:rsidRPr="0029788F">
        <w:rPr>
          <w:rStyle w:val="MathDiagrama"/>
          <w:vertAlign w:val="superscript"/>
          <w:lang w:val="en-GB"/>
        </w:rPr>
        <w:t>N</w:t>
      </w:r>
      <w:r w:rsidR="007E3479" w:rsidRPr="0029788F">
        <w:t xml:space="preserve">, where </w:t>
      </w:r>
      <w:r w:rsidR="007E3479" w:rsidRPr="0029788F">
        <w:rPr>
          <w:rStyle w:val="MathDiagrama"/>
          <w:lang w:val="en-GB"/>
        </w:rPr>
        <w:sym w:font="Symbol" w:char="F061"/>
      </w:r>
      <w:r w:rsidR="007E3479" w:rsidRPr="0029788F">
        <w:t xml:space="preserve"> is a real number that depends on</w:t>
      </w:r>
      <w:r w:rsidR="00F61344">
        <w:t> </w:t>
      </w:r>
      <w:r w:rsidR="007E3479" w:rsidRPr="0029788F">
        <w:rPr>
          <w:rStyle w:val="MathDiagrama"/>
          <w:lang w:val="en-GB"/>
        </w:rPr>
        <w:t>N</w:t>
      </w:r>
      <w:r w:rsidR="007E3479" w:rsidRPr="0029788F">
        <w:t>.</w:t>
      </w:r>
    </w:p>
    <w:p w:rsidR="00DC572C" w:rsidRPr="0029788F" w:rsidRDefault="008172A3" w:rsidP="00DC572C">
      <w:pPr>
        <w:pStyle w:val="Tekstas"/>
      </w:pPr>
      <w:r w:rsidRPr="0029788F">
        <w:t xml:space="preserve">The program below follows </w:t>
      </w:r>
      <w:r w:rsidR="00CC1BB2">
        <w:t>(</w:t>
      </w:r>
      <w:r w:rsidR="00DC572C" w:rsidRPr="0029788F">
        <w:t>Dagienė, Grigas, Augutis,</w:t>
      </w:r>
      <w:r w:rsidR="00CC1BB2">
        <w:t xml:space="preserve"> 1986)</w:t>
      </w:r>
      <w:r w:rsidRPr="0029788F">
        <w:t>; see also</w:t>
      </w:r>
      <w:r w:rsidR="008A69F8" w:rsidRPr="0029788F">
        <w:t xml:space="preserve"> </w:t>
      </w:r>
      <w:hyperlink r:id="rId33" w:history="1">
        <w:r w:rsidR="00F61344" w:rsidRPr="00611286">
          <w:rPr>
            <w:rStyle w:val="Hyperlink"/>
          </w:rPr>
          <w:t>https://en.wikipedia.org/wiki/Eight_queens_puzzle</w:t>
        </w:r>
      </w:hyperlink>
      <w:r w:rsidR="00F61344">
        <w:t>.</w:t>
      </w:r>
    </w:p>
    <w:p w:rsidR="00862CBF" w:rsidRPr="0029788F" w:rsidRDefault="005C68FB" w:rsidP="00DC572C">
      <w:pPr>
        <w:pStyle w:val="Tekstas"/>
      </w:pPr>
      <w:r w:rsidRPr="0029788F">
        <w:t>In the case</w:t>
      </w:r>
      <w:r w:rsidR="001E1644" w:rsidRPr="0029788F">
        <w:t xml:space="preserve"> </w:t>
      </w:r>
      <w:r w:rsidR="001E1644" w:rsidRPr="0029788F">
        <w:rPr>
          <w:rStyle w:val="PseudokodasChar0"/>
          <w:lang w:val="en-GB"/>
        </w:rPr>
        <w:t>I=2</w:t>
      </w:r>
      <w:r w:rsidR="001E1644" w:rsidRPr="0029788F">
        <w:t xml:space="preserve">, </w:t>
      </w:r>
      <w:r w:rsidR="001E1644" w:rsidRPr="0029788F">
        <w:rPr>
          <w:rStyle w:val="PseudokodasChar0"/>
          <w:lang w:val="en-GB"/>
        </w:rPr>
        <w:t>K=3</w:t>
      </w:r>
      <w:r w:rsidRPr="0029788F">
        <w:t>, the column is</w:t>
      </w:r>
      <w:r w:rsidR="001E1644" w:rsidRPr="0029788F">
        <w:t xml:space="preserve"> </w:t>
      </w:r>
      <w:r w:rsidR="001E1644" w:rsidRPr="0029788F">
        <w:rPr>
          <w:rStyle w:val="PseudokodasChar0"/>
          <w:lang w:val="en-GB"/>
        </w:rPr>
        <w:t>K=3</w:t>
      </w:r>
      <w:r w:rsidR="001E1644" w:rsidRPr="0029788F">
        <w:t xml:space="preserve">, </w:t>
      </w:r>
      <w:r w:rsidR="004E5F1B">
        <w:t>moving</w:t>
      </w:r>
      <w:r w:rsidRPr="0029788F">
        <w:t xml:space="preserve"> up diagonal is </w:t>
      </w:r>
      <w:r w:rsidR="001E1644" w:rsidRPr="0029788F">
        <w:rPr>
          <w:rStyle w:val="PseudokodasChar0"/>
          <w:lang w:val="en-GB"/>
        </w:rPr>
        <w:t>K</w:t>
      </w:r>
      <w:r w:rsidR="001E1644" w:rsidRPr="0029788F">
        <w:rPr>
          <w:rStyle w:val="PseudokodasChar0"/>
          <w:lang w:val="en-GB"/>
        </w:rPr>
        <w:sym w:font="Symbol" w:char="F02D"/>
      </w:r>
      <w:r w:rsidR="001E1644" w:rsidRPr="0029788F">
        <w:rPr>
          <w:rStyle w:val="PseudokodasChar0"/>
          <w:lang w:val="en-GB"/>
        </w:rPr>
        <w:t>I = 3</w:t>
      </w:r>
      <w:r w:rsidR="001E1644" w:rsidRPr="0029788F">
        <w:rPr>
          <w:rStyle w:val="PseudokodasChar0"/>
          <w:lang w:val="en-GB"/>
        </w:rPr>
        <w:sym w:font="Symbol" w:char="F02D"/>
      </w:r>
      <w:r w:rsidR="001E1644" w:rsidRPr="0029788F">
        <w:rPr>
          <w:rStyle w:val="PseudokodasChar0"/>
          <w:lang w:val="en-GB"/>
        </w:rPr>
        <w:t>2 = 1</w:t>
      </w:r>
      <w:r w:rsidR="004E5F1B">
        <w:t xml:space="preserve">, and moving down </w:t>
      </w:r>
      <w:r w:rsidRPr="0029788F">
        <w:t>diagonal is</w:t>
      </w:r>
      <w:r w:rsidR="001E1644" w:rsidRPr="0029788F">
        <w:t xml:space="preserve"> </w:t>
      </w:r>
      <w:r w:rsidR="00CE756F" w:rsidRPr="0029788F">
        <w:rPr>
          <w:rStyle w:val="PseudokodasChar0"/>
          <w:lang w:val="en-GB"/>
        </w:rPr>
        <w:t>I+K</w:t>
      </w:r>
      <w:r w:rsidR="001E1644" w:rsidRPr="0029788F">
        <w:rPr>
          <w:rStyle w:val="PseudokodasChar0"/>
          <w:lang w:val="en-GB"/>
        </w:rPr>
        <w:sym w:font="Symbol" w:char="F02D"/>
      </w:r>
      <w:r w:rsidR="00CE756F" w:rsidRPr="0029788F">
        <w:rPr>
          <w:rStyle w:val="PseudokodasChar0"/>
          <w:lang w:val="en-GB"/>
        </w:rPr>
        <w:t>1 = 2+3</w:t>
      </w:r>
      <w:r w:rsidR="001E1644" w:rsidRPr="0029788F">
        <w:rPr>
          <w:rStyle w:val="PseudokodasChar0"/>
          <w:lang w:val="en-GB"/>
        </w:rPr>
        <w:sym w:font="Symbol" w:char="F02D"/>
      </w:r>
      <w:r w:rsidR="00CE756F" w:rsidRPr="0029788F">
        <w:rPr>
          <w:rStyle w:val="PseudokodasChar0"/>
          <w:lang w:val="en-GB"/>
        </w:rPr>
        <w:t>1 =</w:t>
      </w:r>
      <w:r w:rsidR="00CE756F" w:rsidRPr="0029788F">
        <w:t> </w:t>
      </w:r>
      <w:r w:rsidR="001E1644" w:rsidRPr="0029788F">
        <w:rPr>
          <w:rStyle w:val="PseudokodasChar0"/>
          <w:lang w:val="en-GB"/>
        </w:rPr>
        <w:t>4</w:t>
      </w:r>
      <w:r w:rsidR="001E1644" w:rsidRPr="0029788F">
        <w:t>.</w:t>
      </w:r>
    </w:p>
    <w:p w:rsidR="00324D13" w:rsidRPr="0029788F" w:rsidRDefault="008451EA" w:rsidP="00371C8B">
      <w:pPr>
        <w:pStyle w:val="Paviliustracija"/>
        <w:rPr>
          <w:lang w:val="en-GB"/>
        </w:rPr>
      </w:pPr>
      <w:r w:rsidRPr="00854CB9">
        <w:rPr>
          <w:noProof/>
          <w:lang w:val="lt-LT" w:eastAsia="lt-LT"/>
        </w:rPr>
        <w:drawing>
          <wp:inline distT="0" distB="0" distL="0" distR="0">
            <wp:extent cx="5633085" cy="2942590"/>
            <wp:effectExtent l="0" t="0" r="5715" b="0"/>
            <wp:docPr id="272" name="Picture 15"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3085" cy="2942590"/>
                    </a:xfrm>
                    <a:prstGeom prst="rect">
                      <a:avLst/>
                    </a:prstGeom>
                    <a:noFill/>
                    <a:ln>
                      <a:noFill/>
                    </a:ln>
                  </pic:spPr>
                </pic:pic>
              </a:graphicData>
            </a:graphic>
          </wp:inline>
        </w:drawing>
      </w:r>
    </w:p>
    <w:p w:rsidR="00D9419C" w:rsidRPr="0029788F" w:rsidRDefault="005C68FB" w:rsidP="005B6625">
      <w:pPr>
        <w:pStyle w:val="Pavaprasymas"/>
        <w:jc w:val="left"/>
      </w:pPr>
      <w:r w:rsidRPr="0029788F">
        <w:t xml:space="preserve">Fig. </w:t>
      </w:r>
      <w:r w:rsidR="00E0432B" w:rsidRPr="0029788F">
        <w:t>4</w:t>
      </w:r>
      <w:r w:rsidRPr="0029788F">
        <w:t>.2</w:t>
      </w:r>
      <w:r w:rsidR="005B6625" w:rsidRPr="0029788F">
        <w:t>.</w:t>
      </w:r>
      <w:r w:rsidR="005B6625" w:rsidRPr="0029788F">
        <w:tab/>
        <w:t xml:space="preserve">a) </w:t>
      </w:r>
      <w:r w:rsidRPr="0029788F">
        <w:t xml:space="preserve">Moving up diagonals are numbered from </w:t>
      </w:r>
      <w:r w:rsidR="001E1644" w:rsidRPr="00F61344">
        <w:rPr>
          <w:rStyle w:val="MathDiagrama"/>
          <w:i w:val="0"/>
          <w:lang w:val="en-GB"/>
        </w:rPr>
        <w:sym w:font="Symbol" w:char="F02D"/>
      </w:r>
      <w:r w:rsidR="003A7BEB" w:rsidRPr="00F61344">
        <w:rPr>
          <w:rStyle w:val="MathDiagrama"/>
          <w:i w:val="0"/>
          <w:lang w:val="en-GB"/>
        </w:rPr>
        <w:t>7</w:t>
      </w:r>
      <w:r w:rsidRPr="00F61344">
        <w:t xml:space="preserve"> to</w:t>
      </w:r>
      <w:r w:rsidR="007A71EB" w:rsidRPr="00F61344">
        <w:rPr>
          <w:i/>
        </w:rPr>
        <w:t xml:space="preserve"> </w:t>
      </w:r>
      <w:r w:rsidR="003A7BEB" w:rsidRPr="00F61344">
        <w:rPr>
          <w:rStyle w:val="MathDiagrama"/>
          <w:i w:val="0"/>
          <w:lang w:val="en-GB"/>
        </w:rPr>
        <w:t>7</w:t>
      </w:r>
      <w:r w:rsidR="005B6625" w:rsidRPr="0029788F">
        <w:rPr>
          <w:rStyle w:val="MathDiagrama"/>
          <w:i w:val="0"/>
          <w:lang w:val="en-GB"/>
        </w:rPr>
        <w:t>.</w:t>
      </w:r>
      <w:r w:rsidR="005B6625" w:rsidRPr="0029788F">
        <w:rPr>
          <w:rStyle w:val="MathDiagrama"/>
          <w:i w:val="0"/>
          <w:lang w:val="en-GB"/>
        </w:rPr>
        <w:br/>
        <w:t xml:space="preserve">b) </w:t>
      </w:r>
      <w:r w:rsidR="005B6625" w:rsidRPr="0029788F">
        <w:t xml:space="preserve">Moving down diagonals are numbered from </w:t>
      </w:r>
      <w:r w:rsidR="005B6625" w:rsidRPr="00F61344">
        <w:rPr>
          <w:rStyle w:val="MathDiagrama"/>
          <w:i w:val="0"/>
          <w:lang w:val="en-GB"/>
        </w:rPr>
        <w:t>1</w:t>
      </w:r>
      <w:r w:rsidR="005B6625" w:rsidRPr="00F61344">
        <w:t xml:space="preserve"> to</w:t>
      </w:r>
      <w:r w:rsidR="005B6625" w:rsidRPr="00F61344">
        <w:rPr>
          <w:i/>
        </w:rPr>
        <w:t xml:space="preserve"> </w:t>
      </w:r>
      <w:r w:rsidR="005B6625" w:rsidRPr="00F61344">
        <w:rPr>
          <w:rStyle w:val="MathDiagrama"/>
          <w:i w:val="0"/>
          <w:lang w:val="en-GB"/>
        </w:rPr>
        <w:t>15</w:t>
      </w:r>
    </w:p>
    <w:p w:rsidR="006F3D19" w:rsidRPr="0029788F" w:rsidRDefault="00F56FAE" w:rsidP="00B91C94">
      <w:pPr>
        <w:pStyle w:val="Pseudokodas0"/>
        <w:rPr>
          <w:lang w:val="en-GB"/>
        </w:rPr>
      </w:pPr>
      <w:r w:rsidRPr="0029788F">
        <w:rPr>
          <w:b/>
          <w:lang w:val="en-GB"/>
        </w:rPr>
        <w:br w:type="page"/>
      </w:r>
      <w:r w:rsidR="00713DB9" w:rsidRPr="0029788F">
        <w:rPr>
          <w:b/>
          <w:lang w:val="en-GB"/>
        </w:rPr>
        <w:lastRenderedPageBreak/>
        <w:t>program</w:t>
      </w:r>
      <w:r w:rsidR="00F43B92" w:rsidRPr="0029788F">
        <w:rPr>
          <w:lang w:val="en-GB"/>
        </w:rPr>
        <w:t xml:space="preserve"> QUEENS</w:t>
      </w:r>
      <w:r w:rsidR="00713DB9" w:rsidRPr="0029788F">
        <w:rPr>
          <w:lang w:val="en-GB"/>
        </w:rPr>
        <w:t>;</w:t>
      </w:r>
      <w:r w:rsidR="00455F32" w:rsidRPr="0029788F">
        <w:rPr>
          <w:lang w:val="en-GB"/>
        </w:rPr>
        <w:br/>
      </w:r>
      <w:r w:rsidR="00713DB9" w:rsidRPr="0029788F">
        <w:rPr>
          <w:b/>
          <w:lang w:val="en-GB"/>
        </w:rPr>
        <w:t>const</w:t>
      </w:r>
      <w:r w:rsidR="00713DB9" w:rsidRPr="0029788F">
        <w:rPr>
          <w:lang w:val="en-GB"/>
        </w:rPr>
        <w:t xml:space="preserve">   N    =  8;</w:t>
      </w:r>
      <w:r w:rsidR="00455F32" w:rsidRPr="0029788F">
        <w:rPr>
          <w:lang w:val="en-GB"/>
        </w:rPr>
        <w:br/>
      </w:r>
      <w:r w:rsidR="00713DB9" w:rsidRPr="0029788F">
        <w:rPr>
          <w:lang w:val="en-GB"/>
        </w:rPr>
        <w:t xml:space="preserve">        NM1  =  7; </w:t>
      </w:r>
      <w:r w:rsidR="00713DB9" w:rsidRPr="0029788F">
        <w:rPr>
          <w:i/>
          <w:lang w:val="en-GB"/>
        </w:rPr>
        <w:t>{N-1}</w:t>
      </w:r>
      <w:r w:rsidR="00455F32" w:rsidRPr="0029788F">
        <w:rPr>
          <w:lang w:val="en-GB"/>
        </w:rPr>
        <w:br/>
      </w:r>
      <w:r w:rsidR="00713DB9" w:rsidRPr="0029788F">
        <w:rPr>
          <w:lang w:val="en-GB"/>
        </w:rPr>
        <w:t xml:space="preserve">        N2M1 = 15; </w:t>
      </w:r>
      <w:r w:rsidR="00713DB9" w:rsidRPr="0029788F">
        <w:rPr>
          <w:i/>
          <w:lang w:val="en-GB"/>
        </w:rPr>
        <w:t>{2*N-1}</w:t>
      </w:r>
      <w:r w:rsidR="00455F32" w:rsidRPr="0029788F">
        <w:rPr>
          <w:lang w:val="en-GB"/>
        </w:rPr>
        <w:br/>
      </w:r>
      <w:r w:rsidR="00713DB9" w:rsidRPr="0029788F">
        <w:rPr>
          <w:b/>
          <w:lang w:val="en-GB"/>
        </w:rPr>
        <w:t>var</w:t>
      </w:r>
      <w:r w:rsidR="00455F32" w:rsidRPr="0029788F">
        <w:rPr>
          <w:b/>
          <w:lang w:val="en-GB"/>
        </w:rPr>
        <w:br/>
      </w:r>
      <w:r w:rsidR="00713DB9" w:rsidRPr="0029788F">
        <w:rPr>
          <w:lang w:val="en-GB"/>
        </w:rPr>
        <w:t xml:space="preserve">   X     </w:t>
      </w:r>
      <w:r w:rsidR="006F3D19" w:rsidRPr="0029788F">
        <w:rPr>
          <w:lang w:val="en-GB"/>
        </w:rPr>
        <w:t xml:space="preserve"> </w:t>
      </w:r>
      <w:r w:rsidR="00713DB9" w:rsidRPr="0029788F">
        <w:rPr>
          <w:lang w:val="en-GB"/>
        </w:rPr>
        <w:t xml:space="preserve">: </w:t>
      </w:r>
      <w:r w:rsidR="00713DB9" w:rsidRPr="0029788F">
        <w:rPr>
          <w:b/>
          <w:lang w:val="en-GB"/>
        </w:rPr>
        <w:t>array</w:t>
      </w:r>
      <w:r w:rsidR="00713DB9" w:rsidRPr="0029788F">
        <w:rPr>
          <w:lang w:val="en-GB"/>
        </w:rPr>
        <w:t xml:space="preserve"> [1 .. N] </w:t>
      </w:r>
      <w:r w:rsidR="00713DB9" w:rsidRPr="0029788F">
        <w:rPr>
          <w:b/>
          <w:lang w:val="en-GB"/>
        </w:rPr>
        <w:t>of</w:t>
      </w:r>
      <w:r w:rsidR="00713DB9" w:rsidRPr="0029788F">
        <w:rPr>
          <w:lang w:val="en-GB"/>
        </w:rPr>
        <w:t xml:space="preserve"> integer;</w:t>
      </w:r>
      <w:r w:rsidR="00455F32" w:rsidRPr="0029788F">
        <w:rPr>
          <w:lang w:val="en-GB"/>
        </w:rPr>
        <w:br/>
      </w:r>
      <w:r w:rsidR="00713DB9" w:rsidRPr="0029788F">
        <w:rPr>
          <w:lang w:val="en-GB"/>
        </w:rPr>
        <w:t xml:space="preserve">   VERT  </w:t>
      </w:r>
      <w:r w:rsidR="006F3D19" w:rsidRPr="0029788F">
        <w:rPr>
          <w:lang w:val="en-GB"/>
        </w:rPr>
        <w:t xml:space="preserve"> </w:t>
      </w:r>
      <w:r w:rsidR="00713DB9" w:rsidRPr="0029788F">
        <w:rPr>
          <w:lang w:val="en-GB"/>
        </w:rPr>
        <w:t xml:space="preserve">: </w:t>
      </w:r>
      <w:r w:rsidR="00713DB9" w:rsidRPr="0029788F">
        <w:rPr>
          <w:b/>
          <w:lang w:val="en-GB"/>
        </w:rPr>
        <w:t>array</w:t>
      </w:r>
      <w:r w:rsidR="00713DB9" w:rsidRPr="0029788F">
        <w:rPr>
          <w:lang w:val="en-GB"/>
        </w:rPr>
        <w:t xml:space="preserve"> [1 .. N] </w:t>
      </w:r>
      <w:r w:rsidR="00713DB9" w:rsidRPr="0029788F">
        <w:rPr>
          <w:b/>
          <w:lang w:val="en-GB"/>
        </w:rPr>
        <w:t>of</w:t>
      </w:r>
      <w:r w:rsidR="00713DB9" w:rsidRPr="0029788F">
        <w:rPr>
          <w:lang w:val="en-GB"/>
        </w:rPr>
        <w:t xml:space="preserve"> boolean;      </w:t>
      </w:r>
      <w:r w:rsidR="00F43B92" w:rsidRPr="0029788F">
        <w:rPr>
          <w:i/>
          <w:lang w:val="en-GB"/>
        </w:rPr>
        <w:t>{Columns</w:t>
      </w:r>
      <w:r w:rsidR="008E1309">
        <w:rPr>
          <w:i/>
          <w:lang w:val="en-GB"/>
        </w:rPr>
        <w:t>.</w:t>
      </w:r>
      <w:r w:rsidR="00713DB9" w:rsidRPr="0029788F">
        <w:rPr>
          <w:i/>
          <w:lang w:val="en-GB"/>
        </w:rPr>
        <w:t>}</w:t>
      </w:r>
      <w:r w:rsidR="00455F32" w:rsidRPr="0029788F">
        <w:rPr>
          <w:lang w:val="en-GB"/>
        </w:rPr>
        <w:br/>
      </w:r>
      <w:r w:rsidR="00F43B92" w:rsidRPr="0029788F">
        <w:rPr>
          <w:lang w:val="en-GB"/>
        </w:rPr>
        <w:t xml:space="preserve">   UP</w:t>
      </w:r>
      <w:r w:rsidR="00713DB9" w:rsidRPr="0029788F">
        <w:rPr>
          <w:lang w:val="en-GB"/>
        </w:rPr>
        <w:t xml:space="preserve">   </w:t>
      </w:r>
      <w:r w:rsidR="006F3D19" w:rsidRPr="0029788F">
        <w:rPr>
          <w:lang w:val="en-GB"/>
        </w:rPr>
        <w:t xml:space="preserve"> </w:t>
      </w:r>
      <w:r w:rsidR="00C2514C">
        <w:rPr>
          <w:lang w:val="en-GB"/>
        </w:rPr>
        <w:t xml:space="preserve"> </w:t>
      </w:r>
      <w:r w:rsidR="00713DB9" w:rsidRPr="0029788F">
        <w:rPr>
          <w:lang w:val="en-GB"/>
        </w:rPr>
        <w:t xml:space="preserve">: </w:t>
      </w:r>
      <w:r w:rsidR="00713DB9" w:rsidRPr="0029788F">
        <w:rPr>
          <w:b/>
          <w:lang w:val="en-GB"/>
        </w:rPr>
        <w:t>array</w:t>
      </w:r>
      <w:r w:rsidR="00713DB9" w:rsidRPr="0029788F">
        <w:rPr>
          <w:lang w:val="en-GB"/>
        </w:rPr>
        <w:t xml:space="preserve"> [-NM1 .. NM1] </w:t>
      </w:r>
      <w:r w:rsidR="00713DB9" w:rsidRPr="0029788F">
        <w:rPr>
          <w:b/>
          <w:lang w:val="en-GB"/>
        </w:rPr>
        <w:t>of</w:t>
      </w:r>
      <w:r w:rsidR="00713DB9" w:rsidRPr="0029788F">
        <w:rPr>
          <w:lang w:val="en-GB"/>
        </w:rPr>
        <w:t xml:space="preserve"> boolean; </w:t>
      </w:r>
      <w:r w:rsidR="00F43B92" w:rsidRPr="0029788F">
        <w:rPr>
          <w:i/>
          <w:lang w:val="en-GB"/>
        </w:rPr>
        <w:t>{Moving up diagonals</w:t>
      </w:r>
      <w:r w:rsidR="008E1309">
        <w:rPr>
          <w:i/>
          <w:lang w:val="en-GB"/>
        </w:rPr>
        <w:t>.</w:t>
      </w:r>
      <w:r w:rsidR="00713DB9" w:rsidRPr="0029788F">
        <w:rPr>
          <w:i/>
          <w:lang w:val="en-GB"/>
        </w:rPr>
        <w:t>}</w:t>
      </w:r>
      <w:r w:rsidR="00455F32" w:rsidRPr="0029788F">
        <w:rPr>
          <w:lang w:val="en-GB"/>
        </w:rPr>
        <w:br/>
      </w:r>
      <w:r w:rsidR="00F43B92" w:rsidRPr="0029788F">
        <w:rPr>
          <w:lang w:val="en-GB"/>
        </w:rPr>
        <w:t xml:space="preserve">   DOWN</w:t>
      </w:r>
      <w:r w:rsidR="00713DB9" w:rsidRPr="0029788F">
        <w:rPr>
          <w:lang w:val="en-GB"/>
        </w:rPr>
        <w:t xml:space="preserve">  </w:t>
      </w:r>
      <w:r w:rsidR="006F3D19" w:rsidRPr="0029788F">
        <w:rPr>
          <w:lang w:val="en-GB"/>
        </w:rPr>
        <w:t xml:space="preserve"> </w:t>
      </w:r>
      <w:r w:rsidR="00713DB9" w:rsidRPr="0029788F">
        <w:rPr>
          <w:lang w:val="en-GB"/>
        </w:rPr>
        <w:t xml:space="preserve">: </w:t>
      </w:r>
      <w:r w:rsidR="00713DB9" w:rsidRPr="0029788F">
        <w:rPr>
          <w:b/>
          <w:lang w:val="en-GB"/>
        </w:rPr>
        <w:t>array</w:t>
      </w:r>
      <w:r w:rsidR="00713DB9" w:rsidRPr="0029788F">
        <w:rPr>
          <w:lang w:val="en-GB"/>
        </w:rPr>
        <w:t xml:space="preserve"> [1..N2M1] </w:t>
      </w:r>
      <w:r w:rsidR="00713DB9" w:rsidRPr="0029788F">
        <w:rPr>
          <w:b/>
          <w:lang w:val="en-GB"/>
        </w:rPr>
        <w:t>of</w:t>
      </w:r>
      <w:r w:rsidR="00713DB9" w:rsidRPr="0029788F">
        <w:rPr>
          <w:lang w:val="en-GB"/>
        </w:rPr>
        <w:t xml:space="preserve"> boolean;   </w:t>
      </w:r>
      <w:r w:rsidR="006F3D19" w:rsidRPr="0029788F">
        <w:rPr>
          <w:lang w:val="en-GB"/>
        </w:rPr>
        <w:t xml:space="preserve"> </w:t>
      </w:r>
      <w:r w:rsidR="007E7B93" w:rsidRPr="0029788F">
        <w:rPr>
          <w:lang w:val="en-GB"/>
        </w:rPr>
        <w:t xml:space="preserve"> </w:t>
      </w:r>
      <w:r w:rsidR="00F43B92" w:rsidRPr="0029788F">
        <w:rPr>
          <w:i/>
          <w:lang w:val="en-GB"/>
        </w:rPr>
        <w:t>{Moving down diagonals</w:t>
      </w:r>
      <w:r w:rsidR="008E1309">
        <w:rPr>
          <w:i/>
          <w:lang w:val="en-GB"/>
        </w:rPr>
        <w:t>.</w:t>
      </w:r>
      <w:r w:rsidR="00713DB9" w:rsidRPr="0029788F">
        <w:rPr>
          <w:i/>
          <w:lang w:val="en-GB"/>
        </w:rPr>
        <w:t>}</w:t>
      </w:r>
      <w:r w:rsidR="00455F32" w:rsidRPr="0029788F">
        <w:rPr>
          <w:lang w:val="en-GB"/>
        </w:rPr>
        <w:br/>
      </w:r>
      <w:r w:rsidR="00713DB9" w:rsidRPr="0029788F">
        <w:rPr>
          <w:lang w:val="en-GB"/>
        </w:rPr>
        <w:t xml:space="preserve">   </w:t>
      </w:r>
      <w:r w:rsidR="00D6342E" w:rsidRPr="0029788F">
        <w:rPr>
          <w:lang w:val="en-GB"/>
        </w:rPr>
        <w:t>YES</w:t>
      </w:r>
      <w:r w:rsidR="00713DB9" w:rsidRPr="0029788F">
        <w:rPr>
          <w:lang w:val="en-GB"/>
        </w:rPr>
        <w:t xml:space="preserve">   </w:t>
      </w:r>
      <w:r w:rsidR="006F3D19" w:rsidRPr="0029788F">
        <w:rPr>
          <w:lang w:val="en-GB"/>
        </w:rPr>
        <w:t xml:space="preserve"> </w:t>
      </w:r>
      <w:r w:rsidR="00713DB9" w:rsidRPr="0029788F">
        <w:rPr>
          <w:lang w:val="en-GB"/>
        </w:rPr>
        <w:t>: boolean;</w:t>
      </w:r>
      <w:r w:rsidR="00455F32" w:rsidRPr="0029788F">
        <w:rPr>
          <w:lang w:val="en-GB"/>
        </w:rPr>
        <w:br/>
      </w:r>
      <w:r w:rsidR="00713DB9" w:rsidRPr="0029788F">
        <w:rPr>
          <w:lang w:val="en-GB"/>
        </w:rPr>
        <w:t xml:space="preserve">   I, J  </w:t>
      </w:r>
      <w:r w:rsidR="006F3D19" w:rsidRPr="0029788F">
        <w:rPr>
          <w:lang w:val="en-GB"/>
        </w:rPr>
        <w:t xml:space="preserve"> </w:t>
      </w:r>
      <w:r w:rsidR="00713DB9" w:rsidRPr="0029788F">
        <w:rPr>
          <w:lang w:val="en-GB"/>
        </w:rPr>
        <w:t>: integer;</w:t>
      </w:r>
    </w:p>
    <w:p w:rsidR="00114703" w:rsidRPr="0029788F" w:rsidRDefault="002A5C62" w:rsidP="00B91C94">
      <w:pPr>
        <w:pStyle w:val="Pseudokodas0"/>
        <w:rPr>
          <w:lang w:val="en-GB"/>
        </w:rPr>
      </w:pPr>
      <w:r>
        <w:rPr>
          <w:lang w:val="en-GB"/>
        </w:rPr>
        <w:t xml:space="preserve">   </w:t>
      </w:r>
      <w:r w:rsidR="00A14CA7" w:rsidRPr="0029788F">
        <w:rPr>
          <w:lang w:val="en-GB"/>
        </w:rPr>
        <w:t>TRIALS</w:t>
      </w:r>
      <w:r w:rsidR="006F3D19" w:rsidRPr="0029788F">
        <w:rPr>
          <w:lang w:val="en-GB"/>
        </w:rPr>
        <w:t xml:space="preserve"> : longint;</w:t>
      </w:r>
      <w:r w:rsidR="00455F32" w:rsidRPr="0029788F">
        <w:rPr>
          <w:lang w:val="en-GB"/>
        </w:rPr>
        <w:br/>
      </w:r>
      <w:r w:rsidR="00455F32" w:rsidRPr="0029788F">
        <w:rPr>
          <w:lang w:val="en-GB"/>
        </w:rPr>
        <w:br/>
      </w:r>
      <w:r w:rsidR="00713DB9" w:rsidRPr="0029788F">
        <w:rPr>
          <w:b/>
          <w:lang w:val="en-GB"/>
        </w:rPr>
        <w:t>procedure</w:t>
      </w:r>
      <w:r w:rsidR="00713DB9" w:rsidRPr="0029788F">
        <w:rPr>
          <w:lang w:val="en-GB"/>
        </w:rPr>
        <w:t xml:space="preserve"> </w:t>
      </w:r>
      <w:smartTag w:uri="schemas-tilde-lv/tildestengine" w:element="currency2">
        <w:smartTagPr>
          <w:attr w:name="currency_text" w:val="TRY"/>
          <w:attr w:name="currency_value" w:val="1"/>
          <w:attr w:name="currency_key" w:val="TRY"/>
          <w:attr w:name="currency_id" w:val="99"/>
        </w:smartTagPr>
        <w:r w:rsidR="00713DB9" w:rsidRPr="0029788F">
          <w:rPr>
            <w:lang w:val="en-GB"/>
          </w:rPr>
          <w:t>TRY</w:t>
        </w:r>
      </w:smartTag>
      <w:r w:rsidR="00713DB9" w:rsidRPr="0029788F">
        <w:rPr>
          <w:lang w:val="en-GB"/>
        </w:rPr>
        <w:t xml:space="preserve"> (I : integer; </w:t>
      </w:r>
      <w:r w:rsidR="00713DB9" w:rsidRPr="0029788F">
        <w:rPr>
          <w:b/>
          <w:lang w:val="en-GB"/>
        </w:rPr>
        <w:t>var</w:t>
      </w:r>
      <w:r w:rsidR="00713DB9" w:rsidRPr="0029788F">
        <w:rPr>
          <w:lang w:val="en-GB"/>
        </w:rPr>
        <w:t xml:space="preserve"> </w:t>
      </w:r>
      <w:r w:rsidR="00D6342E" w:rsidRPr="0029788F">
        <w:rPr>
          <w:lang w:val="en-GB"/>
        </w:rPr>
        <w:t>YES</w:t>
      </w:r>
      <w:r w:rsidR="00713DB9" w:rsidRPr="0029788F">
        <w:rPr>
          <w:lang w:val="en-GB"/>
        </w:rPr>
        <w:t xml:space="preserve"> : boolean);</w:t>
      </w:r>
      <w:r w:rsidR="00265DC1" w:rsidRPr="0029788F">
        <w:rPr>
          <w:lang w:val="en-GB"/>
        </w:rPr>
        <w:t xml:space="preserve"> </w:t>
      </w:r>
      <w:r w:rsidR="00455F32" w:rsidRPr="0029788F">
        <w:rPr>
          <w:lang w:val="en-GB"/>
        </w:rPr>
        <w:br/>
      </w:r>
      <w:r w:rsidR="00F43B92" w:rsidRPr="0029788F">
        <w:rPr>
          <w:i/>
          <w:lang w:val="en-GB"/>
        </w:rPr>
        <w:t>{Input</w:t>
      </w:r>
      <w:r w:rsidR="002F72FB" w:rsidRPr="0029788F">
        <w:rPr>
          <w:i/>
          <w:lang w:val="en-GB"/>
        </w:rPr>
        <w:t xml:space="preserve"> I – </w:t>
      </w:r>
      <w:r w:rsidR="00F43B92" w:rsidRPr="0029788F">
        <w:rPr>
          <w:i/>
          <w:lang w:val="en-GB"/>
        </w:rPr>
        <w:t>trial‘s number</w:t>
      </w:r>
      <w:r w:rsidR="0082254B" w:rsidRPr="0029788F">
        <w:rPr>
          <w:i/>
          <w:lang w:val="en-GB"/>
        </w:rPr>
        <w:t>.</w:t>
      </w:r>
      <w:r w:rsidR="00F43B92" w:rsidRPr="0029788F">
        <w:rPr>
          <w:i/>
          <w:lang w:val="en-GB"/>
        </w:rPr>
        <w:t xml:space="preserve"> Output</w:t>
      </w:r>
      <w:r w:rsidR="002F72FB" w:rsidRPr="0029788F">
        <w:rPr>
          <w:i/>
          <w:lang w:val="en-GB"/>
        </w:rPr>
        <w:t xml:space="preserve"> </w:t>
      </w:r>
      <w:r w:rsidR="00D6342E" w:rsidRPr="0029788F">
        <w:rPr>
          <w:i/>
          <w:lang w:val="en-GB"/>
        </w:rPr>
        <w:t>YES</w:t>
      </w:r>
      <w:r w:rsidR="00D1364A" w:rsidRPr="0029788F">
        <w:rPr>
          <w:i/>
          <w:lang w:val="en-GB"/>
        </w:rPr>
        <w:t xml:space="preserve"> – </w:t>
      </w:r>
      <w:r w:rsidR="00F43B92" w:rsidRPr="0029788F">
        <w:rPr>
          <w:i/>
          <w:lang w:val="en-GB"/>
        </w:rPr>
        <w:t>succeed or no</w:t>
      </w:r>
      <w:r w:rsidR="008E1309">
        <w:rPr>
          <w:i/>
          <w:lang w:val="en-GB"/>
        </w:rPr>
        <w:t>.</w:t>
      </w:r>
      <w:r w:rsidR="002F72FB" w:rsidRPr="0029788F">
        <w:rPr>
          <w:i/>
          <w:lang w:val="en-GB"/>
        </w:rPr>
        <w:t>}</w:t>
      </w:r>
      <w:r w:rsidR="007455F8" w:rsidRPr="0029788F">
        <w:rPr>
          <w:i/>
          <w:lang w:val="en-GB"/>
        </w:rPr>
        <w:br/>
      </w:r>
      <w:r w:rsidR="00713DB9" w:rsidRPr="0029788F">
        <w:rPr>
          <w:lang w:val="en-GB"/>
        </w:rPr>
        <w:t xml:space="preserve">   </w:t>
      </w:r>
      <w:r w:rsidR="00713DB9" w:rsidRPr="0029788F">
        <w:rPr>
          <w:b/>
          <w:lang w:val="en-GB"/>
        </w:rPr>
        <w:t>var</w:t>
      </w:r>
      <w:r w:rsidR="00713DB9" w:rsidRPr="0029788F">
        <w:rPr>
          <w:lang w:val="en-GB"/>
        </w:rPr>
        <w:t xml:space="preserve"> K : integer;</w:t>
      </w:r>
      <w:r w:rsidR="00455F32" w:rsidRPr="0029788F">
        <w:rPr>
          <w:lang w:val="en-GB"/>
        </w:rPr>
        <w:br/>
      </w:r>
      <w:r w:rsidR="00713DB9" w:rsidRPr="0029788F">
        <w:rPr>
          <w:b/>
          <w:lang w:val="en-GB"/>
        </w:rPr>
        <w:t xml:space="preserve">begin </w:t>
      </w:r>
      <w:r w:rsidR="00455F32" w:rsidRPr="0029788F">
        <w:rPr>
          <w:b/>
          <w:lang w:val="en-GB"/>
        </w:rPr>
        <w:br/>
      </w:r>
      <w:r w:rsidR="000B4993" w:rsidRPr="0029788F">
        <w:rPr>
          <w:lang w:val="en-GB"/>
        </w:rPr>
        <w:t xml:space="preserve">   </w:t>
      </w:r>
      <w:r w:rsidR="00713DB9" w:rsidRPr="0029788F">
        <w:rPr>
          <w:lang w:val="en-GB"/>
        </w:rPr>
        <w:t>K := 0;</w:t>
      </w:r>
      <w:r w:rsidR="00455F32" w:rsidRPr="0029788F">
        <w:rPr>
          <w:lang w:val="en-GB"/>
        </w:rPr>
        <w:br/>
      </w:r>
      <w:r w:rsidR="00713DB9" w:rsidRPr="0029788F">
        <w:rPr>
          <w:lang w:val="en-GB"/>
        </w:rPr>
        <w:t xml:space="preserve">   </w:t>
      </w:r>
      <w:r w:rsidR="00FF37B4">
        <w:rPr>
          <w:b/>
          <w:lang w:val="en-GB"/>
        </w:rPr>
        <w:t>repeat</w:t>
      </w:r>
      <w:r w:rsidR="00455F32" w:rsidRPr="0029788F">
        <w:rPr>
          <w:b/>
          <w:lang w:val="en-GB"/>
        </w:rPr>
        <w:br/>
      </w:r>
      <w:r w:rsidR="007C5052" w:rsidRPr="0029788F">
        <w:rPr>
          <w:lang w:val="en-GB"/>
        </w:rPr>
        <w:t xml:space="preserve">      </w:t>
      </w:r>
      <w:r w:rsidR="00713DB9" w:rsidRPr="0029788F">
        <w:rPr>
          <w:lang w:val="en-GB"/>
        </w:rPr>
        <w:t>K := K + 1;</w:t>
      </w:r>
      <w:r w:rsidR="00FF37B4">
        <w:rPr>
          <w:lang w:val="en-GB"/>
        </w:rPr>
        <w:t xml:space="preserve"> TRIALS := </w:t>
      </w:r>
      <w:r w:rsidR="00A14CA7" w:rsidRPr="0029788F">
        <w:rPr>
          <w:lang w:val="en-GB"/>
        </w:rPr>
        <w:t>TRIALS</w:t>
      </w:r>
      <w:r w:rsidR="00813D0A" w:rsidRPr="0029788F">
        <w:rPr>
          <w:lang w:val="en-GB"/>
        </w:rPr>
        <w:t xml:space="preserve"> + 1;</w:t>
      </w:r>
      <w:r w:rsidR="00455F32" w:rsidRPr="0029788F">
        <w:rPr>
          <w:lang w:val="en-GB"/>
        </w:rPr>
        <w:br/>
      </w:r>
      <w:r w:rsidR="00713DB9" w:rsidRPr="0029788F">
        <w:rPr>
          <w:lang w:val="en-GB"/>
        </w:rPr>
        <w:t xml:space="preserve">      </w:t>
      </w:r>
      <w:r w:rsidR="00713DB9" w:rsidRPr="0029788F">
        <w:rPr>
          <w:b/>
          <w:lang w:val="en-GB"/>
        </w:rPr>
        <w:t>if</w:t>
      </w:r>
      <w:r w:rsidR="00713DB9" w:rsidRPr="0029788F">
        <w:rPr>
          <w:lang w:val="en-GB"/>
        </w:rPr>
        <w:t xml:space="preserve"> VERT[K] </w:t>
      </w:r>
      <w:r w:rsidR="00713DB9" w:rsidRPr="0029788F">
        <w:rPr>
          <w:b/>
          <w:lang w:val="en-GB"/>
        </w:rPr>
        <w:t>and</w:t>
      </w:r>
      <w:r w:rsidR="00A14CA7" w:rsidRPr="0029788F">
        <w:rPr>
          <w:lang w:val="en-GB"/>
        </w:rPr>
        <w:t xml:space="preserve"> UP</w:t>
      </w:r>
      <w:r w:rsidR="00713DB9" w:rsidRPr="0029788F">
        <w:rPr>
          <w:lang w:val="en-GB"/>
        </w:rPr>
        <w:t xml:space="preserve">[K - I] </w:t>
      </w:r>
      <w:r w:rsidR="00713DB9" w:rsidRPr="0029788F">
        <w:rPr>
          <w:b/>
          <w:lang w:val="en-GB"/>
        </w:rPr>
        <w:t>and</w:t>
      </w:r>
      <w:r w:rsidR="00A14CA7" w:rsidRPr="0029788F">
        <w:rPr>
          <w:lang w:val="en-GB"/>
        </w:rPr>
        <w:t xml:space="preserve"> DOWN</w:t>
      </w:r>
      <w:r w:rsidR="00713DB9" w:rsidRPr="0029788F">
        <w:rPr>
          <w:lang w:val="en-GB"/>
        </w:rPr>
        <w:t>[I + K - 1]</w:t>
      </w:r>
      <w:r w:rsidR="00455F32" w:rsidRPr="0029788F">
        <w:rPr>
          <w:lang w:val="en-GB"/>
        </w:rPr>
        <w:br/>
      </w:r>
      <w:r w:rsidR="00713DB9" w:rsidRPr="0029788F">
        <w:rPr>
          <w:lang w:val="en-GB"/>
        </w:rPr>
        <w:t xml:space="preserve">      </w:t>
      </w:r>
      <w:r w:rsidR="00713DB9" w:rsidRPr="0029788F">
        <w:rPr>
          <w:b/>
          <w:lang w:val="en-GB"/>
        </w:rPr>
        <w:t>then</w:t>
      </w:r>
      <w:r w:rsidR="00713DB9" w:rsidRPr="0029788F">
        <w:rPr>
          <w:lang w:val="en-GB"/>
        </w:rPr>
        <w:t xml:space="preserve"> </w:t>
      </w:r>
      <w:r w:rsidR="00713DB9" w:rsidRPr="0029788F">
        <w:rPr>
          <w:i/>
          <w:lang w:val="en-GB"/>
        </w:rPr>
        <w:t>{</w:t>
      </w:r>
      <w:r w:rsidR="008E1309">
        <w:rPr>
          <w:i/>
          <w:lang w:val="en-GB"/>
        </w:rPr>
        <w:t>The</w:t>
      </w:r>
      <w:r w:rsidR="00FB2188">
        <w:rPr>
          <w:i/>
          <w:lang w:val="en-GB"/>
        </w:rPr>
        <w:t xml:space="preserve"> column, the</w:t>
      </w:r>
      <w:r w:rsidR="00F43B92" w:rsidRPr="0029788F">
        <w:rPr>
          <w:i/>
          <w:lang w:val="en-GB"/>
        </w:rPr>
        <w:t xml:space="preserve"> up </w:t>
      </w:r>
      <w:r w:rsidR="00FB2188">
        <w:rPr>
          <w:i/>
          <w:lang w:val="en-GB"/>
        </w:rPr>
        <w:t>diagonal and the down diagonal</w:t>
      </w:r>
      <w:r w:rsidR="00F43B92" w:rsidRPr="0029788F">
        <w:rPr>
          <w:i/>
          <w:lang w:val="en-GB"/>
        </w:rPr>
        <w:t xml:space="preserve"> are free</w:t>
      </w:r>
      <w:r w:rsidR="008E1309">
        <w:rPr>
          <w:i/>
          <w:lang w:val="en-GB"/>
        </w:rPr>
        <w:t>.</w:t>
      </w:r>
      <w:r w:rsidR="00713DB9" w:rsidRPr="0029788F">
        <w:rPr>
          <w:i/>
          <w:lang w:val="en-GB"/>
        </w:rPr>
        <w:t>}</w:t>
      </w:r>
      <w:r w:rsidR="00455F32" w:rsidRPr="0029788F">
        <w:rPr>
          <w:lang w:val="en-GB"/>
        </w:rPr>
        <w:br/>
      </w:r>
      <w:r w:rsidR="00713DB9" w:rsidRPr="0029788F">
        <w:rPr>
          <w:lang w:val="en-GB"/>
        </w:rPr>
        <w:t xml:space="preserve">      </w:t>
      </w:r>
      <w:r w:rsidR="00713DB9" w:rsidRPr="0029788F">
        <w:rPr>
          <w:b/>
          <w:lang w:val="en-GB"/>
        </w:rPr>
        <w:t>begin</w:t>
      </w:r>
      <w:r w:rsidR="00455F32" w:rsidRPr="0029788F">
        <w:rPr>
          <w:b/>
          <w:lang w:val="en-GB"/>
        </w:rPr>
        <w:br/>
      </w:r>
      <w:r w:rsidR="00713DB9" w:rsidRPr="0029788F">
        <w:rPr>
          <w:lang w:val="en-GB"/>
        </w:rPr>
        <w:t xml:space="preserve">         X[I] := K;</w:t>
      </w:r>
      <w:r w:rsidR="00455F32" w:rsidRPr="0029788F">
        <w:rPr>
          <w:lang w:val="en-GB"/>
        </w:rPr>
        <w:br/>
      </w:r>
      <w:r w:rsidR="00713DB9" w:rsidRPr="0029788F">
        <w:rPr>
          <w:lang w:val="en-GB"/>
        </w:rPr>
        <w:t xml:space="preserve">         VERT[K] := </w:t>
      </w:r>
      <w:r w:rsidR="00713DB9" w:rsidRPr="0029788F">
        <w:rPr>
          <w:b/>
          <w:lang w:val="en-GB"/>
        </w:rPr>
        <w:t>false</w:t>
      </w:r>
      <w:r w:rsidR="00F43B92" w:rsidRPr="0029788F">
        <w:rPr>
          <w:lang w:val="en-GB"/>
        </w:rPr>
        <w:t>; UP</w:t>
      </w:r>
      <w:r w:rsidR="00713DB9" w:rsidRPr="0029788F">
        <w:rPr>
          <w:lang w:val="en-GB"/>
        </w:rPr>
        <w:t xml:space="preserve">[K - I] := </w:t>
      </w:r>
      <w:r w:rsidR="00713DB9" w:rsidRPr="0029788F">
        <w:rPr>
          <w:b/>
          <w:lang w:val="en-GB"/>
        </w:rPr>
        <w:t>false</w:t>
      </w:r>
      <w:r w:rsidR="00F43B92" w:rsidRPr="0029788F">
        <w:rPr>
          <w:lang w:val="en-GB"/>
        </w:rPr>
        <w:t>; DOWN</w:t>
      </w:r>
      <w:r w:rsidR="00506B1D" w:rsidRPr="0029788F">
        <w:rPr>
          <w:lang w:val="en-GB"/>
        </w:rPr>
        <w:t>[I + K</w:t>
      </w:r>
      <w:r w:rsidR="00713DB9" w:rsidRPr="0029788F">
        <w:rPr>
          <w:lang w:val="en-GB"/>
        </w:rPr>
        <w:t xml:space="preserve"> - 1] := </w:t>
      </w:r>
      <w:r w:rsidR="00713DB9" w:rsidRPr="0029788F">
        <w:rPr>
          <w:b/>
          <w:lang w:val="en-GB"/>
        </w:rPr>
        <w:t>false</w:t>
      </w:r>
      <w:r w:rsidR="00713DB9" w:rsidRPr="0029788F">
        <w:rPr>
          <w:lang w:val="en-GB"/>
        </w:rPr>
        <w:t>;</w:t>
      </w:r>
      <w:r w:rsidR="00455F32" w:rsidRPr="0029788F">
        <w:rPr>
          <w:lang w:val="en-GB"/>
        </w:rPr>
        <w:br/>
      </w:r>
      <w:r w:rsidR="00713DB9" w:rsidRPr="0029788F">
        <w:rPr>
          <w:lang w:val="en-GB"/>
        </w:rPr>
        <w:t xml:space="preserve">         </w:t>
      </w:r>
      <w:r w:rsidR="00713DB9" w:rsidRPr="0029788F">
        <w:rPr>
          <w:b/>
          <w:lang w:val="en-GB"/>
        </w:rPr>
        <w:t>if</w:t>
      </w:r>
      <w:r w:rsidR="00713DB9" w:rsidRPr="0029788F">
        <w:rPr>
          <w:lang w:val="en-GB"/>
        </w:rPr>
        <w:t xml:space="preserve"> I &lt; N</w:t>
      </w:r>
      <w:r w:rsidR="002F72FB" w:rsidRPr="0029788F">
        <w:rPr>
          <w:lang w:val="en-GB"/>
        </w:rPr>
        <w:t xml:space="preserve"> </w:t>
      </w:r>
      <w:r w:rsidR="00713DB9" w:rsidRPr="0029788F">
        <w:rPr>
          <w:b/>
          <w:lang w:val="en-GB"/>
        </w:rPr>
        <w:t>then</w:t>
      </w:r>
      <w:r w:rsidRPr="002A5C62">
        <w:rPr>
          <w:lang w:val="en-GB"/>
        </w:rPr>
        <w:t xml:space="preserve"> </w:t>
      </w:r>
      <w:r>
        <w:rPr>
          <w:i/>
          <w:lang w:val="en-GB"/>
        </w:rPr>
        <w:t>{Continue</w:t>
      </w:r>
      <w:r w:rsidR="008E1309">
        <w:rPr>
          <w:i/>
          <w:lang w:val="en-GB"/>
        </w:rPr>
        <w:t>.</w:t>
      </w:r>
      <w:r>
        <w:rPr>
          <w:i/>
          <w:lang w:val="en-GB"/>
        </w:rPr>
        <w:t>}</w:t>
      </w:r>
      <w:r w:rsidR="00455F32" w:rsidRPr="0029788F">
        <w:rPr>
          <w:b/>
          <w:lang w:val="en-GB"/>
        </w:rPr>
        <w:br/>
      </w:r>
      <w:r w:rsidR="00713DB9" w:rsidRPr="0029788F">
        <w:rPr>
          <w:lang w:val="en-GB"/>
        </w:rPr>
        <w:t xml:space="preserve">            </w:t>
      </w:r>
      <w:r w:rsidR="00713DB9" w:rsidRPr="0029788F">
        <w:rPr>
          <w:b/>
          <w:lang w:val="en-GB"/>
        </w:rPr>
        <w:t>begin</w:t>
      </w:r>
      <w:r w:rsidR="00455F32" w:rsidRPr="0029788F">
        <w:rPr>
          <w:b/>
          <w:lang w:val="en-GB"/>
        </w:rPr>
        <w:br/>
      </w:r>
      <w:r w:rsidR="00713DB9" w:rsidRPr="0029788F">
        <w:rPr>
          <w:lang w:val="en-GB"/>
        </w:rPr>
        <w:t xml:space="preserve">              </w:t>
      </w:r>
      <w:smartTag w:uri="schemas-tilde-lv/tildestengine" w:element="currency2">
        <w:smartTagPr>
          <w:attr w:name="currency_text" w:val="TRY"/>
          <w:attr w:name="currency_value" w:val="1"/>
          <w:attr w:name="currency_key" w:val="TRY"/>
          <w:attr w:name="currency_id" w:val="99"/>
        </w:smartTagPr>
        <w:r w:rsidR="00713DB9" w:rsidRPr="0029788F">
          <w:rPr>
            <w:lang w:val="en-GB"/>
          </w:rPr>
          <w:t>TRY</w:t>
        </w:r>
      </w:smartTag>
      <w:r w:rsidR="00713DB9" w:rsidRPr="0029788F">
        <w:rPr>
          <w:lang w:val="en-GB"/>
        </w:rPr>
        <w:t xml:space="preserve">(I + 1, </w:t>
      </w:r>
      <w:r w:rsidR="00D6342E" w:rsidRPr="0029788F">
        <w:rPr>
          <w:lang w:val="en-GB"/>
        </w:rPr>
        <w:t>YES</w:t>
      </w:r>
      <w:r w:rsidR="00713DB9" w:rsidRPr="0029788F">
        <w:rPr>
          <w:lang w:val="en-GB"/>
        </w:rPr>
        <w:t>);</w:t>
      </w:r>
      <w:r w:rsidR="00455F32" w:rsidRPr="0029788F">
        <w:rPr>
          <w:lang w:val="en-GB"/>
        </w:rPr>
        <w:br/>
      </w:r>
      <w:r w:rsidR="00713DB9" w:rsidRPr="0029788F">
        <w:rPr>
          <w:lang w:val="en-GB"/>
        </w:rPr>
        <w:t xml:space="preserve">              </w:t>
      </w:r>
      <w:r w:rsidR="00713DB9" w:rsidRPr="0029788F">
        <w:rPr>
          <w:b/>
          <w:lang w:val="en-GB"/>
        </w:rPr>
        <w:t>if</w:t>
      </w:r>
      <w:r w:rsidR="00713DB9" w:rsidRPr="0029788F">
        <w:rPr>
          <w:lang w:val="en-GB"/>
        </w:rPr>
        <w:t xml:space="preserve"> </w:t>
      </w:r>
      <w:r w:rsidR="00713DB9" w:rsidRPr="0029788F">
        <w:rPr>
          <w:b/>
          <w:lang w:val="en-GB"/>
        </w:rPr>
        <w:t>not</w:t>
      </w:r>
      <w:r w:rsidR="00713DB9" w:rsidRPr="0029788F">
        <w:rPr>
          <w:lang w:val="en-GB"/>
        </w:rPr>
        <w:t xml:space="preserve"> </w:t>
      </w:r>
      <w:r w:rsidR="00D6342E" w:rsidRPr="0029788F">
        <w:rPr>
          <w:lang w:val="en-GB"/>
        </w:rPr>
        <w:t>YES</w:t>
      </w:r>
      <w:r w:rsidR="00455F32" w:rsidRPr="0029788F">
        <w:rPr>
          <w:lang w:val="en-GB"/>
        </w:rPr>
        <w:br/>
      </w:r>
      <w:r w:rsidR="00713DB9" w:rsidRPr="0029788F">
        <w:rPr>
          <w:lang w:val="en-GB"/>
        </w:rPr>
        <w:t xml:space="preserve">              </w:t>
      </w:r>
      <w:r w:rsidR="00713DB9" w:rsidRPr="0029788F">
        <w:rPr>
          <w:b/>
          <w:lang w:val="en-GB"/>
        </w:rPr>
        <w:t>then</w:t>
      </w:r>
      <w:r w:rsidR="00713DB9" w:rsidRPr="0029788F">
        <w:rPr>
          <w:lang w:val="en-GB"/>
        </w:rPr>
        <w:t xml:space="preserve"> </w:t>
      </w:r>
      <w:r w:rsidR="00713DB9" w:rsidRPr="0029788F">
        <w:rPr>
          <w:i/>
          <w:lang w:val="en-GB"/>
        </w:rPr>
        <w:t>{</w:t>
      </w:r>
      <w:r w:rsidR="00F43B92" w:rsidRPr="0029788F">
        <w:rPr>
          <w:i/>
          <w:lang w:val="en-GB"/>
        </w:rPr>
        <w:t>Path further is not found</w:t>
      </w:r>
      <w:r w:rsidR="008E1309">
        <w:rPr>
          <w:i/>
          <w:lang w:val="en-GB"/>
        </w:rPr>
        <w:t>.</w:t>
      </w:r>
      <w:r w:rsidR="00713DB9" w:rsidRPr="0029788F">
        <w:rPr>
          <w:i/>
          <w:lang w:val="en-GB"/>
        </w:rPr>
        <w:t>}</w:t>
      </w:r>
      <w:r w:rsidR="00455F32" w:rsidRPr="0029788F">
        <w:rPr>
          <w:lang w:val="en-GB"/>
        </w:rPr>
        <w:br/>
      </w:r>
      <w:r w:rsidR="00713DB9" w:rsidRPr="0029788F">
        <w:rPr>
          <w:lang w:val="en-GB"/>
        </w:rPr>
        <w:t xml:space="preserve">                </w:t>
      </w:r>
      <w:r w:rsidR="000B4993" w:rsidRPr="0029788F">
        <w:rPr>
          <w:b/>
          <w:lang w:val="en-GB"/>
        </w:rPr>
        <w:t>begin</w:t>
      </w:r>
      <w:r w:rsidR="00455F32" w:rsidRPr="0029788F">
        <w:rPr>
          <w:b/>
          <w:lang w:val="en-GB"/>
        </w:rPr>
        <w:br/>
      </w:r>
      <w:r w:rsidR="000B4993" w:rsidRPr="0029788F">
        <w:rPr>
          <w:lang w:val="en-GB"/>
        </w:rPr>
        <w:t xml:space="preserve">                  </w:t>
      </w:r>
      <w:r w:rsidR="00A14CA7" w:rsidRPr="0029788F">
        <w:rPr>
          <w:lang w:val="en-GB"/>
        </w:rPr>
        <w:t>VERT[K] := true; UP</w:t>
      </w:r>
      <w:r w:rsidR="00713DB9" w:rsidRPr="0029788F">
        <w:rPr>
          <w:lang w:val="en-GB"/>
        </w:rPr>
        <w:t xml:space="preserve">[K - I] := </w:t>
      </w:r>
      <w:r w:rsidR="00713DB9" w:rsidRPr="0029788F">
        <w:rPr>
          <w:b/>
          <w:lang w:val="en-GB"/>
        </w:rPr>
        <w:t>true</w:t>
      </w:r>
      <w:r w:rsidR="00713DB9" w:rsidRPr="0029788F">
        <w:rPr>
          <w:lang w:val="en-GB"/>
        </w:rPr>
        <w:t>;</w:t>
      </w:r>
      <w:r w:rsidR="00455F32" w:rsidRPr="0029788F">
        <w:rPr>
          <w:lang w:val="en-GB"/>
        </w:rPr>
        <w:br/>
      </w:r>
      <w:r w:rsidR="00A14CA7" w:rsidRPr="0029788F">
        <w:rPr>
          <w:lang w:val="en-GB"/>
        </w:rPr>
        <w:t xml:space="preserve">                  DOWN</w:t>
      </w:r>
      <w:r w:rsidR="00713DB9" w:rsidRPr="0029788F">
        <w:rPr>
          <w:lang w:val="en-GB"/>
        </w:rPr>
        <w:t xml:space="preserve">[I + K - 1] := </w:t>
      </w:r>
      <w:r w:rsidR="00713DB9" w:rsidRPr="0029788F">
        <w:rPr>
          <w:b/>
          <w:lang w:val="en-GB"/>
        </w:rPr>
        <w:t>true</w:t>
      </w:r>
      <w:r w:rsidR="00713DB9" w:rsidRPr="0029788F">
        <w:rPr>
          <w:lang w:val="en-GB"/>
        </w:rPr>
        <w:t xml:space="preserve">; </w:t>
      </w:r>
      <w:r w:rsidR="00F43B92" w:rsidRPr="0029788F">
        <w:rPr>
          <w:i/>
          <w:lang w:val="en-GB"/>
        </w:rPr>
        <w:t>{Free the position</w:t>
      </w:r>
      <w:r w:rsidR="008E1309">
        <w:rPr>
          <w:i/>
          <w:lang w:val="en-GB"/>
        </w:rPr>
        <w:t>.</w:t>
      </w:r>
      <w:r w:rsidR="00713DB9" w:rsidRPr="0029788F">
        <w:rPr>
          <w:i/>
          <w:lang w:val="en-GB"/>
        </w:rPr>
        <w:t>}</w:t>
      </w:r>
      <w:r w:rsidR="00455F32" w:rsidRPr="0029788F">
        <w:rPr>
          <w:lang w:val="en-GB"/>
        </w:rPr>
        <w:br/>
      </w:r>
      <w:r w:rsidR="00713DB9" w:rsidRPr="0029788F">
        <w:rPr>
          <w:lang w:val="en-GB"/>
        </w:rPr>
        <w:t xml:space="preserve">                </w:t>
      </w:r>
      <w:r w:rsidR="00713DB9" w:rsidRPr="0029788F">
        <w:rPr>
          <w:b/>
          <w:lang w:val="en-GB"/>
        </w:rPr>
        <w:t>end</w:t>
      </w:r>
      <w:r w:rsidR="00713DB9" w:rsidRPr="0029788F">
        <w:rPr>
          <w:lang w:val="en-GB"/>
        </w:rPr>
        <w:t>;</w:t>
      </w:r>
      <w:r w:rsidR="00455F32" w:rsidRPr="0029788F">
        <w:rPr>
          <w:lang w:val="en-GB"/>
        </w:rPr>
        <w:br/>
      </w:r>
      <w:r w:rsidR="00713DB9" w:rsidRPr="0029788F">
        <w:rPr>
          <w:lang w:val="en-GB"/>
        </w:rPr>
        <w:t xml:space="preserve">           </w:t>
      </w:r>
      <w:r w:rsidR="009038C2">
        <w:rPr>
          <w:lang w:val="en-GB"/>
        </w:rPr>
        <w:t xml:space="preserve"> </w:t>
      </w:r>
      <w:r w:rsidR="00713DB9" w:rsidRPr="0029788F">
        <w:rPr>
          <w:b/>
          <w:lang w:val="en-GB"/>
        </w:rPr>
        <w:t>end</w:t>
      </w:r>
      <w:r w:rsidR="00455F32" w:rsidRPr="0029788F">
        <w:rPr>
          <w:b/>
          <w:lang w:val="en-GB"/>
        </w:rPr>
        <w:br/>
      </w:r>
      <w:r w:rsidR="00713DB9" w:rsidRPr="0029788F">
        <w:rPr>
          <w:lang w:val="en-GB"/>
        </w:rPr>
        <w:t xml:space="preserve">         </w:t>
      </w:r>
      <w:r w:rsidR="00713DB9" w:rsidRPr="0029788F">
        <w:rPr>
          <w:b/>
          <w:lang w:val="en-GB"/>
        </w:rPr>
        <w:t>else</w:t>
      </w:r>
      <w:r w:rsidR="00713DB9" w:rsidRPr="0029788F">
        <w:rPr>
          <w:lang w:val="en-GB"/>
        </w:rPr>
        <w:t xml:space="preserve"> </w:t>
      </w:r>
      <w:r w:rsidR="00D6342E" w:rsidRPr="0029788F">
        <w:rPr>
          <w:lang w:val="en-GB"/>
        </w:rPr>
        <w:t>YES</w:t>
      </w:r>
      <w:r w:rsidR="00713DB9" w:rsidRPr="0029788F">
        <w:rPr>
          <w:lang w:val="en-GB"/>
        </w:rPr>
        <w:t xml:space="preserve"> := </w:t>
      </w:r>
      <w:r w:rsidR="00713DB9" w:rsidRPr="0029788F">
        <w:rPr>
          <w:b/>
          <w:lang w:val="en-GB"/>
        </w:rPr>
        <w:t>true</w:t>
      </w:r>
      <w:r w:rsidR="00713DB9" w:rsidRPr="0029788F">
        <w:rPr>
          <w:lang w:val="en-GB"/>
        </w:rPr>
        <w:t>;</w:t>
      </w:r>
      <w:r>
        <w:rPr>
          <w:lang w:val="en-GB"/>
        </w:rPr>
        <w:t xml:space="preserve"> </w:t>
      </w:r>
      <w:r w:rsidRPr="002A5C62">
        <w:rPr>
          <w:i/>
          <w:lang w:val="en-GB"/>
        </w:rPr>
        <w:t>{The last row I = N</w:t>
      </w:r>
      <w:r w:rsidR="008E1309">
        <w:rPr>
          <w:i/>
          <w:lang w:val="en-GB"/>
        </w:rPr>
        <w:t>.</w:t>
      </w:r>
      <w:r w:rsidRPr="002A5C62">
        <w:rPr>
          <w:i/>
          <w:lang w:val="en-GB"/>
        </w:rPr>
        <w:t>}</w:t>
      </w:r>
      <w:r w:rsidR="00455F32" w:rsidRPr="0029788F">
        <w:rPr>
          <w:lang w:val="en-GB"/>
        </w:rPr>
        <w:br/>
      </w:r>
      <w:r w:rsidR="00713DB9" w:rsidRPr="0029788F">
        <w:rPr>
          <w:lang w:val="en-GB"/>
        </w:rPr>
        <w:t xml:space="preserve">      </w:t>
      </w:r>
      <w:r w:rsidR="00713DB9" w:rsidRPr="0029788F">
        <w:rPr>
          <w:b/>
          <w:lang w:val="en-GB"/>
        </w:rPr>
        <w:t>end</w:t>
      </w:r>
      <w:r w:rsidR="00713DB9" w:rsidRPr="0029788F">
        <w:rPr>
          <w:lang w:val="en-GB"/>
        </w:rPr>
        <w:t>;</w:t>
      </w:r>
      <w:r w:rsidR="00455F32" w:rsidRPr="0029788F">
        <w:rPr>
          <w:lang w:val="en-GB"/>
        </w:rPr>
        <w:br/>
      </w:r>
      <w:r w:rsidR="00713DB9" w:rsidRPr="0029788F">
        <w:rPr>
          <w:lang w:val="en-GB"/>
        </w:rPr>
        <w:t xml:space="preserve">   </w:t>
      </w:r>
      <w:r w:rsidR="00713DB9" w:rsidRPr="0029788F">
        <w:rPr>
          <w:b/>
          <w:lang w:val="en-GB"/>
        </w:rPr>
        <w:t>until</w:t>
      </w:r>
      <w:r w:rsidR="00713DB9" w:rsidRPr="0029788F">
        <w:rPr>
          <w:lang w:val="en-GB"/>
        </w:rPr>
        <w:t xml:space="preserve"> </w:t>
      </w:r>
      <w:r w:rsidR="00D6342E" w:rsidRPr="0029788F">
        <w:rPr>
          <w:lang w:val="en-GB"/>
        </w:rPr>
        <w:t>YES</w:t>
      </w:r>
      <w:r w:rsidR="00713DB9" w:rsidRPr="0029788F">
        <w:rPr>
          <w:lang w:val="en-GB"/>
        </w:rPr>
        <w:t xml:space="preserve"> </w:t>
      </w:r>
      <w:r w:rsidR="00713DB9" w:rsidRPr="0029788F">
        <w:rPr>
          <w:b/>
          <w:lang w:val="en-GB"/>
        </w:rPr>
        <w:t>or</w:t>
      </w:r>
      <w:r w:rsidR="00713DB9" w:rsidRPr="0029788F">
        <w:rPr>
          <w:lang w:val="en-GB"/>
        </w:rPr>
        <w:t xml:space="preserve"> (K = N);</w:t>
      </w:r>
      <w:r w:rsidR="00455F32" w:rsidRPr="0029788F">
        <w:rPr>
          <w:lang w:val="en-GB"/>
        </w:rPr>
        <w:br/>
      </w:r>
      <w:r w:rsidR="00713DB9" w:rsidRPr="0029788F">
        <w:rPr>
          <w:b/>
          <w:lang w:val="en-GB"/>
        </w:rPr>
        <w:t>end</w:t>
      </w:r>
      <w:r w:rsidR="00713DB9" w:rsidRPr="0029788F">
        <w:rPr>
          <w:lang w:val="en-GB"/>
        </w:rPr>
        <w:t xml:space="preserve">; </w:t>
      </w:r>
      <w:r w:rsidR="00713DB9" w:rsidRPr="0029788F">
        <w:rPr>
          <w:i/>
          <w:lang w:val="en-GB"/>
        </w:rPr>
        <w:t>{TRY}</w:t>
      </w:r>
      <w:r w:rsidR="00455F32" w:rsidRPr="0029788F">
        <w:rPr>
          <w:lang w:val="en-GB"/>
        </w:rPr>
        <w:br/>
      </w:r>
      <w:r w:rsidR="00455F32" w:rsidRPr="0029788F">
        <w:rPr>
          <w:lang w:val="en-GB"/>
        </w:rPr>
        <w:br/>
      </w:r>
      <w:r w:rsidR="00713DB9" w:rsidRPr="0029788F">
        <w:rPr>
          <w:b/>
          <w:lang w:val="en-GB"/>
        </w:rPr>
        <w:t>begin</w:t>
      </w:r>
      <w:r w:rsidR="00713DB9" w:rsidRPr="0029788F">
        <w:rPr>
          <w:lang w:val="en-GB"/>
        </w:rPr>
        <w:t xml:space="preserve"> </w:t>
      </w:r>
      <w:r w:rsidR="00F43B92" w:rsidRPr="0029788F">
        <w:rPr>
          <w:i/>
          <w:lang w:val="en-GB"/>
        </w:rPr>
        <w:t>{M</w:t>
      </w:r>
      <w:r w:rsidR="00713DB9" w:rsidRPr="0029788F">
        <w:rPr>
          <w:i/>
          <w:lang w:val="en-GB"/>
        </w:rPr>
        <w:t>ain program</w:t>
      </w:r>
      <w:r w:rsidR="008E1309">
        <w:rPr>
          <w:i/>
          <w:lang w:val="en-GB"/>
        </w:rPr>
        <w:t>.</w:t>
      </w:r>
      <w:r w:rsidR="00713DB9" w:rsidRPr="0029788F">
        <w:rPr>
          <w:i/>
          <w:lang w:val="en-GB"/>
        </w:rPr>
        <w:t>}</w:t>
      </w:r>
      <w:r w:rsidR="00455F32" w:rsidRPr="0029788F">
        <w:rPr>
          <w:lang w:val="en-GB"/>
        </w:rPr>
        <w:br/>
      </w:r>
      <w:r w:rsidR="00713DB9" w:rsidRPr="0029788F">
        <w:rPr>
          <w:lang w:val="en-GB"/>
        </w:rPr>
        <w:t xml:space="preserve">   </w:t>
      </w:r>
      <w:r w:rsidR="00114703" w:rsidRPr="0029788F">
        <w:rPr>
          <w:i/>
          <w:lang w:val="en-GB"/>
        </w:rPr>
        <w:t>{</w:t>
      </w:r>
      <w:r w:rsidR="008E665F" w:rsidRPr="0029788F">
        <w:rPr>
          <w:i/>
          <w:lang w:val="en-GB"/>
        </w:rPr>
        <w:t>1.</w:t>
      </w:r>
      <w:r w:rsidR="00713DB9" w:rsidRPr="0029788F">
        <w:rPr>
          <w:i/>
          <w:lang w:val="en-GB"/>
        </w:rPr>
        <w:t xml:space="preserve"> </w:t>
      </w:r>
      <w:r w:rsidR="00F43B92" w:rsidRPr="0029788F">
        <w:rPr>
          <w:i/>
          <w:lang w:val="en-GB"/>
        </w:rPr>
        <w:t>Initialise</w:t>
      </w:r>
      <w:r w:rsidR="008E1309">
        <w:rPr>
          <w:i/>
          <w:lang w:val="en-GB"/>
        </w:rPr>
        <w:t>.</w:t>
      </w:r>
      <w:r w:rsidR="00713DB9" w:rsidRPr="0029788F">
        <w:rPr>
          <w:i/>
          <w:lang w:val="en-GB"/>
        </w:rPr>
        <w:t>}</w:t>
      </w:r>
      <w:r w:rsidR="00455F32" w:rsidRPr="0029788F">
        <w:rPr>
          <w:lang w:val="en-GB"/>
        </w:rPr>
        <w:br/>
      </w:r>
      <w:r w:rsidR="00713DB9" w:rsidRPr="0029788F">
        <w:rPr>
          <w:lang w:val="en-GB"/>
        </w:rPr>
        <w:t xml:space="preserve">   </w:t>
      </w:r>
      <w:r w:rsidR="00713DB9" w:rsidRPr="0029788F">
        <w:rPr>
          <w:b/>
          <w:lang w:val="en-GB"/>
        </w:rPr>
        <w:t>for</w:t>
      </w:r>
      <w:r w:rsidR="00713DB9" w:rsidRPr="0029788F">
        <w:rPr>
          <w:lang w:val="en-GB"/>
        </w:rPr>
        <w:t xml:space="preserve"> J := 1    </w:t>
      </w:r>
      <w:r w:rsidR="00713DB9" w:rsidRPr="0029788F">
        <w:rPr>
          <w:b/>
          <w:lang w:val="en-GB"/>
        </w:rPr>
        <w:t>to</w:t>
      </w:r>
      <w:r w:rsidR="00296845" w:rsidRPr="0029788F">
        <w:rPr>
          <w:lang w:val="en-GB"/>
        </w:rPr>
        <w:t xml:space="preserve"> N    </w:t>
      </w:r>
      <w:r w:rsidR="00713DB9" w:rsidRPr="0029788F">
        <w:rPr>
          <w:b/>
          <w:lang w:val="en-GB"/>
        </w:rPr>
        <w:t>do</w:t>
      </w:r>
      <w:r w:rsidR="00713DB9" w:rsidRPr="0029788F">
        <w:rPr>
          <w:lang w:val="en-GB"/>
        </w:rPr>
        <w:t xml:space="preserve"> VERT[J] := </w:t>
      </w:r>
      <w:r w:rsidR="00713DB9" w:rsidRPr="0029788F">
        <w:rPr>
          <w:b/>
          <w:lang w:val="en-GB"/>
        </w:rPr>
        <w:t>true</w:t>
      </w:r>
      <w:r w:rsidR="00713DB9" w:rsidRPr="0029788F">
        <w:rPr>
          <w:lang w:val="en-GB"/>
        </w:rPr>
        <w:t>;</w:t>
      </w:r>
      <w:r w:rsidR="00455F32" w:rsidRPr="0029788F">
        <w:rPr>
          <w:lang w:val="en-GB"/>
        </w:rPr>
        <w:br/>
      </w:r>
      <w:r w:rsidR="00713DB9" w:rsidRPr="0029788F">
        <w:rPr>
          <w:lang w:val="en-GB"/>
        </w:rPr>
        <w:t xml:space="preserve">   </w:t>
      </w:r>
      <w:r w:rsidR="00713DB9" w:rsidRPr="0029788F">
        <w:rPr>
          <w:b/>
          <w:lang w:val="en-GB"/>
        </w:rPr>
        <w:t>for</w:t>
      </w:r>
      <w:r w:rsidR="00713DB9" w:rsidRPr="0029788F">
        <w:rPr>
          <w:lang w:val="en-GB"/>
        </w:rPr>
        <w:t xml:space="preserve"> J := -NM1 </w:t>
      </w:r>
      <w:r w:rsidR="00713DB9" w:rsidRPr="0029788F">
        <w:rPr>
          <w:b/>
          <w:lang w:val="en-GB"/>
        </w:rPr>
        <w:t>to</w:t>
      </w:r>
      <w:r w:rsidR="00296845" w:rsidRPr="0029788F">
        <w:rPr>
          <w:lang w:val="en-GB"/>
        </w:rPr>
        <w:t xml:space="preserve"> NM1  </w:t>
      </w:r>
      <w:r w:rsidR="00713DB9" w:rsidRPr="0029788F">
        <w:rPr>
          <w:b/>
          <w:lang w:val="en-GB"/>
        </w:rPr>
        <w:t>do</w:t>
      </w:r>
      <w:r w:rsidR="00F43B92" w:rsidRPr="0029788F">
        <w:rPr>
          <w:lang w:val="en-GB"/>
        </w:rPr>
        <w:t xml:space="preserve"> UP</w:t>
      </w:r>
      <w:r w:rsidR="00713DB9" w:rsidRPr="0029788F">
        <w:rPr>
          <w:lang w:val="en-GB"/>
        </w:rPr>
        <w:t xml:space="preserve">[J] </w:t>
      </w:r>
      <w:r w:rsidR="00FB2188">
        <w:rPr>
          <w:lang w:val="en-GB"/>
        </w:rPr>
        <w:t xml:space="preserve"> </w:t>
      </w:r>
      <w:r w:rsidR="00713DB9" w:rsidRPr="0029788F">
        <w:rPr>
          <w:lang w:val="en-GB"/>
        </w:rPr>
        <w:t xml:space="preserve"> := </w:t>
      </w:r>
      <w:r w:rsidR="00713DB9" w:rsidRPr="0029788F">
        <w:rPr>
          <w:b/>
          <w:lang w:val="en-GB"/>
        </w:rPr>
        <w:t>true</w:t>
      </w:r>
      <w:r w:rsidR="00713DB9" w:rsidRPr="0029788F">
        <w:rPr>
          <w:lang w:val="en-GB"/>
        </w:rPr>
        <w:t>;</w:t>
      </w:r>
      <w:r w:rsidR="00455F32" w:rsidRPr="0029788F">
        <w:rPr>
          <w:lang w:val="en-GB"/>
        </w:rPr>
        <w:br/>
      </w:r>
      <w:r w:rsidR="00713DB9" w:rsidRPr="0029788F">
        <w:rPr>
          <w:lang w:val="en-GB"/>
        </w:rPr>
        <w:t xml:space="preserve">   </w:t>
      </w:r>
      <w:r w:rsidR="00713DB9" w:rsidRPr="0029788F">
        <w:rPr>
          <w:b/>
          <w:lang w:val="en-GB"/>
        </w:rPr>
        <w:t>for</w:t>
      </w:r>
      <w:r w:rsidR="00713DB9" w:rsidRPr="0029788F">
        <w:rPr>
          <w:lang w:val="en-GB"/>
        </w:rPr>
        <w:t xml:space="preserve"> J := 1    </w:t>
      </w:r>
      <w:r w:rsidR="00713DB9" w:rsidRPr="0029788F">
        <w:rPr>
          <w:b/>
          <w:lang w:val="en-GB"/>
        </w:rPr>
        <w:t>to</w:t>
      </w:r>
      <w:r w:rsidR="00296845" w:rsidRPr="0029788F">
        <w:rPr>
          <w:lang w:val="en-GB"/>
        </w:rPr>
        <w:t xml:space="preserve"> N2</w:t>
      </w:r>
      <w:r w:rsidR="00713DB9" w:rsidRPr="0029788F">
        <w:rPr>
          <w:lang w:val="en-GB"/>
        </w:rPr>
        <w:t xml:space="preserve">M1 </w:t>
      </w:r>
      <w:r w:rsidR="00713DB9" w:rsidRPr="0029788F">
        <w:rPr>
          <w:b/>
          <w:lang w:val="en-GB"/>
        </w:rPr>
        <w:t>do</w:t>
      </w:r>
      <w:r w:rsidR="00F43B92" w:rsidRPr="0029788F">
        <w:rPr>
          <w:lang w:val="en-GB"/>
        </w:rPr>
        <w:t xml:space="preserve"> DOWN</w:t>
      </w:r>
      <w:r w:rsidR="00713DB9" w:rsidRPr="0029788F">
        <w:rPr>
          <w:lang w:val="en-GB"/>
        </w:rPr>
        <w:t xml:space="preserve">[J] := </w:t>
      </w:r>
      <w:r w:rsidR="00713DB9" w:rsidRPr="0029788F">
        <w:rPr>
          <w:b/>
          <w:lang w:val="en-GB"/>
        </w:rPr>
        <w:t>true</w:t>
      </w:r>
      <w:r w:rsidR="00713DB9" w:rsidRPr="0029788F">
        <w:rPr>
          <w:lang w:val="en-GB"/>
        </w:rPr>
        <w:t>;</w:t>
      </w:r>
      <w:r w:rsidR="00455F32" w:rsidRPr="0029788F">
        <w:rPr>
          <w:lang w:val="en-GB"/>
        </w:rPr>
        <w:br/>
      </w:r>
      <w:r w:rsidR="00713DB9" w:rsidRPr="0029788F">
        <w:rPr>
          <w:lang w:val="en-GB"/>
        </w:rPr>
        <w:t xml:space="preserve">   </w:t>
      </w:r>
      <w:r w:rsidR="00D6342E" w:rsidRPr="0029788F">
        <w:rPr>
          <w:lang w:val="en-GB"/>
        </w:rPr>
        <w:t>YES</w:t>
      </w:r>
      <w:r w:rsidR="00713DB9" w:rsidRPr="0029788F">
        <w:rPr>
          <w:lang w:val="en-GB"/>
        </w:rPr>
        <w:t xml:space="preserve"> := </w:t>
      </w:r>
      <w:r w:rsidR="00713DB9" w:rsidRPr="0029788F">
        <w:rPr>
          <w:b/>
          <w:lang w:val="en-GB"/>
        </w:rPr>
        <w:t>false</w:t>
      </w:r>
      <w:r w:rsidR="00713DB9" w:rsidRPr="0029788F">
        <w:rPr>
          <w:lang w:val="en-GB"/>
        </w:rPr>
        <w:t>;</w:t>
      </w:r>
      <w:r>
        <w:rPr>
          <w:lang w:val="en-GB"/>
        </w:rPr>
        <w:t xml:space="preserve"> </w:t>
      </w:r>
      <w:r w:rsidR="00A14CA7" w:rsidRPr="0029788F">
        <w:rPr>
          <w:lang w:val="en-GB"/>
        </w:rPr>
        <w:t>TRIALS</w:t>
      </w:r>
      <w:r w:rsidR="00813D0A" w:rsidRPr="0029788F">
        <w:rPr>
          <w:lang w:val="en-GB"/>
        </w:rPr>
        <w:t xml:space="preserve"> := 0;</w:t>
      </w:r>
      <w:r w:rsidR="00455F32" w:rsidRPr="0029788F">
        <w:rPr>
          <w:lang w:val="en-GB"/>
        </w:rPr>
        <w:br/>
      </w:r>
      <w:r w:rsidR="00713DB9" w:rsidRPr="0029788F">
        <w:rPr>
          <w:lang w:val="en-GB"/>
        </w:rPr>
        <w:t xml:space="preserve">   </w:t>
      </w:r>
      <w:r w:rsidR="00114703" w:rsidRPr="0029788F">
        <w:rPr>
          <w:i/>
          <w:lang w:val="en-GB"/>
        </w:rPr>
        <w:t>{</w:t>
      </w:r>
      <w:r w:rsidR="008E665F" w:rsidRPr="0029788F">
        <w:rPr>
          <w:i/>
          <w:lang w:val="en-GB"/>
        </w:rPr>
        <w:t>2.</w:t>
      </w:r>
      <w:r w:rsidR="00F43B92" w:rsidRPr="0029788F">
        <w:rPr>
          <w:i/>
          <w:lang w:val="en-GB"/>
        </w:rPr>
        <w:t xml:space="preserve"> Invoke the procedure</w:t>
      </w:r>
      <w:r w:rsidR="008E1309">
        <w:rPr>
          <w:i/>
          <w:lang w:val="en-GB"/>
        </w:rPr>
        <w:t>.</w:t>
      </w:r>
      <w:r w:rsidR="00713DB9" w:rsidRPr="0029788F">
        <w:rPr>
          <w:i/>
          <w:lang w:val="en-GB"/>
        </w:rPr>
        <w:t>}</w:t>
      </w:r>
      <w:r w:rsidR="00455F32" w:rsidRPr="0029788F">
        <w:rPr>
          <w:lang w:val="en-GB"/>
        </w:rPr>
        <w:br/>
      </w:r>
      <w:r w:rsidR="00713DB9" w:rsidRPr="0029788F">
        <w:rPr>
          <w:lang w:val="en-GB"/>
        </w:rPr>
        <w:t xml:space="preserve">   </w:t>
      </w:r>
      <w:smartTag w:uri="schemas-tilde-lv/tildestengine" w:element="currency2">
        <w:smartTagPr>
          <w:attr w:name="currency_text" w:val="TRY"/>
          <w:attr w:name="currency_value" w:val="1"/>
          <w:attr w:name="currency_key" w:val="TRY"/>
          <w:attr w:name="currency_id" w:val="99"/>
        </w:smartTagPr>
        <w:r w:rsidR="00713DB9" w:rsidRPr="0029788F">
          <w:rPr>
            <w:lang w:val="en-GB"/>
          </w:rPr>
          <w:t>TRY</w:t>
        </w:r>
      </w:smartTag>
      <w:r w:rsidR="00713DB9" w:rsidRPr="0029788F">
        <w:rPr>
          <w:lang w:val="en-GB"/>
        </w:rPr>
        <w:t xml:space="preserve">(1, </w:t>
      </w:r>
      <w:r w:rsidR="00D6342E" w:rsidRPr="0029788F">
        <w:rPr>
          <w:lang w:val="en-GB"/>
        </w:rPr>
        <w:t>YES</w:t>
      </w:r>
      <w:r w:rsidR="00713DB9" w:rsidRPr="0029788F">
        <w:rPr>
          <w:lang w:val="en-GB"/>
        </w:rPr>
        <w:t>);</w:t>
      </w:r>
    </w:p>
    <w:p w:rsidR="00813D0A" w:rsidRPr="0029788F" w:rsidRDefault="00114703" w:rsidP="00B91C94">
      <w:pPr>
        <w:pStyle w:val="Pseudokodas0"/>
        <w:rPr>
          <w:lang w:val="en-GB"/>
        </w:rPr>
      </w:pPr>
      <w:r w:rsidRPr="0029788F">
        <w:rPr>
          <w:lang w:val="en-GB"/>
        </w:rPr>
        <w:t xml:space="preserve">   </w:t>
      </w:r>
      <w:r w:rsidRPr="0029788F">
        <w:rPr>
          <w:i/>
          <w:lang w:val="en-GB"/>
        </w:rPr>
        <w:t>{</w:t>
      </w:r>
      <w:r w:rsidR="008E665F" w:rsidRPr="0029788F">
        <w:rPr>
          <w:i/>
          <w:lang w:val="en-GB"/>
        </w:rPr>
        <w:t>3.</w:t>
      </w:r>
      <w:r w:rsidRPr="0029788F">
        <w:rPr>
          <w:i/>
          <w:lang w:val="en-GB"/>
        </w:rPr>
        <w:t xml:space="preserve"> </w:t>
      </w:r>
      <w:r w:rsidR="00F43B92" w:rsidRPr="0029788F">
        <w:rPr>
          <w:i/>
          <w:lang w:val="en-GB"/>
        </w:rPr>
        <w:t>Print the board</w:t>
      </w:r>
      <w:r w:rsidR="008E1309">
        <w:rPr>
          <w:i/>
          <w:lang w:val="en-GB"/>
        </w:rPr>
        <w:t>.</w:t>
      </w:r>
      <w:r w:rsidRPr="0029788F">
        <w:rPr>
          <w:i/>
          <w:lang w:val="en-GB"/>
        </w:rPr>
        <w:t>}</w:t>
      </w:r>
      <w:r w:rsidR="00455F32" w:rsidRPr="0029788F">
        <w:rPr>
          <w:lang w:val="en-GB"/>
        </w:rPr>
        <w:br/>
      </w:r>
      <w:r w:rsidR="00713DB9" w:rsidRPr="0029788F">
        <w:rPr>
          <w:lang w:val="en-GB"/>
        </w:rPr>
        <w:t xml:space="preserve">   </w:t>
      </w:r>
      <w:r w:rsidR="00713DB9" w:rsidRPr="0029788F">
        <w:rPr>
          <w:b/>
          <w:lang w:val="en-GB"/>
        </w:rPr>
        <w:t>if</w:t>
      </w:r>
      <w:r w:rsidR="00713DB9" w:rsidRPr="0029788F">
        <w:rPr>
          <w:lang w:val="en-GB"/>
        </w:rPr>
        <w:t xml:space="preserve"> </w:t>
      </w:r>
      <w:r w:rsidR="00D6342E" w:rsidRPr="0029788F">
        <w:rPr>
          <w:lang w:val="en-GB"/>
        </w:rPr>
        <w:t>YES</w:t>
      </w:r>
      <w:r w:rsidR="002F72FB" w:rsidRPr="0029788F">
        <w:rPr>
          <w:lang w:val="en-GB"/>
        </w:rPr>
        <w:t xml:space="preserve"> </w:t>
      </w:r>
      <w:r w:rsidR="00713DB9" w:rsidRPr="0029788F">
        <w:rPr>
          <w:b/>
          <w:lang w:val="en-GB"/>
        </w:rPr>
        <w:t>then</w:t>
      </w:r>
      <w:r w:rsidR="00455F32" w:rsidRPr="0029788F">
        <w:rPr>
          <w:lang w:val="en-GB"/>
        </w:rPr>
        <w:br/>
      </w:r>
      <w:r w:rsidR="00713DB9" w:rsidRPr="0029788F">
        <w:rPr>
          <w:lang w:val="en-GB"/>
        </w:rPr>
        <w:t xml:space="preserve">     </w:t>
      </w:r>
      <w:r w:rsidR="00713DB9" w:rsidRPr="0029788F">
        <w:rPr>
          <w:b/>
          <w:lang w:val="en-GB"/>
        </w:rPr>
        <w:t>begin</w:t>
      </w:r>
      <w:r w:rsidR="00455F32" w:rsidRPr="0029788F">
        <w:rPr>
          <w:b/>
          <w:lang w:val="en-GB"/>
        </w:rPr>
        <w:br/>
      </w:r>
      <w:r w:rsidR="00713DB9" w:rsidRPr="0029788F">
        <w:rPr>
          <w:lang w:val="en-GB"/>
        </w:rPr>
        <w:t xml:space="preserve">       </w:t>
      </w:r>
      <w:r w:rsidR="00713DB9" w:rsidRPr="0029788F">
        <w:rPr>
          <w:b/>
          <w:lang w:val="en-GB"/>
        </w:rPr>
        <w:t>for</w:t>
      </w:r>
      <w:r w:rsidR="00713DB9" w:rsidRPr="0029788F">
        <w:rPr>
          <w:lang w:val="en-GB"/>
        </w:rPr>
        <w:t xml:space="preserve"> I := N </w:t>
      </w:r>
      <w:r w:rsidR="00713DB9" w:rsidRPr="0029788F">
        <w:rPr>
          <w:b/>
          <w:lang w:val="en-GB"/>
        </w:rPr>
        <w:t>downto</w:t>
      </w:r>
      <w:r w:rsidR="00713DB9" w:rsidRPr="0029788F">
        <w:rPr>
          <w:lang w:val="en-GB"/>
        </w:rPr>
        <w:t xml:space="preserve"> 1 </w:t>
      </w:r>
      <w:r w:rsidR="00713DB9" w:rsidRPr="0029788F">
        <w:rPr>
          <w:b/>
          <w:lang w:val="en-GB"/>
        </w:rPr>
        <w:t>do</w:t>
      </w:r>
      <w:r w:rsidR="00455F32" w:rsidRPr="0029788F">
        <w:rPr>
          <w:b/>
          <w:lang w:val="en-GB"/>
        </w:rPr>
        <w:br/>
      </w:r>
      <w:r w:rsidR="00713DB9" w:rsidRPr="0029788F">
        <w:rPr>
          <w:lang w:val="en-GB"/>
        </w:rPr>
        <w:t xml:space="preserve">       </w:t>
      </w:r>
      <w:r w:rsidR="00713DB9" w:rsidRPr="0029788F">
        <w:rPr>
          <w:b/>
          <w:lang w:val="en-GB"/>
        </w:rPr>
        <w:t>begin</w:t>
      </w:r>
      <w:r w:rsidR="00455F32" w:rsidRPr="0029788F">
        <w:rPr>
          <w:b/>
          <w:lang w:val="en-GB"/>
        </w:rPr>
        <w:br/>
      </w:r>
      <w:r w:rsidR="00713DB9" w:rsidRPr="0029788F">
        <w:rPr>
          <w:lang w:val="en-GB"/>
        </w:rPr>
        <w:t xml:space="preserve">         </w:t>
      </w:r>
      <w:r w:rsidR="00713DB9" w:rsidRPr="0029788F">
        <w:rPr>
          <w:b/>
          <w:lang w:val="en-GB"/>
        </w:rPr>
        <w:t>for</w:t>
      </w:r>
      <w:r w:rsidR="00713DB9" w:rsidRPr="0029788F">
        <w:rPr>
          <w:lang w:val="en-GB"/>
        </w:rPr>
        <w:t xml:space="preserve"> J := 1 </w:t>
      </w:r>
      <w:r w:rsidR="00713DB9" w:rsidRPr="0029788F">
        <w:rPr>
          <w:b/>
          <w:lang w:val="en-GB"/>
        </w:rPr>
        <w:t>to</w:t>
      </w:r>
      <w:r w:rsidR="00713DB9" w:rsidRPr="0029788F">
        <w:rPr>
          <w:lang w:val="en-GB"/>
        </w:rPr>
        <w:t xml:space="preserve"> N </w:t>
      </w:r>
      <w:r w:rsidR="00713DB9" w:rsidRPr="0029788F">
        <w:rPr>
          <w:b/>
          <w:lang w:val="en-GB"/>
        </w:rPr>
        <w:t>do</w:t>
      </w:r>
      <w:r w:rsidR="00455F32" w:rsidRPr="0029788F">
        <w:rPr>
          <w:b/>
          <w:lang w:val="en-GB"/>
        </w:rPr>
        <w:br/>
      </w:r>
      <w:r w:rsidR="00713DB9" w:rsidRPr="0029788F">
        <w:rPr>
          <w:lang w:val="en-GB"/>
        </w:rPr>
        <w:t xml:space="preserve">            </w:t>
      </w:r>
      <w:r w:rsidR="00713DB9" w:rsidRPr="0029788F">
        <w:rPr>
          <w:b/>
          <w:lang w:val="en-GB"/>
        </w:rPr>
        <w:t>if</w:t>
      </w:r>
      <w:r w:rsidR="00713DB9" w:rsidRPr="0029788F">
        <w:rPr>
          <w:lang w:val="en-GB"/>
        </w:rPr>
        <w:t xml:space="preserve"> X[I] = J</w:t>
      </w:r>
      <w:r w:rsidRPr="0029788F">
        <w:rPr>
          <w:lang w:val="en-GB"/>
        </w:rPr>
        <w:t xml:space="preserve"> </w:t>
      </w:r>
      <w:r w:rsidR="00713DB9" w:rsidRPr="0029788F">
        <w:rPr>
          <w:b/>
          <w:lang w:val="en-GB"/>
        </w:rPr>
        <w:t>then</w:t>
      </w:r>
      <w:r w:rsidR="00713DB9" w:rsidRPr="0029788F">
        <w:rPr>
          <w:lang w:val="en-GB"/>
        </w:rPr>
        <w:t xml:space="preserve"> write(1 : 3)</w:t>
      </w:r>
      <w:r w:rsidRPr="0029788F">
        <w:rPr>
          <w:lang w:val="en-GB"/>
        </w:rPr>
        <w:t xml:space="preserve"> </w:t>
      </w:r>
      <w:r w:rsidR="00713DB9" w:rsidRPr="0029788F">
        <w:rPr>
          <w:b/>
          <w:lang w:val="en-GB"/>
        </w:rPr>
        <w:t>else</w:t>
      </w:r>
      <w:r w:rsidR="00713DB9" w:rsidRPr="0029788F">
        <w:rPr>
          <w:lang w:val="en-GB"/>
        </w:rPr>
        <w:t xml:space="preserve"> write(0 : 3);</w:t>
      </w:r>
      <w:r w:rsidR="00455F32" w:rsidRPr="0029788F">
        <w:rPr>
          <w:lang w:val="en-GB"/>
        </w:rPr>
        <w:br/>
      </w:r>
      <w:r w:rsidR="00713DB9" w:rsidRPr="0029788F">
        <w:rPr>
          <w:lang w:val="en-GB"/>
        </w:rPr>
        <w:t xml:space="preserve">         writeln;</w:t>
      </w:r>
      <w:r w:rsidR="00B5107E" w:rsidRPr="0029788F">
        <w:rPr>
          <w:lang w:val="en-GB"/>
        </w:rPr>
        <w:t xml:space="preserve">  </w:t>
      </w:r>
      <w:r w:rsidR="00B5107E" w:rsidRPr="008E1309">
        <w:rPr>
          <w:i/>
          <w:lang w:val="en-GB"/>
        </w:rPr>
        <w:t>{Write either number 1 or 0 in 3 positions.}</w:t>
      </w:r>
      <w:r w:rsidR="00455F32" w:rsidRPr="0029788F">
        <w:rPr>
          <w:lang w:val="en-GB"/>
        </w:rPr>
        <w:br/>
      </w:r>
      <w:r w:rsidR="00713DB9" w:rsidRPr="0029788F">
        <w:rPr>
          <w:lang w:val="en-GB"/>
        </w:rPr>
        <w:t xml:space="preserve">       </w:t>
      </w:r>
      <w:r w:rsidR="00713DB9" w:rsidRPr="0029788F">
        <w:rPr>
          <w:b/>
          <w:lang w:val="en-GB"/>
        </w:rPr>
        <w:t>end</w:t>
      </w:r>
      <w:r w:rsidR="00713DB9" w:rsidRPr="0029788F">
        <w:rPr>
          <w:lang w:val="en-GB"/>
        </w:rPr>
        <w:t>;</w:t>
      </w:r>
      <w:r w:rsidR="00455F32" w:rsidRPr="0029788F">
        <w:rPr>
          <w:lang w:val="en-GB"/>
        </w:rPr>
        <w:br/>
      </w:r>
      <w:r w:rsidR="00B05DCD" w:rsidRPr="0029788F">
        <w:rPr>
          <w:lang w:val="en-GB"/>
        </w:rPr>
        <w:t xml:space="preserve">       </w:t>
      </w:r>
      <w:r w:rsidR="00813D0A" w:rsidRPr="0029788F">
        <w:rPr>
          <w:lang w:val="en-GB"/>
        </w:rPr>
        <w:t>writeln('</w:t>
      </w:r>
      <w:r w:rsidR="00F43B92" w:rsidRPr="0029788F">
        <w:rPr>
          <w:lang w:val="en-GB"/>
        </w:rPr>
        <w:t>The number of trials</w:t>
      </w:r>
      <w:r w:rsidR="00813D0A" w:rsidRPr="0029788F">
        <w:rPr>
          <w:lang w:val="en-GB"/>
        </w:rPr>
        <w:t>: '</w:t>
      </w:r>
      <w:r w:rsidR="006C5B7A" w:rsidRPr="0029788F">
        <w:rPr>
          <w:lang w:val="en-GB"/>
        </w:rPr>
        <w:t>,</w:t>
      </w:r>
      <w:r w:rsidR="00F43B92" w:rsidRPr="0029788F">
        <w:rPr>
          <w:lang w:val="en-GB"/>
        </w:rPr>
        <w:t xml:space="preserve"> </w:t>
      </w:r>
      <w:r w:rsidR="00A14CA7" w:rsidRPr="0029788F">
        <w:rPr>
          <w:lang w:val="en-GB"/>
        </w:rPr>
        <w:t>TRIALS</w:t>
      </w:r>
      <w:r w:rsidR="00813D0A" w:rsidRPr="0029788F">
        <w:rPr>
          <w:lang w:val="en-GB"/>
        </w:rPr>
        <w:t>);</w:t>
      </w:r>
    </w:p>
    <w:p w:rsidR="00713DB9" w:rsidRPr="0029788F" w:rsidRDefault="00713DB9" w:rsidP="00B91C94">
      <w:pPr>
        <w:pStyle w:val="Pseudokodas0"/>
        <w:rPr>
          <w:lang w:val="en-GB"/>
        </w:rPr>
      </w:pPr>
      <w:r w:rsidRPr="0029788F">
        <w:rPr>
          <w:lang w:val="en-GB"/>
        </w:rPr>
        <w:t xml:space="preserve">     </w:t>
      </w:r>
      <w:r w:rsidRPr="0029788F">
        <w:rPr>
          <w:b/>
          <w:lang w:val="en-GB"/>
        </w:rPr>
        <w:t>end</w:t>
      </w:r>
      <w:r w:rsidR="00455F32" w:rsidRPr="0029788F">
        <w:rPr>
          <w:b/>
          <w:lang w:val="en-GB"/>
        </w:rPr>
        <w:br/>
      </w:r>
      <w:r w:rsidRPr="0029788F">
        <w:rPr>
          <w:lang w:val="en-GB"/>
        </w:rPr>
        <w:t xml:space="preserve">   </w:t>
      </w:r>
      <w:r w:rsidRPr="0029788F">
        <w:rPr>
          <w:b/>
          <w:lang w:val="en-GB"/>
        </w:rPr>
        <w:t>else</w:t>
      </w:r>
      <w:r w:rsidRPr="0029788F">
        <w:rPr>
          <w:lang w:val="en-GB"/>
        </w:rPr>
        <w:t xml:space="preserve"> </w:t>
      </w:r>
      <w:r w:rsidR="00F43B92" w:rsidRPr="0029788F">
        <w:rPr>
          <w:lang w:val="en-GB"/>
        </w:rPr>
        <w:t>writeln('</w:t>
      </w:r>
      <w:r w:rsidR="00E92D72" w:rsidRPr="0029788F">
        <w:rPr>
          <w:lang w:val="en-GB"/>
        </w:rPr>
        <w:t>No s</w:t>
      </w:r>
      <w:r w:rsidR="00F43B92" w:rsidRPr="0029788F">
        <w:rPr>
          <w:lang w:val="en-GB"/>
        </w:rPr>
        <w:t>olution</w:t>
      </w:r>
      <w:r w:rsidR="00E92D72" w:rsidRPr="0029788F">
        <w:rPr>
          <w:lang w:val="en-GB"/>
        </w:rPr>
        <w:t>.</w:t>
      </w:r>
      <w:r w:rsidRPr="0029788F">
        <w:rPr>
          <w:lang w:val="en-GB"/>
        </w:rPr>
        <w:t>');</w:t>
      </w:r>
      <w:r w:rsidR="00455F32" w:rsidRPr="0029788F">
        <w:rPr>
          <w:lang w:val="en-GB"/>
        </w:rPr>
        <w:br/>
      </w:r>
      <w:r w:rsidRPr="0029788F">
        <w:rPr>
          <w:b/>
          <w:lang w:val="en-GB"/>
        </w:rPr>
        <w:t>end</w:t>
      </w:r>
      <w:r w:rsidRPr="0029788F">
        <w:rPr>
          <w:lang w:val="en-GB"/>
        </w:rPr>
        <w:t>.</w:t>
      </w:r>
    </w:p>
    <w:p w:rsidR="00D01C5C" w:rsidRPr="0029788F" w:rsidRDefault="00610B20" w:rsidP="005F41E4">
      <w:pPr>
        <w:pStyle w:val="Heading1"/>
      </w:pPr>
      <w:bookmarkStart w:id="30" w:name="_Toc3642534"/>
      <w:r w:rsidRPr="0029788F">
        <w:lastRenderedPageBreak/>
        <w:t>Heuristic</w:t>
      </w:r>
      <w:bookmarkEnd w:id="30"/>
    </w:p>
    <w:p w:rsidR="00D02CDD" w:rsidRPr="0029788F" w:rsidRDefault="00610B20" w:rsidP="00610B20">
      <w:pPr>
        <w:pStyle w:val="Tekstas"/>
      </w:pPr>
      <w:r w:rsidRPr="0029788F">
        <w:t>A heuristic is a</w:t>
      </w:r>
      <w:r w:rsidR="00713DB9" w:rsidRPr="0029788F">
        <w:t xml:space="preserve"> rule of thumb</w:t>
      </w:r>
      <w:r w:rsidRPr="0029788F">
        <w:t xml:space="preserve">; see </w:t>
      </w:r>
      <w:r w:rsidR="00CC1BB2">
        <w:t>(</w:t>
      </w:r>
      <w:r w:rsidR="002D47B9" w:rsidRPr="0029788F">
        <w:t>Russell, Norvig</w:t>
      </w:r>
      <w:r w:rsidR="00CF0362" w:rsidRPr="0029788F">
        <w:t>,</w:t>
      </w:r>
      <w:r w:rsidR="00713DB9" w:rsidRPr="0029788F">
        <w:t xml:space="preserve"> 2003</w:t>
      </w:r>
      <w:r w:rsidR="00706578" w:rsidRPr="0029788F">
        <w:t xml:space="preserve">, p. </w:t>
      </w:r>
      <w:r w:rsidR="00713DB9" w:rsidRPr="0029788F">
        <w:t>94</w:t>
      </w:r>
      <w:r w:rsidR="00CC1BB2">
        <w:t>)</w:t>
      </w:r>
      <w:r w:rsidR="00DB7156" w:rsidRPr="0029788F">
        <w:t>.</w:t>
      </w:r>
      <w:r w:rsidRPr="0029788F">
        <w:t xml:space="preserve"> The term “heuristic” see</w:t>
      </w:r>
      <w:r w:rsidR="004027A3" w:rsidRPr="0029788F">
        <w:t xml:space="preserve"> Oxford English Dictionary</w:t>
      </w:r>
      <w:r w:rsidR="007627FB">
        <w:t>,</w:t>
      </w:r>
      <w:r w:rsidR="004027A3" w:rsidRPr="0029788F">
        <w:t xml:space="preserve"> </w:t>
      </w:r>
      <w:hyperlink r:id="rId35" w:history="1">
        <w:r w:rsidR="00772178" w:rsidRPr="0029788F">
          <w:rPr>
            <w:rStyle w:val="Hyperlink"/>
          </w:rPr>
          <w:t>http://www.oed.com/</w:t>
        </w:r>
      </w:hyperlink>
      <w:r w:rsidRPr="0029788F">
        <w:t>:</w:t>
      </w:r>
    </w:p>
    <w:p w:rsidR="004027A3" w:rsidRPr="0029788F" w:rsidRDefault="00610B20" w:rsidP="00610B20">
      <w:pPr>
        <w:pStyle w:val="Tekstas"/>
        <w:spacing w:before="240"/>
      </w:pPr>
      <w:r w:rsidRPr="0029788F">
        <w:rPr>
          <w:b/>
        </w:rPr>
        <w:t>adjective</w:t>
      </w:r>
    </w:p>
    <w:p w:rsidR="004027A3" w:rsidRPr="0029788F" w:rsidRDefault="00610B20" w:rsidP="004027A3">
      <w:pPr>
        <w:pStyle w:val="Tekstasnumbered"/>
        <w:tabs>
          <w:tab w:val="clear" w:pos="1296"/>
        </w:tabs>
        <w:ind w:left="936" w:firstLine="0"/>
      </w:pPr>
      <w:r w:rsidRPr="0029788F">
        <w:t xml:space="preserve">a. </w:t>
      </w:r>
      <w:r w:rsidR="00C46C4C" w:rsidRPr="0029788F">
        <w:t>S</w:t>
      </w:r>
      <w:r w:rsidRPr="0029788F">
        <w:t>erving to find out or discover</w:t>
      </w:r>
      <w:r w:rsidR="00D02CDD" w:rsidRPr="0029788F">
        <w:t>…</w:t>
      </w:r>
    </w:p>
    <w:p w:rsidR="004027A3" w:rsidRPr="0029788F" w:rsidRDefault="00C46C4C" w:rsidP="00C46C4C">
      <w:pPr>
        <w:pStyle w:val="Tekstasnumbered"/>
        <w:tabs>
          <w:tab w:val="clear" w:pos="1296"/>
        </w:tabs>
      </w:pPr>
      <w:r w:rsidRPr="0029788F">
        <w:t>c</w:t>
      </w:r>
      <w:r w:rsidR="008152F3" w:rsidRPr="0029788F">
        <w:t xml:space="preserve">. </w:t>
      </w:r>
      <w:r w:rsidRPr="0029788F">
        <w:t xml:space="preserve">Under an ‘heuristic’ programming procedure the computer searches through a number of possible solutions at each stage of the programme, it evaluates a ‘good’ solution for this stage and then proceeds to the next stage. Essentially heuristic programming is similar to the problem solving techniques by trial and error methods </w:t>
      </w:r>
      <w:r w:rsidR="00610B20" w:rsidRPr="0029788F">
        <w:t>which we use in everyday life. (1964 T. W. McRae)</w:t>
      </w:r>
    </w:p>
    <w:p w:rsidR="00C46C4C" w:rsidRPr="0029788F" w:rsidRDefault="00610B20" w:rsidP="00C46C4C">
      <w:pPr>
        <w:pStyle w:val="Tekstas"/>
      </w:pPr>
      <w:r w:rsidRPr="0029788F">
        <w:rPr>
          <w:b/>
        </w:rPr>
        <w:t>noun</w:t>
      </w:r>
    </w:p>
    <w:p w:rsidR="00D02CDD" w:rsidRPr="0029788F" w:rsidRDefault="00610B20" w:rsidP="00F3137B">
      <w:pPr>
        <w:pStyle w:val="Tekstasnumbered"/>
        <w:tabs>
          <w:tab w:val="clear" w:pos="1296"/>
        </w:tabs>
        <w:ind w:left="1293" w:hanging="357"/>
      </w:pPr>
      <w:r w:rsidRPr="0029788F">
        <w:t xml:space="preserve">b. </w:t>
      </w:r>
      <w:r w:rsidR="00C46C4C" w:rsidRPr="0029788F">
        <w:t xml:space="preserve">A process that may solve a given problem, but offers no guarantees of doing so, is called a heuristic for that problem. </w:t>
      </w:r>
      <w:r w:rsidR="00C46C4C" w:rsidRPr="0029788F">
        <w:rPr>
          <w:i/>
        </w:rPr>
        <w:t>Ibid.</w:t>
      </w:r>
      <w:r w:rsidR="00C46C4C" w:rsidRPr="0029788F">
        <w:t xml:space="preserve"> For conciseness, we will use ‘heuristic’ as a noun synonymous with ‘heuristic process’.</w:t>
      </w:r>
      <w:r w:rsidRPr="0029788F">
        <w:t xml:space="preserve"> (</w:t>
      </w:r>
      <w:smartTag w:uri="urn:schemas-microsoft-com:office:smarttags" w:element="metricconverter">
        <w:smartTagPr>
          <w:attr w:name="ProductID" w:val="1957 A"/>
        </w:smartTagPr>
        <w:r w:rsidRPr="0029788F">
          <w:t>1957 A</w:t>
        </w:r>
      </w:smartTag>
      <w:r w:rsidRPr="0029788F">
        <w:t>. Newell et al.)</w:t>
      </w:r>
    </w:p>
    <w:p w:rsidR="00317AD9" w:rsidRDefault="003F12B7" w:rsidP="00CF12E0">
      <w:pPr>
        <w:pStyle w:val="Heading2"/>
      </w:pPr>
      <w:bookmarkStart w:id="31" w:name="_Toc3642535"/>
      <w:r>
        <w:t>Heuris</w:t>
      </w:r>
      <w:r w:rsidR="00213FE5">
        <w:t>tic search in N-queens p</w:t>
      </w:r>
      <w:r w:rsidR="00317AD9">
        <w:t>roblem</w:t>
      </w:r>
      <w:bookmarkEnd w:id="31"/>
    </w:p>
    <w:p w:rsidR="00713DB9" w:rsidRPr="0029788F" w:rsidRDefault="006B2E37" w:rsidP="00120650">
      <w:pPr>
        <w:pStyle w:val="Tekstas"/>
      </w:pPr>
      <w:r w:rsidRPr="0029788F">
        <w:t xml:space="preserve">As an example, we examine the </w:t>
      </w:r>
      <w:r w:rsidR="00CC1BB2">
        <w:t>heuristic which is proposed in (</w:t>
      </w:r>
      <w:r w:rsidRPr="0029788F">
        <w:t>Nilsson 1982</w:t>
      </w:r>
      <w:r w:rsidR="00CC1BB2">
        <w:t>, Section 2.1, p. 58)</w:t>
      </w:r>
      <w:r w:rsidR="00D63A85" w:rsidRPr="0029788F">
        <w:t xml:space="preserve"> to solve the 4-queens problem. </w:t>
      </w:r>
      <w:r w:rsidR="00610B20" w:rsidRPr="0029788F">
        <w:t>A solution exists; see Fig. 5.1</w:t>
      </w:r>
      <w:r w:rsidR="00D63A85" w:rsidRPr="0029788F">
        <w:t xml:space="preserve">. </w:t>
      </w:r>
      <w:r w:rsidR="00680246" w:rsidRPr="0029788F">
        <w:t xml:space="preserve">The problem can be generalised to </w:t>
      </w:r>
      <w:r w:rsidR="003F6075" w:rsidRPr="00F3137B">
        <w:rPr>
          <w:rStyle w:val="MathDiagrama"/>
          <w:lang w:val="en-GB"/>
        </w:rPr>
        <w:t>N</w:t>
      </w:r>
      <w:r w:rsidR="00680246" w:rsidRPr="0029788F">
        <w:rPr>
          <w:i/>
        </w:rPr>
        <w:t>-</w:t>
      </w:r>
      <w:r w:rsidR="00680246" w:rsidRPr="0029788F">
        <w:t>queens on</w:t>
      </w:r>
      <w:r w:rsidR="003F6075" w:rsidRPr="0029788F">
        <w:t xml:space="preserve"> an </w:t>
      </w:r>
      <w:r w:rsidR="003F6075" w:rsidRPr="00F3137B">
        <w:rPr>
          <w:i/>
        </w:rPr>
        <w:t>N</w:t>
      </w:r>
      <w:r w:rsidR="003F6075" w:rsidRPr="0029788F">
        <w:t>×</w:t>
      </w:r>
      <w:r w:rsidR="003F6075" w:rsidRPr="00F3137B">
        <w:rPr>
          <w:i/>
        </w:rPr>
        <w:t>N</w:t>
      </w:r>
      <w:r w:rsidR="00D63A85" w:rsidRPr="0029788F">
        <w:t xml:space="preserve"> board.</w:t>
      </w:r>
      <w:r w:rsidR="00680246" w:rsidRPr="0029788F">
        <w:t xml:space="preserve"> The previous section was devoted to obtaining a solution with the BACKTRACK procedure and involved no heuristics.</w:t>
      </w:r>
    </w:p>
    <w:p w:rsidR="00DE4F67" w:rsidRPr="0029788F" w:rsidRDefault="008451EA" w:rsidP="00E14B87">
      <w:pPr>
        <w:pStyle w:val="Paviliustracija"/>
        <w:rPr>
          <w:lang w:val="en-GB"/>
        </w:rPr>
      </w:pPr>
      <w:r w:rsidRPr="00854CB9">
        <w:rPr>
          <w:noProof/>
          <w:lang w:val="lt-LT" w:eastAsia="lt-LT"/>
        </w:rPr>
        <w:drawing>
          <wp:inline distT="0" distB="0" distL="0" distR="0">
            <wp:extent cx="1529715" cy="1553210"/>
            <wp:effectExtent l="0" t="0" r="0" b="8890"/>
            <wp:docPr id="271" name="Picture 1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9715" cy="1553210"/>
                    </a:xfrm>
                    <a:prstGeom prst="rect">
                      <a:avLst/>
                    </a:prstGeom>
                    <a:noFill/>
                    <a:ln>
                      <a:noFill/>
                    </a:ln>
                  </pic:spPr>
                </pic:pic>
              </a:graphicData>
            </a:graphic>
          </wp:inline>
        </w:drawing>
      </w:r>
    </w:p>
    <w:p w:rsidR="00713DB9" w:rsidRPr="0029788F" w:rsidRDefault="00610B20" w:rsidP="00120650">
      <w:pPr>
        <w:pStyle w:val="Pavaprasymas"/>
      </w:pPr>
      <w:r w:rsidRPr="0029788F">
        <w:t xml:space="preserve">Fig. </w:t>
      </w:r>
      <w:r w:rsidR="008223B3" w:rsidRPr="0029788F">
        <w:t>5</w:t>
      </w:r>
      <w:r w:rsidRPr="0029788F">
        <w:t>.1.</w:t>
      </w:r>
      <w:r w:rsidRPr="0029788F">
        <w:tab/>
      </w:r>
      <w:r w:rsidR="00E85480" w:rsidRPr="0029788F">
        <w:t>A solution on a</w:t>
      </w:r>
      <w:r w:rsidR="00DA7A09" w:rsidRPr="0029788F">
        <w:t xml:space="preserve"> 4</w:t>
      </w:r>
      <w:r w:rsidR="00DA7A09" w:rsidRPr="0029788F">
        <w:sym w:font="Symbol" w:char="F0B4"/>
      </w:r>
      <w:r w:rsidR="0026052A" w:rsidRPr="0029788F">
        <w:t>4</w:t>
      </w:r>
      <w:r w:rsidR="00E85480" w:rsidRPr="0029788F">
        <w:t xml:space="preserve"> </w:t>
      </w:r>
      <w:r w:rsidR="00DA7A09" w:rsidRPr="0029788F">
        <w:t>board</w:t>
      </w:r>
    </w:p>
    <w:p w:rsidR="00EE2751" w:rsidRPr="0029788F" w:rsidRDefault="00680246" w:rsidP="00224923">
      <w:pPr>
        <w:pStyle w:val="Tekstas"/>
      </w:pPr>
      <w:r w:rsidRPr="0029788F">
        <w:t xml:space="preserve">A more efficient algorithm (with less backtracking) can be obtained if we use a more informed rule ordering. One simple, but useful ordering for this problem involves using the function </w:t>
      </w:r>
      <w:r w:rsidRPr="0029788F">
        <w:rPr>
          <w:rStyle w:val="MathDiagrama"/>
          <w:lang w:val="en-GB"/>
        </w:rPr>
        <w:t>diag(i,j)</w:t>
      </w:r>
      <w:r w:rsidRPr="0029788F">
        <w:t xml:space="preserve">, defined to be the length of the longest diagonal passing through cell </w:t>
      </w:r>
      <w:r w:rsidRPr="0029788F">
        <w:rPr>
          <w:rStyle w:val="MathDiagrama"/>
          <w:lang w:val="en-GB"/>
        </w:rPr>
        <w:t>(i,j)</w:t>
      </w:r>
      <w:r w:rsidRPr="0029788F">
        <w:t xml:space="preserve">. </w:t>
      </w:r>
      <w:r w:rsidR="002C3199" w:rsidRPr="0029788F">
        <w:t xml:space="preserve">Let </w:t>
      </w:r>
      <w:r w:rsidR="002C3199" w:rsidRPr="0029788F">
        <w:rPr>
          <w:rStyle w:val="MathDiagrama"/>
          <w:lang w:val="en-GB"/>
        </w:rPr>
        <w:sym w:font="Symbol" w:char="F070"/>
      </w:r>
      <w:r w:rsidR="002C3199" w:rsidRPr="0029788F">
        <w:rPr>
          <w:i/>
          <w:vertAlign w:val="subscript"/>
        </w:rPr>
        <w:t>ij</w:t>
      </w:r>
      <w:r w:rsidR="002C3199" w:rsidRPr="0029788F">
        <w:t xml:space="preserve"> be ahead of </w:t>
      </w:r>
      <w:r w:rsidR="002C3199" w:rsidRPr="0029788F">
        <w:rPr>
          <w:rStyle w:val="MathDiagrama"/>
          <w:lang w:val="en-GB"/>
        </w:rPr>
        <w:sym w:font="Symbol" w:char="F070"/>
      </w:r>
      <w:r w:rsidR="00671FD6" w:rsidRPr="0029788F">
        <w:rPr>
          <w:i/>
          <w:vertAlign w:val="subscript"/>
        </w:rPr>
        <w:t>mn</w:t>
      </w:r>
      <w:r w:rsidR="002C3199" w:rsidRPr="0029788F">
        <w:t xml:space="preserve"> in the ordering if </w:t>
      </w:r>
      <w:r w:rsidR="002C3199" w:rsidRPr="0029788F">
        <w:rPr>
          <w:rStyle w:val="MathDiagrama"/>
          <w:lang w:val="en-GB"/>
        </w:rPr>
        <w:t>diag(i,j) &lt; diag(</w:t>
      </w:r>
      <w:r w:rsidR="00671FD6" w:rsidRPr="0029788F">
        <w:rPr>
          <w:rStyle w:val="MathDiagrama"/>
          <w:lang w:val="en-GB"/>
        </w:rPr>
        <w:t>m</w:t>
      </w:r>
      <w:r w:rsidR="002C3199" w:rsidRPr="0029788F">
        <w:rPr>
          <w:rStyle w:val="MathDiagrama"/>
          <w:lang w:val="en-GB"/>
        </w:rPr>
        <w:t>,</w:t>
      </w:r>
      <w:r w:rsidR="00671FD6" w:rsidRPr="0029788F">
        <w:rPr>
          <w:rStyle w:val="MathDiagrama"/>
          <w:lang w:val="en-GB"/>
        </w:rPr>
        <w:t>n</w:t>
      </w:r>
      <w:r w:rsidR="002C3199" w:rsidRPr="0029788F">
        <w:rPr>
          <w:rStyle w:val="MathDiagrama"/>
          <w:lang w:val="en-GB"/>
        </w:rPr>
        <w:t>)</w:t>
      </w:r>
      <w:r w:rsidR="002C3199" w:rsidRPr="0029788F">
        <w:t xml:space="preserve">. (For equal values of </w:t>
      </w:r>
      <w:r w:rsidR="002C3199" w:rsidRPr="0029788F">
        <w:rPr>
          <w:rStyle w:val="MathDiagrama"/>
          <w:lang w:val="en-GB"/>
        </w:rPr>
        <w:t>diag</w:t>
      </w:r>
      <w:r w:rsidR="002C3199" w:rsidRPr="0029788F">
        <w:t>, use the same orders as before.) Below we verify that this ordering scheme solves the 4-queens p</w:t>
      </w:r>
      <w:r w:rsidR="00CC1BB2">
        <w:t>roblem with only 2 backtracks. (Nilsson 1998, p. 58)</w:t>
      </w:r>
    </w:p>
    <w:p w:rsidR="0078450E" w:rsidRPr="0029788F" w:rsidRDefault="00EE2751" w:rsidP="00224923">
      <w:pPr>
        <w:pStyle w:val="Tekstas"/>
      </w:pPr>
      <w:r w:rsidRPr="0029788F">
        <w:t xml:space="preserve">A corresponding search tree consists of 6 edges and is shown in Fig. 5.4. Let us examine the heuristics in more details. </w:t>
      </w:r>
      <w:r w:rsidR="002F7850" w:rsidRPr="0029788F">
        <w:t>Hence, the heuristic is formalised</w:t>
      </w:r>
    </w:p>
    <w:p w:rsidR="0078450E" w:rsidRPr="00F16B82" w:rsidRDefault="00713DB9" w:rsidP="002F7850">
      <w:pPr>
        <w:pStyle w:val="Math"/>
        <w:spacing w:after="240"/>
        <w:rPr>
          <w:i w:val="0"/>
          <w:lang w:val="pl-PL"/>
        </w:rPr>
      </w:pPr>
      <w:r w:rsidRPr="0029788F">
        <w:rPr>
          <w:lang w:val="en-GB"/>
        </w:rPr>
        <w:sym w:font="Symbol" w:char="F070"/>
      </w:r>
      <w:r w:rsidR="005D1967" w:rsidRPr="00F16B82">
        <w:rPr>
          <w:vertAlign w:val="subscript"/>
          <w:lang w:val="pl-PL"/>
        </w:rPr>
        <w:t>i,j</w:t>
      </w:r>
      <w:r w:rsidR="002F7850" w:rsidRPr="00F16B82">
        <w:rPr>
          <w:lang w:val="pl-PL"/>
        </w:rPr>
        <w:t> &lt;</w:t>
      </w:r>
      <w:r w:rsidR="0078450E" w:rsidRPr="00F16B82">
        <w:rPr>
          <w:lang w:val="pl-PL"/>
        </w:rPr>
        <w:t> </w:t>
      </w:r>
      <w:r w:rsidRPr="0029788F">
        <w:rPr>
          <w:lang w:val="en-GB"/>
        </w:rPr>
        <w:sym w:font="Symbol" w:char="F070"/>
      </w:r>
      <w:r w:rsidR="005D1967" w:rsidRPr="00F16B82">
        <w:rPr>
          <w:vertAlign w:val="subscript"/>
          <w:lang w:val="pl-PL"/>
        </w:rPr>
        <w:t xml:space="preserve"> i,k</w:t>
      </w:r>
      <w:r w:rsidR="00680246" w:rsidRPr="00F16B82">
        <w:rPr>
          <w:i w:val="0"/>
          <w:lang w:val="pl-PL"/>
        </w:rPr>
        <w:t>, if</w:t>
      </w:r>
      <w:r w:rsidR="00AD3502" w:rsidRPr="00F16B82">
        <w:rPr>
          <w:i w:val="0"/>
          <w:lang w:val="pl-PL"/>
        </w:rPr>
        <w:t xml:space="preserve"> </w:t>
      </w:r>
      <w:r w:rsidR="002F7850" w:rsidRPr="00F16B82">
        <w:rPr>
          <w:lang w:val="pl-PL"/>
        </w:rPr>
        <w:t>diag(i,j) &lt;</w:t>
      </w:r>
      <w:r w:rsidR="00AD3502" w:rsidRPr="00F16B82">
        <w:rPr>
          <w:lang w:val="pl-PL"/>
        </w:rPr>
        <w:t> </w:t>
      </w:r>
      <w:r w:rsidRPr="00F16B82">
        <w:rPr>
          <w:lang w:val="pl-PL"/>
        </w:rPr>
        <w:t>diag(i,k)</w:t>
      </w:r>
      <w:r w:rsidRPr="00F16B82">
        <w:rPr>
          <w:i w:val="0"/>
          <w:lang w:val="pl-PL"/>
        </w:rPr>
        <w:t>,</w:t>
      </w:r>
    </w:p>
    <w:p w:rsidR="00713DB9" w:rsidRPr="0029788F" w:rsidRDefault="00DA7A09" w:rsidP="002F7850">
      <w:pPr>
        <w:pStyle w:val="Tekstas"/>
        <w:ind w:firstLine="0"/>
      </w:pPr>
      <w:r w:rsidRPr="0029788F">
        <w:rPr>
          <w:rStyle w:val="TekstasneatitrauktasDiagrama"/>
        </w:rPr>
        <w:t>where</w:t>
      </w:r>
      <w:r w:rsidR="00713DB9" w:rsidRPr="0029788F">
        <w:t xml:space="preserve"> </w:t>
      </w:r>
      <w:r w:rsidR="00AD3502" w:rsidRPr="0029788F">
        <w:rPr>
          <w:rStyle w:val="MathDiagrama"/>
          <w:lang w:val="en-GB"/>
        </w:rPr>
        <w:t>diag(i,j) = </w:t>
      </w:r>
      <w:r w:rsidR="00713DB9" w:rsidRPr="0029788F">
        <w:rPr>
          <w:rStyle w:val="MathDiagrama"/>
          <w:lang w:val="en-GB"/>
        </w:rPr>
        <w:t>max(</w:t>
      </w:r>
      <w:r w:rsidR="00162FA0" w:rsidRPr="0029788F">
        <w:rPr>
          <w:rStyle w:val="MathDiagrama"/>
          <w:lang w:val="en-GB"/>
        </w:rPr>
        <w:t> </w:t>
      </w:r>
      <w:r w:rsidRPr="0029788F">
        <w:rPr>
          <w:rStyle w:val="MathDiagrama"/>
          <w:lang w:val="en-GB"/>
        </w:rPr>
        <w:t>up</w:t>
      </w:r>
      <w:r w:rsidR="00713DB9" w:rsidRPr="0029788F">
        <w:rPr>
          <w:rStyle w:val="MathDiagrama"/>
          <w:lang w:val="en-GB"/>
        </w:rPr>
        <w:t>(i,j),</w:t>
      </w:r>
      <w:r w:rsidR="00AD3502" w:rsidRPr="0029788F">
        <w:rPr>
          <w:rStyle w:val="MathDiagrama"/>
          <w:lang w:val="en-GB"/>
        </w:rPr>
        <w:t> </w:t>
      </w:r>
      <w:r w:rsidRPr="0029788F">
        <w:rPr>
          <w:rStyle w:val="MathDiagrama"/>
          <w:lang w:val="en-GB"/>
        </w:rPr>
        <w:t>down</w:t>
      </w:r>
      <w:r w:rsidR="00713DB9" w:rsidRPr="0029788F">
        <w:rPr>
          <w:rStyle w:val="MathDiagrama"/>
          <w:lang w:val="en-GB"/>
        </w:rPr>
        <w:t>(i,j)</w:t>
      </w:r>
      <w:r w:rsidR="00162FA0" w:rsidRPr="0029788F">
        <w:rPr>
          <w:rStyle w:val="MathDiagrama"/>
          <w:lang w:val="en-GB"/>
        </w:rPr>
        <w:t> </w:t>
      </w:r>
      <w:r w:rsidR="00713DB9" w:rsidRPr="0029788F">
        <w:rPr>
          <w:rStyle w:val="MathDiagrama"/>
          <w:lang w:val="en-GB"/>
        </w:rPr>
        <w:t>)</w:t>
      </w:r>
      <w:r w:rsidR="00713DB9" w:rsidRPr="0029788F">
        <w:t>.</w:t>
      </w:r>
      <w:r w:rsidRPr="0029788F">
        <w:t xml:space="preserve"> First,</w:t>
      </w:r>
    </w:p>
    <w:p w:rsidR="00713DB9" w:rsidRPr="0029788F" w:rsidRDefault="00DD446A" w:rsidP="002F7850">
      <w:pPr>
        <w:pStyle w:val="Math"/>
        <w:spacing w:after="240"/>
        <w:rPr>
          <w:lang w:val="en-GB"/>
        </w:rPr>
      </w:pPr>
      <w:r w:rsidRPr="0029788F">
        <w:rPr>
          <w:lang w:val="en-GB"/>
        </w:rPr>
        <w:lastRenderedPageBreak/>
        <w:t>diag(1,1)=max(4,1)=4</w:t>
      </w:r>
    </w:p>
    <w:p w:rsidR="00713DB9" w:rsidRPr="0029788F" w:rsidRDefault="00DA7A09" w:rsidP="00D63138">
      <w:pPr>
        <w:pStyle w:val="Tekstasneatitrauktas"/>
      </w:pPr>
      <w:r w:rsidRPr="0029788F">
        <w:t xml:space="preserve">Similarly, other row 1 diagonals </w:t>
      </w:r>
      <w:r w:rsidRPr="0029788F">
        <w:rPr>
          <w:rStyle w:val="MathDiagrama"/>
          <w:lang w:val="en-GB"/>
        </w:rPr>
        <w:t>diag(1,j)</w:t>
      </w:r>
      <w:r w:rsidRPr="0029788F">
        <w:t xml:space="preserve">, </w:t>
      </w:r>
      <w:r w:rsidRPr="0029788F">
        <w:rPr>
          <w:rStyle w:val="MathDiagrama"/>
          <w:lang w:val="en-GB"/>
        </w:rPr>
        <w:t>j=1</w:t>
      </w:r>
      <w:r w:rsidRPr="0029788F">
        <w:t>,</w:t>
      </w:r>
      <w:r w:rsidRPr="0029788F">
        <w:rPr>
          <w:rStyle w:val="MathDiagrama"/>
          <w:lang w:val="en-GB"/>
        </w:rPr>
        <w:t>…</w:t>
      </w:r>
      <w:r w:rsidRPr="0029788F">
        <w:t>,</w:t>
      </w:r>
      <w:r w:rsidRPr="0029788F">
        <w:rPr>
          <w:rStyle w:val="MathDiagrama"/>
          <w:lang w:val="en-GB"/>
        </w:rPr>
        <w:t>4</w:t>
      </w:r>
      <w:r w:rsidRPr="0029788F">
        <w:t xml:space="preserve"> are calculated:</w:t>
      </w:r>
    </w:p>
    <w:p w:rsidR="00713DB9" w:rsidRPr="0029788F" w:rsidRDefault="00713DB9" w:rsidP="002F7850">
      <w:pPr>
        <w:pStyle w:val="Math"/>
        <w:spacing w:after="240"/>
        <w:rPr>
          <w:lang w:val="en-GB"/>
        </w:rPr>
      </w:pPr>
      <w:r w:rsidRPr="0029788F">
        <w:rPr>
          <w:lang w:val="en-GB"/>
        </w:rPr>
        <w:t>diag(1,1)=4</w:t>
      </w:r>
      <w:r w:rsidR="00083AB9" w:rsidRPr="0029788F">
        <w:rPr>
          <w:lang w:val="en-GB"/>
        </w:rPr>
        <w:t>;</w:t>
      </w:r>
      <w:r w:rsidRPr="0029788F">
        <w:rPr>
          <w:lang w:val="en-GB"/>
        </w:rPr>
        <w:t xml:space="preserve"> diag(1,2)=max(3,2)=3</w:t>
      </w:r>
      <w:r w:rsidR="00083AB9" w:rsidRPr="0029788F">
        <w:rPr>
          <w:lang w:val="en-GB"/>
        </w:rPr>
        <w:t>;</w:t>
      </w:r>
      <w:r w:rsidRPr="0029788F">
        <w:rPr>
          <w:lang w:val="en-GB"/>
        </w:rPr>
        <w:t xml:space="preserve"> diag(1,3)=max(2,3)=3</w:t>
      </w:r>
      <w:r w:rsidR="00083AB9" w:rsidRPr="0029788F">
        <w:rPr>
          <w:lang w:val="en-GB"/>
        </w:rPr>
        <w:t>;</w:t>
      </w:r>
      <w:r w:rsidRPr="0029788F">
        <w:rPr>
          <w:lang w:val="en-GB"/>
        </w:rPr>
        <w:t xml:space="preserve"> diag(1,4)=max(1,4)=4</w:t>
      </w:r>
    </w:p>
    <w:p w:rsidR="00713DB9" w:rsidRPr="0029788F" w:rsidRDefault="00DA7A09" w:rsidP="00D63138">
      <w:pPr>
        <w:pStyle w:val="Tekstasneatitrauktas"/>
      </w:pPr>
      <w:r w:rsidRPr="0029788F">
        <w:t>Hence</w:t>
      </w:r>
    </w:p>
    <w:p w:rsidR="00713DB9" w:rsidRPr="0029788F" w:rsidRDefault="00713DB9" w:rsidP="002F7850">
      <w:pPr>
        <w:pStyle w:val="Math"/>
        <w:spacing w:before="120" w:after="240"/>
        <w:rPr>
          <w:lang w:val="en-GB"/>
        </w:rPr>
      </w:pPr>
      <w:r w:rsidRPr="0029788F">
        <w:rPr>
          <w:lang w:val="en-GB"/>
        </w:rPr>
        <w:t>diag(1,2) ≤ diag(1,3) ≤ diag(1,1) ≤ diag(1,4)</w:t>
      </w:r>
    </w:p>
    <w:p w:rsidR="00713DB9" w:rsidRPr="0029788F" w:rsidRDefault="007A2170" w:rsidP="00D63138">
      <w:pPr>
        <w:pStyle w:val="Tekstasneatitrauktas"/>
      </w:pPr>
      <w:r>
        <w:t>Row 1 productions are order</w:t>
      </w:r>
      <w:r w:rsidR="00DA7A09" w:rsidRPr="0029788F">
        <w:t>ed:</w:t>
      </w:r>
    </w:p>
    <w:p w:rsidR="00713DB9" w:rsidRPr="0029788F" w:rsidRDefault="00713DB9" w:rsidP="002F7850">
      <w:pPr>
        <w:pStyle w:val="Math"/>
        <w:spacing w:before="120" w:after="240"/>
        <w:rPr>
          <w:vertAlign w:val="subscript"/>
          <w:lang w:val="en-GB"/>
        </w:rPr>
      </w:pPr>
      <w:r w:rsidRPr="0029788F">
        <w:rPr>
          <w:lang w:val="en-GB"/>
        </w:rPr>
        <w:sym w:font="Symbol" w:char="F070"/>
      </w:r>
      <w:r w:rsidRPr="0029788F">
        <w:rPr>
          <w:vertAlign w:val="subscript"/>
          <w:lang w:val="en-GB"/>
        </w:rPr>
        <w:t>1,2</w:t>
      </w:r>
      <w:r w:rsidR="00EE2751" w:rsidRPr="0029788F">
        <w:rPr>
          <w:lang w:val="en-GB"/>
        </w:rPr>
        <w:t xml:space="preserve"> &lt;</w:t>
      </w:r>
      <w:r w:rsidRPr="0029788F">
        <w:rPr>
          <w:lang w:val="en-GB"/>
        </w:rPr>
        <w:t xml:space="preserve"> </w:t>
      </w:r>
      <w:r w:rsidRPr="0029788F">
        <w:rPr>
          <w:lang w:val="en-GB"/>
        </w:rPr>
        <w:sym w:font="Symbol" w:char="F070"/>
      </w:r>
      <w:r w:rsidRPr="0029788F">
        <w:rPr>
          <w:vertAlign w:val="subscript"/>
          <w:lang w:val="en-GB"/>
        </w:rPr>
        <w:t>1,3</w:t>
      </w:r>
      <w:r w:rsidR="00EE2751" w:rsidRPr="0029788F">
        <w:rPr>
          <w:lang w:val="en-GB"/>
        </w:rPr>
        <w:t xml:space="preserve"> &lt;</w:t>
      </w:r>
      <w:r w:rsidRPr="0029788F">
        <w:rPr>
          <w:lang w:val="en-GB"/>
        </w:rPr>
        <w:t xml:space="preserve"> </w:t>
      </w:r>
      <w:r w:rsidRPr="0029788F">
        <w:rPr>
          <w:lang w:val="en-GB"/>
        </w:rPr>
        <w:sym w:font="Symbol" w:char="F070"/>
      </w:r>
      <w:r w:rsidRPr="0029788F">
        <w:rPr>
          <w:vertAlign w:val="subscript"/>
          <w:lang w:val="en-GB"/>
        </w:rPr>
        <w:t>1,1</w:t>
      </w:r>
      <w:r w:rsidR="00EE2751" w:rsidRPr="0029788F">
        <w:rPr>
          <w:lang w:val="en-GB"/>
        </w:rPr>
        <w:t xml:space="preserve"> &lt;</w:t>
      </w:r>
      <w:r w:rsidRPr="0029788F">
        <w:rPr>
          <w:lang w:val="en-GB"/>
        </w:rPr>
        <w:t xml:space="preserve"> </w:t>
      </w:r>
      <w:r w:rsidRPr="0029788F">
        <w:rPr>
          <w:lang w:val="en-GB"/>
        </w:rPr>
        <w:sym w:font="Symbol" w:char="F070"/>
      </w:r>
      <w:r w:rsidRPr="0029788F">
        <w:rPr>
          <w:vertAlign w:val="subscript"/>
          <w:lang w:val="en-GB"/>
        </w:rPr>
        <w:t>1,4</w:t>
      </w:r>
    </w:p>
    <w:p w:rsidR="00713DB9" w:rsidRPr="0029788F" w:rsidRDefault="00DA7A09" w:rsidP="00755C95">
      <w:pPr>
        <w:pStyle w:val="Tekstasneatitrauktas"/>
      </w:pPr>
      <w:r w:rsidRPr="0029788F">
        <w:t>Row 2 diagonals</w:t>
      </w:r>
      <w:r w:rsidR="00713DB9" w:rsidRPr="0029788F">
        <w:t xml:space="preserve">, </w:t>
      </w:r>
      <w:r w:rsidR="00C5334C" w:rsidRPr="0029788F">
        <w:t>t. y.</w:t>
      </w:r>
      <w:r w:rsidR="00713DB9" w:rsidRPr="0029788F">
        <w:t xml:space="preserve"> </w:t>
      </w:r>
      <w:r w:rsidR="00713DB9" w:rsidRPr="0029788F">
        <w:rPr>
          <w:rStyle w:val="MathDiagrama"/>
          <w:lang w:val="en-GB"/>
        </w:rPr>
        <w:t>diag(2,j)</w:t>
      </w:r>
      <w:r w:rsidR="006064D4" w:rsidRPr="0029788F">
        <w:t>,</w:t>
      </w:r>
      <w:r w:rsidR="00713DB9" w:rsidRPr="0029788F">
        <w:t xml:space="preserve"> </w:t>
      </w:r>
      <w:r w:rsidR="00713DB9" w:rsidRPr="0029788F">
        <w:rPr>
          <w:rStyle w:val="MathDiagrama"/>
          <w:lang w:val="en-GB"/>
        </w:rPr>
        <w:t>j=1</w:t>
      </w:r>
      <w:r w:rsidR="00713DB9" w:rsidRPr="0029788F">
        <w:t>,</w:t>
      </w:r>
      <w:r w:rsidR="00713DB9" w:rsidRPr="0029788F">
        <w:rPr>
          <w:rStyle w:val="MathDiagrama"/>
          <w:lang w:val="en-GB"/>
        </w:rPr>
        <w:t>…</w:t>
      </w:r>
      <w:r w:rsidR="00713DB9" w:rsidRPr="0029788F">
        <w:t>,</w:t>
      </w:r>
      <w:r w:rsidR="00713DB9" w:rsidRPr="0029788F">
        <w:rPr>
          <w:rStyle w:val="MathDiagrama"/>
          <w:lang w:val="en-GB"/>
        </w:rPr>
        <w:t>4</w:t>
      </w:r>
      <w:r w:rsidR="00713DB9" w:rsidRPr="0029788F">
        <w:t>:</w:t>
      </w:r>
    </w:p>
    <w:p w:rsidR="00713DB9" w:rsidRPr="0029788F" w:rsidRDefault="00713DB9" w:rsidP="002F7850">
      <w:pPr>
        <w:pStyle w:val="Math"/>
        <w:spacing w:after="240"/>
        <w:ind w:left="1440"/>
        <w:jc w:val="left"/>
        <w:rPr>
          <w:lang w:val="en-GB"/>
        </w:rPr>
      </w:pPr>
      <w:r w:rsidRPr="0029788F">
        <w:rPr>
          <w:lang w:val="en-GB"/>
        </w:rPr>
        <w:t>diag(2,1)=ma</w:t>
      </w:r>
      <w:r w:rsidR="00755C95" w:rsidRPr="0029788F">
        <w:rPr>
          <w:lang w:val="en-GB"/>
        </w:rPr>
        <w:t>x(3,1)=3</w:t>
      </w:r>
      <w:r w:rsidR="00083AB9" w:rsidRPr="0029788F">
        <w:rPr>
          <w:lang w:val="en-GB"/>
        </w:rPr>
        <w:t>;</w:t>
      </w:r>
      <w:r w:rsidR="00755C95" w:rsidRPr="0029788F">
        <w:rPr>
          <w:lang w:val="en-GB"/>
        </w:rPr>
        <w:t xml:space="preserve"> diag(2,2)=max(4,3)=4</w:t>
      </w:r>
      <w:r w:rsidR="00083AB9" w:rsidRPr="0029788F">
        <w:rPr>
          <w:lang w:val="en-GB"/>
        </w:rPr>
        <w:t>;</w:t>
      </w:r>
      <w:r w:rsidR="00755C95" w:rsidRPr="0029788F">
        <w:rPr>
          <w:lang w:val="en-GB"/>
        </w:rPr>
        <w:t xml:space="preserve"> </w:t>
      </w:r>
      <w:r w:rsidRPr="0029788F">
        <w:rPr>
          <w:lang w:val="en-GB"/>
        </w:rPr>
        <w:t>diag(2,3)=max(3,4)=4</w:t>
      </w:r>
      <w:r w:rsidR="00083AB9" w:rsidRPr="0029788F">
        <w:rPr>
          <w:lang w:val="en-GB"/>
        </w:rPr>
        <w:t>;</w:t>
      </w:r>
      <w:r w:rsidRPr="0029788F">
        <w:rPr>
          <w:lang w:val="en-GB"/>
        </w:rPr>
        <w:t xml:space="preserve"> diag(2,4)=max(2,3)=3</w:t>
      </w:r>
    </w:p>
    <w:p w:rsidR="00713DB9" w:rsidRPr="0029788F" w:rsidRDefault="007A2170" w:rsidP="00C25F52">
      <w:pPr>
        <w:pStyle w:val="Tekstasneatitrauktas"/>
      </w:pPr>
      <w:r>
        <w:t>Row 2 productions are order</w:t>
      </w:r>
      <w:r w:rsidR="004A4BBB" w:rsidRPr="0029788F">
        <w:t>ed</w:t>
      </w:r>
      <w:r w:rsidR="00713DB9" w:rsidRPr="0029788F">
        <w:t>:</w:t>
      </w:r>
    </w:p>
    <w:p w:rsidR="00713DB9" w:rsidRPr="0029788F" w:rsidRDefault="00713DB9" w:rsidP="002F7850">
      <w:pPr>
        <w:pStyle w:val="Math"/>
        <w:spacing w:before="120" w:after="240"/>
        <w:rPr>
          <w:vertAlign w:val="subscript"/>
          <w:lang w:val="en-GB"/>
        </w:rPr>
      </w:pPr>
      <w:r w:rsidRPr="0029788F">
        <w:rPr>
          <w:lang w:val="en-GB"/>
        </w:rPr>
        <w:sym w:font="Symbol" w:char="F070"/>
      </w:r>
      <w:r w:rsidRPr="0029788F">
        <w:rPr>
          <w:vertAlign w:val="subscript"/>
          <w:lang w:val="en-GB"/>
        </w:rPr>
        <w:t>2,1</w:t>
      </w:r>
      <w:r w:rsidR="00EE2751" w:rsidRPr="0029788F">
        <w:rPr>
          <w:lang w:val="en-GB"/>
        </w:rPr>
        <w:t xml:space="preserve"> &lt;</w:t>
      </w:r>
      <w:r w:rsidRPr="0029788F">
        <w:rPr>
          <w:lang w:val="en-GB"/>
        </w:rPr>
        <w:t xml:space="preserve"> </w:t>
      </w:r>
      <w:r w:rsidRPr="0029788F">
        <w:rPr>
          <w:lang w:val="en-GB"/>
        </w:rPr>
        <w:sym w:font="Symbol" w:char="F070"/>
      </w:r>
      <w:r w:rsidRPr="0029788F">
        <w:rPr>
          <w:vertAlign w:val="subscript"/>
          <w:lang w:val="en-GB"/>
        </w:rPr>
        <w:t>2,4</w:t>
      </w:r>
      <w:r w:rsidR="00EE2751" w:rsidRPr="0029788F">
        <w:rPr>
          <w:lang w:val="en-GB"/>
        </w:rPr>
        <w:t xml:space="preserve"> &lt;</w:t>
      </w:r>
      <w:r w:rsidRPr="0029788F">
        <w:rPr>
          <w:lang w:val="en-GB"/>
        </w:rPr>
        <w:t xml:space="preserve"> </w:t>
      </w:r>
      <w:r w:rsidRPr="0029788F">
        <w:rPr>
          <w:lang w:val="en-GB"/>
        </w:rPr>
        <w:sym w:font="Symbol" w:char="F070"/>
      </w:r>
      <w:r w:rsidRPr="0029788F">
        <w:rPr>
          <w:vertAlign w:val="subscript"/>
          <w:lang w:val="en-GB"/>
        </w:rPr>
        <w:t>2,2</w:t>
      </w:r>
      <w:r w:rsidR="00EE2751" w:rsidRPr="0029788F">
        <w:rPr>
          <w:lang w:val="en-GB"/>
        </w:rPr>
        <w:t xml:space="preserve"> &lt;</w:t>
      </w:r>
      <w:r w:rsidRPr="0029788F">
        <w:rPr>
          <w:lang w:val="en-GB"/>
        </w:rPr>
        <w:t xml:space="preserve"> </w:t>
      </w:r>
      <w:r w:rsidRPr="0029788F">
        <w:rPr>
          <w:lang w:val="en-GB"/>
        </w:rPr>
        <w:sym w:font="Symbol" w:char="F070"/>
      </w:r>
      <w:r w:rsidRPr="0029788F">
        <w:rPr>
          <w:vertAlign w:val="subscript"/>
          <w:lang w:val="en-GB"/>
        </w:rPr>
        <w:t>2,3</w:t>
      </w:r>
    </w:p>
    <w:p w:rsidR="00755C95" w:rsidRPr="0029788F" w:rsidRDefault="004A4BBB" w:rsidP="00755C95">
      <w:pPr>
        <w:pStyle w:val="Tekstasneatitrauktas"/>
      </w:pPr>
      <w:r w:rsidRPr="0029788F">
        <w:t>Row 3 diagonals</w:t>
      </w:r>
      <w:r w:rsidR="00755C95" w:rsidRPr="0029788F">
        <w:t xml:space="preserve"> </w:t>
      </w:r>
      <w:r w:rsidR="00755C95" w:rsidRPr="0029788F">
        <w:rPr>
          <w:rStyle w:val="MathDiagrama"/>
          <w:lang w:val="en-GB"/>
        </w:rPr>
        <w:t>diag(3,j)</w:t>
      </w:r>
      <w:r w:rsidR="00755C95" w:rsidRPr="0029788F">
        <w:t xml:space="preserve">, </w:t>
      </w:r>
      <w:r w:rsidR="00755C95" w:rsidRPr="0029788F">
        <w:rPr>
          <w:rStyle w:val="MathDiagrama"/>
          <w:lang w:val="en-GB"/>
        </w:rPr>
        <w:t>j=1</w:t>
      </w:r>
      <w:r w:rsidR="00755C95" w:rsidRPr="0029788F">
        <w:t>,</w:t>
      </w:r>
      <w:r w:rsidR="00755C95" w:rsidRPr="0029788F">
        <w:rPr>
          <w:rStyle w:val="MathDiagrama"/>
          <w:lang w:val="en-GB"/>
        </w:rPr>
        <w:t>…</w:t>
      </w:r>
      <w:r w:rsidR="00755C95" w:rsidRPr="0029788F">
        <w:t>,</w:t>
      </w:r>
      <w:r w:rsidR="00755C95" w:rsidRPr="0029788F">
        <w:rPr>
          <w:rStyle w:val="MathDiagrama"/>
          <w:lang w:val="en-GB"/>
        </w:rPr>
        <w:t>4</w:t>
      </w:r>
      <w:r w:rsidR="00755C95" w:rsidRPr="0029788F">
        <w:t>:</w:t>
      </w:r>
    </w:p>
    <w:p w:rsidR="00713DB9" w:rsidRPr="0029788F" w:rsidRDefault="00713DB9" w:rsidP="002F7850">
      <w:pPr>
        <w:pStyle w:val="Math"/>
        <w:spacing w:after="240"/>
        <w:ind w:left="1440"/>
        <w:jc w:val="left"/>
        <w:rPr>
          <w:lang w:val="en-GB"/>
        </w:rPr>
      </w:pPr>
      <w:r w:rsidRPr="0029788F">
        <w:rPr>
          <w:lang w:val="en-GB"/>
        </w:rPr>
        <w:t>diag(3,1)=max(2,3)=3</w:t>
      </w:r>
      <w:r w:rsidR="00083AB9" w:rsidRPr="0029788F">
        <w:rPr>
          <w:lang w:val="en-GB"/>
        </w:rPr>
        <w:t>;</w:t>
      </w:r>
      <w:r w:rsidRPr="0029788F">
        <w:rPr>
          <w:lang w:val="en-GB"/>
        </w:rPr>
        <w:t xml:space="preserve"> diag(3,2)=max(3,4)=4</w:t>
      </w:r>
      <w:r w:rsidR="00083AB9" w:rsidRPr="0029788F">
        <w:rPr>
          <w:lang w:val="en-GB"/>
        </w:rPr>
        <w:t>;</w:t>
      </w:r>
      <w:r w:rsidRPr="0029788F">
        <w:rPr>
          <w:lang w:val="en-GB"/>
        </w:rPr>
        <w:t xml:space="preserve"> diag(3,3)=max(4,3)=4</w:t>
      </w:r>
      <w:r w:rsidR="00083AB9" w:rsidRPr="0029788F">
        <w:rPr>
          <w:lang w:val="en-GB"/>
        </w:rPr>
        <w:t>;</w:t>
      </w:r>
      <w:r w:rsidRPr="0029788F">
        <w:rPr>
          <w:lang w:val="en-GB"/>
        </w:rPr>
        <w:t xml:space="preserve"> diag(3,4)=max(3,2)=3</w:t>
      </w:r>
    </w:p>
    <w:p w:rsidR="00713DB9" w:rsidRPr="0029788F" w:rsidRDefault="004A4BBB" w:rsidP="003E3E56">
      <w:pPr>
        <w:pStyle w:val="Tekstasneatitrauktas"/>
      </w:pPr>
      <w:r w:rsidRPr="0029788F">
        <w:t>R</w:t>
      </w:r>
      <w:r w:rsidR="007A2170">
        <w:t>ow 3 productions are order</w:t>
      </w:r>
      <w:r w:rsidRPr="0029788F">
        <w:t>ed:</w:t>
      </w:r>
    </w:p>
    <w:p w:rsidR="00713DB9" w:rsidRPr="0029788F" w:rsidRDefault="00713DB9" w:rsidP="002F7850">
      <w:pPr>
        <w:pStyle w:val="Math"/>
        <w:spacing w:before="120" w:after="240"/>
        <w:rPr>
          <w:lang w:val="en-GB"/>
        </w:rPr>
      </w:pPr>
      <w:r w:rsidRPr="0029788F">
        <w:rPr>
          <w:lang w:val="en-GB"/>
        </w:rPr>
        <w:sym w:font="Symbol" w:char="F070"/>
      </w:r>
      <w:r w:rsidRPr="0029788F">
        <w:rPr>
          <w:vertAlign w:val="subscript"/>
          <w:lang w:val="en-GB"/>
        </w:rPr>
        <w:t>3,1</w:t>
      </w:r>
      <w:r w:rsidR="00EE2751" w:rsidRPr="0029788F">
        <w:rPr>
          <w:lang w:val="en-GB"/>
        </w:rPr>
        <w:t xml:space="preserve"> &lt;</w:t>
      </w:r>
      <w:r w:rsidRPr="0029788F">
        <w:rPr>
          <w:lang w:val="en-GB"/>
        </w:rPr>
        <w:t xml:space="preserve"> </w:t>
      </w:r>
      <w:r w:rsidRPr="0029788F">
        <w:rPr>
          <w:lang w:val="en-GB"/>
        </w:rPr>
        <w:sym w:font="Symbol" w:char="F070"/>
      </w:r>
      <w:r w:rsidRPr="0029788F">
        <w:rPr>
          <w:vertAlign w:val="subscript"/>
          <w:lang w:val="en-GB"/>
        </w:rPr>
        <w:t>3,4</w:t>
      </w:r>
      <w:r w:rsidR="00EE2751" w:rsidRPr="0029788F">
        <w:rPr>
          <w:lang w:val="en-GB"/>
        </w:rPr>
        <w:t xml:space="preserve"> &lt;</w:t>
      </w:r>
      <w:r w:rsidRPr="0029788F">
        <w:rPr>
          <w:lang w:val="en-GB"/>
        </w:rPr>
        <w:t xml:space="preserve"> </w:t>
      </w:r>
      <w:r w:rsidRPr="0029788F">
        <w:rPr>
          <w:lang w:val="en-GB"/>
        </w:rPr>
        <w:sym w:font="Symbol" w:char="F070"/>
      </w:r>
      <w:r w:rsidRPr="0029788F">
        <w:rPr>
          <w:vertAlign w:val="subscript"/>
          <w:lang w:val="en-GB"/>
        </w:rPr>
        <w:t>3,2</w:t>
      </w:r>
      <w:r w:rsidR="00EE2751" w:rsidRPr="0029788F">
        <w:rPr>
          <w:lang w:val="en-GB"/>
        </w:rPr>
        <w:t xml:space="preserve"> &lt;</w:t>
      </w:r>
      <w:r w:rsidRPr="0029788F">
        <w:rPr>
          <w:lang w:val="en-GB"/>
        </w:rPr>
        <w:t xml:space="preserve"> </w:t>
      </w:r>
      <w:r w:rsidRPr="0029788F">
        <w:rPr>
          <w:lang w:val="en-GB"/>
        </w:rPr>
        <w:sym w:font="Symbol" w:char="F070"/>
      </w:r>
      <w:r w:rsidRPr="0029788F">
        <w:rPr>
          <w:vertAlign w:val="subscript"/>
          <w:lang w:val="en-GB"/>
        </w:rPr>
        <w:t>3,3</w:t>
      </w:r>
    </w:p>
    <w:p w:rsidR="00755C95" w:rsidRPr="0029788F" w:rsidRDefault="004A4BBB" w:rsidP="00755C95">
      <w:pPr>
        <w:pStyle w:val="Tekstasneatitrauktas"/>
      </w:pPr>
      <w:r w:rsidRPr="0029788F">
        <w:t xml:space="preserve">Row 4 diagonals </w:t>
      </w:r>
      <w:r w:rsidR="00755C95" w:rsidRPr="0029788F">
        <w:rPr>
          <w:rStyle w:val="MathDiagrama"/>
          <w:lang w:val="en-GB"/>
        </w:rPr>
        <w:t>diag(4,j)</w:t>
      </w:r>
      <w:r w:rsidR="00755C95" w:rsidRPr="0029788F">
        <w:t xml:space="preserve">, </w:t>
      </w:r>
      <w:r w:rsidR="00755C95" w:rsidRPr="0029788F">
        <w:rPr>
          <w:rStyle w:val="MathDiagrama"/>
          <w:lang w:val="en-GB"/>
        </w:rPr>
        <w:t>j=1</w:t>
      </w:r>
      <w:r w:rsidR="00755C95" w:rsidRPr="0029788F">
        <w:t>,</w:t>
      </w:r>
      <w:r w:rsidR="00755C95" w:rsidRPr="0029788F">
        <w:rPr>
          <w:rStyle w:val="MathDiagrama"/>
          <w:lang w:val="en-GB"/>
        </w:rPr>
        <w:t>…</w:t>
      </w:r>
      <w:r w:rsidR="00755C95" w:rsidRPr="0029788F">
        <w:t>,</w:t>
      </w:r>
      <w:r w:rsidR="00755C95" w:rsidRPr="0029788F">
        <w:rPr>
          <w:rStyle w:val="MathDiagrama"/>
          <w:lang w:val="en-GB"/>
        </w:rPr>
        <w:t>4</w:t>
      </w:r>
      <w:r w:rsidR="00755C95" w:rsidRPr="0029788F">
        <w:t>:</w:t>
      </w:r>
    </w:p>
    <w:p w:rsidR="00713DB9" w:rsidRPr="0029788F" w:rsidRDefault="00713DB9" w:rsidP="002F7850">
      <w:pPr>
        <w:pStyle w:val="Math"/>
        <w:spacing w:after="240"/>
        <w:ind w:left="1440"/>
        <w:jc w:val="left"/>
        <w:rPr>
          <w:lang w:val="en-GB"/>
        </w:rPr>
      </w:pPr>
      <w:r w:rsidRPr="0029788F">
        <w:rPr>
          <w:lang w:val="en-GB"/>
        </w:rPr>
        <w:t>diag(4,1)=max(1,4)=4</w:t>
      </w:r>
      <w:r w:rsidR="00ED1639" w:rsidRPr="0029788F">
        <w:rPr>
          <w:lang w:val="en-GB"/>
        </w:rPr>
        <w:t>;</w:t>
      </w:r>
      <w:r w:rsidRPr="0029788F">
        <w:rPr>
          <w:lang w:val="en-GB"/>
        </w:rPr>
        <w:t xml:space="preserve"> diag(4,2)=m</w:t>
      </w:r>
      <w:r w:rsidR="00ED1639" w:rsidRPr="0029788F">
        <w:rPr>
          <w:lang w:val="en-GB"/>
        </w:rPr>
        <w:t>ax(2,3)=3; diag(4,3)=max(3,2)=3;</w:t>
      </w:r>
      <w:r w:rsidRPr="0029788F">
        <w:rPr>
          <w:lang w:val="en-GB"/>
        </w:rPr>
        <w:t xml:space="preserve"> diag(4,4)=max(4,1)=4</w:t>
      </w:r>
    </w:p>
    <w:p w:rsidR="00713DB9" w:rsidRPr="0029788F" w:rsidRDefault="007A2170" w:rsidP="003E3E56">
      <w:pPr>
        <w:pStyle w:val="Tekstasneatitrauktas"/>
        <w:rPr>
          <w:sz w:val="20"/>
        </w:rPr>
      </w:pPr>
      <w:r>
        <w:t>Row 4 productions are order</w:t>
      </w:r>
      <w:r w:rsidR="004A4BBB" w:rsidRPr="0029788F">
        <w:t>ed:</w:t>
      </w:r>
    </w:p>
    <w:p w:rsidR="00713DB9" w:rsidRPr="0029788F" w:rsidRDefault="00713DB9" w:rsidP="002F7850">
      <w:pPr>
        <w:pStyle w:val="Math"/>
        <w:spacing w:before="120" w:after="240"/>
        <w:rPr>
          <w:lang w:val="en-GB"/>
        </w:rPr>
      </w:pPr>
      <w:r w:rsidRPr="0029788F">
        <w:rPr>
          <w:lang w:val="en-GB"/>
        </w:rPr>
        <w:sym w:font="Symbol" w:char="F070"/>
      </w:r>
      <w:r w:rsidRPr="0029788F">
        <w:rPr>
          <w:szCs w:val="24"/>
          <w:vertAlign w:val="subscript"/>
          <w:lang w:val="en-GB"/>
        </w:rPr>
        <w:t>4,2</w:t>
      </w:r>
      <w:r w:rsidR="00EE2751" w:rsidRPr="0029788F">
        <w:rPr>
          <w:lang w:val="en-GB"/>
        </w:rPr>
        <w:t xml:space="preserve"> &lt;</w:t>
      </w:r>
      <w:r w:rsidRPr="0029788F">
        <w:rPr>
          <w:lang w:val="en-GB"/>
        </w:rPr>
        <w:t xml:space="preserve"> </w:t>
      </w:r>
      <w:r w:rsidRPr="0029788F">
        <w:rPr>
          <w:lang w:val="en-GB"/>
        </w:rPr>
        <w:sym w:font="Symbol" w:char="F070"/>
      </w:r>
      <w:r w:rsidRPr="0029788F">
        <w:rPr>
          <w:szCs w:val="24"/>
          <w:vertAlign w:val="subscript"/>
          <w:lang w:val="en-GB"/>
        </w:rPr>
        <w:t>4,3</w:t>
      </w:r>
      <w:r w:rsidR="00EE2751" w:rsidRPr="0029788F">
        <w:rPr>
          <w:lang w:val="en-GB"/>
        </w:rPr>
        <w:t xml:space="preserve"> &lt;</w:t>
      </w:r>
      <w:r w:rsidRPr="0029788F">
        <w:rPr>
          <w:lang w:val="en-GB"/>
        </w:rPr>
        <w:t xml:space="preserve"> </w:t>
      </w:r>
      <w:r w:rsidRPr="0029788F">
        <w:rPr>
          <w:lang w:val="en-GB"/>
        </w:rPr>
        <w:sym w:font="Symbol" w:char="F070"/>
      </w:r>
      <w:r w:rsidRPr="0029788F">
        <w:rPr>
          <w:szCs w:val="24"/>
          <w:vertAlign w:val="subscript"/>
          <w:lang w:val="en-GB"/>
        </w:rPr>
        <w:t>4,1</w:t>
      </w:r>
      <w:r w:rsidR="00EE2751" w:rsidRPr="0029788F">
        <w:rPr>
          <w:lang w:val="en-GB"/>
        </w:rPr>
        <w:t xml:space="preserve"> &lt;</w:t>
      </w:r>
      <w:r w:rsidRPr="0029788F">
        <w:rPr>
          <w:lang w:val="en-GB"/>
        </w:rPr>
        <w:t xml:space="preserve"> </w:t>
      </w:r>
      <w:r w:rsidRPr="0029788F">
        <w:rPr>
          <w:lang w:val="en-GB"/>
        </w:rPr>
        <w:sym w:font="Symbol" w:char="F070"/>
      </w:r>
      <w:r w:rsidRPr="0029788F">
        <w:rPr>
          <w:szCs w:val="24"/>
          <w:vertAlign w:val="subscript"/>
          <w:lang w:val="en-GB"/>
        </w:rPr>
        <w:t>4,4</w:t>
      </w:r>
    </w:p>
    <w:p w:rsidR="009242C5" w:rsidRPr="0029788F" w:rsidRDefault="00AC3951" w:rsidP="009242C5">
      <w:pPr>
        <w:pStyle w:val="Tekstas"/>
      </w:pPr>
      <w:r w:rsidRPr="0029788F">
        <w:t>To sum up,</w:t>
      </w:r>
      <w:r w:rsidRPr="0029788F">
        <w:rPr>
          <w:rStyle w:val="MathDiagrama"/>
          <w:lang w:val="en-GB"/>
        </w:rPr>
        <w:t xml:space="preserve"> </w:t>
      </w:r>
      <w:r w:rsidR="009242C5" w:rsidRPr="0029788F">
        <w:rPr>
          <w:rStyle w:val="MathDiagrama"/>
          <w:lang w:val="en-GB"/>
        </w:rPr>
        <w:t xml:space="preserve">diag(i,j) </w:t>
      </w:r>
      <w:r w:rsidR="004A4BBB" w:rsidRPr="0029788F">
        <w:t xml:space="preserve">values are shown in Fig. </w:t>
      </w:r>
      <w:r w:rsidRPr="0029788F">
        <w:t>5</w:t>
      </w:r>
      <w:r w:rsidR="00235623" w:rsidRPr="0029788F">
        <w:t>.2</w:t>
      </w:r>
      <w:r w:rsidR="009242C5" w:rsidRPr="0029788F">
        <w:t>.</w:t>
      </w:r>
    </w:p>
    <w:p w:rsidR="009242C5" w:rsidRPr="0029788F" w:rsidRDefault="008451EA" w:rsidP="009242C5">
      <w:pPr>
        <w:pStyle w:val="Paviliustracija"/>
        <w:rPr>
          <w:lang w:val="en-GB"/>
        </w:rPr>
      </w:pPr>
      <w:r w:rsidRPr="00854CB9">
        <w:rPr>
          <w:noProof/>
          <w:lang w:val="lt-LT" w:eastAsia="lt-LT"/>
        </w:rPr>
        <w:drawing>
          <wp:inline distT="0" distB="0" distL="0" distR="0">
            <wp:extent cx="1529715" cy="1553210"/>
            <wp:effectExtent l="0" t="0" r="0" b="8890"/>
            <wp:docPr id="270" name="Picture 17"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9715" cy="1553210"/>
                    </a:xfrm>
                    <a:prstGeom prst="rect">
                      <a:avLst/>
                    </a:prstGeom>
                    <a:noFill/>
                    <a:ln>
                      <a:noFill/>
                    </a:ln>
                  </pic:spPr>
                </pic:pic>
              </a:graphicData>
            </a:graphic>
          </wp:inline>
        </w:drawing>
      </w:r>
    </w:p>
    <w:p w:rsidR="009242C5" w:rsidRPr="0029788F" w:rsidRDefault="00AC3951" w:rsidP="009242C5">
      <w:pPr>
        <w:pStyle w:val="Paveikslelioaprasymas"/>
        <w:rPr>
          <w:lang w:val="en-GB"/>
        </w:rPr>
      </w:pPr>
      <w:r w:rsidRPr="0029788F">
        <w:rPr>
          <w:lang w:val="en-GB"/>
        </w:rPr>
        <w:t>Fig. 5.2</w:t>
      </w:r>
      <w:r w:rsidR="009242C5" w:rsidRPr="0029788F">
        <w:rPr>
          <w:lang w:val="en-GB"/>
        </w:rPr>
        <w:t>.</w:t>
      </w:r>
      <w:r w:rsidR="003A7C59" w:rsidRPr="0029788F">
        <w:rPr>
          <w:lang w:val="en-GB"/>
        </w:rPr>
        <w:t xml:space="preserve"> </w:t>
      </w:r>
      <w:r w:rsidR="00843F93" w:rsidRPr="0029788F">
        <w:rPr>
          <w:rStyle w:val="MathDiagrama"/>
          <w:lang w:val="en-GB"/>
        </w:rPr>
        <w:t>diag(i,j)</w:t>
      </w:r>
      <w:r w:rsidR="002F7850" w:rsidRPr="0029788F">
        <w:rPr>
          <w:lang w:val="en-GB"/>
        </w:rPr>
        <w:t xml:space="preserve"> on a</w:t>
      </w:r>
      <w:r w:rsidR="00843F93" w:rsidRPr="0029788F">
        <w:rPr>
          <w:lang w:val="en-GB"/>
        </w:rPr>
        <w:t xml:space="preserve"> </w:t>
      </w:r>
      <w:r w:rsidR="00961B3D" w:rsidRPr="0029788F">
        <w:rPr>
          <w:rStyle w:val="MathDiagrama"/>
          <w:i w:val="0"/>
          <w:lang w:val="en-GB"/>
        </w:rPr>
        <w:t>4</w:t>
      </w:r>
      <w:r w:rsidR="00961B3D" w:rsidRPr="0029788F">
        <w:rPr>
          <w:rStyle w:val="MathDiagrama"/>
          <w:i w:val="0"/>
          <w:lang w:val="en-GB"/>
        </w:rPr>
        <w:sym w:font="Symbol" w:char="F0B4"/>
      </w:r>
      <w:r w:rsidR="00961B3D" w:rsidRPr="0029788F">
        <w:rPr>
          <w:rStyle w:val="MathDiagrama"/>
          <w:i w:val="0"/>
          <w:lang w:val="en-GB"/>
        </w:rPr>
        <w:t>4</w:t>
      </w:r>
      <w:r w:rsidR="002F7850" w:rsidRPr="0029788F">
        <w:rPr>
          <w:lang w:val="en-GB"/>
        </w:rPr>
        <w:t xml:space="preserve"> </w:t>
      </w:r>
      <w:r w:rsidRPr="0029788F">
        <w:rPr>
          <w:lang w:val="en-GB"/>
        </w:rPr>
        <w:t>board</w:t>
      </w:r>
    </w:p>
    <w:p w:rsidR="000528C6" w:rsidRPr="0029788F" w:rsidRDefault="002F7850" w:rsidP="00E440A1">
      <w:pPr>
        <w:pStyle w:val="Tekstas"/>
      </w:pPr>
      <w:r w:rsidRPr="0029788F">
        <w:lastRenderedPageBreak/>
        <w:t>Hence, the o</w:t>
      </w:r>
      <w:r w:rsidR="00AC3951" w:rsidRPr="0029788F">
        <w:t>rdering of produ</w:t>
      </w:r>
      <w:r w:rsidRPr="0029788F">
        <w:t>ction rules</w:t>
      </w:r>
      <w:r w:rsidR="00AC3951" w:rsidRPr="0029788F">
        <w:t xml:space="preserve"> is as follows</w:t>
      </w:r>
      <w:r w:rsidR="00713DB9" w:rsidRPr="0029788F">
        <w:t>:</w:t>
      </w:r>
    </w:p>
    <w:tbl>
      <w:tblPr>
        <w:tblW w:w="0" w:type="auto"/>
        <w:jc w:val="center"/>
        <w:tblLook w:val="01E0" w:firstRow="1" w:lastRow="1" w:firstColumn="1" w:lastColumn="1" w:noHBand="0" w:noVBand="0"/>
      </w:tblPr>
      <w:tblGrid>
        <w:gridCol w:w="2389"/>
        <w:gridCol w:w="950"/>
      </w:tblGrid>
      <w:tr w:rsidR="00765BEF" w:rsidRPr="0029788F" w:rsidTr="006B2E37">
        <w:trPr>
          <w:cantSplit/>
          <w:jc w:val="center"/>
        </w:trPr>
        <w:tc>
          <w:tcPr>
            <w:tcW w:w="0" w:type="auto"/>
          </w:tcPr>
          <w:p w:rsidR="00CE2513" w:rsidRPr="0029788F" w:rsidRDefault="003F50DD" w:rsidP="00AC3951">
            <w:pPr>
              <w:pStyle w:val="Lentele"/>
              <w:spacing w:before="240"/>
              <w:rPr>
                <w:i/>
                <w:lang w:val="en-GB"/>
              </w:rPr>
            </w:pPr>
            <w:r w:rsidRPr="0029788F">
              <w:rPr>
                <w:lang w:val="en-GB"/>
              </w:rPr>
              <w:br w:type="page"/>
            </w:r>
            <w:r w:rsidR="00765BEF" w:rsidRPr="0029788F">
              <w:rPr>
                <w:i/>
                <w:lang w:val="en-GB"/>
              </w:rPr>
              <w:sym w:font="Symbol" w:char="F070"/>
            </w:r>
            <w:r w:rsidR="00765BEF" w:rsidRPr="0029788F">
              <w:rPr>
                <w:i/>
                <w:vertAlign w:val="subscript"/>
                <w:lang w:val="en-GB"/>
              </w:rPr>
              <w:t>1,2</w:t>
            </w:r>
            <w:r w:rsidR="00EE2751" w:rsidRPr="0029788F">
              <w:rPr>
                <w:i/>
                <w:lang w:val="en-GB"/>
              </w:rPr>
              <w:t xml:space="preserve"> &lt;</w:t>
            </w:r>
            <w:r w:rsidR="00765BEF" w:rsidRPr="0029788F">
              <w:rPr>
                <w:i/>
                <w:lang w:val="en-GB"/>
              </w:rPr>
              <w:t xml:space="preserve"> </w:t>
            </w:r>
            <w:r w:rsidR="00765BEF" w:rsidRPr="0029788F">
              <w:rPr>
                <w:i/>
                <w:lang w:val="en-GB"/>
              </w:rPr>
              <w:sym w:font="Symbol" w:char="F070"/>
            </w:r>
            <w:r w:rsidR="00765BEF" w:rsidRPr="0029788F">
              <w:rPr>
                <w:i/>
                <w:vertAlign w:val="subscript"/>
                <w:lang w:val="en-GB"/>
              </w:rPr>
              <w:t>1,3</w:t>
            </w:r>
            <w:r w:rsidR="00EE2751" w:rsidRPr="0029788F">
              <w:rPr>
                <w:i/>
                <w:lang w:val="en-GB"/>
              </w:rPr>
              <w:t xml:space="preserve"> &lt;</w:t>
            </w:r>
            <w:r w:rsidR="00765BEF" w:rsidRPr="0029788F">
              <w:rPr>
                <w:i/>
                <w:lang w:val="en-GB"/>
              </w:rPr>
              <w:t xml:space="preserve"> </w:t>
            </w:r>
            <w:r w:rsidR="00765BEF" w:rsidRPr="0029788F">
              <w:rPr>
                <w:i/>
                <w:lang w:val="en-GB"/>
              </w:rPr>
              <w:sym w:font="Symbol" w:char="F070"/>
            </w:r>
            <w:r w:rsidR="00765BEF" w:rsidRPr="0029788F">
              <w:rPr>
                <w:i/>
                <w:vertAlign w:val="subscript"/>
                <w:lang w:val="en-GB"/>
              </w:rPr>
              <w:t>1,1</w:t>
            </w:r>
            <w:r w:rsidR="00EE2751" w:rsidRPr="0029788F">
              <w:rPr>
                <w:i/>
                <w:lang w:val="en-GB"/>
              </w:rPr>
              <w:t xml:space="preserve"> &lt;</w:t>
            </w:r>
            <w:r w:rsidR="00765BEF" w:rsidRPr="0029788F">
              <w:rPr>
                <w:i/>
                <w:lang w:val="en-GB"/>
              </w:rPr>
              <w:t xml:space="preserve"> </w:t>
            </w:r>
            <w:r w:rsidR="00765BEF" w:rsidRPr="0029788F">
              <w:rPr>
                <w:i/>
                <w:lang w:val="en-GB"/>
              </w:rPr>
              <w:sym w:font="Symbol" w:char="F070"/>
            </w:r>
            <w:r w:rsidR="00765BEF" w:rsidRPr="0029788F">
              <w:rPr>
                <w:i/>
                <w:vertAlign w:val="subscript"/>
                <w:lang w:val="en-GB"/>
              </w:rPr>
              <w:t>1,4</w:t>
            </w:r>
          </w:p>
          <w:p w:rsidR="00CE2513" w:rsidRPr="0029788F" w:rsidRDefault="000528C6" w:rsidP="00E440A1">
            <w:pPr>
              <w:pStyle w:val="Lentele"/>
              <w:rPr>
                <w:i/>
                <w:lang w:val="en-GB"/>
              </w:rPr>
            </w:pPr>
            <w:r w:rsidRPr="0029788F">
              <w:rPr>
                <w:i/>
                <w:lang w:val="en-GB"/>
              </w:rPr>
              <w:sym w:font="Symbol" w:char="F070"/>
            </w:r>
            <w:r w:rsidRPr="0029788F">
              <w:rPr>
                <w:i/>
                <w:vertAlign w:val="subscript"/>
                <w:lang w:val="en-GB"/>
              </w:rPr>
              <w:t>2,1</w:t>
            </w:r>
            <w:r w:rsidR="00EE2751" w:rsidRPr="0029788F">
              <w:rPr>
                <w:i/>
                <w:lang w:val="en-GB"/>
              </w:rPr>
              <w:t xml:space="preserve"> &lt;</w:t>
            </w:r>
            <w:r w:rsidRPr="0029788F">
              <w:rPr>
                <w:i/>
                <w:lang w:val="en-GB"/>
              </w:rPr>
              <w:t xml:space="preserve"> </w:t>
            </w:r>
            <w:r w:rsidRPr="0029788F">
              <w:rPr>
                <w:i/>
                <w:lang w:val="en-GB"/>
              </w:rPr>
              <w:sym w:font="Symbol" w:char="F070"/>
            </w:r>
            <w:r w:rsidRPr="0029788F">
              <w:rPr>
                <w:i/>
                <w:vertAlign w:val="subscript"/>
                <w:lang w:val="en-GB"/>
              </w:rPr>
              <w:t>2,4</w:t>
            </w:r>
            <w:r w:rsidR="00EE2751" w:rsidRPr="0029788F">
              <w:rPr>
                <w:i/>
                <w:lang w:val="en-GB"/>
              </w:rPr>
              <w:t xml:space="preserve"> &lt;</w:t>
            </w:r>
            <w:r w:rsidRPr="0029788F">
              <w:rPr>
                <w:i/>
                <w:lang w:val="en-GB"/>
              </w:rPr>
              <w:t xml:space="preserve"> </w:t>
            </w:r>
            <w:r w:rsidRPr="0029788F">
              <w:rPr>
                <w:i/>
                <w:lang w:val="en-GB"/>
              </w:rPr>
              <w:sym w:font="Symbol" w:char="F070"/>
            </w:r>
            <w:r w:rsidRPr="0029788F">
              <w:rPr>
                <w:i/>
                <w:vertAlign w:val="subscript"/>
                <w:lang w:val="en-GB"/>
              </w:rPr>
              <w:t>2,2</w:t>
            </w:r>
            <w:r w:rsidR="00EE2751" w:rsidRPr="0029788F">
              <w:rPr>
                <w:i/>
                <w:lang w:val="en-GB"/>
              </w:rPr>
              <w:t xml:space="preserve"> &lt;</w:t>
            </w:r>
            <w:r w:rsidRPr="0029788F">
              <w:rPr>
                <w:i/>
                <w:lang w:val="en-GB"/>
              </w:rPr>
              <w:t xml:space="preserve"> </w:t>
            </w:r>
            <w:r w:rsidRPr="0029788F">
              <w:rPr>
                <w:i/>
                <w:lang w:val="en-GB"/>
              </w:rPr>
              <w:sym w:font="Symbol" w:char="F070"/>
            </w:r>
            <w:r w:rsidRPr="0029788F">
              <w:rPr>
                <w:i/>
                <w:vertAlign w:val="subscript"/>
                <w:lang w:val="en-GB"/>
              </w:rPr>
              <w:t>2,3</w:t>
            </w:r>
          </w:p>
          <w:p w:rsidR="00CE2513" w:rsidRPr="0029788F" w:rsidRDefault="000528C6" w:rsidP="00E440A1">
            <w:pPr>
              <w:pStyle w:val="Lentele"/>
              <w:rPr>
                <w:i/>
                <w:lang w:val="en-GB"/>
              </w:rPr>
            </w:pPr>
            <w:r w:rsidRPr="0029788F">
              <w:rPr>
                <w:i/>
                <w:lang w:val="en-GB"/>
              </w:rPr>
              <w:sym w:font="Symbol" w:char="F070"/>
            </w:r>
            <w:r w:rsidRPr="0029788F">
              <w:rPr>
                <w:i/>
                <w:vertAlign w:val="subscript"/>
                <w:lang w:val="en-GB"/>
              </w:rPr>
              <w:t>3,1</w:t>
            </w:r>
            <w:r w:rsidR="00EE2751" w:rsidRPr="0029788F">
              <w:rPr>
                <w:i/>
                <w:lang w:val="en-GB"/>
              </w:rPr>
              <w:t xml:space="preserve"> &lt;</w:t>
            </w:r>
            <w:r w:rsidRPr="0029788F">
              <w:rPr>
                <w:i/>
                <w:lang w:val="en-GB"/>
              </w:rPr>
              <w:t xml:space="preserve"> </w:t>
            </w:r>
            <w:r w:rsidRPr="0029788F">
              <w:rPr>
                <w:i/>
                <w:lang w:val="en-GB"/>
              </w:rPr>
              <w:sym w:font="Symbol" w:char="F070"/>
            </w:r>
            <w:r w:rsidRPr="0029788F">
              <w:rPr>
                <w:i/>
                <w:vertAlign w:val="subscript"/>
                <w:lang w:val="en-GB"/>
              </w:rPr>
              <w:t xml:space="preserve">3,4 </w:t>
            </w:r>
            <w:r w:rsidR="00EE2751" w:rsidRPr="0029788F">
              <w:rPr>
                <w:i/>
                <w:lang w:val="en-GB"/>
              </w:rPr>
              <w:t>&lt;</w:t>
            </w:r>
            <w:r w:rsidRPr="0029788F">
              <w:rPr>
                <w:i/>
                <w:lang w:val="en-GB"/>
              </w:rPr>
              <w:t xml:space="preserve"> </w:t>
            </w:r>
            <w:r w:rsidRPr="0029788F">
              <w:rPr>
                <w:i/>
                <w:lang w:val="en-GB"/>
              </w:rPr>
              <w:sym w:font="Symbol" w:char="F070"/>
            </w:r>
            <w:r w:rsidRPr="0029788F">
              <w:rPr>
                <w:i/>
                <w:vertAlign w:val="subscript"/>
                <w:lang w:val="en-GB"/>
              </w:rPr>
              <w:t>3,2</w:t>
            </w:r>
            <w:r w:rsidR="00EE2751" w:rsidRPr="0029788F">
              <w:rPr>
                <w:i/>
                <w:lang w:val="en-GB"/>
              </w:rPr>
              <w:t xml:space="preserve"> &lt;</w:t>
            </w:r>
            <w:r w:rsidRPr="0029788F">
              <w:rPr>
                <w:i/>
                <w:lang w:val="en-GB"/>
              </w:rPr>
              <w:t xml:space="preserve"> </w:t>
            </w:r>
            <w:r w:rsidRPr="0029788F">
              <w:rPr>
                <w:i/>
                <w:lang w:val="en-GB"/>
              </w:rPr>
              <w:sym w:font="Symbol" w:char="F070"/>
            </w:r>
            <w:r w:rsidRPr="0029788F">
              <w:rPr>
                <w:i/>
                <w:vertAlign w:val="subscript"/>
                <w:lang w:val="en-GB"/>
              </w:rPr>
              <w:t>3,3</w:t>
            </w:r>
          </w:p>
          <w:p w:rsidR="00765BEF" w:rsidRPr="0029788F" w:rsidRDefault="000528C6" w:rsidP="00E440A1">
            <w:pPr>
              <w:pStyle w:val="Lentele"/>
              <w:rPr>
                <w:i/>
                <w:lang w:val="en-GB"/>
              </w:rPr>
            </w:pPr>
            <w:r w:rsidRPr="0029788F">
              <w:rPr>
                <w:i/>
                <w:lang w:val="en-GB"/>
              </w:rPr>
              <w:sym w:font="Symbol" w:char="F070"/>
            </w:r>
            <w:r w:rsidRPr="0029788F">
              <w:rPr>
                <w:i/>
                <w:vertAlign w:val="subscript"/>
                <w:lang w:val="en-GB"/>
              </w:rPr>
              <w:t>4,2</w:t>
            </w:r>
            <w:r w:rsidR="00EE2751" w:rsidRPr="0029788F">
              <w:rPr>
                <w:i/>
                <w:lang w:val="en-GB"/>
              </w:rPr>
              <w:t xml:space="preserve"> &lt;</w:t>
            </w:r>
            <w:r w:rsidRPr="0029788F">
              <w:rPr>
                <w:i/>
                <w:lang w:val="en-GB"/>
              </w:rPr>
              <w:t xml:space="preserve"> </w:t>
            </w:r>
            <w:r w:rsidRPr="0029788F">
              <w:rPr>
                <w:i/>
                <w:lang w:val="en-GB"/>
              </w:rPr>
              <w:sym w:font="Symbol" w:char="F070"/>
            </w:r>
            <w:r w:rsidRPr="0029788F">
              <w:rPr>
                <w:i/>
                <w:vertAlign w:val="subscript"/>
                <w:lang w:val="en-GB"/>
              </w:rPr>
              <w:t>4,3</w:t>
            </w:r>
            <w:r w:rsidR="00EE2751" w:rsidRPr="0029788F">
              <w:rPr>
                <w:i/>
                <w:lang w:val="en-GB"/>
              </w:rPr>
              <w:t xml:space="preserve"> &lt;</w:t>
            </w:r>
            <w:r w:rsidRPr="0029788F">
              <w:rPr>
                <w:i/>
                <w:lang w:val="en-GB"/>
              </w:rPr>
              <w:t xml:space="preserve"> </w:t>
            </w:r>
            <w:r w:rsidRPr="0029788F">
              <w:rPr>
                <w:i/>
                <w:lang w:val="en-GB"/>
              </w:rPr>
              <w:sym w:font="Symbol" w:char="F070"/>
            </w:r>
            <w:r w:rsidRPr="0029788F">
              <w:rPr>
                <w:i/>
                <w:vertAlign w:val="subscript"/>
                <w:lang w:val="en-GB"/>
              </w:rPr>
              <w:t>4,1</w:t>
            </w:r>
            <w:r w:rsidR="00EE2751" w:rsidRPr="0029788F">
              <w:rPr>
                <w:i/>
                <w:lang w:val="en-GB"/>
              </w:rPr>
              <w:t xml:space="preserve"> &lt;</w:t>
            </w:r>
            <w:r w:rsidRPr="0029788F">
              <w:rPr>
                <w:i/>
                <w:lang w:val="en-GB"/>
              </w:rPr>
              <w:t xml:space="preserve"> </w:t>
            </w:r>
            <w:r w:rsidRPr="0029788F">
              <w:rPr>
                <w:i/>
                <w:lang w:val="en-GB"/>
              </w:rPr>
              <w:sym w:font="Symbol" w:char="F070"/>
            </w:r>
            <w:r w:rsidRPr="0029788F">
              <w:rPr>
                <w:i/>
                <w:vertAlign w:val="subscript"/>
                <w:lang w:val="en-GB"/>
              </w:rPr>
              <w:t>4,4</w:t>
            </w:r>
            <w:r w:rsidR="006B2E37" w:rsidRPr="0029788F">
              <w:rPr>
                <w:i/>
                <w:vertAlign w:val="subscript"/>
                <w:lang w:val="en-GB"/>
              </w:rPr>
              <w:t xml:space="preserve"> </w:t>
            </w:r>
          </w:p>
        </w:tc>
        <w:tc>
          <w:tcPr>
            <w:tcW w:w="0" w:type="auto"/>
          </w:tcPr>
          <w:p w:rsidR="006B2E37" w:rsidRPr="0029788F" w:rsidRDefault="006B2E37" w:rsidP="00E440A1">
            <w:pPr>
              <w:pStyle w:val="Lentele"/>
              <w:rPr>
                <w:lang w:val="en-GB"/>
              </w:rPr>
            </w:pPr>
          </w:p>
          <w:p w:rsidR="00CE2513" w:rsidRPr="0029788F" w:rsidRDefault="00AC3951" w:rsidP="00E440A1">
            <w:pPr>
              <w:pStyle w:val="Lentele"/>
              <w:rPr>
                <w:lang w:val="en-GB"/>
              </w:rPr>
            </w:pPr>
            <w:r w:rsidRPr="0029788F">
              <w:rPr>
                <w:lang w:val="en-GB"/>
              </w:rPr>
              <w:t>– row 1</w:t>
            </w:r>
          </w:p>
          <w:p w:rsidR="00CE2513" w:rsidRPr="0029788F" w:rsidRDefault="00AC3951" w:rsidP="00E440A1">
            <w:pPr>
              <w:pStyle w:val="Lentele"/>
              <w:rPr>
                <w:lang w:val="en-GB"/>
              </w:rPr>
            </w:pPr>
            <w:r w:rsidRPr="0029788F">
              <w:rPr>
                <w:lang w:val="en-GB"/>
              </w:rPr>
              <w:t>– row 2</w:t>
            </w:r>
          </w:p>
          <w:p w:rsidR="00CE2513" w:rsidRPr="0029788F" w:rsidRDefault="00AC3951" w:rsidP="00E440A1">
            <w:pPr>
              <w:pStyle w:val="Lentele"/>
              <w:rPr>
                <w:lang w:val="en-GB"/>
              </w:rPr>
            </w:pPr>
            <w:r w:rsidRPr="0029788F">
              <w:rPr>
                <w:lang w:val="en-GB"/>
              </w:rPr>
              <w:t>– row 3</w:t>
            </w:r>
          </w:p>
          <w:p w:rsidR="00765BEF" w:rsidRPr="0029788F" w:rsidRDefault="000528C6" w:rsidP="00E440A1">
            <w:pPr>
              <w:pStyle w:val="Lentele"/>
              <w:rPr>
                <w:lang w:val="en-GB"/>
              </w:rPr>
            </w:pPr>
            <w:r w:rsidRPr="0029788F">
              <w:rPr>
                <w:lang w:val="en-GB"/>
              </w:rPr>
              <w:t xml:space="preserve">– </w:t>
            </w:r>
            <w:r w:rsidR="00AC3951" w:rsidRPr="0029788F">
              <w:rPr>
                <w:lang w:val="en-GB"/>
              </w:rPr>
              <w:t>row 4</w:t>
            </w:r>
          </w:p>
        </w:tc>
      </w:tr>
    </w:tbl>
    <w:p w:rsidR="00E8728F" w:rsidRPr="0029788F" w:rsidRDefault="00696D27" w:rsidP="004D2A0C">
      <w:pPr>
        <w:pStyle w:val="Pavaprasymas"/>
      </w:pPr>
      <w:r>
        <w:t>Table 5.3</w:t>
      </w:r>
      <w:r w:rsidR="00AC3951" w:rsidRPr="0029788F">
        <w:t> </w:t>
      </w:r>
      <w:r w:rsidR="00BB3285" w:rsidRPr="0029788F">
        <w:t xml:space="preserve">. </w:t>
      </w:r>
      <w:r w:rsidR="007A2170">
        <w:t>Ordering</w:t>
      </w:r>
      <w:r w:rsidR="00671FD6" w:rsidRPr="0029788F">
        <w:t xml:space="preserve"> productions on a</w:t>
      </w:r>
      <w:r w:rsidR="00BB178B" w:rsidRPr="0029788F">
        <w:t xml:space="preserve"> </w:t>
      </w:r>
      <w:r w:rsidR="00E5097C" w:rsidRPr="0029788F">
        <w:rPr>
          <w:rStyle w:val="MathDiagrama"/>
          <w:i w:val="0"/>
          <w:lang w:val="en-GB"/>
        </w:rPr>
        <w:t>4</w:t>
      </w:r>
      <w:r w:rsidR="00E5097C" w:rsidRPr="0029788F">
        <w:rPr>
          <w:rStyle w:val="MathDiagrama"/>
          <w:i w:val="0"/>
          <w:lang w:val="en-GB"/>
        </w:rPr>
        <w:sym w:font="Symbol" w:char="F0B4"/>
      </w:r>
      <w:r w:rsidR="00E5097C" w:rsidRPr="0029788F">
        <w:rPr>
          <w:rStyle w:val="MathDiagrama"/>
          <w:i w:val="0"/>
          <w:lang w:val="en-GB"/>
        </w:rPr>
        <w:t>4</w:t>
      </w:r>
      <w:r w:rsidR="00671FD6" w:rsidRPr="0029788F">
        <w:t xml:space="preserve"> </w:t>
      </w:r>
      <w:r w:rsidR="00AC3951" w:rsidRPr="0029788F">
        <w:t>board</w:t>
      </w:r>
    </w:p>
    <w:p w:rsidR="00713DB9" w:rsidRPr="0029788F" w:rsidRDefault="00AC3951" w:rsidP="00E8728F">
      <w:pPr>
        <w:pStyle w:val="Tekstas"/>
      </w:pPr>
      <w:r w:rsidRPr="0029788F">
        <w:t>A search tree is shown in Fig.</w:t>
      </w:r>
      <w:r w:rsidR="00C5137F" w:rsidRPr="0029788F">
        <w:t xml:space="preserve"> </w:t>
      </w:r>
      <w:r w:rsidR="000C1B0D" w:rsidRPr="0029788F">
        <w:t>5.4</w:t>
      </w:r>
      <w:r w:rsidR="00713DB9" w:rsidRPr="0029788F">
        <w:t>.</w:t>
      </w:r>
    </w:p>
    <w:p w:rsidR="00713DB9" w:rsidRPr="0029788F" w:rsidRDefault="008451EA" w:rsidP="00BB441F">
      <w:pPr>
        <w:pStyle w:val="Paviliustracija"/>
        <w:rPr>
          <w:lang w:val="en-GB"/>
        </w:rPr>
      </w:pPr>
      <w:r w:rsidRPr="00854CB9">
        <w:rPr>
          <w:noProof/>
          <w:lang w:val="lt-LT" w:eastAsia="lt-LT"/>
        </w:rPr>
        <w:drawing>
          <wp:inline distT="0" distB="0" distL="0" distR="0">
            <wp:extent cx="2520315" cy="2362200"/>
            <wp:effectExtent l="0" t="0" r="0" b="0"/>
            <wp:docPr id="269" name="Picture 18"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315" cy="2362200"/>
                    </a:xfrm>
                    <a:prstGeom prst="rect">
                      <a:avLst/>
                    </a:prstGeom>
                    <a:noFill/>
                    <a:ln>
                      <a:noFill/>
                    </a:ln>
                  </pic:spPr>
                </pic:pic>
              </a:graphicData>
            </a:graphic>
          </wp:inline>
        </w:drawing>
      </w:r>
    </w:p>
    <w:p w:rsidR="00713DB9" w:rsidRPr="0029788F" w:rsidRDefault="00F534AD" w:rsidP="00656F1F">
      <w:pPr>
        <w:pStyle w:val="Pavaprasymas"/>
      </w:pPr>
      <w:r w:rsidRPr="0029788F">
        <w:t xml:space="preserve">Fig. </w:t>
      </w:r>
      <w:r w:rsidR="000C1B0D" w:rsidRPr="0029788F">
        <w:t>5.4</w:t>
      </w:r>
      <w:r w:rsidR="00713DB9" w:rsidRPr="0029788F">
        <w:t xml:space="preserve">. </w:t>
      </w:r>
      <w:r w:rsidR="00A74B2C" w:rsidRPr="0029788F">
        <w:t>Heuristic</w:t>
      </w:r>
      <w:r w:rsidR="00EE2751" w:rsidRPr="0029788F">
        <w:t xml:space="preserve"> search </w:t>
      </w:r>
      <w:r w:rsidR="00A74B2C" w:rsidRPr="0029788F">
        <w:t xml:space="preserve">produces a </w:t>
      </w:r>
      <w:r w:rsidR="00EE2751" w:rsidRPr="0029788F">
        <w:t xml:space="preserve">tree </w:t>
      </w:r>
      <w:r w:rsidRPr="0029788F">
        <w:t xml:space="preserve">of </w:t>
      </w:r>
      <w:r w:rsidR="00EE2751" w:rsidRPr="0029788F">
        <w:t>6 edges. Hence</w:t>
      </w:r>
      <w:r w:rsidR="00A74B2C" w:rsidRPr="0029788F">
        <w:t>,</w:t>
      </w:r>
      <w:r w:rsidR="00EE2751" w:rsidRPr="0029788F">
        <w:t xml:space="preserve"> only 2 backtracks</w:t>
      </w:r>
    </w:p>
    <w:p w:rsidR="00713DB9" w:rsidRPr="0029788F" w:rsidRDefault="00A74B2C" w:rsidP="00656F1F">
      <w:pPr>
        <w:pStyle w:val="Tekstas"/>
      </w:pPr>
      <w:r w:rsidRPr="0029788F">
        <w:t xml:space="preserve">A search with no </w:t>
      </w:r>
      <w:r w:rsidR="00054983" w:rsidRPr="0029788F">
        <w:t>heuristic produces</w:t>
      </w:r>
      <w:r w:rsidRPr="0029788F">
        <w:t xml:space="preserve"> a tree </w:t>
      </w:r>
      <w:r w:rsidR="00054983" w:rsidRPr="0029788F">
        <w:t xml:space="preserve">shown in Fig. 5.5 </w:t>
      </w:r>
      <w:r w:rsidR="008F6E6F" w:rsidRPr="0029788F">
        <w:t>(</w:t>
      </w:r>
      <w:r w:rsidR="008F6E6F" w:rsidRPr="0029788F">
        <w:rPr>
          <w:i/>
        </w:rPr>
        <w:sym w:font="Symbol" w:char="F070"/>
      </w:r>
      <w:r w:rsidR="008F6E6F" w:rsidRPr="0029788F">
        <w:rPr>
          <w:i/>
          <w:vertAlign w:val="subscript"/>
        </w:rPr>
        <w:t>i,1</w:t>
      </w:r>
      <w:r w:rsidR="00EE2751" w:rsidRPr="0029788F">
        <w:rPr>
          <w:i/>
        </w:rPr>
        <w:t xml:space="preserve"> &lt;</w:t>
      </w:r>
      <w:r w:rsidR="008F6E6F" w:rsidRPr="0029788F">
        <w:rPr>
          <w:i/>
        </w:rPr>
        <w:t xml:space="preserve"> </w:t>
      </w:r>
      <w:r w:rsidR="008F6E6F" w:rsidRPr="0029788F">
        <w:rPr>
          <w:i/>
        </w:rPr>
        <w:sym w:font="Symbol" w:char="F070"/>
      </w:r>
      <w:r w:rsidR="008F6E6F" w:rsidRPr="0029788F">
        <w:rPr>
          <w:i/>
          <w:vertAlign w:val="subscript"/>
        </w:rPr>
        <w:t>i,2</w:t>
      </w:r>
      <w:r w:rsidR="00EE2751" w:rsidRPr="0029788F">
        <w:rPr>
          <w:i/>
        </w:rPr>
        <w:t xml:space="preserve"> &lt;</w:t>
      </w:r>
      <w:r w:rsidR="008F6E6F" w:rsidRPr="0029788F">
        <w:rPr>
          <w:i/>
        </w:rPr>
        <w:t xml:space="preserve"> </w:t>
      </w:r>
      <w:r w:rsidR="008F6E6F" w:rsidRPr="0029788F">
        <w:rPr>
          <w:i/>
        </w:rPr>
        <w:sym w:font="Symbol" w:char="F070"/>
      </w:r>
      <w:r w:rsidR="008F6E6F" w:rsidRPr="0029788F">
        <w:rPr>
          <w:i/>
          <w:vertAlign w:val="subscript"/>
        </w:rPr>
        <w:t>i,3</w:t>
      </w:r>
      <w:r w:rsidR="00EE2751" w:rsidRPr="0029788F">
        <w:rPr>
          <w:i/>
        </w:rPr>
        <w:t xml:space="preserve"> &lt;</w:t>
      </w:r>
      <w:r w:rsidR="008F6E6F" w:rsidRPr="0029788F">
        <w:rPr>
          <w:i/>
        </w:rPr>
        <w:t xml:space="preserve"> </w:t>
      </w:r>
      <w:r w:rsidR="008F6E6F" w:rsidRPr="0029788F">
        <w:rPr>
          <w:i/>
        </w:rPr>
        <w:sym w:font="Symbol" w:char="F070"/>
      </w:r>
      <w:r w:rsidR="008F6E6F" w:rsidRPr="0029788F">
        <w:rPr>
          <w:i/>
          <w:vertAlign w:val="subscript"/>
        </w:rPr>
        <w:t>i,4</w:t>
      </w:r>
      <w:r w:rsidR="00054983" w:rsidRPr="0029788F">
        <w:t>).</w:t>
      </w:r>
    </w:p>
    <w:p w:rsidR="00713DB9" w:rsidRPr="0029788F" w:rsidRDefault="008451EA" w:rsidP="00BC796E">
      <w:pPr>
        <w:pStyle w:val="Paviliustracija"/>
        <w:keepNext/>
        <w:ind w:left="1440" w:hanging="1440"/>
        <w:rPr>
          <w:lang w:val="en-GB"/>
        </w:rPr>
      </w:pPr>
      <w:r w:rsidRPr="00854CB9">
        <w:rPr>
          <w:noProof/>
          <w:lang w:val="lt-LT" w:eastAsia="lt-LT"/>
        </w:rPr>
        <w:drawing>
          <wp:inline distT="0" distB="0" distL="0" distR="0">
            <wp:extent cx="5568315" cy="2461895"/>
            <wp:effectExtent l="0" t="0" r="0" b="0"/>
            <wp:docPr id="268" name="Picture 19"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8315" cy="2461895"/>
                    </a:xfrm>
                    <a:prstGeom prst="rect">
                      <a:avLst/>
                    </a:prstGeom>
                    <a:noFill/>
                    <a:ln>
                      <a:noFill/>
                    </a:ln>
                  </pic:spPr>
                </pic:pic>
              </a:graphicData>
            </a:graphic>
          </wp:inline>
        </w:drawing>
      </w:r>
    </w:p>
    <w:p w:rsidR="00037F85" w:rsidRDefault="00AB7E8C" w:rsidP="00BB441F">
      <w:pPr>
        <w:pStyle w:val="Pavaprasymas"/>
      </w:pPr>
      <w:r w:rsidRPr="0029788F">
        <w:t xml:space="preserve">Fig. </w:t>
      </w:r>
      <w:r w:rsidR="000C1B0D" w:rsidRPr="0029788F">
        <w:t>5.5</w:t>
      </w:r>
      <w:r w:rsidR="00713DB9" w:rsidRPr="0029788F">
        <w:t xml:space="preserve">. </w:t>
      </w:r>
      <w:r w:rsidR="00A74B2C" w:rsidRPr="0029788F">
        <w:t>Non-</w:t>
      </w:r>
      <w:r w:rsidR="00E85480" w:rsidRPr="0029788F">
        <w:t xml:space="preserve">heuristic </w:t>
      </w:r>
      <w:r w:rsidR="00A74B2C" w:rsidRPr="0029788F">
        <w:t xml:space="preserve">search </w:t>
      </w:r>
      <w:r w:rsidR="003311C6">
        <w:t xml:space="preserve">on </w:t>
      </w:r>
      <w:r w:rsidR="00E85480" w:rsidRPr="0029788F">
        <w:t>a</w:t>
      </w:r>
      <w:r w:rsidRPr="0029788F">
        <w:t xml:space="preserve"> </w:t>
      </w:r>
      <w:r w:rsidR="001F4DB7" w:rsidRPr="0029788F">
        <w:rPr>
          <w:rStyle w:val="MathDiagrama"/>
          <w:i w:val="0"/>
          <w:lang w:val="en-GB"/>
        </w:rPr>
        <w:t>4</w:t>
      </w:r>
      <w:r w:rsidR="001F4DB7" w:rsidRPr="0029788F">
        <w:rPr>
          <w:rStyle w:val="MathDiagrama"/>
          <w:i w:val="0"/>
          <w:lang w:val="en-GB"/>
        </w:rPr>
        <w:sym w:font="Symbol" w:char="F0B4"/>
      </w:r>
      <w:r w:rsidR="001F4DB7" w:rsidRPr="0029788F">
        <w:rPr>
          <w:rStyle w:val="MathDiagrama"/>
          <w:i w:val="0"/>
          <w:lang w:val="en-GB"/>
        </w:rPr>
        <w:t>4</w:t>
      </w:r>
      <w:r w:rsidR="00E85480" w:rsidRPr="0029788F">
        <w:t xml:space="preserve"> </w:t>
      </w:r>
      <w:r w:rsidR="00BC796E">
        <w:t xml:space="preserve">board. </w:t>
      </w:r>
      <w:r w:rsidR="00B620A4">
        <w:t>26 edges</w:t>
      </w:r>
      <w:r w:rsidR="00BC796E">
        <w:t xml:space="preserve"> is significantly</w:t>
      </w:r>
      <w:r w:rsidRPr="0029788F">
        <w:t xml:space="preserve"> more than 6 </w:t>
      </w:r>
      <w:r w:rsidR="002C7347" w:rsidRPr="0029788F">
        <w:t xml:space="preserve">edges </w:t>
      </w:r>
      <w:r w:rsidRPr="0029788F">
        <w:t>in the case of heuristic</w:t>
      </w:r>
      <w:r w:rsidR="002F0831" w:rsidRPr="0029788F">
        <w:t xml:space="preserve"> search</w:t>
      </w:r>
    </w:p>
    <w:p w:rsidR="009D2942" w:rsidRDefault="006A162C" w:rsidP="009D2942">
      <w:pPr>
        <w:pStyle w:val="Tekstas"/>
        <w:rPr>
          <w:rStyle w:val="MathDiagrama"/>
          <w:i w:val="0"/>
          <w:lang w:val="en-GB"/>
        </w:rPr>
      </w:pPr>
      <w:r>
        <w:lastRenderedPageBreak/>
        <w:t>Heuristic search on a</w:t>
      </w:r>
      <w:r w:rsidR="00F3137B">
        <w:t>n</w:t>
      </w:r>
      <w:r>
        <w:t xml:space="preserve"> </w:t>
      </w:r>
      <w:r>
        <w:rPr>
          <w:rStyle w:val="MathDiagrama"/>
          <w:i w:val="0"/>
          <w:lang w:val="en-GB"/>
        </w:rPr>
        <w:t>8</w:t>
      </w:r>
      <w:r w:rsidRPr="0029788F">
        <w:rPr>
          <w:rStyle w:val="MathDiagrama"/>
          <w:i w:val="0"/>
          <w:lang w:val="en-GB"/>
        </w:rPr>
        <w:sym w:font="Symbol" w:char="F0B4"/>
      </w:r>
      <w:r>
        <w:rPr>
          <w:rStyle w:val="MathDiagrama"/>
          <w:i w:val="0"/>
          <w:lang w:val="en-GB"/>
        </w:rPr>
        <w:t>8 board consists of 204 states. First 6 moves are shown in Fig. 5.6. Further moves require backtrack.</w:t>
      </w:r>
    </w:p>
    <w:p w:rsidR="006A162C" w:rsidRPr="0029788F" w:rsidRDefault="008451EA" w:rsidP="006A162C">
      <w:pPr>
        <w:pStyle w:val="Paviliustracija"/>
        <w:keepNext/>
        <w:ind w:left="1440" w:hanging="1440"/>
        <w:rPr>
          <w:lang w:val="en-GB"/>
        </w:rPr>
      </w:pPr>
      <w:r w:rsidRPr="00854CB9">
        <w:rPr>
          <w:noProof/>
          <w:lang w:val="lt-LT" w:eastAsia="lt-LT"/>
        </w:rPr>
        <w:drawing>
          <wp:inline distT="0" distB="0" distL="0" distR="0">
            <wp:extent cx="2625725" cy="2643505"/>
            <wp:effectExtent l="0" t="0" r="3175" b="4445"/>
            <wp:docPr id="267" name="Picture 20"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5725" cy="2643505"/>
                    </a:xfrm>
                    <a:prstGeom prst="rect">
                      <a:avLst/>
                    </a:prstGeom>
                    <a:noFill/>
                    <a:ln>
                      <a:noFill/>
                    </a:ln>
                  </pic:spPr>
                </pic:pic>
              </a:graphicData>
            </a:graphic>
          </wp:inline>
        </w:drawing>
      </w:r>
    </w:p>
    <w:p w:rsidR="006A162C" w:rsidRDefault="006A162C" w:rsidP="006A162C">
      <w:pPr>
        <w:pStyle w:val="Pavaprasymas"/>
      </w:pPr>
      <w:r w:rsidRPr="0029788F">
        <w:t xml:space="preserve">Fig. </w:t>
      </w:r>
      <w:r>
        <w:t>5.6</w:t>
      </w:r>
      <w:r w:rsidRPr="0029788F">
        <w:t xml:space="preserve">. </w:t>
      </w:r>
      <w:r>
        <w:t>Ordering</w:t>
      </w:r>
      <w:r w:rsidRPr="0029788F">
        <w:t xml:space="preserve"> productions on a</w:t>
      </w:r>
      <w:r w:rsidR="00F3137B">
        <w:t>n</w:t>
      </w:r>
      <w:r w:rsidRPr="0029788F">
        <w:t xml:space="preserve"> </w:t>
      </w:r>
      <w:r>
        <w:rPr>
          <w:rStyle w:val="MathDiagrama"/>
          <w:i w:val="0"/>
          <w:lang w:val="en-GB"/>
        </w:rPr>
        <w:t>8</w:t>
      </w:r>
      <w:r w:rsidRPr="0029788F">
        <w:rPr>
          <w:rStyle w:val="MathDiagrama"/>
          <w:i w:val="0"/>
          <w:lang w:val="en-GB"/>
        </w:rPr>
        <w:sym w:font="Symbol" w:char="F0B4"/>
      </w:r>
      <w:r>
        <w:rPr>
          <w:rStyle w:val="MathDiagrama"/>
          <w:i w:val="0"/>
          <w:lang w:val="en-GB"/>
        </w:rPr>
        <w:t>8</w:t>
      </w:r>
      <w:r w:rsidRPr="0029788F">
        <w:t xml:space="preserve"> board</w:t>
      </w:r>
    </w:p>
    <w:p w:rsidR="00317AD9" w:rsidRDefault="00213FE5" w:rsidP="00CF12E0">
      <w:pPr>
        <w:pStyle w:val="Heading2"/>
      </w:pPr>
      <w:bookmarkStart w:id="32" w:name="_Toc3642536"/>
      <w:r>
        <w:t>Knight’s move h</w:t>
      </w:r>
      <w:r w:rsidR="00317AD9">
        <w:t xml:space="preserve">euristic in </w:t>
      </w:r>
      <w:r>
        <w:t>the N-queens p</w:t>
      </w:r>
      <w:r w:rsidR="00317AD9">
        <w:t>roblem</w:t>
      </w:r>
      <w:bookmarkEnd w:id="32"/>
    </w:p>
    <w:p w:rsidR="009D2942" w:rsidRDefault="009D2942" w:rsidP="009D2942">
      <w:pPr>
        <w:pStyle w:val="Tekstas"/>
      </w:pPr>
    </w:p>
    <w:p w:rsidR="00580661" w:rsidRPr="0029788F" w:rsidRDefault="008451EA" w:rsidP="00580661">
      <w:pPr>
        <w:pStyle w:val="Paviliustracija"/>
        <w:keepNext/>
        <w:ind w:left="1440" w:hanging="1440"/>
        <w:rPr>
          <w:lang w:val="en-GB"/>
        </w:rPr>
      </w:pPr>
      <w:r w:rsidRPr="00854CB9">
        <w:rPr>
          <w:noProof/>
          <w:lang w:val="lt-LT" w:eastAsia="lt-LT"/>
        </w:rPr>
        <w:drawing>
          <wp:inline distT="0" distB="0" distL="0" distR="0">
            <wp:extent cx="2625725" cy="2643505"/>
            <wp:effectExtent l="0" t="0" r="3175" b="4445"/>
            <wp:docPr id="266" name="Picture 21"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5725" cy="2643505"/>
                    </a:xfrm>
                    <a:prstGeom prst="rect">
                      <a:avLst/>
                    </a:prstGeom>
                    <a:noFill/>
                    <a:ln>
                      <a:noFill/>
                    </a:ln>
                  </pic:spPr>
                </pic:pic>
              </a:graphicData>
            </a:graphic>
          </wp:inline>
        </w:drawing>
      </w:r>
    </w:p>
    <w:p w:rsidR="00580661" w:rsidRDefault="00580661" w:rsidP="00580661">
      <w:pPr>
        <w:pStyle w:val="Pavaprasymas"/>
      </w:pPr>
      <w:r w:rsidRPr="0029788F">
        <w:t xml:space="preserve">Fig. </w:t>
      </w:r>
      <w:r>
        <w:t>5.7</w:t>
      </w:r>
      <w:r w:rsidRPr="0029788F">
        <w:t xml:space="preserve">. </w:t>
      </w:r>
      <w:r>
        <w:t>Knight’s move</w:t>
      </w:r>
    </w:p>
    <w:p w:rsidR="00580661" w:rsidRPr="00C02067" w:rsidRDefault="00580661" w:rsidP="00580661">
      <w:pPr>
        <w:pStyle w:val="Tekstas"/>
        <w:spacing w:after="240"/>
      </w:pPr>
    </w:p>
    <w:tbl>
      <w:tblPr>
        <w:tblW w:w="9288" w:type="dxa"/>
        <w:jc w:val="center"/>
        <w:tblLayout w:type="fixed"/>
        <w:tblLook w:val="01E0" w:firstRow="1" w:lastRow="1" w:firstColumn="1" w:lastColumn="1" w:noHBand="0" w:noVBand="0"/>
      </w:tblPr>
      <w:tblGrid>
        <w:gridCol w:w="1728"/>
        <w:gridCol w:w="422"/>
        <w:gridCol w:w="7138"/>
      </w:tblGrid>
      <w:tr w:rsidR="00580661" w:rsidRPr="00C02067" w:rsidTr="00536FAF">
        <w:trPr>
          <w:trHeight w:val="600"/>
          <w:jc w:val="center"/>
        </w:trPr>
        <w:tc>
          <w:tcPr>
            <w:tcW w:w="1728" w:type="dxa"/>
            <w:vAlign w:val="center"/>
          </w:tcPr>
          <w:p w:rsidR="00580661" w:rsidRPr="00C02067" w:rsidRDefault="00580661" w:rsidP="00536FAF">
            <w:pPr>
              <w:pStyle w:val="Tekstas"/>
              <w:ind w:firstLine="0"/>
              <w:jc w:val="right"/>
            </w:pPr>
            <w:r w:rsidRPr="00C02067">
              <w:rPr>
                <w:i/>
              </w:rPr>
              <w:sym w:font="Symbol" w:char="F070"/>
            </w:r>
            <w:r w:rsidRPr="00E66F5F">
              <w:t xml:space="preserve"> </w:t>
            </w:r>
            <w:r w:rsidRPr="00E66F5F">
              <w:rPr>
                <w:b/>
                <w:vertAlign w:val="subscript"/>
              </w:rPr>
              <w:t>1</w:t>
            </w:r>
            <w:r w:rsidRPr="00C02067">
              <w:t xml:space="preserve"> =</w:t>
            </w:r>
          </w:p>
        </w:tc>
        <w:tc>
          <w:tcPr>
            <w:tcW w:w="422" w:type="dxa"/>
          </w:tcPr>
          <w:p w:rsidR="00580661" w:rsidRPr="00C02067" w:rsidRDefault="00580661" w:rsidP="00536FAF">
            <w:pPr>
              <w:pStyle w:val="Tekstas"/>
              <w:ind w:firstLine="0"/>
            </w:pPr>
            <w:r w:rsidRPr="00C02067">
              <w:rPr>
                <w:sz w:val="52"/>
                <w:szCs w:val="52"/>
              </w:rPr>
              <w:t>{</w:t>
            </w:r>
          </w:p>
        </w:tc>
        <w:tc>
          <w:tcPr>
            <w:tcW w:w="7138" w:type="dxa"/>
          </w:tcPr>
          <w:p w:rsidR="00580661" w:rsidRPr="00C02067" w:rsidRDefault="00580661" w:rsidP="00536FAF">
            <w:pPr>
              <w:pStyle w:val="salyga"/>
            </w:pPr>
            <w:r w:rsidRPr="00C02067">
              <w:t>[</w:t>
            </w:r>
            <w:r w:rsidRPr="00C02067">
              <w:rPr>
                <w:rStyle w:val="MathDiagrama"/>
                <w:lang w:val="lt-LT"/>
              </w:rPr>
              <w:t>i=1,j=2</w:t>
            </w:r>
            <w:r>
              <w:t>] if</w:t>
            </w:r>
            <w:r w:rsidRPr="00C02067">
              <w:t xml:space="preserve"> </w:t>
            </w:r>
            <w:r w:rsidRPr="00C02067">
              <w:rPr>
                <w:rStyle w:val="MathDiagrama"/>
                <w:lang w:val="lt-LT"/>
              </w:rPr>
              <w:t>N ≠ 6n+3</w:t>
            </w:r>
          </w:p>
          <w:p w:rsidR="00580661" w:rsidRPr="00C02067" w:rsidRDefault="00580661" w:rsidP="00536FAF">
            <w:pPr>
              <w:pStyle w:val="salyga"/>
            </w:pPr>
            <w:r w:rsidRPr="00C02067">
              <w:t>[</w:t>
            </w:r>
            <w:r w:rsidRPr="00C02067">
              <w:rPr>
                <w:rStyle w:val="MathDiagrama"/>
                <w:lang w:val="lt-LT"/>
              </w:rPr>
              <w:t>i=1,j=4</w:t>
            </w:r>
            <w:r>
              <w:t>] if</w:t>
            </w:r>
            <w:r w:rsidRPr="00C02067">
              <w:t xml:space="preserve"> </w:t>
            </w:r>
            <w:r w:rsidRPr="00C02067">
              <w:rPr>
                <w:rStyle w:val="MathDiagrama"/>
                <w:lang w:val="lt-LT"/>
              </w:rPr>
              <w:t>N = 6n+3</w:t>
            </w:r>
          </w:p>
        </w:tc>
      </w:tr>
    </w:tbl>
    <w:p w:rsidR="00580661" w:rsidRPr="00C02067" w:rsidRDefault="00580661" w:rsidP="00580661">
      <w:pPr>
        <w:pStyle w:val="Tekstas"/>
      </w:pPr>
    </w:p>
    <w:tbl>
      <w:tblPr>
        <w:tblW w:w="9288" w:type="dxa"/>
        <w:jc w:val="center"/>
        <w:tblLayout w:type="fixed"/>
        <w:tblLook w:val="01E0" w:firstRow="1" w:lastRow="1" w:firstColumn="1" w:lastColumn="1" w:noHBand="0" w:noVBand="0"/>
      </w:tblPr>
      <w:tblGrid>
        <w:gridCol w:w="1728"/>
        <w:gridCol w:w="366"/>
        <w:gridCol w:w="7194"/>
      </w:tblGrid>
      <w:tr w:rsidR="00580661" w:rsidRPr="00C02067" w:rsidTr="00536FAF">
        <w:trPr>
          <w:trHeight w:val="1420"/>
          <w:jc w:val="center"/>
        </w:trPr>
        <w:tc>
          <w:tcPr>
            <w:tcW w:w="1728" w:type="dxa"/>
            <w:vAlign w:val="center"/>
          </w:tcPr>
          <w:p w:rsidR="00580661" w:rsidRPr="00C02067" w:rsidRDefault="00580661" w:rsidP="00536FAF">
            <w:pPr>
              <w:pStyle w:val="Tekstas"/>
              <w:ind w:firstLine="0"/>
              <w:jc w:val="right"/>
            </w:pPr>
            <w:r w:rsidRPr="00C02067">
              <w:rPr>
                <w:i/>
              </w:rPr>
              <w:sym w:font="Symbol" w:char="F070"/>
            </w:r>
            <w:r w:rsidRPr="00C02067">
              <w:rPr>
                <w:i/>
                <w:vertAlign w:val="subscript"/>
              </w:rPr>
              <w:t>ž</w:t>
            </w:r>
            <w:r w:rsidRPr="00C02067">
              <w:t xml:space="preserve"> =</w:t>
            </w:r>
          </w:p>
        </w:tc>
        <w:tc>
          <w:tcPr>
            <w:tcW w:w="366" w:type="dxa"/>
            <w:vAlign w:val="center"/>
          </w:tcPr>
          <w:p w:rsidR="00580661" w:rsidRPr="00C02067" w:rsidRDefault="00580661" w:rsidP="00536FAF">
            <w:pPr>
              <w:pStyle w:val="Tekstas"/>
              <w:ind w:firstLine="0"/>
              <w:jc w:val="left"/>
              <w:rPr>
                <w:sz w:val="72"/>
                <w:szCs w:val="72"/>
              </w:rPr>
            </w:pPr>
            <w:r w:rsidRPr="00C02067">
              <w:rPr>
                <w:sz w:val="72"/>
                <w:szCs w:val="72"/>
              </w:rPr>
              <w:t>{</w:t>
            </w:r>
          </w:p>
          <w:p w:rsidR="00580661" w:rsidRDefault="00580661" w:rsidP="00536FAF">
            <w:pPr>
              <w:pStyle w:val="Tekstas"/>
              <w:ind w:firstLine="0"/>
              <w:rPr>
                <w:sz w:val="16"/>
                <w:szCs w:val="16"/>
              </w:rPr>
            </w:pPr>
          </w:p>
          <w:p w:rsidR="00580661" w:rsidRPr="00C02067" w:rsidRDefault="00580661" w:rsidP="00536FAF">
            <w:pPr>
              <w:pStyle w:val="Tekstas"/>
              <w:ind w:firstLine="0"/>
              <w:rPr>
                <w:sz w:val="16"/>
                <w:szCs w:val="16"/>
              </w:rPr>
            </w:pPr>
          </w:p>
        </w:tc>
        <w:tc>
          <w:tcPr>
            <w:tcW w:w="7194" w:type="dxa"/>
            <w:vAlign w:val="center"/>
          </w:tcPr>
          <w:p w:rsidR="00580661" w:rsidRPr="00C02067" w:rsidRDefault="00580661" w:rsidP="00536FAF">
            <w:pPr>
              <w:pStyle w:val="salyga"/>
              <w:jc w:val="left"/>
            </w:pPr>
            <w:r w:rsidRPr="00C02067">
              <w:t>[</w:t>
            </w:r>
            <w:r w:rsidRPr="00C02067">
              <w:rPr>
                <w:rStyle w:val="MathDiagrama"/>
                <w:lang w:val="lt-LT"/>
              </w:rPr>
              <w:t>i+1,j+2</w:t>
            </w:r>
            <w:r>
              <w:t xml:space="preserve">], if within the board. Here </w:t>
            </w:r>
            <w:r w:rsidRPr="00C02067">
              <w:t>[</w:t>
            </w:r>
            <w:r w:rsidRPr="00C02067">
              <w:rPr>
                <w:rStyle w:val="MathDiagrama"/>
                <w:lang w:val="lt-LT"/>
              </w:rPr>
              <w:t>i,j</w:t>
            </w:r>
            <w:r w:rsidRPr="00C02067">
              <w:t xml:space="preserve">] </w:t>
            </w:r>
            <w:r>
              <w:t>is the last queen in the previous row</w:t>
            </w:r>
          </w:p>
          <w:p w:rsidR="00580661" w:rsidRPr="00C02067" w:rsidRDefault="00580661" w:rsidP="00580661">
            <w:pPr>
              <w:pStyle w:val="salyga"/>
              <w:jc w:val="left"/>
            </w:pPr>
            <w:r w:rsidRPr="00C02067">
              <w:t>[</w:t>
            </w:r>
            <w:r w:rsidRPr="00C02067">
              <w:rPr>
                <w:rStyle w:val="MathDiagrama"/>
                <w:lang w:val="lt-LT"/>
              </w:rPr>
              <w:t>i+1,j=1</w:t>
            </w:r>
            <w:r>
              <w:t>],</w:t>
            </w:r>
            <w:r w:rsidRPr="00C02067">
              <w:t xml:space="preserve"> </w:t>
            </w:r>
            <w:r>
              <w:t>if</w:t>
            </w:r>
            <w:r w:rsidRPr="00C02067">
              <w:t xml:space="preserve"> [</w:t>
            </w:r>
            <w:r w:rsidRPr="00C02067">
              <w:rPr>
                <w:rStyle w:val="MathDiagrama"/>
                <w:lang w:val="lt-LT"/>
              </w:rPr>
              <w:t>i+1,j+2</w:t>
            </w:r>
            <w:r w:rsidRPr="00C02067">
              <w:t xml:space="preserve">] </w:t>
            </w:r>
            <w:r>
              <w:t>is out of the board</w:t>
            </w:r>
          </w:p>
        </w:tc>
      </w:tr>
    </w:tbl>
    <w:p w:rsidR="00580661" w:rsidRPr="00580661" w:rsidRDefault="00580661" w:rsidP="009D2942">
      <w:pPr>
        <w:pStyle w:val="Tekstas"/>
        <w:rPr>
          <w:lang w:val="lt-LT"/>
        </w:rPr>
      </w:pPr>
    </w:p>
    <w:tbl>
      <w:tblPr>
        <w:tblW w:w="9288" w:type="dxa"/>
        <w:jc w:val="center"/>
        <w:tblLayout w:type="fixed"/>
        <w:tblLook w:val="01E0" w:firstRow="1" w:lastRow="1" w:firstColumn="1" w:lastColumn="1" w:noHBand="0" w:noVBand="0"/>
      </w:tblPr>
      <w:tblGrid>
        <w:gridCol w:w="1728"/>
        <w:gridCol w:w="422"/>
        <w:gridCol w:w="7138"/>
      </w:tblGrid>
      <w:tr w:rsidR="00E43488" w:rsidRPr="00C02067" w:rsidTr="00536FAF">
        <w:trPr>
          <w:trHeight w:val="1420"/>
          <w:jc w:val="center"/>
        </w:trPr>
        <w:tc>
          <w:tcPr>
            <w:tcW w:w="1728" w:type="dxa"/>
            <w:vAlign w:val="center"/>
          </w:tcPr>
          <w:p w:rsidR="00E43488" w:rsidRDefault="00E43488" w:rsidP="00536FAF">
            <w:pPr>
              <w:pStyle w:val="Tekstas"/>
              <w:ind w:firstLine="0"/>
              <w:jc w:val="right"/>
            </w:pPr>
            <w:r w:rsidRPr="00C02067">
              <w:rPr>
                <w:i/>
              </w:rPr>
              <w:sym w:font="Symbol" w:char="F070"/>
            </w:r>
            <w:r w:rsidRPr="00C02067">
              <w:rPr>
                <w:i/>
                <w:vertAlign w:val="subscript"/>
              </w:rPr>
              <w:t>k</w:t>
            </w:r>
            <w:r w:rsidRPr="00C02067">
              <w:t xml:space="preserve"> =</w:t>
            </w:r>
          </w:p>
          <w:p w:rsidR="00E43488" w:rsidRDefault="00E43488" w:rsidP="00536FAF">
            <w:pPr>
              <w:pStyle w:val="Tekstas"/>
              <w:ind w:firstLine="0"/>
              <w:jc w:val="right"/>
            </w:pPr>
          </w:p>
          <w:p w:rsidR="00E43488" w:rsidRDefault="00E43488" w:rsidP="00536FAF">
            <w:pPr>
              <w:pStyle w:val="Tekstas"/>
              <w:ind w:firstLine="0"/>
              <w:jc w:val="right"/>
            </w:pPr>
          </w:p>
          <w:p w:rsidR="00E43488" w:rsidRPr="00C02067" w:rsidRDefault="00E43488" w:rsidP="00536FAF">
            <w:pPr>
              <w:pStyle w:val="Tekstas"/>
              <w:ind w:firstLine="0"/>
              <w:jc w:val="right"/>
            </w:pPr>
          </w:p>
        </w:tc>
        <w:tc>
          <w:tcPr>
            <w:tcW w:w="422" w:type="dxa"/>
            <w:vAlign w:val="center"/>
          </w:tcPr>
          <w:p w:rsidR="00E43488" w:rsidRPr="00C02067" w:rsidRDefault="00E43488" w:rsidP="00536FAF">
            <w:pPr>
              <w:pStyle w:val="Tekstas"/>
              <w:ind w:firstLine="0"/>
              <w:jc w:val="right"/>
            </w:pPr>
          </w:p>
        </w:tc>
        <w:tc>
          <w:tcPr>
            <w:tcW w:w="7138" w:type="dxa"/>
            <w:vAlign w:val="center"/>
          </w:tcPr>
          <w:p w:rsidR="00E43488" w:rsidRDefault="00E43488" w:rsidP="00536FAF">
            <w:pPr>
              <w:pStyle w:val="salyga"/>
              <w:numPr>
                <w:ilvl w:val="0"/>
                <w:numId w:val="0"/>
              </w:numPr>
            </w:pPr>
            <w:r w:rsidRPr="00C02067">
              <w:t>[</w:t>
            </w:r>
            <w:r w:rsidRPr="00C02067">
              <w:rPr>
                <w:rStyle w:val="MathDiagrama"/>
                <w:lang w:val="lt-LT"/>
              </w:rPr>
              <w:t>i,j+1</w:t>
            </w:r>
            <w:r>
              <w:t xml:space="preserve">] in a cycle, i.e. </w:t>
            </w:r>
            <w:r w:rsidRPr="00C02067">
              <w:t>[</w:t>
            </w:r>
            <w:r w:rsidRPr="00C02067">
              <w:rPr>
                <w:rStyle w:val="MathDiagrama"/>
                <w:lang w:val="lt-LT"/>
              </w:rPr>
              <w:t>i,j=1</w:t>
            </w:r>
            <w:r w:rsidRPr="005D5121">
              <w:rPr>
                <w:rStyle w:val="MathDiagrama"/>
                <w:i w:val="0"/>
                <w:lang w:val="lt-LT"/>
              </w:rPr>
              <w:t>]</w:t>
            </w:r>
            <w:r w:rsidRPr="00C02067">
              <w:t xml:space="preserve"> </w:t>
            </w:r>
            <w:r>
              <w:t>if</w:t>
            </w:r>
            <w:r w:rsidRPr="00C02067">
              <w:t xml:space="preserve"> </w:t>
            </w:r>
            <w:r>
              <w:rPr>
                <w:rStyle w:val="MathDiagrama"/>
                <w:lang w:val="lt-LT"/>
              </w:rPr>
              <w:t xml:space="preserve">j+1 </w:t>
            </w:r>
            <w:r w:rsidRPr="00C02067">
              <w:rPr>
                <w:rStyle w:val="MathDiagrama"/>
                <w:lang w:val="lt-LT"/>
              </w:rPr>
              <w:t>&gt;</w:t>
            </w:r>
            <w:r>
              <w:rPr>
                <w:rStyle w:val="MathDiagrama"/>
                <w:lang w:val="lt-LT"/>
              </w:rPr>
              <w:t> </w:t>
            </w:r>
            <w:r w:rsidRPr="00C02067">
              <w:rPr>
                <w:rStyle w:val="MathDiagrama"/>
                <w:lang w:val="lt-LT"/>
              </w:rPr>
              <w:t>N</w:t>
            </w:r>
            <w:r>
              <w:t xml:space="preserve"> (out of the board</w:t>
            </w:r>
            <w:r w:rsidRPr="00C02067">
              <w:t>)</w:t>
            </w:r>
            <w:r>
              <w:t>;</w:t>
            </w:r>
          </w:p>
          <w:p w:rsidR="00E43488" w:rsidRPr="00C02067" w:rsidRDefault="00E43488" w:rsidP="00E43488">
            <w:pPr>
              <w:pStyle w:val="salyga"/>
              <w:numPr>
                <w:ilvl w:val="0"/>
                <w:numId w:val="0"/>
              </w:numPr>
            </w:pPr>
            <w:r>
              <w:t>In other words,</w:t>
            </w:r>
            <w:r w:rsidRPr="00C02067">
              <w:t xml:space="preserve"> [</w:t>
            </w:r>
            <w:r w:rsidRPr="00C02067">
              <w:rPr>
                <w:rStyle w:val="MathDiagrama"/>
                <w:lang w:val="lt-LT"/>
              </w:rPr>
              <w:t>i,(j mod N) + 1</w:t>
            </w:r>
            <w:r>
              <w:t>], where</w:t>
            </w:r>
            <w:r w:rsidRPr="00C02067">
              <w:t xml:space="preserve"> [</w:t>
            </w:r>
            <w:r w:rsidRPr="00C02067">
              <w:rPr>
                <w:rStyle w:val="MathDiagrama"/>
                <w:lang w:val="lt-LT"/>
              </w:rPr>
              <w:t>i,j</w:t>
            </w:r>
            <w:r w:rsidRPr="00C02067">
              <w:t xml:space="preserve">] </w:t>
            </w:r>
            <w:r>
              <w:t>is the last attempt in this row</w:t>
            </w:r>
            <w:r w:rsidRPr="00C02067">
              <w:t>.</w:t>
            </w:r>
          </w:p>
        </w:tc>
      </w:tr>
    </w:tbl>
    <w:p w:rsidR="009D2942" w:rsidRDefault="009D2942" w:rsidP="009D2942">
      <w:pPr>
        <w:pStyle w:val="Tekstas"/>
      </w:pPr>
    </w:p>
    <w:p w:rsidR="00E43488" w:rsidRPr="0029788F" w:rsidRDefault="008451EA" w:rsidP="00E43488">
      <w:pPr>
        <w:pStyle w:val="Paviliustracija"/>
        <w:keepNext/>
        <w:ind w:left="1440" w:hanging="1440"/>
        <w:rPr>
          <w:lang w:val="en-GB"/>
        </w:rPr>
      </w:pPr>
      <w:r w:rsidRPr="00854CB9">
        <w:rPr>
          <w:noProof/>
          <w:lang w:val="lt-LT" w:eastAsia="lt-LT"/>
        </w:rPr>
        <w:drawing>
          <wp:inline distT="0" distB="0" distL="0" distR="0">
            <wp:extent cx="5076190" cy="1553210"/>
            <wp:effectExtent l="0" t="0" r="0" b="8890"/>
            <wp:docPr id="265" name="Picture 22"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6190" cy="1553210"/>
                    </a:xfrm>
                    <a:prstGeom prst="rect">
                      <a:avLst/>
                    </a:prstGeom>
                    <a:noFill/>
                    <a:ln>
                      <a:noFill/>
                    </a:ln>
                  </pic:spPr>
                </pic:pic>
              </a:graphicData>
            </a:graphic>
          </wp:inline>
        </w:drawing>
      </w:r>
    </w:p>
    <w:p w:rsidR="00E43488" w:rsidRDefault="00E43488" w:rsidP="00E43488">
      <w:pPr>
        <w:pStyle w:val="Pavaprasymas"/>
      </w:pPr>
      <w:r w:rsidRPr="0029788F">
        <w:t xml:space="preserve">Fig. </w:t>
      </w:r>
      <w:r>
        <w:t>5.8</w:t>
      </w:r>
      <w:r w:rsidRPr="0029788F">
        <w:t xml:space="preserve">. </w:t>
      </w:r>
      <w:r>
        <w:t>Knight’</w:t>
      </w:r>
      <w:r w:rsidR="007C5BA5">
        <w:t xml:space="preserve">s move </w:t>
      </w:r>
      <w:r>
        <w:t>on</w:t>
      </w:r>
      <w:r w:rsidRPr="0029788F">
        <w:t xml:space="preserve"> a </w:t>
      </w:r>
      <w:r>
        <w:rPr>
          <w:rStyle w:val="MathDiagrama"/>
          <w:i w:val="0"/>
          <w:lang w:val="en-GB"/>
        </w:rPr>
        <w:t>4</w:t>
      </w:r>
      <w:r w:rsidRPr="0029788F">
        <w:rPr>
          <w:rStyle w:val="MathDiagrama"/>
          <w:i w:val="0"/>
          <w:lang w:val="en-GB"/>
        </w:rPr>
        <w:sym w:font="Symbol" w:char="F0B4"/>
      </w:r>
      <w:r>
        <w:rPr>
          <w:rStyle w:val="MathDiagrama"/>
          <w:i w:val="0"/>
          <w:lang w:val="en-GB"/>
        </w:rPr>
        <w:t>4</w:t>
      </w:r>
      <w:r w:rsidRPr="0029788F">
        <w:t xml:space="preserve"> board</w:t>
      </w:r>
      <w:r w:rsidR="00B407A3">
        <w:t xml:space="preserve"> with the heuristic</w:t>
      </w:r>
    </w:p>
    <w:p w:rsidR="009D2942" w:rsidRDefault="009D2942" w:rsidP="009D2942">
      <w:pPr>
        <w:pStyle w:val="Tekstas"/>
      </w:pPr>
    </w:p>
    <w:p w:rsidR="00B12AFD" w:rsidRPr="0029788F" w:rsidRDefault="008451EA" w:rsidP="00B12AFD">
      <w:pPr>
        <w:pStyle w:val="Paviliustracija"/>
        <w:keepNext/>
        <w:ind w:left="1440" w:hanging="1440"/>
        <w:rPr>
          <w:lang w:val="en-GB"/>
        </w:rPr>
      </w:pPr>
      <w:r w:rsidRPr="00854CB9">
        <w:rPr>
          <w:noProof/>
          <w:lang w:val="lt-LT" w:eastAsia="lt-LT"/>
        </w:rPr>
        <w:drawing>
          <wp:inline distT="0" distB="0" distL="0" distR="0">
            <wp:extent cx="5304790" cy="1828800"/>
            <wp:effectExtent l="0" t="0" r="0" b="0"/>
            <wp:docPr id="264" name="Picture 23"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4790" cy="1828800"/>
                    </a:xfrm>
                    <a:prstGeom prst="rect">
                      <a:avLst/>
                    </a:prstGeom>
                    <a:noFill/>
                    <a:ln>
                      <a:noFill/>
                    </a:ln>
                  </pic:spPr>
                </pic:pic>
              </a:graphicData>
            </a:graphic>
          </wp:inline>
        </w:drawing>
      </w:r>
    </w:p>
    <w:p w:rsidR="00B12AFD" w:rsidRDefault="00B12AFD" w:rsidP="00B12AFD">
      <w:pPr>
        <w:pStyle w:val="Pavaprasymas"/>
      </w:pPr>
      <w:r w:rsidRPr="0029788F">
        <w:t xml:space="preserve">Fig. </w:t>
      </w:r>
      <w:r>
        <w:t>5.9</w:t>
      </w:r>
      <w:r w:rsidRPr="0029788F">
        <w:t xml:space="preserve">. </w:t>
      </w:r>
      <w:r>
        <w:t>Knight’</w:t>
      </w:r>
      <w:r w:rsidR="007C5BA5">
        <w:t xml:space="preserve">s move </w:t>
      </w:r>
      <w:r>
        <w:t>on</w:t>
      </w:r>
      <w:r w:rsidRPr="0029788F">
        <w:t xml:space="preserve"> a </w:t>
      </w:r>
      <w:r>
        <w:rPr>
          <w:rStyle w:val="MathDiagrama"/>
          <w:i w:val="0"/>
          <w:lang w:val="en-GB"/>
        </w:rPr>
        <w:t>5</w:t>
      </w:r>
      <w:r w:rsidRPr="0029788F">
        <w:rPr>
          <w:rStyle w:val="MathDiagrama"/>
          <w:i w:val="0"/>
          <w:lang w:val="en-GB"/>
        </w:rPr>
        <w:sym w:font="Symbol" w:char="F0B4"/>
      </w:r>
      <w:r>
        <w:rPr>
          <w:rStyle w:val="MathDiagrama"/>
          <w:i w:val="0"/>
          <w:lang w:val="en-GB"/>
        </w:rPr>
        <w:t>5</w:t>
      </w:r>
      <w:r w:rsidRPr="0029788F">
        <w:t xml:space="preserve"> board</w:t>
      </w:r>
      <w:r w:rsidR="00B407A3">
        <w:t xml:space="preserve"> with the heuristic</w:t>
      </w:r>
    </w:p>
    <w:p w:rsidR="00E43488" w:rsidRDefault="00E43488" w:rsidP="009D2942">
      <w:pPr>
        <w:pStyle w:val="Tekstas"/>
      </w:pPr>
    </w:p>
    <w:p w:rsidR="007C5BA5" w:rsidRPr="0029788F" w:rsidRDefault="008451EA" w:rsidP="007C5BA5">
      <w:pPr>
        <w:pStyle w:val="Paviliustracija"/>
        <w:keepNext/>
        <w:ind w:left="1440" w:hanging="1440"/>
        <w:rPr>
          <w:lang w:val="en-GB"/>
        </w:rPr>
      </w:pPr>
      <w:r w:rsidRPr="00854CB9">
        <w:rPr>
          <w:noProof/>
          <w:lang w:val="lt-LT" w:eastAsia="lt-LT"/>
        </w:rPr>
        <w:lastRenderedPageBreak/>
        <w:drawing>
          <wp:inline distT="0" distB="0" distL="0" distR="0">
            <wp:extent cx="4191000" cy="2854325"/>
            <wp:effectExtent l="0" t="0" r="0" b="3175"/>
            <wp:docPr id="263" name="Picture 24" descr="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000" cy="2854325"/>
                    </a:xfrm>
                    <a:prstGeom prst="rect">
                      <a:avLst/>
                    </a:prstGeom>
                    <a:noFill/>
                    <a:ln>
                      <a:noFill/>
                    </a:ln>
                  </pic:spPr>
                </pic:pic>
              </a:graphicData>
            </a:graphic>
          </wp:inline>
        </w:drawing>
      </w:r>
    </w:p>
    <w:p w:rsidR="007C5BA5" w:rsidRDefault="007C5BA5" w:rsidP="00AE7FD3">
      <w:pPr>
        <w:pStyle w:val="Pavaprasymas"/>
        <w:spacing w:after="0"/>
      </w:pPr>
      <w:r w:rsidRPr="0029788F">
        <w:t xml:space="preserve">Fig. </w:t>
      </w:r>
      <w:r>
        <w:t>5.10</w:t>
      </w:r>
      <w:r w:rsidRPr="0029788F">
        <w:t xml:space="preserve">. </w:t>
      </w:r>
      <w:r>
        <w:t>Knight’s move on</w:t>
      </w:r>
      <w:r w:rsidRPr="0029788F">
        <w:t xml:space="preserve"> a </w:t>
      </w:r>
      <w:r w:rsidR="00B407A3">
        <w:rPr>
          <w:rStyle w:val="MathDiagrama"/>
          <w:i w:val="0"/>
          <w:lang w:val="en-GB"/>
        </w:rPr>
        <w:t>5</w:t>
      </w:r>
      <w:r w:rsidRPr="0029788F">
        <w:rPr>
          <w:rStyle w:val="MathDiagrama"/>
          <w:i w:val="0"/>
          <w:lang w:val="en-GB"/>
        </w:rPr>
        <w:sym w:font="Symbol" w:char="F0B4"/>
      </w:r>
      <w:r w:rsidR="00B407A3">
        <w:rPr>
          <w:rStyle w:val="MathDiagrama"/>
          <w:i w:val="0"/>
          <w:lang w:val="en-GB"/>
        </w:rPr>
        <w:t>5</w:t>
      </w:r>
      <w:r w:rsidRPr="0029788F">
        <w:t xml:space="preserve"> board</w:t>
      </w:r>
      <w:r w:rsidR="00B407A3">
        <w:t xml:space="preserve"> with no heuristic – brute force search</w:t>
      </w:r>
    </w:p>
    <w:p w:rsidR="007C5BA5" w:rsidRPr="0029788F" w:rsidRDefault="008451EA" w:rsidP="007C5BA5">
      <w:pPr>
        <w:pStyle w:val="Paviliustracija"/>
        <w:keepNext/>
        <w:ind w:left="1440" w:hanging="1440"/>
        <w:rPr>
          <w:lang w:val="en-GB"/>
        </w:rPr>
      </w:pPr>
      <w:r w:rsidRPr="00854CB9">
        <w:rPr>
          <w:noProof/>
          <w:lang w:val="lt-LT" w:eastAsia="lt-LT"/>
        </w:rPr>
        <w:drawing>
          <wp:inline distT="0" distB="0" distL="0" distR="0">
            <wp:extent cx="5633085" cy="2092325"/>
            <wp:effectExtent l="0" t="0" r="5715" b="3175"/>
            <wp:docPr id="262" name="Picture 25" descr="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33085" cy="2092325"/>
                    </a:xfrm>
                    <a:prstGeom prst="rect">
                      <a:avLst/>
                    </a:prstGeom>
                    <a:noFill/>
                    <a:ln>
                      <a:noFill/>
                    </a:ln>
                  </pic:spPr>
                </pic:pic>
              </a:graphicData>
            </a:graphic>
          </wp:inline>
        </w:drawing>
      </w:r>
    </w:p>
    <w:p w:rsidR="007C5BA5" w:rsidRDefault="007C5BA5" w:rsidP="00AE7FD3">
      <w:pPr>
        <w:pStyle w:val="Pavaprasymas"/>
        <w:spacing w:after="0"/>
      </w:pPr>
      <w:r w:rsidRPr="0029788F">
        <w:t xml:space="preserve">Fig. </w:t>
      </w:r>
      <w:r>
        <w:t>5.11</w:t>
      </w:r>
      <w:r w:rsidRPr="0029788F">
        <w:t xml:space="preserve">. </w:t>
      </w:r>
      <w:r>
        <w:t>Knight’s move on</w:t>
      </w:r>
      <w:r w:rsidRPr="0029788F">
        <w:t xml:space="preserve"> a </w:t>
      </w:r>
      <w:r>
        <w:rPr>
          <w:rStyle w:val="MathDiagrama"/>
          <w:i w:val="0"/>
          <w:lang w:val="en-GB"/>
        </w:rPr>
        <w:t>6</w:t>
      </w:r>
      <w:r w:rsidRPr="0029788F">
        <w:rPr>
          <w:rStyle w:val="MathDiagrama"/>
          <w:i w:val="0"/>
          <w:lang w:val="en-GB"/>
        </w:rPr>
        <w:sym w:font="Symbol" w:char="F0B4"/>
      </w:r>
      <w:r>
        <w:rPr>
          <w:rStyle w:val="MathDiagrama"/>
          <w:i w:val="0"/>
          <w:lang w:val="en-GB"/>
        </w:rPr>
        <w:t>6</w:t>
      </w:r>
      <w:r w:rsidRPr="0029788F">
        <w:t xml:space="preserve"> board</w:t>
      </w:r>
      <w:r w:rsidR="00B407A3">
        <w:t xml:space="preserve"> with the heuristic</w:t>
      </w:r>
    </w:p>
    <w:p w:rsidR="007C5BA5" w:rsidRPr="0029788F" w:rsidRDefault="008451EA" w:rsidP="007C5BA5">
      <w:pPr>
        <w:pStyle w:val="Paviliustracija"/>
        <w:keepNext/>
        <w:ind w:left="1440" w:hanging="1440"/>
        <w:rPr>
          <w:lang w:val="en-GB"/>
        </w:rPr>
      </w:pPr>
      <w:r w:rsidRPr="00854CB9">
        <w:rPr>
          <w:noProof/>
          <w:lang w:val="lt-LT" w:eastAsia="lt-LT"/>
        </w:rPr>
        <w:drawing>
          <wp:inline distT="0" distB="0" distL="0" distR="0">
            <wp:extent cx="5633085" cy="2356485"/>
            <wp:effectExtent l="0" t="0" r="5715" b="5715"/>
            <wp:docPr id="261" name="Picture 26" descr="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3085" cy="2356485"/>
                    </a:xfrm>
                    <a:prstGeom prst="rect">
                      <a:avLst/>
                    </a:prstGeom>
                    <a:noFill/>
                    <a:ln>
                      <a:noFill/>
                    </a:ln>
                  </pic:spPr>
                </pic:pic>
              </a:graphicData>
            </a:graphic>
          </wp:inline>
        </w:drawing>
      </w:r>
    </w:p>
    <w:p w:rsidR="007C5BA5" w:rsidRDefault="007C5BA5" w:rsidP="007C5BA5">
      <w:pPr>
        <w:pStyle w:val="Pavaprasymas"/>
      </w:pPr>
      <w:r w:rsidRPr="0029788F">
        <w:t xml:space="preserve">Fig. </w:t>
      </w:r>
      <w:r>
        <w:t>5.12</w:t>
      </w:r>
      <w:r w:rsidRPr="0029788F">
        <w:t xml:space="preserve">. </w:t>
      </w:r>
      <w:r>
        <w:t>Knight’s move on</w:t>
      </w:r>
      <w:r w:rsidRPr="0029788F">
        <w:t xml:space="preserve"> a </w:t>
      </w:r>
      <w:r>
        <w:rPr>
          <w:rStyle w:val="MathDiagrama"/>
          <w:i w:val="0"/>
          <w:lang w:val="en-GB"/>
        </w:rPr>
        <w:t>7</w:t>
      </w:r>
      <w:r w:rsidRPr="0029788F">
        <w:rPr>
          <w:rStyle w:val="MathDiagrama"/>
          <w:i w:val="0"/>
          <w:lang w:val="en-GB"/>
        </w:rPr>
        <w:sym w:font="Symbol" w:char="F0B4"/>
      </w:r>
      <w:r>
        <w:rPr>
          <w:rStyle w:val="MathDiagrama"/>
          <w:i w:val="0"/>
          <w:lang w:val="en-GB"/>
        </w:rPr>
        <w:t>7</w:t>
      </w:r>
      <w:r w:rsidRPr="0029788F">
        <w:t xml:space="preserve"> board</w:t>
      </w:r>
      <w:r w:rsidR="00B407A3">
        <w:t xml:space="preserve"> with the heuristic</w:t>
      </w:r>
    </w:p>
    <w:p w:rsidR="007C5BA5" w:rsidRDefault="007C5BA5" w:rsidP="009D2942">
      <w:pPr>
        <w:pStyle w:val="Tekstas"/>
      </w:pPr>
    </w:p>
    <w:p w:rsidR="007C5BA5" w:rsidRPr="0029788F" w:rsidRDefault="008451EA" w:rsidP="007C5BA5">
      <w:pPr>
        <w:pStyle w:val="Paviliustracija"/>
        <w:keepNext/>
        <w:ind w:left="1440" w:hanging="1440"/>
        <w:rPr>
          <w:lang w:val="en-GB"/>
        </w:rPr>
      </w:pPr>
      <w:r w:rsidRPr="00854CB9">
        <w:rPr>
          <w:noProof/>
          <w:lang w:val="lt-LT" w:eastAsia="lt-LT"/>
        </w:rPr>
        <w:drawing>
          <wp:inline distT="0" distB="0" distL="0" distR="0">
            <wp:extent cx="5680075" cy="6811010"/>
            <wp:effectExtent l="0" t="0" r="0" b="8890"/>
            <wp:docPr id="260" name="Picture 27" descr="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0075" cy="6811010"/>
                    </a:xfrm>
                    <a:prstGeom prst="rect">
                      <a:avLst/>
                    </a:prstGeom>
                    <a:noFill/>
                    <a:ln>
                      <a:noFill/>
                    </a:ln>
                  </pic:spPr>
                </pic:pic>
              </a:graphicData>
            </a:graphic>
          </wp:inline>
        </w:drawing>
      </w:r>
    </w:p>
    <w:p w:rsidR="007C5BA5" w:rsidRDefault="007C5BA5" w:rsidP="007C5BA5">
      <w:pPr>
        <w:pStyle w:val="Pavaprasymas"/>
      </w:pPr>
      <w:r w:rsidRPr="0029788F">
        <w:t xml:space="preserve">Fig. </w:t>
      </w:r>
      <w:r>
        <w:t>5.13</w:t>
      </w:r>
      <w:r w:rsidRPr="0029788F">
        <w:t xml:space="preserve">. </w:t>
      </w:r>
      <w:r>
        <w:t>Knight’s move on</w:t>
      </w:r>
      <w:r w:rsidRPr="0029788F">
        <w:t xml:space="preserve"> a</w:t>
      </w:r>
      <w:r w:rsidR="00B407A3">
        <w:t>n</w:t>
      </w:r>
      <w:r w:rsidRPr="0029788F">
        <w:t xml:space="preserve"> </w:t>
      </w:r>
      <w:r>
        <w:rPr>
          <w:rStyle w:val="MathDiagrama"/>
          <w:i w:val="0"/>
          <w:lang w:val="en-GB"/>
        </w:rPr>
        <w:t>8</w:t>
      </w:r>
      <w:r w:rsidRPr="0029788F">
        <w:rPr>
          <w:rStyle w:val="MathDiagrama"/>
          <w:i w:val="0"/>
          <w:lang w:val="en-GB"/>
        </w:rPr>
        <w:sym w:font="Symbol" w:char="F0B4"/>
      </w:r>
      <w:r>
        <w:rPr>
          <w:rStyle w:val="MathDiagrama"/>
          <w:i w:val="0"/>
          <w:lang w:val="en-GB"/>
        </w:rPr>
        <w:t>8</w:t>
      </w:r>
      <w:r w:rsidRPr="0029788F">
        <w:t xml:space="preserve"> board</w:t>
      </w:r>
      <w:r w:rsidR="00B407A3">
        <w:t xml:space="preserve"> with the heuristic</w:t>
      </w:r>
      <w:r w:rsidR="0007767B">
        <w:t>. Search space consists of</w:t>
      </w:r>
      <w:r>
        <w:t xml:space="preserve"> 38 states. </w:t>
      </w:r>
      <w:r w:rsidR="0007767B">
        <w:t xml:space="preserve">This is </w:t>
      </w:r>
      <w:r w:rsidR="00B407A3">
        <w:t xml:space="preserve">a </w:t>
      </w:r>
      <w:r w:rsidR="0007767B">
        <w:t xml:space="preserve">significantly smaller number than 204 states in the case of </w:t>
      </w:r>
      <w:r w:rsidR="00B407A3">
        <w:t>the shortest diagonal heuristic</w:t>
      </w:r>
      <w:r w:rsidR="0007767B">
        <w:t xml:space="preserve"> and 876 state</w:t>
      </w:r>
      <w:r w:rsidR="00B407A3">
        <w:t>s</w:t>
      </w:r>
      <w:r w:rsidR="0007767B">
        <w:t xml:space="preserve"> in brute force search</w:t>
      </w:r>
    </w:p>
    <w:p w:rsidR="007C5BA5" w:rsidRDefault="007C5BA5" w:rsidP="009D2942">
      <w:pPr>
        <w:pStyle w:val="Tekstas"/>
      </w:pPr>
    </w:p>
    <w:p w:rsidR="0007767B" w:rsidRPr="0029788F" w:rsidRDefault="008451EA" w:rsidP="0007767B">
      <w:pPr>
        <w:pStyle w:val="Paviliustracija"/>
        <w:keepNext/>
        <w:ind w:left="1440" w:hanging="1440"/>
        <w:rPr>
          <w:lang w:val="en-GB"/>
        </w:rPr>
      </w:pPr>
      <w:r w:rsidRPr="00854CB9">
        <w:rPr>
          <w:noProof/>
          <w:lang w:val="lt-LT" w:eastAsia="lt-LT"/>
        </w:rPr>
        <w:lastRenderedPageBreak/>
        <w:drawing>
          <wp:inline distT="0" distB="0" distL="0" distR="0">
            <wp:extent cx="5076190" cy="3704590"/>
            <wp:effectExtent l="0" t="0" r="0" b="0"/>
            <wp:docPr id="259" name="Picture 28" descr="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6190" cy="3704590"/>
                    </a:xfrm>
                    <a:prstGeom prst="rect">
                      <a:avLst/>
                    </a:prstGeom>
                    <a:noFill/>
                    <a:ln>
                      <a:noFill/>
                    </a:ln>
                  </pic:spPr>
                </pic:pic>
              </a:graphicData>
            </a:graphic>
          </wp:inline>
        </w:drawing>
      </w:r>
    </w:p>
    <w:p w:rsidR="0007767B" w:rsidRDefault="0007767B" w:rsidP="00540EF5">
      <w:pPr>
        <w:pStyle w:val="Pavaprasymas"/>
        <w:spacing w:after="0"/>
      </w:pPr>
      <w:r w:rsidRPr="0029788F">
        <w:t xml:space="preserve">Fig. </w:t>
      </w:r>
      <w:r>
        <w:t>5.14</w:t>
      </w:r>
      <w:r w:rsidRPr="0029788F">
        <w:t xml:space="preserve">. </w:t>
      </w:r>
      <w:r>
        <w:t>Knight’s move on</w:t>
      </w:r>
      <w:r w:rsidRPr="0029788F">
        <w:t xml:space="preserve"> a </w:t>
      </w:r>
      <w:r>
        <w:rPr>
          <w:rStyle w:val="MathDiagrama"/>
          <w:i w:val="0"/>
          <w:lang w:val="en-GB"/>
        </w:rPr>
        <w:t>9</w:t>
      </w:r>
      <w:r w:rsidRPr="0029788F">
        <w:rPr>
          <w:rStyle w:val="MathDiagrama"/>
          <w:i w:val="0"/>
          <w:lang w:val="en-GB"/>
        </w:rPr>
        <w:sym w:font="Symbol" w:char="F0B4"/>
      </w:r>
      <w:r>
        <w:rPr>
          <w:rStyle w:val="MathDiagrama"/>
          <w:i w:val="0"/>
          <w:lang w:val="en-GB"/>
        </w:rPr>
        <w:t>9</w:t>
      </w:r>
      <w:r w:rsidRPr="0029788F">
        <w:t xml:space="preserve"> board</w:t>
      </w:r>
      <w:r w:rsidR="00B407A3">
        <w:t xml:space="preserve"> with the heuristic</w:t>
      </w:r>
    </w:p>
    <w:p w:rsidR="007C5BA5" w:rsidRDefault="007C5BA5" w:rsidP="009D2942">
      <w:pPr>
        <w:pStyle w:val="Tekstas"/>
      </w:pPr>
    </w:p>
    <w:tbl>
      <w:tblPr>
        <w:tblW w:w="36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0"/>
        <w:gridCol w:w="1628"/>
        <w:gridCol w:w="2133"/>
        <w:gridCol w:w="1877"/>
      </w:tblGrid>
      <w:tr w:rsidR="007439F0" w:rsidRPr="00285C41" w:rsidTr="00B75C96">
        <w:trPr>
          <w:trHeight w:val="413"/>
          <w:jc w:val="center"/>
        </w:trPr>
        <w:tc>
          <w:tcPr>
            <w:tcW w:w="681" w:type="pct"/>
            <w:vMerge w:val="restart"/>
            <w:tcBorders>
              <w:top w:val="single" w:sz="4" w:space="0" w:color="auto"/>
              <w:left w:val="single" w:sz="4" w:space="0" w:color="auto"/>
              <w:right w:val="single" w:sz="4" w:space="0" w:color="auto"/>
            </w:tcBorders>
            <w:shd w:val="clear" w:color="auto" w:fill="auto"/>
            <w:vAlign w:val="center"/>
          </w:tcPr>
          <w:p w:rsidR="007439F0" w:rsidRPr="00285C41" w:rsidRDefault="007439F0" w:rsidP="00536FAF">
            <w:pPr>
              <w:pStyle w:val="Lentele"/>
              <w:jc w:val="center"/>
              <w:rPr>
                <w:b/>
                <w:szCs w:val="24"/>
                <w:lang w:val="en-GB"/>
              </w:rPr>
            </w:pPr>
            <w:r w:rsidRPr="00285C41">
              <w:rPr>
                <w:b/>
                <w:i/>
                <w:szCs w:val="24"/>
                <w:lang w:val="en-GB"/>
              </w:rPr>
              <w:t>N</w:t>
            </w:r>
          </w:p>
        </w:tc>
        <w:tc>
          <w:tcPr>
            <w:tcW w:w="4319" w:type="pct"/>
            <w:gridSpan w:val="3"/>
            <w:tcBorders>
              <w:top w:val="single" w:sz="4" w:space="0" w:color="auto"/>
              <w:left w:val="single" w:sz="4" w:space="0" w:color="auto"/>
              <w:bottom w:val="single" w:sz="4" w:space="0" w:color="auto"/>
              <w:right w:val="single" w:sz="4" w:space="0" w:color="auto"/>
            </w:tcBorders>
            <w:shd w:val="clear" w:color="auto" w:fill="auto"/>
            <w:vAlign w:val="center"/>
          </w:tcPr>
          <w:p w:rsidR="007439F0" w:rsidRPr="00285C41" w:rsidRDefault="00285C41" w:rsidP="00285C41">
            <w:pPr>
              <w:pStyle w:val="Lentele"/>
              <w:jc w:val="center"/>
              <w:rPr>
                <w:b/>
                <w:szCs w:val="24"/>
                <w:lang w:val="en-GB"/>
              </w:rPr>
            </w:pPr>
            <w:r w:rsidRPr="00285C41">
              <w:rPr>
                <w:b/>
                <w:lang w:val="en-GB"/>
              </w:rPr>
              <w:t>Number of states in a search space</w:t>
            </w:r>
          </w:p>
        </w:tc>
      </w:tr>
      <w:tr w:rsidR="007439F0" w:rsidRPr="00285C41" w:rsidTr="00B75C96">
        <w:trPr>
          <w:trHeight w:val="413"/>
          <w:jc w:val="center"/>
        </w:trPr>
        <w:tc>
          <w:tcPr>
            <w:tcW w:w="681" w:type="pct"/>
            <w:vMerge/>
            <w:tcBorders>
              <w:left w:val="single" w:sz="4" w:space="0" w:color="auto"/>
              <w:bottom w:val="single" w:sz="4" w:space="0" w:color="auto"/>
              <w:right w:val="single" w:sz="4" w:space="0" w:color="auto"/>
            </w:tcBorders>
            <w:shd w:val="clear" w:color="auto" w:fill="auto"/>
            <w:vAlign w:val="center"/>
          </w:tcPr>
          <w:p w:rsidR="007439F0" w:rsidRPr="00285C41" w:rsidRDefault="007439F0" w:rsidP="00536FAF">
            <w:pPr>
              <w:pStyle w:val="Lentele"/>
              <w:jc w:val="center"/>
              <w:rPr>
                <w:b/>
                <w:szCs w:val="24"/>
                <w:lang w:val="en-GB"/>
              </w:rPr>
            </w:pPr>
          </w:p>
        </w:tc>
        <w:tc>
          <w:tcPr>
            <w:tcW w:w="1247" w:type="pct"/>
            <w:tcBorders>
              <w:top w:val="single" w:sz="4" w:space="0" w:color="auto"/>
              <w:left w:val="single" w:sz="4" w:space="0" w:color="auto"/>
              <w:bottom w:val="single" w:sz="4" w:space="0" w:color="auto"/>
            </w:tcBorders>
            <w:shd w:val="clear" w:color="auto" w:fill="auto"/>
            <w:vAlign w:val="center"/>
          </w:tcPr>
          <w:p w:rsidR="007439F0" w:rsidRPr="00285C41" w:rsidRDefault="00285C41" w:rsidP="00536FAF">
            <w:pPr>
              <w:pStyle w:val="Lentele"/>
              <w:jc w:val="center"/>
              <w:rPr>
                <w:b/>
                <w:szCs w:val="24"/>
                <w:lang w:val="en-GB"/>
              </w:rPr>
            </w:pPr>
            <w:r w:rsidRPr="00285C41">
              <w:rPr>
                <w:b/>
                <w:szCs w:val="24"/>
                <w:lang w:val="en-GB"/>
              </w:rPr>
              <w:t>B</w:t>
            </w:r>
            <w:r w:rsidR="007439F0" w:rsidRPr="00285C41">
              <w:rPr>
                <w:b/>
                <w:szCs w:val="24"/>
                <w:lang w:val="en-GB"/>
              </w:rPr>
              <w:t>rute force</w:t>
            </w:r>
          </w:p>
        </w:tc>
        <w:tc>
          <w:tcPr>
            <w:tcW w:w="1634" w:type="pct"/>
            <w:tcBorders>
              <w:top w:val="single" w:sz="4" w:space="0" w:color="auto"/>
              <w:bottom w:val="single" w:sz="4" w:space="0" w:color="auto"/>
            </w:tcBorders>
            <w:shd w:val="clear" w:color="auto" w:fill="auto"/>
            <w:vAlign w:val="center"/>
          </w:tcPr>
          <w:p w:rsidR="007439F0" w:rsidRPr="00285C41" w:rsidRDefault="00285C41" w:rsidP="00536FAF">
            <w:pPr>
              <w:pStyle w:val="Lentele"/>
              <w:jc w:val="center"/>
              <w:rPr>
                <w:b/>
                <w:szCs w:val="24"/>
                <w:lang w:val="en-GB"/>
              </w:rPr>
            </w:pPr>
            <w:r w:rsidRPr="00285C41">
              <w:rPr>
                <w:b/>
                <w:szCs w:val="24"/>
                <w:lang w:val="en-GB"/>
              </w:rPr>
              <w:t>Shortest diagonal</w:t>
            </w:r>
          </w:p>
        </w:tc>
        <w:tc>
          <w:tcPr>
            <w:tcW w:w="1439" w:type="pct"/>
            <w:tcBorders>
              <w:top w:val="single" w:sz="4" w:space="0" w:color="auto"/>
              <w:bottom w:val="single" w:sz="4" w:space="0" w:color="auto"/>
              <w:right w:val="single" w:sz="4" w:space="0" w:color="auto"/>
            </w:tcBorders>
            <w:shd w:val="clear" w:color="auto" w:fill="auto"/>
            <w:vAlign w:val="center"/>
          </w:tcPr>
          <w:p w:rsidR="007439F0" w:rsidRPr="00285C41" w:rsidRDefault="00285C41" w:rsidP="00536FAF">
            <w:pPr>
              <w:pStyle w:val="Lentele"/>
              <w:jc w:val="center"/>
              <w:rPr>
                <w:b/>
                <w:szCs w:val="24"/>
                <w:lang w:val="en-US"/>
              </w:rPr>
            </w:pPr>
            <w:r w:rsidRPr="00285C41">
              <w:rPr>
                <w:b/>
                <w:szCs w:val="24"/>
                <w:lang w:val="en-GB"/>
              </w:rPr>
              <w:t>Knight</w:t>
            </w:r>
            <w:r>
              <w:rPr>
                <w:b/>
                <w:szCs w:val="24"/>
                <w:lang w:val="en-US"/>
              </w:rPr>
              <w:t>’s move</w:t>
            </w:r>
          </w:p>
        </w:tc>
      </w:tr>
      <w:tr w:rsidR="007439F0" w:rsidRPr="00285C41" w:rsidTr="00B75C96">
        <w:trPr>
          <w:trHeight w:val="255"/>
          <w:jc w:val="center"/>
        </w:trPr>
        <w:tc>
          <w:tcPr>
            <w:tcW w:w="681" w:type="pct"/>
            <w:tcBorders>
              <w:top w:val="single" w:sz="4" w:space="0" w:color="auto"/>
            </w:tcBorders>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w:t>
            </w:r>
          </w:p>
        </w:tc>
        <w:tc>
          <w:tcPr>
            <w:tcW w:w="1247" w:type="pct"/>
            <w:tcBorders>
              <w:top w:val="single" w:sz="4" w:space="0" w:color="auto"/>
            </w:tcBorders>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26</w:t>
            </w:r>
          </w:p>
        </w:tc>
        <w:tc>
          <w:tcPr>
            <w:tcW w:w="1634" w:type="pct"/>
            <w:tcBorders>
              <w:top w:val="single" w:sz="4" w:space="0" w:color="auto"/>
            </w:tcBorders>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6</w:t>
            </w:r>
          </w:p>
        </w:tc>
        <w:tc>
          <w:tcPr>
            <w:tcW w:w="1439" w:type="pct"/>
            <w:tcBorders>
              <w:top w:val="single" w:sz="4" w:space="0" w:color="auto"/>
            </w:tcBorders>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5</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15</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15</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5</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6</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171</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69</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6</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7</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42</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87</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7</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8</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876</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204</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38</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9</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333</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874</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11</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10</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975</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437</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10</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11</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517</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200</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11</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12</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3066</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297</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12</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13</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1365</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684</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13</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14</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26495</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1742</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300</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15</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20280</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487</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17</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16</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160712</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111</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16</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17</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91222</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294</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17</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18</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743229</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7130</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18</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19</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48184</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24714</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19</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20</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3992510</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918</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372</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21</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179592</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48222</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23</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22</w:t>
            </w:r>
          </w:p>
        </w:tc>
        <w:tc>
          <w:tcPr>
            <w:tcW w:w="1247" w:type="pct"/>
            <w:shd w:val="clear" w:color="auto" w:fill="auto"/>
            <w:noWrap/>
            <w:vAlign w:val="bottom"/>
          </w:tcPr>
          <w:p w:rsidR="007439F0" w:rsidRPr="00285C41" w:rsidRDefault="007439F0" w:rsidP="00536FAF">
            <w:pPr>
              <w:pStyle w:val="Lentele"/>
              <w:jc w:val="right"/>
              <w:rPr>
                <w:szCs w:val="24"/>
                <w:lang w:val="en-GB"/>
              </w:rPr>
            </w:pPr>
            <w:smartTag w:uri="schemas-tilde-lv/tildestengine" w:element="phone">
              <w:smartTagPr>
                <w:attr w:name="phone_number" w:val="38217905"/>
              </w:smartTagPr>
              <w:r w:rsidRPr="00285C41">
                <w:rPr>
                  <w:szCs w:val="24"/>
                  <w:lang w:val="en-GB"/>
                </w:rPr>
                <w:t>38217905</w:t>
              </w:r>
            </w:smartTag>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40744</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22</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23</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584591</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10053</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23</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24</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9878316</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5723</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24</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25</w:t>
            </w:r>
          </w:p>
        </w:tc>
        <w:tc>
          <w:tcPr>
            <w:tcW w:w="1247"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1216775</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2887</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25</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lastRenderedPageBreak/>
              <w:t>26</w:t>
            </w:r>
          </w:p>
        </w:tc>
        <w:tc>
          <w:tcPr>
            <w:tcW w:w="1247" w:type="pct"/>
            <w:shd w:val="clear" w:color="auto" w:fill="auto"/>
            <w:noWrap/>
            <w:vAlign w:val="bottom"/>
          </w:tcPr>
          <w:p w:rsidR="007439F0" w:rsidRPr="00285C41" w:rsidRDefault="007439F0" w:rsidP="00536FAF">
            <w:pPr>
              <w:pStyle w:val="Lentele"/>
              <w:jc w:val="right"/>
              <w:rPr>
                <w:szCs w:val="24"/>
                <w:lang w:val="en-GB"/>
              </w:rPr>
            </w:pPr>
            <w:smartTag w:uri="schemas-tilde-lv/tildestengine" w:element="phone">
              <w:smartTagPr>
                <w:attr w:name="phone_number" w:val="10339849"/>
              </w:smartTagPr>
              <w:r w:rsidRPr="00285C41">
                <w:rPr>
                  <w:szCs w:val="24"/>
                  <w:lang w:val="en-GB"/>
                </w:rPr>
                <w:t>10339849</w:t>
              </w:r>
            </w:smartTag>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265187</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2196</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27</w:t>
            </w:r>
          </w:p>
        </w:tc>
        <w:tc>
          <w:tcPr>
            <w:tcW w:w="1247" w:type="pct"/>
            <w:shd w:val="clear" w:color="auto" w:fill="auto"/>
            <w:noWrap/>
            <w:vAlign w:val="bottom"/>
          </w:tcPr>
          <w:p w:rsidR="007439F0" w:rsidRPr="00285C41" w:rsidRDefault="007439F0" w:rsidP="00536FAF">
            <w:pPr>
              <w:pStyle w:val="Lentele"/>
              <w:jc w:val="right"/>
              <w:rPr>
                <w:szCs w:val="24"/>
                <w:lang w:val="en-GB"/>
              </w:rPr>
            </w:pPr>
            <w:smartTag w:uri="schemas-tilde-lv/tildestengine" w:element="phone">
              <w:smartTagPr>
                <w:attr w:name="phone_number" w:val="12263400"/>
              </w:smartTagPr>
              <w:r w:rsidRPr="00285C41">
                <w:rPr>
                  <w:szCs w:val="24"/>
                  <w:lang w:val="en-GB"/>
                </w:rPr>
                <w:t>12263400</w:t>
              </w:r>
            </w:smartTag>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986476</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29</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28</w:t>
            </w:r>
          </w:p>
        </w:tc>
        <w:tc>
          <w:tcPr>
            <w:tcW w:w="1247" w:type="pct"/>
            <w:shd w:val="clear" w:color="auto" w:fill="auto"/>
            <w:noWrap/>
            <w:vAlign w:val="bottom"/>
          </w:tcPr>
          <w:p w:rsidR="007439F0" w:rsidRPr="00285C41" w:rsidRDefault="007439F0" w:rsidP="00536FAF">
            <w:pPr>
              <w:pStyle w:val="Lentele"/>
              <w:jc w:val="right"/>
              <w:rPr>
                <w:szCs w:val="24"/>
                <w:lang w:val="en-GB"/>
              </w:rPr>
            </w:pPr>
            <w:smartTag w:uri="schemas-tilde-lv/tildestengine" w:element="phone">
              <w:smartTagPr>
                <w:attr w:name="phone_number" w:val="84175966"/>
              </w:smartTagPr>
              <w:r w:rsidRPr="00285C41">
                <w:rPr>
                  <w:szCs w:val="24"/>
                  <w:lang w:val="en-GB"/>
                </w:rPr>
                <w:t>84175966</w:t>
              </w:r>
            </w:smartTag>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2602283</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28</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29</w:t>
            </w:r>
          </w:p>
        </w:tc>
        <w:tc>
          <w:tcPr>
            <w:tcW w:w="1247" w:type="pct"/>
            <w:shd w:val="clear" w:color="auto" w:fill="auto"/>
            <w:noWrap/>
            <w:vAlign w:val="bottom"/>
          </w:tcPr>
          <w:p w:rsidR="007439F0" w:rsidRPr="00285C41" w:rsidRDefault="007439F0" w:rsidP="00536FAF">
            <w:pPr>
              <w:pStyle w:val="Lentele"/>
              <w:jc w:val="right"/>
              <w:rPr>
                <w:szCs w:val="24"/>
                <w:lang w:val="en-GB"/>
              </w:rPr>
            </w:pPr>
            <w:smartTag w:uri="schemas-tilde-lv/tildestengine" w:element="phone">
              <w:smartTagPr>
                <w:attr w:name="phone_number" w:val="44434525"/>
              </w:smartTagPr>
              <w:r w:rsidRPr="00285C41">
                <w:rPr>
                  <w:szCs w:val="24"/>
                  <w:lang w:val="en-GB"/>
                </w:rPr>
                <w:t>44434525</w:t>
              </w:r>
            </w:smartTag>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1261296</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29</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30</w:t>
            </w:r>
          </w:p>
        </w:tc>
        <w:tc>
          <w:tcPr>
            <w:tcW w:w="1247" w:type="pct"/>
            <w:shd w:val="clear" w:color="auto" w:fill="auto"/>
            <w:noWrap/>
            <w:vAlign w:val="bottom"/>
          </w:tcPr>
          <w:p w:rsidR="007439F0" w:rsidRPr="00285C41" w:rsidRDefault="007439F0" w:rsidP="00536FAF">
            <w:pPr>
              <w:pStyle w:val="Lentele"/>
              <w:jc w:val="right"/>
              <w:rPr>
                <w:szCs w:val="24"/>
                <w:lang w:val="en-GB"/>
              </w:rPr>
            </w:pPr>
            <w:smartTag w:uri="schemas-tilde-lv/tildestengine" w:element="phone">
              <w:smartTagPr>
                <w:attr w:name="phone_number" w:val="92888135"/>
                <w:attr w:name="phone_prefix" w:val="16"/>
              </w:smartTagPr>
              <w:r w:rsidRPr="00285C41">
                <w:rPr>
                  <w:szCs w:val="24"/>
                  <w:lang w:val="en-GB"/>
                </w:rPr>
                <w:t>1692888135</w:t>
              </w:r>
            </w:smartTag>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52601</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30</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31</w:t>
            </w:r>
          </w:p>
        </w:tc>
        <w:tc>
          <w:tcPr>
            <w:tcW w:w="1247" w:type="pct"/>
            <w:shd w:val="clear" w:color="auto" w:fill="auto"/>
            <w:noWrap/>
            <w:vAlign w:val="bottom"/>
          </w:tcPr>
          <w:p w:rsidR="007439F0" w:rsidRPr="00285C41" w:rsidRDefault="00285C41" w:rsidP="00285C41">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1850449</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31</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32</w:t>
            </w:r>
          </w:p>
        </w:tc>
        <w:tc>
          <w:tcPr>
            <w:tcW w:w="1247" w:type="pct"/>
            <w:shd w:val="clear" w:color="auto" w:fill="auto"/>
            <w:noWrap/>
            <w:vAlign w:val="bottom"/>
          </w:tcPr>
          <w:p w:rsidR="007439F0" w:rsidRPr="00285C41" w:rsidRDefault="00285C41" w:rsidP="00536FAF">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2804692</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2866</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33</w:t>
            </w:r>
          </w:p>
        </w:tc>
        <w:tc>
          <w:tcPr>
            <w:tcW w:w="1247" w:type="pct"/>
            <w:shd w:val="clear" w:color="auto" w:fill="auto"/>
            <w:noWrap/>
            <w:vAlign w:val="bottom"/>
          </w:tcPr>
          <w:p w:rsidR="007439F0" w:rsidRPr="00285C41" w:rsidRDefault="00285C41" w:rsidP="00536FAF">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2582396</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35</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34</w:t>
            </w:r>
          </w:p>
        </w:tc>
        <w:tc>
          <w:tcPr>
            <w:tcW w:w="1247" w:type="pct"/>
            <w:shd w:val="clear" w:color="auto" w:fill="auto"/>
            <w:noWrap/>
            <w:vAlign w:val="bottom"/>
          </w:tcPr>
          <w:p w:rsidR="007439F0" w:rsidRPr="00285C41" w:rsidRDefault="00285C41" w:rsidP="00536FAF">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35784</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34</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35</w:t>
            </w:r>
          </w:p>
        </w:tc>
        <w:tc>
          <w:tcPr>
            <w:tcW w:w="1247" w:type="pct"/>
            <w:shd w:val="clear" w:color="auto" w:fill="auto"/>
            <w:noWrap/>
            <w:vAlign w:val="bottom"/>
          </w:tcPr>
          <w:p w:rsidR="007439F0" w:rsidRPr="00285C41" w:rsidRDefault="00285C41" w:rsidP="00536FAF">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110473</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35</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36</w:t>
            </w:r>
          </w:p>
        </w:tc>
        <w:tc>
          <w:tcPr>
            <w:tcW w:w="1247" w:type="pct"/>
            <w:shd w:val="clear" w:color="auto" w:fill="auto"/>
            <w:noWrap/>
            <w:vAlign w:val="bottom"/>
          </w:tcPr>
          <w:p w:rsidR="007439F0" w:rsidRPr="00285C41" w:rsidRDefault="00285C41" w:rsidP="00536FAF">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smartTag w:uri="schemas-tilde-lv/tildestengine" w:element="phone">
              <w:smartTagPr>
                <w:attr w:name="phone_number" w:val="19605979"/>
              </w:smartTagPr>
              <w:r w:rsidRPr="00285C41">
                <w:rPr>
                  <w:szCs w:val="24"/>
                  <w:lang w:val="en-GB"/>
                </w:rPr>
                <w:t>19605979</w:t>
              </w:r>
            </w:smartTag>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36</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37</w:t>
            </w:r>
          </w:p>
        </w:tc>
        <w:tc>
          <w:tcPr>
            <w:tcW w:w="1247" w:type="pct"/>
            <w:shd w:val="clear" w:color="auto" w:fill="auto"/>
            <w:noWrap/>
            <w:vAlign w:val="bottom"/>
          </w:tcPr>
          <w:p w:rsidR="007439F0" w:rsidRPr="00285C41" w:rsidRDefault="00285C41" w:rsidP="00536FAF">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135980</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37</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38</w:t>
            </w:r>
          </w:p>
        </w:tc>
        <w:tc>
          <w:tcPr>
            <w:tcW w:w="1247" w:type="pct"/>
            <w:shd w:val="clear" w:color="auto" w:fill="auto"/>
            <w:noWrap/>
            <w:vAlign w:val="bottom"/>
          </w:tcPr>
          <w:p w:rsidR="007439F0" w:rsidRPr="00285C41" w:rsidRDefault="00285C41" w:rsidP="00536FAF">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smartTag w:uri="schemas-workshare-com/workshare" w:element="PolicySmartTags.CWSPolicyTagAction_5">
              <w:smartTagPr>
                <w:attr w:name="TagType" w:val="4"/>
              </w:smartTagPr>
              <w:smartTag w:uri="schemas-tilde-lv/tildestengine" w:element="phone">
                <w:smartTagPr>
                  <w:attr w:name="phone_number" w:val="42244758"/>
                  <w:attr w:name="phone_prefix" w:val="6"/>
                </w:smartTagPr>
                <w:r w:rsidRPr="00285C41">
                  <w:rPr>
                    <w:szCs w:val="24"/>
                    <w:lang w:val="en-GB"/>
                  </w:rPr>
                  <w:t>642244758</w:t>
                </w:r>
              </w:smartTag>
            </w:smartTag>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30532</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39</w:t>
            </w:r>
          </w:p>
        </w:tc>
        <w:tc>
          <w:tcPr>
            <w:tcW w:w="1247" w:type="pct"/>
            <w:shd w:val="clear" w:color="auto" w:fill="auto"/>
            <w:noWrap/>
            <w:vAlign w:val="bottom"/>
          </w:tcPr>
          <w:p w:rsidR="007439F0" w:rsidRPr="00285C41" w:rsidRDefault="00285C41" w:rsidP="00536FAF">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193745</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41</w:t>
            </w:r>
          </w:p>
        </w:tc>
      </w:tr>
      <w:tr w:rsidR="007439F0" w:rsidRPr="00285C41" w:rsidTr="00B75C96">
        <w:trPr>
          <w:trHeight w:val="255"/>
          <w:jc w:val="center"/>
        </w:trPr>
        <w:tc>
          <w:tcPr>
            <w:tcW w:w="681"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40</w:t>
            </w:r>
          </w:p>
        </w:tc>
        <w:tc>
          <w:tcPr>
            <w:tcW w:w="1247" w:type="pct"/>
            <w:shd w:val="clear" w:color="auto" w:fill="auto"/>
            <w:noWrap/>
            <w:vAlign w:val="bottom"/>
          </w:tcPr>
          <w:p w:rsidR="007439F0" w:rsidRPr="00285C41" w:rsidRDefault="00285C41" w:rsidP="00536FAF">
            <w:pPr>
              <w:pStyle w:val="Lentele"/>
              <w:jc w:val="right"/>
              <w:rPr>
                <w:szCs w:val="24"/>
                <w:lang w:val="en-GB"/>
              </w:rPr>
            </w:pPr>
            <w:r w:rsidRPr="00285C41">
              <w:rPr>
                <w:szCs w:val="24"/>
                <w:lang w:val="en-GB"/>
              </w:rPr>
              <w:t>Many</w:t>
            </w:r>
          </w:p>
        </w:tc>
        <w:tc>
          <w:tcPr>
            <w:tcW w:w="1634"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4685041</w:t>
            </w:r>
          </w:p>
        </w:tc>
        <w:tc>
          <w:tcPr>
            <w:tcW w:w="1439" w:type="pct"/>
            <w:shd w:val="clear" w:color="auto" w:fill="auto"/>
            <w:noWrap/>
            <w:vAlign w:val="bottom"/>
          </w:tcPr>
          <w:p w:rsidR="007439F0" w:rsidRPr="00285C41" w:rsidRDefault="007439F0" w:rsidP="00536FAF">
            <w:pPr>
              <w:pStyle w:val="Lentele"/>
              <w:jc w:val="right"/>
              <w:rPr>
                <w:szCs w:val="24"/>
                <w:lang w:val="en-GB"/>
              </w:rPr>
            </w:pPr>
            <w:r w:rsidRPr="00285C41">
              <w:rPr>
                <w:szCs w:val="24"/>
                <w:lang w:val="en-GB"/>
              </w:rPr>
              <w:t>40</w:t>
            </w:r>
          </w:p>
        </w:tc>
      </w:tr>
    </w:tbl>
    <w:p w:rsidR="007439F0" w:rsidRPr="00C02067" w:rsidRDefault="007439F0" w:rsidP="00540EF5">
      <w:pPr>
        <w:pStyle w:val="Pavaprasymas"/>
        <w:spacing w:after="0"/>
      </w:pPr>
      <w:r>
        <w:t>Table 5.15</w:t>
      </w:r>
      <w:r w:rsidRPr="00C02067">
        <w:t xml:space="preserve">. </w:t>
      </w:r>
      <w:r>
        <w:t>Number of states in a search space</w:t>
      </w:r>
    </w:p>
    <w:p w:rsidR="007439F0" w:rsidRDefault="007439F0" w:rsidP="009D2942">
      <w:pPr>
        <w:pStyle w:val="Tekstas"/>
      </w:pPr>
    </w:p>
    <w:p w:rsidR="00B75C96" w:rsidRPr="0029788F" w:rsidRDefault="008451EA" w:rsidP="00540EF5">
      <w:pPr>
        <w:pStyle w:val="Paviliustracija"/>
        <w:keepNext/>
        <w:spacing w:before="0"/>
        <w:ind w:left="1440" w:hanging="1440"/>
        <w:rPr>
          <w:lang w:val="en-GB"/>
        </w:rPr>
      </w:pPr>
      <w:r w:rsidRPr="00854CB9">
        <w:rPr>
          <w:noProof/>
          <w:lang w:val="lt-LT" w:eastAsia="lt-LT"/>
        </w:rPr>
        <w:drawing>
          <wp:inline distT="0" distB="0" distL="0" distR="0">
            <wp:extent cx="5146675" cy="3463925"/>
            <wp:effectExtent l="0" t="0" r="0" b="3175"/>
            <wp:docPr id="258" name="Picture 29" descr="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5-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6675" cy="3463925"/>
                    </a:xfrm>
                    <a:prstGeom prst="rect">
                      <a:avLst/>
                    </a:prstGeom>
                    <a:noFill/>
                    <a:ln>
                      <a:noFill/>
                    </a:ln>
                  </pic:spPr>
                </pic:pic>
              </a:graphicData>
            </a:graphic>
          </wp:inline>
        </w:drawing>
      </w:r>
    </w:p>
    <w:p w:rsidR="001B47AF" w:rsidRDefault="00B75C96" w:rsidP="001B47AF">
      <w:pPr>
        <w:pStyle w:val="Tekstas"/>
        <w:ind w:firstLine="0"/>
        <w:rPr>
          <w:i/>
        </w:rPr>
      </w:pPr>
      <w:r w:rsidRPr="0029788F">
        <w:t xml:space="preserve">Fig. </w:t>
      </w:r>
      <w:r>
        <w:t>5.16</w:t>
      </w:r>
      <w:r w:rsidRPr="0029788F">
        <w:t xml:space="preserve">. </w:t>
      </w:r>
      <w:r>
        <w:t>L</w:t>
      </w:r>
      <w:r w:rsidR="00693970">
        <w:t xml:space="preserve">inear dependence – no backtrack in cases </w:t>
      </w:r>
      <w:r w:rsidR="00693970" w:rsidRPr="00C02067">
        <w:rPr>
          <w:rStyle w:val="MathDiagrama"/>
          <w:lang w:val="lt-LT"/>
        </w:rPr>
        <w:t>N </w:t>
      </w:r>
      <w:r w:rsidR="00693970" w:rsidRPr="009F48E0">
        <w:rPr>
          <w:rStyle w:val="MathDiagrama"/>
          <w:i w:val="0"/>
          <w:lang w:val="lt-LT"/>
        </w:rPr>
        <w:sym w:font="Symbol" w:char="F0CE"/>
      </w:r>
      <w:r w:rsidR="00693970" w:rsidRPr="00C02067">
        <w:rPr>
          <w:rStyle w:val="MathDiagrama"/>
          <w:lang w:val="lt-LT"/>
        </w:rPr>
        <w:t> </w:t>
      </w:r>
      <w:r w:rsidR="00693970" w:rsidRPr="00EC05E8">
        <w:rPr>
          <w:rStyle w:val="MathDiagrama"/>
          <w:i w:val="0"/>
          <w:lang w:val="lt-LT"/>
        </w:rPr>
        <w:t>{</w:t>
      </w:r>
      <w:r w:rsidR="00693970" w:rsidRPr="00C02067">
        <w:rPr>
          <w:rStyle w:val="MathDiagrama"/>
          <w:lang w:val="lt-LT"/>
        </w:rPr>
        <w:t xml:space="preserve">4, 5, 6, 7, 10, 11, 12, 13, 16, 17, 18, 19, </w:t>
      </w:r>
      <w:r w:rsidR="00693970">
        <w:rPr>
          <w:rStyle w:val="MathDiagrama"/>
          <w:lang w:val="lt-LT"/>
        </w:rPr>
        <w:t xml:space="preserve">22, </w:t>
      </w:r>
      <w:r w:rsidR="00693970" w:rsidRPr="00C02067">
        <w:rPr>
          <w:rStyle w:val="MathDiagrama"/>
          <w:lang w:val="lt-LT"/>
        </w:rPr>
        <w:t>23</w:t>
      </w:r>
      <w:r w:rsidR="00693970">
        <w:rPr>
          <w:rStyle w:val="MathDiagrama"/>
          <w:lang w:val="lt-LT"/>
        </w:rPr>
        <w:t>, 24, 25</w:t>
      </w:r>
      <w:r w:rsidR="00693970" w:rsidRPr="00C02067">
        <w:rPr>
          <w:rStyle w:val="MathDiagrama"/>
          <w:lang w:val="lt-LT"/>
        </w:rPr>
        <w:t xml:space="preserve"> </w:t>
      </w:r>
      <w:r w:rsidR="00693970">
        <w:t>etc.</w:t>
      </w:r>
      <w:r w:rsidR="00693970" w:rsidRPr="00EC05E8">
        <w:rPr>
          <w:rStyle w:val="MathDiagrama"/>
          <w:i w:val="0"/>
          <w:lang w:val="lt-LT"/>
        </w:rPr>
        <w:t>}</w:t>
      </w:r>
      <w:r w:rsidR="001B47AF">
        <w:rPr>
          <w:rStyle w:val="MathDiagrama"/>
          <w:i w:val="0"/>
          <w:lang w:val="lt-LT"/>
        </w:rPr>
        <w:t xml:space="preserve">. Backtrack in </w:t>
      </w:r>
      <w:r w:rsidR="00D11AC9">
        <w:rPr>
          <w:rStyle w:val="MathDiagrama"/>
          <w:i w:val="0"/>
          <w:lang w:val="lt-LT"/>
        </w:rPr>
        <w:t>the remaining cases:</w:t>
      </w:r>
      <w:r w:rsidR="001B47AF">
        <w:rPr>
          <w:rStyle w:val="MathDiagrama"/>
          <w:i w:val="0"/>
          <w:lang w:val="lt-LT"/>
        </w:rPr>
        <w:t xml:space="preserve"> </w:t>
      </w:r>
      <w:r w:rsidR="001B47AF" w:rsidRPr="00C02067">
        <w:rPr>
          <w:rStyle w:val="MathDiagrama"/>
          <w:lang w:val="lt-LT"/>
        </w:rPr>
        <w:t>N </w:t>
      </w:r>
      <w:r w:rsidR="001B47AF" w:rsidRPr="009F48E0">
        <w:rPr>
          <w:rStyle w:val="MathDiagrama"/>
          <w:i w:val="0"/>
          <w:lang w:val="lt-LT"/>
        </w:rPr>
        <w:sym w:font="Symbol" w:char="F0CE"/>
      </w:r>
      <w:r w:rsidR="001B47AF" w:rsidRPr="00C02067">
        <w:rPr>
          <w:rStyle w:val="MathDiagrama"/>
          <w:lang w:val="lt-LT"/>
        </w:rPr>
        <w:t> </w:t>
      </w:r>
      <w:r w:rsidR="001B47AF" w:rsidRPr="00EC05E8">
        <w:rPr>
          <w:rStyle w:val="MathDiagrama"/>
          <w:i w:val="0"/>
          <w:lang w:val="lt-LT"/>
        </w:rPr>
        <w:t>{</w:t>
      </w:r>
      <w:r w:rsidR="001B47AF" w:rsidRPr="00C02067">
        <w:rPr>
          <w:rStyle w:val="MathDiagrama"/>
          <w:lang w:val="lt-LT"/>
        </w:rPr>
        <w:t>8,</w:t>
      </w:r>
      <w:r w:rsidR="001B47AF">
        <w:rPr>
          <w:rStyle w:val="MathDiagrama"/>
          <w:lang w:val="lt-LT"/>
        </w:rPr>
        <w:t xml:space="preserve"> 9,</w:t>
      </w:r>
      <w:r w:rsidR="001B47AF" w:rsidRPr="00C02067">
        <w:rPr>
          <w:rStyle w:val="MathDiagrama"/>
          <w:lang w:val="lt-LT"/>
        </w:rPr>
        <w:t xml:space="preserve"> 14, </w:t>
      </w:r>
      <w:r w:rsidR="001B47AF">
        <w:rPr>
          <w:rStyle w:val="MathDiagrama"/>
          <w:lang w:val="lt-LT"/>
        </w:rPr>
        <w:t xml:space="preserve">15, </w:t>
      </w:r>
      <w:r w:rsidR="001B47AF" w:rsidRPr="00C02067">
        <w:rPr>
          <w:rStyle w:val="MathDiagrama"/>
          <w:lang w:val="lt-LT"/>
        </w:rPr>
        <w:t xml:space="preserve">20, </w:t>
      </w:r>
      <w:r w:rsidR="001B47AF">
        <w:rPr>
          <w:rStyle w:val="MathDiagrama"/>
          <w:lang w:val="lt-LT"/>
        </w:rPr>
        <w:t xml:space="preserve">21, </w:t>
      </w:r>
      <w:r w:rsidR="001B47AF" w:rsidRPr="00C02067">
        <w:rPr>
          <w:rStyle w:val="MathDiagrama"/>
          <w:lang w:val="lt-LT"/>
        </w:rPr>
        <w:t xml:space="preserve">26, </w:t>
      </w:r>
      <w:r w:rsidR="001B47AF">
        <w:rPr>
          <w:rStyle w:val="MathDiagrama"/>
          <w:lang w:val="lt-LT"/>
        </w:rPr>
        <w:t>27</w:t>
      </w:r>
      <w:r w:rsidR="001B47AF" w:rsidRPr="00C02067">
        <w:rPr>
          <w:rStyle w:val="MathDiagrama"/>
          <w:lang w:val="lt-LT"/>
        </w:rPr>
        <w:t xml:space="preserve"> </w:t>
      </w:r>
      <w:r w:rsidR="001B47AF">
        <w:t>etc.</w:t>
      </w:r>
      <w:r w:rsidR="001B47AF" w:rsidRPr="00EC05E8">
        <w:rPr>
          <w:rStyle w:val="MathDiagrama"/>
          <w:i w:val="0"/>
          <w:lang w:val="lt-LT"/>
        </w:rPr>
        <w:t>}</w:t>
      </w:r>
      <w:r w:rsidR="001B47AF">
        <w:t xml:space="preserve">. Hypothesis: no backtrack in cases </w:t>
      </w:r>
      <w:r w:rsidR="001B47AF" w:rsidRPr="001B47AF">
        <w:rPr>
          <w:i/>
        </w:rPr>
        <w:t>N</w:t>
      </w:r>
      <w:r w:rsidR="001B47AF">
        <w:rPr>
          <w:lang w:val="en-US"/>
        </w:rPr>
        <w:t>=</w:t>
      </w:r>
      <w:r w:rsidR="001B47AF" w:rsidRPr="001B47AF">
        <w:rPr>
          <w:i/>
          <w:lang w:val="en-US"/>
        </w:rPr>
        <w:t>6</w:t>
      </w:r>
      <w:r w:rsidR="001B47AF" w:rsidRPr="00C02067">
        <w:sym w:font="Symbol" w:char="F0D7"/>
      </w:r>
      <w:r w:rsidR="001B47AF" w:rsidRPr="001B47AF">
        <w:rPr>
          <w:i/>
        </w:rPr>
        <w:t>n</w:t>
      </w:r>
      <w:r w:rsidR="001B47AF">
        <w:t xml:space="preserve">, </w:t>
      </w:r>
      <w:r w:rsidR="001B47AF" w:rsidRPr="001B47AF">
        <w:rPr>
          <w:i/>
        </w:rPr>
        <w:t>N</w:t>
      </w:r>
      <w:r w:rsidR="001B47AF">
        <w:t>=</w:t>
      </w:r>
      <w:r w:rsidR="001B47AF" w:rsidRPr="001B47AF">
        <w:rPr>
          <w:i/>
        </w:rPr>
        <w:t>6</w:t>
      </w:r>
      <w:r w:rsidR="001B47AF" w:rsidRPr="00C02067">
        <w:sym w:font="Symbol" w:char="F0D7"/>
      </w:r>
      <w:r w:rsidR="001B47AF" w:rsidRPr="001B47AF">
        <w:rPr>
          <w:i/>
        </w:rPr>
        <w:t>n</w:t>
      </w:r>
      <w:r w:rsidR="0011781A">
        <w:t>+</w:t>
      </w:r>
      <w:r w:rsidR="001B47AF" w:rsidRPr="001B47AF">
        <w:rPr>
          <w:i/>
        </w:rPr>
        <w:t>1</w:t>
      </w:r>
      <w:r w:rsidR="001B47AF">
        <w:t xml:space="preserve">, </w:t>
      </w:r>
      <w:r w:rsidR="001B47AF" w:rsidRPr="001B47AF">
        <w:rPr>
          <w:i/>
        </w:rPr>
        <w:t>N</w:t>
      </w:r>
      <w:r w:rsidR="001B47AF">
        <w:t>=</w:t>
      </w:r>
      <w:r w:rsidR="001B47AF" w:rsidRPr="001B47AF">
        <w:rPr>
          <w:i/>
        </w:rPr>
        <w:t>6</w:t>
      </w:r>
      <w:r w:rsidR="001B47AF" w:rsidRPr="00C02067">
        <w:sym w:font="Symbol" w:char="F0D7"/>
      </w:r>
      <w:r w:rsidR="001B47AF" w:rsidRPr="001B47AF">
        <w:rPr>
          <w:i/>
        </w:rPr>
        <w:t>n</w:t>
      </w:r>
      <w:r w:rsidR="0011781A">
        <w:t>+</w:t>
      </w:r>
      <w:r w:rsidR="001B47AF" w:rsidRPr="001B47AF">
        <w:rPr>
          <w:i/>
        </w:rPr>
        <w:t>4</w:t>
      </w:r>
      <w:r w:rsidR="001B47AF">
        <w:t xml:space="preserve">, and </w:t>
      </w:r>
      <w:r w:rsidR="001B47AF" w:rsidRPr="001B47AF">
        <w:rPr>
          <w:i/>
        </w:rPr>
        <w:t>N</w:t>
      </w:r>
      <w:r w:rsidR="001B47AF">
        <w:t>=</w:t>
      </w:r>
      <w:r w:rsidR="001B47AF" w:rsidRPr="001B47AF">
        <w:rPr>
          <w:i/>
        </w:rPr>
        <w:t>6</w:t>
      </w:r>
      <w:r w:rsidR="001B47AF" w:rsidRPr="00C02067">
        <w:sym w:font="Symbol" w:char="F0D7"/>
      </w:r>
      <w:r w:rsidR="001B47AF" w:rsidRPr="001B47AF">
        <w:rPr>
          <w:i/>
        </w:rPr>
        <w:t>n</w:t>
      </w:r>
      <w:r w:rsidR="0011781A">
        <w:t>+</w:t>
      </w:r>
      <w:r w:rsidR="001B47AF" w:rsidRPr="001B47AF">
        <w:rPr>
          <w:i/>
        </w:rPr>
        <w:t>5</w:t>
      </w:r>
      <w:r w:rsidR="001B47AF">
        <w:t xml:space="preserve">; backtrack in cases </w:t>
      </w:r>
      <w:r w:rsidR="001B47AF" w:rsidRPr="001B47AF">
        <w:rPr>
          <w:i/>
        </w:rPr>
        <w:t>N</w:t>
      </w:r>
      <w:r w:rsidR="001B47AF">
        <w:t>=6</w:t>
      </w:r>
      <w:r w:rsidR="001B47AF" w:rsidRPr="00C02067">
        <w:sym w:font="Symbol" w:char="F0D7"/>
      </w:r>
      <w:r w:rsidR="001B47AF" w:rsidRPr="001B47AF">
        <w:rPr>
          <w:i/>
        </w:rPr>
        <w:t>n</w:t>
      </w:r>
      <w:r w:rsidR="0011781A">
        <w:t>+</w:t>
      </w:r>
      <w:r w:rsidR="001B47AF" w:rsidRPr="001B47AF">
        <w:rPr>
          <w:i/>
        </w:rPr>
        <w:t>2</w:t>
      </w:r>
      <w:r w:rsidR="001B47AF">
        <w:t xml:space="preserve"> and </w:t>
      </w:r>
      <w:r w:rsidR="001B47AF" w:rsidRPr="001B47AF">
        <w:rPr>
          <w:i/>
        </w:rPr>
        <w:t>N</w:t>
      </w:r>
      <w:r w:rsidR="001B47AF">
        <w:t>=6</w:t>
      </w:r>
      <w:r w:rsidR="001B47AF" w:rsidRPr="00C02067">
        <w:sym w:font="Symbol" w:char="F0D7"/>
      </w:r>
      <w:r w:rsidR="001B47AF" w:rsidRPr="001B47AF">
        <w:rPr>
          <w:i/>
        </w:rPr>
        <w:t>n</w:t>
      </w:r>
      <w:r w:rsidR="0011781A">
        <w:t>+</w:t>
      </w:r>
      <w:r w:rsidR="001B47AF" w:rsidRPr="001B47AF">
        <w:rPr>
          <w:i/>
        </w:rPr>
        <w:t>3</w:t>
      </w:r>
    </w:p>
    <w:tbl>
      <w:tblPr>
        <w:tblW w:w="8213" w:type="dxa"/>
        <w:jc w:val="center"/>
        <w:tblLayout w:type="fixed"/>
        <w:tblLook w:val="04A0" w:firstRow="1" w:lastRow="0" w:firstColumn="1" w:lastColumn="0" w:noHBand="0" w:noVBand="1"/>
      </w:tblPr>
      <w:tblGrid>
        <w:gridCol w:w="3320"/>
        <w:gridCol w:w="746"/>
        <w:gridCol w:w="671"/>
        <w:gridCol w:w="1066"/>
        <w:gridCol w:w="2410"/>
      </w:tblGrid>
      <w:tr w:rsidR="00540EF5" w:rsidTr="00540EF5">
        <w:trPr>
          <w:jc w:val="center"/>
        </w:trPr>
        <w:tc>
          <w:tcPr>
            <w:tcW w:w="3320" w:type="dxa"/>
            <w:vAlign w:val="center"/>
          </w:tcPr>
          <w:p w:rsidR="00540EF5" w:rsidRPr="00540EF5" w:rsidRDefault="00540EF5" w:rsidP="00540EF5">
            <w:pPr>
              <w:pStyle w:val="Tekstas"/>
              <w:ind w:firstLine="0"/>
              <w:rPr>
                <w:i/>
              </w:rPr>
            </w:pPr>
            <w:r>
              <w:t>A student formulated the following hypothesis. Prove it or disprove it.</w:t>
            </w:r>
          </w:p>
        </w:tc>
        <w:tc>
          <w:tcPr>
            <w:tcW w:w="746" w:type="dxa"/>
            <w:vAlign w:val="center"/>
          </w:tcPr>
          <w:p w:rsidR="00540EF5" w:rsidRDefault="00540EF5" w:rsidP="00540EF5">
            <w:pPr>
              <w:pStyle w:val="Tekstas"/>
              <w:ind w:firstLine="0"/>
              <w:jc w:val="right"/>
            </w:pPr>
            <w:r w:rsidRPr="00540EF5">
              <w:rPr>
                <w:i/>
              </w:rPr>
              <w:t>N</w:t>
            </w:r>
            <w:r>
              <w:t xml:space="preserve"> =</w:t>
            </w:r>
          </w:p>
        </w:tc>
        <w:tc>
          <w:tcPr>
            <w:tcW w:w="671" w:type="dxa"/>
            <w:vAlign w:val="center"/>
          </w:tcPr>
          <w:p w:rsidR="00540EF5" w:rsidRPr="00540EF5" w:rsidRDefault="00540EF5" w:rsidP="00540EF5">
            <w:pPr>
              <w:pStyle w:val="Tekstas"/>
              <w:ind w:firstLine="0"/>
              <w:jc w:val="left"/>
              <w:rPr>
                <w:lang w:val="en-US"/>
              </w:rPr>
            </w:pPr>
            <w:r w:rsidRPr="00540EF5">
              <w:rPr>
                <w:sz w:val="144"/>
                <w:szCs w:val="144"/>
              </w:rPr>
              <w:t>{</w:t>
            </w:r>
          </w:p>
        </w:tc>
        <w:tc>
          <w:tcPr>
            <w:tcW w:w="1066" w:type="dxa"/>
            <w:vAlign w:val="center"/>
          </w:tcPr>
          <w:p w:rsidR="00540EF5" w:rsidRDefault="00540EF5" w:rsidP="00540EF5">
            <w:pPr>
              <w:pStyle w:val="Tekstas"/>
              <w:ind w:firstLine="0"/>
            </w:pPr>
            <w:r w:rsidRPr="00540EF5">
              <w:rPr>
                <w:i/>
                <w:lang w:val="en-US"/>
              </w:rPr>
              <w:t>6</w:t>
            </w:r>
            <w:r w:rsidRPr="00540EF5">
              <w:sym w:font="Symbol" w:char="F0D7"/>
            </w:r>
            <w:r w:rsidRPr="00540EF5">
              <w:rPr>
                <w:i/>
              </w:rPr>
              <w:t>n</w:t>
            </w:r>
          </w:p>
          <w:p w:rsidR="00540EF5" w:rsidRDefault="00540EF5" w:rsidP="00540EF5">
            <w:pPr>
              <w:pStyle w:val="Tekstas"/>
              <w:ind w:firstLine="0"/>
            </w:pPr>
            <w:r w:rsidRPr="00540EF5">
              <w:rPr>
                <w:i/>
                <w:lang w:val="en-US"/>
              </w:rPr>
              <w:t>6</w:t>
            </w:r>
            <w:r w:rsidRPr="00540EF5">
              <w:sym w:font="Symbol" w:char="F0D7"/>
            </w:r>
            <w:r w:rsidRPr="00540EF5">
              <w:rPr>
                <w:i/>
              </w:rPr>
              <w:t>n</w:t>
            </w:r>
            <w:r>
              <w:t>+</w:t>
            </w:r>
            <w:r w:rsidRPr="00540EF5">
              <w:rPr>
                <w:i/>
              </w:rPr>
              <w:t>1</w:t>
            </w:r>
          </w:p>
          <w:p w:rsidR="00540EF5" w:rsidRDefault="00540EF5" w:rsidP="00540EF5">
            <w:pPr>
              <w:pStyle w:val="Tekstas"/>
              <w:ind w:firstLine="0"/>
            </w:pPr>
            <w:r w:rsidRPr="00540EF5">
              <w:rPr>
                <w:i/>
                <w:lang w:val="en-US"/>
              </w:rPr>
              <w:t>6</w:t>
            </w:r>
            <w:r w:rsidRPr="00540EF5">
              <w:sym w:font="Symbol" w:char="F0D7"/>
            </w:r>
            <w:r w:rsidRPr="00540EF5">
              <w:rPr>
                <w:i/>
              </w:rPr>
              <w:t>n</w:t>
            </w:r>
            <w:r>
              <w:t>+</w:t>
            </w:r>
            <w:r w:rsidRPr="00540EF5">
              <w:rPr>
                <w:i/>
              </w:rPr>
              <w:t>2</w:t>
            </w:r>
          </w:p>
          <w:p w:rsidR="00540EF5" w:rsidRDefault="00540EF5" w:rsidP="00540EF5">
            <w:pPr>
              <w:pStyle w:val="Tekstas"/>
              <w:ind w:firstLine="0"/>
            </w:pPr>
            <w:r w:rsidRPr="00540EF5">
              <w:rPr>
                <w:i/>
                <w:lang w:val="en-US"/>
              </w:rPr>
              <w:t>6</w:t>
            </w:r>
            <w:r w:rsidRPr="00540EF5">
              <w:sym w:font="Symbol" w:char="F0D7"/>
            </w:r>
            <w:r w:rsidRPr="00540EF5">
              <w:rPr>
                <w:i/>
              </w:rPr>
              <w:t>n</w:t>
            </w:r>
            <w:r>
              <w:t>+</w:t>
            </w:r>
            <w:r w:rsidRPr="00540EF5">
              <w:rPr>
                <w:i/>
              </w:rPr>
              <w:t>3</w:t>
            </w:r>
          </w:p>
          <w:p w:rsidR="00540EF5" w:rsidRDefault="00540EF5" w:rsidP="00540EF5">
            <w:pPr>
              <w:pStyle w:val="Tekstas"/>
              <w:ind w:firstLine="0"/>
            </w:pPr>
            <w:r w:rsidRPr="00540EF5">
              <w:rPr>
                <w:i/>
                <w:lang w:val="en-US"/>
              </w:rPr>
              <w:t>6</w:t>
            </w:r>
            <w:r w:rsidRPr="00540EF5">
              <w:sym w:font="Symbol" w:char="F0D7"/>
            </w:r>
            <w:r w:rsidRPr="00540EF5">
              <w:rPr>
                <w:i/>
              </w:rPr>
              <w:t>n</w:t>
            </w:r>
            <w:r>
              <w:t>+</w:t>
            </w:r>
            <w:r w:rsidRPr="00540EF5">
              <w:rPr>
                <w:i/>
              </w:rPr>
              <w:t>4</w:t>
            </w:r>
          </w:p>
          <w:p w:rsidR="00540EF5" w:rsidRDefault="00540EF5" w:rsidP="00540EF5">
            <w:pPr>
              <w:pStyle w:val="Tekstas"/>
              <w:ind w:firstLine="0"/>
            </w:pPr>
            <w:r w:rsidRPr="00540EF5">
              <w:rPr>
                <w:i/>
                <w:lang w:val="en-US"/>
              </w:rPr>
              <w:t>6</w:t>
            </w:r>
            <w:r w:rsidRPr="00540EF5">
              <w:sym w:font="Symbol" w:char="F0D7"/>
            </w:r>
            <w:r w:rsidRPr="00540EF5">
              <w:rPr>
                <w:i/>
              </w:rPr>
              <w:t>n</w:t>
            </w:r>
            <w:r>
              <w:t>+</w:t>
            </w:r>
            <w:r w:rsidRPr="00540EF5">
              <w:rPr>
                <w:i/>
              </w:rPr>
              <w:t>5</w:t>
            </w:r>
          </w:p>
        </w:tc>
        <w:tc>
          <w:tcPr>
            <w:tcW w:w="2410" w:type="dxa"/>
            <w:vAlign w:val="center"/>
          </w:tcPr>
          <w:p w:rsidR="00540EF5" w:rsidRPr="00540EF5" w:rsidRDefault="00540EF5" w:rsidP="00540EF5">
            <w:pPr>
              <w:pStyle w:val="Tekstas"/>
              <w:numPr>
                <w:ilvl w:val="3"/>
                <w:numId w:val="42"/>
              </w:numPr>
              <w:ind w:left="357" w:hanging="357"/>
              <w:jc w:val="left"/>
            </w:pPr>
            <w:r w:rsidRPr="00540EF5">
              <w:t xml:space="preserve">No </w:t>
            </w:r>
            <w:r>
              <w:t>backtrack</w:t>
            </w:r>
          </w:p>
          <w:p w:rsidR="00540EF5" w:rsidRPr="00540EF5" w:rsidRDefault="00540EF5" w:rsidP="00540EF5">
            <w:pPr>
              <w:pStyle w:val="Tekstas"/>
              <w:numPr>
                <w:ilvl w:val="3"/>
                <w:numId w:val="42"/>
              </w:numPr>
              <w:ind w:left="357" w:hanging="357"/>
              <w:jc w:val="left"/>
            </w:pPr>
            <w:r w:rsidRPr="00540EF5">
              <w:t xml:space="preserve">No </w:t>
            </w:r>
            <w:r>
              <w:t>backtrack</w:t>
            </w:r>
          </w:p>
          <w:p w:rsidR="00540EF5" w:rsidRPr="00540EF5" w:rsidRDefault="00540EF5" w:rsidP="00540EF5">
            <w:pPr>
              <w:pStyle w:val="Tekstas"/>
              <w:numPr>
                <w:ilvl w:val="3"/>
                <w:numId w:val="42"/>
              </w:numPr>
              <w:ind w:left="357" w:hanging="357"/>
              <w:jc w:val="left"/>
            </w:pPr>
            <w:r>
              <w:t>Backtrack</w:t>
            </w:r>
          </w:p>
          <w:p w:rsidR="00540EF5" w:rsidRPr="00540EF5" w:rsidRDefault="00540EF5" w:rsidP="00540EF5">
            <w:pPr>
              <w:pStyle w:val="Tekstas"/>
              <w:numPr>
                <w:ilvl w:val="3"/>
                <w:numId w:val="42"/>
              </w:numPr>
              <w:ind w:left="357" w:hanging="357"/>
              <w:jc w:val="left"/>
            </w:pPr>
            <w:r>
              <w:t>Backtrack</w:t>
            </w:r>
          </w:p>
          <w:p w:rsidR="00540EF5" w:rsidRPr="00540EF5" w:rsidRDefault="00540EF5" w:rsidP="00540EF5">
            <w:pPr>
              <w:pStyle w:val="Tekstas"/>
              <w:numPr>
                <w:ilvl w:val="3"/>
                <w:numId w:val="42"/>
              </w:numPr>
              <w:ind w:left="357" w:hanging="357"/>
              <w:jc w:val="left"/>
            </w:pPr>
            <w:r w:rsidRPr="00540EF5">
              <w:t xml:space="preserve">No </w:t>
            </w:r>
            <w:r>
              <w:t>backtrack</w:t>
            </w:r>
          </w:p>
          <w:p w:rsidR="00540EF5" w:rsidRDefault="00540EF5" w:rsidP="00540EF5">
            <w:pPr>
              <w:pStyle w:val="Tekstas"/>
              <w:numPr>
                <w:ilvl w:val="3"/>
                <w:numId w:val="42"/>
              </w:numPr>
              <w:ind w:left="357" w:hanging="357"/>
              <w:jc w:val="left"/>
            </w:pPr>
            <w:r w:rsidRPr="00540EF5">
              <w:t xml:space="preserve">No </w:t>
            </w:r>
            <w:r>
              <w:t>backtrack</w:t>
            </w:r>
          </w:p>
        </w:tc>
      </w:tr>
    </w:tbl>
    <w:p w:rsidR="00713DB9" w:rsidRPr="0029788F" w:rsidRDefault="00713DB9" w:rsidP="00977B70">
      <w:pPr>
        <w:pStyle w:val="Heading1"/>
      </w:pPr>
      <w:bookmarkStart w:id="33" w:name="_Toc154287582"/>
      <w:bookmarkStart w:id="34" w:name="_Toc154312045"/>
      <w:bookmarkStart w:id="35" w:name="Solution_Core_Components"/>
      <w:bookmarkStart w:id="36" w:name="_Toc3642537"/>
      <w:bookmarkEnd w:id="11"/>
      <w:r w:rsidRPr="0029788F">
        <w:lastRenderedPageBreak/>
        <w:t>BACKTRACK1</w:t>
      </w:r>
      <w:bookmarkEnd w:id="33"/>
      <w:bookmarkEnd w:id="34"/>
      <w:r w:rsidR="00AD6DF3" w:rsidRPr="0029788F">
        <w:t xml:space="preserve"> – </w:t>
      </w:r>
      <w:r w:rsidR="00213FE5">
        <w:t>a c</w:t>
      </w:r>
      <w:r w:rsidR="00996C89">
        <w:t>ycle</w:t>
      </w:r>
      <w:r w:rsidR="00213FE5">
        <w:t>-avoiding a</w:t>
      </w:r>
      <w:r w:rsidR="00AD6DF3" w:rsidRPr="0029788F">
        <w:t>lgorithm</w:t>
      </w:r>
      <w:bookmarkEnd w:id="36"/>
    </w:p>
    <w:p w:rsidR="00CB511C" w:rsidRDefault="00074B32" w:rsidP="002B7829">
      <w:pPr>
        <w:pStyle w:val="Tekstas"/>
      </w:pPr>
      <w:r w:rsidRPr="0029788F">
        <w:t>Below we follow [Nilsson 1982 Section 2</w:t>
      </w:r>
      <w:r w:rsidR="009C44CB">
        <w:t>.1, p. 56</w:t>
      </w:r>
      <w:r w:rsidRPr="0029788F">
        <w:t xml:space="preserve">–61]. </w:t>
      </w:r>
      <w:r w:rsidR="00996C89">
        <w:t>Procedure BACKTRACK may never terminate</w:t>
      </w:r>
      <w:r w:rsidR="009C44CB">
        <w:t>; it may generate new nonterminal databases indefinitely or it may cycle</w:t>
      </w:r>
      <w:r w:rsidR="00BC7B71" w:rsidRPr="0029788F">
        <w:t>.</w:t>
      </w:r>
      <w:r w:rsidR="009C44CB">
        <w:t xml:space="preserve"> (Cycling</w:t>
      </w:r>
      <w:r w:rsidR="009C44CB" w:rsidRPr="0029788F">
        <w:t xml:space="preserve"> is demonstrated with a LABYRINTH depth-first search program in </w:t>
      </w:r>
      <w:r w:rsidR="009C44CB">
        <w:t xml:space="preserve">the </w:t>
      </w:r>
      <w:r w:rsidR="009C44CB" w:rsidRPr="0029788F">
        <w:t>next section.</w:t>
      </w:r>
      <w:r w:rsidR="009C44CB">
        <w:t xml:space="preserve">) Both of these cases can be arbitrarily prevented by imposing a </w:t>
      </w:r>
      <w:r w:rsidR="009C44CB" w:rsidRPr="009C44CB">
        <w:rPr>
          <w:i/>
        </w:rPr>
        <w:t>depth bound</w:t>
      </w:r>
      <w:r w:rsidR="009C44CB">
        <w:t xml:space="preserve"> on the recursion.</w:t>
      </w:r>
      <w:r w:rsidR="00BC7B71" w:rsidRPr="0029788F">
        <w:t xml:space="preserve"> </w:t>
      </w:r>
      <w:r w:rsidR="009C44CB">
        <w:t>Cycling can be more straightforwardly prevented by maintaining a list of the databases produced so far and by checking new ones to see that they do not match any on the list</w:t>
      </w:r>
      <w:r w:rsidR="00CB511C">
        <w:t>.</w:t>
      </w:r>
    </w:p>
    <w:p w:rsidR="00713DB9" w:rsidRPr="0029788F" w:rsidRDefault="008F01CD" w:rsidP="002B7829">
      <w:pPr>
        <w:pStyle w:val="Tekstas"/>
      </w:pPr>
      <w:r w:rsidRPr="0029788F">
        <w:t>Therefore we need a slightly more complex algorithm to avoid cycles. All databases on a path back to the initial one must be checked to insure that none are revisited. In order to implement this backtracking strategy as a recursive procedure, the entire chain of databases must be an argument of the procedure. Again, practical implementations of AI backtracking production systems use various techniques to avoid the need for explicitly listing all of these databases in their entirety.</w:t>
      </w:r>
    </w:p>
    <w:p w:rsidR="008F01CD" w:rsidRPr="0029788F" w:rsidRDefault="00074B32" w:rsidP="002B7829">
      <w:pPr>
        <w:pStyle w:val="Tekstas"/>
      </w:pPr>
      <w:r w:rsidRPr="0029788F">
        <w:t>BACKTRACK1</w:t>
      </w:r>
      <w:r w:rsidR="008F01CD" w:rsidRPr="0029788F">
        <w:t xml:space="preserve"> takes a list of databases as its argument; when first called, this list contains the initial database as its single element. Upon successful termination, BACKTRACK1 returns a sequence of rules that can be applied to the initial database to produce one that satis</w:t>
      </w:r>
      <w:r w:rsidR="00AD6DF3" w:rsidRPr="0029788F">
        <w:t>fies the termination condition.</w:t>
      </w:r>
    </w:p>
    <w:p w:rsidR="00713DB9" w:rsidRPr="0029788F" w:rsidRDefault="00713DB9" w:rsidP="00074B32">
      <w:pPr>
        <w:pStyle w:val="Pseudokodas"/>
        <w:spacing w:before="80" w:after="80"/>
        <w:rPr>
          <w:lang w:val="en-GB"/>
        </w:rPr>
      </w:pPr>
      <w:r w:rsidRPr="0029788F">
        <w:rPr>
          <w:b/>
          <w:lang w:val="en-GB"/>
        </w:rPr>
        <w:t>procedure</w:t>
      </w:r>
      <w:r w:rsidRPr="0029788F">
        <w:rPr>
          <w:lang w:val="en-GB"/>
        </w:rPr>
        <w:t xml:space="preserve"> BACKTRACK1(DATALIST)</w:t>
      </w:r>
      <w:r w:rsidR="002068EB" w:rsidRPr="0029788F">
        <w:rPr>
          <w:lang w:val="en-GB"/>
        </w:rPr>
        <w:t>;</w:t>
      </w:r>
      <w:r w:rsidRPr="0029788F">
        <w:rPr>
          <w:lang w:val="en-GB"/>
        </w:rPr>
        <w:t xml:space="preserve"> </w:t>
      </w:r>
      <w:r w:rsidR="008F01CD" w:rsidRPr="0029788F">
        <w:rPr>
          <w:i/>
          <w:lang w:val="en-GB"/>
        </w:rPr>
        <w:t>{</w:t>
      </w:r>
      <w:r w:rsidR="002068EB" w:rsidRPr="0029788F">
        <w:rPr>
          <w:i/>
          <w:lang w:val="en-GB"/>
        </w:rPr>
        <w:t>R</w:t>
      </w:r>
      <w:r w:rsidRPr="0029788F">
        <w:rPr>
          <w:i/>
          <w:lang w:val="en-GB"/>
        </w:rPr>
        <w:t xml:space="preserve">eturns </w:t>
      </w:r>
      <w:r w:rsidR="002068EB" w:rsidRPr="0029788F">
        <w:rPr>
          <w:i/>
          <w:lang w:val="en-GB"/>
        </w:rPr>
        <w:t>a list of rules.}</w:t>
      </w:r>
      <w:r w:rsidR="00FD10EE" w:rsidRPr="0029788F">
        <w:rPr>
          <w:lang w:val="en-GB"/>
        </w:rPr>
        <w:br/>
      </w:r>
      <w:r w:rsidR="004B676D" w:rsidRPr="0029788F">
        <w:rPr>
          <w:i/>
          <w:lang w:val="en-GB"/>
        </w:rPr>
        <w:t>{</w:t>
      </w:r>
      <w:r w:rsidR="00834C0B" w:rsidRPr="0029788F">
        <w:rPr>
          <w:i/>
          <w:lang w:val="en-GB"/>
        </w:rPr>
        <w:t xml:space="preserve"> </w:t>
      </w:r>
      <w:r w:rsidR="004B676D" w:rsidRPr="0029788F">
        <w:rPr>
          <w:i/>
          <w:lang w:val="en-GB"/>
        </w:rPr>
        <w:t>1}</w:t>
      </w:r>
      <w:r w:rsidR="004B676D" w:rsidRPr="0029788F">
        <w:rPr>
          <w:lang w:val="en-GB"/>
        </w:rPr>
        <w:t xml:space="preserve"> </w:t>
      </w:r>
      <w:r w:rsidR="00E05216" w:rsidRPr="0029788F">
        <w:rPr>
          <w:lang w:val="en-GB"/>
        </w:rPr>
        <w:t xml:space="preserve"> </w:t>
      </w:r>
      <w:r w:rsidRPr="0029788F">
        <w:rPr>
          <w:lang w:val="en-GB"/>
        </w:rPr>
        <w:t>DATA := FIRST(DATALIST);</w:t>
      </w:r>
      <w:r w:rsidR="002068EB" w:rsidRPr="0029788F">
        <w:rPr>
          <w:lang w:val="en-GB"/>
        </w:rPr>
        <w:t xml:space="preserve"> </w:t>
      </w:r>
      <w:r w:rsidR="00700618">
        <w:rPr>
          <w:lang w:val="en-GB"/>
        </w:rPr>
        <w:t xml:space="preserve"> </w:t>
      </w:r>
      <w:r w:rsidR="002068EB" w:rsidRPr="0029788F">
        <w:rPr>
          <w:i/>
          <w:lang w:val="en-GB"/>
        </w:rPr>
        <w:t>{DATALIST – is a list of</w:t>
      </w:r>
      <w:r w:rsidR="00700618">
        <w:rPr>
          <w:i/>
          <w:lang w:val="en-GB"/>
        </w:rPr>
        <w:t xml:space="preserve"> all</w:t>
      </w:r>
      <w:r w:rsidR="002068EB" w:rsidRPr="0029788F">
        <w:rPr>
          <w:i/>
          <w:lang w:val="en-GB"/>
        </w:rPr>
        <w:br/>
        <w:t xml:space="preserve">              </w:t>
      </w:r>
      <w:r w:rsidR="00700618">
        <w:rPr>
          <w:i/>
          <w:lang w:val="en-GB"/>
        </w:rPr>
        <w:t xml:space="preserve">  </w:t>
      </w:r>
      <w:r w:rsidR="002068EB" w:rsidRPr="0029788F">
        <w:rPr>
          <w:i/>
          <w:lang w:val="en-GB"/>
        </w:rPr>
        <w:t>databases on a path back to the initial one.</w:t>
      </w:r>
      <w:r w:rsidR="002068EB" w:rsidRPr="0029788F">
        <w:rPr>
          <w:i/>
          <w:lang w:val="en-GB"/>
        </w:rPr>
        <w:br/>
        <w:t xml:space="preserve">              DATA is the most recent one produced.}</w:t>
      </w:r>
      <w:r w:rsidR="00E05216" w:rsidRPr="0029788F">
        <w:rPr>
          <w:lang w:val="en-GB"/>
        </w:rPr>
        <w:br/>
      </w:r>
      <w:r w:rsidR="00834C0B" w:rsidRPr="0029788F">
        <w:rPr>
          <w:i/>
          <w:lang w:val="en-GB"/>
        </w:rPr>
        <w:t xml:space="preserve">{ </w:t>
      </w:r>
      <w:r w:rsidR="004B676D" w:rsidRPr="0029788F">
        <w:rPr>
          <w:i/>
          <w:lang w:val="en-GB"/>
        </w:rPr>
        <w:t>2</w:t>
      </w:r>
      <w:r w:rsidR="00FD10EE" w:rsidRPr="0029788F">
        <w:rPr>
          <w:i/>
          <w:lang w:val="en-GB"/>
        </w:rPr>
        <w:t>}</w:t>
      </w:r>
      <w:r w:rsidR="00E05216" w:rsidRPr="0029788F">
        <w:rPr>
          <w:lang w:val="en-GB"/>
        </w:rPr>
        <w:t xml:space="preserve">  </w:t>
      </w:r>
      <w:r w:rsidR="00FD10EE" w:rsidRPr="0029788F">
        <w:rPr>
          <w:b/>
          <w:lang w:val="en-GB"/>
        </w:rPr>
        <w:t>if</w:t>
      </w:r>
      <w:r w:rsidR="00FD10EE" w:rsidRPr="0029788F">
        <w:rPr>
          <w:lang w:val="en-GB"/>
        </w:rPr>
        <w:t xml:space="preserve"> MEMBER(DATA, TAIL(DATALIST)) </w:t>
      </w:r>
      <w:r w:rsidR="00FD10EE" w:rsidRPr="0029788F">
        <w:rPr>
          <w:b/>
          <w:lang w:val="en-GB"/>
        </w:rPr>
        <w:t>then</w:t>
      </w:r>
      <w:r w:rsidR="002068EB" w:rsidRPr="0029788F">
        <w:rPr>
          <w:b/>
          <w:lang w:val="en-GB"/>
        </w:rPr>
        <w:t xml:space="preserve"> </w:t>
      </w:r>
      <w:r w:rsidR="00FD10EE" w:rsidRPr="0029788F">
        <w:rPr>
          <w:b/>
          <w:lang w:val="en-GB"/>
        </w:rPr>
        <w:t>return</w:t>
      </w:r>
      <w:r w:rsidR="00FD10EE" w:rsidRPr="0029788F">
        <w:rPr>
          <w:lang w:val="en-GB"/>
        </w:rPr>
        <w:t xml:space="preserve"> FAIL;</w:t>
      </w:r>
      <w:r w:rsidR="00CC21BC" w:rsidRPr="0029788F">
        <w:rPr>
          <w:lang w:val="en-GB"/>
        </w:rPr>
        <w:t xml:space="preserve"> </w:t>
      </w:r>
      <w:r w:rsidR="00CC21BC" w:rsidRPr="0029788F">
        <w:rPr>
          <w:i/>
          <w:lang w:val="en-GB"/>
        </w:rPr>
        <w:t>{The</w:t>
      </w:r>
      <w:r w:rsidR="002068EB" w:rsidRPr="0029788F">
        <w:rPr>
          <w:lang w:val="en-GB"/>
        </w:rPr>
        <w:br/>
      </w:r>
      <w:r w:rsidR="00CC21BC" w:rsidRPr="0029788F">
        <w:rPr>
          <w:lang w:val="en-GB"/>
        </w:rPr>
        <w:t xml:space="preserve">     </w:t>
      </w:r>
      <w:r w:rsidR="00CC21BC" w:rsidRPr="0029788F">
        <w:rPr>
          <w:i/>
          <w:lang w:val="en-GB"/>
        </w:rPr>
        <w:t xml:space="preserve">     </w:t>
      </w:r>
      <w:r w:rsidR="002068EB" w:rsidRPr="0029788F">
        <w:rPr>
          <w:i/>
          <w:lang w:val="en-GB"/>
        </w:rPr>
        <w:t>procedure fails if it revisits an earlier</w:t>
      </w:r>
      <w:r w:rsidR="00CC21BC" w:rsidRPr="0029788F">
        <w:rPr>
          <w:i/>
          <w:lang w:val="en-GB"/>
        </w:rPr>
        <w:t xml:space="preserve"> </w:t>
      </w:r>
      <w:r w:rsidR="002068EB" w:rsidRPr="0029788F">
        <w:rPr>
          <w:i/>
          <w:lang w:val="en-GB"/>
        </w:rPr>
        <w:t>database.}</w:t>
      </w:r>
      <w:r w:rsidR="00E05216" w:rsidRPr="0029788F">
        <w:rPr>
          <w:lang w:val="en-GB"/>
        </w:rPr>
        <w:br/>
      </w:r>
      <w:r w:rsidR="00834C0B" w:rsidRPr="0029788F">
        <w:rPr>
          <w:i/>
          <w:lang w:val="en-GB"/>
        </w:rPr>
        <w:t xml:space="preserve">{ </w:t>
      </w:r>
      <w:r w:rsidR="004B676D" w:rsidRPr="0029788F">
        <w:rPr>
          <w:i/>
          <w:lang w:val="en-GB"/>
        </w:rPr>
        <w:t>3</w:t>
      </w:r>
      <w:r w:rsidR="0015088B" w:rsidRPr="0029788F">
        <w:rPr>
          <w:i/>
          <w:lang w:val="en-GB"/>
        </w:rPr>
        <w:t>}</w:t>
      </w:r>
      <w:r w:rsidR="00E05216" w:rsidRPr="0029788F">
        <w:rPr>
          <w:lang w:val="en-GB"/>
        </w:rPr>
        <w:t xml:space="preserve">  </w:t>
      </w:r>
      <w:r w:rsidR="002711C8" w:rsidRPr="0029788F">
        <w:rPr>
          <w:b/>
          <w:lang w:val="en-GB"/>
        </w:rPr>
        <w:t>if</w:t>
      </w:r>
      <w:r w:rsidR="002711C8" w:rsidRPr="0029788F">
        <w:rPr>
          <w:lang w:val="en-GB"/>
        </w:rPr>
        <w:t xml:space="preserve"> TERM(DATA) </w:t>
      </w:r>
      <w:r w:rsidR="002711C8" w:rsidRPr="0029788F">
        <w:rPr>
          <w:b/>
          <w:lang w:val="en-GB"/>
        </w:rPr>
        <w:t>then</w:t>
      </w:r>
      <w:r w:rsidR="002711C8" w:rsidRPr="0029788F">
        <w:rPr>
          <w:lang w:val="en-GB"/>
        </w:rPr>
        <w:t xml:space="preserve"> </w:t>
      </w:r>
      <w:r w:rsidR="002711C8" w:rsidRPr="0029788F">
        <w:rPr>
          <w:b/>
          <w:lang w:val="en-GB"/>
        </w:rPr>
        <w:t>return</w:t>
      </w:r>
      <w:r w:rsidR="002711C8" w:rsidRPr="0029788F">
        <w:rPr>
          <w:lang w:val="en-GB"/>
        </w:rPr>
        <w:t xml:space="preserve"> NIL;</w:t>
      </w:r>
      <w:r w:rsidR="0015088B" w:rsidRPr="0029788F">
        <w:rPr>
          <w:lang w:val="en-GB"/>
        </w:rPr>
        <w:br/>
      </w:r>
      <w:r w:rsidR="00834C0B" w:rsidRPr="0029788F">
        <w:rPr>
          <w:i/>
          <w:lang w:val="en-GB"/>
        </w:rPr>
        <w:t xml:space="preserve">{ </w:t>
      </w:r>
      <w:r w:rsidR="004B676D" w:rsidRPr="0029788F">
        <w:rPr>
          <w:i/>
          <w:lang w:val="en-GB"/>
        </w:rPr>
        <w:t>4</w:t>
      </w:r>
      <w:r w:rsidR="0015088B" w:rsidRPr="0029788F">
        <w:rPr>
          <w:i/>
          <w:lang w:val="en-GB"/>
        </w:rPr>
        <w:t>}</w:t>
      </w:r>
      <w:r w:rsidR="00E05216" w:rsidRPr="0029788F">
        <w:rPr>
          <w:lang w:val="en-GB"/>
        </w:rPr>
        <w:t xml:space="preserve">  </w:t>
      </w:r>
      <w:r w:rsidR="007A129D" w:rsidRPr="0029788F">
        <w:rPr>
          <w:b/>
          <w:lang w:val="en-GB"/>
        </w:rPr>
        <w:t>if</w:t>
      </w:r>
      <w:r w:rsidR="007A129D" w:rsidRPr="0029788F">
        <w:rPr>
          <w:lang w:val="en-GB"/>
        </w:rPr>
        <w:t xml:space="preserve"> DEADEND(DATA) </w:t>
      </w:r>
      <w:r w:rsidR="007A129D" w:rsidRPr="0029788F">
        <w:rPr>
          <w:b/>
          <w:lang w:val="en-GB"/>
        </w:rPr>
        <w:t>then</w:t>
      </w:r>
      <w:r w:rsidR="007A129D" w:rsidRPr="0029788F">
        <w:rPr>
          <w:lang w:val="en-GB"/>
        </w:rPr>
        <w:t xml:space="preserve"> </w:t>
      </w:r>
      <w:r w:rsidR="007A129D" w:rsidRPr="0029788F">
        <w:rPr>
          <w:b/>
          <w:lang w:val="en-GB"/>
        </w:rPr>
        <w:t>return</w:t>
      </w:r>
      <w:r w:rsidR="007A129D" w:rsidRPr="0029788F">
        <w:rPr>
          <w:lang w:val="en-GB"/>
        </w:rPr>
        <w:t xml:space="preserve"> FAIL;</w:t>
      </w:r>
      <w:r w:rsidR="0015088B" w:rsidRPr="0029788F">
        <w:rPr>
          <w:lang w:val="en-GB"/>
        </w:rPr>
        <w:br/>
      </w:r>
      <w:r w:rsidR="00834C0B" w:rsidRPr="0029788F">
        <w:rPr>
          <w:i/>
          <w:lang w:val="en-GB"/>
        </w:rPr>
        <w:t xml:space="preserve">{ </w:t>
      </w:r>
      <w:r w:rsidR="004B676D" w:rsidRPr="0029788F">
        <w:rPr>
          <w:i/>
          <w:lang w:val="en-GB"/>
        </w:rPr>
        <w:t>5</w:t>
      </w:r>
      <w:r w:rsidR="0015088B" w:rsidRPr="0029788F">
        <w:rPr>
          <w:i/>
          <w:lang w:val="en-GB"/>
        </w:rPr>
        <w:t>}</w:t>
      </w:r>
      <w:r w:rsidR="00E05216" w:rsidRPr="0029788F">
        <w:rPr>
          <w:lang w:val="en-GB"/>
        </w:rPr>
        <w:t xml:space="preserve">  </w:t>
      </w:r>
      <w:r w:rsidR="007A129D" w:rsidRPr="0029788F">
        <w:rPr>
          <w:b/>
          <w:lang w:val="en-GB"/>
        </w:rPr>
        <w:t>if</w:t>
      </w:r>
      <w:r w:rsidR="007A129D" w:rsidRPr="0029788F">
        <w:rPr>
          <w:lang w:val="en-GB"/>
        </w:rPr>
        <w:t xml:space="preserve"> LENGTH(DATALIST) &gt; BOUND </w:t>
      </w:r>
      <w:r w:rsidR="007A129D" w:rsidRPr="0029788F">
        <w:rPr>
          <w:b/>
          <w:lang w:val="en-GB"/>
        </w:rPr>
        <w:t>then</w:t>
      </w:r>
      <w:r w:rsidR="007A129D" w:rsidRPr="0029788F">
        <w:rPr>
          <w:lang w:val="en-GB"/>
        </w:rPr>
        <w:t xml:space="preserve"> </w:t>
      </w:r>
      <w:r w:rsidR="007A129D" w:rsidRPr="0029788F">
        <w:rPr>
          <w:b/>
          <w:lang w:val="en-GB"/>
        </w:rPr>
        <w:t>return</w:t>
      </w:r>
      <w:r w:rsidR="007A129D" w:rsidRPr="0029788F">
        <w:rPr>
          <w:lang w:val="en-GB"/>
        </w:rPr>
        <w:t xml:space="preserve"> FAIL;</w:t>
      </w:r>
      <w:r w:rsidR="002068EB" w:rsidRPr="0029788F">
        <w:rPr>
          <w:lang w:val="en-GB"/>
        </w:rPr>
        <w:br/>
      </w:r>
      <w:r w:rsidR="0026052A" w:rsidRPr="0029788F">
        <w:rPr>
          <w:lang w:val="en-GB"/>
        </w:rPr>
        <w:t xml:space="preserve">             </w:t>
      </w:r>
      <w:r w:rsidR="002068EB" w:rsidRPr="0029788F">
        <w:rPr>
          <w:i/>
          <w:lang w:val="en-GB"/>
        </w:rPr>
        <w:t>{The procedure fails if too many rules have</w:t>
      </w:r>
      <w:r w:rsidR="00B46049">
        <w:rPr>
          <w:i/>
          <w:lang w:val="en-GB"/>
        </w:rPr>
        <w:t xml:space="preserve"> been</w:t>
      </w:r>
      <w:r w:rsidR="002068EB" w:rsidRPr="0029788F">
        <w:rPr>
          <w:i/>
          <w:lang w:val="en-GB"/>
        </w:rPr>
        <w:br/>
        <w:t xml:space="preserve">              applied. BOUND is a global variable</w:t>
      </w:r>
      <w:r w:rsidR="00B46049">
        <w:rPr>
          <w:i/>
          <w:lang w:val="en-GB"/>
        </w:rPr>
        <w:t xml:space="preserve"> specified</w:t>
      </w:r>
      <w:r w:rsidR="002068EB" w:rsidRPr="0029788F">
        <w:rPr>
          <w:i/>
          <w:lang w:val="en-GB"/>
        </w:rPr>
        <w:br/>
        <w:t xml:space="preserve">              before the procedure is first called.}</w:t>
      </w:r>
      <w:r w:rsidR="0015088B" w:rsidRPr="0029788F">
        <w:rPr>
          <w:lang w:val="en-GB"/>
        </w:rPr>
        <w:br/>
      </w:r>
      <w:r w:rsidR="00834C0B" w:rsidRPr="0029788F">
        <w:rPr>
          <w:i/>
          <w:lang w:val="en-GB"/>
        </w:rPr>
        <w:t xml:space="preserve">{ </w:t>
      </w:r>
      <w:r w:rsidR="004B676D" w:rsidRPr="0029788F">
        <w:rPr>
          <w:i/>
          <w:lang w:val="en-GB"/>
        </w:rPr>
        <w:t>6</w:t>
      </w:r>
      <w:r w:rsidR="0015088B" w:rsidRPr="0029788F">
        <w:rPr>
          <w:i/>
          <w:lang w:val="en-GB"/>
        </w:rPr>
        <w:t>}</w:t>
      </w:r>
      <w:r w:rsidR="00E05216" w:rsidRPr="0029788F">
        <w:rPr>
          <w:lang w:val="en-GB"/>
        </w:rPr>
        <w:t xml:space="preserve">  </w:t>
      </w:r>
      <w:r w:rsidR="007A129D" w:rsidRPr="0029788F">
        <w:rPr>
          <w:lang w:val="en-GB"/>
        </w:rPr>
        <w:t>RULES := APPRULES(DATA);</w:t>
      </w:r>
      <w:r w:rsidR="0015088B" w:rsidRPr="0029788F">
        <w:rPr>
          <w:lang w:val="en-GB"/>
        </w:rPr>
        <w:br/>
      </w:r>
      <w:r w:rsidR="00834C0B" w:rsidRPr="0029788F">
        <w:rPr>
          <w:i/>
          <w:lang w:val="en-GB"/>
        </w:rPr>
        <w:t xml:space="preserve">{ </w:t>
      </w:r>
      <w:r w:rsidR="004B676D" w:rsidRPr="0029788F">
        <w:rPr>
          <w:i/>
          <w:lang w:val="en-GB"/>
        </w:rPr>
        <w:t>7</w:t>
      </w:r>
      <w:r w:rsidR="0015088B" w:rsidRPr="0029788F">
        <w:rPr>
          <w:i/>
          <w:lang w:val="en-GB"/>
        </w:rPr>
        <w:t>}</w:t>
      </w:r>
      <w:r w:rsidR="00E05216" w:rsidRPr="0029788F">
        <w:rPr>
          <w:lang w:val="en-GB"/>
        </w:rPr>
        <w:t xml:space="preserve">  </w:t>
      </w:r>
      <w:r w:rsidR="007A129D" w:rsidRPr="0029788F">
        <w:rPr>
          <w:lang w:val="en-GB"/>
        </w:rPr>
        <w:t>LOOP:</w:t>
      </w:r>
      <w:r w:rsidR="00916DB8" w:rsidRPr="0029788F">
        <w:rPr>
          <w:lang w:val="en-GB"/>
        </w:rPr>
        <w:t xml:space="preserve">    </w:t>
      </w:r>
      <w:r w:rsidR="007A129D" w:rsidRPr="0029788F">
        <w:rPr>
          <w:b/>
          <w:lang w:val="en-GB"/>
        </w:rPr>
        <w:t>if</w:t>
      </w:r>
      <w:r w:rsidR="007A129D" w:rsidRPr="0029788F">
        <w:rPr>
          <w:lang w:val="en-GB"/>
        </w:rPr>
        <w:t xml:space="preserve"> NULL(RULES) </w:t>
      </w:r>
      <w:r w:rsidR="007A129D" w:rsidRPr="0029788F">
        <w:rPr>
          <w:b/>
          <w:lang w:val="en-GB"/>
        </w:rPr>
        <w:t>then</w:t>
      </w:r>
      <w:r w:rsidR="007A129D" w:rsidRPr="0029788F">
        <w:rPr>
          <w:lang w:val="en-GB"/>
        </w:rPr>
        <w:t xml:space="preserve"> </w:t>
      </w:r>
      <w:r w:rsidR="007A129D" w:rsidRPr="0029788F">
        <w:rPr>
          <w:b/>
          <w:lang w:val="en-GB"/>
        </w:rPr>
        <w:t>return</w:t>
      </w:r>
      <w:r w:rsidR="007A129D" w:rsidRPr="0029788F">
        <w:rPr>
          <w:lang w:val="en-GB"/>
        </w:rPr>
        <w:t xml:space="preserve"> FAIL;</w:t>
      </w:r>
      <w:r w:rsidR="0015088B" w:rsidRPr="0029788F">
        <w:rPr>
          <w:lang w:val="en-GB"/>
        </w:rPr>
        <w:br/>
      </w:r>
      <w:r w:rsidR="00834C0B" w:rsidRPr="0029788F">
        <w:rPr>
          <w:i/>
          <w:lang w:val="en-GB"/>
        </w:rPr>
        <w:t xml:space="preserve">{ </w:t>
      </w:r>
      <w:r w:rsidR="004B676D" w:rsidRPr="0029788F">
        <w:rPr>
          <w:i/>
          <w:lang w:val="en-GB"/>
        </w:rPr>
        <w:t>8</w:t>
      </w:r>
      <w:r w:rsidR="0015088B" w:rsidRPr="0029788F">
        <w:rPr>
          <w:i/>
          <w:lang w:val="en-GB"/>
        </w:rPr>
        <w:t>}</w:t>
      </w:r>
      <w:r w:rsidR="00E05216" w:rsidRPr="0029788F">
        <w:rPr>
          <w:lang w:val="en-GB"/>
        </w:rPr>
        <w:t xml:space="preserve">    </w:t>
      </w:r>
      <w:r w:rsidR="007A129D" w:rsidRPr="0029788F">
        <w:rPr>
          <w:lang w:val="en-GB"/>
        </w:rPr>
        <w:t xml:space="preserve">R </w:t>
      </w:r>
      <w:r w:rsidR="00E05216" w:rsidRPr="0029788F">
        <w:rPr>
          <w:lang w:val="en-GB"/>
        </w:rPr>
        <w:t xml:space="preserve">    </w:t>
      </w:r>
      <w:r w:rsidR="007A129D" w:rsidRPr="0029788F">
        <w:rPr>
          <w:lang w:val="en-GB"/>
        </w:rPr>
        <w:t>:= FIRST(RULES);</w:t>
      </w:r>
      <w:r w:rsidR="0015088B" w:rsidRPr="0029788F">
        <w:rPr>
          <w:lang w:val="en-GB"/>
        </w:rPr>
        <w:br/>
      </w:r>
      <w:r w:rsidR="00834C0B" w:rsidRPr="0029788F">
        <w:rPr>
          <w:i/>
          <w:lang w:val="en-GB"/>
        </w:rPr>
        <w:t xml:space="preserve">{ </w:t>
      </w:r>
      <w:r w:rsidR="004B676D" w:rsidRPr="0029788F">
        <w:rPr>
          <w:i/>
          <w:lang w:val="en-GB"/>
        </w:rPr>
        <w:t>9</w:t>
      </w:r>
      <w:r w:rsidR="0015088B" w:rsidRPr="0029788F">
        <w:rPr>
          <w:i/>
          <w:lang w:val="en-GB"/>
        </w:rPr>
        <w:t>}</w:t>
      </w:r>
      <w:r w:rsidR="00916DB8" w:rsidRPr="0029788F">
        <w:rPr>
          <w:lang w:val="en-GB"/>
        </w:rPr>
        <w:t xml:space="preserve">    </w:t>
      </w:r>
      <w:r w:rsidR="007A129D" w:rsidRPr="0029788F">
        <w:rPr>
          <w:lang w:val="en-GB"/>
        </w:rPr>
        <w:t>RULES := TAIL(RULES);</w:t>
      </w:r>
      <w:r w:rsidR="007E7731">
        <w:rPr>
          <w:lang w:val="en-GB"/>
        </w:rPr>
        <w:t xml:space="preserve"> </w:t>
      </w:r>
      <w:r w:rsidR="007E7731" w:rsidRPr="007E7731">
        <w:rPr>
          <w:i/>
          <w:lang w:val="en-GB"/>
        </w:rPr>
        <w:t>{</w:t>
      </w:r>
      <w:r w:rsidR="007E7731" w:rsidRPr="007E7731">
        <w:rPr>
          <w:i/>
        </w:rPr>
        <w:t>E.g., TAIL(</w:t>
      </w:r>
      <w:r w:rsidR="007E7731" w:rsidRPr="007E7731">
        <w:rPr>
          <w:i/>
        </w:rPr>
        <w:sym w:font="Symbol" w:char="00E1"/>
      </w:r>
      <w:r w:rsidR="007E7731" w:rsidRPr="007E7731">
        <w:rPr>
          <w:i/>
        </w:rPr>
        <w:t>a,b,c</w:t>
      </w:r>
      <w:r w:rsidR="007E7731" w:rsidRPr="007E7731">
        <w:rPr>
          <w:i/>
        </w:rPr>
        <w:sym w:font="Symbol" w:char="00F1"/>
      </w:r>
      <w:r w:rsidR="007E7731" w:rsidRPr="007E7731">
        <w:rPr>
          <w:i/>
        </w:rPr>
        <w:t>)</w:t>
      </w:r>
      <w:r w:rsidR="007E7731" w:rsidRPr="007E7731">
        <w:rPr>
          <w:i/>
          <w:lang w:val="en-US"/>
        </w:rPr>
        <w:t>=</w:t>
      </w:r>
      <w:r w:rsidR="007E7731" w:rsidRPr="007E7731">
        <w:rPr>
          <w:i/>
        </w:rPr>
        <w:sym w:font="Symbol" w:char="00E1"/>
      </w:r>
      <w:r w:rsidR="007E7731" w:rsidRPr="007E7731">
        <w:rPr>
          <w:i/>
        </w:rPr>
        <w:t>b,c</w:t>
      </w:r>
      <w:r w:rsidR="007E7731" w:rsidRPr="007E7731">
        <w:rPr>
          <w:i/>
        </w:rPr>
        <w:sym w:font="Symbol" w:char="00F1"/>
      </w:r>
      <w:r w:rsidR="00B46049">
        <w:rPr>
          <w:i/>
        </w:rPr>
        <w:t>.</w:t>
      </w:r>
      <w:r w:rsidR="007E7731" w:rsidRPr="007E7731">
        <w:rPr>
          <w:i/>
          <w:lang w:val="en-GB"/>
        </w:rPr>
        <w:t>}</w:t>
      </w:r>
      <w:r w:rsidR="0015088B" w:rsidRPr="0029788F">
        <w:rPr>
          <w:lang w:val="en-GB"/>
        </w:rPr>
        <w:br/>
      </w:r>
      <w:r w:rsidR="00834C0B" w:rsidRPr="0029788F">
        <w:rPr>
          <w:i/>
          <w:lang w:val="en-GB"/>
        </w:rPr>
        <w:t>{</w:t>
      </w:r>
      <w:r w:rsidR="004B676D" w:rsidRPr="0029788F">
        <w:rPr>
          <w:i/>
          <w:lang w:val="en-GB"/>
        </w:rPr>
        <w:t>10</w:t>
      </w:r>
      <w:r w:rsidR="0015088B" w:rsidRPr="0029788F">
        <w:rPr>
          <w:i/>
          <w:lang w:val="en-GB"/>
        </w:rPr>
        <w:t>}</w:t>
      </w:r>
      <w:r w:rsidR="00916DB8" w:rsidRPr="0029788F">
        <w:rPr>
          <w:lang w:val="en-GB"/>
        </w:rPr>
        <w:t xml:space="preserve">    </w:t>
      </w:r>
      <w:r w:rsidR="007A129D" w:rsidRPr="0029788F">
        <w:rPr>
          <w:lang w:val="en-GB"/>
        </w:rPr>
        <w:t>RDATA := R(DATA);</w:t>
      </w:r>
      <w:r w:rsidR="0015088B" w:rsidRPr="0029788F">
        <w:rPr>
          <w:lang w:val="en-GB"/>
        </w:rPr>
        <w:br/>
      </w:r>
      <w:r w:rsidR="00834C0B" w:rsidRPr="0029788F">
        <w:rPr>
          <w:i/>
          <w:lang w:val="en-GB"/>
        </w:rPr>
        <w:t>{</w:t>
      </w:r>
      <w:r w:rsidR="004B676D" w:rsidRPr="0029788F">
        <w:rPr>
          <w:i/>
          <w:lang w:val="en-GB"/>
        </w:rPr>
        <w:t>11</w:t>
      </w:r>
      <w:r w:rsidR="0015088B" w:rsidRPr="0029788F">
        <w:rPr>
          <w:i/>
          <w:lang w:val="en-GB"/>
        </w:rPr>
        <w:t>}</w:t>
      </w:r>
      <w:r w:rsidR="00916DB8" w:rsidRPr="0029788F">
        <w:rPr>
          <w:lang w:val="en-GB"/>
        </w:rPr>
        <w:t xml:space="preserve">    </w:t>
      </w:r>
      <w:r w:rsidR="007A129D" w:rsidRPr="0029788F">
        <w:rPr>
          <w:lang w:val="en-GB"/>
        </w:rPr>
        <w:t>RDATALIST := CONS(RDATA, DATALIST);</w:t>
      </w:r>
      <w:r w:rsidR="00AD6DF3" w:rsidRPr="0029788F">
        <w:rPr>
          <w:lang w:val="en-GB"/>
        </w:rPr>
        <w:t xml:space="preserve"> </w:t>
      </w:r>
      <w:r w:rsidR="00AD6DF3" w:rsidRPr="0029788F">
        <w:rPr>
          <w:i/>
          <w:lang w:val="en-GB"/>
        </w:rPr>
        <w:t>{The list of data-</w:t>
      </w:r>
      <w:r w:rsidR="00AD6DF3" w:rsidRPr="0029788F">
        <w:rPr>
          <w:i/>
          <w:lang w:val="en-GB"/>
        </w:rPr>
        <w:br/>
        <w:t xml:space="preserve">            bases </w:t>
      </w:r>
      <w:r w:rsidR="00E05216" w:rsidRPr="0029788F">
        <w:rPr>
          <w:i/>
          <w:lang w:val="en-GB"/>
        </w:rPr>
        <w:t>visited so far is</w:t>
      </w:r>
      <w:r w:rsidR="00AD6DF3" w:rsidRPr="0029788F">
        <w:rPr>
          <w:i/>
          <w:lang w:val="en-GB"/>
        </w:rPr>
        <w:t xml:space="preserve"> </w:t>
      </w:r>
      <w:r w:rsidR="00E05216" w:rsidRPr="0029788F">
        <w:rPr>
          <w:i/>
          <w:lang w:val="en-GB"/>
        </w:rPr>
        <w:t>extended by adding RDATA.}</w:t>
      </w:r>
      <w:r w:rsidR="0015088B" w:rsidRPr="0029788F">
        <w:rPr>
          <w:lang w:val="en-GB"/>
        </w:rPr>
        <w:br/>
      </w:r>
      <w:r w:rsidR="00834C0B" w:rsidRPr="0029788F">
        <w:rPr>
          <w:i/>
          <w:lang w:val="en-GB"/>
        </w:rPr>
        <w:t>{</w:t>
      </w:r>
      <w:r w:rsidR="004B676D" w:rsidRPr="0029788F">
        <w:rPr>
          <w:i/>
          <w:lang w:val="en-GB"/>
        </w:rPr>
        <w:t>12</w:t>
      </w:r>
      <w:r w:rsidR="0015088B" w:rsidRPr="0029788F">
        <w:rPr>
          <w:i/>
          <w:lang w:val="en-GB"/>
        </w:rPr>
        <w:t>}</w:t>
      </w:r>
      <w:r w:rsidR="00916DB8" w:rsidRPr="0029788F">
        <w:rPr>
          <w:lang w:val="en-GB"/>
        </w:rPr>
        <w:t xml:space="preserve">    </w:t>
      </w:r>
      <w:r w:rsidR="007A129D" w:rsidRPr="0029788F">
        <w:rPr>
          <w:lang w:val="en-GB"/>
        </w:rPr>
        <w:t>PATH := BACKTRACK1(RDATALIST);</w:t>
      </w:r>
      <w:r w:rsidR="0015088B" w:rsidRPr="0029788F">
        <w:rPr>
          <w:lang w:val="en-GB"/>
        </w:rPr>
        <w:br/>
      </w:r>
      <w:r w:rsidR="00834C0B" w:rsidRPr="0029788F">
        <w:rPr>
          <w:i/>
          <w:lang w:val="en-GB"/>
        </w:rPr>
        <w:t>{</w:t>
      </w:r>
      <w:r w:rsidR="004B676D" w:rsidRPr="0029788F">
        <w:rPr>
          <w:i/>
          <w:lang w:val="en-GB"/>
        </w:rPr>
        <w:t>13</w:t>
      </w:r>
      <w:r w:rsidR="007A129D" w:rsidRPr="0029788F">
        <w:rPr>
          <w:i/>
          <w:lang w:val="en-GB"/>
        </w:rPr>
        <w:t>}</w:t>
      </w:r>
      <w:r w:rsidR="00916DB8" w:rsidRPr="0029788F">
        <w:rPr>
          <w:lang w:val="en-GB"/>
        </w:rPr>
        <w:t xml:space="preserve">    </w:t>
      </w:r>
      <w:r w:rsidR="007A129D" w:rsidRPr="0029788F">
        <w:rPr>
          <w:b/>
          <w:lang w:val="en-GB"/>
        </w:rPr>
        <w:t>if</w:t>
      </w:r>
      <w:r w:rsidR="007A129D" w:rsidRPr="0029788F">
        <w:rPr>
          <w:lang w:val="en-GB"/>
        </w:rPr>
        <w:t xml:space="preserve"> PATH = FAIL </w:t>
      </w:r>
      <w:r w:rsidR="007A129D" w:rsidRPr="0029788F">
        <w:rPr>
          <w:b/>
          <w:lang w:val="en-GB"/>
        </w:rPr>
        <w:t>then</w:t>
      </w:r>
      <w:r w:rsidR="007A129D" w:rsidRPr="0029788F">
        <w:rPr>
          <w:lang w:val="en-GB"/>
        </w:rPr>
        <w:t xml:space="preserve"> </w:t>
      </w:r>
      <w:r w:rsidR="007A129D" w:rsidRPr="0029788F">
        <w:rPr>
          <w:b/>
          <w:lang w:val="en-GB"/>
        </w:rPr>
        <w:t>goto</w:t>
      </w:r>
      <w:r w:rsidR="007A129D" w:rsidRPr="0029788F">
        <w:rPr>
          <w:lang w:val="en-GB"/>
        </w:rPr>
        <w:t xml:space="preserve"> LOOP;</w:t>
      </w:r>
      <w:r w:rsidR="007A129D" w:rsidRPr="0029788F">
        <w:rPr>
          <w:lang w:val="en-GB"/>
        </w:rPr>
        <w:br/>
      </w:r>
      <w:r w:rsidR="00834C0B" w:rsidRPr="0029788F">
        <w:rPr>
          <w:i/>
          <w:lang w:val="en-GB"/>
        </w:rPr>
        <w:t>{</w:t>
      </w:r>
      <w:r w:rsidR="004B676D" w:rsidRPr="0029788F">
        <w:rPr>
          <w:i/>
          <w:lang w:val="en-GB"/>
        </w:rPr>
        <w:t>14</w:t>
      </w:r>
      <w:r w:rsidR="007A129D" w:rsidRPr="0029788F">
        <w:rPr>
          <w:i/>
          <w:lang w:val="en-GB"/>
        </w:rPr>
        <w:t>}</w:t>
      </w:r>
      <w:r w:rsidR="00E05216" w:rsidRPr="0029788F">
        <w:rPr>
          <w:lang w:val="en-GB"/>
        </w:rPr>
        <w:t xml:space="preserve">  </w:t>
      </w:r>
      <w:r w:rsidR="007A129D" w:rsidRPr="0029788F">
        <w:rPr>
          <w:b/>
          <w:lang w:val="en-GB"/>
        </w:rPr>
        <w:t>return</w:t>
      </w:r>
      <w:r w:rsidR="007A129D" w:rsidRPr="0029788F">
        <w:rPr>
          <w:lang w:val="en-GB"/>
        </w:rPr>
        <w:t xml:space="preserve"> CONS(R, PATH);</w:t>
      </w:r>
      <w:r w:rsidR="007A129D" w:rsidRPr="0029788F">
        <w:rPr>
          <w:lang w:val="en-GB"/>
        </w:rPr>
        <w:br/>
      </w:r>
      <w:r w:rsidR="007A129D" w:rsidRPr="0029788F">
        <w:rPr>
          <w:b/>
          <w:lang w:val="en-GB"/>
        </w:rPr>
        <w:t>end</w:t>
      </w:r>
      <w:r w:rsidR="007A129D" w:rsidRPr="0029788F">
        <w:rPr>
          <w:lang w:val="en-GB"/>
        </w:rPr>
        <w:t xml:space="preserve"> </w:t>
      </w:r>
      <w:r w:rsidR="007A129D" w:rsidRPr="0029788F">
        <w:rPr>
          <w:b/>
          <w:lang w:val="en-GB"/>
        </w:rPr>
        <w:t>procedure</w:t>
      </w:r>
      <w:r w:rsidR="007A129D" w:rsidRPr="0029788F">
        <w:rPr>
          <w:lang w:val="en-GB"/>
        </w:rPr>
        <w:t>;</w:t>
      </w:r>
    </w:p>
    <w:p w:rsidR="00B87465" w:rsidRPr="0029788F" w:rsidRDefault="00B87465" w:rsidP="00B87465">
      <w:pPr>
        <w:pStyle w:val="Tekstas"/>
      </w:pPr>
      <w:r w:rsidRPr="0029788F">
        <w:t xml:space="preserve">The 8-puzzle example of backtracking that </w:t>
      </w:r>
      <w:r w:rsidR="003A78A6">
        <w:t xml:space="preserve">is examined </w:t>
      </w:r>
      <w:r w:rsidR="00996C89">
        <w:t xml:space="preserve">further </w:t>
      </w:r>
      <w:r w:rsidRPr="0029788F">
        <w:t>uses BOUND = 7. N</w:t>
      </w:r>
      <w:r w:rsidR="00F62B32">
        <w:t>ote that BACKTRACK1</w:t>
      </w:r>
      <w:r w:rsidRPr="0029788F">
        <w:t xml:space="preserve"> does not remember </w:t>
      </w:r>
      <w:r w:rsidRPr="0029788F">
        <w:rPr>
          <w:i/>
        </w:rPr>
        <w:t>all</w:t>
      </w:r>
      <w:r w:rsidRPr="0029788F">
        <w:t xml:space="preserve"> databases that it visited previously. Backtracking involves “forgetting” all databases whose paths</w:t>
      </w:r>
      <w:r w:rsidR="003A78A6">
        <w:t xml:space="preserve"> lead to failures. BACKTRACK1</w:t>
      </w:r>
      <w:r w:rsidRPr="0029788F">
        <w:t xml:space="preserve"> remembers only those databases on the </w:t>
      </w:r>
      <w:r w:rsidRPr="0029788F">
        <w:rPr>
          <w:i/>
        </w:rPr>
        <w:t>current</w:t>
      </w:r>
      <w:r w:rsidR="003A78A6">
        <w:t xml:space="preserve"> path back to the initial one, i.e. the thread. </w:t>
      </w:r>
      <w:r w:rsidR="00CB511C">
        <w:t xml:space="preserve">Hence, </w:t>
      </w:r>
      <w:r w:rsidR="003A78A6">
        <w:t>DATALIST plays the role of a stack.</w:t>
      </w:r>
    </w:p>
    <w:p w:rsidR="00713DB9" w:rsidRPr="0029788F" w:rsidRDefault="00E05216" w:rsidP="00977B70">
      <w:pPr>
        <w:pStyle w:val="Heading1"/>
      </w:pPr>
      <w:bookmarkStart w:id="37" w:name="_Toc154287583"/>
      <w:bookmarkStart w:id="38" w:name="_Toc154312046"/>
      <w:bookmarkStart w:id="39" w:name="_Toc3642538"/>
      <w:r w:rsidRPr="0029788F">
        <w:lastRenderedPageBreak/>
        <w:t>De</w:t>
      </w:r>
      <w:r w:rsidR="006B2E37" w:rsidRPr="0029788F">
        <w:t>pth-f</w:t>
      </w:r>
      <w:r w:rsidR="00213FE5">
        <w:t>irst s</w:t>
      </w:r>
      <w:r w:rsidR="006B2E37" w:rsidRPr="0029788F">
        <w:t>earch</w:t>
      </w:r>
      <w:bookmarkEnd w:id="37"/>
      <w:bookmarkEnd w:id="38"/>
      <w:r w:rsidR="00C45D48">
        <w:t xml:space="preserve"> in</w:t>
      </w:r>
      <w:r w:rsidR="00213FE5">
        <w:t xml:space="preserve"> a l</w:t>
      </w:r>
      <w:r w:rsidR="00E12870">
        <w:t>abyrinth</w:t>
      </w:r>
      <w:bookmarkEnd w:id="39"/>
    </w:p>
    <w:p w:rsidR="006B2E37" w:rsidRPr="0029788F" w:rsidRDefault="00E05216" w:rsidP="006B2E37">
      <w:pPr>
        <w:pStyle w:val="Tekstas"/>
      </w:pPr>
      <w:r w:rsidRPr="0029788F">
        <w:t xml:space="preserve">This section </w:t>
      </w:r>
      <w:r w:rsidR="006B2E37" w:rsidRPr="0029788F">
        <w:t>demonstrate</w:t>
      </w:r>
      <w:r w:rsidRPr="0029788F">
        <w:t>s</w:t>
      </w:r>
      <w:r w:rsidR="006B2E37" w:rsidRPr="0029788F">
        <w:t xml:space="preserve"> </w:t>
      </w:r>
      <w:r w:rsidRPr="0029788F">
        <w:t xml:space="preserve">the </w:t>
      </w:r>
      <w:r w:rsidR="00713DB9" w:rsidRPr="0029788F">
        <w:t>BACKTRACK1</w:t>
      </w:r>
      <w:r w:rsidRPr="0029788F">
        <w:t xml:space="preserve"> procedure</w:t>
      </w:r>
      <w:r w:rsidR="00C45D48">
        <w:t xml:space="preserve"> i</w:t>
      </w:r>
      <w:r w:rsidR="00703D5A" w:rsidRPr="0029788F">
        <w:t>n a labyrinth</w:t>
      </w:r>
      <w:r w:rsidR="006B2E37" w:rsidRPr="0029788F">
        <w:t>.</w:t>
      </w:r>
      <w:r w:rsidR="00E70A07" w:rsidRPr="0029788F">
        <w:t xml:space="preserve"> The labyrinth is represented as a t</w:t>
      </w:r>
      <w:r w:rsidR="003A78A6">
        <w:t>wo-dimensional array. Wall tiles</w:t>
      </w:r>
      <w:r w:rsidR="00071937">
        <w:t xml:space="preserve"> are marked </w:t>
      </w:r>
      <w:r w:rsidR="007649D4">
        <w:t xml:space="preserve">with </w:t>
      </w:r>
      <w:r w:rsidR="00071937">
        <w:t>1 and free ones</w:t>
      </w:r>
      <w:r w:rsidR="00E70A07" w:rsidRPr="0029788F">
        <w:t xml:space="preserve"> </w:t>
      </w:r>
      <w:r w:rsidR="007649D4">
        <w:t xml:space="preserve">with </w:t>
      </w:r>
      <w:r w:rsidR="00E70A07" w:rsidRPr="0029788F">
        <w:t xml:space="preserve">0. Agent position is marked </w:t>
      </w:r>
      <w:r w:rsidR="007649D4">
        <w:t xml:space="preserve">with </w:t>
      </w:r>
      <w:r w:rsidR="00E70A07" w:rsidRPr="0029788F">
        <w:t>2; see Fig. 7.1.</w:t>
      </w:r>
      <w:r w:rsidR="00BC7B71" w:rsidRPr="0029788F">
        <w:t xml:space="preserve"> (</w:t>
      </w:r>
      <w:r w:rsidR="00C83620" w:rsidRPr="0029788F">
        <w:t xml:space="preserve">See also </w:t>
      </w:r>
      <w:hyperlink r:id="rId50" w:history="1">
        <w:r w:rsidR="00F42C15" w:rsidRPr="00611286">
          <w:rPr>
            <w:rStyle w:val="Hyperlink"/>
          </w:rPr>
          <w:t>https://en.wikipedia.org/wiki/Labyrinth</w:t>
        </w:r>
      </w:hyperlink>
      <w:r w:rsidR="00C83620" w:rsidRPr="0029788F">
        <w:t>; l</w:t>
      </w:r>
      <w:r w:rsidR="00BC7B71" w:rsidRPr="0029788F">
        <w:t xml:space="preserve">abyrinth variation maze </w:t>
      </w:r>
      <w:r w:rsidR="00C83620" w:rsidRPr="0029788F">
        <w:t xml:space="preserve">see </w:t>
      </w:r>
      <w:hyperlink r:id="rId51" w:history="1">
        <w:r w:rsidR="00F42C15" w:rsidRPr="00611286">
          <w:rPr>
            <w:rStyle w:val="Hyperlink"/>
          </w:rPr>
          <w:t>https://en.wikipedia.org/wiki/Maze_solving_algorithm</w:t>
        </w:r>
      </w:hyperlink>
      <w:r w:rsidR="00BD197D" w:rsidRPr="0029788F">
        <w:t>.</w:t>
      </w:r>
      <w:r w:rsidR="00BC7B71" w:rsidRPr="0029788F">
        <w:t>)</w:t>
      </w:r>
    </w:p>
    <w:p w:rsidR="00D042CD" w:rsidRPr="0029788F" w:rsidRDefault="00700618" w:rsidP="004320E7">
      <w:pPr>
        <w:pStyle w:val="Paviliustracija"/>
        <w:spacing w:before="240" w:after="360"/>
        <w:rPr>
          <w:lang w:val="en-GB"/>
        </w:rPr>
      </w:pPr>
      <w:r>
        <w:rPr>
          <w:noProof/>
          <w:lang w:val="lt-LT" w:eastAsia="lt-LT"/>
        </w:rPr>
        <w:drawing>
          <wp:inline distT="0" distB="0" distL="0" distR="0">
            <wp:extent cx="5387340" cy="24460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7340" cy="2446020"/>
                    </a:xfrm>
                    <a:prstGeom prst="rect">
                      <a:avLst/>
                    </a:prstGeom>
                  </pic:spPr>
                </pic:pic>
              </a:graphicData>
            </a:graphic>
          </wp:inline>
        </w:drawing>
      </w:r>
    </w:p>
    <w:p w:rsidR="00C02056" w:rsidRDefault="006B2E37" w:rsidP="004320E7">
      <w:pPr>
        <w:pStyle w:val="Pavaprasymas"/>
        <w:spacing w:before="120"/>
      </w:pPr>
      <w:r w:rsidRPr="0029788F">
        <w:t xml:space="preserve">Fig. </w:t>
      </w:r>
      <w:r w:rsidR="00370A2D" w:rsidRPr="0029788F">
        <w:t>7</w:t>
      </w:r>
      <w:r w:rsidR="00C02056" w:rsidRPr="0029788F">
        <w:t>.1</w:t>
      </w:r>
      <w:r w:rsidRPr="0029788F">
        <w:t>.</w:t>
      </w:r>
      <w:r w:rsidRPr="0029788F">
        <w:tab/>
        <w:t>A sample labyrinth</w:t>
      </w:r>
      <w:r w:rsidR="00757776" w:rsidRPr="0029788F">
        <w:t xml:space="preserve"> and its representation with a two-d</w:t>
      </w:r>
      <w:r w:rsidR="003A78A6">
        <w:t>imensional array LAB. Wall tiles</w:t>
      </w:r>
      <w:r w:rsidR="00071937">
        <w:t xml:space="preserve"> are marked 1 and free ones</w:t>
      </w:r>
      <w:r w:rsidR="00757776" w:rsidRPr="0029788F">
        <w:t xml:space="preserve"> 0. </w:t>
      </w:r>
      <w:r w:rsidR="00854603" w:rsidRPr="0029788F">
        <w:t>T</w:t>
      </w:r>
      <w:r w:rsidR="00757776" w:rsidRPr="0029788F">
        <w:t xml:space="preserve">hree exits </w:t>
      </w:r>
      <w:r w:rsidR="00854603" w:rsidRPr="0029788F">
        <w:t xml:space="preserve">are </w:t>
      </w:r>
      <w:r w:rsidR="00757776" w:rsidRPr="0029788F">
        <w:t xml:space="preserve">LAB[1,6], LAB[7,6] and LAB[6,7]. </w:t>
      </w:r>
      <w:r w:rsidR="00321FDC" w:rsidRPr="0029788F">
        <w:t>T</w:t>
      </w:r>
      <w:r w:rsidR="00757776" w:rsidRPr="0029788F">
        <w:t xml:space="preserve">he agent starts from </w:t>
      </w:r>
      <w:r w:rsidRPr="0029788F">
        <w:t xml:space="preserve">the position </w:t>
      </w:r>
      <w:r w:rsidR="00C64641" w:rsidRPr="0029788F">
        <w:t>X=5, Y=4</w:t>
      </w:r>
      <w:r w:rsidR="00E833F3" w:rsidRPr="0029788F">
        <w:t xml:space="preserve"> </w:t>
      </w:r>
      <w:r w:rsidR="00757776" w:rsidRPr="0029788F">
        <w:t>mar</w:t>
      </w:r>
      <w:r w:rsidR="00E70A07" w:rsidRPr="0029788F">
        <w:t>ked 2, i.e.</w:t>
      </w:r>
      <w:r w:rsidR="00757776" w:rsidRPr="0029788F">
        <w:t xml:space="preserve"> LAB[5,4] = 2</w:t>
      </w:r>
    </w:p>
    <w:tbl>
      <w:tblPr>
        <w:tblW w:w="0" w:type="auto"/>
        <w:jc w:val="center"/>
        <w:tblLook w:val="04A0" w:firstRow="1" w:lastRow="0" w:firstColumn="1" w:lastColumn="0" w:noHBand="0" w:noVBand="1"/>
      </w:tblPr>
      <w:tblGrid>
        <w:gridCol w:w="4107"/>
        <w:gridCol w:w="4964"/>
      </w:tblGrid>
      <w:tr w:rsidR="007864CE" w:rsidTr="00FB5A1E">
        <w:trPr>
          <w:jc w:val="center"/>
        </w:trPr>
        <w:tc>
          <w:tcPr>
            <w:tcW w:w="4131" w:type="dxa"/>
          </w:tcPr>
          <w:p w:rsidR="00A42164" w:rsidRDefault="004320E7" w:rsidP="004320E7">
            <w:pPr>
              <w:pStyle w:val="Tekstas"/>
            </w:pPr>
            <w:r w:rsidRPr="0029788F">
              <w:t>The agent can move in four directions {</w:t>
            </w:r>
            <w:r w:rsidRPr="007864CE">
              <w:rPr>
                <w:i/>
              </w:rPr>
              <w:t>π</w:t>
            </w:r>
            <w:r w:rsidRPr="007864CE">
              <w:rPr>
                <w:i/>
                <w:vertAlign w:val="subscript"/>
              </w:rPr>
              <w:t>1</w:t>
            </w:r>
            <w:r w:rsidRPr="007864CE">
              <w:rPr>
                <w:i/>
              </w:rPr>
              <w:t>, π</w:t>
            </w:r>
            <w:r w:rsidRPr="007864CE">
              <w:rPr>
                <w:i/>
                <w:vertAlign w:val="subscript"/>
              </w:rPr>
              <w:t>2</w:t>
            </w:r>
            <w:r w:rsidRPr="007864CE">
              <w:rPr>
                <w:i/>
              </w:rPr>
              <w:t>, π</w:t>
            </w:r>
            <w:r w:rsidRPr="007864CE">
              <w:rPr>
                <w:i/>
                <w:vertAlign w:val="subscript"/>
              </w:rPr>
              <w:t>3</w:t>
            </w:r>
            <w:r w:rsidRPr="007864CE">
              <w:rPr>
                <w:i/>
              </w:rPr>
              <w:t>, π</w:t>
            </w:r>
            <w:r w:rsidRPr="007864CE">
              <w:rPr>
                <w:i/>
                <w:vertAlign w:val="subscript"/>
              </w:rPr>
              <w:t>4</w:t>
            </w:r>
            <w:r w:rsidRPr="0029788F">
              <w:t>}; see Fig. 7.2. A BACKTRACK1 program is presented below. It finds a path.</w:t>
            </w:r>
            <w:r>
              <w:t xml:space="preserve"> The list DATALIST plays the stack’s role. Meta</w:t>
            </w:r>
            <w:r w:rsidR="0051198A">
              <w:t>phorically it corresponds to Ariadne’s thread;</w:t>
            </w:r>
            <w:r>
              <w:t xml:space="preserve"> see the Greek myth, </w:t>
            </w:r>
            <w:hyperlink r:id="rId53" w:history="1">
              <w:r w:rsidRPr="00125756">
                <w:rPr>
                  <w:rStyle w:val="Hyperlink"/>
                </w:rPr>
                <w:t>https://en.wikipedia.org/wiki/Ariadne</w:t>
              </w:r>
            </w:hyperlink>
            <w:r>
              <w:t>.</w:t>
            </w:r>
          </w:p>
          <w:p w:rsidR="00D83764" w:rsidRPr="007864CE" w:rsidRDefault="008451EA" w:rsidP="007864CE">
            <w:pPr>
              <w:pStyle w:val="Paviliustracija"/>
              <w:spacing w:before="240"/>
              <w:rPr>
                <w:lang w:val="en-GB"/>
              </w:rPr>
            </w:pPr>
            <w:r w:rsidRPr="00854CB9">
              <w:rPr>
                <w:noProof/>
                <w:lang w:val="lt-LT" w:eastAsia="lt-LT"/>
              </w:rPr>
              <w:drawing>
                <wp:inline distT="0" distB="0" distL="0" distR="0">
                  <wp:extent cx="832485" cy="867410"/>
                  <wp:effectExtent l="0" t="0" r="5715" b="8890"/>
                  <wp:docPr id="256" name="Picture 31"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2485" cy="867410"/>
                          </a:xfrm>
                          <a:prstGeom prst="rect">
                            <a:avLst/>
                          </a:prstGeom>
                          <a:noFill/>
                          <a:ln>
                            <a:noFill/>
                          </a:ln>
                        </pic:spPr>
                      </pic:pic>
                    </a:graphicData>
                  </a:graphic>
                </wp:inline>
              </w:drawing>
            </w:r>
          </w:p>
          <w:p w:rsidR="00D83764" w:rsidRDefault="00D83764" w:rsidP="007864CE">
            <w:pPr>
              <w:pStyle w:val="Pavaprasymas"/>
              <w:spacing w:after="0"/>
              <w:ind w:left="992" w:right="0"/>
            </w:pPr>
            <w:r w:rsidRPr="0029788F">
              <w:t>Fig. 7.2.</w:t>
            </w:r>
            <w:r w:rsidRPr="0029788F">
              <w:tab/>
              <w:t>Agent’s four moves</w:t>
            </w:r>
          </w:p>
        </w:tc>
        <w:tc>
          <w:tcPr>
            <w:tcW w:w="5067" w:type="dxa"/>
          </w:tcPr>
          <w:p w:rsidR="00A42164" w:rsidRPr="007864CE" w:rsidRDefault="008451EA" w:rsidP="007864CE">
            <w:pPr>
              <w:pStyle w:val="Paviliustracija"/>
              <w:keepNext/>
              <w:spacing w:before="80"/>
              <w:rPr>
                <w:lang w:val="en-GB"/>
              </w:rPr>
            </w:pPr>
            <w:r w:rsidRPr="00854CB9">
              <w:rPr>
                <w:noProof/>
                <w:lang w:val="lt-LT" w:eastAsia="lt-LT"/>
              </w:rPr>
              <w:drawing>
                <wp:inline distT="0" distB="0" distL="0" distR="0">
                  <wp:extent cx="2420620" cy="2362200"/>
                  <wp:effectExtent l="0" t="0" r="0" b="0"/>
                  <wp:docPr id="255" name="Picture 32"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0620" cy="2362200"/>
                          </a:xfrm>
                          <a:prstGeom prst="rect">
                            <a:avLst/>
                          </a:prstGeom>
                          <a:noFill/>
                          <a:ln>
                            <a:noFill/>
                          </a:ln>
                        </pic:spPr>
                      </pic:pic>
                    </a:graphicData>
                  </a:graphic>
                </wp:inline>
              </w:drawing>
            </w:r>
          </w:p>
          <w:p w:rsidR="00A42164" w:rsidRDefault="00A42164" w:rsidP="007864CE">
            <w:pPr>
              <w:pStyle w:val="Pavaprasymas"/>
              <w:spacing w:after="0"/>
              <w:ind w:left="1009" w:right="0"/>
            </w:pPr>
            <w:r w:rsidRPr="0029788F">
              <w:t>Fig. 7.3</w:t>
            </w:r>
            <w:r w:rsidR="0003273C">
              <w:t>.</w:t>
            </w:r>
            <w:r w:rsidR="0003273C">
              <w:tab/>
              <w:t>A sample labyrinth with an infinite cycle for BACKTRACK</w:t>
            </w:r>
            <w:r w:rsidRPr="0029788F">
              <w:t xml:space="preserve">. </w:t>
            </w:r>
            <w:r w:rsidR="004320E7">
              <w:t>However</w:t>
            </w:r>
            <w:r w:rsidR="0003273C">
              <w:t>,</w:t>
            </w:r>
            <w:r w:rsidR="004320E7">
              <w:t xml:space="preserve"> BACKTRACK1 finds a path</w:t>
            </w:r>
            <w:r w:rsidR="004320E7" w:rsidRPr="0029788F">
              <w:t>.</w:t>
            </w:r>
            <w:r w:rsidR="004320E7">
              <w:t xml:space="preserve"> </w:t>
            </w:r>
            <w:r w:rsidRPr="0029788F">
              <w:t>Agen</w:t>
            </w:r>
            <w:r>
              <w:t xml:space="preserve">t starts from </w:t>
            </w:r>
            <w:r w:rsidRPr="0029788F">
              <w:t>X=5, Y=4</w:t>
            </w:r>
          </w:p>
        </w:tc>
      </w:tr>
    </w:tbl>
    <w:p w:rsidR="00AC574B" w:rsidRPr="0029788F" w:rsidRDefault="008451EA" w:rsidP="009257E7">
      <w:pPr>
        <w:pStyle w:val="Pseudokodaspagebreak"/>
        <w:spacing w:after="120"/>
        <w:rPr>
          <w:lang w:val="en-GB"/>
        </w:rPr>
      </w:pPr>
      <w:r>
        <w:rPr>
          <w:noProof/>
          <w:lang w:val="lt-LT" w:eastAsia="lt-LT"/>
        </w:rPr>
        <w:lastRenderedPageBreak/>
        <mc:AlternateContent>
          <mc:Choice Requires="wps">
            <w:drawing>
              <wp:anchor distT="0" distB="0" distL="114300" distR="114300" simplePos="0" relativeHeight="251657728" behindDoc="0" locked="0" layoutInCell="1" allowOverlap="1">
                <wp:simplePos x="0" y="0"/>
                <wp:positionH relativeFrom="column">
                  <wp:posOffset>2312035</wp:posOffset>
                </wp:positionH>
                <wp:positionV relativeFrom="paragraph">
                  <wp:posOffset>4055745</wp:posOffset>
                </wp:positionV>
                <wp:extent cx="3402965" cy="1517650"/>
                <wp:effectExtent l="0" t="0" r="26035" b="25400"/>
                <wp:wrapNone/>
                <wp:docPr id="1"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517650"/>
                        </a:xfrm>
                        <a:prstGeom prst="rect">
                          <a:avLst/>
                        </a:prstGeom>
                        <a:solidFill>
                          <a:srgbClr val="FFFFFF"/>
                        </a:solidFill>
                        <a:ln w="9525">
                          <a:solidFill>
                            <a:srgbClr val="000000"/>
                          </a:solidFill>
                          <a:miter lim="800000"/>
                          <a:headEnd/>
                          <a:tailEnd/>
                        </a:ln>
                      </wps:spPr>
                      <wps:txbx>
                        <w:txbxContent>
                          <w:p w:rsidR="009633EF" w:rsidRPr="00614229" w:rsidRDefault="009633EF">
                            <w:pPr>
                              <w:rPr>
                                <w:rFonts w:ascii="Times New Roman" w:hAnsi="Times New Roman"/>
                                <w:b/>
                                <w:i/>
                                <w:color w:val="000000"/>
                                <w:sz w:val="24"/>
                                <w:szCs w:val="24"/>
                                <w:lang w:val="lt-LT"/>
                              </w:rPr>
                            </w:pPr>
                            <w:r>
                              <w:rPr>
                                <w:rFonts w:ascii="Times New Roman" w:hAnsi="Times New Roman"/>
                                <w:b/>
                                <w:i/>
                                <w:color w:val="000000"/>
                                <w:sz w:val="24"/>
                                <w:szCs w:val="24"/>
                                <w:lang w:val="lt-LT"/>
                              </w:rPr>
                              <w:t>Three variations</w:t>
                            </w:r>
                            <w:r w:rsidRPr="00614229">
                              <w:rPr>
                                <w:rFonts w:ascii="Times New Roman" w:hAnsi="Times New Roman"/>
                                <w:b/>
                                <w:i/>
                                <w:color w:val="000000"/>
                                <w:sz w:val="24"/>
                                <w:szCs w:val="24"/>
                                <w:lang w:val="lt-LT"/>
                              </w:rPr>
                              <w:t>:</w:t>
                            </w:r>
                          </w:p>
                          <w:p w:rsidR="009633EF" w:rsidRPr="00614229" w:rsidRDefault="009633EF" w:rsidP="00D06C6D">
                            <w:pPr>
                              <w:ind w:left="357" w:hanging="357"/>
                              <w:rPr>
                                <w:rFonts w:ascii="Times New Roman" w:hAnsi="Times New Roman"/>
                                <w:color w:val="000000"/>
                                <w:sz w:val="24"/>
                                <w:szCs w:val="24"/>
                                <w:lang w:val="lt-LT"/>
                              </w:rPr>
                            </w:pPr>
                            <w:r>
                              <w:rPr>
                                <w:rFonts w:ascii="Times New Roman" w:hAnsi="Times New Roman"/>
                                <w:color w:val="000000"/>
                                <w:sz w:val="24"/>
                                <w:szCs w:val="24"/>
                                <w:lang w:val="lt-LT"/>
                              </w:rPr>
                              <w:t>V1) LAB[U,V] := –</w:t>
                            </w:r>
                            <w:r w:rsidRPr="00614229">
                              <w:rPr>
                                <w:rFonts w:ascii="Times New Roman" w:hAnsi="Times New Roman"/>
                                <w:color w:val="000000"/>
                                <w:sz w:val="24"/>
                                <w:szCs w:val="24"/>
                                <w:lang w:val="lt-LT"/>
                              </w:rPr>
                              <w:t xml:space="preserve">1. </w:t>
                            </w:r>
                            <w:r>
                              <w:rPr>
                                <w:rFonts w:ascii="Times New Roman" w:hAnsi="Times New Roman"/>
                                <w:color w:val="000000"/>
                                <w:sz w:val="24"/>
                                <w:szCs w:val="24"/>
                                <w:lang w:val="lt-LT"/>
                              </w:rPr>
                              <w:t xml:space="preserve">This is </w:t>
                            </w:r>
                            <w:r w:rsidRPr="00CE1A48">
                              <w:rPr>
                                <w:rFonts w:ascii="Times New Roman" w:hAnsi="Times New Roman"/>
                                <w:color w:val="000000"/>
                                <w:sz w:val="24"/>
                                <w:szCs w:val="24"/>
                                <w:lang w:val="lt-LT"/>
                              </w:rPr>
                              <w:t>BACKTRACK_</w:t>
                            </w:r>
                            <w:r>
                              <w:rPr>
                                <w:rFonts w:ascii="Times New Roman" w:hAnsi="Times New Roman"/>
                                <w:color w:val="000000"/>
                                <w:sz w:val="24"/>
                                <w:szCs w:val="24"/>
                                <w:lang w:val="lt-LT"/>
                              </w:rPr>
                              <w:t xml:space="preserve"> </w:t>
                            </w:r>
                            <w:r w:rsidRPr="00CE1A48">
                              <w:rPr>
                                <w:rFonts w:ascii="Times New Roman" w:hAnsi="Times New Roman"/>
                                <w:color w:val="000000"/>
                                <w:sz w:val="24"/>
                                <w:szCs w:val="24"/>
                                <w:lang w:val="lt-LT"/>
                              </w:rPr>
                              <w:t>WITH_CLOSED</w:t>
                            </w:r>
                            <w:r w:rsidRPr="00614229">
                              <w:rPr>
                                <w:rFonts w:ascii="Times New Roman" w:hAnsi="Times New Roman"/>
                                <w:color w:val="000000"/>
                                <w:sz w:val="24"/>
                                <w:szCs w:val="24"/>
                                <w:lang w:val="lt-LT"/>
                              </w:rPr>
                              <w:t>.</w:t>
                            </w:r>
                          </w:p>
                          <w:p w:rsidR="009633EF" w:rsidRPr="00614229" w:rsidRDefault="009633EF" w:rsidP="00D06C6D">
                            <w:pPr>
                              <w:ind w:left="357" w:hanging="357"/>
                              <w:rPr>
                                <w:rFonts w:ascii="Times New Roman" w:hAnsi="Times New Roman"/>
                                <w:color w:val="000000"/>
                                <w:sz w:val="24"/>
                                <w:szCs w:val="24"/>
                                <w:lang w:val="lt-LT"/>
                              </w:rPr>
                            </w:pPr>
                            <w:r>
                              <w:rPr>
                                <w:rFonts w:ascii="Times New Roman" w:hAnsi="Times New Roman"/>
                                <w:color w:val="000000"/>
                                <w:sz w:val="24"/>
                                <w:szCs w:val="24"/>
                                <w:lang w:val="lt-LT"/>
                              </w:rPr>
                              <w:t>V2) LAB[U,V] :=  0 and</w:t>
                            </w:r>
                            <w:r w:rsidRPr="00614229">
                              <w:rPr>
                                <w:rFonts w:ascii="Times New Roman" w:hAnsi="Times New Roman"/>
                                <w:color w:val="000000"/>
                                <w:sz w:val="24"/>
                                <w:szCs w:val="24"/>
                                <w:lang w:val="lt-LT"/>
                              </w:rPr>
                              <w:t xml:space="preserve"> LAB[U,V]:=L </w:t>
                            </w:r>
                            <w:r>
                              <w:rPr>
                                <w:rFonts w:ascii="Times New Roman" w:hAnsi="Times New Roman"/>
                                <w:color w:val="000000"/>
                                <w:sz w:val="24"/>
                                <w:szCs w:val="24"/>
                                <w:lang w:val="lt-LT"/>
                              </w:rPr>
                              <w:t>above. This is BACKTRACK1</w:t>
                            </w:r>
                            <w:r w:rsidRPr="00614229">
                              <w:rPr>
                                <w:rFonts w:ascii="Times New Roman" w:hAnsi="Times New Roman"/>
                                <w:color w:val="000000"/>
                                <w:sz w:val="24"/>
                                <w:szCs w:val="24"/>
                                <w:lang w:val="lt-LT"/>
                              </w:rPr>
                              <w:t xml:space="preserve">. </w:t>
                            </w:r>
                            <w:r>
                              <w:rPr>
                                <w:rFonts w:ascii="Times New Roman" w:hAnsi="Times New Roman"/>
                                <w:color w:val="000000"/>
                                <w:sz w:val="24"/>
                                <w:szCs w:val="24"/>
                                <w:lang w:val="lt-LT"/>
                              </w:rPr>
                              <w:t>Two routes around an island, but no cycles</w:t>
                            </w:r>
                            <w:r w:rsidRPr="00614229">
                              <w:rPr>
                                <w:rFonts w:ascii="Times New Roman" w:hAnsi="Times New Roman"/>
                                <w:color w:val="000000"/>
                                <w:sz w:val="24"/>
                                <w:szCs w:val="24"/>
                                <w:lang w:val="lt-LT"/>
                              </w:rPr>
                              <w:t>.</w:t>
                            </w:r>
                          </w:p>
                          <w:p w:rsidR="009633EF" w:rsidRPr="00614229" w:rsidRDefault="009633EF" w:rsidP="00D06C6D">
                            <w:pPr>
                              <w:ind w:left="357" w:hanging="357"/>
                              <w:rPr>
                                <w:rFonts w:ascii="Times New Roman" w:hAnsi="Times New Roman"/>
                                <w:color w:val="000000"/>
                                <w:sz w:val="24"/>
                                <w:szCs w:val="24"/>
                                <w:lang w:val="lt-LT"/>
                              </w:rPr>
                            </w:pPr>
                            <w:r>
                              <w:rPr>
                                <w:rFonts w:ascii="Times New Roman" w:hAnsi="Times New Roman"/>
                                <w:color w:val="000000"/>
                                <w:sz w:val="24"/>
                                <w:szCs w:val="24"/>
                                <w:lang w:val="lt-LT"/>
                              </w:rPr>
                              <w:t xml:space="preserve">V3) LAB[U,V] :=  0 and </w:t>
                            </w:r>
                            <w:r w:rsidRPr="00F83805">
                              <w:rPr>
                                <w:rFonts w:ascii="Times New Roman" w:hAnsi="Times New Roman"/>
                                <w:b/>
                                <w:color w:val="000000"/>
                                <w:sz w:val="24"/>
                                <w:szCs w:val="24"/>
                                <w:lang w:val="lt-LT"/>
                              </w:rPr>
                              <w:t>no</w:t>
                            </w:r>
                            <w:r w:rsidRPr="00614229">
                              <w:rPr>
                                <w:rFonts w:ascii="Times New Roman" w:hAnsi="Times New Roman"/>
                                <w:color w:val="000000"/>
                                <w:sz w:val="24"/>
                                <w:szCs w:val="24"/>
                                <w:lang w:val="lt-LT"/>
                              </w:rPr>
                              <w:t xml:space="preserve"> LAB[U,V]:=L. </w:t>
                            </w:r>
                            <w:r>
                              <w:rPr>
                                <w:rFonts w:ascii="Times New Roman" w:hAnsi="Times New Roman"/>
                                <w:color w:val="000000"/>
                                <w:sz w:val="24"/>
                                <w:szCs w:val="24"/>
                                <w:lang w:val="lt-LT"/>
                              </w:rPr>
                              <w:t>This is the classical</w:t>
                            </w:r>
                            <w:r w:rsidRPr="00614229">
                              <w:rPr>
                                <w:rFonts w:ascii="Times New Roman" w:hAnsi="Times New Roman"/>
                                <w:color w:val="000000"/>
                                <w:sz w:val="24"/>
                                <w:szCs w:val="24"/>
                                <w:lang w:val="lt-LT"/>
                              </w:rPr>
                              <w:t xml:space="preserve"> BACKTRA</w:t>
                            </w:r>
                            <w:r>
                              <w:rPr>
                                <w:rFonts w:ascii="Times New Roman" w:hAnsi="Times New Roman"/>
                                <w:color w:val="000000"/>
                                <w:sz w:val="24"/>
                                <w:szCs w:val="24"/>
                                <w:lang w:val="lt-LT"/>
                              </w:rPr>
                              <w:t>CK. Infinite cycle</w:t>
                            </w:r>
                            <w:r w:rsidRPr="00614229">
                              <w:rPr>
                                <w:rFonts w:ascii="Times New Roman" w:hAnsi="Times New Roman"/>
                                <w:color w:val="000000"/>
                                <w:sz w:val="24"/>
                                <w:szCs w:val="24"/>
                                <w:lang w:val="lt-LT"/>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28" o:spid="_x0000_s1026" type="#_x0000_t202" style="position:absolute;margin-left:182.05pt;margin-top:319.35pt;width:267.95pt;height:11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">
                <v:textbox>
                  <w:txbxContent>
                    <w:p w:rsidR="009633EF" w:rsidRPr="00614229" w:rsidRDefault="009633EF">
                      <w:pPr>
                        <w:rPr>
                          <w:rFonts w:ascii="Times New Roman" w:hAnsi="Times New Roman"/>
                          <w:b/>
                          <w:i/>
                          <w:color w:val="000000"/>
                          <w:sz w:val="24"/>
                          <w:szCs w:val="24"/>
                          <w:lang w:val="lt-LT"/>
                        </w:rPr>
                      </w:pPr>
                      <w:r>
                        <w:rPr>
                          <w:rFonts w:ascii="Times New Roman" w:hAnsi="Times New Roman"/>
                          <w:b/>
                          <w:i/>
                          <w:color w:val="000000"/>
                          <w:sz w:val="24"/>
                          <w:szCs w:val="24"/>
                          <w:lang w:val="lt-LT"/>
                        </w:rPr>
                        <w:t>Three variations</w:t>
                      </w:r>
                      <w:r w:rsidRPr="00614229">
                        <w:rPr>
                          <w:rFonts w:ascii="Times New Roman" w:hAnsi="Times New Roman"/>
                          <w:b/>
                          <w:i/>
                          <w:color w:val="000000"/>
                          <w:sz w:val="24"/>
                          <w:szCs w:val="24"/>
                          <w:lang w:val="lt-LT"/>
                        </w:rPr>
                        <w:t>:</w:t>
                      </w:r>
                    </w:p>
                    <w:p w:rsidR="009633EF" w:rsidRPr="00614229" w:rsidRDefault="009633EF" w:rsidP="00D06C6D">
                      <w:pPr>
                        <w:ind w:left="357" w:hanging="357"/>
                        <w:rPr>
                          <w:rFonts w:ascii="Times New Roman" w:hAnsi="Times New Roman"/>
                          <w:color w:val="000000"/>
                          <w:sz w:val="24"/>
                          <w:szCs w:val="24"/>
                          <w:lang w:val="lt-LT"/>
                        </w:rPr>
                      </w:pPr>
                      <w:r>
                        <w:rPr>
                          <w:rFonts w:ascii="Times New Roman" w:hAnsi="Times New Roman"/>
                          <w:color w:val="000000"/>
                          <w:sz w:val="24"/>
                          <w:szCs w:val="24"/>
                          <w:lang w:val="lt-LT"/>
                        </w:rPr>
                        <w:t>V1) LAB[U,V] := –</w:t>
                      </w:r>
                      <w:r w:rsidRPr="00614229">
                        <w:rPr>
                          <w:rFonts w:ascii="Times New Roman" w:hAnsi="Times New Roman"/>
                          <w:color w:val="000000"/>
                          <w:sz w:val="24"/>
                          <w:szCs w:val="24"/>
                          <w:lang w:val="lt-LT"/>
                        </w:rPr>
                        <w:t xml:space="preserve">1. </w:t>
                      </w:r>
                      <w:r>
                        <w:rPr>
                          <w:rFonts w:ascii="Times New Roman" w:hAnsi="Times New Roman"/>
                          <w:color w:val="000000"/>
                          <w:sz w:val="24"/>
                          <w:szCs w:val="24"/>
                          <w:lang w:val="lt-LT"/>
                        </w:rPr>
                        <w:t xml:space="preserve">This is </w:t>
                      </w:r>
                      <w:r w:rsidRPr="00CE1A48">
                        <w:rPr>
                          <w:rFonts w:ascii="Times New Roman" w:hAnsi="Times New Roman"/>
                          <w:color w:val="000000"/>
                          <w:sz w:val="24"/>
                          <w:szCs w:val="24"/>
                          <w:lang w:val="lt-LT"/>
                        </w:rPr>
                        <w:t>BACKTRACK_</w:t>
                      </w:r>
                      <w:r>
                        <w:rPr>
                          <w:rFonts w:ascii="Times New Roman" w:hAnsi="Times New Roman"/>
                          <w:color w:val="000000"/>
                          <w:sz w:val="24"/>
                          <w:szCs w:val="24"/>
                          <w:lang w:val="lt-LT"/>
                        </w:rPr>
                        <w:t xml:space="preserve"> </w:t>
                      </w:r>
                      <w:r w:rsidRPr="00CE1A48">
                        <w:rPr>
                          <w:rFonts w:ascii="Times New Roman" w:hAnsi="Times New Roman"/>
                          <w:color w:val="000000"/>
                          <w:sz w:val="24"/>
                          <w:szCs w:val="24"/>
                          <w:lang w:val="lt-LT"/>
                        </w:rPr>
                        <w:t>WITH_CLOSED</w:t>
                      </w:r>
                      <w:r w:rsidRPr="00614229">
                        <w:rPr>
                          <w:rFonts w:ascii="Times New Roman" w:hAnsi="Times New Roman"/>
                          <w:color w:val="000000"/>
                          <w:sz w:val="24"/>
                          <w:szCs w:val="24"/>
                          <w:lang w:val="lt-LT"/>
                        </w:rPr>
                        <w:t>.</w:t>
                      </w:r>
                    </w:p>
                    <w:p w:rsidR="009633EF" w:rsidRPr="00614229" w:rsidRDefault="009633EF" w:rsidP="00D06C6D">
                      <w:pPr>
                        <w:ind w:left="357" w:hanging="357"/>
                        <w:rPr>
                          <w:rFonts w:ascii="Times New Roman" w:hAnsi="Times New Roman"/>
                          <w:color w:val="000000"/>
                          <w:sz w:val="24"/>
                          <w:szCs w:val="24"/>
                          <w:lang w:val="lt-LT"/>
                        </w:rPr>
                      </w:pPr>
                      <w:r>
                        <w:rPr>
                          <w:rFonts w:ascii="Times New Roman" w:hAnsi="Times New Roman"/>
                          <w:color w:val="000000"/>
                          <w:sz w:val="24"/>
                          <w:szCs w:val="24"/>
                          <w:lang w:val="lt-LT"/>
                        </w:rPr>
                        <w:t>V2) LAB[U,V] :=  0 and</w:t>
                      </w:r>
                      <w:r w:rsidRPr="00614229">
                        <w:rPr>
                          <w:rFonts w:ascii="Times New Roman" w:hAnsi="Times New Roman"/>
                          <w:color w:val="000000"/>
                          <w:sz w:val="24"/>
                          <w:szCs w:val="24"/>
                          <w:lang w:val="lt-LT"/>
                        </w:rPr>
                        <w:t xml:space="preserve"> LAB[U,V]:=L </w:t>
                      </w:r>
                      <w:r>
                        <w:rPr>
                          <w:rFonts w:ascii="Times New Roman" w:hAnsi="Times New Roman"/>
                          <w:color w:val="000000"/>
                          <w:sz w:val="24"/>
                          <w:szCs w:val="24"/>
                          <w:lang w:val="lt-LT"/>
                        </w:rPr>
                        <w:t>above. This is BACKTRACK1</w:t>
                      </w:r>
                      <w:r w:rsidRPr="00614229">
                        <w:rPr>
                          <w:rFonts w:ascii="Times New Roman" w:hAnsi="Times New Roman"/>
                          <w:color w:val="000000"/>
                          <w:sz w:val="24"/>
                          <w:szCs w:val="24"/>
                          <w:lang w:val="lt-LT"/>
                        </w:rPr>
                        <w:t xml:space="preserve">. </w:t>
                      </w:r>
                      <w:r>
                        <w:rPr>
                          <w:rFonts w:ascii="Times New Roman" w:hAnsi="Times New Roman"/>
                          <w:color w:val="000000"/>
                          <w:sz w:val="24"/>
                          <w:szCs w:val="24"/>
                          <w:lang w:val="lt-LT"/>
                        </w:rPr>
                        <w:t>Two routes around an island, but no cycles</w:t>
                      </w:r>
                      <w:r w:rsidRPr="00614229">
                        <w:rPr>
                          <w:rFonts w:ascii="Times New Roman" w:hAnsi="Times New Roman"/>
                          <w:color w:val="000000"/>
                          <w:sz w:val="24"/>
                          <w:szCs w:val="24"/>
                          <w:lang w:val="lt-LT"/>
                        </w:rPr>
                        <w:t>.</w:t>
                      </w:r>
                    </w:p>
                    <w:p w:rsidR="009633EF" w:rsidRPr="00614229" w:rsidRDefault="009633EF" w:rsidP="00D06C6D">
                      <w:pPr>
                        <w:ind w:left="357" w:hanging="357"/>
                        <w:rPr>
                          <w:rFonts w:ascii="Times New Roman" w:hAnsi="Times New Roman"/>
                          <w:color w:val="000000"/>
                          <w:sz w:val="24"/>
                          <w:szCs w:val="24"/>
                          <w:lang w:val="lt-LT"/>
                        </w:rPr>
                      </w:pPr>
                      <w:r>
                        <w:rPr>
                          <w:rFonts w:ascii="Times New Roman" w:hAnsi="Times New Roman"/>
                          <w:color w:val="000000"/>
                          <w:sz w:val="24"/>
                          <w:szCs w:val="24"/>
                          <w:lang w:val="lt-LT"/>
                        </w:rPr>
                        <w:t xml:space="preserve">V3) LAB[U,V] :=  0 and </w:t>
                      </w:r>
                      <w:r w:rsidRPr="00F83805">
                        <w:rPr>
                          <w:rFonts w:ascii="Times New Roman" w:hAnsi="Times New Roman"/>
                          <w:b/>
                          <w:color w:val="000000"/>
                          <w:sz w:val="24"/>
                          <w:szCs w:val="24"/>
                          <w:lang w:val="lt-LT"/>
                        </w:rPr>
                        <w:t>no</w:t>
                      </w:r>
                      <w:r w:rsidRPr="00614229">
                        <w:rPr>
                          <w:rFonts w:ascii="Times New Roman" w:hAnsi="Times New Roman"/>
                          <w:color w:val="000000"/>
                          <w:sz w:val="24"/>
                          <w:szCs w:val="24"/>
                          <w:lang w:val="lt-LT"/>
                        </w:rPr>
                        <w:t xml:space="preserve"> LAB[U,V]:=L. </w:t>
                      </w:r>
                      <w:r>
                        <w:rPr>
                          <w:rFonts w:ascii="Times New Roman" w:hAnsi="Times New Roman"/>
                          <w:color w:val="000000"/>
                          <w:sz w:val="24"/>
                          <w:szCs w:val="24"/>
                          <w:lang w:val="lt-LT"/>
                        </w:rPr>
                        <w:t>This is the classical</w:t>
                      </w:r>
                      <w:r w:rsidRPr="00614229">
                        <w:rPr>
                          <w:rFonts w:ascii="Times New Roman" w:hAnsi="Times New Roman"/>
                          <w:color w:val="000000"/>
                          <w:sz w:val="24"/>
                          <w:szCs w:val="24"/>
                          <w:lang w:val="lt-LT"/>
                        </w:rPr>
                        <w:t xml:space="preserve"> BACKTRA</w:t>
                      </w:r>
                      <w:r>
                        <w:rPr>
                          <w:rFonts w:ascii="Times New Roman" w:hAnsi="Times New Roman"/>
                          <w:color w:val="000000"/>
                          <w:sz w:val="24"/>
                          <w:szCs w:val="24"/>
                          <w:lang w:val="lt-LT"/>
                        </w:rPr>
                        <w:t>CK. Infinite cycle</w:t>
                      </w:r>
                      <w:r w:rsidRPr="00614229">
                        <w:rPr>
                          <w:rFonts w:ascii="Times New Roman" w:hAnsi="Times New Roman"/>
                          <w:color w:val="000000"/>
                          <w:sz w:val="24"/>
                          <w:szCs w:val="24"/>
                          <w:lang w:val="lt-LT"/>
                        </w:rPr>
                        <w:t>.</w:t>
                      </w:r>
                    </w:p>
                  </w:txbxContent>
                </v:textbox>
              </v:shape>
            </w:pict>
          </mc:Fallback>
        </mc:AlternateContent>
      </w:r>
      <w:r w:rsidR="00713DB9" w:rsidRPr="0029788F">
        <w:rPr>
          <w:b/>
          <w:lang w:val="en-GB"/>
        </w:rPr>
        <w:t>program</w:t>
      </w:r>
      <w:r w:rsidR="000B16A7" w:rsidRPr="0029788F">
        <w:rPr>
          <w:lang w:val="en-GB"/>
        </w:rPr>
        <w:t xml:space="preserve"> LABYRINTH</w:t>
      </w:r>
      <w:r w:rsidR="00713DB9" w:rsidRPr="0029788F">
        <w:rPr>
          <w:lang w:val="en-GB"/>
        </w:rPr>
        <w:t xml:space="preserve">; </w:t>
      </w:r>
      <w:r w:rsidR="00B94E9E">
        <w:rPr>
          <w:lang w:val="en-GB"/>
        </w:rPr>
        <w:t xml:space="preserve"> </w:t>
      </w:r>
      <w:r w:rsidR="000B16A7" w:rsidRPr="0029788F">
        <w:rPr>
          <w:i/>
          <w:lang w:val="en-GB"/>
        </w:rPr>
        <w:t>{</w:t>
      </w:r>
      <w:r w:rsidR="00713DB9" w:rsidRPr="0029788F">
        <w:rPr>
          <w:i/>
          <w:lang w:val="en-GB"/>
        </w:rPr>
        <w:t xml:space="preserve">BACKTRACK1, </w:t>
      </w:r>
      <w:r w:rsidR="000B16A7" w:rsidRPr="0029788F">
        <w:rPr>
          <w:i/>
          <w:lang w:val="en-GB"/>
        </w:rPr>
        <w:t xml:space="preserve">i.e. depth-first, no infinite </w:t>
      </w:r>
      <w:r w:rsidR="00206655" w:rsidRPr="0029788F">
        <w:rPr>
          <w:i/>
          <w:lang w:val="en-GB"/>
        </w:rPr>
        <w:t>cycle</w:t>
      </w:r>
      <w:r w:rsidR="00F83805">
        <w:rPr>
          <w:i/>
          <w:lang w:val="en-GB"/>
        </w:rPr>
        <w:t>.</w:t>
      </w:r>
      <w:r w:rsidR="00713DB9" w:rsidRPr="0029788F">
        <w:rPr>
          <w:i/>
          <w:lang w:val="en-GB"/>
        </w:rPr>
        <w:t>}</w:t>
      </w:r>
      <w:r w:rsidR="00916DB8" w:rsidRPr="0029788F">
        <w:rPr>
          <w:lang w:val="en-GB"/>
        </w:rPr>
        <w:br/>
      </w:r>
      <w:r w:rsidR="00713DB9" w:rsidRPr="0029788F">
        <w:rPr>
          <w:b/>
          <w:lang w:val="en-GB"/>
        </w:rPr>
        <w:t>const</w:t>
      </w:r>
      <w:r w:rsidR="00713DB9" w:rsidRPr="0029788F">
        <w:rPr>
          <w:lang w:val="en-GB"/>
        </w:rPr>
        <w:t xml:space="preserve"> </w:t>
      </w:r>
      <w:r w:rsidR="00C828F0" w:rsidRPr="0029788F">
        <w:rPr>
          <w:lang w:val="en-GB"/>
        </w:rPr>
        <w:t xml:space="preserve">  </w:t>
      </w:r>
      <w:r w:rsidR="00713DB9" w:rsidRPr="0029788F">
        <w:rPr>
          <w:lang w:val="en-GB"/>
        </w:rPr>
        <w:t xml:space="preserve">M = 7; N = 7;                 </w:t>
      </w:r>
      <w:r w:rsidR="00C828F0" w:rsidRPr="0029788F">
        <w:rPr>
          <w:lang w:val="en-GB"/>
        </w:rPr>
        <w:t xml:space="preserve">     </w:t>
      </w:r>
      <w:r w:rsidR="000B16A7" w:rsidRPr="0029788F">
        <w:rPr>
          <w:i/>
          <w:lang w:val="en-GB"/>
        </w:rPr>
        <w:t>{Dimensions</w:t>
      </w:r>
      <w:r w:rsidR="00F83805">
        <w:rPr>
          <w:i/>
          <w:lang w:val="en-GB"/>
        </w:rPr>
        <w:t>.</w:t>
      </w:r>
      <w:r w:rsidR="00713DB9" w:rsidRPr="0029788F">
        <w:rPr>
          <w:i/>
          <w:lang w:val="en-GB"/>
        </w:rPr>
        <w:t>}</w:t>
      </w:r>
      <w:r w:rsidR="00916DB8" w:rsidRPr="0029788F">
        <w:rPr>
          <w:lang w:val="en-GB"/>
        </w:rPr>
        <w:br/>
      </w:r>
      <w:r w:rsidR="00713DB9" w:rsidRPr="0029788F">
        <w:rPr>
          <w:b/>
          <w:lang w:val="en-GB"/>
        </w:rPr>
        <w:t>var</w:t>
      </w:r>
      <w:r w:rsidR="004A50AF" w:rsidRPr="0029788F">
        <w:rPr>
          <w:lang w:val="en-GB"/>
        </w:rPr>
        <w:t xml:space="preserve"> </w:t>
      </w:r>
      <w:r w:rsidR="00713DB9" w:rsidRPr="0029788F">
        <w:rPr>
          <w:lang w:val="en-GB"/>
        </w:rPr>
        <w:t xml:space="preserve">LAB    : </w:t>
      </w:r>
      <w:r w:rsidR="00713DB9" w:rsidRPr="0029788F">
        <w:rPr>
          <w:b/>
          <w:lang w:val="en-GB"/>
        </w:rPr>
        <w:t>array</w:t>
      </w:r>
      <w:r w:rsidR="00713DB9" w:rsidRPr="0029788F">
        <w:rPr>
          <w:lang w:val="en-GB"/>
        </w:rPr>
        <w:t xml:space="preserve">[1..M, 1..N] </w:t>
      </w:r>
      <w:r w:rsidR="00713DB9" w:rsidRPr="0029788F">
        <w:rPr>
          <w:b/>
          <w:lang w:val="en-GB"/>
        </w:rPr>
        <w:t>of</w:t>
      </w:r>
      <w:r w:rsidR="00713DB9" w:rsidRPr="0029788F">
        <w:rPr>
          <w:lang w:val="en-GB"/>
        </w:rPr>
        <w:t xml:space="preserve"> integer; </w:t>
      </w:r>
      <w:r w:rsidR="000B16A7" w:rsidRPr="0029788F">
        <w:rPr>
          <w:i/>
          <w:lang w:val="en-GB"/>
        </w:rPr>
        <w:t>{Labyrinth</w:t>
      </w:r>
      <w:r w:rsidR="00F83805">
        <w:rPr>
          <w:i/>
          <w:lang w:val="en-GB"/>
        </w:rPr>
        <w:t>.</w:t>
      </w:r>
      <w:r w:rsidR="00713DB9" w:rsidRPr="0029788F">
        <w:rPr>
          <w:i/>
          <w:lang w:val="en-GB"/>
        </w:rPr>
        <w:t>}</w:t>
      </w:r>
      <w:r w:rsidR="00916DB8" w:rsidRPr="0029788F">
        <w:rPr>
          <w:lang w:val="en-GB"/>
        </w:rPr>
        <w:br/>
      </w:r>
      <w:r w:rsidR="00C828F0" w:rsidRPr="0029788F">
        <w:rPr>
          <w:lang w:val="en-GB"/>
        </w:rPr>
        <w:t xml:space="preserve">    </w:t>
      </w:r>
      <w:r w:rsidR="00713DB9" w:rsidRPr="0029788F">
        <w:rPr>
          <w:lang w:val="en-GB"/>
        </w:rPr>
        <w:t xml:space="preserve">CX, CY : </w:t>
      </w:r>
      <w:r w:rsidR="00713DB9" w:rsidRPr="0029788F">
        <w:rPr>
          <w:b/>
          <w:lang w:val="en-GB"/>
        </w:rPr>
        <w:t>array</w:t>
      </w:r>
      <w:r w:rsidR="00713DB9" w:rsidRPr="0029788F">
        <w:rPr>
          <w:lang w:val="en-GB"/>
        </w:rPr>
        <w:t xml:space="preserve">[1..4] </w:t>
      </w:r>
      <w:r w:rsidR="00713DB9" w:rsidRPr="0029788F">
        <w:rPr>
          <w:b/>
          <w:lang w:val="en-GB"/>
        </w:rPr>
        <w:t>of</w:t>
      </w:r>
      <w:r w:rsidR="00713DB9" w:rsidRPr="0029788F">
        <w:rPr>
          <w:lang w:val="en-GB"/>
        </w:rPr>
        <w:t xml:space="preserve"> integer; </w:t>
      </w:r>
      <w:r w:rsidR="000B16A7" w:rsidRPr="0029788F">
        <w:rPr>
          <w:i/>
          <w:lang w:val="en-GB"/>
        </w:rPr>
        <w:t>{4 production – shifts in X and Y</w:t>
      </w:r>
      <w:r w:rsidR="00F83805">
        <w:rPr>
          <w:i/>
          <w:lang w:val="en-GB"/>
        </w:rPr>
        <w:t>.</w:t>
      </w:r>
      <w:r w:rsidR="00082F04" w:rsidRPr="0029788F">
        <w:rPr>
          <w:i/>
          <w:lang w:val="en-GB"/>
        </w:rPr>
        <w:t>}</w:t>
      </w:r>
      <w:r w:rsidR="00916DB8" w:rsidRPr="0029788F">
        <w:rPr>
          <w:lang w:val="en-GB"/>
        </w:rPr>
        <w:br/>
      </w:r>
      <w:r w:rsidR="00C828F0" w:rsidRPr="0029788F">
        <w:rPr>
          <w:lang w:val="en-GB"/>
        </w:rPr>
        <w:t xml:space="preserve">    </w:t>
      </w:r>
      <w:r w:rsidR="00082F04" w:rsidRPr="0029788F">
        <w:rPr>
          <w:lang w:val="en-GB"/>
        </w:rPr>
        <w:t xml:space="preserve">L,        </w:t>
      </w:r>
      <w:r w:rsidR="00713DB9" w:rsidRPr="0029788F">
        <w:rPr>
          <w:i/>
          <w:lang w:val="en-GB"/>
        </w:rPr>
        <w:t>{</w:t>
      </w:r>
      <w:r w:rsidR="00206655" w:rsidRPr="0029788F">
        <w:rPr>
          <w:i/>
          <w:lang w:val="en-GB"/>
        </w:rPr>
        <w:t>Move’</w:t>
      </w:r>
      <w:r w:rsidR="000B16A7" w:rsidRPr="0029788F">
        <w:rPr>
          <w:i/>
          <w:lang w:val="en-GB"/>
        </w:rPr>
        <w:t>s number. Starts from</w:t>
      </w:r>
      <w:r w:rsidR="00713DB9" w:rsidRPr="0029788F">
        <w:rPr>
          <w:i/>
          <w:lang w:val="en-GB"/>
        </w:rPr>
        <w:t xml:space="preserve"> 2. </w:t>
      </w:r>
      <w:r w:rsidR="000B16A7" w:rsidRPr="0029788F">
        <w:rPr>
          <w:i/>
          <w:lang w:val="en-GB"/>
        </w:rPr>
        <w:t>Visited positions are marked</w:t>
      </w:r>
      <w:r w:rsidR="00F83805">
        <w:rPr>
          <w:i/>
          <w:lang w:val="en-GB"/>
        </w:rPr>
        <w:t>.</w:t>
      </w:r>
      <w:r w:rsidR="00713DB9" w:rsidRPr="0029788F">
        <w:rPr>
          <w:i/>
          <w:lang w:val="en-GB"/>
        </w:rPr>
        <w:t>}</w:t>
      </w:r>
      <w:r w:rsidR="00916DB8" w:rsidRPr="0029788F">
        <w:rPr>
          <w:lang w:val="en-GB"/>
        </w:rPr>
        <w:br/>
      </w:r>
      <w:r w:rsidR="00C828F0" w:rsidRPr="0029788F">
        <w:rPr>
          <w:lang w:val="en-GB"/>
        </w:rPr>
        <w:t xml:space="preserve">    </w:t>
      </w:r>
      <w:r w:rsidR="00082F04" w:rsidRPr="0029788F">
        <w:rPr>
          <w:lang w:val="en-GB"/>
        </w:rPr>
        <w:t xml:space="preserve">X, Y,     </w:t>
      </w:r>
      <w:r w:rsidR="00B94E9E">
        <w:rPr>
          <w:lang w:val="en-GB"/>
        </w:rPr>
        <w:t xml:space="preserve">           </w:t>
      </w:r>
      <w:r w:rsidR="00206655" w:rsidRPr="0029788F">
        <w:rPr>
          <w:i/>
          <w:lang w:val="en-GB"/>
        </w:rPr>
        <w:t>{Agent’</w:t>
      </w:r>
      <w:r w:rsidR="000B16A7" w:rsidRPr="0029788F">
        <w:rPr>
          <w:i/>
          <w:lang w:val="en-GB"/>
        </w:rPr>
        <w:t>s initial position</w:t>
      </w:r>
      <w:r w:rsidR="00F83805">
        <w:rPr>
          <w:i/>
          <w:lang w:val="en-GB"/>
        </w:rPr>
        <w:t>.</w:t>
      </w:r>
      <w:r w:rsidR="00713DB9" w:rsidRPr="0029788F">
        <w:rPr>
          <w:i/>
          <w:lang w:val="en-GB"/>
        </w:rPr>
        <w:t>}</w:t>
      </w:r>
      <w:r w:rsidR="00916DB8" w:rsidRPr="0029788F">
        <w:rPr>
          <w:lang w:val="en-GB"/>
        </w:rPr>
        <w:br/>
      </w:r>
      <w:r w:rsidR="00C828F0" w:rsidRPr="0029788F">
        <w:rPr>
          <w:lang w:val="en-GB"/>
        </w:rPr>
        <w:t xml:space="preserve">    </w:t>
      </w:r>
      <w:r w:rsidR="00082F04" w:rsidRPr="0029788F">
        <w:rPr>
          <w:lang w:val="en-GB"/>
        </w:rPr>
        <w:t xml:space="preserve">I, J,    </w:t>
      </w:r>
      <w:r w:rsidR="00B94E9E">
        <w:rPr>
          <w:lang w:val="en-GB"/>
        </w:rPr>
        <w:t xml:space="preserve">           </w:t>
      </w:r>
      <w:r w:rsidR="00082F04" w:rsidRPr="0029788F">
        <w:rPr>
          <w:lang w:val="en-GB"/>
        </w:rPr>
        <w:t xml:space="preserve"> </w:t>
      </w:r>
      <w:r w:rsidR="000B16A7" w:rsidRPr="0029788F">
        <w:rPr>
          <w:i/>
          <w:lang w:val="en-GB"/>
        </w:rPr>
        <w:t>{Loop variables</w:t>
      </w:r>
      <w:r w:rsidR="00F83805">
        <w:rPr>
          <w:i/>
          <w:lang w:val="en-GB"/>
        </w:rPr>
        <w:t>.</w:t>
      </w:r>
      <w:r w:rsidR="00713DB9" w:rsidRPr="0029788F">
        <w:rPr>
          <w:i/>
          <w:lang w:val="en-GB"/>
        </w:rPr>
        <w:t>}</w:t>
      </w:r>
      <w:r w:rsidR="00916DB8" w:rsidRPr="0029788F">
        <w:rPr>
          <w:lang w:val="en-GB"/>
        </w:rPr>
        <w:br/>
      </w:r>
      <w:r w:rsidR="00C828F0" w:rsidRPr="0029788F">
        <w:rPr>
          <w:lang w:val="en-GB"/>
        </w:rPr>
        <w:t xml:space="preserve">    </w:t>
      </w:r>
      <w:r w:rsidR="000B16A7" w:rsidRPr="0029788F">
        <w:rPr>
          <w:lang w:val="en-GB"/>
        </w:rPr>
        <w:t>TRIAL</w:t>
      </w:r>
      <w:r w:rsidR="00713DB9" w:rsidRPr="0029788F">
        <w:rPr>
          <w:lang w:val="en-GB"/>
        </w:rPr>
        <w:t xml:space="preserve"> : </w:t>
      </w:r>
      <w:r w:rsidR="00EC0A24" w:rsidRPr="0029788F">
        <w:rPr>
          <w:lang w:val="en-GB"/>
        </w:rPr>
        <w:t>integer</w:t>
      </w:r>
      <w:r w:rsidR="00713DB9" w:rsidRPr="0029788F">
        <w:rPr>
          <w:lang w:val="en-GB"/>
        </w:rPr>
        <w:t xml:space="preserve">; </w:t>
      </w:r>
      <w:r w:rsidR="00B94E9E">
        <w:rPr>
          <w:lang w:val="en-GB"/>
        </w:rPr>
        <w:t xml:space="preserve">    </w:t>
      </w:r>
      <w:r w:rsidR="00713DB9" w:rsidRPr="0029788F">
        <w:rPr>
          <w:i/>
          <w:lang w:val="en-GB"/>
        </w:rPr>
        <w:t>{</w:t>
      </w:r>
      <w:r w:rsidR="000B16A7" w:rsidRPr="0029788F">
        <w:rPr>
          <w:i/>
          <w:lang w:val="en-GB"/>
        </w:rPr>
        <w:t>Number of trials. To compare effective</w:t>
      </w:r>
      <w:r w:rsidR="00206655" w:rsidRPr="0029788F">
        <w:rPr>
          <w:i/>
          <w:lang w:val="en-GB"/>
        </w:rPr>
        <w:t>ne</w:t>
      </w:r>
      <w:r w:rsidR="000B16A7" w:rsidRPr="0029788F">
        <w:rPr>
          <w:i/>
          <w:lang w:val="en-GB"/>
        </w:rPr>
        <w:t>ss</w:t>
      </w:r>
      <w:r w:rsidR="00F83805">
        <w:rPr>
          <w:i/>
          <w:lang w:val="en-GB"/>
        </w:rPr>
        <w:t>.</w:t>
      </w:r>
      <w:r w:rsidR="00713DB9" w:rsidRPr="0029788F">
        <w:rPr>
          <w:i/>
          <w:lang w:val="en-GB"/>
        </w:rPr>
        <w:t>}</w:t>
      </w:r>
      <w:r w:rsidR="001D43CD" w:rsidRPr="0029788F">
        <w:rPr>
          <w:lang w:val="en-GB"/>
        </w:rPr>
        <w:br/>
      </w:r>
      <w:r w:rsidR="00C828F0" w:rsidRPr="0029788F">
        <w:rPr>
          <w:lang w:val="en-GB"/>
        </w:rPr>
        <w:t xml:space="preserve">    </w:t>
      </w:r>
      <w:r w:rsidR="00D6342E" w:rsidRPr="0029788F">
        <w:rPr>
          <w:lang w:val="en-GB"/>
        </w:rPr>
        <w:t>YES</w:t>
      </w:r>
      <w:r w:rsidR="00713DB9" w:rsidRPr="0029788F">
        <w:rPr>
          <w:lang w:val="en-GB"/>
        </w:rPr>
        <w:t xml:space="preserve"> </w:t>
      </w:r>
      <w:r w:rsidR="000B16A7" w:rsidRPr="0029788F">
        <w:rPr>
          <w:lang w:val="en-GB"/>
        </w:rPr>
        <w:t xml:space="preserve">  </w:t>
      </w:r>
      <w:r w:rsidR="00713DB9" w:rsidRPr="0029788F">
        <w:rPr>
          <w:lang w:val="en-GB"/>
        </w:rPr>
        <w:t xml:space="preserve">: boolean; </w:t>
      </w:r>
      <w:r w:rsidR="00B94E9E">
        <w:rPr>
          <w:lang w:val="en-GB"/>
        </w:rPr>
        <w:t xml:space="preserve">    </w:t>
      </w:r>
      <w:r w:rsidR="00B94E9E">
        <w:rPr>
          <w:i/>
          <w:lang w:val="en-GB"/>
        </w:rPr>
        <w:t>{T</w:t>
      </w:r>
      <w:r w:rsidR="000B16A7" w:rsidRPr="0029788F">
        <w:rPr>
          <w:i/>
          <w:lang w:val="en-GB"/>
        </w:rPr>
        <w:t xml:space="preserve">rue – success, false </w:t>
      </w:r>
      <w:r w:rsidR="00B94E9E">
        <w:rPr>
          <w:i/>
          <w:lang w:val="en-GB"/>
        </w:rPr>
        <w:t>–</w:t>
      </w:r>
      <w:r w:rsidR="000B16A7" w:rsidRPr="0029788F">
        <w:rPr>
          <w:i/>
          <w:lang w:val="en-GB"/>
        </w:rPr>
        <w:t xml:space="preserve"> failure</w:t>
      </w:r>
      <w:r w:rsidR="00B94E9E">
        <w:rPr>
          <w:i/>
          <w:lang w:val="en-GB"/>
        </w:rPr>
        <w:t>.</w:t>
      </w:r>
      <w:r w:rsidR="00713DB9" w:rsidRPr="0029788F">
        <w:rPr>
          <w:i/>
          <w:lang w:val="en-GB"/>
        </w:rPr>
        <w:t>}</w:t>
      </w:r>
      <w:r w:rsidR="001D43CD" w:rsidRPr="0029788F">
        <w:rPr>
          <w:lang w:val="en-GB"/>
        </w:rPr>
        <w:br/>
      </w:r>
      <w:r w:rsidR="001D43CD" w:rsidRPr="0029788F">
        <w:rPr>
          <w:lang w:val="en-GB"/>
        </w:rPr>
        <w:br/>
      </w:r>
      <w:r w:rsidR="00713DB9" w:rsidRPr="0029788F">
        <w:rPr>
          <w:b/>
          <w:lang w:val="en-GB"/>
        </w:rPr>
        <w:t>procedure</w:t>
      </w:r>
      <w:r w:rsidR="000B16A7" w:rsidRPr="0029788F">
        <w:rPr>
          <w:lang w:val="en-GB"/>
        </w:rPr>
        <w:t xml:space="preserve"> TRY</w:t>
      </w:r>
      <w:r w:rsidR="00713DB9" w:rsidRPr="0029788F">
        <w:rPr>
          <w:lang w:val="en-GB"/>
        </w:rPr>
        <w:t xml:space="preserve">(X, Y : integer; </w:t>
      </w:r>
      <w:r w:rsidR="00713DB9" w:rsidRPr="0029788F">
        <w:rPr>
          <w:b/>
          <w:lang w:val="en-GB"/>
        </w:rPr>
        <w:t>var</w:t>
      </w:r>
      <w:r w:rsidR="00713DB9" w:rsidRPr="0029788F">
        <w:rPr>
          <w:lang w:val="en-GB"/>
        </w:rPr>
        <w:t xml:space="preserve"> </w:t>
      </w:r>
      <w:r w:rsidR="00D6342E" w:rsidRPr="0029788F">
        <w:rPr>
          <w:lang w:val="en-GB"/>
        </w:rPr>
        <w:t>YES</w:t>
      </w:r>
      <w:r w:rsidR="00713DB9" w:rsidRPr="0029788F">
        <w:rPr>
          <w:lang w:val="en-GB"/>
        </w:rPr>
        <w:t xml:space="preserve"> : boolean);</w:t>
      </w:r>
      <w:r w:rsidR="001D43CD" w:rsidRPr="0029788F">
        <w:rPr>
          <w:lang w:val="en-GB"/>
        </w:rPr>
        <w:br/>
      </w:r>
      <w:r w:rsidR="00713DB9" w:rsidRPr="0029788F">
        <w:rPr>
          <w:lang w:val="en-GB"/>
        </w:rPr>
        <w:t xml:space="preserve">  </w:t>
      </w:r>
      <w:r w:rsidR="00713DB9" w:rsidRPr="0029788F">
        <w:rPr>
          <w:b/>
          <w:lang w:val="en-GB"/>
        </w:rPr>
        <w:t>var</w:t>
      </w:r>
      <w:r w:rsidR="00713DB9" w:rsidRPr="0029788F">
        <w:rPr>
          <w:lang w:val="en-GB"/>
        </w:rPr>
        <w:t xml:space="preserve">   K, </w:t>
      </w:r>
      <w:r w:rsidR="00082F04" w:rsidRPr="0029788F">
        <w:rPr>
          <w:lang w:val="en-GB"/>
        </w:rPr>
        <w:t xml:space="preserve">              </w:t>
      </w:r>
      <w:r w:rsidR="00206655" w:rsidRPr="0029788F">
        <w:rPr>
          <w:i/>
          <w:lang w:val="en-GB"/>
        </w:rPr>
        <w:t>{The number of a production rule</w:t>
      </w:r>
      <w:r w:rsidR="00F83805">
        <w:rPr>
          <w:i/>
          <w:lang w:val="en-GB"/>
        </w:rPr>
        <w:t>.</w:t>
      </w:r>
      <w:r w:rsidR="00713DB9" w:rsidRPr="0029788F">
        <w:rPr>
          <w:i/>
          <w:lang w:val="en-GB"/>
        </w:rPr>
        <w:t>}</w:t>
      </w:r>
      <w:r w:rsidR="001D43CD" w:rsidRPr="0029788F">
        <w:rPr>
          <w:lang w:val="en-GB"/>
        </w:rPr>
        <w:br/>
      </w:r>
      <w:r w:rsidR="00713DB9" w:rsidRPr="0029788F">
        <w:rPr>
          <w:lang w:val="en-GB"/>
        </w:rPr>
        <w:t xml:space="preserve">        U, V : integer;  </w:t>
      </w:r>
      <w:r w:rsidR="00713DB9" w:rsidRPr="0029788F">
        <w:rPr>
          <w:i/>
          <w:lang w:val="en-GB"/>
        </w:rPr>
        <w:t>{</w:t>
      </w:r>
      <w:r w:rsidR="00206655" w:rsidRPr="0029788F">
        <w:rPr>
          <w:i/>
          <w:lang w:val="en-GB"/>
        </w:rPr>
        <w:t>Agent’s new position</w:t>
      </w:r>
      <w:r w:rsidR="00F83805">
        <w:rPr>
          <w:i/>
          <w:lang w:val="en-GB"/>
        </w:rPr>
        <w:t>.</w:t>
      </w:r>
      <w:r w:rsidR="00713DB9" w:rsidRPr="0029788F">
        <w:rPr>
          <w:i/>
          <w:lang w:val="en-GB"/>
        </w:rPr>
        <w:t>}</w:t>
      </w:r>
      <w:r w:rsidR="001D43CD" w:rsidRPr="0029788F">
        <w:rPr>
          <w:lang w:val="en-GB"/>
        </w:rPr>
        <w:br/>
      </w:r>
      <w:r w:rsidR="00713DB9" w:rsidRPr="0029788F">
        <w:rPr>
          <w:b/>
          <w:lang w:val="en-GB"/>
        </w:rPr>
        <w:t>begin</w:t>
      </w:r>
      <w:r w:rsidR="00713DB9" w:rsidRPr="0029788F">
        <w:rPr>
          <w:lang w:val="en-GB"/>
        </w:rPr>
        <w:t xml:space="preserve"> </w:t>
      </w:r>
      <w:r w:rsidR="00206655" w:rsidRPr="0029788F">
        <w:rPr>
          <w:i/>
          <w:lang w:val="en-GB"/>
        </w:rPr>
        <w:t>{TRY</w:t>
      </w:r>
      <w:r w:rsidR="00713DB9" w:rsidRPr="0029788F">
        <w:rPr>
          <w:i/>
          <w:lang w:val="en-GB"/>
        </w:rPr>
        <w:t>}</w:t>
      </w:r>
      <w:r w:rsidR="001D43CD" w:rsidRPr="0029788F">
        <w:rPr>
          <w:lang w:val="en-GB"/>
        </w:rPr>
        <w:br/>
      </w:r>
      <w:r w:rsidR="00713DB9" w:rsidRPr="0029788F">
        <w:rPr>
          <w:i/>
          <w:lang w:val="en-GB"/>
        </w:rPr>
        <w:t>{</w:t>
      </w:r>
      <w:r w:rsidR="00191653" w:rsidRPr="0029788F">
        <w:rPr>
          <w:i/>
          <w:lang w:val="en-GB"/>
        </w:rPr>
        <w:t>K</w:t>
      </w:r>
      <w:r w:rsidR="00BB6006" w:rsidRPr="0029788F">
        <w:rPr>
          <w:i/>
          <w:lang w:val="en-GB"/>
        </w:rPr>
        <w:t>1</w:t>
      </w:r>
      <w:r w:rsidR="00713DB9" w:rsidRPr="0029788F">
        <w:rPr>
          <w:i/>
          <w:lang w:val="en-GB"/>
        </w:rPr>
        <w:t>}</w:t>
      </w:r>
      <w:r w:rsidR="00713DB9" w:rsidRPr="0029788F">
        <w:rPr>
          <w:lang w:val="en-GB"/>
        </w:rPr>
        <w:t xml:space="preserve"> </w:t>
      </w:r>
      <w:r w:rsidR="00713DB9" w:rsidRPr="0029788F">
        <w:rPr>
          <w:b/>
          <w:lang w:val="en-GB"/>
        </w:rPr>
        <w:t>if</w:t>
      </w:r>
      <w:r w:rsidR="00713DB9" w:rsidRPr="0029788F">
        <w:rPr>
          <w:lang w:val="en-GB"/>
        </w:rPr>
        <w:t xml:space="preserve">  (X = 1) </w:t>
      </w:r>
      <w:r w:rsidR="00713DB9" w:rsidRPr="0029788F">
        <w:rPr>
          <w:b/>
          <w:lang w:val="en-GB"/>
        </w:rPr>
        <w:t>or</w:t>
      </w:r>
      <w:r w:rsidR="00713DB9" w:rsidRPr="0029788F">
        <w:rPr>
          <w:lang w:val="en-GB"/>
        </w:rPr>
        <w:t xml:space="preserve"> (X = M) </w:t>
      </w:r>
      <w:r w:rsidR="00713DB9" w:rsidRPr="0029788F">
        <w:rPr>
          <w:b/>
          <w:lang w:val="en-GB"/>
        </w:rPr>
        <w:t>or</w:t>
      </w:r>
      <w:r w:rsidR="00713DB9" w:rsidRPr="0029788F">
        <w:rPr>
          <w:lang w:val="en-GB"/>
        </w:rPr>
        <w:t xml:space="preserve"> (Y = 1) </w:t>
      </w:r>
      <w:r w:rsidR="00713DB9" w:rsidRPr="0029788F">
        <w:rPr>
          <w:b/>
          <w:lang w:val="en-GB"/>
        </w:rPr>
        <w:t>or</w:t>
      </w:r>
      <w:r w:rsidR="00713DB9" w:rsidRPr="0029788F">
        <w:rPr>
          <w:lang w:val="en-GB"/>
        </w:rPr>
        <w:t xml:space="preserve"> (Y = N)</w:t>
      </w:r>
      <w:r w:rsidR="001D43CD" w:rsidRPr="0029788F">
        <w:rPr>
          <w:lang w:val="en-GB"/>
        </w:rPr>
        <w:br/>
      </w:r>
      <w:r w:rsidR="00BB6006" w:rsidRPr="0029788F">
        <w:rPr>
          <w:lang w:val="en-GB"/>
        </w:rPr>
        <w:t xml:space="preserve"> </w:t>
      </w:r>
      <w:r w:rsidR="00713DB9" w:rsidRPr="0029788F">
        <w:rPr>
          <w:lang w:val="en-GB"/>
        </w:rPr>
        <w:t xml:space="preserve">  </w:t>
      </w:r>
      <w:r w:rsidR="00BB6006" w:rsidRPr="0029788F">
        <w:rPr>
          <w:lang w:val="en-GB"/>
        </w:rPr>
        <w:t xml:space="preserve"> </w:t>
      </w:r>
      <w:r w:rsidR="00713DB9" w:rsidRPr="0029788F">
        <w:rPr>
          <w:lang w:val="en-GB"/>
        </w:rPr>
        <w:t xml:space="preserve"> </w:t>
      </w:r>
      <w:r w:rsidR="00713DB9" w:rsidRPr="0029788F">
        <w:rPr>
          <w:b/>
          <w:lang w:val="en-GB"/>
        </w:rPr>
        <w:t>then</w:t>
      </w:r>
      <w:r w:rsidR="00713DB9" w:rsidRPr="0029788F">
        <w:rPr>
          <w:lang w:val="en-GB"/>
        </w:rPr>
        <w:t xml:space="preserve"> </w:t>
      </w:r>
      <w:r w:rsidR="00D6342E" w:rsidRPr="0029788F">
        <w:rPr>
          <w:lang w:val="en-GB"/>
        </w:rPr>
        <w:t>YES</w:t>
      </w:r>
      <w:r w:rsidR="00713DB9" w:rsidRPr="0029788F">
        <w:rPr>
          <w:lang w:val="en-GB"/>
        </w:rPr>
        <w:t xml:space="preserve"> := </w:t>
      </w:r>
      <w:r w:rsidR="00713DB9" w:rsidRPr="0029788F">
        <w:rPr>
          <w:b/>
          <w:lang w:val="en-GB"/>
        </w:rPr>
        <w:t>true</w:t>
      </w:r>
      <w:r w:rsidR="00713DB9" w:rsidRPr="0029788F">
        <w:rPr>
          <w:lang w:val="en-GB"/>
        </w:rPr>
        <w:t xml:space="preserve"> </w:t>
      </w:r>
      <w:r w:rsidR="00B94E9E">
        <w:rPr>
          <w:lang w:val="en-GB"/>
        </w:rPr>
        <w:t xml:space="preserve">   </w:t>
      </w:r>
      <w:r w:rsidR="00206655" w:rsidRPr="0029788F">
        <w:rPr>
          <w:i/>
          <w:lang w:val="en-GB"/>
        </w:rPr>
        <w:t>{TERM(DATA} = true on the boarder</w:t>
      </w:r>
      <w:r w:rsidR="00F83805">
        <w:rPr>
          <w:i/>
          <w:lang w:val="en-GB"/>
        </w:rPr>
        <w:t>.</w:t>
      </w:r>
      <w:r w:rsidR="00082F04" w:rsidRPr="0029788F">
        <w:rPr>
          <w:i/>
          <w:lang w:val="en-GB"/>
        </w:rPr>
        <w:t>}</w:t>
      </w:r>
      <w:r w:rsidR="001D43CD" w:rsidRPr="0029788F">
        <w:rPr>
          <w:lang w:val="en-GB"/>
        </w:rPr>
        <w:br/>
      </w:r>
      <w:r w:rsidR="00713DB9" w:rsidRPr="0029788F">
        <w:rPr>
          <w:lang w:val="en-GB"/>
        </w:rPr>
        <w:t xml:space="preserve">     </w:t>
      </w:r>
      <w:r w:rsidR="00713DB9" w:rsidRPr="0029788F">
        <w:rPr>
          <w:b/>
          <w:lang w:val="en-GB"/>
        </w:rPr>
        <w:t>else</w:t>
      </w:r>
      <w:r w:rsidR="001D43CD" w:rsidRPr="0029788F">
        <w:rPr>
          <w:b/>
          <w:lang w:val="en-GB"/>
        </w:rPr>
        <w:br/>
      </w:r>
      <w:r w:rsidR="00713DB9" w:rsidRPr="0029788F">
        <w:rPr>
          <w:lang w:val="en-GB"/>
        </w:rPr>
        <w:t xml:space="preserve">     </w:t>
      </w:r>
      <w:r w:rsidR="00713DB9" w:rsidRPr="0029788F">
        <w:rPr>
          <w:b/>
          <w:lang w:val="en-GB"/>
        </w:rPr>
        <w:t>begin</w:t>
      </w:r>
      <w:r w:rsidR="00713DB9" w:rsidRPr="0029788F">
        <w:rPr>
          <w:lang w:val="en-GB"/>
        </w:rPr>
        <w:t xml:space="preserve"> K := 0;</w:t>
      </w:r>
      <w:r w:rsidR="001D43CD" w:rsidRPr="0029788F">
        <w:rPr>
          <w:lang w:val="en-GB"/>
        </w:rPr>
        <w:br/>
      </w:r>
      <w:r w:rsidR="00BB6006" w:rsidRPr="0029788F">
        <w:rPr>
          <w:i/>
          <w:lang w:val="en-GB"/>
        </w:rPr>
        <w:t>{K2</w:t>
      </w:r>
      <w:r w:rsidR="00713DB9" w:rsidRPr="0029788F">
        <w:rPr>
          <w:i/>
          <w:lang w:val="en-GB"/>
        </w:rPr>
        <w:t>}</w:t>
      </w:r>
      <w:r w:rsidR="00713DB9" w:rsidRPr="0029788F">
        <w:rPr>
          <w:lang w:val="en-GB"/>
        </w:rPr>
        <w:t xml:space="preserve">   </w:t>
      </w:r>
      <w:r w:rsidR="00713DB9" w:rsidRPr="0029788F">
        <w:rPr>
          <w:b/>
          <w:lang w:val="en-GB"/>
        </w:rPr>
        <w:t>repeat</w:t>
      </w:r>
      <w:r w:rsidR="00713DB9" w:rsidRPr="0029788F">
        <w:rPr>
          <w:lang w:val="en-GB"/>
        </w:rPr>
        <w:t xml:space="preserve"> K := K + 1; </w:t>
      </w:r>
      <w:r w:rsidR="00713DB9" w:rsidRPr="0029788F">
        <w:rPr>
          <w:i/>
          <w:lang w:val="en-GB"/>
        </w:rPr>
        <w:t>{</w:t>
      </w:r>
      <w:r w:rsidR="00206655" w:rsidRPr="0029788F">
        <w:rPr>
          <w:i/>
          <w:lang w:val="en-GB"/>
        </w:rPr>
        <w:t>Next rule</w:t>
      </w:r>
      <w:r w:rsidR="00713DB9" w:rsidRPr="0029788F">
        <w:rPr>
          <w:i/>
          <w:lang w:val="en-GB"/>
        </w:rPr>
        <w:t xml:space="preserve">. </w:t>
      </w:r>
      <w:r w:rsidR="00206655" w:rsidRPr="0029788F">
        <w:rPr>
          <w:i/>
          <w:lang w:val="en-GB"/>
        </w:rPr>
        <w:t>Loop over production rules</w:t>
      </w:r>
      <w:r w:rsidR="00F83805">
        <w:rPr>
          <w:i/>
          <w:lang w:val="en-GB"/>
        </w:rPr>
        <w:t>.</w:t>
      </w:r>
      <w:r w:rsidR="00713DB9" w:rsidRPr="0029788F">
        <w:rPr>
          <w:i/>
          <w:lang w:val="en-GB"/>
        </w:rPr>
        <w:t>}</w:t>
      </w:r>
      <w:r w:rsidR="001D43CD" w:rsidRPr="0029788F">
        <w:rPr>
          <w:lang w:val="en-GB"/>
        </w:rPr>
        <w:br/>
      </w:r>
      <w:r w:rsidR="00BB6006" w:rsidRPr="0029788F">
        <w:rPr>
          <w:i/>
          <w:lang w:val="en-GB"/>
        </w:rPr>
        <w:t>{K3</w:t>
      </w:r>
      <w:r w:rsidR="00713DB9" w:rsidRPr="0029788F">
        <w:rPr>
          <w:i/>
          <w:lang w:val="en-GB"/>
        </w:rPr>
        <w:t>}</w:t>
      </w:r>
      <w:r w:rsidR="00713DB9" w:rsidRPr="0029788F">
        <w:rPr>
          <w:lang w:val="en-GB"/>
        </w:rPr>
        <w:t xml:space="preserve">     U := X + CX[K]; V := Y + CY[K]; </w:t>
      </w:r>
      <w:r w:rsidR="00713DB9" w:rsidRPr="0029788F">
        <w:rPr>
          <w:i/>
          <w:lang w:val="en-GB"/>
        </w:rPr>
        <w:t>{</w:t>
      </w:r>
      <w:r w:rsidR="00F83805">
        <w:rPr>
          <w:i/>
          <w:lang w:val="en-GB"/>
        </w:rPr>
        <w:t>Agent’s new position.</w:t>
      </w:r>
      <w:r w:rsidR="00713DB9" w:rsidRPr="0029788F">
        <w:rPr>
          <w:i/>
          <w:lang w:val="en-GB"/>
        </w:rPr>
        <w:t>}</w:t>
      </w:r>
      <w:r w:rsidR="001D43CD" w:rsidRPr="0029788F">
        <w:rPr>
          <w:lang w:val="en-GB"/>
        </w:rPr>
        <w:br/>
      </w:r>
      <w:r w:rsidR="00713DB9" w:rsidRPr="0029788F">
        <w:rPr>
          <w:i/>
          <w:lang w:val="en-GB"/>
        </w:rPr>
        <w:t>{</w:t>
      </w:r>
      <w:r w:rsidR="00BB6006" w:rsidRPr="0029788F">
        <w:rPr>
          <w:i/>
          <w:lang w:val="en-GB"/>
        </w:rPr>
        <w:t>K4</w:t>
      </w:r>
      <w:r w:rsidR="00713DB9" w:rsidRPr="0029788F">
        <w:rPr>
          <w:i/>
          <w:lang w:val="en-GB"/>
        </w:rPr>
        <w:t>}</w:t>
      </w:r>
      <w:r w:rsidR="00713DB9" w:rsidRPr="0029788F">
        <w:rPr>
          <w:lang w:val="en-GB"/>
        </w:rPr>
        <w:t xml:space="preserve">     </w:t>
      </w:r>
      <w:r w:rsidR="00713DB9" w:rsidRPr="0029788F">
        <w:rPr>
          <w:b/>
          <w:lang w:val="en-GB"/>
        </w:rPr>
        <w:t>if</w:t>
      </w:r>
      <w:r w:rsidR="003571A3" w:rsidRPr="0029788F">
        <w:rPr>
          <w:lang w:val="en-GB"/>
        </w:rPr>
        <w:t xml:space="preserve"> LAB[U, V</w:t>
      </w:r>
      <w:r w:rsidR="00713DB9" w:rsidRPr="0029788F">
        <w:rPr>
          <w:lang w:val="en-GB"/>
        </w:rPr>
        <w:t xml:space="preserve">] = 0                </w:t>
      </w:r>
      <w:r w:rsidR="000F10AA" w:rsidRPr="0029788F">
        <w:rPr>
          <w:i/>
          <w:lang w:val="en-GB"/>
        </w:rPr>
        <w:t>{If a cell is free</w:t>
      </w:r>
      <w:r w:rsidR="00F83805">
        <w:rPr>
          <w:i/>
          <w:lang w:val="en-GB"/>
        </w:rPr>
        <w:t>.</w:t>
      </w:r>
      <w:r w:rsidR="00713DB9" w:rsidRPr="0029788F">
        <w:rPr>
          <w:i/>
          <w:lang w:val="en-GB"/>
        </w:rPr>
        <w:t>}</w:t>
      </w:r>
      <w:r w:rsidR="001D43CD" w:rsidRPr="0029788F">
        <w:rPr>
          <w:lang w:val="en-GB"/>
        </w:rPr>
        <w:br/>
      </w:r>
      <w:r w:rsidR="00713DB9" w:rsidRPr="0029788F">
        <w:rPr>
          <w:lang w:val="en-GB"/>
        </w:rPr>
        <w:t xml:space="preserve">         </w:t>
      </w:r>
      <w:r w:rsidR="00713DB9" w:rsidRPr="0029788F">
        <w:rPr>
          <w:b/>
          <w:lang w:val="en-GB"/>
        </w:rPr>
        <w:t>then</w:t>
      </w:r>
      <w:r w:rsidR="001D43CD" w:rsidRPr="0029788F">
        <w:rPr>
          <w:b/>
          <w:lang w:val="en-GB"/>
        </w:rPr>
        <w:br/>
      </w:r>
      <w:r w:rsidR="00713DB9" w:rsidRPr="0029788F">
        <w:rPr>
          <w:lang w:val="en-GB"/>
        </w:rPr>
        <w:t xml:space="preserve">         </w:t>
      </w:r>
      <w:r w:rsidR="00713DB9" w:rsidRPr="0029788F">
        <w:rPr>
          <w:b/>
          <w:lang w:val="en-GB"/>
        </w:rPr>
        <w:t>begin</w:t>
      </w:r>
      <w:r w:rsidR="000B16A7" w:rsidRPr="0029788F">
        <w:rPr>
          <w:lang w:val="en-GB"/>
        </w:rPr>
        <w:t xml:space="preserve"> TRIAL := TRIAL </w:t>
      </w:r>
      <w:r w:rsidR="00713DB9" w:rsidRPr="0029788F">
        <w:rPr>
          <w:lang w:val="en-GB"/>
        </w:rPr>
        <w:t>+</w:t>
      </w:r>
      <w:r w:rsidR="000B16A7" w:rsidRPr="0029788F">
        <w:rPr>
          <w:lang w:val="en-GB"/>
        </w:rPr>
        <w:t xml:space="preserve"> </w:t>
      </w:r>
      <w:r w:rsidR="00713DB9" w:rsidRPr="0029788F">
        <w:rPr>
          <w:lang w:val="en-GB"/>
        </w:rPr>
        <w:t xml:space="preserve">1;  </w:t>
      </w:r>
      <w:r w:rsidR="005223A5" w:rsidRPr="0029788F">
        <w:rPr>
          <w:lang w:val="en-GB"/>
        </w:rPr>
        <w:t xml:space="preserve"> </w:t>
      </w:r>
      <w:r w:rsidR="000F10AA" w:rsidRPr="0029788F">
        <w:rPr>
          <w:i/>
          <w:lang w:val="en-GB"/>
        </w:rPr>
        <w:t>{Number of trials</w:t>
      </w:r>
      <w:r w:rsidR="00F83805">
        <w:rPr>
          <w:i/>
          <w:lang w:val="en-GB"/>
        </w:rPr>
        <w:t>.</w:t>
      </w:r>
      <w:r w:rsidR="00713DB9" w:rsidRPr="0029788F">
        <w:rPr>
          <w:i/>
          <w:lang w:val="en-GB"/>
        </w:rPr>
        <w:t>}</w:t>
      </w:r>
      <w:r w:rsidR="001D43CD" w:rsidRPr="0029788F">
        <w:rPr>
          <w:lang w:val="en-GB"/>
        </w:rPr>
        <w:br/>
      </w:r>
      <w:r w:rsidR="00713DB9" w:rsidRPr="0029788F">
        <w:rPr>
          <w:i/>
          <w:lang w:val="en-GB"/>
        </w:rPr>
        <w:t>{</w:t>
      </w:r>
      <w:r w:rsidR="00BB6006" w:rsidRPr="0029788F">
        <w:rPr>
          <w:i/>
          <w:lang w:val="en-GB"/>
        </w:rPr>
        <w:t>K5</w:t>
      </w:r>
      <w:r w:rsidR="00713DB9" w:rsidRPr="0029788F">
        <w:rPr>
          <w:i/>
          <w:lang w:val="en-GB"/>
        </w:rPr>
        <w:t>}</w:t>
      </w:r>
      <w:r w:rsidR="00713DB9" w:rsidRPr="0029788F">
        <w:rPr>
          <w:lang w:val="en-GB"/>
        </w:rPr>
        <w:t xml:space="preserve">       L := L + 1; </w:t>
      </w:r>
      <w:r w:rsidR="00713DB9" w:rsidRPr="0029788F">
        <w:rPr>
          <w:b/>
          <w:lang w:val="en-GB"/>
        </w:rPr>
        <w:t>LAB[U,V] := L</w:t>
      </w:r>
      <w:r w:rsidR="005223A5" w:rsidRPr="0029788F">
        <w:rPr>
          <w:lang w:val="en-GB"/>
        </w:rPr>
        <w:t>;</w:t>
      </w:r>
      <w:r w:rsidR="000F10AA" w:rsidRPr="0029788F">
        <w:rPr>
          <w:i/>
          <w:lang w:val="en-GB"/>
        </w:rPr>
        <w:t>{Marking the cell</w:t>
      </w:r>
      <w:r w:rsidR="00F83805">
        <w:rPr>
          <w:i/>
          <w:lang w:val="en-GB"/>
        </w:rPr>
        <w:t>.</w:t>
      </w:r>
      <w:r w:rsidR="00713DB9" w:rsidRPr="0029788F">
        <w:rPr>
          <w:i/>
          <w:lang w:val="en-GB"/>
        </w:rPr>
        <w:t>}</w:t>
      </w:r>
      <w:r w:rsidR="001D43CD" w:rsidRPr="0029788F">
        <w:rPr>
          <w:lang w:val="en-GB"/>
        </w:rPr>
        <w:br/>
      </w:r>
      <w:r w:rsidR="00713DB9" w:rsidRPr="0029788F">
        <w:rPr>
          <w:i/>
          <w:lang w:val="en-GB"/>
        </w:rPr>
        <w:t>{</w:t>
      </w:r>
      <w:r w:rsidR="00BB6006" w:rsidRPr="0029788F">
        <w:rPr>
          <w:i/>
          <w:lang w:val="en-GB"/>
        </w:rPr>
        <w:t>K6</w:t>
      </w:r>
      <w:r w:rsidR="00713DB9" w:rsidRPr="0029788F">
        <w:rPr>
          <w:i/>
          <w:lang w:val="en-GB"/>
        </w:rPr>
        <w:t>}</w:t>
      </w:r>
      <w:r w:rsidR="000F10AA" w:rsidRPr="0029788F">
        <w:rPr>
          <w:lang w:val="en-GB"/>
        </w:rPr>
        <w:t xml:space="preserve">       TRY</w:t>
      </w:r>
      <w:r w:rsidR="00713DB9" w:rsidRPr="0029788F">
        <w:rPr>
          <w:lang w:val="en-GB"/>
        </w:rPr>
        <w:t xml:space="preserve">(U, V, </w:t>
      </w:r>
      <w:r w:rsidR="00D6342E" w:rsidRPr="0029788F">
        <w:rPr>
          <w:lang w:val="en-GB"/>
        </w:rPr>
        <w:t>YES</w:t>
      </w:r>
      <w:r w:rsidR="00713DB9" w:rsidRPr="0029788F">
        <w:rPr>
          <w:lang w:val="en-GB"/>
        </w:rPr>
        <w:t xml:space="preserve">); </w:t>
      </w:r>
      <w:r w:rsidR="005223A5" w:rsidRPr="0029788F">
        <w:rPr>
          <w:lang w:val="en-GB"/>
        </w:rPr>
        <w:t xml:space="preserve">         </w:t>
      </w:r>
      <w:r w:rsidR="000F10AA" w:rsidRPr="0029788F">
        <w:rPr>
          <w:lang w:val="en-GB"/>
        </w:rPr>
        <w:t xml:space="preserve"> </w:t>
      </w:r>
      <w:r w:rsidR="00713DB9" w:rsidRPr="0029788F">
        <w:rPr>
          <w:i/>
          <w:lang w:val="en-GB"/>
        </w:rPr>
        <w:t>{</w:t>
      </w:r>
      <w:r w:rsidR="000F10AA" w:rsidRPr="0029788F">
        <w:rPr>
          <w:i/>
          <w:lang w:val="en-GB"/>
        </w:rPr>
        <w:t>Recursive call</w:t>
      </w:r>
      <w:r w:rsidR="00F83805">
        <w:rPr>
          <w:i/>
          <w:lang w:val="en-GB"/>
        </w:rPr>
        <w:t>.</w:t>
      </w:r>
      <w:r w:rsidR="00713DB9" w:rsidRPr="0029788F">
        <w:rPr>
          <w:i/>
          <w:lang w:val="en-GB"/>
        </w:rPr>
        <w:t>}</w:t>
      </w:r>
      <w:r w:rsidR="001D43CD" w:rsidRPr="0029788F">
        <w:rPr>
          <w:lang w:val="en-GB"/>
        </w:rPr>
        <w:br/>
      </w:r>
      <w:r w:rsidR="00713DB9" w:rsidRPr="0029788F">
        <w:rPr>
          <w:lang w:val="en-GB"/>
        </w:rPr>
        <w:t xml:space="preserve">           </w:t>
      </w:r>
      <w:r w:rsidR="00713DB9" w:rsidRPr="0029788F">
        <w:rPr>
          <w:b/>
          <w:lang w:val="en-GB"/>
        </w:rPr>
        <w:t>if</w:t>
      </w:r>
      <w:r w:rsidR="005223A5" w:rsidRPr="0029788F">
        <w:rPr>
          <w:lang w:val="en-GB"/>
        </w:rPr>
        <w:t xml:space="preserve"> </w:t>
      </w:r>
      <w:r w:rsidR="00713DB9" w:rsidRPr="0029788F">
        <w:rPr>
          <w:b/>
          <w:lang w:val="en-GB"/>
        </w:rPr>
        <w:t>not</w:t>
      </w:r>
      <w:r w:rsidR="00713DB9" w:rsidRPr="0029788F">
        <w:rPr>
          <w:lang w:val="en-GB"/>
        </w:rPr>
        <w:t xml:space="preserve"> </w:t>
      </w:r>
      <w:r w:rsidR="00D6342E" w:rsidRPr="0029788F">
        <w:rPr>
          <w:lang w:val="en-GB"/>
        </w:rPr>
        <w:t>YES</w:t>
      </w:r>
      <w:r w:rsidR="00713DB9" w:rsidRPr="0029788F">
        <w:rPr>
          <w:lang w:val="en-GB"/>
        </w:rPr>
        <w:t xml:space="preserve"> </w:t>
      </w:r>
      <w:r w:rsidR="000F10AA" w:rsidRPr="0029788F">
        <w:rPr>
          <w:lang w:val="en-GB"/>
        </w:rPr>
        <w:t xml:space="preserve">            </w:t>
      </w:r>
      <w:r w:rsidR="00B94E9E">
        <w:rPr>
          <w:lang w:val="en-GB"/>
        </w:rPr>
        <w:t xml:space="preserve">   </w:t>
      </w:r>
      <w:r w:rsidR="000F10AA" w:rsidRPr="0029788F">
        <w:rPr>
          <w:i/>
          <w:lang w:val="en-GB"/>
        </w:rPr>
        <w:t>{If failure</w:t>
      </w:r>
      <w:r w:rsidR="00713DB9" w:rsidRPr="0029788F">
        <w:rPr>
          <w:i/>
          <w:lang w:val="en-GB"/>
        </w:rPr>
        <w:t>}</w:t>
      </w:r>
      <w:r w:rsidR="001D43CD" w:rsidRPr="0029788F">
        <w:rPr>
          <w:lang w:val="en-GB"/>
        </w:rPr>
        <w:br/>
      </w:r>
      <w:r w:rsidR="00713DB9" w:rsidRPr="0029788F">
        <w:rPr>
          <w:i/>
          <w:lang w:val="en-GB"/>
        </w:rPr>
        <w:t>{</w:t>
      </w:r>
      <w:r w:rsidR="00BB6006" w:rsidRPr="0029788F">
        <w:rPr>
          <w:i/>
          <w:lang w:val="en-GB"/>
        </w:rPr>
        <w:t>K7</w:t>
      </w:r>
      <w:r w:rsidR="00713DB9" w:rsidRPr="0029788F">
        <w:rPr>
          <w:i/>
          <w:lang w:val="en-GB"/>
        </w:rPr>
        <w:t>}</w:t>
      </w:r>
      <w:r w:rsidR="00713DB9" w:rsidRPr="0029788F">
        <w:rPr>
          <w:lang w:val="en-GB"/>
        </w:rPr>
        <w:t xml:space="preserve">       </w:t>
      </w:r>
      <w:r w:rsidR="00713DB9" w:rsidRPr="0029788F">
        <w:rPr>
          <w:b/>
          <w:lang w:val="en-GB"/>
        </w:rPr>
        <w:t>then</w:t>
      </w:r>
      <w:r w:rsidR="00E95199" w:rsidRPr="0029788F">
        <w:rPr>
          <w:b/>
          <w:lang w:val="en-GB"/>
        </w:rPr>
        <w:t xml:space="preserve"> </w:t>
      </w:r>
      <w:r w:rsidR="00713DB9" w:rsidRPr="0029788F">
        <w:rPr>
          <w:b/>
          <w:lang w:val="en-GB"/>
        </w:rPr>
        <w:t>begin</w:t>
      </w:r>
      <w:r w:rsidR="009E5E91" w:rsidRPr="0029788F">
        <w:rPr>
          <w:b/>
          <w:lang w:val="en-GB"/>
        </w:rPr>
        <w:t xml:space="preserve"> </w:t>
      </w:r>
      <w:r w:rsidR="001D43CD" w:rsidRPr="0029788F">
        <w:rPr>
          <w:lang w:val="en-GB"/>
        </w:rPr>
        <w:br/>
      </w:r>
      <w:r w:rsidR="00BB6006" w:rsidRPr="0029788F">
        <w:rPr>
          <w:i/>
          <w:lang w:val="en-GB"/>
        </w:rPr>
        <w:t>{K8</w:t>
      </w:r>
      <w:r w:rsidR="00713DB9" w:rsidRPr="0029788F">
        <w:rPr>
          <w:i/>
          <w:lang w:val="en-GB"/>
        </w:rPr>
        <w:t>}</w:t>
      </w:r>
      <w:r w:rsidR="009E5E91" w:rsidRPr="0029788F">
        <w:rPr>
          <w:lang w:val="en-GB"/>
        </w:rPr>
        <w:t xml:space="preserve">          </w:t>
      </w:r>
      <w:r w:rsidR="00E95199" w:rsidRPr="0029788F">
        <w:rPr>
          <w:lang w:val="en-GB"/>
        </w:rPr>
        <w:t xml:space="preserve">    </w:t>
      </w:r>
      <w:r w:rsidR="00713DB9" w:rsidRPr="0029788F">
        <w:rPr>
          <w:lang w:val="en-GB"/>
        </w:rPr>
        <w:t xml:space="preserve">LAB[U,V] := </w:t>
      </w:r>
      <w:r w:rsidR="00713DB9" w:rsidRPr="0029788F">
        <w:rPr>
          <w:b/>
          <w:lang w:val="en-GB"/>
        </w:rPr>
        <w:t>-1</w:t>
      </w:r>
      <w:r w:rsidR="00713DB9" w:rsidRPr="0029788F">
        <w:rPr>
          <w:lang w:val="en-GB"/>
        </w:rPr>
        <w:t xml:space="preserve">; </w:t>
      </w:r>
      <w:r w:rsidR="00B94E9E">
        <w:rPr>
          <w:lang w:val="en-GB"/>
        </w:rPr>
        <w:t xml:space="preserve">   </w:t>
      </w:r>
      <w:r w:rsidR="009E5E91" w:rsidRPr="0029788F">
        <w:rPr>
          <w:i/>
          <w:lang w:val="en-GB"/>
        </w:rPr>
        <w:t>{</w:t>
      </w:r>
      <w:r w:rsidR="000F10AA" w:rsidRPr="0029788F">
        <w:rPr>
          <w:i/>
          <w:lang w:val="en-GB"/>
        </w:rPr>
        <w:t>then mark. (</w:t>
      </w:r>
      <w:r w:rsidR="009E5E91" w:rsidRPr="0029788F">
        <w:rPr>
          <w:b/>
          <w:i/>
          <w:lang w:val="en-GB"/>
        </w:rPr>
        <w:t>0</w:t>
      </w:r>
      <w:r w:rsidR="000F10AA" w:rsidRPr="0029788F">
        <w:rPr>
          <w:i/>
          <w:lang w:val="en-GB"/>
        </w:rPr>
        <w:t xml:space="preserve"> </w:t>
      </w:r>
      <w:r w:rsidR="00FF7B15" w:rsidRPr="0029788F">
        <w:rPr>
          <w:i/>
          <w:lang w:val="en-GB"/>
        </w:rPr>
        <w:t xml:space="preserve">in </w:t>
      </w:r>
      <w:r w:rsidR="000F10AA" w:rsidRPr="0029788F">
        <w:rPr>
          <w:i/>
          <w:lang w:val="en-GB"/>
        </w:rPr>
        <w:t>case of BACKTRACK)</w:t>
      </w:r>
      <w:r w:rsidR="00F83805">
        <w:rPr>
          <w:i/>
          <w:lang w:val="en-GB"/>
        </w:rPr>
        <w:t>.</w:t>
      </w:r>
      <w:r w:rsidR="009E5E91" w:rsidRPr="0029788F">
        <w:rPr>
          <w:i/>
          <w:lang w:val="en-GB"/>
        </w:rPr>
        <w:t>}</w:t>
      </w:r>
      <w:r w:rsidR="001D43CD" w:rsidRPr="0029788F">
        <w:rPr>
          <w:lang w:val="en-GB"/>
        </w:rPr>
        <w:br/>
      </w:r>
      <w:r w:rsidR="009E5E91" w:rsidRPr="0029788F">
        <w:rPr>
          <w:lang w:val="en-GB"/>
        </w:rPr>
        <w:t xml:space="preserve">              </w:t>
      </w:r>
      <w:r w:rsidR="00E95199" w:rsidRPr="0029788F">
        <w:rPr>
          <w:lang w:val="en-GB"/>
        </w:rPr>
        <w:t xml:space="preserve">    </w:t>
      </w:r>
      <w:r w:rsidR="00713DB9" w:rsidRPr="0029788F">
        <w:rPr>
          <w:lang w:val="en-GB"/>
        </w:rPr>
        <w:t>L := L - 1;</w:t>
      </w:r>
      <w:r w:rsidR="001D43CD" w:rsidRPr="0029788F">
        <w:rPr>
          <w:lang w:val="en-GB"/>
        </w:rPr>
        <w:br/>
      </w:r>
      <w:r w:rsidR="009E5E91" w:rsidRPr="0029788F">
        <w:rPr>
          <w:lang w:val="en-GB"/>
        </w:rPr>
        <w:t xml:space="preserve">           </w:t>
      </w:r>
      <w:r w:rsidR="00E95199" w:rsidRPr="0029788F">
        <w:rPr>
          <w:lang w:val="en-GB"/>
        </w:rPr>
        <w:t xml:space="preserve">     </w:t>
      </w:r>
      <w:r w:rsidR="00713DB9" w:rsidRPr="0029788F">
        <w:rPr>
          <w:b/>
          <w:lang w:val="en-GB"/>
        </w:rPr>
        <w:t>end</w:t>
      </w:r>
      <w:r w:rsidR="00713DB9" w:rsidRPr="0029788F">
        <w:rPr>
          <w:lang w:val="en-GB"/>
        </w:rPr>
        <w:t>;</w:t>
      </w:r>
      <w:r w:rsidR="001D43CD" w:rsidRPr="0029788F">
        <w:rPr>
          <w:lang w:val="en-GB"/>
        </w:rPr>
        <w:br/>
      </w:r>
      <w:r w:rsidR="00713DB9" w:rsidRPr="0029788F">
        <w:rPr>
          <w:lang w:val="en-GB"/>
        </w:rPr>
        <w:t xml:space="preserve">         </w:t>
      </w:r>
      <w:r w:rsidR="00713DB9" w:rsidRPr="0029788F">
        <w:rPr>
          <w:b/>
          <w:lang w:val="en-GB"/>
        </w:rPr>
        <w:t>end</w:t>
      </w:r>
      <w:r w:rsidR="00713DB9" w:rsidRPr="0029788F">
        <w:rPr>
          <w:lang w:val="en-GB"/>
        </w:rPr>
        <w:t>;</w:t>
      </w:r>
      <w:r w:rsidR="001D43CD" w:rsidRPr="0029788F">
        <w:rPr>
          <w:lang w:val="en-GB"/>
        </w:rPr>
        <w:br/>
      </w:r>
      <w:r w:rsidR="00713DB9" w:rsidRPr="0029788F">
        <w:rPr>
          <w:lang w:val="en-GB"/>
        </w:rPr>
        <w:t xml:space="preserve">       </w:t>
      </w:r>
      <w:r w:rsidR="00713DB9" w:rsidRPr="0029788F">
        <w:rPr>
          <w:b/>
          <w:lang w:val="en-GB"/>
        </w:rPr>
        <w:t>until</w:t>
      </w:r>
      <w:r w:rsidR="00713DB9" w:rsidRPr="0029788F">
        <w:rPr>
          <w:lang w:val="en-GB"/>
        </w:rPr>
        <w:t xml:space="preserve"> </w:t>
      </w:r>
      <w:r w:rsidR="00D6342E" w:rsidRPr="0029788F">
        <w:rPr>
          <w:lang w:val="en-GB"/>
        </w:rPr>
        <w:t>YES</w:t>
      </w:r>
      <w:r w:rsidR="00713DB9" w:rsidRPr="0029788F">
        <w:rPr>
          <w:lang w:val="en-GB"/>
        </w:rPr>
        <w:t xml:space="preserve"> </w:t>
      </w:r>
      <w:r w:rsidR="00713DB9" w:rsidRPr="0029788F">
        <w:rPr>
          <w:b/>
          <w:lang w:val="en-GB"/>
        </w:rPr>
        <w:t>or</w:t>
      </w:r>
      <w:r w:rsidR="00713DB9" w:rsidRPr="0029788F">
        <w:rPr>
          <w:lang w:val="en-GB"/>
        </w:rPr>
        <w:t xml:space="preserve"> (K = 4);</w:t>
      </w:r>
      <w:r w:rsidR="001D43CD" w:rsidRPr="0029788F">
        <w:rPr>
          <w:lang w:val="en-GB"/>
        </w:rPr>
        <w:br/>
      </w:r>
      <w:r w:rsidR="00713DB9" w:rsidRPr="0029788F">
        <w:rPr>
          <w:lang w:val="en-GB"/>
        </w:rPr>
        <w:t xml:space="preserve">     </w:t>
      </w:r>
      <w:r w:rsidR="00713DB9" w:rsidRPr="0029788F">
        <w:rPr>
          <w:b/>
          <w:lang w:val="en-GB"/>
        </w:rPr>
        <w:t>end</w:t>
      </w:r>
      <w:r w:rsidR="00713DB9" w:rsidRPr="0029788F">
        <w:rPr>
          <w:lang w:val="en-GB"/>
        </w:rPr>
        <w:t>;</w:t>
      </w:r>
      <w:r w:rsidR="001D43CD" w:rsidRPr="0029788F">
        <w:rPr>
          <w:lang w:val="en-GB"/>
        </w:rPr>
        <w:br/>
      </w:r>
      <w:r w:rsidR="00713DB9" w:rsidRPr="0029788F">
        <w:rPr>
          <w:b/>
          <w:lang w:val="en-GB"/>
        </w:rPr>
        <w:t>end</w:t>
      </w:r>
      <w:r w:rsidR="00713DB9" w:rsidRPr="0029788F">
        <w:rPr>
          <w:lang w:val="en-GB"/>
        </w:rPr>
        <w:t xml:space="preserve">; </w:t>
      </w:r>
      <w:r w:rsidR="000F10AA" w:rsidRPr="0029788F">
        <w:rPr>
          <w:i/>
          <w:lang w:val="en-GB"/>
        </w:rPr>
        <w:t>{TRY</w:t>
      </w:r>
      <w:r w:rsidR="00713DB9" w:rsidRPr="0029788F">
        <w:rPr>
          <w:i/>
          <w:lang w:val="en-GB"/>
        </w:rPr>
        <w:t>}</w:t>
      </w:r>
      <w:r w:rsidR="001D43CD" w:rsidRPr="0029788F">
        <w:rPr>
          <w:lang w:val="en-GB"/>
        </w:rPr>
        <w:br/>
      </w:r>
      <w:r w:rsidR="001D43CD" w:rsidRPr="0029788F">
        <w:rPr>
          <w:lang w:val="en-GB"/>
        </w:rPr>
        <w:br/>
      </w:r>
      <w:r w:rsidR="00713DB9" w:rsidRPr="0029788F">
        <w:rPr>
          <w:b/>
          <w:lang w:val="en-GB"/>
        </w:rPr>
        <w:t>begin</w:t>
      </w:r>
      <w:r w:rsidR="00713DB9" w:rsidRPr="0029788F">
        <w:rPr>
          <w:lang w:val="en-GB"/>
        </w:rPr>
        <w:t xml:space="preserve"> </w:t>
      </w:r>
      <w:r w:rsidR="00F83805">
        <w:rPr>
          <w:i/>
          <w:lang w:val="en-GB"/>
        </w:rPr>
        <w:t>{M</w:t>
      </w:r>
      <w:r w:rsidR="000F10AA" w:rsidRPr="0029788F">
        <w:rPr>
          <w:i/>
          <w:lang w:val="en-GB"/>
        </w:rPr>
        <w:t>ain program</w:t>
      </w:r>
      <w:r w:rsidR="00F83805">
        <w:rPr>
          <w:i/>
          <w:lang w:val="en-GB"/>
        </w:rPr>
        <w:t>.</w:t>
      </w:r>
      <w:r w:rsidR="002A6D80" w:rsidRPr="0029788F">
        <w:rPr>
          <w:i/>
          <w:lang w:val="en-GB"/>
        </w:rPr>
        <w:t>}</w:t>
      </w:r>
      <w:r w:rsidR="001D43CD" w:rsidRPr="0029788F">
        <w:rPr>
          <w:lang w:val="en-GB"/>
        </w:rPr>
        <w:br/>
      </w:r>
      <w:r w:rsidR="00713DB9" w:rsidRPr="0029788F">
        <w:rPr>
          <w:lang w:val="en-GB"/>
        </w:rPr>
        <w:t xml:space="preserve">  </w:t>
      </w:r>
      <w:r w:rsidR="00713DB9" w:rsidRPr="0029788F">
        <w:rPr>
          <w:i/>
          <w:lang w:val="en-GB"/>
        </w:rPr>
        <w:t>{</w:t>
      </w:r>
      <w:r w:rsidR="00FD7E9F" w:rsidRPr="0029788F">
        <w:rPr>
          <w:i/>
          <w:lang w:val="en-GB"/>
        </w:rPr>
        <w:t>1.</w:t>
      </w:r>
      <w:r w:rsidR="000F10AA" w:rsidRPr="0029788F">
        <w:rPr>
          <w:i/>
          <w:lang w:val="en-GB"/>
        </w:rPr>
        <w:t xml:space="preserve"> Reading the labyrinth</w:t>
      </w:r>
      <w:r w:rsidR="00F83805">
        <w:rPr>
          <w:i/>
          <w:lang w:val="en-GB"/>
        </w:rPr>
        <w:t>.</w:t>
      </w:r>
      <w:r w:rsidR="00713DB9" w:rsidRPr="0029788F">
        <w:rPr>
          <w:i/>
          <w:lang w:val="en-GB"/>
        </w:rPr>
        <w:t>}</w:t>
      </w:r>
      <w:r w:rsidR="001D43CD" w:rsidRPr="0029788F">
        <w:rPr>
          <w:lang w:val="en-GB"/>
        </w:rPr>
        <w:br/>
      </w:r>
      <w:r w:rsidR="00713DB9" w:rsidRPr="0029788F">
        <w:rPr>
          <w:lang w:val="en-GB"/>
        </w:rPr>
        <w:t xml:space="preserve">  </w:t>
      </w:r>
      <w:r w:rsidR="00713DB9" w:rsidRPr="0029788F">
        <w:rPr>
          <w:b/>
          <w:lang w:val="en-GB"/>
        </w:rPr>
        <w:t>for</w:t>
      </w:r>
      <w:r w:rsidR="00713DB9" w:rsidRPr="0029788F">
        <w:rPr>
          <w:lang w:val="en-GB"/>
        </w:rPr>
        <w:t xml:space="preserve"> J := N </w:t>
      </w:r>
      <w:r w:rsidR="00713DB9" w:rsidRPr="0029788F">
        <w:rPr>
          <w:b/>
          <w:lang w:val="en-GB"/>
        </w:rPr>
        <w:t>downto</w:t>
      </w:r>
      <w:r w:rsidR="00713DB9" w:rsidRPr="0029788F">
        <w:rPr>
          <w:lang w:val="en-GB"/>
        </w:rPr>
        <w:t xml:space="preserve"> 1 </w:t>
      </w:r>
      <w:r w:rsidR="00713DB9" w:rsidRPr="0029788F">
        <w:rPr>
          <w:b/>
          <w:lang w:val="en-GB"/>
        </w:rPr>
        <w:t>do</w:t>
      </w:r>
      <w:r w:rsidR="001D43CD" w:rsidRPr="0029788F">
        <w:rPr>
          <w:b/>
          <w:lang w:val="en-GB"/>
        </w:rPr>
        <w:br/>
      </w:r>
      <w:r w:rsidR="00713DB9" w:rsidRPr="0029788F">
        <w:rPr>
          <w:lang w:val="en-GB"/>
        </w:rPr>
        <w:t xml:space="preserve">  </w:t>
      </w:r>
      <w:r w:rsidR="00713DB9" w:rsidRPr="0029788F">
        <w:rPr>
          <w:b/>
          <w:lang w:val="en-GB"/>
        </w:rPr>
        <w:t>begin</w:t>
      </w:r>
      <w:r w:rsidR="001D43CD" w:rsidRPr="0029788F">
        <w:rPr>
          <w:b/>
          <w:lang w:val="en-GB"/>
        </w:rPr>
        <w:br/>
      </w:r>
      <w:r w:rsidR="00713DB9" w:rsidRPr="0029788F">
        <w:rPr>
          <w:lang w:val="en-GB"/>
        </w:rPr>
        <w:t xml:space="preserve">     </w:t>
      </w:r>
      <w:r w:rsidR="00713DB9" w:rsidRPr="0029788F">
        <w:rPr>
          <w:b/>
          <w:lang w:val="en-GB"/>
        </w:rPr>
        <w:t>for</w:t>
      </w:r>
      <w:r w:rsidR="00713DB9" w:rsidRPr="0029788F">
        <w:rPr>
          <w:lang w:val="en-GB"/>
        </w:rPr>
        <w:t xml:space="preserve"> I := 1 </w:t>
      </w:r>
      <w:r w:rsidR="00713DB9" w:rsidRPr="0029788F">
        <w:rPr>
          <w:b/>
          <w:lang w:val="en-GB"/>
        </w:rPr>
        <w:t>to</w:t>
      </w:r>
      <w:r w:rsidR="00713DB9" w:rsidRPr="0029788F">
        <w:rPr>
          <w:lang w:val="en-GB"/>
        </w:rPr>
        <w:t xml:space="preserve"> M </w:t>
      </w:r>
      <w:r w:rsidR="00713DB9" w:rsidRPr="0029788F">
        <w:rPr>
          <w:b/>
          <w:lang w:val="en-GB"/>
        </w:rPr>
        <w:t>do</w:t>
      </w:r>
      <w:r w:rsidR="00713DB9" w:rsidRPr="0029788F">
        <w:rPr>
          <w:lang w:val="en-GB"/>
        </w:rPr>
        <w:t xml:space="preserve"> read(LAB[I,J]);</w:t>
      </w:r>
      <w:r w:rsidR="001D43CD" w:rsidRPr="0029788F">
        <w:rPr>
          <w:lang w:val="en-GB"/>
        </w:rPr>
        <w:br/>
      </w:r>
      <w:r w:rsidR="00713DB9" w:rsidRPr="0029788F">
        <w:rPr>
          <w:lang w:val="en-GB"/>
        </w:rPr>
        <w:t xml:space="preserve">     readln;</w:t>
      </w:r>
      <w:r w:rsidR="001D43CD" w:rsidRPr="0029788F">
        <w:rPr>
          <w:lang w:val="en-GB"/>
        </w:rPr>
        <w:br/>
      </w:r>
      <w:r w:rsidR="00713DB9" w:rsidRPr="0029788F">
        <w:rPr>
          <w:lang w:val="en-GB"/>
        </w:rPr>
        <w:t xml:space="preserve">  </w:t>
      </w:r>
      <w:r w:rsidR="00713DB9" w:rsidRPr="0029788F">
        <w:rPr>
          <w:b/>
          <w:lang w:val="en-GB"/>
        </w:rPr>
        <w:t>end</w:t>
      </w:r>
      <w:r w:rsidR="00713DB9" w:rsidRPr="0029788F">
        <w:rPr>
          <w:lang w:val="en-GB"/>
        </w:rPr>
        <w:t>;</w:t>
      </w:r>
      <w:r w:rsidR="001D43CD" w:rsidRPr="0029788F">
        <w:rPr>
          <w:lang w:val="en-GB"/>
        </w:rPr>
        <w:br/>
      </w:r>
      <w:r w:rsidR="00713DB9" w:rsidRPr="0029788F">
        <w:rPr>
          <w:lang w:val="en-GB"/>
        </w:rPr>
        <w:t xml:space="preserve">  </w:t>
      </w:r>
      <w:r w:rsidR="00713DB9" w:rsidRPr="0029788F">
        <w:rPr>
          <w:i/>
          <w:lang w:val="en-GB"/>
        </w:rPr>
        <w:t>{2</w:t>
      </w:r>
      <w:r w:rsidR="00FD7E9F" w:rsidRPr="0029788F">
        <w:rPr>
          <w:i/>
          <w:lang w:val="en-GB"/>
        </w:rPr>
        <w:t>.</w:t>
      </w:r>
      <w:r w:rsidR="00713DB9" w:rsidRPr="0029788F">
        <w:rPr>
          <w:i/>
          <w:lang w:val="en-GB"/>
        </w:rPr>
        <w:t xml:space="preserve"> </w:t>
      </w:r>
      <w:r w:rsidR="000F10AA" w:rsidRPr="0029788F">
        <w:rPr>
          <w:i/>
          <w:lang w:val="en-GB"/>
        </w:rPr>
        <w:t>Reading agent’s position</w:t>
      </w:r>
      <w:r w:rsidR="00F83805">
        <w:rPr>
          <w:i/>
          <w:lang w:val="en-GB"/>
        </w:rPr>
        <w:t>.</w:t>
      </w:r>
      <w:r w:rsidR="00713DB9" w:rsidRPr="0029788F">
        <w:rPr>
          <w:i/>
          <w:lang w:val="en-GB"/>
        </w:rPr>
        <w:t>}</w:t>
      </w:r>
      <w:r w:rsidR="001D43CD" w:rsidRPr="0029788F">
        <w:rPr>
          <w:lang w:val="en-GB"/>
        </w:rPr>
        <w:br/>
      </w:r>
      <w:r w:rsidR="00713DB9" w:rsidRPr="0029788F">
        <w:rPr>
          <w:lang w:val="en-GB"/>
        </w:rPr>
        <w:t xml:space="preserve">  read(X, Y); L := 2;  LAB[X,Y] := L;</w:t>
      </w:r>
      <w:r w:rsidR="001D43CD" w:rsidRPr="0029788F">
        <w:rPr>
          <w:lang w:val="en-GB"/>
        </w:rPr>
        <w:br/>
      </w:r>
      <w:r w:rsidR="00713DB9" w:rsidRPr="0029788F">
        <w:rPr>
          <w:lang w:val="en-GB"/>
        </w:rPr>
        <w:t xml:space="preserve">  </w:t>
      </w:r>
      <w:r w:rsidR="00713DB9" w:rsidRPr="0029788F">
        <w:rPr>
          <w:i/>
          <w:lang w:val="en-GB"/>
        </w:rPr>
        <w:t>{3</w:t>
      </w:r>
      <w:r w:rsidR="00FD7E9F" w:rsidRPr="0029788F">
        <w:rPr>
          <w:i/>
          <w:lang w:val="en-GB"/>
        </w:rPr>
        <w:t>.</w:t>
      </w:r>
      <w:r w:rsidR="000F10AA" w:rsidRPr="0029788F">
        <w:rPr>
          <w:i/>
          <w:lang w:val="en-GB"/>
        </w:rPr>
        <w:t xml:space="preserve"> Forming four production rules</w:t>
      </w:r>
      <w:r w:rsidR="00F83805">
        <w:rPr>
          <w:i/>
          <w:lang w:val="en-GB"/>
        </w:rPr>
        <w:t>.</w:t>
      </w:r>
      <w:r w:rsidR="00713DB9" w:rsidRPr="0029788F">
        <w:rPr>
          <w:i/>
          <w:lang w:val="en-GB"/>
        </w:rPr>
        <w:t>}</w:t>
      </w:r>
      <w:r w:rsidR="001D43CD" w:rsidRPr="0029788F">
        <w:rPr>
          <w:lang w:val="en-GB"/>
        </w:rPr>
        <w:br/>
      </w:r>
      <w:r w:rsidR="00713DB9" w:rsidRPr="0029788F">
        <w:rPr>
          <w:lang w:val="en-GB"/>
        </w:rPr>
        <w:t xml:space="preserve">  CX[1] := -1; CY[1] :=  0;  </w:t>
      </w:r>
      <w:r w:rsidR="000F10AA" w:rsidRPr="0029788F">
        <w:rPr>
          <w:i/>
          <w:lang w:val="en-GB"/>
        </w:rPr>
        <w:t>{Go West</w:t>
      </w:r>
      <w:r w:rsidR="002A6D80" w:rsidRPr="0029788F">
        <w:rPr>
          <w:i/>
          <w:lang w:val="en-GB"/>
        </w:rPr>
        <w:t xml:space="preserve">.   </w:t>
      </w:r>
      <w:r w:rsidR="000F10AA" w:rsidRPr="0029788F">
        <w:rPr>
          <w:i/>
          <w:lang w:val="en-GB"/>
        </w:rPr>
        <w:t xml:space="preserve">  </w:t>
      </w:r>
      <w:r w:rsidR="002A6D80" w:rsidRPr="0029788F">
        <w:rPr>
          <w:i/>
          <w:lang w:val="en-GB"/>
        </w:rPr>
        <w:t xml:space="preserve"> 4</w:t>
      </w:r>
      <w:r w:rsidR="00713DB9" w:rsidRPr="0029788F">
        <w:rPr>
          <w:i/>
          <w:lang w:val="en-GB"/>
        </w:rPr>
        <w:t xml:space="preserve">   }</w:t>
      </w:r>
      <w:r w:rsidR="001D43CD" w:rsidRPr="0029788F">
        <w:rPr>
          <w:lang w:val="en-GB"/>
        </w:rPr>
        <w:br/>
      </w:r>
      <w:r w:rsidR="00713DB9" w:rsidRPr="0029788F">
        <w:rPr>
          <w:lang w:val="en-GB"/>
        </w:rPr>
        <w:t xml:space="preserve">  CX[2] :=  0; CY[2] := -1;  </w:t>
      </w:r>
      <w:r w:rsidR="000F10AA" w:rsidRPr="0029788F">
        <w:rPr>
          <w:i/>
          <w:lang w:val="en-GB"/>
        </w:rPr>
        <w:t>{Go South</w:t>
      </w:r>
      <w:r w:rsidR="00713DB9" w:rsidRPr="0029788F">
        <w:rPr>
          <w:i/>
          <w:lang w:val="en-GB"/>
        </w:rPr>
        <w:t>.   1 * 3 }</w:t>
      </w:r>
      <w:r w:rsidR="001D43CD" w:rsidRPr="0029788F">
        <w:rPr>
          <w:lang w:val="en-GB"/>
        </w:rPr>
        <w:br/>
      </w:r>
      <w:r w:rsidR="00713DB9" w:rsidRPr="0029788F">
        <w:rPr>
          <w:lang w:val="en-GB"/>
        </w:rPr>
        <w:t xml:space="preserve">  CX[3] :=  1; CY[3] :=</w:t>
      </w:r>
      <w:r w:rsidR="002A6D80" w:rsidRPr="0029788F">
        <w:rPr>
          <w:lang w:val="en-GB"/>
        </w:rPr>
        <w:t xml:space="preserve">  0;  </w:t>
      </w:r>
      <w:r w:rsidR="000F10AA" w:rsidRPr="0029788F">
        <w:rPr>
          <w:i/>
          <w:lang w:val="en-GB"/>
        </w:rPr>
        <w:t>{Go East</w:t>
      </w:r>
      <w:r w:rsidR="002A6D80" w:rsidRPr="0029788F">
        <w:rPr>
          <w:i/>
          <w:lang w:val="en-GB"/>
        </w:rPr>
        <w:t>.      2</w:t>
      </w:r>
      <w:r w:rsidR="00713DB9" w:rsidRPr="0029788F">
        <w:rPr>
          <w:i/>
          <w:lang w:val="en-GB"/>
        </w:rPr>
        <w:t xml:space="preserve">   }</w:t>
      </w:r>
      <w:r w:rsidR="001D43CD" w:rsidRPr="0029788F">
        <w:rPr>
          <w:lang w:val="en-GB"/>
        </w:rPr>
        <w:br/>
      </w:r>
      <w:r w:rsidR="002A6D80" w:rsidRPr="0029788F">
        <w:rPr>
          <w:lang w:val="en-GB"/>
        </w:rPr>
        <w:t xml:space="preserve">  CX[4] :=  0; CY[4] :=  </w:t>
      </w:r>
      <w:r w:rsidR="00713DB9" w:rsidRPr="0029788F">
        <w:rPr>
          <w:lang w:val="en-GB"/>
        </w:rPr>
        <w:t xml:space="preserve">1;  </w:t>
      </w:r>
      <w:r w:rsidR="000F10AA" w:rsidRPr="0029788F">
        <w:rPr>
          <w:i/>
          <w:lang w:val="en-GB"/>
        </w:rPr>
        <w:t>{Go North</w:t>
      </w:r>
      <w:r w:rsidR="00713DB9" w:rsidRPr="0029788F">
        <w:rPr>
          <w:i/>
          <w:lang w:val="en-GB"/>
        </w:rPr>
        <w:t>.         }</w:t>
      </w:r>
      <w:r w:rsidR="001D43CD" w:rsidRPr="0029788F">
        <w:rPr>
          <w:lang w:val="en-GB"/>
        </w:rPr>
        <w:br/>
      </w:r>
      <w:r w:rsidR="00713DB9" w:rsidRPr="0029788F">
        <w:rPr>
          <w:lang w:val="en-GB"/>
        </w:rPr>
        <w:t xml:space="preserve">  </w:t>
      </w:r>
      <w:r w:rsidR="00713DB9" w:rsidRPr="0029788F">
        <w:rPr>
          <w:i/>
          <w:lang w:val="en-GB"/>
        </w:rPr>
        <w:t>{</w:t>
      </w:r>
      <w:r w:rsidR="00FD7E9F" w:rsidRPr="0029788F">
        <w:rPr>
          <w:i/>
          <w:lang w:val="en-GB"/>
        </w:rPr>
        <w:t>4.</w:t>
      </w:r>
      <w:r w:rsidR="00FF7B15" w:rsidRPr="0029788F">
        <w:rPr>
          <w:i/>
          <w:lang w:val="en-GB"/>
        </w:rPr>
        <w:t xml:space="preserve"> Initialising variables</w:t>
      </w:r>
      <w:r w:rsidR="00F83805">
        <w:rPr>
          <w:i/>
          <w:lang w:val="en-GB"/>
        </w:rPr>
        <w:t>.</w:t>
      </w:r>
      <w:r w:rsidR="00713DB9" w:rsidRPr="0029788F">
        <w:rPr>
          <w:i/>
          <w:lang w:val="en-GB"/>
        </w:rPr>
        <w:t>}</w:t>
      </w:r>
      <w:r w:rsidR="001D43CD" w:rsidRPr="0029788F">
        <w:rPr>
          <w:lang w:val="en-GB"/>
        </w:rPr>
        <w:br/>
      </w:r>
      <w:r w:rsidR="00713DB9" w:rsidRPr="0029788F">
        <w:rPr>
          <w:lang w:val="en-GB"/>
        </w:rPr>
        <w:t xml:space="preserve">  </w:t>
      </w:r>
      <w:r w:rsidR="00D6342E" w:rsidRPr="0029788F">
        <w:rPr>
          <w:lang w:val="en-GB"/>
        </w:rPr>
        <w:t>YES</w:t>
      </w:r>
      <w:r w:rsidR="00713DB9" w:rsidRPr="0029788F">
        <w:rPr>
          <w:lang w:val="en-GB"/>
        </w:rPr>
        <w:t xml:space="preserve"> := </w:t>
      </w:r>
      <w:r w:rsidR="00713DB9" w:rsidRPr="0029788F">
        <w:rPr>
          <w:b/>
          <w:lang w:val="en-GB"/>
        </w:rPr>
        <w:t>false</w:t>
      </w:r>
      <w:r w:rsidR="00FF7B15" w:rsidRPr="0029788F">
        <w:rPr>
          <w:lang w:val="en-GB"/>
        </w:rPr>
        <w:t>;  TRIAL</w:t>
      </w:r>
      <w:r w:rsidR="00713DB9" w:rsidRPr="0029788F">
        <w:rPr>
          <w:lang w:val="en-GB"/>
        </w:rPr>
        <w:t xml:space="preserve"> := 0;</w:t>
      </w:r>
      <w:r w:rsidR="001D43CD" w:rsidRPr="0029788F">
        <w:rPr>
          <w:lang w:val="en-GB"/>
        </w:rPr>
        <w:br/>
      </w:r>
      <w:r w:rsidR="00713DB9" w:rsidRPr="0029788F">
        <w:rPr>
          <w:lang w:val="en-GB"/>
        </w:rPr>
        <w:t xml:space="preserve">  </w:t>
      </w:r>
      <w:r w:rsidR="00713DB9" w:rsidRPr="0029788F">
        <w:rPr>
          <w:i/>
          <w:lang w:val="en-GB"/>
        </w:rPr>
        <w:t>{</w:t>
      </w:r>
      <w:r w:rsidR="00FD7E9F" w:rsidRPr="0029788F">
        <w:rPr>
          <w:i/>
          <w:lang w:val="en-GB"/>
        </w:rPr>
        <w:t>5.</w:t>
      </w:r>
      <w:r w:rsidR="00713DB9" w:rsidRPr="0029788F">
        <w:rPr>
          <w:i/>
          <w:lang w:val="en-GB"/>
        </w:rPr>
        <w:t xml:space="preserve"> </w:t>
      </w:r>
      <w:r w:rsidR="00FF7B15" w:rsidRPr="0029788F">
        <w:rPr>
          <w:i/>
          <w:lang w:val="en-GB"/>
        </w:rPr>
        <w:t>Invoking the BACKTRACK1 procedure</w:t>
      </w:r>
      <w:r w:rsidR="00F83805">
        <w:rPr>
          <w:i/>
          <w:lang w:val="en-GB"/>
        </w:rPr>
        <w:t>.</w:t>
      </w:r>
      <w:r w:rsidR="00713DB9" w:rsidRPr="0029788F">
        <w:rPr>
          <w:i/>
          <w:lang w:val="en-GB"/>
        </w:rPr>
        <w:t>}</w:t>
      </w:r>
      <w:r w:rsidR="001D43CD" w:rsidRPr="0029788F">
        <w:rPr>
          <w:lang w:val="en-GB"/>
        </w:rPr>
        <w:br/>
      </w:r>
      <w:r w:rsidR="00FF7B15" w:rsidRPr="0029788F">
        <w:rPr>
          <w:lang w:val="en-GB"/>
        </w:rPr>
        <w:t xml:space="preserve">  TRY</w:t>
      </w:r>
      <w:r w:rsidR="00713DB9" w:rsidRPr="0029788F">
        <w:rPr>
          <w:lang w:val="en-GB"/>
        </w:rPr>
        <w:t xml:space="preserve">(X, Y, </w:t>
      </w:r>
      <w:r w:rsidR="00D6342E" w:rsidRPr="0029788F">
        <w:rPr>
          <w:lang w:val="en-GB"/>
        </w:rPr>
        <w:t>YES</w:t>
      </w:r>
      <w:r w:rsidR="00713DB9" w:rsidRPr="0029788F">
        <w:rPr>
          <w:lang w:val="en-GB"/>
        </w:rPr>
        <w:t xml:space="preserve">); </w:t>
      </w:r>
      <w:r w:rsidR="001D43CD" w:rsidRPr="0029788F">
        <w:rPr>
          <w:lang w:val="en-GB"/>
        </w:rPr>
        <w:br/>
      </w:r>
      <w:r w:rsidR="00713DB9" w:rsidRPr="0029788F">
        <w:rPr>
          <w:lang w:val="en-GB"/>
        </w:rPr>
        <w:t xml:space="preserve">  </w:t>
      </w:r>
      <w:r w:rsidR="00713DB9" w:rsidRPr="0029788F">
        <w:rPr>
          <w:b/>
          <w:lang w:val="en-GB"/>
        </w:rPr>
        <w:t>if</w:t>
      </w:r>
      <w:r w:rsidR="00713DB9" w:rsidRPr="0029788F">
        <w:rPr>
          <w:lang w:val="en-GB"/>
        </w:rPr>
        <w:t xml:space="preserve"> </w:t>
      </w:r>
      <w:r w:rsidR="00D6342E" w:rsidRPr="0029788F">
        <w:rPr>
          <w:lang w:val="en-GB"/>
        </w:rPr>
        <w:t>YES</w:t>
      </w:r>
      <w:r w:rsidR="001D43CD" w:rsidRPr="0029788F">
        <w:rPr>
          <w:lang w:val="en-GB"/>
        </w:rPr>
        <w:br/>
      </w:r>
      <w:r w:rsidR="00713DB9" w:rsidRPr="0029788F">
        <w:rPr>
          <w:lang w:val="en-GB"/>
        </w:rPr>
        <w:t xml:space="preserve">  </w:t>
      </w:r>
      <w:r w:rsidR="00713DB9" w:rsidRPr="0029788F">
        <w:rPr>
          <w:b/>
          <w:lang w:val="en-GB"/>
        </w:rPr>
        <w:t>then</w:t>
      </w:r>
      <w:r w:rsidR="00FF7B15" w:rsidRPr="0029788F">
        <w:rPr>
          <w:lang w:val="en-GB"/>
        </w:rPr>
        <w:t xml:space="preserve"> writeln('Path exists</w:t>
      </w:r>
      <w:r w:rsidR="00713DB9" w:rsidRPr="0029788F">
        <w:rPr>
          <w:lang w:val="en-GB"/>
        </w:rPr>
        <w:t xml:space="preserve">');    </w:t>
      </w:r>
      <w:r w:rsidR="00FF7B15" w:rsidRPr="0029788F">
        <w:rPr>
          <w:lang w:val="en-GB"/>
        </w:rPr>
        <w:t xml:space="preserve">      </w:t>
      </w:r>
      <w:r w:rsidR="00FF7B15" w:rsidRPr="0029788F">
        <w:rPr>
          <w:i/>
          <w:lang w:val="en-GB"/>
        </w:rPr>
        <w:t>{Please also print the path found.</w:t>
      </w:r>
      <w:r w:rsidR="00713DB9" w:rsidRPr="0029788F">
        <w:rPr>
          <w:i/>
          <w:lang w:val="en-GB"/>
        </w:rPr>
        <w:t>}</w:t>
      </w:r>
      <w:r w:rsidR="001D43CD" w:rsidRPr="0029788F">
        <w:rPr>
          <w:lang w:val="en-GB"/>
        </w:rPr>
        <w:br/>
      </w:r>
      <w:r w:rsidR="00713DB9" w:rsidRPr="0029788F">
        <w:rPr>
          <w:lang w:val="en-GB"/>
        </w:rPr>
        <w:t xml:space="preserve">  </w:t>
      </w:r>
      <w:r w:rsidR="00713DB9" w:rsidRPr="0029788F">
        <w:rPr>
          <w:b/>
          <w:lang w:val="en-GB"/>
        </w:rPr>
        <w:t>else</w:t>
      </w:r>
      <w:r w:rsidR="00FF7B15" w:rsidRPr="0029788F">
        <w:rPr>
          <w:lang w:val="en-GB"/>
        </w:rPr>
        <w:t xml:space="preserve"> writeln('Path does not exist</w:t>
      </w:r>
      <w:r w:rsidR="00713DB9" w:rsidRPr="0029788F">
        <w:rPr>
          <w:lang w:val="en-GB"/>
        </w:rPr>
        <w:t xml:space="preserve">');  </w:t>
      </w:r>
      <w:r w:rsidR="00713DB9" w:rsidRPr="0029788F">
        <w:rPr>
          <w:i/>
          <w:lang w:val="en-GB"/>
        </w:rPr>
        <w:t>{</w:t>
      </w:r>
      <w:r w:rsidR="00FF7B15" w:rsidRPr="0029788F">
        <w:rPr>
          <w:i/>
          <w:lang w:val="en-GB"/>
        </w:rPr>
        <w:t>No paths exist.</w:t>
      </w:r>
      <w:r w:rsidR="00713DB9" w:rsidRPr="0029788F">
        <w:rPr>
          <w:i/>
          <w:lang w:val="en-GB"/>
        </w:rPr>
        <w:t>}</w:t>
      </w:r>
      <w:r w:rsidR="001D43CD" w:rsidRPr="0029788F">
        <w:rPr>
          <w:lang w:val="en-GB"/>
        </w:rPr>
        <w:br/>
      </w:r>
      <w:r w:rsidR="00713DB9" w:rsidRPr="0029788F">
        <w:rPr>
          <w:b/>
          <w:lang w:val="en-GB"/>
        </w:rPr>
        <w:t>end</w:t>
      </w:r>
      <w:r w:rsidR="00713DB9" w:rsidRPr="0029788F">
        <w:rPr>
          <w:lang w:val="en-GB"/>
        </w:rPr>
        <w:t>.</w:t>
      </w:r>
    </w:p>
    <w:p w:rsidR="00D06C6D" w:rsidRDefault="00543E11" w:rsidP="009257E7">
      <w:pPr>
        <w:pStyle w:val="Tekstas"/>
      </w:pPr>
      <w:r w:rsidRPr="0029788F">
        <w:t xml:space="preserve">Search tree is shown in Fig. </w:t>
      </w:r>
      <w:r w:rsidR="00370A2D" w:rsidRPr="0029788F">
        <w:t>7</w:t>
      </w:r>
      <w:r w:rsidR="00FF7B15" w:rsidRPr="0029788F">
        <w:t>.4</w:t>
      </w:r>
      <w:r w:rsidR="0062057D" w:rsidRPr="0029788F">
        <w:t>.</w:t>
      </w:r>
      <w:r w:rsidRPr="0029788F">
        <w:t xml:space="preserve"> Note</w:t>
      </w:r>
      <w:r w:rsidR="00D06C6D">
        <w:t xml:space="preserve"> three variations V1, V2 and V3</w:t>
      </w:r>
      <w:r w:rsidR="009257E7" w:rsidRPr="0029788F">
        <w:t xml:space="preserve">. </w:t>
      </w:r>
      <w:r w:rsidR="00D06C6D">
        <w:t>Following is the o</w:t>
      </w:r>
      <w:r w:rsidRPr="0029788F">
        <w:t>rde</w:t>
      </w:r>
      <w:r w:rsidR="0074270F" w:rsidRPr="0029788F">
        <w:t>ring ac</w:t>
      </w:r>
      <w:r w:rsidR="00FF7B15" w:rsidRPr="0029788F">
        <w:t xml:space="preserve">cording to </w:t>
      </w:r>
      <w:r w:rsidR="00D06C6D">
        <w:t>time efficiency,</w:t>
      </w:r>
      <w:r w:rsidR="00FF7B15" w:rsidRPr="0029788F">
        <w:t xml:space="preserve"> where &lt;</w:t>
      </w:r>
      <w:r w:rsidR="0074270F" w:rsidRPr="0029788F">
        <w:t xml:space="preserve"> denotes ordering:</w:t>
      </w:r>
    </w:p>
    <w:p w:rsidR="00FE12FB" w:rsidRPr="0060506F" w:rsidRDefault="00D06C6D" w:rsidP="00D06C6D">
      <w:pPr>
        <w:pStyle w:val="Tekstas"/>
        <w:jc w:val="center"/>
      </w:pPr>
      <w:r w:rsidRPr="00F90124">
        <w:t>BACKTRACK &lt; BACKTRACK1</w:t>
      </w:r>
      <w:r w:rsidR="00FF7B15" w:rsidRPr="00F90124">
        <w:t> &lt;</w:t>
      </w:r>
      <w:r w:rsidRPr="00F90124">
        <w:t> </w:t>
      </w:r>
      <w:r w:rsidR="00CE1A48">
        <w:rPr>
          <w:color w:val="000000"/>
          <w:szCs w:val="24"/>
          <w:lang w:val="lt-LT"/>
        </w:rPr>
        <w:t>BACKTRACK_WITH_CLOSED</w:t>
      </w:r>
      <w:r w:rsidR="009257E7" w:rsidRPr="0029788F">
        <w:rPr>
          <w:i/>
        </w:rPr>
        <w:t>.</w:t>
      </w:r>
    </w:p>
    <w:p w:rsidR="00FD0021" w:rsidRPr="0029788F" w:rsidRDefault="008451EA" w:rsidP="00D402D8">
      <w:pPr>
        <w:pStyle w:val="Paviliustracijapagebreak"/>
        <w:rPr>
          <w:lang w:val="en-GB"/>
        </w:rPr>
      </w:pPr>
      <w:r w:rsidRPr="00557C79">
        <w:rPr>
          <w:noProof/>
          <w:lang w:eastAsia="lt-LT"/>
        </w:rPr>
        <w:lastRenderedPageBreak/>
        <w:drawing>
          <wp:inline distT="0" distB="0" distL="0" distR="0">
            <wp:extent cx="5761990" cy="7268210"/>
            <wp:effectExtent l="0" t="0" r="0" b="8890"/>
            <wp:docPr id="254" name="Picture 33" descr="7-4-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4-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990" cy="7268210"/>
                    </a:xfrm>
                    <a:prstGeom prst="rect">
                      <a:avLst/>
                    </a:prstGeom>
                    <a:noFill/>
                    <a:ln>
                      <a:noFill/>
                    </a:ln>
                  </pic:spPr>
                </pic:pic>
              </a:graphicData>
            </a:graphic>
          </wp:inline>
        </w:drawing>
      </w:r>
    </w:p>
    <w:p w:rsidR="00FD0021" w:rsidRDefault="0074270F" w:rsidP="00FD0021">
      <w:pPr>
        <w:pStyle w:val="Pavaprasymas"/>
      </w:pPr>
      <w:r w:rsidRPr="0029788F">
        <w:t xml:space="preserve">Fig. </w:t>
      </w:r>
      <w:r w:rsidR="00370A2D" w:rsidRPr="0029788F">
        <w:t>7</w:t>
      </w:r>
      <w:r w:rsidR="00FF7B15" w:rsidRPr="0029788F">
        <w:t>.4</w:t>
      </w:r>
      <w:r w:rsidR="00FD0021" w:rsidRPr="0029788F">
        <w:t xml:space="preserve">. </w:t>
      </w:r>
      <w:r w:rsidRPr="0029788F">
        <w:t>Three variations of search tree in the labyrinth which is shown in Fig</w:t>
      </w:r>
      <w:r w:rsidR="00462F8C">
        <w:t>. </w:t>
      </w:r>
      <w:r w:rsidR="005C59EB">
        <w:t>7.3</w:t>
      </w:r>
      <w:r w:rsidR="00FD0021" w:rsidRPr="0029788F">
        <w:t xml:space="preserve">. </w:t>
      </w:r>
      <w:r w:rsidR="000615B6" w:rsidRPr="0029788F">
        <w:t>V1</w:t>
      </w:r>
      <w:r w:rsidR="00802A94" w:rsidRPr="0029788F">
        <w:t>) </w:t>
      </w:r>
      <w:r w:rsidR="00FD0021" w:rsidRPr="0029788F">
        <w:t>LAB[U,V] := </w:t>
      </w:r>
      <w:r w:rsidRPr="0029788F">
        <w:t>–</w:t>
      </w:r>
      <w:r w:rsidR="00FD0021" w:rsidRPr="0029788F">
        <w:t xml:space="preserve">1. </w:t>
      </w:r>
      <w:r w:rsidR="00CE1A48">
        <w:rPr>
          <w:color w:val="000000"/>
          <w:szCs w:val="24"/>
          <w:lang w:val="lt-LT"/>
        </w:rPr>
        <w:t>BACKTRACK_WITH_CLOSED</w:t>
      </w:r>
      <w:r w:rsidR="00FD0021" w:rsidRPr="0029788F">
        <w:t>.</w:t>
      </w:r>
      <w:r w:rsidR="000615B6" w:rsidRPr="0029788F">
        <w:t xml:space="preserve"> V2</w:t>
      </w:r>
      <w:r w:rsidR="00802A94" w:rsidRPr="0029788F">
        <w:t>) </w:t>
      </w:r>
      <w:r w:rsidR="00FD0021" w:rsidRPr="0029788F">
        <w:t xml:space="preserve">LAB[U,V] := 0 </w:t>
      </w:r>
      <w:r w:rsidRPr="0029788F">
        <w:t xml:space="preserve">and </w:t>
      </w:r>
      <w:r w:rsidR="00FD0021" w:rsidRPr="0029788F">
        <w:t>LAB[U,V] := </w:t>
      </w:r>
      <w:r w:rsidRPr="0029788F">
        <w:t>L. This is</w:t>
      </w:r>
      <w:r w:rsidR="00FD0021" w:rsidRPr="0029788F">
        <w:t xml:space="preserve"> </w:t>
      </w:r>
      <w:r w:rsidR="00DE70C0" w:rsidRPr="0029788F">
        <w:t xml:space="preserve">BACKTRACK1, </w:t>
      </w:r>
      <w:r w:rsidRPr="0029788F">
        <w:t>i.e.</w:t>
      </w:r>
      <w:r w:rsidR="00DE70C0" w:rsidRPr="0029788F">
        <w:t xml:space="preserve"> </w:t>
      </w:r>
      <w:r w:rsidR="005C59EB">
        <w:t>BACKTRACK with DATALIST as a stack</w:t>
      </w:r>
      <w:r w:rsidR="00FD0021" w:rsidRPr="0029788F">
        <w:t xml:space="preserve">. </w:t>
      </w:r>
      <w:r w:rsidRPr="0029788F">
        <w:t>An “island” is searched fro</w:t>
      </w:r>
      <w:r w:rsidR="00703D5A" w:rsidRPr="0029788F">
        <w:t>m two sides. No infinite cycles</w:t>
      </w:r>
      <w:r w:rsidR="00FD0021" w:rsidRPr="0029788F">
        <w:t>.</w:t>
      </w:r>
      <w:r w:rsidR="0031132F" w:rsidRPr="0029788F">
        <w:t xml:space="preserve"> </w:t>
      </w:r>
      <w:r w:rsidR="000615B6" w:rsidRPr="0029788F">
        <w:t>V3</w:t>
      </w:r>
      <w:r w:rsidR="00802A94" w:rsidRPr="0029788F">
        <w:t>) </w:t>
      </w:r>
      <w:r w:rsidR="006A654D" w:rsidRPr="0029788F">
        <w:t>LAB[U,V] := </w:t>
      </w:r>
      <w:r w:rsidR="00FD0021" w:rsidRPr="0029788F">
        <w:t xml:space="preserve">0 </w:t>
      </w:r>
      <w:r w:rsidRPr="0029788F">
        <w:t xml:space="preserve">and no </w:t>
      </w:r>
      <w:r w:rsidR="00FD0021" w:rsidRPr="0029788F">
        <w:t>LAB[U,V]</w:t>
      </w:r>
      <w:r w:rsidR="006A654D" w:rsidRPr="0029788F">
        <w:t> </w:t>
      </w:r>
      <w:r w:rsidR="00FD0021" w:rsidRPr="0029788F">
        <w:t>:=</w:t>
      </w:r>
      <w:r w:rsidR="006A654D" w:rsidRPr="0029788F">
        <w:t> </w:t>
      </w:r>
      <w:r w:rsidR="00FD0021" w:rsidRPr="0029788F">
        <w:t xml:space="preserve">L. </w:t>
      </w:r>
      <w:r w:rsidR="005C59EB">
        <w:t xml:space="preserve">This is </w:t>
      </w:r>
      <w:r w:rsidR="00B46049">
        <w:t xml:space="preserve">the </w:t>
      </w:r>
      <w:r w:rsidRPr="0029788F">
        <w:t xml:space="preserve">classical </w:t>
      </w:r>
      <w:r w:rsidR="00B46049">
        <w:t>BACKTRACK that</w:t>
      </w:r>
      <w:r w:rsidR="00703D5A" w:rsidRPr="0029788F">
        <w:t xml:space="preserve"> runs into </w:t>
      </w:r>
      <w:r w:rsidR="00491D46">
        <w:t>infinite loop</w:t>
      </w:r>
    </w:p>
    <w:p w:rsidR="00391EB8" w:rsidRDefault="00BF662F" w:rsidP="00CF12E0">
      <w:pPr>
        <w:pStyle w:val="Heading2"/>
      </w:pPr>
      <w:bookmarkStart w:id="40" w:name="_Toc3642539"/>
      <w:r>
        <w:lastRenderedPageBreak/>
        <w:t xml:space="preserve">Testing </w:t>
      </w:r>
      <w:r w:rsidR="00213FE5">
        <w:t>d</w:t>
      </w:r>
      <w:r w:rsidR="006176B0">
        <w:t>epth-first</w:t>
      </w:r>
      <w:r w:rsidR="00213FE5">
        <w:t xml:space="preserve"> s</w:t>
      </w:r>
      <w:r w:rsidR="005A7965">
        <w:t>earch</w:t>
      </w:r>
      <w:r w:rsidR="007649D4">
        <w:t xml:space="preserve"> in</w:t>
      </w:r>
      <w:r w:rsidR="00213FE5">
        <w:t xml:space="preserve"> a l</w:t>
      </w:r>
      <w:r w:rsidR="00FB5A1E">
        <w:t>abyrinth</w:t>
      </w:r>
      <w:bookmarkEnd w:id="40"/>
    </w:p>
    <w:p w:rsidR="00DE3526" w:rsidRDefault="00391EB8" w:rsidP="00DE3526">
      <w:pPr>
        <w:pStyle w:val="Tekstas"/>
        <w:spacing w:after="240"/>
      </w:pPr>
      <w:r>
        <w:t>Modify your labyrinth depth-first solver to test it with th</w:t>
      </w:r>
      <w:r w:rsidR="009377E6">
        <w:t>e labyrinth in Fig. </w:t>
      </w:r>
      <w:r w:rsidR="00040DFC">
        <w:t>7.3</w:t>
      </w:r>
      <w:r w:rsidR="009377E6">
        <w:t>.</w:t>
      </w:r>
      <w:r w:rsidR="00040DFC">
        <w:t xml:space="preserve"> P</w:t>
      </w:r>
      <w:r>
        <w:t>rint the trace as follows.</w:t>
      </w:r>
      <w:r w:rsidR="00131D5D">
        <w:t xml:space="preserve"> The secon</w:t>
      </w:r>
      <w:r w:rsidR="00040DFC">
        <w:t>d test: build your labyrinth 20</w:t>
      </w:r>
      <w:r w:rsidR="00040DFC" w:rsidRPr="0029788F">
        <w:rPr>
          <w:rStyle w:val="MathDiagrama"/>
          <w:i w:val="0"/>
          <w:lang w:val="en-GB"/>
        </w:rPr>
        <w:sym w:font="Symbol" w:char="F0B4"/>
      </w:r>
      <w:r w:rsidR="00131D5D">
        <w:t xml:space="preserve">15 with </w:t>
      </w:r>
      <w:r w:rsidR="00444768">
        <w:t xml:space="preserve">the resulting path length over 100 productions and </w:t>
      </w:r>
      <w:r w:rsidR="00040DFC">
        <w:t xml:space="preserve">multiple </w:t>
      </w:r>
      <w:r w:rsidR="00131D5D">
        <w:t>deadends (</w:t>
      </w:r>
      <w:r w:rsidR="00444768">
        <w:t xml:space="preserve">to be </w:t>
      </w:r>
      <w:r w:rsidR="00131D5D">
        <w:t>marked –1</w:t>
      </w:r>
      <w:r w:rsidR="00444768">
        <w:t xml:space="preserve"> during the execution)</w:t>
      </w:r>
      <w:r w:rsidR="00131D5D">
        <w:t>.</w:t>
      </w:r>
    </w:p>
    <w:p w:rsidR="00DE3526" w:rsidRDefault="00DE3526" w:rsidP="00391EB8">
      <w:pPr>
        <w:pStyle w:val="Pseudokodas0"/>
      </w:pPr>
      <w:r>
        <w:t>PART 1. Data</w:t>
      </w:r>
    </w:p>
    <w:p w:rsidR="00DE3526" w:rsidRDefault="00DE3526" w:rsidP="00391EB8">
      <w:pPr>
        <w:pStyle w:val="Pseudokodas0"/>
      </w:pPr>
      <w:r>
        <w:t xml:space="preserve">  1.1. Labyrinth</w:t>
      </w:r>
    </w:p>
    <w:p w:rsidR="00DE3526" w:rsidRDefault="00DE3526" w:rsidP="00391EB8">
      <w:pPr>
        <w:pStyle w:val="Pseudokodas0"/>
      </w:pPr>
    </w:p>
    <w:p w:rsidR="00DE3526" w:rsidRPr="00445CD1" w:rsidRDefault="00DE3526" w:rsidP="00DE3526">
      <w:pPr>
        <w:pStyle w:val="Pseudokodas0"/>
        <w:rPr>
          <w:lang w:val="en-GB"/>
        </w:rPr>
      </w:pPr>
      <w:r w:rsidRPr="00445CD1">
        <w:rPr>
          <w:lang w:val="en-GB"/>
        </w:rPr>
        <w:t xml:space="preserve">    Y</w:t>
      </w:r>
      <w:r>
        <w:rPr>
          <w:lang w:val="en-GB"/>
        </w:rPr>
        <w:t>, V</w:t>
      </w:r>
    </w:p>
    <w:p w:rsidR="00DE3526" w:rsidRPr="00445CD1" w:rsidRDefault="00DE3526" w:rsidP="00DE3526">
      <w:pPr>
        <w:pStyle w:val="Pseudokodas0"/>
        <w:rPr>
          <w:lang w:val="en-GB"/>
        </w:rPr>
      </w:pPr>
      <w:r w:rsidRPr="00445CD1">
        <w:rPr>
          <w:lang w:val="en-GB"/>
        </w:rPr>
        <w:t xml:space="preserve">  7 |   1   1   1   1   1   0   1</w:t>
      </w:r>
    </w:p>
    <w:p w:rsidR="00DE3526" w:rsidRPr="00445CD1" w:rsidRDefault="00DE3526" w:rsidP="00DE3526">
      <w:pPr>
        <w:pStyle w:val="Pseudokodas0"/>
        <w:rPr>
          <w:lang w:val="en-GB"/>
        </w:rPr>
      </w:pPr>
      <w:r w:rsidRPr="00445CD1">
        <w:rPr>
          <w:lang w:val="en-GB"/>
        </w:rPr>
        <w:t xml:space="preserve">  6 </w:t>
      </w:r>
      <w:r>
        <w:rPr>
          <w:lang w:val="en-GB"/>
        </w:rPr>
        <w:t xml:space="preserve">|   </w:t>
      </w:r>
      <w:r w:rsidR="00114EE2">
        <w:rPr>
          <w:lang w:val="en-GB"/>
        </w:rPr>
        <w:t>0</w:t>
      </w:r>
      <w:r>
        <w:rPr>
          <w:lang w:val="en-GB"/>
        </w:rPr>
        <w:t xml:space="preserve">   </w:t>
      </w:r>
      <w:r w:rsidR="00114EE2">
        <w:rPr>
          <w:lang w:val="en-GB"/>
        </w:rPr>
        <w:t>0</w:t>
      </w:r>
      <w:r>
        <w:rPr>
          <w:lang w:val="en-GB"/>
        </w:rPr>
        <w:t xml:space="preserve">   </w:t>
      </w:r>
      <w:r w:rsidR="00114EE2">
        <w:rPr>
          <w:lang w:val="en-GB"/>
        </w:rPr>
        <w:t>0</w:t>
      </w:r>
      <w:r>
        <w:rPr>
          <w:lang w:val="en-GB"/>
        </w:rPr>
        <w:t xml:space="preserve">   </w:t>
      </w:r>
      <w:r w:rsidR="00114EE2">
        <w:rPr>
          <w:lang w:val="en-GB"/>
        </w:rPr>
        <w:t>0   0</w:t>
      </w:r>
      <w:r>
        <w:rPr>
          <w:lang w:val="en-GB"/>
        </w:rPr>
        <w:t xml:space="preserve">   0   0</w:t>
      </w:r>
    </w:p>
    <w:p w:rsidR="00DE3526" w:rsidRPr="00445CD1" w:rsidRDefault="00DE3526" w:rsidP="00DE3526">
      <w:pPr>
        <w:pStyle w:val="Pseudokodas0"/>
        <w:rPr>
          <w:lang w:val="en-GB"/>
        </w:rPr>
      </w:pPr>
      <w:r w:rsidRPr="00445CD1">
        <w:rPr>
          <w:lang w:val="en-GB"/>
        </w:rPr>
        <w:t xml:space="preserve">  5 </w:t>
      </w:r>
      <w:r w:rsidR="00114EE2">
        <w:rPr>
          <w:lang w:val="en-GB"/>
        </w:rPr>
        <w:t>|   1   1   1   1   0</w:t>
      </w:r>
      <w:r w:rsidRPr="00445CD1">
        <w:rPr>
          <w:lang w:val="en-GB"/>
        </w:rPr>
        <w:t xml:space="preserve">   1   1</w:t>
      </w:r>
    </w:p>
    <w:p w:rsidR="00DE3526" w:rsidRPr="00445CD1" w:rsidRDefault="00DE3526" w:rsidP="00DE3526">
      <w:pPr>
        <w:pStyle w:val="Pseudokodas0"/>
        <w:rPr>
          <w:lang w:val="en-GB"/>
        </w:rPr>
      </w:pPr>
      <w:r w:rsidRPr="00445CD1">
        <w:rPr>
          <w:lang w:val="en-GB"/>
        </w:rPr>
        <w:t xml:space="preserve">  4 </w:t>
      </w:r>
      <w:r w:rsidR="00114EE2">
        <w:rPr>
          <w:lang w:val="en-GB"/>
        </w:rPr>
        <w:t>|   1   0   0</w:t>
      </w:r>
      <w:r w:rsidRPr="00445CD1">
        <w:rPr>
          <w:lang w:val="en-GB"/>
        </w:rPr>
        <w:t xml:space="preserve"> </w:t>
      </w:r>
      <w:r w:rsidR="00114EE2">
        <w:rPr>
          <w:lang w:val="en-GB"/>
        </w:rPr>
        <w:t xml:space="preserve">  0   0</w:t>
      </w:r>
      <w:r w:rsidRPr="00445CD1">
        <w:rPr>
          <w:lang w:val="en-GB"/>
        </w:rPr>
        <w:t xml:space="preserve">   1   1</w:t>
      </w:r>
    </w:p>
    <w:p w:rsidR="00DE3526" w:rsidRPr="00445CD1" w:rsidRDefault="00DE3526" w:rsidP="00DE3526">
      <w:pPr>
        <w:pStyle w:val="Pseudokodas0"/>
        <w:rPr>
          <w:lang w:val="en-GB"/>
        </w:rPr>
      </w:pPr>
      <w:r w:rsidRPr="00445CD1">
        <w:rPr>
          <w:lang w:val="en-GB"/>
        </w:rPr>
        <w:t xml:space="preserve">  3 </w:t>
      </w:r>
      <w:r w:rsidR="00114EE2">
        <w:rPr>
          <w:lang w:val="en-GB"/>
        </w:rPr>
        <w:t>|   1   0   1   0</w:t>
      </w:r>
      <w:r>
        <w:rPr>
          <w:lang w:val="en-GB"/>
        </w:rPr>
        <w:t xml:space="preserve">   1   </w:t>
      </w:r>
      <w:r w:rsidRPr="00445CD1">
        <w:rPr>
          <w:lang w:val="en-GB"/>
        </w:rPr>
        <w:t>1   1</w:t>
      </w:r>
    </w:p>
    <w:p w:rsidR="00DE3526" w:rsidRPr="00445CD1" w:rsidRDefault="00DE3526" w:rsidP="00DE3526">
      <w:pPr>
        <w:pStyle w:val="Pseudokodas0"/>
        <w:rPr>
          <w:lang w:val="en-GB"/>
        </w:rPr>
      </w:pPr>
      <w:r w:rsidRPr="00445CD1">
        <w:rPr>
          <w:lang w:val="en-GB"/>
        </w:rPr>
        <w:t xml:space="preserve">  2 </w:t>
      </w:r>
      <w:r w:rsidR="00114EE2">
        <w:rPr>
          <w:lang w:val="en-GB"/>
        </w:rPr>
        <w:t>|   1   0   0   0</w:t>
      </w:r>
      <w:r>
        <w:rPr>
          <w:lang w:val="en-GB"/>
        </w:rPr>
        <w:t xml:space="preserve">   1   </w:t>
      </w:r>
      <w:r w:rsidRPr="00445CD1">
        <w:rPr>
          <w:lang w:val="en-GB"/>
        </w:rPr>
        <w:t>1   1</w:t>
      </w:r>
    </w:p>
    <w:p w:rsidR="00DE3526" w:rsidRPr="00445CD1" w:rsidRDefault="00DE3526" w:rsidP="00DE3526">
      <w:pPr>
        <w:pStyle w:val="Pseudokodas0"/>
        <w:rPr>
          <w:lang w:val="en-GB"/>
        </w:rPr>
      </w:pPr>
      <w:r w:rsidRPr="00445CD1">
        <w:rPr>
          <w:lang w:val="en-GB"/>
        </w:rPr>
        <w:t xml:space="preserve">  1 |   1   1   1   1   1   1   1</w:t>
      </w:r>
    </w:p>
    <w:p w:rsidR="00DE3526" w:rsidRPr="00445CD1" w:rsidRDefault="00DE3526" w:rsidP="00DE3526">
      <w:pPr>
        <w:pStyle w:val="Pseudokodas0"/>
        <w:rPr>
          <w:lang w:val="en-GB"/>
        </w:rPr>
      </w:pPr>
      <w:r w:rsidRPr="00445CD1">
        <w:rPr>
          <w:lang w:val="en-GB"/>
        </w:rPr>
        <w:t xml:space="preserve">    -------------------------------&gt; X</w:t>
      </w:r>
      <w:r>
        <w:rPr>
          <w:lang w:val="en-GB"/>
        </w:rPr>
        <w:t>, U</w:t>
      </w:r>
    </w:p>
    <w:p w:rsidR="00DE3526" w:rsidRPr="00445CD1" w:rsidRDefault="00DE3526" w:rsidP="00DE3526">
      <w:pPr>
        <w:pStyle w:val="Pseudokodas0"/>
        <w:rPr>
          <w:lang w:val="en-GB"/>
        </w:rPr>
      </w:pPr>
    </w:p>
    <w:p w:rsidR="00DE3526" w:rsidRPr="00445CD1" w:rsidRDefault="00DE3526" w:rsidP="00DE3526">
      <w:pPr>
        <w:pStyle w:val="Pseudokodas0"/>
        <w:rPr>
          <w:lang w:val="en-GB"/>
        </w:rPr>
      </w:pPr>
      <w:r w:rsidRPr="00445CD1">
        <w:rPr>
          <w:lang w:val="en-GB"/>
        </w:rPr>
        <w:t xml:space="preserve">        1   2   3   4   5   6   7</w:t>
      </w:r>
    </w:p>
    <w:p w:rsidR="00DE3526" w:rsidRDefault="00DE3526" w:rsidP="00391EB8">
      <w:pPr>
        <w:pStyle w:val="Pseudokodas0"/>
      </w:pPr>
    </w:p>
    <w:p w:rsidR="00391EB8" w:rsidRDefault="00DE3526" w:rsidP="00391EB8">
      <w:pPr>
        <w:pStyle w:val="Pseudokodas0"/>
      </w:pPr>
      <w:r>
        <w:t xml:space="preserve"> </w:t>
      </w:r>
      <w:r w:rsidR="00114EE2">
        <w:t xml:space="preserve"> </w:t>
      </w:r>
      <w:r>
        <w:t xml:space="preserve">1.2. Initial position X=5, </w:t>
      </w:r>
      <w:r w:rsidR="00391EB8">
        <w:t>Y=4</w:t>
      </w:r>
      <w:r w:rsidR="00114EE2">
        <w:t>.</w:t>
      </w:r>
      <w:r w:rsidR="0086286F">
        <w:t xml:space="preserve"> L=2.</w:t>
      </w:r>
    </w:p>
    <w:p w:rsidR="00114EE2" w:rsidRDefault="00114EE2" w:rsidP="00391EB8">
      <w:pPr>
        <w:pStyle w:val="Pseudokodas0"/>
      </w:pPr>
    </w:p>
    <w:p w:rsidR="00114EE2" w:rsidRDefault="00114EE2" w:rsidP="00391EB8">
      <w:pPr>
        <w:pStyle w:val="Pseudokodas0"/>
      </w:pPr>
      <w:r>
        <w:t>PART 2. Trace</w:t>
      </w:r>
    </w:p>
    <w:p w:rsidR="00391EB8" w:rsidRPr="00491D46" w:rsidRDefault="00114EE2" w:rsidP="00391EB8">
      <w:pPr>
        <w:pStyle w:val="Pseudokodas0"/>
      </w:pPr>
      <w:r>
        <w:t xml:space="preserve">   </w:t>
      </w:r>
      <w:r w:rsidR="00D25623">
        <w:t xml:space="preserve">1) </w:t>
      </w:r>
      <w:r w:rsidR="00391EB8" w:rsidRPr="00491D46">
        <w:t>R1</w:t>
      </w:r>
      <w:r w:rsidRPr="00491D46">
        <w:t>.</w:t>
      </w:r>
      <w:r w:rsidR="00391EB8" w:rsidRPr="00491D46">
        <w:t xml:space="preserve"> </w:t>
      </w:r>
      <w:r w:rsidRPr="00491D46">
        <w:t>U=</w:t>
      </w:r>
      <w:r w:rsidR="00391EB8" w:rsidRPr="00491D46">
        <w:t>4</w:t>
      </w:r>
      <w:r w:rsidRPr="00491D46">
        <w:t>,</w:t>
      </w:r>
      <w:r w:rsidR="00391EB8" w:rsidRPr="00491D46">
        <w:t xml:space="preserve"> </w:t>
      </w:r>
      <w:r w:rsidRPr="00491D46">
        <w:t>V=</w:t>
      </w:r>
      <w:r w:rsidR="00391EB8" w:rsidRPr="00491D46">
        <w:t>4</w:t>
      </w:r>
      <w:r w:rsidR="004B0B59" w:rsidRPr="00491D46">
        <w:t>. Free</w:t>
      </w:r>
      <w:r w:rsidRPr="00491D46">
        <w:t>.</w:t>
      </w:r>
      <w:r w:rsidR="000D023C" w:rsidRPr="00491D46">
        <w:t xml:space="preserve"> </w:t>
      </w:r>
      <w:r w:rsidR="00DE7891" w:rsidRPr="00491D46">
        <w:t>L:=</w:t>
      </w:r>
      <w:r w:rsidR="001A2C7E" w:rsidRPr="00491D46">
        <w:t>L+1=3.</w:t>
      </w:r>
      <w:r w:rsidR="00DE7891" w:rsidRPr="00491D46">
        <w:t xml:space="preserve"> </w:t>
      </w:r>
      <w:r w:rsidR="000D023C" w:rsidRPr="00491D46">
        <w:t>LAB[4,4]:=3</w:t>
      </w:r>
      <w:r w:rsidR="00DE7891" w:rsidRPr="00491D46">
        <w:t>.</w:t>
      </w:r>
    </w:p>
    <w:p w:rsidR="00391EB8" w:rsidRPr="00491D46" w:rsidRDefault="00D25623" w:rsidP="00391EB8">
      <w:pPr>
        <w:pStyle w:val="Pseudokodas0"/>
        <w:rPr>
          <w:lang w:val="pl-PL"/>
        </w:rPr>
      </w:pPr>
      <w:r>
        <w:t xml:space="preserve">   2) -</w:t>
      </w:r>
      <w:r w:rsidR="00391EB8" w:rsidRPr="00491D46">
        <w:t>R1</w:t>
      </w:r>
      <w:r w:rsidR="00114EE2" w:rsidRPr="00491D46">
        <w:t>.</w:t>
      </w:r>
      <w:r w:rsidR="00391EB8" w:rsidRPr="00491D46">
        <w:t xml:space="preserve"> </w:t>
      </w:r>
      <w:r w:rsidR="00114EE2" w:rsidRPr="00491D46">
        <w:t>U=</w:t>
      </w:r>
      <w:r w:rsidR="00391EB8" w:rsidRPr="00491D46">
        <w:t>3</w:t>
      </w:r>
      <w:r w:rsidR="00114EE2" w:rsidRPr="00491D46">
        <w:t>,</w:t>
      </w:r>
      <w:r w:rsidR="00391EB8" w:rsidRPr="00491D46">
        <w:t xml:space="preserve"> </w:t>
      </w:r>
      <w:r w:rsidR="00114EE2" w:rsidRPr="00491D46">
        <w:t>V=</w:t>
      </w:r>
      <w:r w:rsidR="00391EB8" w:rsidRPr="00491D46">
        <w:t>4</w:t>
      </w:r>
      <w:r w:rsidR="004B0B59" w:rsidRPr="00491D46">
        <w:t xml:space="preserve">. </w:t>
      </w:r>
      <w:r w:rsidR="004B0B59">
        <w:t>Free</w:t>
      </w:r>
      <w:r w:rsidR="00114EE2">
        <w:t>.</w:t>
      </w:r>
      <w:r w:rsidR="00DE7891">
        <w:t xml:space="preserve"> </w:t>
      </w:r>
      <w:r w:rsidR="00DE7891" w:rsidRPr="00491D46">
        <w:rPr>
          <w:lang w:val="pl-PL"/>
        </w:rPr>
        <w:t>L:=</w:t>
      </w:r>
      <w:r w:rsidR="001A2C7E" w:rsidRPr="00491D46">
        <w:rPr>
          <w:lang w:val="pl-PL"/>
        </w:rPr>
        <w:t>L+1=4.</w:t>
      </w:r>
      <w:r w:rsidR="00DE7891" w:rsidRPr="00491D46">
        <w:rPr>
          <w:lang w:val="pl-PL"/>
        </w:rPr>
        <w:t xml:space="preserve"> LAB[3,4]:=4.</w:t>
      </w:r>
    </w:p>
    <w:p w:rsidR="00391EB8" w:rsidRPr="00F16B82" w:rsidRDefault="00D25623" w:rsidP="00391EB8">
      <w:pPr>
        <w:pStyle w:val="Pseudokodas0"/>
        <w:rPr>
          <w:lang w:val="pl-PL"/>
        </w:rPr>
      </w:pPr>
      <w:r>
        <w:rPr>
          <w:lang w:val="pl-PL"/>
        </w:rPr>
        <w:t xml:space="preserve">   3) --</w:t>
      </w:r>
      <w:r w:rsidR="00391EB8" w:rsidRPr="00491D46">
        <w:rPr>
          <w:lang w:val="pl-PL"/>
        </w:rPr>
        <w:t>R1</w:t>
      </w:r>
      <w:r w:rsidR="00114EE2" w:rsidRPr="00491D46">
        <w:rPr>
          <w:lang w:val="pl-PL"/>
        </w:rPr>
        <w:t>.</w:t>
      </w:r>
      <w:r w:rsidR="00391EB8" w:rsidRPr="00491D46">
        <w:rPr>
          <w:lang w:val="pl-PL"/>
        </w:rPr>
        <w:t xml:space="preserve"> </w:t>
      </w:r>
      <w:r w:rsidR="00114EE2" w:rsidRPr="00491D46">
        <w:rPr>
          <w:lang w:val="pl-PL"/>
        </w:rPr>
        <w:t>U=</w:t>
      </w:r>
      <w:r w:rsidR="00391EB8" w:rsidRPr="00491D46">
        <w:rPr>
          <w:lang w:val="pl-PL"/>
        </w:rPr>
        <w:t>2</w:t>
      </w:r>
      <w:r w:rsidR="00114EE2" w:rsidRPr="00491D46">
        <w:rPr>
          <w:lang w:val="pl-PL"/>
        </w:rPr>
        <w:t>,</w:t>
      </w:r>
      <w:r w:rsidR="00391EB8" w:rsidRPr="00491D46">
        <w:rPr>
          <w:lang w:val="pl-PL"/>
        </w:rPr>
        <w:t xml:space="preserve"> </w:t>
      </w:r>
      <w:r w:rsidR="00114EE2" w:rsidRPr="00491D46">
        <w:rPr>
          <w:lang w:val="pl-PL"/>
        </w:rPr>
        <w:t>V=</w:t>
      </w:r>
      <w:r w:rsidR="00391EB8" w:rsidRPr="00491D46">
        <w:rPr>
          <w:lang w:val="pl-PL"/>
        </w:rPr>
        <w:t>4</w:t>
      </w:r>
      <w:r w:rsidR="00114EE2" w:rsidRPr="00491D46">
        <w:rPr>
          <w:lang w:val="pl-PL"/>
        </w:rPr>
        <w:t xml:space="preserve">. </w:t>
      </w:r>
      <w:r w:rsidR="004B0B59" w:rsidRPr="00491D46">
        <w:rPr>
          <w:lang w:val="pl-PL"/>
        </w:rPr>
        <w:t>Free.</w:t>
      </w:r>
      <w:r w:rsidR="00DE7891" w:rsidRPr="00491D46">
        <w:rPr>
          <w:lang w:val="pl-PL"/>
        </w:rPr>
        <w:t xml:space="preserve"> </w:t>
      </w:r>
      <w:r w:rsidR="00DE7891" w:rsidRPr="00F16B82">
        <w:rPr>
          <w:lang w:val="pl-PL"/>
        </w:rPr>
        <w:t>L:=</w:t>
      </w:r>
      <w:r w:rsidR="001A2C7E" w:rsidRPr="00F16B82">
        <w:rPr>
          <w:lang w:val="pl-PL"/>
        </w:rPr>
        <w:t>L+1=5.</w:t>
      </w:r>
      <w:r w:rsidR="00DE7891" w:rsidRPr="00F16B82">
        <w:rPr>
          <w:lang w:val="pl-PL"/>
        </w:rPr>
        <w:t xml:space="preserve"> LAB[2,4]:=5.</w:t>
      </w:r>
    </w:p>
    <w:p w:rsidR="00391EB8" w:rsidRPr="00491D46" w:rsidRDefault="00114EE2" w:rsidP="00391EB8">
      <w:pPr>
        <w:pStyle w:val="Pseudokodas0"/>
      </w:pPr>
      <w:r w:rsidRPr="00F16B82">
        <w:rPr>
          <w:lang w:val="pl-PL"/>
        </w:rPr>
        <w:t xml:space="preserve">   4)</w:t>
      </w:r>
      <w:r w:rsidR="00D25623">
        <w:rPr>
          <w:lang w:val="pl-PL"/>
        </w:rPr>
        <w:t xml:space="preserve"> ---</w:t>
      </w:r>
      <w:r w:rsidR="00391EB8" w:rsidRPr="00F16B82">
        <w:rPr>
          <w:lang w:val="pl-PL"/>
        </w:rPr>
        <w:t>R1</w:t>
      </w:r>
      <w:r w:rsidR="0042165D" w:rsidRPr="00F16B82">
        <w:rPr>
          <w:lang w:val="pl-PL"/>
        </w:rPr>
        <w:t>.</w:t>
      </w:r>
      <w:r w:rsidR="00391EB8" w:rsidRPr="00F16B82">
        <w:rPr>
          <w:lang w:val="pl-PL"/>
        </w:rPr>
        <w:t xml:space="preserve"> </w:t>
      </w:r>
      <w:r w:rsidR="0042165D" w:rsidRPr="00F16B82">
        <w:rPr>
          <w:lang w:val="pl-PL"/>
        </w:rPr>
        <w:t>U</w:t>
      </w:r>
      <w:r w:rsidRPr="00F16B82">
        <w:rPr>
          <w:lang w:val="pl-PL"/>
        </w:rPr>
        <w:t>=</w:t>
      </w:r>
      <w:r w:rsidR="0042165D" w:rsidRPr="00F16B82">
        <w:rPr>
          <w:lang w:val="pl-PL"/>
        </w:rPr>
        <w:t>1,</w:t>
      </w:r>
      <w:r w:rsidR="00391EB8" w:rsidRPr="00F16B82">
        <w:rPr>
          <w:lang w:val="pl-PL"/>
        </w:rPr>
        <w:t xml:space="preserve"> </w:t>
      </w:r>
      <w:r w:rsidRPr="00F16B82">
        <w:rPr>
          <w:lang w:val="pl-PL"/>
        </w:rPr>
        <w:t>V=</w:t>
      </w:r>
      <w:r w:rsidR="00391EB8" w:rsidRPr="00F16B82">
        <w:rPr>
          <w:lang w:val="pl-PL"/>
        </w:rPr>
        <w:t>4</w:t>
      </w:r>
      <w:r w:rsidR="00DE7891" w:rsidRPr="00F16B82">
        <w:rPr>
          <w:lang w:val="pl-PL"/>
        </w:rPr>
        <w:t>.</w:t>
      </w:r>
      <w:r w:rsidR="0086286F" w:rsidRPr="00F16B82">
        <w:rPr>
          <w:lang w:val="pl-PL"/>
        </w:rPr>
        <w:t xml:space="preserve"> </w:t>
      </w:r>
      <w:r w:rsidR="0042165D" w:rsidRPr="00491D46">
        <w:t>W</w:t>
      </w:r>
      <w:r w:rsidR="00391EB8" w:rsidRPr="00491D46">
        <w:t>all</w:t>
      </w:r>
      <w:r w:rsidR="0042165D" w:rsidRPr="00491D46">
        <w:t>.</w:t>
      </w:r>
    </w:p>
    <w:p w:rsidR="00391EB8" w:rsidRPr="00F16B82" w:rsidRDefault="00114EE2" w:rsidP="00391EB8">
      <w:pPr>
        <w:pStyle w:val="Pseudokodas0"/>
        <w:rPr>
          <w:lang w:val="pl-PL"/>
        </w:rPr>
      </w:pPr>
      <w:r w:rsidRPr="00491D46">
        <w:t xml:space="preserve">   5)</w:t>
      </w:r>
      <w:r w:rsidR="00D25623">
        <w:t xml:space="preserve"> ---</w:t>
      </w:r>
      <w:r w:rsidR="00391EB8" w:rsidRPr="00491D46">
        <w:t>R2</w:t>
      </w:r>
      <w:r w:rsidR="0042165D" w:rsidRPr="00491D46">
        <w:t>.</w:t>
      </w:r>
      <w:r w:rsidR="00391EB8" w:rsidRPr="00491D46">
        <w:t xml:space="preserve"> </w:t>
      </w:r>
      <w:r w:rsidRPr="00491D46">
        <w:t>U=</w:t>
      </w:r>
      <w:r w:rsidR="00391EB8" w:rsidRPr="00491D46">
        <w:t>2</w:t>
      </w:r>
      <w:r w:rsidR="0042165D" w:rsidRPr="00491D46">
        <w:t>,</w:t>
      </w:r>
      <w:r w:rsidR="00391EB8" w:rsidRPr="00491D46">
        <w:t xml:space="preserve"> </w:t>
      </w:r>
      <w:r w:rsidRPr="00491D46">
        <w:t>V=</w:t>
      </w:r>
      <w:r w:rsidR="00391EB8" w:rsidRPr="00491D46">
        <w:t>3</w:t>
      </w:r>
      <w:r w:rsidR="00DE7891" w:rsidRPr="00491D46">
        <w:t>.</w:t>
      </w:r>
      <w:r w:rsidR="0086286F" w:rsidRPr="00491D46">
        <w:t xml:space="preserve"> </w:t>
      </w:r>
      <w:r w:rsidR="004B0B59" w:rsidRPr="00491D46">
        <w:t>Free.</w:t>
      </w:r>
      <w:r w:rsidR="00DE7891" w:rsidRPr="00491D46">
        <w:t xml:space="preserve"> </w:t>
      </w:r>
      <w:r w:rsidR="00DE7891" w:rsidRPr="00F16B82">
        <w:rPr>
          <w:lang w:val="pl-PL"/>
        </w:rPr>
        <w:t>L:=</w:t>
      </w:r>
      <w:r w:rsidR="001A2C7E" w:rsidRPr="00F16B82">
        <w:rPr>
          <w:lang w:val="pl-PL"/>
        </w:rPr>
        <w:t>L+1=6.</w:t>
      </w:r>
      <w:r w:rsidR="00DE7891" w:rsidRPr="00F16B82">
        <w:rPr>
          <w:lang w:val="pl-PL"/>
        </w:rPr>
        <w:t xml:space="preserve"> LAB[2,3]:=6.</w:t>
      </w:r>
    </w:p>
    <w:p w:rsidR="00391EB8" w:rsidRPr="00491D46" w:rsidRDefault="00114EE2" w:rsidP="00391EB8">
      <w:pPr>
        <w:pStyle w:val="Pseudokodas0"/>
        <w:rPr>
          <w:lang w:val="pl-PL"/>
        </w:rPr>
      </w:pPr>
      <w:r w:rsidRPr="00F16B82">
        <w:rPr>
          <w:lang w:val="pl-PL"/>
        </w:rPr>
        <w:t xml:space="preserve">   6)</w:t>
      </w:r>
      <w:r w:rsidR="00D25623">
        <w:rPr>
          <w:lang w:val="pl-PL"/>
        </w:rPr>
        <w:t xml:space="preserve"> ----</w:t>
      </w:r>
      <w:r w:rsidR="00391EB8" w:rsidRPr="00F16B82">
        <w:rPr>
          <w:lang w:val="pl-PL"/>
        </w:rPr>
        <w:t>R1</w:t>
      </w:r>
      <w:r w:rsidR="0042165D" w:rsidRPr="00F16B82">
        <w:rPr>
          <w:lang w:val="pl-PL"/>
        </w:rPr>
        <w:t>.</w:t>
      </w:r>
      <w:r w:rsidR="00391EB8" w:rsidRPr="00F16B82">
        <w:rPr>
          <w:lang w:val="pl-PL"/>
        </w:rPr>
        <w:t xml:space="preserve"> </w:t>
      </w:r>
      <w:r w:rsidRPr="00F16B82">
        <w:rPr>
          <w:lang w:val="pl-PL"/>
        </w:rPr>
        <w:t>U=</w:t>
      </w:r>
      <w:r w:rsidR="0042165D" w:rsidRPr="00F16B82">
        <w:rPr>
          <w:lang w:val="pl-PL"/>
        </w:rPr>
        <w:t>1,</w:t>
      </w:r>
      <w:r w:rsidR="00391EB8" w:rsidRPr="00F16B82">
        <w:rPr>
          <w:lang w:val="pl-PL"/>
        </w:rPr>
        <w:t xml:space="preserve"> </w:t>
      </w:r>
      <w:r w:rsidRPr="00F16B82">
        <w:rPr>
          <w:lang w:val="pl-PL"/>
        </w:rPr>
        <w:t>V=</w:t>
      </w:r>
      <w:r w:rsidR="00391EB8" w:rsidRPr="00F16B82">
        <w:rPr>
          <w:lang w:val="pl-PL"/>
        </w:rPr>
        <w:t>3</w:t>
      </w:r>
      <w:r w:rsidR="0042165D" w:rsidRPr="00F16B82">
        <w:rPr>
          <w:lang w:val="pl-PL"/>
        </w:rPr>
        <w:t xml:space="preserve">. </w:t>
      </w:r>
      <w:r w:rsidR="0042165D" w:rsidRPr="00491D46">
        <w:rPr>
          <w:lang w:val="pl-PL"/>
        </w:rPr>
        <w:t>W</w:t>
      </w:r>
      <w:r w:rsidR="00391EB8" w:rsidRPr="00491D46">
        <w:rPr>
          <w:lang w:val="pl-PL"/>
        </w:rPr>
        <w:t>all</w:t>
      </w:r>
      <w:r w:rsidR="0042165D" w:rsidRPr="00491D46">
        <w:rPr>
          <w:lang w:val="pl-PL"/>
        </w:rPr>
        <w:t>.</w:t>
      </w:r>
    </w:p>
    <w:p w:rsidR="00391EB8" w:rsidRPr="00F16B82" w:rsidRDefault="00114EE2" w:rsidP="00391EB8">
      <w:pPr>
        <w:pStyle w:val="Pseudokodas0"/>
        <w:rPr>
          <w:lang w:val="pl-PL"/>
        </w:rPr>
      </w:pPr>
      <w:r w:rsidRPr="00491D46">
        <w:rPr>
          <w:lang w:val="pl-PL"/>
        </w:rPr>
        <w:t xml:space="preserve">   7)</w:t>
      </w:r>
      <w:r w:rsidR="00D25623">
        <w:rPr>
          <w:lang w:val="pl-PL"/>
        </w:rPr>
        <w:t xml:space="preserve"> ----</w:t>
      </w:r>
      <w:r w:rsidR="00391EB8" w:rsidRPr="00491D46">
        <w:rPr>
          <w:lang w:val="pl-PL"/>
        </w:rPr>
        <w:t>R2</w:t>
      </w:r>
      <w:r w:rsidR="0042165D" w:rsidRPr="00491D46">
        <w:rPr>
          <w:lang w:val="pl-PL"/>
        </w:rPr>
        <w:t>.</w:t>
      </w:r>
      <w:r w:rsidR="00391EB8" w:rsidRPr="00491D46">
        <w:rPr>
          <w:lang w:val="pl-PL"/>
        </w:rPr>
        <w:t xml:space="preserve"> </w:t>
      </w:r>
      <w:r w:rsidRPr="00491D46">
        <w:rPr>
          <w:lang w:val="pl-PL"/>
        </w:rPr>
        <w:t>U=</w:t>
      </w:r>
      <w:r w:rsidR="00391EB8" w:rsidRPr="00491D46">
        <w:rPr>
          <w:lang w:val="pl-PL"/>
        </w:rPr>
        <w:t>2</w:t>
      </w:r>
      <w:r w:rsidR="0042165D" w:rsidRPr="00491D46">
        <w:rPr>
          <w:lang w:val="pl-PL"/>
        </w:rPr>
        <w:t>,</w:t>
      </w:r>
      <w:r w:rsidR="00391EB8" w:rsidRPr="00491D46">
        <w:rPr>
          <w:lang w:val="pl-PL"/>
        </w:rPr>
        <w:t xml:space="preserve"> </w:t>
      </w:r>
      <w:r w:rsidRPr="00491D46">
        <w:rPr>
          <w:lang w:val="pl-PL"/>
        </w:rPr>
        <w:t>V=</w:t>
      </w:r>
      <w:r w:rsidR="00391EB8" w:rsidRPr="00491D46">
        <w:rPr>
          <w:lang w:val="pl-PL"/>
        </w:rPr>
        <w:t>2</w:t>
      </w:r>
      <w:r w:rsidR="0042165D" w:rsidRPr="00491D46">
        <w:rPr>
          <w:lang w:val="pl-PL"/>
        </w:rPr>
        <w:t xml:space="preserve">. </w:t>
      </w:r>
      <w:r w:rsidR="004B0B59" w:rsidRPr="00491D46">
        <w:rPr>
          <w:lang w:val="pl-PL"/>
        </w:rPr>
        <w:t>Free.</w:t>
      </w:r>
      <w:r w:rsidR="00DE7891" w:rsidRPr="00491D46">
        <w:rPr>
          <w:lang w:val="pl-PL"/>
        </w:rPr>
        <w:t xml:space="preserve"> </w:t>
      </w:r>
      <w:r w:rsidR="00DE7891" w:rsidRPr="00F16B82">
        <w:rPr>
          <w:lang w:val="pl-PL"/>
        </w:rPr>
        <w:t>L:=</w:t>
      </w:r>
      <w:r w:rsidR="001A2C7E" w:rsidRPr="00F16B82">
        <w:rPr>
          <w:lang w:val="pl-PL"/>
        </w:rPr>
        <w:t>L+1=</w:t>
      </w:r>
      <w:r w:rsidR="00DE7891" w:rsidRPr="00F16B82">
        <w:rPr>
          <w:lang w:val="pl-PL"/>
        </w:rPr>
        <w:t>7</w:t>
      </w:r>
      <w:r w:rsidR="001A2C7E" w:rsidRPr="00F16B82">
        <w:rPr>
          <w:lang w:val="pl-PL"/>
        </w:rPr>
        <w:t>.</w:t>
      </w:r>
      <w:r w:rsidR="00DE7891" w:rsidRPr="00F16B82">
        <w:rPr>
          <w:lang w:val="pl-PL"/>
        </w:rPr>
        <w:t xml:space="preserve"> LAB[2,2]:=7.</w:t>
      </w:r>
    </w:p>
    <w:p w:rsidR="00391EB8" w:rsidRPr="006D0AE2" w:rsidRDefault="00114EE2" w:rsidP="00391EB8">
      <w:pPr>
        <w:pStyle w:val="Pseudokodas0"/>
        <w:rPr>
          <w:lang w:val="de-DE"/>
        </w:rPr>
      </w:pPr>
      <w:r w:rsidRPr="00F16B82">
        <w:rPr>
          <w:lang w:val="pl-PL"/>
        </w:rPr>
        <w:t xml:space="preserve">   8)</w:t>
      </w:r>
      <w:r w:rsidR="00D25623">
        <w:rPr>
          <w:lang w:val="pl-PL"/>
        </w:rPr>
        <w:t xml:space="preserve"> -----</w:t>
      </w:r>
      <w:r w:rsidR="00391EB8" w:rsidRPr="00F16B82">
        <w:rPr>
          <w:lang w:val="pl-PL"/>
        </w:rPr>
        <w:t>R1</w:t>
      </w:r>
      <w:r w:rsidR="0042165D" w:rsidRPr="00F16B82">
        <w:rPr>
          <w:lang w:val="pl-PL"/>
        </w:rPr>
        <w:t>.</w:t>
      </w:r>
      <w:r w:rsidR="00391EB8" w:rsidRPr="00F16B82">
        <w:rPr>
          <w:lang w:val="pl-PL"/>
        </w:rPr>
        <w:t xml:space="preserve"> </w:t>
      </w:r>
      <w:r w:rsidRPr="00F16B82">
        <w:rPr>
          <w:lang w:val="pl-PL"/>
        </w:rPr>
        <w:t>U=</w:t>
      </w:r>
      <w:r w:rsidR="0042165D" w:rsidRPr="00F16B82">
        <w:rPr>
          <w:lang w:val="pl-PL"/>
        </w:rPr>
        <w:t>1,</w:t>
      </w:r>
      <w:r w:rsidR="00391EB8" w:rsidRPr="00F16B82">
        <w:rPr>
          <w:lang w:val="pl-PL"/>
        </w:rPr>
        <w:t xml:space="preserve"> </w:t>
      </w:r>
      <w:r w:rsidRPr="00F16B82">
        <w:rPr>
          <w:lang w:val="pl-PL"/>
        </w:rPr>
        <w:t>V=</w:t>
      </w:r>
      <w:r w:rsidR="00391EB8" w:rsidRPr="00F16B82">
        <w:rPr>
          <w:lang w:val="pl-PL"/>
        </w:rPr>
        <w:t>2</w:t>
      </w:r>
      <w:r w:rsidR="0086286F" w:rsidRPr="00F16B82">
        <w:rPr>
          <w:lang w:val="pl-PL"/>
        </w:rPr>
        <w:t xml:space="preserve">. </w:t>
      </w:r>
      <w:r w:rsidR="0042165D" w:rsidRPr="006D0AE2">
        <w:rPr>
          <w:lang w:val="de-DE"/>
        </w:rPr>
        <w:t>W</w:t>
      </w:r>
      <w:r w:rsidR="00391EB8" w:rsidRPr="006D0AE2">
        <w:rPr>
          <w:lang w:val="de-DE"/>
        </w:rPr>
        <w:t>all</w:t>
      </w:r>
      <w:r w:rsidR="0042165D" w:rsidRPr="006D0AE2">
        <w:rPr>
          <w:lang w:val="de-DE"/>
        </w:rPr>
        <w:t>.</w:t>
      </w:r>
    </w:p>
    <w:p w:rsidR="00391EB8" w:rsidRPr="00491D46" w:rsidRDefault="00114EE2" w:rsidP="00391EB8">
      <w:pPr>
        <w:pStyle w:val="Pseudokodas0"/>
      </w:pPr>
      <w:r w:rsidRPr="006D0AE2">
        <w:rPr>
          <w:lang w:val="de-DE"/>
        </w:rPr>
        <w:t xml:space="preserve">   </w:t>
      </w:r>
      <w:r w:rsidRPr="00491D46">
        <w:t>9)</w:t>
      </w:r>
      <w:r w:rsidR="00D25623">
        <w:t xml:space="preserve"> -----</w:t>
      </w:r>
      <w:r w:rsidR="00391EB8" w:rsidRPr="00491D46">
        <w:t>R2</w:t>
      </w:r>
      <w:r w:rsidR="0042165D" w:rsidRPr="00491D46">
        <w:t>.</w:t>
      </w:r>
      <w:r w:rsidR="00391EB8" w:rsidRPr="00491D46">
        <w:t xml:space="preserve"> </w:t>
      </w:r>
      <w:r w:rsidRPr="00491D46">
        <w:t>U=</w:t>
      </w:r>
      <w:r w:rsidR="00391EB8" w:rsidRPr="00491D46">
        <w:t>2</w:t>
      </w:r>
      <w:r w:rsidR="0042165D" w:rsidRPr="00491D46">
        <w:t>,</w:t>
      </w:r>
      <w:r w:rsidR="00391EB8" w:rsidRPr="00491D46">
        <w:t xml:space="preserve"> </w:t>
      </w:r>
      <w:r w:rsidRPr="00491D46">
        <w:t>V=</w:t>
      </w:r>
      <w:r w:rsidR="00DE7891" w:rsidRPr="00491D46">
        <w:t>1</w:t>
      </w:r>
      <w:r w:rsidR="0086286F" w:rsidRPr="00491D46">
        <w:t xml:space="preserve">. </w:t>
      </w:r>
      <w:r w:rsidR="0042165D" w:rsidRPr="00491D46">
        <w:t>W</w:t>
      </w:r>
      <w:r w:rsidR="00391EB8" w:rsidRPr="00491D46">
        <w:t>all</w:t>
      </w:r>
      <w:r w:rsidR="0042165D" w:rsidRPr="00491D46">
        <w:t>.</w:t>
      </w:r>
    </w:p>
    <w:p w:rsidR="00391EB8" w:rsidRPr="00491D46" w:rsidRDefault="00114EE2" w:rsidP="00391EB8">
      <w:pPr>
        <w:pStyle w:val="Pseudokodas0"/>
        <w:rPr>
          <w:lang w:val="pl-PL"/>
        </w:rPr>
      </w:pPr>
      <w:r w:rsidRPr="00491D46">
        <w:t xml:space="preserve">  10)</w:t>
      </w:r>
      <w:r w:rsidR="00D25623">
        <w:t xml:space="preserve"> -----</w:t>
      </w:r>
      <w:r w:rsidR="00391EB8" w:rsidRPr="00491D46">
        <w:t>R3</w:t>
      </w:r>
      <w:r w:rsidR="0042165D" w:rsidRPr="00491D46">
        <w:t>.</w:t>
      </w:r>
      <w:r w:rsidR="00391EB8" w:rsidRPr="00491D46">
        <w:t xml:space="preserve"> </w:t>
      </w:r>
      <w:r w:rsidRPr="00F16B82">
        <w:rPr>
          <w:lang w:val="pl-PL"/>
        </w:rPr>
        <w:t>U=</w:t>
      </w:r>
      <w:r w:rsidR="00391EB8" w:rsidRPr="00F16B82">
        <w:rPr>
          <w:lang w:val="pl-PL"/>
        </w:rPr>
        <w:t>3</w:t>
      </w:r>
      <w:r w:rsidR="0042165D" w:rsidRPr="00F16B82">
        <w:rPr>
          <w:lang w:val="pl-PL"/>
        </w:rPr>
        <w:t>,</w:t>
      </w:r>
      <w:r w:rsidR="00391EB8" w:rsidRPr="00F16B82">
        <w:rPr>
          <w:lang w:val="pl-PL"/>
        </w:rPr>
        <w:t xml:space="preserve"> </w:t>
      </w:r>
      <w:r w:rsidRPr="00F16B82">
        <w:rPr>
          <w:lang w:val="pl-PL"/>
        </w:rPr>
        <w:t>V=</w:t>
      </w:r>
      <w:r w:rsidR="00391EB8" w:rsidRPr="00F16B82">
        <w:rPr>
          <w:lang w:val="pl-PL"/>
        </w:rPr>
        <w:t>2</w:t>
      </w:r>
      <w:r w:rsidR="0086286F" w:rsidRPr="00F16B82">
        <w:rPr>
          <w:lang w:val="pl-PL"/>
        </w:rPr>
        <w:t xml:space="preserve">. </w:t>
      </w:r>
      <w:r w:rsidR="004B0B59" w:rsidRPr="00491D46">
        <w:rPr>
          <w:lang w:val="pl-PL"/>
        </w:rPr>
        <w:t>Free.</w:t>
      </w:r>
      <w:r w:rsidR="00DE7891" w:rsidRPr="00491D46">
        <w:rPr>
          <w:lang w:val="pl-PL"/>
        </w:rPr>
        <w:t xml:space="preserve"> L:=</w:t>
      </w:r>
      <w:r w:rsidR="001A2C7E" w:rsidRPr="00491D46">
        <w:rPr>
          <w:lang w:val="pl-PL"/>
        </w:rPr>
        <w:t>L+1=</w:t>
      </w:r>
      <w:r w:rsidR="00DE7891" w:rsidRPr="00491D46">
        <w:rPr>
          <w:lang w:val="pl-PL"/>
        </w:rPr>
        <w:t>8</w:t>
      </w:r>
      <w:r w:rsidR="001A2C7E" w:rsidRPr="00491D46">
        <w:rPr>
          <w:lang w:val="pl-PL"/>
        </w:rPr>
        <w:t>.</w:t>
      </w:r>
      <w:r w:rsidR="00DE7891" w:rsidRPr="00491D46">
        <w:rPr>
          <w:lang w:val="pl-PL"/>
        </w:rPr>
        <w:t xml:space="preserve"> LAB[3,2]:=8.</w:t>
      </w:r>
    </w:p>
    <w:p w:rsidR="00391EB8" w:rsidRPr="00491D46" w:rsidRDefault="00114EE2" w:rsidP="00391EB8">
      <w:pPr>
        <w:pStyle w:val="Pseudokodas0"/>
      </w:pPr>
      <w:r w:rsidRPr="00491D46">
        <w:rPr>
          <w:lang w:val="pl-PL"/>
        </w:rPr>
        <w:t xml:space="preserve">  11)</w:t>
      </w:r>
      <w:r w:rsidR="00D25623">
        <w:rPr>
          <w:lang w:val="pl-PL"/>
        </w:rPr>
        <w:t xml:space="preserve"> ------</w:t>
      </w:r>
      <w:r w:rsidR="00391EB8" w:rsidRPr="00491D46">
        <w:rPr>
          <w:lang w:val="pl-PL"/>
        </w:rPr>
        <w:t>R1</w:t>
      </w:r>
      <w:r w:rsidR="0042165D" w:rsidRPr="00491D46">
        <w:rPr>
          <w:lang w:val="pl-PL"/>
        </w:rPr>
        <w:t>.</w:t>
      </w:r>
      <w:r w:rsidR="00391EB8" w:rsidRPr="00491D46">
        <w:rPr>
          <w:lang w:val="pl-PL"/>
        </w:rPr>
        <w:t xml:space="preserve"> </w:t>
      </w:r>
      <w:r w:rsidRPr="00F16B82">
        <w:rPr>
          <w:lang w:val="pl-PL"/>
        </w:rPr>
        <w:t>U=</w:t>
      </w:r>
      <w:r w:rsidR="0042165D" w:rsidRPr="00F16B82">
        <w:rPr>
          <w:lang w:val="pl-PL"/>
        </w:rPr>
        <w:t>2,</w:t>
      </w:r>
      <w:r w:rsidR="00391EB8" w:rsidRPr="00F16B82">
        <w:rPr>
          <w:lang w:val="pl-PL"/>
        </w:rPr>
        <w:t xml:space="preserve"> </w:t>
      </w:r>
      <w:r w:rsidRPr="00F16B82">
        <w:rPr>
          <w:lang w:val="pl-PL"/>
        </w:rPr>
        <w:t>V=</w:t>
      </w:r>
      <w:r w:rsidR="00391EB8" w:rsidRPr="00F16B82">
        <w:rPr>
          <w:lang w:val="pl-PL"/>
        </w:rPr>
        <w:t>2</w:t>
      </w:r>
      <w:r w:rsidR="0086286F" w:rsidRPr="00F16B82">
        <w:rPr>
          <w:lang w:val="pl-PL"/>
        </w:rPr>
        <w:t xml:space="preserve">. </w:t>
      </w:r>
      <w:r w:rsidR="0042165D" w:rsidRPr="00491D46">
        <w:t>Thread.</w:t>
      </w:r>
    </w:p>
    <w:p w:rsidR="00391EB8" w:rsidRPr="00491D46" w:rsidRDefault="00114EE2" w:rsidP="00391EB8">
      <w:pPr>
        <w:pStyle w:val="Pseudokodas0"/>
      </w:pPr>
      <w:r w:rsidRPr="00491D46">
        <w:t xml:space="preserve">  12)</w:t>
      </w:r>
      <w:r w:rsidR="00D25623">
        <w:t xml:space="preserve"> ------</w:t>
      </w:r>
      <w:r w:rsidR="00391EB8" w:rsidRPr="00491D46">
        <w:t>R2</w:t>
      </w:r>
      <w:r w:rsidR="0042165D" w:rsidRPr="00491D46">
        <w:t>.</w:t>
      </w:r>
      <w:r w:rsidR="00391EB8" w:rsidRPr="00491D46">
        <w:t xml:space="preserve"> </w:t>
      </w:r>
      <w:r w:rsidRPr="00491D46">
        <w:t>U=</w:t>
      </w:r>
      <w:r w:rsidR="00BD18C9" w:rsidRPr="00491D46">
        <w:t>3,</w:t>
      </w:r>
      <w:r w:rsidR="00391EB8" w:rsidRPr="00491D46">
        <w:t xml:space="preserve"> </w:t>
      </w:r>
      <w:r w:rsidRPr="00491D46">
        <w:t>V=</w:t>
      </w:r>
      <w:r w:rsidR="00DE7891" w:rsidRPr="00491D46">
        <w:t>1.</w:t>
      </w:r>
      <w:r w:rsidR="0086286F" w:rsidRPr="00491D46">
        <w:t xml:space="preserve"> </w:t>
      </w:r>
      <w:r w:rsidR="00BD18C9" w:rsidRPr="00491D46">
        <w:t>W</w:t>
      </w:r>
      <w:r w:rsidR="00391EB8" w:rsidRPr="00491D46">
        <w:t>all</w:t>
      </w:r>
      <w:r w:rsidR="00BD18C9" w:rsidRPr="00491D46">
        <w:t>.</w:t>
      </w:r>
    </w:p>
    <w:p w:rsidR="00391EB8" w:rsidRPr="00491D46" w:rsidRDefault="00114EE2" w:rsidP="00391EB8">
      <w:pPr>
        <w:pStyle w:val="Pseudokodas0"/>
        <w:rPr>
          <w:lang w:val="pl-PL"/>
        </w:rPr>
      </w:pPr>
      <w:r w:rsidRPr="00491D46">
        <w:t xml:space="preserve">  </w:t>
      </w:r>
      <w:r w:rsidRPr="00F16B82">
        <w:rPr>
          <w:lang w:val="pl-PL"/>
        </w:rPr>
        <w:t>13)</w:t>
      </w:r>
      <w:r w:rsidR="00D25623">
        <w:rPr>
          <w:lang w:val="pl-PL"/>
        </w:rPr>
        <w:t xml:space="preserve"> ------</w:t>
      </w:r>
      <w:r w:rsidR="00391EB8" w:rsidRPr="00F16B82">
        <w:rPr>
          <w:lang w:val="pl-PL"/>
        </w:rPr>
        <w:t>R3</w:t>
      </w:r>
      <w:r w:rsidR="00BD18C9" w:rsidRPr="00F16B82">
        <w:rPr>
          <w:lang w:val="pl-PL"/>
        </w:rPr>
        <w:t>.</w:t>
      </w:r>
      <w:r w:rsidR="00391EB8" w:rsidRPr="00F16B82">
        <w:rPr>
          <w:lang w:val="pl-PL"/>
        </w:rPr>
        <w:t xml:space="preserve"> </w:t>
      </w:r>
      <w:r w:rsidRPr="00F16B82">
        <w:rPr>
          <w:lang w:val="pl-PL"/>
        </w:rPr>
        <w:t>U=</w:t>
      </w:r>
      <w:r w:rsidR="00391EB8" w:rsidRPr="00F16B82">
        <w:rPr>
          <w:lang w:val="pl-PL"/>
        </w:rPr>
        <w:t>4</w:t>
      </w:r>
      <w:r w:rsidR="00BD18C9" w:rsidRPr="00F16B82">
        <w:rPr>
          <w:lang w:val="pl-PL"/>
        </w:rPr>
        <w:t>,</w:t>
      </w:r>
      <w:r w:rsidR="00391EB8" w:rsidRPr="00F16B82">
        <w:rPr>
          <w:lang w:val="pl-PL"/>
        </w:rPr>
        <w:t xml:space="preserve"> </w:t>
      </w:r>
      <w:r w:rsidRPr="00F16B82">
        <w:rPr>
          <w:lang w:val="pl-PL"/>
        </w:rPr>
        <w:t>V=</w:t>
      </w:r>
      <w:r w:rsidR="00391EB8" w:rsidRPr="00F16B82">
        <w:rPr>
          <w:lang w:val="pl-PL"/>
        </w:rPr>
        <w:t>2</w:t>
      </w:r>
      <w:r w:rsidR="00DE7891" w:rsidRPr="00F16B82">
        <w:rPr>
          <w:lang w:val="pl-PL"/>
        </w:rPr>
        <w:t>.</w:t>
      </w:r>
      <w:r w:rsidR="0086286F" w:rsidRPr="00F16B82">
        <w:rPr>
          <w:lang w:val="pl-PL"/>
        </w:rPr>
        <w:t xml:space="preserve"> </w:t>
      </w:r>
      <w:r w:rsidR="004B0B59" w:rsidRPr="00491D46">
        <w:rPr>
          <w:lang w:val="pl-PL"/>
        </w:rPr>
        <w:t>Free.</w:t>
      </w:r>
      <w:r w:rsidR="00DE7891" w:rsidRPr="00491D46">
        <w:rPr>
          <w:lang w:val="pl-PL"/>
        </w:rPr>
        <w:t xml:space="preserve"> L:=</w:t>
      </w:r>
      <w:r w:rsidR="001A2C7E" w:rsidRPr="00491D46">
        <w:rPr>
          <w:lang w:val="pl-PL"/>
        </w:rPr>
        <w:t>L+1=</w:t>
      </w:r>
      <w:r w:rsidR="00DE7891" w:rsidRPr="00491D46">
        <w:rPr>
          <w:lang w:val="pl-PL"/>
        </w:rPr>
        <w:t>9</w:t>
      </w:r>
      <w:r w:rsidR="001A2C7E" w:rsidRPr="00491D46">
        <w:rPr>
          <w:lang w:val="pl-PL"/>
        </w:rPr>
        <w:t>.</w:t>
      </w:r>
      <w:r w:rsidR="00DE7891" w:rsidRPr="00491D46">
        <w:rPr>
          <w:lang w:val="pl-PL"/>
        </w:rPr>
        <w:t xml:space="preserve"> LAB[4,2]:=9.</w:t>
      </w:r>
    </w:p>
    <w:p w:rsidR="00391EB8" w:rsidRPr="006A7362" w:rsidRDefault="00114EE2" w:rsidP="00391EB8">
      <w:pPr>
        <w:pStyle w:val="Pseudokodas0"/>
      </w:pPr>
      <w:r w:rsidRPr="00491D46">
        <w:rPr>
          <w:lang w:val="pl-PL"/>
        </w:rPr>
        <w:t xml:space="preserve">  14)</w:t>
      </w:r>
      <w:r w:rsidR="00D25623">
        <w:rPr>
          <w:lang w:val="pl-PL"/>
        </w:rPr>
        <w:t xml:space="preserve"> -------</w:t>
      </w:r>
      <w:r w:rsidR="00391EB8" w:rsidRPr="00491D46">
        <w:rPr>
          <w:lang w:val="pl-PL"/>
        </w:rPr>
        <w:t>R1</w:t>
      </w:r>
      <w:r w:rsidR="00BD18C9" w:rsidRPr="00491D46">
        <w:rPr>
          <w:lang w:val="pl-PL"/>
        </w:rPr>
        <w:t>.</w:t>
      </w:r>
      <w:r w:rsidR="00391EB8" w:rsidRPr="00491D46">
        <w:rPr>
          <w:lang w:val="pl-PL"/>
        </w:rPr>
        <w:t xml:space="preserve"> </w:t>
      </w:r>
      <w:r w:rsidRPr="00F16B82">
        <w:rPr>
          <w:lang w:val="pl-PL"/>
        </w:rPr>
        <w:t>U=</w:t>
      </w:r>
      <w:r w:rsidR="00BD18C9" w:rsidRPr="00F16B82">
        <w:rPr>
          <w:lang w:val="pl-PL"/>
        </w:rPr>
        <w:t>3,</w:t>
      </w:r>
      <w:r w:rsidR="00391EB8" w:rsidRPr="00F16B82">
        <w:rPr>
          <w:lang w:val="pl-PL"/>
        </w:rPr>
        <w:t xml:space="preserve"> </w:t>
      </w:r>
      <w:r w:rsidRPr="00F16B82">
        <w:rPr>
          <w:lang w:val="pl-PL"/>
        </w:rPr>
        <w:t>V=</w:t>
      </w:r>
      <w:r w:rsidR="00391EB8" w:rsidRPr="00F16B82">
        <w:rPr>
          <w:lang w:val="pl-PL"/>
        </w:rPr>
        <w:t>2</w:t>
      </w:r>
      <w:r w:rsidR="0086286F" w:rsidRPr="00F16B82">
        <w:rPr>
          <w:lang w:val="pl-PL"/>
        </w:rPr>
        <w:t xml:space="preserve">. </w:t>
      </w:r>
      <w:r w:rsidR="009377E6" w:rsidRPr="006A7362">
        <w:t>Thread</w:t>
      </w:r>
      <w:r w:rsidR="00BD18C9" w:rsidRPr="006A7362">
        <w:t>.</w:t>
      </w:r>
    </w:p>
    <w:p w:rsidR="00391EB8" w:rsidRPr="00491D46" w:rsidRDefault="00114EE2" w:rsidP="00391EB8">
      <w:pPr>
        <w:pStyle w:val="Pseudokodas0"/>
      </w:pPr>
      <w:r w:rsidRPr="006A7362">
        <w:t xml:space="preserve">  </w:t>
      </w:r>
      <w:r w:rsidRPr="00491D46">
        <w:t>15)</w:t>
      </w:r>
      <w:r w:rsidR="00D25623">
        <w:t xml:space="preserve"> -------</w:t>
      </w:r>
      <w:r w:rsidR="00391EB8" w:rsidRPr="00491D46">
        <w:t>R2</w:t>
      </w:r>
      <w:r w:rsidR="00BD18C9" w:rsidRPr="00491D46">
        <w:t>.</w:t>
      </w:r>
      <w:r w:rsidR="00391EB8" w:rsidRPr="00491D46">
        <w:t xml:space="preserve"> </w:t>
      </w:r>
      <w:r w:rsidRPr="00491D46">
        <w:t>U=</w:t>
      </w:r>
      <w:r w:rsidR="00391EB8" w:rsidRPr="00491D46">
        <w:t>4</w:t>
      </w:r>
      <w:r w:rsidR="00BD18C9" w:rsidRPr="00491D46">
        <w:t>,</w:t>
      </w:r>
      <w:r w:rsidR="00391EB8" w:rsidRPr="00491D46">
        <w:t xml:space="preserve"> </w:t>
      </w:r>
      <w:r w:rsidRPr="00491D46">
        <w:t>V=</w:t>
      </w:r>
      <w:r w:rsidR="00DE7891" w:rsidRPr="00491D46">
        <w:t>1</w:t>
      </w:r>
      <w:r w:rsidR="0086286F" w:rsidRPr="00491D46">
        <w:t xml:space="preserve">. </w:t>
      </w:r>
      <w:r w:rsidR="00BD18C9" w:rsidRPr="00491D46">
        <w:t>W</w:t>
      </w:r>
      <w:r w:rsidR="00391EB8" w:rsidRPr="00491D46">
        <w:t>all</w:t>
      </w:r>
      <w:r w:rsidR="00BD18C9" w:rsidRPr="00491D46">
        <w:t>.</w:t>
      </w:r>
    </w:p>
    <w:p w:rsidR="00391EB8" w:rsidRPr="00F16B82" w:rsidRDefault="00114EE2" w:rsidP="00391EB8">
      <w:pPr>
        <w:pStyle w:val="Pseudokodas0"/>
        <w:rPr>
          <w:lang w:val="pl-PL"/>
        </w:rPr>
      </w:pPr>
      <w:r w:rsidRPr="00491D46">
        <w:t xml:space="preserve">  16)</w:t>
      </w:r>
      <w:r w:rsidR="00D25623">
        <w:t xml:space="preserve"> -------</w:t>
      </w:r>
      <w:r w:rsidR="00391EB8" w:rsidRPr="00491D46">
        <w:t>R3</w:t>
      </w:r>
      <w:r w:rsidR="00BD18C9" w:rsidRPr="00491D46">
        <w:t>.</w:t>
      </w:r>
      <w:r w:rsidR="00391EB8" w:rsidRPr="00491D46">
        <w:t xml:space="preserve"> </w:t>
      </w:r>
      <w:r w:rsidRPr="00F16B82">
        <w:rPr>
          <w:lang w:val="pl-PL"/>
        </w:rPr>
        <w:t>U=</w:t>
      </w:r>
      <w:r w:rsidR="00BD18C9" w:rsidRPr="00F16B82">
        <w:rPr>
          <w:lang w:val="pl-PL"/>
        </w:rPr>
        <w:t>5,</w:t>
      </w:r>
      <w:r w:rsidR="00391EB8" w:rsidRPr="00F16B82">
        <w:rPr>
          <w:lang w:val="pl-PL"/>
        </w:rPr>
        <w:t xml:space="preserve"> </w:t>
      </w:r>
      <w:r w:rsidRPr="00F16B82">
        <w:rPr>
          <w:lang w:val="pl-PL"/>
        </w:rPr>
        <w:t>V=</w:t>
      </w:r>
      <w:r w:rsidR="00391EB8" w:rsidRPr="00F16B82">
        <w:rPr>
          <w:lang w:val="pl-PL"/>
        </w:rPr>
        <w:t>2</w:t>
      </w:r>
      <w:r w:rsidR="0086286F" w:rsidRPr="00F16B82">
        <w:rPr>
          <w:lang w:val="pl-PL"/>
        </w:rPr>
        <w:t xml:space="preserve">. </w:t>
      </w:r>
      <w:r w:rsidR="00BD18C9" w:rsidRPr="00F16B82">
        <w:rPr>
          <w:lang w:val="pl-PL"/>
        </w:rPr>
        <w:t>W</w:t>
      </w:r>
      <w:r w:rsidR="00391EB8" w:rsidRPr="00F16B82">
        <w:rPr>
          <w:lang w:val="pl-PL"/>
        </w:rPr>
        <w:t>all</w:t>
      </w:r>
      <w:r w:rsidR="00BD18C9" w:rsidRPr="00F16B82">
        <w:rPr>
          <w:lang w:val="pl-PL"/>
        </w:rPr>
        <w:t>.</w:t>
      </w:r>
    </w:p>
    <w:p w:rsidR="00391EB8" w:rsidRPr="00491D46" w:rsidRDefault="00114EE2" w:rsidP="00391EB8">
      <w:pPr>
        <w:pStyle w:val="Pseudokodas0"/>
        <w:rPr>
          <w:lang w:val="pl-PL"/>
        </w:rPr>
      </w:pPr>
      <w:r w:rsidRPr="00F16B82">
        <w:rPr>
          <w:lang w:val="pl-PL"/>
        </w:rPr>
        <w:t xml:space="preserve">  17)</w:t>
      </w:r>
      <w:r w:rsidR="00D25623">
        <w:rPr>
          <w:lang w:val="pl-PL"/>
        </w:rPr>
        <w:t xml:space="preserve"> -------</w:t>
      </w:r>
      <w:r w:rsidR="00391EB8" w:rsidRPr="00F16B82">
        <w:rPr>
          <w:lang w:val="pl-PL"/>
        </w:rPr>
        <w:t>R4</w:t>
      </w:r>
      <w:r w:rsidR="00BD18C9" w:rsidRPr="00F16B82">
        <w:rPr>
          <w:lang w:val="pl-PL"/>
        </w:rPr>
        <w:t>.</w:t>
      </w:r>
      <w:r w:rsidR="00391EB8" w:rsidRPr="00F16B82">
        <w:rPr>
          <w:lang w:val="pl-PL"/>
        </w:rPr>
        <w:t xml:space="preserve"> </w:t>
      </w:r>
      <w:r w:rsidRPr="00F16B82">
        <w:rPr>
          <w:lang w:val="pl-PL"/>
        </w:rPr>
        <w:t>U=</w:t>
      </w:r>
      <w:r w:rsidR="00391EB8" w:rsidRPr="00F16B82">
        <w:rPr>
          <w:lang w:val="pl-PL"/>
        </w:rPr>
        <w:t>4</w:t>
      </w:r>
      <w:r w:rsidR="00BD18C9" w:rsidRPr="00F16B82">
        <w:rPr>
          <w:lang w:val="pl-PL"/>
        </w:rPr>
        <w:t>,</w:t>
      </w:r>
      <w:r w:rsidR="00391EB8" w:rsidRPr="00F16B82">
        <w:rPr>
          <w:lang w:val="pl-PL"/>
        </w:rPr>
        <w:t xml:space="preserve"> </w:t>
      </w:r>
      <w:r w:rsidRPr="00F16B82">
        <w:rPr>
          <w:lang w:val="pl-PL"/>
        </w:rPr>
        <w:t>V=</w:t>
      </w:r>
      <w:r w:rsidR="00391EB8" w:rsidRPr="00F16B82">
        <w:rPr>
          <w:lang w:val="pl-PL"/>
        </w:rPr>
        <w:t>3</w:t>
      </w:r>
      <w:r w:rsidR="00DE7891" w:rsidRPr="00F16B82">
        <w:rPr>
          <w:lang w:val="pl-PL"/>
        </w:rPr>
        <w:t>.</w:t>
      </w:r>
      <w:r w:rsidR="0086286F" w:rsidRPr="00F16B82">
        <w:rPr>
          <w:lang w:val="pl-PL"/>
        </w:rPr>
        <w:t xml:space="preserve"> </w:t>
      </w:r>
      <w:r w:rsidR="004B0B59" w:rsidRPr="00491D46">
        <w:rPr>
          <w:lang w:val="pl-PL"/>
        </w:rPr>
        <w:t>Free.</w:t>
      </w:r>
      <w:r w:rsidR="00DE7891" w:rsidRPr="00491D46">
        <w:rPr>
          <w:lang w:val="pl-PL"/>
        </w:rPr>
        <w:t xml:space="preserve"> L:=</w:t>
      </w:r>
      <w:r w:rsidR="001A2C7E" w:rsidRPr="00491D46">
        <w:rPr>
          <w:lang w:val="pl-PL"/>
        </w:rPr>
        <w:t>L+1=10.</w:t>
      </w:r>
      <w:r w:rsidR="00DE7891" w:rsidRPr="00491D46">
        <w:rPr>
          <w:lang w:val="pl-PL"/>
        </w:rPr>
        <w:t xml:space="preserve"> LAB[4,3]:=10.</w:t>
      </w:r>
    </w:p>
    <w:p w:rsidR="00391EB8" w:rsidRPr="00F16B82" w:rsidRDefault="00114EE2" w:rsidP="00391EB8">
      <w:pPr>
        <w:pStyle w:val="Pseudokodas0"/>
        <w:rPr>
          <w:lang w:val="pl-PL"/>
        </w:rPr>
      </w:pPr>
      <w:r w:rsidRPr="00491D46">
        <w:rPr>
          <w:lang w:val="pl-PL"/>
        </w:rPr>
        <w:t xml:space="preserve">  18)</w:t>
      </w:r>
      <w:r w:rsidR="00D25623">
        <w:rPr>
          <w:lang w:val="pl-PL"/>
        </w:rPr>
        <w:t xml:space="preserve"> --------</w:t>
      </w:r>
      <w:r w:rsidR="00391EB8" w:rsidRPr="00491D46">
        <w:rPr>
          <w:lang w:val="pl-PL"/>
        </w:rPr>
        <w:t>R1</w:t>
      </w:r>
      <w:r w:rsidR="00BD18C9" w:rsidRPr="00491D46">
        <w:rPr>
          <w:lang w:val="pl-PL"/>
        </w:rPr>
        <w:t>.</w:t>
      </w:r>
      <w:r w:rsidR="00391EB8" w:rsidRPr="00491D46">
        <w:rPr>
          <w:lang w:val="pl-PL"/>
        </w:rPr>
        <w:t xml:space="preserve"> </w:t>
      </w:r>
      <w:r w:rsidRPr="00F16B82">
        <w:rPr>
          <w:lang w:val="pl-PL"/>
        </w:rPr>
        <w:t>U=</w:t>
      </w:r>
      <w:r w:rsidR="00BD18C9" w:rsidRPr="00F16B82">
        <w:rPr>
          <w:lang w:val="pl-PL"/>
        </w:rPr>
        <w:t>3,</w:t>
      </w:r>
      <w:r w:rsidR="00391EB8" w:rsidRPr="00F16B82">
        <w:rPr>
          <w:lang w:val="pl-PL"/>
        </w:rPr>
        <w:t xml:space="preserve"> </w:t>
      </w:r>
      <w:r w:rsidRPr="00F16B82">
        <w:rPr>
          <w:lang w:val="pl-PL"/>
        </w:rPr>
        <w:t>V=</w:t>
      </w:r>
      <w:r w:rsidR="00391EB8" w:rsidRPr="00F16B82">
        <w:rPr>
          <w:lang w:val="pl-PL"/>
        </w:rPr>
        <w:t>3</w:t>
      </w:r>
      <w:r w:rsidR="00BD18C9" w:rsidRPr="00F16B82">
        <w:rPr>
          <w:lang w:val="pl-PL"/>
        </w:rPr>
        <w:t>. W</w:t>
      </w:r>
      <w:r w:rsidR="00391EB8" w:rsidRPr="00F16B82">
        <w:rPr>
          <w:lang w:val="pl-PL"/>
        </w:rPr>
        <w:t>all</w:t>
      </w:r>
      <w:r w:rsidR="00BD18C9" w:rsidRPr="00F16B82">
        <w:rPr>
          <w:lang w:val="pl-PL"/>
        </w:rPr>
        <w:t>.</w:t>
      </w:r>
    </w:p>
    <w:p w:rsidR="00391EB8" w:rsidRPr="00491D46" w:rsidRDefault="00114EE2" w:rsidP="00391EB8">
      <w:pPr>
        <w:pStyle w:val="Pseudokodas0"/>
      </w:pPr>
      <w:r w:rsidRPr="00F16B82">
        <w:rPr>
          <w:lang w:val="pl-PL"/>
        </w:rPr>
        <w:t xml:space="preserve">  </w:t>
      </w:r>
      <w:r w:rsidRPr="00491D46">
        <w:t>19)</w:t>
      </w:r>
      <w:r w:rsidR="00D25623">
        <w:t xml:space="preserve"> --------</w:t>
      </w:r>
      <w:r w:rsidR="00391EB8" w:rsidRPr="00491D46">
        <w:t>R2</w:t>
      </w:r>
      <w:r w:rsidR="00BD18C9" w:rsidRPr="00491D46">
        <w:t>.</w:t>
      </w:r>
      <w:r w:rsidR="00391EB8" w:rsidRPr="00491D46">
        <w:t xml:space="preserve"> </w:t>
      </w:r>
      <w:r w:rsidRPr="00491D46">
        <w:t>U=</w:t>
      </w:r>
      <w:r w:rsidR="00BD18C9" w:rsidRPr="00491D46">
        <w:t>4,</w:t>
      </w:r>
      <w:r w:rsidR="00391EB8" w:rsidRPr="00491D46">
        <w:t xml:space="preserve"> </w:t>
      </w:r>
      <w:r w:rsidRPr="00491D46">
        <w:t>V=</w:t>
      </w:r>
      <w:r w:rsidR="00BD18C9" w:rsidRPr="00491D46">
        <w:t>2. Thread.</w:t>
      </w:r>
    </w:p>
    <w:p w:rsidR="00391EB8" w:rsidRDefault="00114EE2" w:rsidP="00391EB8">
      <w:pPr>
        <w:pStyle w:val="Pseudokodas0"/>
      </w:pPr>
      <w:r w:rsidRPr="00491D46">
        <w:t xml:space="preserve">  20)</w:t>
      </w:r>
      <w:r w:rsidR="00D25623">
        <w:t xml:space="preserve"> --------</w:t>
      </w:r>
      <w:r w:rsidR="00391EB8" w:rsidRPr="00491D46">
        <w:t>R3</w:t>
      </w:r>
      <w:r w:rsidR="00BD18C9" w:rsidRPr="00491D46">
        <w:t>.</w:t>
      </w:r>
      <w:r w:rsidR="00391EB8" w:rsidRPr="00491D46">
        <w:t xml:space="preserve"> </w:t>
      </w:r>
      <w:r w:rsidRPr="00491D46">
        <w:t>U=</w:t>
      </w:r>
      <w:r w:rsidR="00BD18C9" w:rsidRPr="00491D46">
        <w:t>5,</w:t>
      </w:r>
      <w:r w:rsidR="00391EB8" w:rsidRPr="00491D46">
        <w:t xml:space="preserve"> </w:t>
      </w:r>
      <w:r w:rsidRPr="00491D46">
        <w:t>V=</w:t>
      </w:r>
      <w:r w:rsidR="00391EB8" w:rsidRPr="00491D46">
        <w:t>3</w:t>
      </w:r>
      <w:r w:rsidR="00BD18C9" w:rsidRPr="00491D46">
        <w:t xml:space="preserve">. </w:t>
      </w:r>
      <w:r w:rsidR="00BD18C9">
        <w:t>W</w:t>
      </w:r>
      <w:r w:rsidR="00391EB8">
        <w:t>all</w:t>
      </w:r>
      <w:r w:rsidR="00BD18C9">
        <w:t>.</w:t>
      </w:r>
    </w:p>
    <w:p w:rsidR="007016FF" w:rsidRDefault="00114EE2" w:rsidP="00391EB8">
      <w:pPr>
        <w:pStyle w:val="Pseudokodas0"/>
      </w:pPr>
      <w:r>
        <w:t xml:space="preserve">  21)</w:t>
      </w:r>
      <w:r w:rsidR="00D25623">
        <w:t xml:space="preserve"> --------</w:t>
      </w:r>
      <w:r w:rsidR="00391EB8">
        <w:t>R4</w:t>
      </w:r>
      <w:r w:rsidR="00BD18C9">
        <w:t>.</w:t>
      </w:r>
      <w:r w:rsidR="00391EB8">
        <w:t xml:space="preserve"> </w:t>
      </w:r>
      <w:r>
        <w:t>U=</w:t>
      </w:r>
      <w:r w:rsidR="00391EB8">
        <w:t>4</w:t>
      </w:r>
      <w:r w:rsidR="00BD18C9">
        <w:t>,</w:t>
      </w:r>
      <w:r w:rsidR="00391EB8">
        <w:t xml:space="preserve"> </w:t>
      </w:r>
      <w:r>
        <w:t>V=</w:t>
      </w:r>
      <w:r w:rsidR="00BD18C9">
        <w:t>4. Thread.</w:t>
      </w:r>
    </w:p>
    <w:p w:rsidR="00391EB8" w:rsidRDefault="00D25623" w:rsidP="00391EB8">
      <w:pPr>
        <w:pStyle w:val="Pseudokodas0"/>
      </w:pPr>
      <w:r>
        <w:t xml:space="preserve">      --------</w:t>
      </w:r>
      <w:r w:rsidR="00BD18C9">
        <w:t>B</w:t>
      </w:r>
      <w:r w:rsidR="002A5A74">
        <w:t>acktrack</w:t>
      </w:r>
      <w:r w:rsidR="00D43A60">
        <w:t xml:space="preserve"> </w:t>
      </w:r>
      <w:r w:rsidR="002A5A74">
        <w:t xml:space="preserve">from </w:t>
      </w:r>
      <w:r w:rsidR="00D43A60">
        <w:t>X=4, Y=3</w:t>
      </w:r>
      <w:r w:rsidR="00225BE1">
        <w:t>, L=10</w:t>
      </w:r>
      <w:r w:rsidR="00D43A60">
        <w:t>.</w:t>
      </w:r>
      <w:r w:rsidR="001A2C7E">
        <w:t xml:space="preserve"> </w:t>
      </w:r>
      <w:r w:rsidR="002A5A74">
        <w:t>LAB[4,3]:=-1.</w:t>
      </w:r>
      <w:r w:rsidR="001A2C7E">
        <w:t xml:space="preserve"> L:=L-1=9.</w:t>
      </w:r>
    </w:p>
    <w:p w:rsidR="007016FF" w:rsidRPr="006A7362" w:rsidRDefault="007016FF" w:rsidP="00391EB8">
      <w:pPr>
        <w:pStyle w:val="Pseudokodas0"/>
        <w:rPr>
          <w:lang w:val="de-AT"/>
        </w:rPr>
      </w:pPr>
      <w:r>
        <w:t xml:space="preserve">     </w:t>
      </w:r>
      <w:r w:rsidR="00D25623">
        <w:t xml:space="preserve"> -------</w:t>
      </w:r>
      <w:r>
        <w:t>Backtrack</w:t>
      </w:r>
      <w:r w:rsidR="005E4AE5">
        <w:t xml:space="preserve"> from X=4, Y=2</w:t>
      </w:r>
      <w:r w:rsidR="00225BE1">
        <w:t>, L=9</w:t>
      </w:r>
      <w:r>
        <w:t>.</w:t>
      </w:r>
      <w:r w:rsidR="002A5A74">
        <w:t xml:space="preserve"> </w:t>
      </w:r>
      <w:r w:rsidR="002A5A74" w:rsidRPr="006A7362">
        <w:rPr>
          <w:lang w:val="de-AT"/>
        </w:rPr>
        <w:t>LAB[4,2]:=-1.</w:t>
      </w:r>
      <w:r w:rsidR="001A2C7E" w:rsidRPr="006A7362">
        <w:rPr>
          <w:lang w:val="de-AT"/>
        </w:rPr>
        <w:t xml:space="preserve"> L:=L-1=8.</w:t>
      </w:r>
    </w:p>
    <w:p w:rsidR="00391EB8" w:rsidRPr="006A7362" w:rsidRDefault="00114EE2" w:rsidP="00391EB8">
      <w:pPr>
        <w:pStyle w:val="Pseudokodas0"/>
        <w:rPr>
          <w:lang w:val="de-AT"/>
        </w:rPr>
      </w:pPr>
      <w:r w:rsidRPr="006A7362">
        <w:rPr>
          <w:lang w:val="de-AT"/>
        </w:rPr>
        <w:t xml:space="preserve">  22)</w:t>
      </w:r>
      <w:r w:rsidR="00D25623" w:rsidRPr="006A7362">
        <w:rPr>
          <w:lang w:val="de-AT"/>
        </w:rPr>
        <w:t xml:space="preserve"> ------</w:t>
      </w:r>
      <w:r w:rsidR="007016FF" w:rsidRPr="006A7362">
        <w:rPr>
          <w:lang w:val="de-AT"/>
        </w:rPr>
        <w:t>R4.</w:t>
      </w:r>
      <w:r w:rsidR="00391EB8" w:rsidRPr="006A7362">
        <w:rPr>
          <w:lang w:val="de-AT"/>
        </w:rPr>
        <w:t xml:space="preserve"> </w:t>
      </w:r>
      <w:r w:rsidRPr="006A7362">
        <w:rPr>
          <w:lang w:val="de-AT"/>
        </w:rPr>
        <w:t>U=</w:t>
      </w:r>
      <w:r w:rsidR="00D43A60" w:rsidRPr="006A7362">
        <w:rPr>
          <w:lang w:val="de-AT"/>
        </w:rPr>
        <w:t>3</w:t>
      </w:r>
      <w:r w:rsidR="007016FF" w:rsidRPr="006A7362">
        <w:rPr>
          <w:lang w:val="de-AT"/>
        </w:rPr>
        <w:t>,</w:t>
      </w:r>
      <w:r w:rsidR="00391EB8" w:rsidRPr="006A7362">
        <w:rPr>
          <w:lang w:val="de-AT"/>
        </w:rPr>
        <w:t xml:space="preserve"> </w:t>
      </w:r>
      <w:r w:rsidRPr="006A7362">
        <w:rPr>
          <w:lang w:val="de-AT"/>
        </w:rPr>
        <w:t>V=</w:t>
      </w:r>
      <w:r w:rsidR="009377E6" w:rsidRPr="006A7362">
        <w:rPr>
          <w:lang w:val="de-AT"/>
        </w:rPr>
        <w:t>3</w:t>
      </w:r>
      <w:r w:rsidR="007016FF" w:rsidRPr="006A7362">
        <w:rPr>
          <w:lang w:val="de-AT"/>
        </w:rPr>
        <w:t xml:space="preserve">. </w:t>
      </w:r>
      <w:r w:rsidR="009377E6" w:rsidRPr="006A7362">
        <w:rPr>
          <w:lang w:val="de-AT"/>
        </w:rPr>
        <w:t>Wall</w:t>
      </w:r>
      <w:r w:rsidR="007016FF" w:rsidRPr="006A7362">
        <w:rPr>
          <w:lang w:val="de-AT"/>
        </w:rPr>
        <w:t>.</w:t>
      </w:r>
    </w:p>
    <w:p w:rsidR="00D43A60" w:rsidRPr="006A7362" w:rsidRDefault="00D25623" w:rsidP="00391EB8">
      <w:pPr>
        <w:pStyle w:val="Pseudokodas0"/>
      </w:pPr>
      <w:r w:rsidRPr="006A7362">
        <w:rPr>
          <w:lang w:val="de-AT"/>
        </w:rPr>
        <w:t xml:space="preserve">      </w:t>
      </w:r>
      <w:r>
        <w:t>------</w:t>
      </w:r>
      <w:r w:rsidR="005E4AE5">
        <w:t>Backtrack from X=3, Y=2</w:t>
      </w:r>
      <w:r w:rsidR="00225BE1">
        <w:t>, L=8</w:t>
      </w:r>
      <w:r w:rsidR="005E4AE5">
        <w:t>.</w:t>
      </w:r>
      <w:r w:rsidR="002A5A74">
        <w:t xml:space="preserve"> </w:t>
      </w:r>
      <w:r w:rsidR="002A5A74" w:rsidRPr="006A7362">
        <w:t>LAB[3,2]:=-1.</w:t>
      </w:r>
      <w:r w:rsidR="001A2C7E" w:rsidRPr="006A7362">
        <w:t xml:space="preserve"> </w:t>
      </w:r>
      <w:r w:rsidR="001A2C7E" w:rsidRPr="00491D46">
        <w:rPr>
          <w:lang w:val="pl-PL"/>
        </w:rPr>
        <w:t>L:=L-1=7.</w:t>
      </w:r>
    </w:p>
    <w:p w:rsidR="00391EB8" w:rsidRPr="006A7362" w:rsidRDefault="00114EE2" w:rsidP="00391EB8">
      <w:pPr>
        <w:pStyle w:val="Pseudokodas0"/>
      </w:pPr>
      <w:r w:rsidRPr="006A7362">
        <w:t xml:space="preserve">  23)</w:t>
      </w:r>
      <w:r w:rsidR="00D25623" w:rsidRPr="006A7362">
        <w:t xml:space="preserve"> -----</w:t>
      </w:r>
      <w:r w:rsidR="00391EB8" w:rsidRPr="006A7362">
        <w:t>R4</w:t>
      </w:r>
      <w:r w:rsidR="00F51D8E" w:rsidRPr="006A7362">
        <w:t>.</w:t>
      </w:r>
      <w:r w:rsidR="00391EB8" w:rsidRPr="006A7362">
        <w:t xml:space="preserve"> </w:t>
      </w:r>
      <w:r w:rsidRPr="006A7362">
        <w:t>U=</w:t>
      </w:r>
      <w:r w:rsidR="009377E6" w:rsidRPr="006A7362">
        <w:t>2</w:t>
      </w:r>
      <w:r w:rsidR="00F51D8E" w:rsidRPr="006A7362">
        <w:t>,</w:t>
      </w:r>
      <w:r w:rsidR="00391EB8" w:rsidRPr="006A7362">
        <w:t xml:space="preserve"> </w:t>
      </w:r>
      <w:r w:rsidRPr="006A7362">
        <w:t>V=</w:t>
      </w:r>
      <w:r w:rsidR="009377E6" w:rsidRPr="006A7362">
        <w:t>3. Thread</w:t>
      </w:r>
      <w:r w:rsidR="00F51D8E" w:rsidRPr="006A7362">
        <w:t>.</w:t>
      </w:r>
    </w:p>
    <w:p w:rsidR="00F51D8E" w:rsidRPr="006176B0" w:rsidRDefault="00F51D8E" w:rsidP="00391EB8">
      <w:pPr>
        <w:pStyle w:val="Pseudokodas0"/>
        <w:rPr>
          <w:lang w:val="de-DE"/>
        </w:rPr>
      </w:pPr>
      <w:r w:rsidRPr="006A7362">
        <w:t xml:space="preserve">     </w:t>
      </w:r>
      <w:r w:rsidR="00D25623" w:rsidRPr="006A7362">
        <w:t xml:space="preserve"> </w:t>
      </w:r>
      <w:r w:rsidR="00D25623">
        <w:t>-----</w:t>
      </w:r>
      <w:r>
        <w:t>Backtrack from X=2, Y=2</w:t>
      </w:r>
      <w:r w:rsidR="00225BE1">
        <w:t>, L=7</w:t>
      </w:r>
      <w:r>
        <w:t>.</w:t>
      </w:r>
      <w:r w:rsidR="002A5A74">
        <w:t xml:space="preserve"> </w:t>
      </w:r>
      <w:r w:rsidR="002A5A74" w:rsidRPr="006176B0">
        <w:rPr>
          <w:lang w:val="de-DE"/>
        </w:rPr>
        <w:t>LAB[2,2]:=-1.</w:t>
      </w:r>
      <w:r w:rsidR="00252EA6">
        <w:rPr>
          <w:lang w:val="de-DE"/>
        </w:rPr>
        <w:t xml:space="preserve"> </w:t>
      </w:r>
      <w:r w:rsidR="00252EA6" w:rsidRPr="00491D46">
        <w:rPr>
          <w:lang w:val="pl-PL"/>
        </w:rPr>
        <w:t>L:=L-1=6.</w:t>
      </w:r>
    </w:p>
    <w:p w:rsidR="00391EB8" w:rsidRPr="006176B0" w:rsidRDefault="00114EE2" w:rsidP="00391EB8">
      <w:pPr>
        <w:pStyle w:val="Pseudokodas0"/>
        <w:rPr>
          <w:lang w:val="de-DE"/>
        </w:rPr>
      </w:pPr>
      <w:r w:rsidRPr="006176B0">
        <w:rPr>
          <w:lang w:val="de-DE"/>
        </w:rPr>
        <w:t xml:space="preserve">  24)</w:t>
      </w:r>
      <w:r w:rsidR="00D25623">
        <w:rPr>
          <w:lang w:val="de-DE"/>
        </w:rPr>
        <w:t xml:space="preserve"> ----</w:t>
      </w:r>
      <w:r w:rsidR="00391EB8" w:rsidRPr="006176B0">
        <w:rPr>
          <w:lang w:val="de-DE"/>
        </w:rPr>
        <w:t>R3</w:t>
      </w:r>
      <w:r w:rsidR="00F51D8E" w:rsidRPr="006176B0">
        <w:rPr>
          <w:lang w:val="de-DE"/>
        </w:rPr>
        <w:t>.</w:t>
      </w:r>
      <w:r w:rsidR="00391EB8" w:rsidRPr="006176B0">
        <w:rPr>
          <w:lang w:val="de-DE"/>
        </w:rPr>
        <w:t xml:space="preserve"> </w:t>
      </w:r>
      <w:r w:rsidRPr="006176B0">
        <w:rPr>
          <w:lang w:val="de-DE"/>
        </w:rPr>
        <w:t>U=</w:t>
      </w:r>
      <w:r w:rsidR="00F51D8E" w:rsidRPr="006176B0">
        <w:rPr>
          <w:lang w:val="de-DE"/>
        </w:rPr>
        <w:t>3,</w:t>
      </w:r>
      <w:r w:rsidR="00391EB8" w:rsidRPr="006176B0">
        <w:rPr>
          <w:lang w:val="de-DE"/>
        </w:rPr>
        <w:t xml:space="preserve"> </w:t>
      </w:r>
      <w:r w:rsidRPr="006176B0">
        <w:rPr>
          <w:lang w:val="de-DE"/>
        </w:rPr>
        <w:t>V=</w:t>
      </w:r>
      <w:r w:rsidR="00391EB8" w:rsidRPr="006176B0">
        <w:rPr>
          <w:lang w:val="de-DE"/>
        </w:rPr>
        <w:t>3</w:t>
      </w:r>
      <w:r w:rsidR="00F51D8E" w:rsidRPr="006176B0">
        <w:rPr>
          <w:lang w:val="de-DE"/>
        </w:rPr>
        <w:t>. W</w:t>
      </w:r>
      <w:r w:rsidR="00391EB8" w:rsidRPr="006176B0">
        <w:rPr>
          <w:lang w:val="de-DE"/>
        </w:rPr>
        <w:t>all</w:t>
      </w:r>
      <w:r w:rsidR="00F51D8E" w:rsidRPr="006176B0">
        <w:rPr>
          <w:lang w:val="de-DE"/>
        </w:rPr>
        <w:t>.</w:t>
      </w:r>
    </w:p>
    <w:p w:rsidR="00391EB8" w:rsidRDefault="00114EE2" w:rsidP="00391EB8">
      <w:pPr>
        <w:pStyle w:val="Pseudokodas0"/>
      </w:pPr>
      <w:r w:rsidRPr="006176B0">
        <w:rPr>
          <w:lang w:val="de-DE"/>
        </w:rPr>
        <w:t xml:space="preserve">  </w:t>
      </w:r>
      <w:r>
        <w:t>25)</w:t>
      </w:r>
      <w:r w:rsidR="00D25623">
        <w:t xml:space="preserve"> ----</w:t>
      </w:r>
      <w:r w:rsidR="00391EB8">
        <w:t>R4</w:t>
      </w:r>
      <w:r w:rsidR="00F51D8E">
        <w:t>.</w:t>
      </w:r>
      <w:r w:rsidR="00391EB8">
        <w:t xml:space="preserve"> </w:t>
      </w:r>
      <w:r>
        <w:t>U=</w:t>
      </w:r>
      <w:r w:rsidR="00F51D8E">
        <w:t>2,</w:t>
      </w:r>
      <w:r w:rsidR="00391EB8">
        <w:t xml:space="preserve"> </w:t>
      </w:r>
      <w:r>
        <w:t>V=</w:t>
      </w:r>
      <w:r w:rsidR="00F51D8E">
        <w:t>4. Thread.</w:t>
      </w:r>
    </w:p>
    <w:p w:rsidR="00F51D8E" w:rsidRDefault="00D25623" w:rsidP="00391EB8">
      <w:pPr>
        <w:pStyle w:val="Pseudokodas0"/>
      </w:pPr>
      <w:r>
        <w:t xml:space="preserve">      ----</w:t>
      </w:r>
      <w:r w:rsidR="00F51D8E">
        <w:t>Backtrack from X=</w:t>
      </w:r>
      <w:r w:rsidR="00225BE1">
        <w:t>2, Y=3, L=6.</w:t>
      </w:r>
      <w:r w:rsidR="002A5A74">
        <w:t xml:space="preserve"> LAB[2,3]:=-1.</w:t>
      </w:r>
      <w:r w:rsidR="00252EA6">
        <w:t xml:space="preserve"> L:=L-1=5.</w:t>
      </w:r>
    </w:p>
    <w:p w:rsidR="00391EB8" w:rsidRDefault="00114EE2" w:rsidP="00391EB8">
      <w:pPr>
        <w:pStyle w:val="Pseudokodas0"/>
      </w:pPr>
      <w:r>
        <w:t xml:space="preserve">  26)</w:t>
      </w:r>
      <w:r w:rsidR="00D25623">
        <w:t xml:space="preserve"> ---</w:t>
      </w:r>
      <w:r w:rsidR="00391EB8">
        <w:t>R3</w:t>
      </w:r>
      <w:r w:rsidR="00225BE1">
        <w:t>.</w:t>
      </w:r>
      <w:r w:rsidR="00391EB8">
        <w:t xml:space="preserve"> </w:t>
      </w:r>
      <w:r>
        <w:t>U=</w:t>
      </w:r>
      <w:r w:rsidR="00225BE1">
        <w:t>3,</w:t>
      </w:r>
      <w:r w:rsidR="00391EB8">
        <w:t xml:space="preserve"> </w:t>
      </w:r>
      <w:r>
        <w:t>V=</w:t>
      </w:r>
      <w:r w:rsidR="00391EB8">
        <w:t>4</w:t>
      </w:r>
      <w:r w:rsidR="00225BE1">
        <w:t>. Thread.</w:t>
      </w:r>
    </w:p>
    <w:p w:rsidR="00391EB8" w:rsidRDefault="00114EE2" w:rsidP="00391EB8">
      <w:pPr>
        <w:pStyle w:val="Pseudokodas0"/>
      </w:pPr>
      <w:r>
        <w:t xml:space="preserve">  27)</w:t>
      </w:r>
      <w:r w:rsidR="00D25623">
        <w:t xml:space="preserve"> ---</w:t>
      </w:r>
      <w:r w:rsidR="00391EB8">
        <w:t>R4</w:t>
      </w:r>
      <w:r w:rsidR="00E52A5D">
        <w:t>.</w:t>
      </w:r>
      <w:r w:rsidR="00391EB8">
        <w:t xml:space="preserve"> </w:t>
      </w:r>
      <w:r>
        <w:t>U=</w:t>
      </w:r>
      <w:r w:rsidR="00391EB8">
        <w:t>2</w:t>
      </w:r>
      <w:r w:rsidR="00E52A5D">
        <w:t>,</w:t>
      </w:r>
      <w:r w:rsidR="00391EB8">
        <w:t xml:space="preserve"> </w:t>
      </w:r>
      <w:r>
        <w:t>V=</w:t>
      </w:r>
      <w:r w:rsidR="009377E6">
        <w:t>5</w:t>
      </w:r>
      <w:r w:rsidR="00E52A5D">
        <w:t>. W</w:t>
      </w:r>
      <w:r w:rsidR="00391EB8">
        <w:t>all</w:t>
      </w:r>
      <w:r w:rsidR="00E52A5D">
        <w:t>.</w:t>
      </w:r>
    </w:p>
    <w:p w:rsidR="00E52A5D" w:rsidRPr="006176B0" w:rsidRDefault="008003F1" w:rsidP="00391EB8">
      <w:pPr>
        <w:pStyle w:val="Pseudokodas0"/>
        <w:rPr>
          <w:lang w:val="de-DE"/>
        </w:rPr>
      </w:pPr>
      <w:r>
        <w:t xml:space="preserve">      ---</w:t>
      </w:r>
      <w:r w:rsidR="00E52A5D">
        <w:t>Backtrack from X=2, Y=4, L=5.</w:t>
      </w:r>
      <w:r w:rsidR="002A5A74">
        <w:t xml:space="preserve"> </w:t>
      </w:r>
      <w:r w:rsidR="002A5A74" w:rsidRPr="006176B0">
        <w:rPr>
          <w:lang w:val="de-DE"/>
        </w:rPr>
        <w:t>LAB[2,4]:=-1.</w:t>
      </w:r>
      <w:r w:rsidR="00252EA6">
        <w:rPr>
          <w:lang w:val="de-DE"/>
        </w:rPr>
        <w:t xml:space="preserve"> </w:t>
      </w:r>
      <w:r w:rsidR="00252EA6" w:rsidRPr="00491D46">
        <w:rPr>
          <w:lang w:val="pl-PL"/>
        </w:rPr>
        <w:t>L:=L-1=4.</w:t>
      </w:r>
    </w:p>
    <w:p w:rsidR="00391EB8" w:rsidRPr="006176B0" w:rsidRDefault="00114EE2" w:rsidP="00391EB8">
      <w:pPr>
        <w:pStyle w:val="Pseudokodas0"/>
        <w:rPr>
          <w:lang w:val="de-DE"/>
        </w:rPr>
      </w:pPr>
      <w:r w:rsidRPr="006176B0">
        <w:rPr>
          <w:lang w:val="de-DE"/>
        </w:rPr>
        <w:t xml:space="preserve">  28)</w:t>
      </w:r>
      <w:r w:rsidR="008003F1">
        <w:rPr>
          <w:lang w:val="de-DE"/>
        </w:rPr>
        <w:t xml:space="preserve"> --</w:t>
      </w:r>
      <w:r w:rsidR="00391EB8" w:rsidRPr="006176B0">
        <w:rPr>
          <w:lang w:val="de-DE"/>
        </w:rPr>
        <w:t>R2</w:t>
      </w:r>
      <w:r w:rsidR="00E52A5D" w:rsidRPr="006176B0">
        <w:rPr>
          <w:lang w:val="de-DE"/>
        </w:rPr>
        <w:t>.</w:t>
      </w:r>
      <w:r w:rsidR="00391EB8" w:rsidRPr="006176B0">
        <w:rPr>
          <w:lang w:val="de-DE"/>
        </w:rPr>
        <w:t xml:space="preserve"> </w:t>
      </w:r>
      <w:r w:rsidRPr="006176B0">
        <w:rPr>
          <w:lang w:val="de-DE"/>
        </w:rPr>
        <w:t>U=</w:t>
      </w:r>
      <w:r w:rsidR="00391EB8" w:rsidRPr="006176B0">
        <w:rPr>
          <w:lang w:val="de-DE"/>
        </w:rPr>
        <w:t>3</w:t>
      </w:r>
      <w:r w:rsidR="00E52A5D" w:rsidRPr="006176B0">
        <w:rPr>
          <w:lang w:val="de-DE"/>
        </w:rPr>
        <w:t>,</w:t>
      </w:r>
      <w:r w:rsidR="00391EB8" w:rsidRPr="006176B0">
        <w:rPr>
          <w:lang w:val="de-DE"/>
        </w:rPr>
        <w:t xml:space="preserve"> </w:t>
      </w:r>
      <w:r w:rsidRPr="006176B0">
        <w:rPr>
          <w:lang w:val="de-DE"/>
        </w:rPr>
        <w:t>V=</w:t>
      </w:r>
      <w:r w:rsidR="00E52A5D" w:rsidRPr="006176B0">
        <w:rPr>
          <w:lang w:val="de-DE"/>
        </w:rPr>
        <w:t>3. W</w:t>
      </w:r>
      <w:r w:rsidR="00391EB8" w:rsidRPr="006176B0">
        <w:rPr>
          <w:lang w:val="de-DE"/>
        </w:rPr>
        <w:t>all</w:t>
      </w:r>
      <w:r w:rsidR="00E52A5D" w:rsidRPr="006176B0">
        <w:rPr>
          <w:lang w:val="de-DE"/>
        </w:rPr>
        <w:t>.</w:t>
      </w:r>
    </w:p>
    <w:p w:rsidR="00391EB8" w:rsidRDefault="00114EE2" w:rsidP="00391EB8">
      <w:pPr>
        <w:pStyle w:val="Pseudokodas0"/>
      </w:pPr>
      <w:r w:rsidRPr="006176B0">
        <w:rPr>
          <w:lang w:val="de-DE"/>
        </w:rPr>
        <w:t xml:space="preserve">  </w:t>
      </w:r>
      <w:r>
        <w:t>29)</w:t>
      </w:r>
      <w:r w:rsidR="008003F1">
        <w:t xml:space="preserve"> --</w:t>
      </w:r>
      <w:r w:rsidR="00391EB8">
        <w:t>R3</w:t>
      </w:r>
      <w:r w:rsidR="00E52A5D">
        <w:t>.</w:t>
      </w:r>
      <w:r w:rsidR="00391EB8">
        <w:t xml:space="preserve"> </w:t>
      </w:r>
      <w:r>
        <w:t>U=</w:t>
      </w:r>
      <w:r w:rsidR="00E52A5D">
        <w:t>4,</w:t>
      </w:r>
      <w:r w:rsidR="00391EB8">
        <w:t xml:space="preserve"> </w:t>
      </w:r>
      <w:r>
        <w:t>V=</w:t>
      </w:r>
      <w:r w:rsidR="00391EB8">
        <w:t>4</w:t>
      </w:r>
      <w:r w:rsidR="00E52A5D">
        <w:t>. Thread.</w:t>
      </w:r>
    </w:p>
    <w:p w:rsidR="00391EB8" w:rsidRDefault="00114EE2" w:rsidP="00391EB8">
      <w:pPr>
        <w:pStyle w:val="Pseudokodas0"/>
      </w:pPr>
      <w:r>
        <w:t xml:space="preserve">  30)</w:t>
      </w:r>
      <w:r w:rsidR="008003F1">
        <w:t xml:space="preserve"> --</w:t>
      </w:r>
      <w:r w:rsidR="00391EB8">
        <w:t>R4</w:t>
      </w:r>
      <w:r w:rsidR="00E52A5D">
        <w:t>.</w:t>
      </w:r>
      <w:r w:rsidR="00391EB8">
        <w:t xml:space="preserve"> </w:t>
      </w:r>
      <w:r>
        <w:t>U=</w:t>
      </w:r>
      <w:r w:rsidR="00391EB8">
        <w:t>3</w:t>
      </w:r>
      <w:r w:rsidR="00E52A5D">
        <w:t>,</w:t>
      </w:r>
      <w:r w:rsidR="00391EB8">
        <w:t xml:space="preserve"> </w:t>
      </w:r>
      <w:r>
        <w:t>V=</w:t>
      </w:r>
      <w:r w:rsidR="00E52A5D">
        <w:t>5. W</w:t>
      </w:r>
      <w:r w:rsidR="00391EB8">
        <w:t>all</w:t>
      </w:r>
      <w:r w:rsidR="00E52A5D">
        <w:t>.</w:t>
      </w:r>
    </w:p>
    <w:p w:rsidR="00E52A5D" w:rsidRDefault="008003F1" w:rsidP="00391EB8">
      <w:pPr>
        <w:pStyle w:val="Pseudokodas0"/>
      </w:pPr>
      <w:r>
        <w:lastRenderedPageBreak/>
        <w:t xml:space="preserve">      --</w:t>
      </w:r>
      <w:r w:rsidR="00E52A5D">
        <w:t>Backtrack from X=3, Y=4, L=4.</w:t>
      </w:r>
      <w:r w:rsidR="002A5A74">
        <w:t xml:space="preserve"> LAB[3,4]:=-1.</w:t>
      </w:r>
      <w:r w:rsidR="00252EA6">
        <w:t xml:space="preserve"> L:=L-1=3.</w:t>
      </w:r>
    </w:p>
    <w:p w:rsidR="00391EB8" w:rsidRDefault="00114EE2" w:rsidP="00391EB8">
      <w:pPr>
        <w:pStyle w:val="Pseudokodas0"/>
      </w:pPr>
      <w:r>
        <w:t xml:space="preserve">  31)</w:t>
      </w:r>
      <w:r w:rsidR="008003F1">
        <w:t xml:space="preserve"> -</w:t>
      </w:r>
      <w:r w:rsidR="00391EB8">
        <w:t>R2</w:t>
      </w:r>
      <w:r w:rsidR="00E52A5D">
        <w:t>.</w:t>
      </w:r>
      <w:r w:rsidR="00391EB8">
        <w:t xml:space="preserve"> </w:t>
      </w:r>
      <w:r>
        <w:t>U=</w:t>
      </w:r>
      <w:r w:rsidR="00391EB8">
        <w:t>4</w:t>
      </w:r>
      <w:r w:rsidR="00E52A5D">
        <w:t>,</w:t>
      </w:r>
      <w:r w:rsidR="00391EB8">
        <w:t xml:space="preserve"> </w:t>
      </w:r>
      <w:r>
        <w:t>V=</w:t>
      </w:r>
      <w:r w:rsidR="00391EB8">
        <w:t>3</w:t>
      </w:r>
      <w:r w:rsidR="00E52A5D">
        <w:t>. Thread.</w:t>
      </w:r>
    </w:p>
    <w:p w:rsidR="002A5A74" w:rsidRPr="008003F1" w:rsidRDefault="008003F1" w:rsidP="00391EB8">
      <w:pPr>
        <w:pStyle w:val="Pseudokodas0"/>
      </w:pPr>
      <w:r w:rsidRPr="008003F1">
        <w:t xml:space="preserve">  32) -R3. U=5, V=4. T</w:t>
      </w:r>
      <w:r>
        <w:t>hread</w:t>
      </w:r>
      <w:r w:rsidR="002A5A74" w:rsidRPr="008003F1">
        <w:t>.</w:t>
      </w:r>
    </w:p>
    <w:p w:rsidR="002A5A74" w:rsidRPr="008003F1" w:rsidRDefault="008003F1" w:rsidP="00391EB8">
      <w:pPr>
        <w:pStyle w:val="Pseudokodas0"/>
      </w:pPr>
      <w:r>
        <w:t xml:space="preserve">  33) -</w:t>
      </w:r>
      <w:r w:rsidR="002A5A74" w:rsidRPr="008003F1">
        <w:t>R4. U=4, V=5. Wall.</w:t>
      </w:r>
    </w:p>
    <w:p w:rsidR="002A5A74" w:rsidRPr="006D0AE2" w:rsidRDefault="002A5A74" w:rsidP="002A5A74">
      <w:pPr>
        <w:pStyle w:val="Pseudokodas0"/>
        <w:rPr>
          <w:lang w:val="de-DE"/>
        </w:rPr>
      </w:pPr>
      <w:r w:rsidRPr="008003F1">
        <w:t xml:space="preserve">     </w:t>
      </w:r>
      <w:r w:rsidR="008003F1">
        <w:t xml:space="preserve"> -</w:t>
      </w:r>
      <w:r>
        <w:t xml:space="preserve">Backtrack from X=4, Y=4, L=3. </w:t>
      </w:r>
      <w:r w:rsidRPr="006D0AE2">
        <w:rPr>
          <w:lang w:val="de-DE"/>
        </w:rPr>
        <w:t>LAB[4,4]:=-1.</w:t>
      </w:r>
      <w:r w:rsidR="00252EA6" w:rsidRPr="006D0AE2">
        <w:rPr>
          <w:lang w:val="de-DE"/>
        </w:rPr>
        <w:t xml:space="preserve"> </w:t>
      </w:r>
      <w:r w:rsidR="00252EA6" w:rsidRPr="00491D46">
        <w:rPr>
          <w:lang w:val="pl-PL"/>
        </w:rPr>
        <w:t>L:=L-1=2.</w:t>
      </w:r>
    </w:p>
    <w:p w:rsidR="002A5A74" w:rsidRPr="006D0AE2" w:rsidRDefault="008003F1" w:rsidP="002A5A74">
      <w:pPr>
        <w:pStyle w:val="Pseudokodas0"/>
        <w:rPr>
          <w:lang w:val="de-DE"/>
        </w:rPr>
      </w:pPr>
      <w:r w:rsidRPr="006D0AE2">
        <w:rPr>
          <w:lang w:val="de-DE"/>
        </w:rPr>
        <w:t xml:space="preserve">  34) </w:t>
      </w:r>
      <w:r w:rsidR="002A5A74" w:rsidRPr="006D0AE2">
        <w:rPr>
          <w:lang w:val="de-DE"/>
        </w:rPr>
        <w:t xml:space="preserve">R2. </w:t>
      </w:r>
      <w:r w:rsidR="004B0B59" w:rsidRPr="006D0AE2">
        <w:rPr>
          <w:lang w:val="de-DE"/>
        </w:rPr>
        <w:t>U=5, V=3. Wall.</w:t>
      </w:r>
    </w:p>
    <w:p w:rsidR="004B0B59" w:rsidRPr="00F16B82" w:rsidRDefault="004B0B59" w:rsidP="002A5A74">
      <w:pPr>
        <w:pStyle w:val="Pseudokodas0"/>
        <w:rPr>
          <w:lang w:val="pl-PL"/>
        </w:rPr>
      </w:pPr>
      <w:r w:rsidRPr="006D0AE2">
        <w:rPr>
          <w:lang w:val="de-DE"/>
        </w:rPr>
        <w:t xml:space="preserve">  </w:t>
      </w:r>
      <w:r w:rsidRPr="00F16B82">
        <w:rPr>
          <w:lang w:val="pl-PL"/>
        </w:rPr>
        <w:t>35) R3. U=6, V=4. Wall.</w:t>
      </w:r>
    </w:p>
    <w:p w:rsidR="004B0B59" w:rsidRDefault="004B0B59" w:rsidP="002A5A74">
      <w:pPr>
        <w:pStyle w:val="Pseudokodas0"/>
      </w:pPr>
      <w:r w:rsidRPr="00F16B82">
        <w:rPr>
          <w:lang w:val="pl-PL"/>
        </w:rPr>
        <w:t xml:space="preserve">  36) R4. U=5, V=5. </w:t>
      </w:r>
      <w:r>
        <w:t>Free.</w:t>
      </w:r>
      <w:r w:rsidR="0057061B">
        <w:t xml:space="preserve"> L:=</w:t>
      </w:r>
      <w:r w:rsidR="00252EA6">
        <w:t>L+1=</w:t>
      </w:r>
      <w:r w:rsidR="0057061B">
        <w:t>3</w:t>
      </w:r>
      <w:r w:rsidR="00252EA6" w:rsidRPr="00252EA6">
        <w:t>.</w:t>
      </w:r>
      <w:r w:rsidR="0057061B" w:rsidRPr="00252EA6">
        <w:t xml:space="preserve"> LAB[5,5]:=3.</w:t>
      </w:r>
    </w:p>
    <w:p w:rsidR="004B0B59" w:rsidRPr="00F16B82" w:rsidRDefault="008003F1" w:rsidP="002A5A74">
      <w:pPr>
        <w:pStyle w:val="Pseudokodas0"/>
        <w:rPr>
          <w:lang w:val="pl-PL"/>
        </w:rPr>
      </w:pPr>
      <w:r>
        <w:t xml:space="preserve">  37) -</w:t>
      </w:r>
      <w:r w:rsidR="004B0B59">
        <w:t xml:space="preserve">R1. </w:t>
      </w:r>
      <w:r w:rsidR="004B0B59" w:rsidRPr="00F16B82">
        <w:rPr>
          <w:lang w:val="pl-PL"/>
        </w:rPr>
        <w:t>U=4, V=5. Wall.</w:t>
      </w:r>
    </w:p>
    <w:p w:rsidR="004B0B59" w:rsidRPr="00F16B82" w:rsidRDefault="008003F1" w:rsidP="002A5A74">
      <w:pPr>
        <w:pStyle w:val="Pseudokodas0"/>
        <w:rPr>
          <w:lang w:val="pl-PL"/>
        </w:rPr>
      </w:pPr>
      <w:r>
        <w:rPr>
          <w:lang w:val="pl-PL"/>
        </w:rPr>
        <w:t xml:space="preserve">  38) -</w:t>
      </w:r>
      <w:r w:rsidR="004B0B59" w:rsidRPr="00F16B82">
        <w:rPr>
          <w:lang w:val="pl-PL"/>
        </w:rPr>
        <w:t>R2. U=5, V=4. Thread.</w:t>
      </w:r>
    </w:p>
    <w:p w:rsidR="004B0B59" w:rsidRDefault="008003F1" w:rsidP="002A5A74">
      <w:pPr>
        <w:pStyle w:val="Pseudokodas0"/>
      </w:pPr>
      <w:r>
        <w:rPr>
          <w:lang w:val="pl-PL"/>
        </w:rPr>
        <w:t xml:space="preserve">  39) -</w:t>
      </w:r>
      <w:r w:rsidR="004B0B59" w:rsidRPr="00F16B82">
        <w:rPr>
          <w:lang w:val="pl-PL"/>
        </w:rPr>
        <w:t xml:space="preserve">R3. </w:t>
      </w:r>
      <w:r w:rsidR="00D82831" w:rsidRPr="00F16B82">
        <w:rPr>
          <w:lang w:val="pl-PL"/>
        </w:rPr>
        <w:t xml:space="preserve">U=6, V=5. </w:t>
      </w:r>
      <w:r w:rsidR="00D82831">
        <w:t>Wall.</w:t>
      </w:r>
    </w:p>
    <w:p w:rsidR="00D82831" w:rsidRPr="00F16B82" w:rsidRDefault="00D82831" w:rsidP="002A5A74">
      <w:pPr>
        <w:pStyle w:val="Pseudokodas0"/>
        <w:rPr>
          <w:lang w:val="pl-PL"/>
        </w:rPr>
      </w:pPr>
      <w:r>
        <w:t xml:space="preserve"> </w:t>
      </w:r>
      <w:r w:rsidR="008003F1">
        <w:t xml:space="preserve"> 40) -</w:t>
      </w:r>
      <w:r>
        <w:t>R4. U=5, V=6. Free.</w:t>
      </w:r>
      <w:r w:rsidR="0057061B">
        <w:t xml:space="preserve"> </w:t>
      </w:r>
      <w:r w:rsidR="0057061B" w:rsidRPr="00F16B82">
        <w:rPr>
          <w:lang w:val="pl-PL"/>
        </w:rPr>
        <w:t>L:=</w:t>
      </w:r>
      <w:r w:rsidR="00252EA6" w:rsidRPr="00F16B82">
        <w:rPr>
          <w:lang w:val="pl-PL"/>
        </w:rPr>
        <w:t>L+1=</w:t>
      </w:r>
      <w:r w:rsidR="0057061B" w:rsidRPr="00F16B82">
        <w:rPr>
          <w:lang w:val="pl-PL"/>
        </w:rPr>
        <w:t>4</w:t>
      </w:r>
      <w:r w:rsidR="00252EA6" w:rsidRPr="00F16B82">
        <w:rPr>
          <w:lang w:val="pl-PL"/>
        </w:rPr>
        <w:t>.</w:t>
      </w:r>
      <w:r w:rsidR="0057061B" w:rsidRPr="00F16B82">
        <w:rPr>
          <w:lang w:val="pl-PL"/>
        </w:rPr>
        <w:t xml:space="preserve"> LAB[5,6]:=4.</w:t>
      </w:r>
    </w:p>
    <w:p w:rsidR="00D82831" w:rsidRPr="00F16B82" w:rsidRDefault="008003F1" w:rsidP="002A5A74">
      <w:pPr>
        <w:pStyle w:val="Pseudokodas0"/>
        <w:rPr>
          <w:lang w:val="pl-PL"/>
        </w:rPr>
      </w:pPr>
      <w:r>
        <w:rPr>
          <w:lang w:val="pl-PL"/>
        </w:rPr>
        <w:t xml:space="preserve">  41) --</w:t>
      </w:r>
      <w:r w:rsidR="00D82831" w:rsidRPr="00F16B82">
        <w:rPr>
          <w:lang w:val="pl-PL"/>
        </w:rPr>
        <w:t>R1. U=4, V=6. Free.</w:t>
      </w:r>
      <w:r w:rsidR="0057061B" w:rsidRPr="00F16B82">
        <w:rPr>
          <w:lang w:val="pl-PL"/>
        </w:rPr>
        <w:t xml:space="preserve"> L:=</w:t>
      </w:r>
      <w:r w:rsidR="00252EA6" w:rsidRPr="00F16B82">
        <w:rPr>
          <w:lang w:val="pl-PL"/>
        </w:rPr>
        <w:t>L+1=</w:t>
      </w:r>
      <w:r w:rsidR="0057061B" w:rsidRPr="00F16B82">
        <w:rPr>
          <w:lang w:val="pl-PL"/>
        </w:rPr>
        <w:t>5</w:t>
      </w:r>
      <w:r w:rsidR="00252EA6" w:rsidRPr="00F16B82">
        <w:rPr>
          <w:lang w:val="pl-PL"/>
        </w:rPr>
        <w:t>.</w:t>
      </w:r>
      <w:r w:rsidR="0057061B" w:rsidRPr="00F16B82">
        <w:rPr>
          <w:lang w:val="pl-PL"/>
        </w:rPr>
        <w:t xml:space="preserve"> LAB[4,6]:=5.</w:t>
      </w:r>
    </w:p>
    <w:p w:rsidR="00D82831" w:rsidRDefault="008003F1" w:rsidP="002A5A74">
      <w:pPr>
        <w:pStyle w:val="Pseudokodas0"/>
      </w:pPr>
      <w:r>
        <w:rPr>
          <w:lang w:val="pl-PL"/>
        </w:rPr>
        <w:t xml:space="preserve">  42) ---</w:t>
      </w:r>
      <w:r w:rsidR="00D82831" w:rsidRPr="00F16B82">
        <w:rPr>
          <w:lang w:val="pl-PL"/>
        </w:rPr>
        <w:t xml:space="preserve">R1. U=3, V=6. </w:t>
      </w:r>
      <w:r w:rsidR="00D82831">
        <w:t>Free.</w:t>
      </w:r>
      <w:r w:rsidR="0057061B">
        <w:t xml:space="preserve"> </w:t>
      </w:r>
      <w:r w:rsidR="0057061B" w:rsidRPr="0057061B">
        <w:t>L:=</w:t>
      </w:r>
      <w:r w:rsidR="00252EA6">
        <w:t>L+1=</w:t>
      </w:r>
      <w:r w:rsidR="0057061B" w:rsidRPr="0057061B">
        <w:t>6</w:t>
      </w:r>
      <w:r w:rsidR="00252EA6">
        <w:t>.</w:t>
      </w:r>
      <w:r w:rsidR="0057061B" w:rsidRPr="0057061B">
        <w:t xml:space="preserve"> LAB[3,6]:=6.</w:t>
      </w:r>
    </w:p>
    <w:p w:rsidR="00D82831" w:rsidRPr="00F16B82" w:rsidRDefault="008003F1" w:rsidP="002A5A74">
      <w:pPr>
        <w:pStyle w:val="Pseudokodas0"/>
        <w:rPr>
          <w:lang w:val="pl-PL"/>
        </w:rPr>
      </w:pPr>
      <w:r>
        <w:t xml:space="preserve">  43) ----</w:t>
      </w:r>
      <w:r w:rsidR="00D82831">
        <w:t xml:space="preserve">R1. </w:t>
      </w:r>
      <w:r w:rsidR="00D82831" w:rsidRPr="00F16B82">
        <w:rPr>
          <w:lang w:val="pl-PL"/>
        </w:rPr>
        <w:t>U=2, V=6. Free.</w:t>
      </w:r>
      <w:r w:rsidR="0057061B" w:rsidRPr="00F16B82">
        <w:rPr>
          <w:lang w:val="pl-PL"/>
        </w:rPr>
        <w:t xml:space="preserve"> L:=</w:t>
      </w:r>
      <w:r w:rsidR="00252EA6" w:rsidRPr="00F16B82">
        <w:rPr>
          <w:lang w:val="pl-PL"/>
        </w:rPr>
        <w:t>L+1=</w:t>
      </w:r>
      <w:r w:rsidR="0057061B" w:rsidRPr="00F16B82">
        <w:rPr>
          <w:lang w:val="pl-PL"/>
        </w:rPr>
        <w:t>7</w:t>
      </w:r>
      <w:r w:rsidR="00252EA6" w:rsidRPr="00F16B82">
        <w:rPr>
          <w:lang w:val="pl-PL"/>
        </w:rPr>
        <w:t>.</w:t>
      </w:r>
      <w:r w:rsidR="007F2BEB">
        <w:rPr>
          <w:lang w:val="pl-PL"/>
        </w:rPr>
        <w:t xml:space="preserve"> LAB[2,6]:=7</w:t>
      </w:r>
      <w:r w:rsidR="0057061B" w:rsidRPr="00F16B82">
        <w:rPr>
          <w:lang w:val="pl-PL"/>
        </w:rPr>
        <w:t>.</w:t>
      </w:r>
    </w:p>
    <w:p w:rsidR="00D82831" w:rsidRDefault="008003F1" w:rsidP="002A5A74">
      <w:pPr>
        <w:pStyle w:val="Pseudokodas0"/>
      </w:pPr>
      <w:r>
        <w:rPr>
          <w:lang w:val="pl-PL"/>
        </w:rPr>
        <w:t xml:space="preserve">  44) -----</w:t>
      </w:r>
      <w:r w:rsidR="00D82831" w:rsidRPr="00F16B82">
        <w:rPr>
          <w:lang w:val="pl-PL"/>
        </w:rPr>
        <w:t xml:space="preserve">R1. U=1, V=6. </w:t>
      </w:r>
      <w:r w:rsidR="00D82831">
        <w:t xml:space="preserve">Free. </w:t>
      </w:r>
      <w:r w:rsidR="0057061B" w:rsidRPr="00252EA6">
        <w:t>L:=</w:t>
      </w:r>
      <w:r w:rsidR="00252EA6">
        <w:t>L+1=</w:t>
      </w:r>
      <w:r w:rsidR="0057061B" w:rsidRPr="00252EA6">
        <w:t>8</w:t>
      </w:r>
      <w:r w:rsidR="00252EA6">
        <w:t>.</w:t>
      </w:r>
      <w:r w:rsidR="0057061B" w:rsidRPr="00252EA6">
        <w:t xml:space="preserve"> LAB[1,6]:=8. </w:t>
      </w:r>
      <w:r>
        <w:t>Terminal</w:t>
      </w:r>
      <w:r w:rsidR="00D82831">
        <w:t>.</w:t>
      </w:r>
    </w:p>
    <w:p w:rsidR="00445CD1" w:rsidRDefault="00445CD1" w:rsidP="00445CD1">
      <w:pPr>
        <w:pStyle w:val="Pseudokodas0"/>
        <w:rPr>
          <w:lang w:val="en-GB"/>
        </w:rPr>
      </w:pPr>
    </w:p>
    <w:p w:rsidR="00445CD1" w:rsidRPr="00445CD1" w:rsidRDefault="00445CD1" w:rsidP="00445CD1">
      <w:pPr>
        <w:pStyle w:val="Pseudokodas0"/>
        <w:rPr>
          <w:lang w:val="en-GB"/>
        </w:rPr>
      </w:pPr>
      <w:r>
        <w:rPr>
          <w:lang w:val="en-GB"/>
        </w:rPr>
        <w:t>PART 3. Results</w:t>
      </w:r>
    </w:p>
    <w:p w:rsidR="00445CD1" w:rsidRPr="00445CD1" w:rsidRDefault="00445CD1" w:rsidP="00445CD1">
      <w:pPr>
        <w:pStyle w:val="Pseudokodas0"/>
        <w:rPr>
          <w:lang w:val="en-GB"/>
        </w:rPr>
      </w:pPr>
    </w:p>
    <w:p w:rsidR="00445CD1" w:rsidRDefault="00EF76D6" w:rsidP="00445CD1">
      <w:pPr>
        <w:pStyle w:val="Pseudokodas0"/>
        <w:rPr>
          <w:lang w:val="en-GB"/>
        </w:rPr>
      </w:pPr>
      <w:r>
        <w:rPr>
          <w:lang w:val="en-GB"/>
        </w:rPr>
        <w:t xml:space="preserve">  3.1</w:t>
      </w:r>
      <w:r w:rsidR="00445CD1">
        <w:rPr>
          <w:lang w:val="en-GB"/>
        </w:rPr>
        <w:t xml:space="preserve">. </w:t>
      </w:r>
      <w:r>
        <w:rPr>
          <w:lang w:val="en-GB"/>
        </w:rPr>
        <w:t xml:space="preserve">Path </w:t>
      </w:r>
      <w:r w:rsidR="00313A57">
        <w:rPr>
          <w:lang w:val="en-GB"/>
        </w:rPr>
        <w:t xml:space="preserve">is </w:t>
      </w:r>
      <w:r>
        <w:rPr>
          <w:lang w:val="en-GB"/>
        </w:rPr>
        <w:t>found.</w:t>
      </w:r>
    </w:p>
    <w:p w:rsidR="00EF76D6" w:rsidRDefault="00EF76D6" w:rsidP="00445CD1">
      <w:pPr>
        <w:pStyle w:val="Pseudokodas0"/>
        <w:rPr>
          <w:lang w:val="en-GB"/>
        </w:rPr>
      </w:pPr>
    </w:p>
    <w:p w:rsidR="00EF76D6" w:rsidRDefault="000457D6" w:rsidP="00EF76D6">
      <w:pPr>
        <w:pStyle w:val="Pseudokodas0"/>
        <w:rPr>
          <w:lang w:val="en-GB"/>
        </w:rPr>
      </w:pPr>
      <w:r>
        <w:rPr>
          <w:lang w:val="en-GB"/>
        </w:rPr>
        <w:t xml:space="preserve">  3.2. Path graphically</w:t>
      </w:r>
    </w:p>
    <w:p w:rsidR="00EF76D6" w:rsidRPr="00445CD1" w:rsidRDefault="00EF76D6" w:rsidP="00EF76D6">
      <w:pPr>
        <w:pStyle w:val="Pseudokodas0"/>
        <w:rPr>
          <w:lang w:val="en-GB"/>
        </w:rPr>
      </w:pPr>
    </w:p>
    <w:p w:rsidR="00EF76D6" w:rsidRPr="00445CD1" w:rsidRDefault="00EF76D6" w:rsidP="00EF76D6">
      <w:pPr>
        <w:pStyle w:val="Pseudokodas0"/>
        <w:rPr>
          <w:lang w:val="en-GB"/>
        </w:rPr>
      </w:pPr>
      <w:r w:rsidRPr="00445CD1">
        <w:rPr>
          <w:lang w:val="en-GB"/>
        </w:rPr>
        <w:t xml:space="preserve">    Y</w:t>
      </w:r>
      <w:r>
        <w:rPr>
          <w:lang w:val="en-GB"/>
        </w:rPr>
        <w:t>, V</w:t>
      </w:r>
    </w:p>
    <w:p w:rsidR="00EF76D6" w:rsidRPr="00445CD1" w:rsidRDefault="00EF76D6" w:rsidP="00EF76D6">
      <w:pPr>
        <w:pStyle w:val="Pseudokodas0"/>
        <w:rPr>
          <w:lang w:val="en-GB"/>
        </w:rPr>
      </w:pPr>
      <w:r w:rsidRPr="00445CD1">
        <w:rPr>
          <w:lang w:val="en-GB"/>
        </w:rPr>
        <w:t xml:space="preserve">  7 |   1   1   1   1   1   0   1</w:t>
      </w:r>
    </w:p>
    <w:p w:rsidR="00EF76D6" w:rsidRPr="00445CD1" w:rsidRDefault="00EF76D6" w:rsidP="00EF76D6">
      <w:pPr>
        <w:pStyle w:val="Pseudokodas0"/>
        <w:rPr>
          <w:lang w:val="en-GB"/>
        </w:rPr>
      </w:pPr>
      <w:r w:rsidRPr="00445CD1">
        <w:rPr>
          <w:lang w:val="en-GB"/>
        </w:rPr>
        <w:t xml:space="preserve">  6 </w:t>
      </w:r>
      <w:r>
        <w:rPr>
          <w:lang w:val="en-GB"/>
        </w:rPr>
        <w:t>|   8   7   6   5   4   0   0</w:t>
      </w:r>
    </w:p>
    <w:p w:rsidR="00EF76D6" w:rsidRPr="00445CD1" w:rsidRDefault="00EF76D6" w:rsidP="00EF76D6">
      <w:pPr>
        <w:pStyle w:val="Pseudokodas0"/>
        <w:rPr>
          <w:lang w:val="en-GB"/>
        </w:rPr>
      </w:pPr>
      <w:r w:rsidRPr="00445CD1">
        <w:rPr>
          <w:lang w:val="en-GB"/>
        </w:rPr>
        <w:t xml:space="preserve">  5 |   1   1   1   1   3   1   1</w:t>
      </w:r>
    </w:p>
    <w:p w:rsidR="00EF76D6" w:rsidRPr="00445CD1" w:rsidRDefault="00EF76D6" w:rsidP="00EF76D6">
      <w:pPr>
        <w:pStyle w:val="Pseudokodas0"/>
        <w:rPr>
          <w:lang w:val="en-GB"/>
        </w:rPr>
      </w:pPr>
      <w:r w:rsidRPr="00445CD1">
        <w:rPr>
          <w:lang w:val="en-GB"/>
        </w:rPr>
        <w:t xml:space="preserve">  4 |   1  -1  -1  -1   2   1   1</w:t>
      </w:r>
    </w:p>
    <w:p w:rsidR="00EF76D6" w:rsidRPr="00445CD1" w:rsidRDefault="00EF76D6" w:rsidP="00EF76D6">
      <w:pPr>
        <w:pStyle w:val="Pseudokodas0"/>
        <w:rPr>
          <w:lang w:val="en-GB"/>
        </w:rPr>
      </w:pPr>
      <w:r w:rsidRPr="00445CD1">
        <w:rPr>
          <w:lang w:val="en-GB"/>
        </w:rPr>
        <w:t xml:space="preserve">  3 </w:t>
      </w:r>
      <w:r>
        <w:rPr>
          <w:lang w:val="en-GB"/>
        </w:rPr>
        <w:t xml:space="preserve">|   1  -1   1  -1   1   </w:t>
      </w:r>
      <w:r w:rsidRPr="00445CD1">
        <w:rPr>
          <w:lang w:val="en-GB"/>
        </w:rPr>
        <w:t>1   1</w:t>
      </w:r>
    </w:p>
    <w:p w:rsidR="00EF76D6" w:rsidRPr="00445CD1" w:rsidRDefault="00EF76D6" w:rsidP="00EF76D6">
      <w:pPr>
        <w:pStyle w:val="Pseudokodas0"/>
        <w:rPr>
          <w:lang w:val="en-GB"/>
        </w:rPr>
      </w:pPr>
      <w:r w:rsidRPr="00445CD1">
        <w:rPr>
          <w:lang w:val="en-GB"/>
        </w:rPr>
        <w:t xml:space="preserve">  </w:t>
      </w:r>
      <w:r w:rsidR="00F32686">
        <w:rPr>
          <w:lang w:val="en-GB"/>
        </w:rPr>
        <w:t>2 |   1  -1</w:t>
      </w:r>
      <w:r w:rsidRPr="00445CD1">
        <w:rPr>
          <w:lang w:val="en-GB"/>
        </w:rPr>
        <w:t xml:space="preserve">  -1</w:t>
      </w:r>
      <w:r>
        <w:rPr>
          <w:lang w:val="en-GB"/>
        </w:rPr>
        <w:t xml:space="preserve">  -1   1   </w:t>
      </w:r>
      <w:r w:rsidRPr="00445CD1">
        <w:rPr>
          <w:lang w:val="en-GB"/>
        </w:rPr>
        <w:t>1   1</w:t>
      </w:r>
    </w:p>
    <w:p w:rsidR="00EF76D6" w:rsidRPr="00445CD1" w:rsidRDefault="00EF76D6" w:rsidP="00EF76D6">
      <w:pPr>
        <w:pStyle w:val="Pseudokodas0"/>
        <w:rPr>
          <w:lang w:val="en-GB"/>
        </w:rPr>
      </w:pPr>
      <w:r w:rsidRPr="00445CD1">
        <w:rPr>
          <w:lang w:val="en-GB"/>
        </w:rPr>
        <w:t xml:space="preserve">  1 |   1   1   1   1   1   1   1</w:t>
      </w:r>
    </w:p>
    <w:p w:rsidR="00EF76D6" w:rsidRPr="00445CD1" w:rsidRDefault="00EF76D6" w:rsidP="00EF76D6">
      <w:pPr>
        <w:pStyle w:val="Pseudokodas0"/>
        <w:rPr>
          <w:lang w:val="en-GB"/>
        </w:rPr>
      </w:pPr>
      <w:r w:rsidRPr="00445CD1">
        <w:rPr>
          <w:lang w:val="en-GB"/>
        </w:rPr>
        <w:t xml:space="preserve">    -------------------------------&gt; X</w:t>
      </w:r>
      <w:r>
        <w:rPr>
          <w:lang w:val="en-GB"/>
        </w:rPr>
        <w:t>, U</w:t>
      </w:r>
    </w:p>
    <w:p w:rsidR="00EF76D6" w:rsidRPr="00445CD1" w:rsidRDefault="00EF76D6" w:rsidP="00EF76D6">
      <w:pPr>
        <w:pStyle w:val="Pseudokodas0"/>
        <w:rPr>
          <w:lang w:val="en-GB"/>
        </w:rPr>
      </w:pPr>
    </w:p>
    <w:p w:rsidR="00EF76D6" w:rsidRPr="00445CD1" w:rsidRDefault="00EF76D6" w:rsidP="00EF76D6">
      <w:pPr>
        <w:pStyle w:val="Pseudokodas0"/>
        <w:rPr>
          <w:lang w:val="en-GB"/>
        </w:rPr>
      </w:pPr>
      <w:r w:rsidRPr="00445CD1">
        <w:rPr>
          <w:lang w:val="en-GB"/>
        </w:rPr>
        <w:t xml:space="preserve">        1   2   3   4   5   6   7</w:t>
      </w:r>
    </w:p>
    <w:p w:rsidR="00EF76D6" w:rsidRPr="00445CD1" w:rsidRDefault="00EF76D6" w:rsidP="00EF76D6">
      <w:pPr>
        <w:pStyle w:val="Pseudokodas0"/>
        <w:rPr>
          <w:lang w:val="en-GB"/>
        </w:rPr>
      </w:pPr>
    </w:p>
    <w:p w:rsidR="00EF76D6" w:rsidRPr="00445CD1" w:rsidRDefault="00EF76D6" w:rsidP="00EF76D6">
      <w:pPr>
        <w:pStyle w:val="Pseudokodas0"/>
        <w:rPr>
          <w:lang w:val="en-GB"/>
        </w:rPr>
      </w:pPr>
      <w:r>
        <w:rPr>
          <w:lang w:val="en-GB"/>
        </w:rPr>
        <w:t xml:space="preserve">  </w:t>
      </w:r>
      <w:r w:rsidR="009A47FA">
        <w:rPr>
          <w:lang w:val="en-GB"/>
        </w:rPr>
        <w:t>3.3</w:t>
      </w:r>
      <w:r w:rsidRPr="00445CD1">
        <w:rPr>
          <w:lang w:val="en-GB"/>
        </w:rPr>
        <w:t xml:space="preserve">. </w:t>
      </w:r>
      <w:r w:rsidR="009A47FA">
        <w:rPr>
          <w:lang w:val="en-GB"/>
        </w:rPr>
        <w:t>Rules</w:t>
      </w:r>
      <w:r w:rsidR="00313A57">
        <w:rPr>
          <w:lang w:val="en-GB"/>
        </w:rPr>
        <w:t>:</w:t>
      </w:r>
      <w:r w:rsidRPr="00445CD1">
        <w:rPr>
          <w:lang w:val="en-GB"/>
        </w:rPr>
        <w:t xml:space="preserve"> </w:t>
      </w:r>
      <w:r w:rsidR="006D639B">
        <w:rPr>
          <w:lang w:val="en-GB"/>
        </w:rPr>
        <w:t>R4, R4,</w:t>
      </w:r>
      <w:r>
        <w:rPr>
          <w:lang w:val="en-GB"/>
        </w:rPr>
        <w:t xml:space="preserve"> R1</w:t>
      </w:r>
      <w:r w:rsidR="006D639B">
        <w:rPr>
          <w:lang w:val="en-GB"/>
        </w:rPr>
        <w:t>,</w:t>
      </w:r>
      <w:r>
        <w:rPr>
          <w:lang w:val="en-GB"/>
        </w:rPr>
        <w:t xml:space="preserve"> R</w:t>
      </w:r>
      <w:r w:rsidR="006D639B">
        <w:rPr>
          <w:lang w:val="en-GB"/>
        </w:rPr>
        <w:t>1, R1,</w:t>
      </w:r>
      <w:r>
        <w:rPr>
          <w:lang w:val="en-GB"/>
        </w:rPr>
        <w:t xml:space="preserve"> R1</w:t>
      </w:r>
      <w:r w:rsidRPr="00445CD1">
        <w:rPr>
          <w:lang w:val="en-GB"/>
        </w:rPr>
        <w:t>.</w:t>
      </w:r>
    </w:p>
    <w:p w:rsidR="00EF76D6" w:rsidRPr="00445CD1" w:rsidRDefault="00EF76D6" w:rsidP="00EF76D6">
      <w:pPr>
        <w:pStyle w:val="Pseudokodas0"/>
        <w:rPr>
          <w:lang w:val="en-GB"/>
        </w:rPr>
      </w:pPr>
    </w:p>
    <w:p w:rsidR="00EF76D6" w:rsidRPr="00445CD1" w:rsidRDefault="009A47FA" w:rsidP="00EF76D6">
      <w:pPr>
        <w:pStyle w:val="Pseudokodas0"/>
        <w:rPr>
          <w:lang w:val="en-GB"/>
        </w:rPr>
      </w:pPr>
      <w:r>
        <w:rPr>
          <w:lang w:val="en-GB"/>
        </w:rPr>
        <w:t xml:space="preserve">  3.4. N</w:t>
      </w:r>
      <w:r w:rsidR="00EF76D6">
        <w:rPr>
          <w:lang w:val="en-GB"/>
        </w:rPr>
        <w:t>odes</w:t>
      </w:r>
      <w:r w:rsidR="00313A57">
        <w:rPr>
          <w:lang w:val="en-GB"/>
        </w:rPr>
        <w:t>:</w:t>
      </w:r>
      <w:r w:rsidR="00EF76D6" w:rsidRPr="00445CD1">
        <w:rPr>
          <w:lang w:val="en-GB"/>
        </w:rPr>
        <w:t xml:space="preserve"> [X=5,</w:t>
      </w:r>
      <w:r w:rsidR="00EF76D6">
        <w:rPr>
          <w:lang w:val="en-GB"/>
        </w:rPr>
        <w:t>Y=4], [X=5,Y=5], [X=5,Y=6], [X=4,Y=6], [X=3</w:t>
      </w:r>
      <w:r w:rsidR="00EF76D6" w:rsidRPr="00445CD1">
        <w:rPr>
          <w:lang w:val="en-GB"/>
        </w:rPr>
        <w:t>,Y=6]</w:t>
      </w:r>
      <w:r w:rsidR="00EF76D6">
        <w:rPr>
          <w:lang w:val="en-GB"/>
        </w:rPr>
        <w:t>, [X=2,Y=6], [X=1,Y=6]</w:t>
      </w:r>
      <w:r w:rsidR="00EF76D6" w:rsidRPr="00445CD1">
        <w:rPr>
          <w:lang w:val="en-GB"/>
        </w:rPr>
        <w:t>.</w:t>
      </w:r>
    </w:p>
    <w:p w:rsidR="0007249F" w:rsidRPr="0029788F" w:rsidRDefault="00213FE5" w:rsidP="00CF27E9">
      <w:pPr>
        <w:pStyle w:val="Heading1"/>
      </w:pPr>
      <w:bookmarkStart w:id="41" w:name="_Toc154287584"/>
      <w:bookmarkStart w:id="42" w:name="_Toc154312048"/>
      <w:bookmarkStart w:id="43" w:name="_Toc3642540"/>
      <w:r>
        <w:lastRenderedPageBreak/>
        <w:t>Breadth-first s</w:t>
      </w:r>
      <w:r w:rsidR="009257E7" w:rsidRPr="0029788F">
        <w:t>earch</w:t>
      </w:r>
      <w:bookmarkEnd w:id="41"/>
      <w:bookmarkEnd w:id="42"/>
      <w:r>
        <w:t xml:space="preserve"> in a l</w:t>
      </w:r>
      <w:r w:rsidR="007649D4">
        <w:t>abyrinth</w:t>
      </w:r>
      <w:bookmarkEnd w:id="43"/>
    </w:p>
    <w:p w:rsidR="006D0E30" w:rsidRPr="0029788F" w:rsidRDefault="006D0E30" w:rsidP="006D0E30">
      <w:pPr>
        <w:pStyle w:val="Tekstasneatitrauktas"/>
      </w:pPr>
      <w:r w:rsidRPr="0029788F">
        <w:t xml:space="preserve">Suppose </w:t>
      </w:r>
      <w:r w:rsidR="007649D4">
        <w:t>a labyrinth and four production rules</w:t>
      </w:r>
      <w:r w:rsidRPr="0029788F">
        <w:t xml:space="preserve"> </w:t>
      </w:r>
      <w:r w:rsidRPr="0029788F">
        <w:rPr>
          <w:rStyle w:val="MathDiagrama"/>
          <w:i w:val="0"/>
          <w:lang w:val="en-GB"/>
        </w:rPr>
        <w:t>{</w:t>
      </w:r>
      <w:r w:rsidRPr="0029788F">
        <w:rPr>
          <w:rStyle w:val="MathDiagrama"/>
          <w:lang w:val="en-GB"/>
        </w:rPr>
        <w:t>π</w:t>
      </w:r>
      <w:r w:rsidRPr="0029788F">
        <w:rPr>
          <w:rStyle w:val="MathDiagrama"/>
          <w:vertAlign w:val="subscript"/>
          <w:lang w:val="en-GB"/>
        </w:rPr>
        <w:t>1</w:t>
      </w:r>
      <w:r w:rsidRPr="0029788F">
        <w:rPr>
          <w:rStyle w:val="MathDiagrama"/>
          <w:lang w:val="en-GB"/>
        </w:rPr>
        <w:t>, π</w:t>
      </w:r>
      <w:r w:rsidRPr="0029788F">
        <w:rPr>
          <w:rStyle w:val="MathDiagrama"/>
          <w:vertAlign w:val="subscript"/>
          <w:lang w:val="en-GB"/>
        </w:rPr>
        <w:t>2</w:t>
      </w:r>
      <w:r w:rsidRPr="0029788F">
        <w:rPr>
          <w:rStyle w:val="MathDiagrama"/>
          <w:lang w:val="en-GB"/>
        </w:rPr>
        <w:t>, π</w:t>
      </w:r>
      <w:r w:rsidRPr="0029788F">
        <w:rPr>
          <w:rStyle w:val="MathDiagrama"/>
          <w:vertAlign w:val="subscript"/>
          <w:lang w:val="en-GB"/>
        </w:rPr>
        <w:t>3</w:t>
      </w:r>
      <w:r w:rsidRPr="0029788F">
        <w:rPr>
          <w:rStyle w:val="MathDiagrama"/>
          <w:lang w:val="en-GB"/>
        </w:rPr>
        <w:t>, π</w:t>
      </w:r>
      <w:r w:rsidRPr="0029788F">
        <w:rPr>
          <w:rStyle w:val="MathDiagrama"/>
          <w:vertAlign w:val="subscript"/>
          <w:lang w:val="en-GB"/>
        </w:rPr>
        <w:t>4</w:t>
      </w:r>
      <w:r w:rsidRPr="0029788F">
        <w:rPr>
          <w:rStyle w:val="MathDiagrama"/>
          <w:i w:val="0"/>
          <w:lang w:val="en-GB"/>
        </w:rPr>
        <w:t>}</w:t>
      </w:r>
      <w:r w:rsidRPr="0029788F">
        <w:t>; see Fig. 8.1. The breadth-first search</w:t>
      </w:r>
      <w:r w:rsidR="00673218">
        <w:t xml:space="preserve"> (BFS)</w:t>
      </w:r>
      <w:r w:rsidRPr="0029788F">
        <w:t xml:space="preserve"> tree is shown in Fig.8</w:t>
      </w:r>
      <w:r w:rsidR="007649D4">
        <w:t>.2. The same tree</w:t>
      </w:r>
      <w:r w:rsidRPr="0029788F">
        <w:t xml:space="preserve"> is shown in Fig. 8.3</w:t>
      </w:r>
      <w:r w:rsidR="007649D4">
        <w:t xml:space="preserve"> but in layers</w:t>
      </w:r>
      <w:r w:rsidRPr="0029788F">
        <w:t>.</w:t>
      </w:r>
    </w:p>
    <w:p w:rsidR="004774CD" w:rsidRPr="0029788F" w:rsidRDefault="00C24243" w:rsidP="006D0E30">
      <w:pPr>
        <w:pStyle w:val="Paviliustracija"/>
        <w:rPr>
          <w:lang w:val="en-GB"/>
        </w:rPr>
      </w:pPr>
      <w:r>
        <w:rPr>
          <w:noProof/>
          <w:lang w:val="lt-LT" w:eastAsia="lt-LT"/>
        </w:rPr>
        <w:drawing>
          <wp:inline distT="0" distB="0" distL="0" distR="0">
            <wp:extent cx="5577840" cy="24003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7840" cy="2400300"/>
                    </a:xfrm>
                    <a:prstGeom prst="rect">
                      <a:avLst/>
                    </a:prstGeom>
                  </pic:spPr>
                </pic:pic>
              </a:graphicData>
            </a:graphic>
          </wp:inline>
        </w:drawing>
      </w:r>
    </w:p>
    <w:p w:rsidR="00C8031B" w:rsidRDefault="009257E7" w:rsidP="006D0E30">
      <w:pPr>
        <w:pStyle w:val="Pavaprasymas"/>
        <w:rPr>
          <w:rStyle w:val="MathDiagrama"/>
          <w:i w:val="0"/>
          <w:lang w:val="en-GB"/>
        </w:rPr>
      </w:pPr>
      <w:r w:rsidRPr="0029788F">
        <w:t xml:space="preserve">Fig. </w:t>
      </w:r>
      <w:r w:rsidR="00370A2D" w:rsidRPr="0029788F">
        <w:t>8</w:t>
      </w:r>
      <w:r w:rsidR="00934684" w:rsidRPr="0029788F">
        <w:t>.1</w:t>
      </w:r>
      <w:r w:rsidRPr="0029788F">
        <w:t>.</w:t>
      </w:r>
      <w:r w:rsidRPr="0029788F">
        <w:tab/>
        <w:t xml:space="preserve">A sample labyrinth </w:t>
      </w:r>
      <w:r w:rsidR="00255169" w:rsidRPr="0029788F">
        <w:t xml:space="preserve">and its representation </w:t>
      </w:r>
      <w:r w:rsidRPr="0029788F">
        <w:t>to demonstrate breadth-first search</w:t>
      </w:r>
      <w:r w:rsidR="00F45455" w:rsidRPr="0029788F">
        <w:t>.</w:t>
      </w:r>
      <w:r w:rsidR="00C8031B" w:rsidRPr="0029788F">
        <w:t xml:space="preserve"> </w:t>
      </w:r>
      <w:r w:rsidR="00255169" w:rsidRPr="0029788F">
        <w:t>Agent starts from the</w:t>
      </w:r>
      <w:r w:rsidRPr="0029788F">
        <w:t xml:space="preserve"> position</w:t>
      </w:r>
      <w:r w:rsidR="00F45455" w:rsidRPr="0029788F">
        <w:t xml:space="preserve"> </w:t>
      </w:r>
      <w:r w:rsidR="00F45455" w:rsidRPr="0029788F">
        <w:rPr>
          <w:rStyle w:val="PseudokodasChar0"/>
          <w:lang w:val="en-GB"/>
        </w:rPr>
        <w:t>X</w:t>
      </w:r>
      <w:r w:rsidR="00F45455" w:rsidRPr="0029788F">
        <w:rPr>
          <w:rStyle w:val="MathDiagrama"/>
          <w:lang w:val="en-GB"/>
        </w:rPr>
        <w:t>=</w:t>
      </w:r>
      <w:r w:rsidR="00F45455" w:rsidRPr="00C24243">
        <w:rPr>
          <w:rStyle w:val="MathDiagrama"/>
          <w:i w:val="0"/>
          <w:lang w:val="en-GB"/>
        </w:rPr>
        <w:t>5</w:t>
      </w:r>
      <w:r w:rsidR="00F45455" w:rsidRPr="0029788F">
        <w:t xml:space="preserve">, </w:t>
      </w:r>
      <w:r w:rsidR="00F45455" w:rsidRPr="0029788F">
        <w:rPr>
          <w:rStyle w:val="PseudokodasChar0"/>
          <w:lang w:val="en-GB"/>
        </w:rPr>
        <w:t>Y</w:t>
      </w:r>
      <w:r w:rsidR="00F45455" w:rsidRPr="0029788F">
        <w:rPr>
          <w:rStyle w:val="MathDiagrama"/>
          <w:lang w:val="en-GB"/>
        </w:rPr>
        <w:t>=</w:t>
      </w:r>
      <w:r w:rsidR="00F45455" w:rsidRPr="00C24243">
        <w:rPr>
          <w:rStyle w:val="MathDiagrama"/>
          <w:i w:val="0"/>
          <w:lang w:val="en-GB"/>
        </w:rPr>
        <w:t>4</w:t>
      </w:r>
    </w:p>
    <w:tbl>
      <w:tblPr>
        <w:tblW w:w="8222" w:type="dxa"/>
        <w:jc w:val="center"/>
        <w:tblLook w:val="04A0" w:firstRow="1" w:lastRow="0" w:firstColumn="1" w:lastColumn="0" w:noHBand="0" w:noVBand="1"/>
      </w:tblPr>
      <w:tblGrid>
        <w:gridCol w:w="3261"/>
        <w:gridCol w:w="4961"/>
      </w:tblGrid>
      <w:tr w:rsidR="00C24243" w:rsidTr="00694C4F">
        <w:trPr>
          <w:jc w:val="center"/>
        </w:trPr>
        <w:tc>
          <w:tcPr>
            <w:tcW w:w="3261" w:type="dxa"/>
            <w:shd w:val="clear" w:color="auto" w:fill="auto"/>
            <w:vAlign w:val="bottom"/>
          </w:tcPr>
          <w:p w:rsidR="00C24243" w:rsidRDefault="00C24243" w:rsidP="00694C4F">
            <w:pPr>
              <w:pStyle w:val="Tekstas"/>
              <w:ind w:firstLine="0"/>
            </w:pPr>
            <w:r w:rsidRPr="0029788F">
              <w:t>Fig. 8.2.</w:t>
            </w:r>
            <w:r>
              <w:t xml:space="preserve"> </w:t>
            </w:r>
            <w:r w:rsidRPr="0029788F">
              <w:t xml:space="preserve">Breadth-first search </w:t>
            </w:r>
            <w:r>
              <w:t xml:space="preserve">(BFS) </w:t>
            </w:r>
            <w:r w:rsidRPr="0029788F">
              <w:t>tree. The nodes of each consecutive layer (“wave”) are shown in a separate ring</w:t>
            </w:r>
          </w:p>
        </w:tc>
        <w:tc>
          <w:tcPr>
            <w:tcW w:w="4961" w:type="dxa"/>
            <w:shd w:val="clear" w:color="auto" w:fill="auto"/>
            <w:vAlign w:val="center"/>
          </w:tcPr>
          <w:p w:rsidR="00C24243" w:rsidRDefault="00C24243" w:rsidP="00694C4F">
            <w:pPr>
              <w:pStyle w:val="Tekstas"/>
              <w:spacing w:before="240"/>
              <w:ind w:firstLine="0"/>
            </w:pPr>
            <w:r>
              <w:rPr>
                <w:noProof/>
                <w:lang w:val="lt-LT" w:eastAsia="lt-LT"/>
              </w:rPr>
              <w:drawing>
                <wp:inline distT="0" distB="0" distL="0" distR="0">
                  <wp:extent cx="29952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95200" cy="2743200"/>
                          </a:xfrm>
                          <a:prstGeom prst="rect">
                            <a:avLst/>
                          </a:prstGeom>
                        </pic:spPr>
                      </pic:pic>
                    </a:graphicData>
                  </a:graphic>
                </wp:inline>
              </w:drawing>
            </w:r>
          </w:p>
        </w:tc>
      </w:tr>
    </w:tbl>
    <w:p w:rsidR="00C24243" w:rsidRPr="00C24243" w:rsidRDefault="00C24243" w:rsidP="00C24243">
      <w:pPr>
        <w:pStyle w:val="Tekstas"/>
      </w:pPr>
    </w:p>
    <w:p w:rsidR="00713DB9" w:rsidRPr="0029788F" w:rsidRDefault="008451EA" w:rsidP="00C36673">
      <w:pPr>
        <w:pStyle w:val="Paviliustracija"/>
        <w:keepNext/>
        <w:rPr>
          <w:lang w:val="en-GB"/>
        </w:rPr>
      </w:pPr>
      <w:r w:rsidRPr="00854CB9">
        <w:rPr>
          <w:noProof/>
          <w:lang w:val="lt-LT" w:eastAsia="lt-LT"/>
        </w:rPr>
        <w:lastRenderedPageBreak/>
        <w:drawing>
          <wp:inline distT="0" distB="0" distL="0" distR="0">
            <wp:extent cx="5263515" cy="3235325"/>
            <wp:effectExtent l="0" t="0" r="0" b="3175"/>
            <wp:docPr id="251" name="Picture 36"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3515" cy="3235325"/>
                    </a:xfrm>
                    <a:prstGeom prst="rect">
                      <a:avLst/>
                    </a:prstGeom>
                    <a:noFill/>
                    <a:ln>
                      <a:noFill/>
                    </a:ln>
                  </pic:spPr>
                </pic:pic>
              </a:graphicData>
            </a:graphic>
          </wp:inline>
        </w:drawing>
      </w:r>
    </w:p>
    <w:p w:rsidR="00713DB9" w:rsidRPr="0029788F" w:rsidRDefault="005146B7" w:rsidP="0083242D">
      <w:pPr>
        <w:pStyle w:val="Pavaprasymas"/>
      </w:pPr>
      <w:r w:rsidRPr="0029788F">
        <w:t xml:space="preserve">Fig. </w:t>
      </w:r>
      <w:r w:rsidR="00370A2D" w:rsidRPr="0029788F">
        <w:t>8</w:t>
      </w:r>
      <w:r w:rsidR="006D0E30" w:rsidRPr="0029788F">
        <w:t>.3</w:t>
      </w:r>
      <w:r w:rsidR="00713DB9" w:rsidRPr="0029788F">
        <w:t xml:space="preserve">. </w:t>
      </w:r>
      <w:r w:rsidR="00C96AAA">
        <w:t>A</w:t>
      </w:r>
      <w:r w:rsidR="003C5D13" w:rsidRPr="0029788F">
        <w:t xml:space="preserve"> search tree with nodes sorted by layers</w:t>
      </w:r>
      <w:r w:rsidR="00B01D80" w:rsidRPr="0029788F">
        <w:t xml:space="preserve"> (“waves”)</w:t>
      </w:r>
    </w:p>
    <w:p w:rsidR="00713DB9" w:rsidRPr="0029788F" w:rsidRDefault="008C2B14" w:rsidP="00ED0983">
      <w:pPr>
        <w:pStyle w:val="Tekstas"/>
      </w:pPr>
      <w:r>
        <w:t xml:space="preserve">The global database after </w:t>
      </w:r>
      <w:r w:rsidR="00A67F62" w:rsidRPr="0029788F">
        <w:t>procedure</w:t>
      </w:r>
      <w:r>
        <w:t>’s completion is shown in Fig. 8.4 </w:t>
      </w:r>
      <w:r w:rsidR="00A67F62" w:rsidRPr="0029788F">
        <w:t>a. Array representation after the path is collected in order t</w:t>
      </w:r>
      <w:r>
        <w:t>o print it is shown in Fig. 8.4 </w:t>
      </w:r>
      <w:r w:rsidR="00A67F62" w:rsidRPr="0029788F">
        <w:t>b.</w:t>
      </w:r>
    </w:p>
    <w:p w:rsidR="00ED0983" w:rsidRPr="0029788F" w:rsidRDefault="00EF63DC" w:rsidP="00C36673">
      <w:pPr>
        <w:pStyle w:val="Paviliustracija"/>
        <w:keepNext/>
        <w:rPr>
          <w:lang w:val="en-GB"/>
        </w:rPr>
      </w:pPr>
      <w:r>
        <w:rPr>
          <w:noProof/>
          <w:lang w:val="lt-LT" w:eastAsia="lt-LT"/>
        </w:rPr>
        <w:drawing>
          <wp:inline distT="0" distB="0" distL="0" distR="0">
            <wp:extent cx="528066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80660" cy="2400300"/>
                    </a:xfrm>
                    <a:prstGeom prst="rect">
                      <a:avLst/>
                    </a:prstGeom>
                  </pic:spPr>
                </pic:pic>
              </a:graphicData>
            </a:graphic>
          </wp:inline>
        </w:drawing>
      </w:r>
    </w:p>
    <w:p w:rsidR="00713DB9" w:rsidRPr="0029788F" w:rsidRDefault="003C5D13" w:rsidP="00ED0983">
      <w:pPr>
        <w:pStyle w:val="Pavaprasymas"/>
      </w:pPr>
      <w:r w:rsidRPr="0029788F">
        <w:t xml:space="preserve">Fig. </w:t>
      </w:r>
      <w:r w:rsidR="00370A2D" w:rsidRPr="0029788F">
        <w:t>8</w:t>
      </w:r>
      <w:r w:rsidR="004A03AF" w:rsidRPr="0029788F">
        <w:t>.4.</w:t>
      </w:r>
      <w:r w:rsidR="004A03AF" w:rsidRPr="0029788F">
        <w:tab/>
        <w:t xml:space="preserve">a) </w:t>
      </w:r>
      <w:r w:rsidRPr="0029788F">
        <w:t>The</w:t>
      </w:r>
      <w:r w:rsidR="005146B7" w:rsidRPr="0029788F">
        <w:t xml:space="preserve"> final state of the global data</w:t>
      </w:r>
      <w:r w:rsidRPr="0029788F">
        <w:t>base – the proced</w:t>
      </w:r>
      <w:r w:rsidR="004A03AF" w:rsidRPr="0029788F">
        <w:t>ure is completed. b) Array representation after the path is collected</w:t>
      </w:r>
    </w:p>
    <w:p w:rsidR="00B01D80" w:rsidRPr="0029788F" w:rsidRDefault="00713DB9" w:rsidP="00C46164">
      <w:pPr>
        <w:pStyle w:val="Pseudokodas"/>
        <w:rPr>
          <w:sz w:val="20"/>
          <w:lang w:val="en-GB"/>
        </w:rPr>
      </w:pPr>
      <w:r w:rsidRPr="0029788F">
        <w:rPr>
          <w:b/>
          <w:sz w:val="20"/>
          <w:lang w:val="en-GB"/>
        </w:rPr>
        <w:t>program</w:t>
      </w:r>
      <w:r w:rsidR="003C5D13" w:rsidRPr="0029788F">
        <w:rPr>
          <w:sz w:val="20"/>
          <w:lang w:val="en-GB"/>
        </w:rPr>
        <w:t xml:space="preserve"> LABYRINTH_BREADTH_FIRST</w:t>
      </w:r>
      <w:r w:rsidR="00ED4DA3" w:rsidRPr="0029788F">
        <w:rPr>
          <w:sz w:val="20"/>
          <w:lang w:val="en-GB"/>
        </w:rPr>
        <w:t xml:space="preserve"> </w:t>
      </w:r>
      <w:r w:rsidRPr="0029788F">
        <w:rPr>
          <w:sz w:val="20"/>
          <w:lang w:val="en-GB"/>
        </w:rPr>
        <w:t>(input, output);</w:t>
      </w:r>
      <w:r w:rsidR="006961BC" w:rsidRPr="0029788F">
        <w:rPr>
          <w:sz w:val="20"/>
          <w:lang w:val="en-GB"/>
        </w:rPr>
        <w:br/>
      </w:r>
      <w:r w:rsidRPr="0029788F">
        <w:rPr>
          <w:sz w:val="20"/>
          <w:lang w:val="en-GB"/>
        </w:rPr>
        <w:t xml:space="preserve">  </w:t>
      </w:r>
      <w:r w:rsidRPr="0029788F">
        <w:rPr>
          <w:b/>
          <w:sz w:val="20"/>
          <w:lang w:val="en-GB"/>
        </w:rPr>
        <w:t>const</w:t>
      </w:r>
      <w:r w:rsidR="006961BC" w:rsidRPr="0029788F">
        <w:rPr>
          <w:b/>
          <w:sz w:val="20"/>
          <w:lang w:val="en-GB"/>
        </w:rPr>
        <w:br/>
      </w:r>
      <w:r w:rsidR="001B16B0" w:rsidRPr="0029788F">
        <w:rPr>
          <w:sz w:val="20"/>
          <w:lang w:val="en-GB"/>
        </w:rPr>
        <w:t xml:space="preserve">    M = 7; N = 7; </w:t>
      </w:r>
      <w:r w:rsidR="00387CC7">
        <w:rPr>
          <w:sz w:val="20"/>
          <w:lang w:val="en-GB"/>
        </w:rPr>
        <w:t xml:space="preserve">                    </w:t>
      </w:r>
      <w:r w:rsidR="001B16B0" w:rsidRPr="0029788F">
        <w:rPr>
          <w:i/>
          <w:sz w:val="20"/>
          <w:lang w:val="en-GB"/>
        </w:rPr>
        <w:t>{The dimensions of the labyrinth</w:t>
      </w:r>
      <w:r w:rsidR="00AE286C" w:rsidRPr="0029788F">
        <w:rPr>
          <w:i/>
          <w:sz w:val="20"/>
          <w:lang w:val="en-GB"/>
        </w:rPr>
        <w:t>.</w:t>
      </w:r>
      <w:r w:rsidR="00387CC7">
        <w:rPr>
          <w:i/>
          <w:sz w:val="20"/>
          <w:lang w:val="en-GB"/>
        </w:rPr>
        <w:t xml:space="preserve">  </w:t>
      </w:r>
      <w:r w:rsidRPr="0029788F">
        <w:rPr>
          <w:i/>
          <w:sz w:val="20"/>
          <w:lang w:val="en-GB"/>
        </w:rPr>
        <w:t>}</w:t>
      </w:r>
      <w:r w:rsidR="006961BC" w:rsidRPr="0029788F">
        <w:rPr>
          <w:sz w:val="20"/>
          <w:lang w:val="en-GB"/>
        </w:rPr>
        <w:br/>
      </w:r>
      <w:r w:rsidRPr="0029788F">
        <w:rPr>
          <w:sz w:val="20"/>
          <w:lang w:val="en-GB"/>
        </w:rPr>
        <w:t xml:space="preserve">    MN = 49</w:t>
      </w:r>
      <w:r w:rsidR="005B3468" w:rsidRPr="0029788F">
        <w:rPr>
          <w:sz w:val="20"/>
          <w:lang w:val="en-GB"/>
        </w:rPr>
        <w:t>;</w:t>
      </w:r>
      <w:r w:rsidRPr="0029788F">
        <w:rPr>
          <w:sz w:val="20"/>
          <w:lang w:val="en-GB"/>
        </w:rPr>
        <w:t xml:space="preserve"> </w:t>
      </w:r>
      <w:r w:rsidR="001B16B0" w:rsidRPr="0029788F">
        <w:rPr>
          <w:sz w:val="20"/>
          <w:lang w:val="en-GB"/>
        </w:rPr>
        <w:t xml:space="preserve">     </w:t>
      </w:r>
      <w:r w:rsidR="00387CC7">
        <w:rPr>
          <w:sz w:val="20"/>
          <w:lang w:val="en-GB"/>
        </w:rPr>
        <w:t xml:space="preserve">                    </w:t>
      </w:r>
      <w:r w:rsidR="001B16B0" w:rsidRPr="0029788F">
        <w:rPr>
          <w:i/>
          <w:sz w:val="20"/>
          <w:lang w:val="en-GB"/>
        </w:rPr>
        <w:t>{The number of cells</w:t>
      </w:r>
      <w:r w:rsidRPr="0029788F">
        <w:rPr>
          <w:i/>
          <w:sz w:val="20"/>
          <w:lang w:val="en-GB"/>
        </w:rPr>
        <w:t xml:space="preserve"> M*N</w:t>
      </w:r>
      <w:r w:rsidR="00AE286C" w:rsidRPr="0029788F">
        <w:rPr>
          <w:i/>
          <w:sz w:val="20"/>
          <w:lang w:val="en-GB"/>
        </w:rPr>
        <w:t xml:space="preserve">.        </w:t>
      </w:r>
      <w:r w:rsidR="00387CC7">
        <w:rPr>
          <w:i/>
          <w:sz w:val="20"/>
          <w:lang w:val="en-GB"/>
        </w:rPr>
        <w:t xml:space="preserve">  </w:t>
      </w:r>
      <w:r w:rsidRPr="0029788F">
        <w:rPr>
          <w:i/>
          <w:sz w:val="20"/>
          <w:lang w:val="en-GB"/>
        </w:rPr>
        <w:t>}</w:t>
      </w:r>
      <w:r w:rsidR="006961BC" w:rsidRPr="0029788F">
        <w:rPr>
          <w:sz w:val="20"/>
          <w:lang w:val="en-GB"/>
        </w:rPr>
        <w:br/>
      </w:r>
      <w:r w:rsidRPr="0029788F">
        <w:rPr>
          <w:sz w:val="20"/>
          <w:lang w:val="en-GB"/>
        </w:rPr>
        <w:t xml:space="preserve">  </w:t>
      </w:r>
      <w:r w:rsidRPr="0029788F">
        <w:rPr>
          <w:b/>
          <w:sz w:val="20"/>
          <w:lang w:val="en-GB"/>
        </w:rPr>
        <w:t>var</w:t>
      </w:r>
      <w:r w:rsidR="006961BC" w:rsidRPr="0029788F">
        <w:rPr>
          <w:b/>
          <w:sz w:val="20"/>
          <w:lang w:val="en-GB"/>
        </w:rPr>
        <w:br/>
      </w:r>
      <w:r w:rsidR="001B16B0" w:rsidRPr="0029788F">
        <w:rPr>
          <w:sz w:val="20"/>
          <w:lang w:val="en-GB"/>
        </w:rPr>
        <w:t xml:space="preserve">    LAB, LABC</w:t>
      </w:r>
      <w:r w:rsidRPr="0029788F">
        <w:rPr>
          <w:sz w:val="20"/>
          <w:lang w:val="en-GB"/>
        </w:rPr>
        <w:t>OP</w:t>
      </w:r>
      <w:r w:rsidR="001B16B0" w:rsidRPr="0029788F">
        <w:rPr>
          <w:sz w:val="20"/>
          <w:lang w:val="en-GB"/>
        </w:rPr>
        <w:t>Y</w:t>
      </w:r>
      <w:r w:rsidRPr="0029788F">
        <w:rPr>
          <w:sz w:val="20"/>
          <w:lang w:val="en-GB"/>
        </w:rPr>
        <w:t xml:space="preserve"> : </w:t>
      </w:r>
      <w:r w:rsidRPr="0029788F">
        <w:rPr>
          <w:b/>
          <w:sz w:val="20"/>
          <w:lang w:val="en-GB"/>
        </w:rPr>
        <w:t>array</w:t>
      </w:r>
      <w:r w:rsidRPr="0029788F">
        <w:rPr>
          <w:sz w:val="20"/>
          <w:lang w:val="en-GB"/>
        </w:rPr>
        <w:t xml:space="preserve">[1..M, 1..N] </w:t>
      </w:r>
      <w:r w:rsidRPr="0029788F">
        <w:rPr>
          <w:b/>
          <w:sz w:val="20"/>
          <w:lang w:val="en-GB"/>
        </w:rPr>
        <w:t>of</w:t>
      </w:r>
      <w:r w:rsidRPr="0029788F">
        <w:rPr>
          <w:sz w:val="20"/>
          <w:lang w:val="en-GB"/>
        </w:rPr>
        <w:t xml:space="preserve"> i</w:t>
      </w:r>
      <w:r w:rsidR="001B16B0" w:rsidRPr="0029788F">
        <w:rPr>
          <w:sz w:val="20"/>
          <w:lang w:val="en-GB"/>
        </w:rPr>
        <w:t xml:space="preserve">nteger; </w:t>
      </w:r>
      <w:r w:rsidR="001B16B0" w:rsidRPr="0029788F">
        <w:rPr>
          <w:i/>
          <w:sz w:val="20"/>
          <w:lang w:val="en-GB"/>
        </w:rPr>
        <w:t>{Labyrinth and its copy</w:t>
      </w:r>
      <w:r w:rsidR="00AE286C" w:rsidRPr="0029788F">
        <w:rPr>
          <w:i/>
          <w:sz w:val="20"/>
          <w:lang w:val="en-GB"/>
        </w:rPr>
        <w:t>.</w:t>
      </w:r>
      <w:r w:rsidRPr="0029788F">
        <w:rPr>
          <w:i/>
          <w:sz w:val="20"/>
          <w:lang w:val="en-GB"/>
        </w:rPr>
        <w:t>}</w:t>
      </w:r>
      <w:r w:rsidR="006961BC" w:rsidRPr="0029788F">
        <w:rPr>
          <w:sz w:val="20"/>
          <w:lang w:val="en-GB"/>
        </w:rPr>
        <w:br/>
      </w:r>
      <w:r w:rsidRPr="0029788F">
        <w:rPr>
          <w:sz w:val="20"/>
          <w:lang w:val="en-GB"/>
        </w:rPr>
        <w:t xml:space="preserve">    CX, CY : </w:t>
      </w:r>
      <w:r w:rsidRPr="0029788F">
        <w:rPr>
          <w:b/>
          <w:sz w:val="20"/>
          <w:lang w:val="en-GB"/>
        </w:rPr>
        <w:t>array</w:t>
      </w:r>
      <w:r w:rsidRPr="0029788F">
        <w:rPr>
          <w:sz w:val="20"/>
          <w:lang w:val="en-GB"/>
        </w:rPr>
        <w:t xml:space="preserve">[1..4] </w:t>
      </w:r>
      <w:r w:rsidRPr="0029788F">
        <w:rPr>
          <w:b/>
          <w:sz w:val="20"/>
          <w:lang w:val="en-GB"/>
        </w:rPr>
        <w:t>of</w:t>
      </w:r>
      <w:r w:rsidR="001B16B0" w:rsidRPr="0029788F">
        <w:rPr>
          <w:sz w:val="20"/>
          <w:lang w:val="en-GB"/>
        </w:rPr>
        <w:t xml:space="preserve"> integer;  </w:t>
      </w:r>
      <w:r w:rsidR="001B16B0" w:rsidRPr="0029788F">
        <w:rPr>
          <w:i/>
          <w:sz w:val="20"/>
          <w:lang w:val="en-GB"/>
        </w:rPr>
        <w:t>{4 production rules</w:t>
      </w:r>
      <w:r w:rsidR="00AE286C" w:rsidRPr="0029788F">
        <w:rPr>
          <w:i/>
          <w:sz w:val="20"/>
          <w:lang w:val="en-GB"/>
        </w:rPr>
        <w:t>.</w:t>
      </w:r>
      <w:r w:rsidR="00387CC7">
        <w:rPr>
          <w:i/>
          <w:sz w:val="20"/>
          <w:lang w:val="en-GB"/>
        </w:rPr>
        <w:t xml:space="preserve">               </w:t>
      </w:r>
      <w:r w:rsidRPr="0029788F">
        <w:rPr>
          <w:i/>
          <w:sz w:val="20"/>
          <w:lang w:val="en-GB"/>
        </w:rPr>
        <w:t>}</w:t>
      </w:r>
      <w:r w:rsidR="006961BC" w:rsidRPr="0029788F">
        <w:rPr>
          <w:sz w:val="20"/>
          <w:lang w:val="en-GB"/>
        </w:rPr>
        <w:br/>
      </w:r>
      <w:r w:rsidRPr="0029788F">
        <w:rPr>
          <w:sz w:val="20"/>
          <w:lang w:val="en-GB"/>
        </w:rPr>
        <w:t xml:space="preserve">    FX, FY : </w:t>
      </w:r>
      <w:r w:rsidRPr="0029788F">
        <w:rPr>
          <w:b/>
          <w:sz w:val="20"/>
          <w:lang w:val="en-GB"/>
        </w:rPr>
        <w:t>array</w:t>
      </w:r>
      <w:r w:rsidRPr="0029788F">
        <w:rPr>
          <w:sz w:val="20"/>
          <w:lang w:val="en-GB"/>
        </w:rPr>
        <w:t xml:space="preserve">[1..MN] </w:t>
      </w:r>
      <w:r w:rsidRPr="0029788F">
        <w:rPr>
          <w:b/>
          <w:sz w:val="20"/>
          <w:lang w:val="en-GB"/>
        </w:rPr>
        <w:t>of</w:t>
      </w:r>
      <w:r w:rsidRPr="0029788F">
        <w:rPr>
          <w:sz w:val="20"/>
          <w:lang w:val="en-GB"/>
        </w:rPr>
        <w:t xml:space="preserve"> in</w:t>
      </w:r>
      <w:r w:rsidR="001B16B0" w:rsidRPr="0029788F">
        <w:rPr>
          <w:sz w:val="20"/>
          <w:lang w:val="en-GB"/>
        </w:rPr>
        <w:t xml:space="preserve">teger; </w:t>
      </w:r>
      <w:r w:rsidR="001B16B0" w:rsidRPr="0029788F">
        <w:rPr>
          <w:i/>
          <w:sz w:val="20"/>
          <w:lang w:val="en-GB"/>
        </w:rPr>
        <w:t>{The “front” to store opened nodes</w:t>
      </w:r>
      <w:r w:rsidR="00AE286C" w:rsidRPr="0029788F">
        <w:rPr>
          <w:i/>
          <w:sz w:val="20"/>
          <w:lang w:val="en-GB"/>
        </w:rPr>
        <w:t>.</w:t>
      </w:r>
      <w:r w:rsidRPr="0029788F">
        <w:rPr>
          <w:i/>
          <w:sz w:val="20"/>
          <w:lang w:val="en-GB"/>
        </w:rPr>
        <w:t>}</w:t>
      </w:r>
      <w:r w:rsidR="006961BC" w:rsidRPr="0029788F">
        <w:rPr>
          <w:sz w:val="20"/>
          <w:lang w:val="en-GB"/>
        </w:rPr>
        <w:br/>
      </w:r>
      <w:r w:rsidR="001B16B0" w:rsidRPr="0029788F">
        <w:rPr>
          <w:sz w:val="20"/>
          <w:lang w:val="en-GB"/>
        </w:rPr>
        <w:t xml:space="preserve">    </w:t>
      </w:r>
      <w:r w:rsidR="00A47CA7" w:rsidRPr="0029788F">
        <w:rPr>
          <w:sz w:val="20"/>
          <w:lang w:val="en-GB"/>
        </w:rPr>
        <w:t>CLOSE</w:t>
      </w:r>
      <w:r w:rsidR="001B16B0" w:rsidRPr="0029788F">
        <w:rPr>
          <w:sz w:val="20"/>
          <w:lang w:val="en-GB"/>
        </w:rPr>
        <w:t xml:space="preserve">,    </w:t>
      </w:r>
      <w:r w:rsidR="00AE286C" w:rsidRPr="0029788F">
        <w:rPr>
          <w:sz w:val="20"/>
          <w:lang w:val="en-GB"/>
        </w:rPr>
        <w:t xml:space="preserve">                   </w:t>
      </w:r>
      <w:r w:rsidR="00A47CA7" w:rsidRPr="0029788F">
        <w:rPr>
          <w:sz w:val="20"/>
          <w:lang w:val="en-GB"/>
        </w:rPr>
        <w:t xml:space="preserve"> </w:t>
      </w:r>
      <w:r w:rsidR="00AE286C" w:rsidRPr="0029788F">
        <w:rPr>
          <w:sz w:val="20"/>
          <w:lang w:val="en-GB"/>
        </w:rPr>
        <w:t xml:space="preserve">    </w:t>
      </w:r>
      <w:r w:rsidR="001B16B0" w:rsidRPr="0029788F">
        <w:rPr>
          <w:i/>
          <w:sz w:val="20"/>
          <w:lang w:val="en-GB"/>
        </w:rPr>
        <w:t>{The counter for a closed node</w:t>
      </w:r>
      <w:r w:rsidR="00AE286C" w:rsidRPr="0029788F">
        <w:rPr>
          <w:i/>
          <w:sz w:val="20"/>
          <w:lang w:val="en-GB"/>
        </w:rPr>
        <w:t>.</w:t>
      </w:r>
      <w:r w:rsidR="00387CC7">
        <w:rPr>
          <w:i/>
          <w:sz w:val="20"/>
          <w:lang w:val="en-GB"/>
        </w:rPr>
        <w:t xml:space="preserve">    </w:t>
      </w:r>
      <w:r w:rsidRPr="0029788F">
        <w:rPr>
          <w:i/>
          <w:sz w:val="20"/>
          <w:lang w:val="en-GB"/>
        </w:rPr>
        <w:t>}</w:t>
      </w:r>
      <w:r w:rsidR="006961BC" w:rsidRPr="0029788F">
        <w:rPr>
          <w:sz w:val="20"/>
          <w:lang w:val="en-GB"/>
        </w:rPr>
        <w:br/>
      </w:r>
      <w:r w:rsidR="001B16B0" w:rsidRPr="0029788F">
        <w:rPr>
          <w:sz w:val="20"/>
          <w:lang w:val="en-GB"/>
        </w:rPr>
        <w:lastRenderedPageBreak/>
        <w:t xml:space="preserve">    </w:t>
      </w:r>
      <w:r w:rsidR="00A47CA7" w:rsidRPr="0029788F">
        <w:rPr>
          <w:sz w:val="20"/>
          <w:lang w:val="en-GB"/>
        </w:rPr>
        <w:t>NEWN</w:t>
      </w:r>
      <w:r w:rsidRPr="0029788F">
        <w:rPr>
          <w:sz w:val="20"/>
          <w:lang w:val="en-GB"/>
        </w:rPr>
        <w:t xml:space="preserve">,  </w:t>
      </w:r>
      <w:r w:rsidR="001B16B0" w:rsidRPr="0029788F">
        <w:rPr>
          <w:sz w:val="20"/>
          <w:lang w:val="en-GB"/>
        </w:rPr>
        <w:t xml:space="preserve"> </w:t>
      </w:r>
      <w:r w:rsidR="00AE286C" w:rsidRPr="0029788F">
        <w:rPr>
          <w:sz w:val="20"/>
          <w:lang w:val="en-GB"/>
        </w:rPr>
        <w:t xml:space="preserve">                      </w:t>
      </w:r>
      <w:r w:rsidR="00A47CA7" w:rsidRPr="0029788F">
        <w:rPr>
          <w:sz w:val="20"/>
          <w:lang w:val="en-GB"/>
        </w:rPr>
        <w:t xml:space="preserve">   </w:t>
      </w:r>
      <w:r w:rsidR="00AE286C" w:rsidRPr="0029788F">
        <w:rPr>
          <w:sz w:val="20"/>
          <w:lang w:val="en-GB"/>
        </w:rPr>
        <w:t xml:space="preserve"> </w:t>
      </w:r>
      <w:r w:rsidR="001B16B0" w:rsidRPr="0029788F">
        <w:rPr>
          <w:i/>
          <w:sz w:val="20"/>
          <w:lang w:val="en-GB"/>
        </w:rPr>
        <w:t>{The counter for an opened node</w:t>
      </w:r>
      <w:r w:rsidR="00AE286C" w:rsidRPr="0029788F">
        <w:rPr>
          <w:i/>
          <w:sz w:val="20"/>
          <w:lang w:val="en-GB"/>
        </w:rPr>
        <w:t>.</w:t>
      </w:r>
      <w:r w:rsidR="00387CC7">
        <w:rPr>
          <w:i/>
          <w:sz w:val="20"/>
          <w:lang w:val="en-GB"/>
        </w:rPr>
        <w:t xml:space="preserve">   </w:t>
      </w:r>
      <w:r w:rsidRPr="0029788F">
        <w:rPr>
          <w:i/>
          <w:sz w:val="20"/>
          <w:lang w:val="en-GB"/>
        </w:rPr>
        <w:t>}</w:t>
      </w:r>
      <w:r w:rsidR="006961BC" w:rsidRPr="0029788F">
        <w:rPr>
          <w:sz w:val="20"/>
          <w:lang w:val="en-GB"/>
        </w:rPr>
        <w:br/>
      </w:r>
      <w:r w:rsidRPr="0029788F">
        <w:rPr>
          <w:sz w:val="20"/>
          <w:lang w:val="en-GB"/>
        </w:rPr>
        <w:t xml:space="preserve">    K,      </w:t>
      </w:r>
      <w:r w:rsidR="001B16B0" w:rsidRPr="0029788F">
        <w:rPr>
          <w:sz w:val="20"/>
          <w:lang w:val="en-GB"/>
        </w:rPr>
        <w:t xml:space="preserve">   </w:t>
      </w:r>
      <w:r w:rsidR="00AE286C" w:rsidRPr="0029788F">
        <w:rPr>
          <w:sz w:val="20"/>
          <w:lang w:val="en-GB"/>
        </w:rPr>
        <w:t xml:space="preserve">                       </w:t>
      </w:r>
      <w:r w:rsidR="00901AD6" w:rsidRPr="0029788F">
        <w:rPr>
          <w:i/>
          <w:sz w:val="20"/>
          <w:lang w:val="en-GB"/>
        </w:rPr>
        <w:t>{The counter for a production</w:t>
      </w:r>
      <w:r w:rsidR="00AE286C" w:rsidRPr="0029788F">
        <w:rPr>
          <w:i/>
          <w:sz w:val="20"/>
          <w:lang w:val="en-GB"/>
        </w:rPr>
        <w:t>.</w:t>
      </w:r>
      <w:r w:rsidR="00387CC7">
        <w:rPr>
          <w:i/>
          <w:sz w:val="20"/>
          <w:lang w:val="en-GB"/>
        </w:rPr>
        <w:t xml:space="preserve">     </w:t>
      </w:r>
      <w:r w:rsidRPr="0029788F">
        <w:rPr>
          <w:i/>
          <w:sz w:val="20"/>
          <w:lang w:val="en-GB"/>
        </w:rPr>
        <w:t>}</w:t>
      </w:r>
      <w:r w:rsidR="006961BC" w:rsidRPr="0029788F">
        <w:rPr>
          <w:sz w:val="20"/>
          <w:lang w:val="en-GB"/>
        </w:rPr>
        <w:br/>
      </w:r>
      <w:r w:rsidRPr="0029788F">
        <w:rPr>
          <w:sz w:val="20"/>
          <w:lang w:val="en-GB"/>
        </w:rPr>
        <w:t xml:space="preserve">    X, Y,   </w:t>
      </w:r>
      <w:r w:rsidR="00901AD6" w:rsidRPr="0029788F">
        <w:rPr>
          <w:sz w:val="20"/>
          <w:lang w:val="en-GB"/>
        </w:rPr>
        <w:t xml:space="preserve">   </w:t>
      </w:r>
      <w:r w:rsidR="00AE286C" w:rsidRPr="0029788F">
        <w:rPr>
          <w:sz w:val="20"/>
          <w:lang w:val="en-GB"/>
        </w:rPr>
        <w:t xml:space="preserve">                       </w:t>
      </w:r>
      <w:r w:rsidRPr="0029788F">
        <w:rPr>
          <w:i/>
          <w:sz w:val="20"/>
          <w:lang w:val="en-GB"/>
        </w:rPr>
        <w:t>{</w:t>
      </w:r>
      <w:r w:rsidR="00387CC7">
        <w:rPr>
          <w:i/>
          <w:sz w:val="20"/>
          <w:lang w:val="en-GB"/>
        </w:rPr>
        <w:t>The start</w:t>
      </w:r>
      <w:r w:rsidR="00901AD6" w:rsidRPr="0029788F">
        <w:rPr>
          <w:i/>
          <w:sz w:val="20"/>
          <w:lang w:val="en-GB"/>
        </w:rPr>
        <w:t xml:space="preserve"> position of the agent</w:t>
      </w:r>
      <w:r w:rsidR="00AE286C" w:rsidRPr="0029788F">
        <w:rPr>
          <w:i/>
          <w:sz w:val="20"/>
          <w:lang w:val="en-GB"/>
        </w:rPr>
        <w:t>.</w:t>
      </w:r>
      <w:r w:rsidR="00387CC7">
        <w:rPr>
          <w:i/>
          <w:sz w:val="20"/>
          <w:lang w:val="en-GB"/>
        </w:rPr>
        <w:t xml:space="preserve">  </w:t>
      </w:r>
      <w:r w:rsidR="00901AD6" w:rsidRPr="0029788F">
        <w:rPr>
          <w:i/>
          <w:sz w:val="20"/>
          <w:lang w:val="en-GB"/>
        </w:rPr>
        <w:t>}</w:t>
      </w:r>
      <w:r w:rsidR="006961BC" w:rsidRPr="0029788F">
        <w:rPr>
          <w:sz w:val="20"/>
          <w:lang w:val="en-GB"/>
        </w:rPr>
        <w:br/>
      </w:r>
      <w:r w:rsidRPr="0029788F">
        <w:rPr>
          <w:sz w:val="20"/>
          <w:lang w:val="en-GB"/>
        </w:rPr>
        <w:t xml:space="preserve">    U, V, I, J : integer;</w:t>
      </w:r>
      <w:r w:rsidR="006961BC" w:rsidRPr="0029788F">
        <w:rPr>
          <w:sz w:val="20"/>
          <w:lang w:val="en-GB"/>
        </w:rPr>
        <w:br/>
      </w:r>
      <w:r w:rsidRPr="0029788F">
        <w:rPr>
          <w:sz w:val="20"/>
          <w:lang w:val="en-GB"/>
        </w:rPr>
        <w:t xml:space="preserve">    </w:t>
      </w:r>
      <w:r w:rsidR="00D6342E" w:rsidRPr="0029788F">
        <w:rPr>
          <w:sz w:val="20"/>
          <w:lang w:val="en-GB"/>
        </w:rPr>
        <w:t>YES</w:t>
      </w:r>
      <w:r w:rsidRPr="0029788F">
        <w:rPr>
          <w:sz w:val="20"/>
          <w:lang w:val="en-GB"/>
        </w:rPr>
        <w:t xml:space="preserve"> : boolean;</w:t>
      </w:r>
      <w:r w:rsidR="006961BC" w:rsidRPr="0029788F">
        <w:rPr>
          <w:sz w:val="20"/>
          <w:lang w:val="en-GB"/>
        </w:rPr>
        <w:br/>
      </w:r>
      <w:r w:rsidR="006961BC" w:rsidRPr="0029788F">
        <w:rPr>
          <w:sz w:val="20"/>
          <w:lang w:val="en-GB"/>
        </w:rPr>
        <w:br/>
      </w:r>
      <w:r w:rsidRPr="0029788F">
        <w:rPr>
          <w:b/>
          <w:sz w:val="20"/>
          <w:lang w:val="en-GB"/>
        </w:rPr>
        <w:t>procedure</w:t>
      </w:r>
      <w:r w:rsidR="003C5D13" w:rsidRPr="0029788F">
        <w:rPr>
          <w:sz w:val="20"/>
          <w:lang w:val="en-GB"/>
        </w:rPr>
        <w:t xml:space="preserve"> BACK</w:t>
      </w:r>
      <w:r w:rsidRPr="0029788F">
        <w:rPr>
          <w:sz w:val="20"/>
          <w:lang w:val="en-GB"/>
        </w:rPr>
        <w:t>(U, V : in</w:t>
      </w:r>
      <w:r w:rsidR="00901AD6" w:rsidRPr="0029788F">
        <w:rPr>
          <w:sz w:val="20"/>
          <w:lang w:val="en-GB"/>
        </w:rPr>
        <w:t xml:space="preserve">teger); </w:t>
      </w:r>
      <w:r w:rsidR="00901AD6" w:rsidRPr="0029788F">
        <w:rPr>
          <w:i/>
          <w:sz w:val="20"/>
          <w:lang w:val="en-GB"/>
        </w:rPr>
        <w:t>{Collect the path</w:t>
      </w:r>
      <w:r w:rsidR="00AE286C" w:rsidRPr="0029788F">
        <w:rPr>
          <w:i/>
          <w:sz w:val="20"/>
          <w:lang w:val="en-GB"/>
        </w:rPr>
        <w:t xml:space="preserve"> </w:t>
      </w:r>
      <w:r w:rsidR="00901AD6" w:rsidRPr="0029788F">
        <w:rPr>
          <w:i/>
          <w:sz w:val="20"/>
          <w:lang w:val="en-GB"/>
        </w:rPr>
        <w:t>from the exit to start</w:t>
      </w:r>
      <w:r w:rsidR="00AE286C" w:rsidRPr="0029788F">
        <w:rPr>
          <w:i/>
          <w:sz w:val="20"/>
          <w:lang w:val="en-GB"/>
        </w:rPr>
        <w:t>.</w:t>
      </w:r>
      <w:r w:rsidRPr="0029788F">
        <w:rPr>
          <w:i/>
          <w:sz w:val="20"/>
          <w:lang w:val="en-GB"/>
        </w:rPr>
        <w:t>}</w:t>
      </w:r>
      <w:r w:rsidR="006961BC" w:rsidRPr="0029788F">
        <w:rPr>
          <w:sz w:val="20"/>
          <w:lang w:val="en-GB"/>
        </w:rPr>
        <w:br/>
      </w:r>
      <w:r w:rsidR="00901AD6" w:rsidRPr="0029788F">
        <w:rPr>
          <w:sz w:val="20"/>
          <w:lang w:val="en-GB"/>
        </w:rPr>
        <w:t xml:space="preserve">    </w:t>
      </w:r>
      <w:r w:rsidR="00901AD6" w:rsidRPr="0029788F">
        <w:rPr>
          <w:i/>
          <w:sz w:val="20"/>
          <w:lang w:val="en-GB"/>
        </w:rPr>
        <w:t>{INPUT: 1) U, V – the coordinates of the exit, and 2) global LABCOPY.</w:t>
      </w:r>
      <w:r w:rsidR="00643CCF">
        <w:rPr>
          <w:i/>
          <w:sz w:val="20"/>
          <w:lang w:val="en-GB"/>
        </w:rPr>
        <w:t>}</w:t>
      </w:r>
      <w:r w:rsidR="00901AD6" w:rsidRPr="0029788F">
        <w:rPr>
          <w:i/>
          <w:sz w:val="20"/>
          <w:lang w:val="en-GB"/>
        </w:rPr>
        <w:br/>
        <w:t xml:space="preserve">    </w:t>
      </w:r>
      <w:r w:rsidR="00643CCF">
        <w:rPr>
          <w:i/>
          <w:sz w:val="20"/>
          <w:lang w:val="en-GB"/>
        </w:rPr>
        <w:t>{</w:t>
      </w:r>
      <w:r w:rsidR="00901AD6" w:rsidRPr="0029788F">
        <w:rPr>
          <w:i/>
          <w:sz w:val="20"/>
          <w:lang w:val="en-GB"/>
        </w:rPr>
        <w:t>OUTPUT: LAB</w:t>
      </w:r>
      <w:r w:rsidR="00AE286C" w:rsidRPr="0029788F">
        <w:rPr>
          <w:i/>
          <w:sz w:val="20"/>
          <w:lang w:val="en-GB"/>
        </w:rPr>
        <w:t>.</w:t>
      </w:r>
      <w:r w:rsidR="00387CC7">
        <w:rPr>
          <w:i/>
          <w:sz w:val="20"/>
          <w:lang w:val="en-GB"/>
        </w:rPr>
        <w:t xml:space="preserve">                                                        </w:t>
      </w:r>
      <w:r w:rsidRPr="0029788F">
        <w:rPr>
          <w:i/>
          <w:sz w:val="20"/>
          <w:lang w:val="en-GB"/>
        </w:rPr>
        <w:t>}</w:t>
      </w:r>
      <w:r w:rsidR="006961BC" w:rsidRPr="0029788F">
        <w:rPr>
          <w:sz w:val="20"/>
          <w:lang w:val="en-GB"/>
        </w:rPr>
        <w:br/>
      </w:r>
      <w:r w:rsidRPr="0029788F">
        <w:rPr>
          <w:sz w:val="20"/>
          <w:lang w:val="en-GB"/>
        </w:rPr>
        <w:t xml:space="preserve">  </w:t>
      </w:r>
      <w:r w:rsidRPr="0029788F">
        <w:rPr>
          <w:b/>
          <w:sz w:val="20"/>
          <w:lang w:val="en-GB"/>
        </w:rPr>
        <w:t>var</w:t>
      </w:r>
      <w:r w:rsidRPr="0029788F">
        <w:rPr>
          <w:sz w:val="20"/>
          <w:lang w:val="en-GB"/>
        </w:rPr>
        <w:t xml:space="preserve"> K, UU, VV : integer;</w:t>
      </w:r>
      <w:r w:rsidR="006961BC" w:rsidRPr="0029788F">
        <w:rPr>
          <w:sz w:val="20"/>
          <w:lang w:val="en-GB"/>
        </w:rPr>
        <w:br/>
      </w:r>
      <w:r w:rsidRPr="0029788F">
        <w:rPr>
          <w:b/>
          <w:sz w:val="20"/>
          <w:lang w:val="en-GB"/>
        </w:rPr>
        <w:t>begin</w:t>
      </w:r>
      <w:r w:rsidR="003C5D13" w:rsidRPr="0029788F">
        <w:rPr>
          <w:sz w:val="20"/>
          <w:lang w:val="en-GB"/>
        </w:rPr>
        <w:t xml:space="preserve"> </w:t>
      </w:r>
      <w:r w:rsidR="003C5D13" w:rsidRPr="00387CC7">
        <w:rPr>
          <w:i/>
          <w:sz w:val="20"/>
          <w:lang w:val="en-GB"/>
        </w:rPr>
        <w:t>{BACK</w:t>
      </w:r>
      <w:r w:rsidRPr="00387CC7">
        <w:rPr>
          <w:i/>
          <w:sz w:val="20"/>
          <w:lang w:val="en-GB"/>
        </w:rPr>
        <w:t>}</w:t>
      </w:r>
      <w:r w:rsidR="006961BC" w:rsidRPr="0029788F">
        <w:rPr>
          <w:sz w:val="20"/>
          <w:lang w:val="en-GB"/>
        </w:rPr>
        <w:br/>
      </w:r>
      <w:r w:rsidR="00AE286C" w:rsidRPr="0029788F">
        <w:rPr>
          <w:sz w:val="20"/>
          <w:lang w:val="en-GB"/>
        </w:rPr>
        <w:t xml:space="preserve">  LAB[U,V] := LABCOPY</w:t>
      </w:r>
      <w:r w:rsidRPr="0029788F">
        <w:rPr>
          <w:sz w:val="20"/>
          <w:lang w:val="en-GB"/>
        </w:rPr>
        <w:t>[U</w:t>
      </w:r>
      <w:r w:rsidR="00901AD6" w:rsidRPr="0029788F">
        <w:rPr>
          <w:sz w:val="20"/>
          <w:lang w:val="en-GB"/>
        </w:rPr>
        <w:t xml:space="preserve">,V]; </w:t>
      </w:r>
      <w:r w:rsidR="00387CC7">
        <w:rPr>
          <w:sz w:val="20"/>
          <w:lang w:val="en-GB"/>
        </w:rPr>
        <w:t xml:space="preserve">          </w:t>
      </w:r>
      <w:r w:rsidR="00901AD6" w:rsidRPr="0029788F">
        <w:rPr>
          <w:i/>
          <w:sz w:val="20"/>
          <w:lang w:val="en-GB"/>
        </w:rPr>
        <w:t>{The exit position is marked</w:t>
      </w:r>
      <w:r w:rsidR="00AE286C" w:rsidRPr="0029788F">
        <w:rPr>
          <w:i/>
          <w:sz w:val="20"/>
          <w:lang w:val="en-GB"/>
        </w:rPr>
        <w:t>.</w:t>
      </w:r>
      <w:r w:rsidR="00387CC7">
        <w:rPr>
          <w:i/>
          <w:sz w:val="20"/>
          <w:lang w:val="en-GB"/>
        </w:rPr>
        <w:t xml:space="preserve">      </w:t>
      </w:r>
      <w:r w:rsidRPr="0029788F">
        <w:rPr>
          <w:i/>
          <w:sz w:val="20"/>
          <w:lang w:val="en-GB"/>
        </w:rPr>
        <w:t>}</w:t>
      </w:r>
      <w:r w:rsidR="006961BC" w:rsidRPr="0029788F">
        <w:rPr>
          <w:sz w:val="20"/>
          <w:lang w:val="en-GB"/>
        </w:rPr>
        <w:br/>
      </w:r>
      <w:r w:rsidR="00E255B0">
        <w:rPr>
          <w:sz w:val="20"/>
          <w:lang w:val="en-GB"/>
        </w:rPr>
        <w:t xml:space="preserve">  K := 5</w:t>
      </w:r>
      <w:r w:rsidRPr="0029788F">
        <w:rPr>
          <w:sz w:val="20"/>
          <w:lang w:val="en-GB"/>
        </w:rPr>
        <w:t>;</w:t>
      </w:r>
      <w:r w:rsidR="006961BC" w:rsidRPr="0029788F">
        <w:rPr>
          <w:sz w:val="20"/>
          <w:lang w:val="en-GB"/>
        </w:rPr>
        <w:br/>
      </w:r>
      <w:r w:rsidRPr="0029788F">
        <w:rPr>
          <w:sz w:val="20"/>
          <w:lang w:val="en-GB"/>
        </w:rPr>
        <w:t xml:space="preserve">  </w:t>
      </w:r>
      <w:r w:rsidRPr="0029788F">
        <w:rPr>
          <w:b/>
          <w:sz w:val="20"/>
          <w:lang w:val="en-GB"/>
        </w:rPr>
        <w:t>repeat</w:t>
      </w:r>
      <w:r w:rsidRPr="0029788F">
        <w:rPr>
          <w:sz w:val="20"/>
          <w:lang w:val="en-GB"/>
        </w:rPr>
        <w:t xml:space="preserve"> </w:t>
      </w:r>
      <w:r w:rsidRPr="0029788F">
        <w:rPr>
          <w:i/>
          <w:sz w:val="20"/>
          <w:lang w:val="en-GB"/>
        </w:rPr>
        <w:t>{</w:t>
      </w:r>
      <w:r w:rsidR="00901AD6" w:rsidRPr="0029788F">
        <w:rPr>
          <w:i/>
          <w:sz w:val="20"/>
          <w:lang w:val="en-GB"/>
        </w:rPr>
        <w:t xml:space="preserve">The search within </w:t>
      </w:r>
      <w:r w:rsidRPr="0029788F">
        <w:rPr>
          <w:i/>
          <w:sz w:val="20"/>
          <w:lang w:val="en-GB"/>
        </w:rPr>
        <w:t>4</w:t>
      </w:r>
      <w:r w:rsidR="00901AD6" w:rsidRPr="0029788F">
        <w:rPr>
          <w:i/>
          <w:sz w:val="20"/>
          <w:lang w:val="en-GB"/>
        </w:rPr>
        <w:t xml:space="preserve"> productions</w:t>
      </w:r>
      <w:r w:rsidRPr="0029788F">
        <w:rPr>
          <w:i/>
          <w:sz w:val="20"/>
          <w:lang w:val="en-GB"/>
        </w:rPr>
        <w:t xml:space="preserve">. </w:t>
      </w:r>
      <w:r w:rsidR="00901AD6" w:rsidRPr="0029788F">
        <w:rPr>
          <w:i/>
          <w:sz w:val="20"/>
          <w:lang w:val="en-GB"/>
        </w:rPr>
        <w:t xml:space="preserve">Search for cell </w:t>
      </w:r>
      <w:r w:rsidR="00AE286C" w:rsidRPr="0029788F">
        <w:rPr>
          <w:i/>
          <w:sz w:val="20"/>
          <w:lang w:val="en-GB"/>
        </w:rPr>
        <w:t>LABCOPY[UU,VV]</w:t>
      </w:r>
      <w:r w:rsidR="00643CCF">
        <w:rPr>
          <w:i/>
          <w:sz w:val="20"/>
          <w:lang w:val="en-GB"/>
        </w:rPr>
        <w:t>}</w:t>
      </w:r>
      <w:r w:rsidR="00AE286C" w:rsidRPr="0029788F">
        <w:rPr>
          <w:i/>
          <w:sz w:val="20"/>
          <w:lang w:val="en-GB"/>
        </w:rPr>
        <w:br/>
        <w:t xml:space="preserve">         </w:t>
      </w:r>
      <w:r w:rsidR="00643CCF">
        <w:rPr>
          <w:i/>
          <w:sz w:val="20"/>
          <w:lang w:val="en-GB"/>
        </w:rPr>
        <w:t>{</w:t>
      </w:r>
      <w:r w:rsidR="00901AD6" w:rsidRPr="0029788F">
        <w:rPr>
          <w:i/>
          <w:sz w:val="20"/>
          <w:lang w:val="en-GB"/>
        </w:rPr>
        <w:t>with the mark</w:t>
      </w:r>
      <w:r w:rsidR="00AE286C" w:rsidRPr="0029788F">
        <w:rPr>
          <w:i/>
          <w:sz w:val="20"/>
          <w:lang w:val="en-GB"/>
        </w:rPr>
        <w:t xml:space="preserve"> which is 1 less than LABCOPY</w:t>
      </w:r>
      <w:r w:rsidR="00D6342E" w:rsidRPr="0029788F">
        <w:rPr>
          <w:i/>
          <w:sz w:val="20"/>
          <w:lang w:val="en-GB"/>
        </w:rPr>
        <w:t>[U,V]</w:t>
      </w:r>
      <w:r w:rsidR="00AE286C" w:rsidRPr="0029788F">
        <w:rPr>
          <w:i/>
          <w:sz w:val="20"/>
          <w:lang w:val="en-GB"/>
        </w:rPr>
        <w:t>.</w:t>
      </w:r>
      <w:r w:rsidR="00387CC7">
        <w:rPr>
          <w:i/>
          <w:sz w:val="20"/>
          <w:lang w:val="en-GB"/>
        </w:rPr>
        <w:t xml:space="preserve">               </w:t>
      </w:r>
      <w:r w:rsidRPr="0029788F">
        <w:rPr>
          <w:i/>
          <w:sz w:val="20"/>
          <w:lang w:val="en-GB"/>
        </w:rPr>
        <w:t>}</w:t>
      </w:r>
      <w:r w:rsidR="006961BC" w:rsidRPr="0029788F">
        <w:rPr>
          <w:sz w:val="20"/>
          <w:lang w:val="en-GB"/>
        </w:rPr>
        <w:br/>
      </w:r>
      <w:r w:rsidR="00E255B0">
        <w:rPr>
          <w:sz w:val="20"/>
          <w:lang w:val="en-GB"/>
        </w:rPr>
        <w:t xml:space="preserve">    K := K -</w:t>
      </w:r>
      <w:r w:rsidRPr="0029788F">
        <w:rPr>
          <w:sz w:val="20"/>
          <w:lang w:val="en-GB"/>
        </w:rPr>
        <w:t xml:space="preserve"> 1; UU := U + CX[K]; VV := V + CY[K];</w:t>
      </w:r>
      <w:r w:rsidR="006961BC" w:rsidRPr="0029788F">
        <w:rPr>
          <w:sz w:val="20"/>
          <w:lang w:val="en-GB"/>
        </w:rPr>
        <w:br/>
      </w:r>
      <w:r w:rsidRPr="0029788F">
        <w:rPr>
          <w:sz w:val="20"/>
          <w:lang w:val="en-GB"/>
        </w:rPr>
        <w:t xml:space="preserve">    </w:t>
      </w:r>
      <w:r w:rsidRPr="0029788F">
        <w:rPr>
          <w:b/>
          <w:sz w:val="20"/>
          <w:lang w:val="en-GB"/>
        </w:rPr>
        <w:t>if</w:t>
      </w:r>
      <w:r w:rsidRPr="0029788F">
        <w:rPr>
          <w:sz w:val="20"/>
          <w:lang w:val="en-GB"/>
        </w:rPr>
        <w:t xml:space="preserve"> (1 &lt;= UU) </w:t>
      </w:r>
      <w:r w:rsidRPr="0029788F">
        <w:rPr>
          <w:b/>
          <w:sz w:val="20"/>
          <w:lang w:val="en-GB"/>
        </w:rPr>
        <w:t>and</w:t>
      </w:r>
      <w:r w:rsidRPr="0029788F">
        <w:rPr>
          <w:sz w:val="20"/>
          <w:lang w:val="en-GB"/>
        </w:rPr>
        <w:t xml:space="preserve"> (UU &lt;= M) </w:t>
      </w:r>
      <w:r w:rsidRPr="0029788F">
        <w:rPr>
          <w:b/>
          <w:sz w:val="20"/>
          <w:lang w:val="en-GB"/>
        </w:rPr>
        <w:t>and</w:t>
      </w:r>
      <w:r w:rsidRPr="0029788F">
        <w:rPr>
          <w:sz w:val="20"/>
          <w:lang w:val="en-GB"/>
        </w:rPr>
        <w:t xml:space="preserve"> (1 &lt;= VV) </w:t>
      </w:r>
      <w:r w:rsidRPr="0029788F">
        <w:rPr>
          <w:b/>
          <w:sz w:val="20"/>
          <w:lang w:val="en-GB"/>
        </w:rPr>
        <w:t>and</w:t>
      </w:r>
      <w:r w:rsidRPr="0029788F">
        <w:rPr>
          <w:sz w:val="20"/>
          <w:lang w:val="en-GB"/>
        </w:rPr>
        <w:t xml:space="preserve"> (VV &lt;= N)</w:t>
      </w:r>
      <w:r w:rsidR="006961BC" w:rsidRPr="0029788F">
        <w:rPr>
          <w:sz w:val="20"/>
          <w:lang w:val="en-GB"/>
        </w:rPr>
        <w:br/>
      </w:r>
      <w:r w:rsidRPr="0029788F">
        <w:rPr>
          <w:sz w:val="20"/>
          <w:lang w:val="en-GB"/>
        </w:rPr>
        <w:t xml:space="preserve">    </w:t>
      </w:r>
      <w:r w:rsidRPr="0029788F">
        <w:rPr>
          <w:b/>
          <w:sz w:val="20"/>
          <w:lang w:val="en-GB"/>
        </w:rPr>
        <w:t>then</w:t>
      </w:r>
      <w:r w:rsidR="00AE286C" w:rsidRPr="0029788F">
        <w:rPr>
          <w:sz w:val="20"/>
          <w:lang w:val="en-GB"/>
        </w:rPr>
        <w:t xml:space="preserve"> </w:t>
      </w:r>
      <w:r w:rsidR="00AE286C" w:rsidRPr="00643CCF">
        <w:rPr>
          <w:i/>
          <w:sz w:val="20"/>
          <w:lang w:val="en-GB"/>
        </w:rPr>
        <w:t>{Inside the boarders</w:t>
      </w:r>
      <w:r w:rsidR="00643CCF">
        <w:rPr>
          <w:i/>
          <w:sz w:val="20"/>
          <w:lang w:val="en-GB"/>
        </w:rPr>
        <w:t>.</w:t>
      </w:r>
      <w:r w:rsidRPr="00643CCF">
        <w:rPr>
          <w:i/>
          <w:sz w:val="20"/>
          <w:lang w:val="en-GB"/>
        </w:rPr>
        <w:t>}</w:t>
      </w:r>
      <w:r w:rsidR="006961BC" w:rsidRPr="0029788F">
        <w:rPr>
          <w:sz w:val="20"/>
          <w:lang w:val="en-GB"/>
        </w:rPr>
        <w:br/>
      </w:r>
      <w:r w:rsidRPr="0029788F">
        <w:rPr>
          <w:sz w:val="20"/>
          <w:lang w:val="en-GB"/>
        </w:rPr>
        <w:t xml:space="preserve">        </w:t>
      </w:r>
      <w:r w:rsidRPr="0029788F">
        <w:rPr>
          <w:b/>
          <w:sz w:val="20"/>
          <w:lang w:val="en-GB"/>
        </w:rPr>
        <w:t>if</w:t>
      </w:r>
      <w:r w:rsidR="00AE286C" w:rsidRPr="0029788F">
        <w:rPr>
          <w:sz w:val="20"/>
          <w:lang w:val="en-GB"/>
        </w:rPr>
        <w:t xml:space="preserve"> LABCOPY[UU,VV] = LABCOPY</w:t>
      </w:r>
      <w:r w:rsidRPr="0029788F">
        <w:rPr>
          <w:sz w:val="20"/>
          <w:lang w:val="en-GB"/>
        </w:rPr>
        <w:t>[U,V]</w:t>
      </w:r>
      <w:r w:rsidR="00A453B0" w:rsidRPr="0029788F">
        <w:rPr>
          <w:sz w:val="20"/>
          <w:lang w:val="en-GB"/>
        </w:rPr>
        <w:t xml:space="preserve"> </w:t>
      </w:r>
      <w:r w:rsidRPr="0029788F">
        <w:rPr>
          <w:sz w:val="20"/>
          <w:lang w:val="en-GB"/>
        </w:rPr>
        <w:t>– 1</w:t>
      </w:r>
      <w:r w:rsidR="006961BC" w:rsidRPr="0029788F">
        <w:rPr>
          <w:sz w:val="20"/>
          <w:lang w:val="en-GB"/>
        </w:rPr>
        <w:br/>
      </w:r>
      <w:r w:rsidRPr="0029788F">
        <w:rPr>
          <w:sz w:val="20"/>
          <w:lang w:val="en-GB"/>
        </w:rPr>
        <w:t xml:space="preserve">        </w:t>
      </w:r>
      <w:r w:rsidRPr="0029788F">
        <w:rPr>
          <w:b/>
          <w:sz w:val="20"/>
          <w:lang w:val="en-GB"/>
        </w:rPr>
        <w:t>then</w:t>
      </w:r>
      <w:r w:rsidR="006961BC" w:rsidRPr="0029788F">
        <w:rPr>
          <w:sz w:val="20"/>
          <w:lang w:val="en-GB"/>
        </w:rPr>
        <w:br/>
      </w:r>
      <w:r w:rsidRPr="0029788F">
        <w:rPr>
          <w:sz w:val="20"/>
          <w:lang w:val="en-GB"/>
        </w:rPr>
        <w:t xml:space="preserve">        </w:t>
      </w:r>
      <w:r w:rsidRPr="0029788F">
        <w:rPr>
          <w:b/>
          <w:sz w:val="20"/>
          <w:lang w:val="en-GB"/>
        </w:rPr>
        <w:t>begin</w:t>
      </w:r>
      <w:r w:rsidR="006961BC" w:rsidRPr="0029788F">
        <w:rPr>
          <w:sz w:val="20"/>
          <w:lang w:val="en-GB"/>
        </w:rPr>
        <w:br/>
      </w:r>
      <w:r w:rsidRPr="0029788F">
        <w:rPr>
          <w:sz w:val="20"/>
          <w:lang w:val="en-GB"/>
        </w:rPr>
        <w:t xml:space="preserve">         </w:t>
      </w:r>
      <w:r w:rsidR="00AE286C" w:rsidRPr="0029788F">
        <w:rPr>
          <w:sz w:val="20"/>
          <w:lang w:val="en-GB"/>
        </w:rPr>
        <w:t xml:space="preserve"> LAB[UU,VV] := LABCOPY</w:t>
      </w:r>
      <w:r w:rsidR="00D62F59" w:rsidRPr="0029788F">
        <w:rPr>
          <w:sz w:val="20"/>
          <w:lang w:val="en-GB"/>
        </w:rPr>
        <w:t xml:space="preserve">[UU,VV] </w:t>
      </w:r>
      <w:r w:rsidR="00AE286C" w:rsidRPr="0029788F">
        <w:rPr>
          <w:sz w:val="20"/>
          <w:lang w:val="en-GB"/>
        </w:rPr>
        <w:t xml:space="preserve">; </w:t>
      </w:r>
      <w:r w:rsidR="00643CCF">
        <w:rPr>
          <w:sz w:val="20"/>
          <w:lang w:val="en-GB"/>
        </w:rPr>
        <w:t xml:space="preserve"> </w:t>
      </w:r>
      <w:r w:rsidR="00AE286C" w:rsidRPr="0029788F">
        <w:rPr>
          <w:i/>
          <w:sz w:val="20"/>
          <w:lang w:val="en-GB"/>
        </w:rPr>
        <w:t>{Marking a cell in</w:t>
      </w:r>
      <w:r w:rsidRPr="0029788F">
        <w:rPr>
          <w:i/>
          <w:sz w:val="20"/>
          <w:lang w:val="en-GB"/>
        </w:rPr>
        <w:t xml:space="preserve"> LAB</w:t>
      </w:r>
      <w:r w:rsidR="00AE286C" w:rsidRPr="0029788F">
        <w:rPr>
          <w:i/>
          <w:sz w:val="20"/>
          <w:lang w:val="en-GB"/>
        </w:rPr>
        <w:t>.</w:t>
      </w:r>
      <w:r w:rsidR="00643CCF">
        <w:rPr>
          <w:i/>
          <w:sz w:val="20"/>
          <w:lang w:val="en-GB"/>
        </w:rPr>
        <w:t xml:space="preserve">        </w:t>
      </w:r>
      <w:r w:rsidRPr="0029788F">
        <w:rPr>
          <w:i/>
          <w:sz w:val="20"/>
          <w:lang w:val="en-GB"/>
        </w:rPr>
        <w:t>}</w:t>
      </w:r>
      <w:r w:rsidR="006961BC" w:rsidRPr="0029788F">
        <w:rPr>
          <w:sz w:val="20"/>
          <w:lang w:val="en-GB"/>
        </w:rPr>
        <w:br/>
      </w:r>
      <w:r w:rsidRPr="0029788F">
        <w:rPr>
          <w:sz w:val="20"/>
          <w:lang w:val="en-GB"/>
        </w:rPr>
        <w:t xml:space="preserve">     </w:t>
      </w:r>
      <w:r w:rsidR="00E255B0">
        <w:rPr>
          <w:sz w:val="20"/>
          <w:lang w:val="en-GB"/>
        </w:rPr>
        <w:t xml:space="preserve">     U := UU; V := VV; K := 5</w:t>
      </w:r>
      <w:r w:rsidR="00D62F59" w:rsidRPr="0029788F">
        <w:rPr>
          <w:sz w:val="20"/>
          <w:lang w:val="en-GB"/>
        </w:rPr>
        <w:t xml:space="preserve">; </w:t>
      </w:r>
      <w:r w:rsidR="00FC7F62" w:rsidRPr="0029788F">
        <w:rPr>
          <w:sz w:val="20"/>
          <w:lang w:val="en-GB"/>
        </w:rPr>
        <w:t xml:space="preserve">    </w:t>
      </w:r>
      <w:r w:rsidR="00643CCF">
        <w:rPr>
          <w:sz w:val="20"/>
          <w:lang w:val="en-GB"/>
        </w:rPr>
        <w:t xml:space="preserve">  </w:t>
      </w:r>
      <w:r w:rsidR="00AE286C" w:rsidRPr="0029788F">
        <w:rPr>
          <w:i/>
          <w:sz w:val="20"/>
          <w:lang w:val="en-GB"/>
        </w:rPr>
        <w:t>{Swapping the variables.</w:t>
      </w:r>
      <w:r w:rsidR="00643CCF">
        <w:rPr>
          <w:i/>
          <w:sz w:val="20"/>
          <w:lang w:val="en-GB"/>
        </w:rPr>
        <w:t xml:space="preserve">       </w:t>
      </w:r>
      <w:r w:rsidRPr="0029788F">
        <w:rPr>
          <w:i/>
          <w:sz w:val="20"/>
          <w:lang w:val="en-GB"/>
        </w:rPr>
        <w:t>}</w:t>
      </w:r>
      <w:r w:rsidR="006961BC" w:rsidRPr="0029788F">
        <w:rPr>
          <w:sz w:val="20"/>
          <w:lang w:val="en-GB"/>
        </w:rPr>
        <w:br/>
      </w:r>
      <w:r w:rsidRPr="0029788F">
        <w:rPr>
          <w:sz w:val="20"/>
          <w:lang w:val="en-GB"/>
        </w:rPr>
        <w:t xml:space="preserve">        </w:t>
      </w:r>
      <w:r w:rsidRPr="0029788F">
        <w:rPr>
          <w:b/>
          <w:sz w:val="20"/>
          <w:lang w:val="en-GB"/>
        </w:rPr>
        <w:t>end</w:t>
      </w:r>
      <w:r w:rsidRPr="0029788F">
        <w:rPr>
          <w:sz w:val="20"/>
          <w:lang w:val="en-GB"/>
        </w:rPr>
        <w:t>;</w:t>
      </w:r>
      <w:r w:rsidR="006961BC" w:rsidRPr="0029788F">
        <w:rPr>
          <w:sz w:val="20"/>
          <w:lang w:val="en-GB"/>
        </w:rPr>
        <w:br/>
      </w:r>
      <w:r w:rsidRPr="0029788F">
        <w:rPr>
          <w:sz w:val="20"/>
          <w:lang w:val="en-GB"/>
        </w:rPr>
        <w:t xml:space="preserve">  </w:t>
      </w:r>
      <w:r w:rsidRPr="0029788F">
        <w:rPr>
          <w:b/>
          <w:sz w:val="20"/>
          <w:lang w:val="en-GB"/>
        </w:rPr>
        <w:t>until</w:t>
      </w:r>
      <w:r w:rsidRPr="0029788F">
        <w:rPr>
          <w:sz w:val="20"/>
          <w:lang w:val="en-GB"/>
        </w:rPr>
        <w:t xml:space="preserve"> </w:t>
      </w:r>
      <w:r w:rsidR="00AE286C" w:rsidRPr="0029788F">
        <w:rPr>
          <w:sz w:val="20"/>
          <w:lang w:val="en-GB"/>
        </w:rPr>
        <w:t>LABCOPY</w:t>
      </w:r>
      <w:r w:rsidR="00A453B0" w:rsidRPr="0029788F">
        <w:rPr>
          <w:sz w:val="20"/>
          <w:lang w:val="en-GB"/>
        </w:rPr>
        <w:t>[U, V</w:t>
      </w:r>
      <w:r w:rsidRPr="0029788F">
        <w:rPr>
          <w:sz w:val="20"/>
          <w:lang w:val="en-GB"/>
        </w:rPr>
        <w:t>] = 2;</w:t>
      </w:r>
      <w:r w:rsidR="006961BC" w:rsidRPr="0029788F">
        <w:rPr>
          <w:sz w:val="20"/>
          <w:lang w:val="en-GB"/>
        </w:rPr>
        <w:br/>
      </w:r>
      <w:r w:rsidRPr="0029788F">
        <w:rPr>
          <w:b/>
          <w:sz w:val="20"/>
          <w:lang w:val="en-GB"/>
        </w:rPr>
        <w:t>end</w:t>
      </w:r>
      <w:r w:rsidR="003C5D13" w:rsidRPr="0029788F">
        <w:rPr>
          <w:sz w:val="20"/>
          <w:lang w:val="en-GB"/>
        </w:rPr>
        <w:t>; {BACK</w:t>
      </w:r>
      <w:r w:rsidRPr="0029788F">
        <w:rPr>
          <w:sz w:val="20"/>
          <w:lang w:val="en-GB"/>
        </w:rPr>
        <w:t>}</w:t>
      </w:r>
      <w:r w:rsidR="006961BC" w:rsidRPr="0029788F">
        <w:rPr>
          <w:sz w:val="20"/>
          <w:lang w:val="en-GB"/>
        </w:rPr>
        <w:br/>
      </w:r>
      <w:r w:rsidR="006961BC" w:rsidRPr="0029788F">
        <w:rPr>
          <w:sz w:val="20"/>
          <w:lang w:val="en-GB"/>
        </w:rPr>
        <w:br/>
      </w:r>
      <w:r w:rsidRPr="0029788F">
        <w:rPr>
          <w:b/>
          <w:sz w:val="20"/>
          <w:lang w:val="en-GB"/>
        </w:rPr>
        <w:t>begin</w:t>
      </w:r>
      <w:r w:rsidR="00AE286C" w:rsidRPr="0029788F">
        <w:rPr>
          <w:sz w:val="20"/>
          <w:lang w:val="en-GB"/>
        </w:rPr>
        <w:t xml:space="preserve"> </w:t>
      </w:r>
      <w:r w:rsidR="00AE286C" w:rsidRPr="0029788F">
        <w:rPr>
          <w:i/>
          <w:sz w:val="20"/>
          <w:lang w:val="en-GB"/>
        </w:rPr>
        <w:t>{M</w:t>
      </w:r>
      <w:r w:rsidRPr="0029788F">
        <w:rPr>
          <w:i/>
          <w:sz w:val="20"/>
          <w:lang w:val="en-GB"/>
        </w:rPr>
        <w:t>ain program}</w:t>
      </w:r>
      <w:r w:rsidR="006961BC" w:rsidRPr="0029788F">
        <w:rPr>
          <w:sz w:val="20"/>
          <w:lang w:val="en-GB"/>
        </w:rPr>
        <w:br/>
      </w:r>
      <w:r w:rsidR="00AE286C" w:rsidRPr="0029788F">
        <w:rPr>
          <w:sz w:val="20"/>
          <w:lang w:val="en-GB"/>
        </w:rPr>
        <w:t xml:space="preserve">  </w:t>
      </w:r>
      <w:r w:rsidR="007479B5">
        <w:rPr>
          <w:i/>
          <w:sz w:val="20"/>
          <w:lang w:val="en-GB"/>
        </w:rPr>
        <w:t>{ 1.</w:t>
      </w:r>
      <w:r w:rsidR="00AE286C" w:rsidRPr="0029788F">
        <w:rPr>
          <w:i/>
          <w:sz w:val="20"/>
          <w:lang w:val="en-GB"/>
        </w:rPr>
        <w:t xml:space="preserve"> Reading the labyrinth.</w:t>
      </w:r>
      <w:r w:rsidRPr="0029788F">
        <w:rPr>
          <w:i/>
          <w:sz w:val="20"/>
          <w:lang w:val="en-GB"/>
        </w:rPr>
        <w:t>}</w:t>
      </w:r>
      <w:r w:rsidR="006961BC" w:rsidRPr="0029788F">
        <w:rPr>
          <w:sz w:val="20"/>
          <w:lang w:val="en-GB"/>
        </w:rPr>
        <w:br/>
      </w:r>
      <w:r w:rsidRPr="0029788F">
        <w:rPr>
          <w:sz w:val="20"/>
          <w:lang w:val="en-GB"/>
        </w:rPr>
        <w:t xml:space="preserve">  </w:t>
      </w:r>
      <w:r w:rsidRPr="0029788F">
        <w:rPr>
          <w:b/>
          <w:sz w:val="20"/>
          <w:lang w:val="en-GB"/>
        </w:rPr>
        <w:t>for</w:t>
      </w:r>
      <w:r w:rsidRPr="0029788F">
        <w:rPr>
          <w:sz w:val="20"/>
          <w:lang w:val="en-GB"/>
        </w:rPr>
        <w:t xml:space="preserve"> J := N </w:t>
      </w:r>
      <w:r w:rsidRPr="0029788F">
        <w:rPr>
          <w:b/>
          <w:sz w:val="20"/>
          <w:lang w:val="en-GB"/>
        </w:rPr>
        <w:t>downto</w:t>
      </w:r>
      <w:r w:rsidRPr="0029788F">
        <w:rPr>
          <w:sz w:val="20"/>
          <w:lang w:val="en-GB"/>
        </w:rPr>
        <w:t xml:space="preserve"> 1 </w:t>
      </w:r>
      <w:r w:rsidRPr="0029788F">
        <w:rPr>
          <w:b/>
          <w:sz w:val="20"/>
          <w:lang w:val="en-GB"/>
        </w:rPr>
        <w:t>do</w:t>
      </w:r>
      <w:r w:rsidR="006961BC" w:rsidRPr="0029788F">
        <w:rPr>
          <w:sz w:val="20"/>
          <w:lang w:val="en-GB"/>
        </w:rPr>
        <w:br/>
      </w:r>
      <w:r w:rsidRPr="0029788F">
        <w:rPr>
          <w:sz w:val="20"/>
          <w:lang w:val="en-GB"/>
        </w:rPr>
        <w:t xml:space="preserve">  </w:t>
      </w:r>
      <w:r w:rsidRPr="0029788F">
        <w:rPr>
          <w:b/>
          <w:sz w:val="20"/>
          <w:lang w:val="en-GB"/>
        </w:rPr>
        <w:t>begin</w:t>
      </w:r>
      <w:r w:rsidR="006961BC" w:rsidRPr="0029788F">
        <w:rPr>
          <w:sz w:val="20"/>
          <w:lang w:val="en-GB"/>
        </w:rPr>
        <w:br/>
      </w:r>
      <w:r w:rsidRPr="0029788F">
        <w:rPr>
          <w:sz w:val="20"/>
          <w:lang w:val="en-GB"/>
        </w:rPr>
        <w:t xml:space="preserve">    </w:t>
      </w:r>
      <w:r w:rsidRPr="0029788F">
        <w:rPr>
          <w:b/>
          <w:sz w:val="20"/>
          <w:lang w:val="en-GB"/>
        </w:rPr>
        <w:t>for</w:t>
      </w:r>
      <w:r w:rsidRPr="0029788F">
        <w:rPr>
          <w:sz w:val="20"/>
          <w:lang w:val="en-GB"/>
        </w:rPr>
        <w:t xml:space="preserve"> I := 1 </w:t>
      </w:r>
      <w:r w:rsidRPr="0029788F">
        <w:rPr>
          <w:b/>
          <w:sz w:val="20"/>
          <w:lang w:val="en-GB"/>
        </w:rPr>
        <w:t>to</w:t>
      </w:r>
      <w:r w:rsidRPr="0029788F">
        <w:rPr>
          <w:sz w:val="20"/>
          <w:lang w:val="en-GB"/>
        </w:rPr>
        <w:t xml:space="preserve"> M </w:t>
      </w:r>
      <w:r w:rsidRPr="0029788F">
        <w:rPr>
          <w:b/>
          <w:sz w:val="20"/>
          <w:lang w:val="en-GB"/>
        </w:rPr>
        <w:t>do</w:t>
      </w:r>
      <w:r w:rsidR="006961BC" w:rsidRPr="0029788F">
        <w:rPr>
          <w:sz w:val="20"/>
          <w:lang w:val="en-GB"/>
        </w:rPr>
        <w:br/>
      </w:r>
      <w:r w:rsidRPr="0029788F">
        <w:rPr>
          <w:sz w:val="20"/>
          <w:lang w:val="en-GB"/>
        </w:rPr>
        <w:t xml:space="preserve">    </w:t>
      </w:r>
      <w:r w:rsidRPr="0029788F">
        <w:rPr>
          <w:b/>
          <w:sz w:val="20"/>
          <w:lang w:val="en-GB"/>
        </w:rPr>
        <w:t>begin</w:t>
      </w:r>
      <w:r w:rsidRPr="0029788F">
        <w:rPr>
          <w:sz w:val="20"/>
          <w:lang w:val="en-GB"/>
        </w:rPr>
        <w:t xml:space="preserve"> read(LAB[I,J]);</w:t>
      </w:r>
      <w:r w:rsidR="006961BC" w:rsidRPr="0029788F">
        <w:rPr>
          <w:sz w:val="20"/>
          <w:lang w:val="en-GB"/>
        </w:rPr>
        <w:br/>
      </w:r>
      <w:r w:rsidR="00AE286C" w:rsidRPr="0029788F">
        <w:rPr>
          <w:sz w:val="20"/>
          <w:lang w:val="en-GB"/>
        </w:rPr>
        <w:t xml:space="preserve">          LABCOPY</w:t>
      </w:r>
      <w:r w:rsidRPr="0029788F">
        <w:rPr>
          <w:sz w:val="20"/>
          <w:lang w:val="en-GB"/>
        </w:rPr>
        <w:t>[I,J]:= LAB[I,J];</w:t>
      </w:r>
      <w:r w:rsidR="006961BC" w:rsidRPr="0029788F">
        <w:rPr>
          <w:sz w:val="20"/>
          <w:lang w:val="en-GB"/>
        </w:rPr>
        <w:br/>
      </w:r>
      <w:r w:rsidRPr="0029788F">
        <w:rPr>
          <w:sz w:val="20"/>
          <w:lang w:val="en-GB"/>
        </w:rPr>
        <w:t xml:space="preserve">    </w:t>
      </w:r>
      <w:r w:rsidRPr="0029788F">
        <w:rPr>
          <w:b/>
          <w:sz w:val="20"/>
          <w:lang w:val="en-GB"/>
        </w:rPr>
        <w:t>end</w:t>
      </w:r>
      <w:r w:rsidR="006961BC" w:rsidRPr="0029788F">
        <w:rPr>
          <w:sz w:val="20"/>
          <w:lang w:val="en-GB"/>
        </w:rPr>
        <w:br/>
      </w:r>
      <w:r w:rsidRPr="0029788F">
        <w:rPr>
          <w:sz w:val="20"/>
          <w:lang w:val="en-GB"/>
        </w:rPr>
        <w:t xml:space="preserve">    </w:t>
      </w:r>
      <w:r w:rsidRPr="0029788F">
        <w:rPr>
          <w:b/>
          <w:sz w:val="20"/>
          <w:lang w:val="en-GB"/>
        </w:rPr>
        <w:t>readln</w:t>
      </w:r>
      <w:r w:rsidRPr="0029788F">
        <w:rPr>
          <w:sz w:val="20"/>
          <w:lang w:val="en-GB"/>
        </w:rPr>
        <w:t>;</w:t>
      </w:r>
      <w:r w:rsidR="006961BC" w:rsidRPr="0029788F">
        <w:rPr>
          <w:sz w:val="20"/>
          <w:lang w:val="en-GB"/>
        </w:rPr>
        <w:br/>
      </w:r>
      <w:r w:rsidRPr="0029788F">
        <w:rPr>
          <w:sz w:val="20"/>
          <w:lang w:val="en-GB"/>
        </w:rPr>
        <w:t xml:space="preserve">  </w:t>
      </w:r>
      <w:r w:rsidRPr="0029788F">
        <w:rPr>
          <w:b/>
          <w:sz w:val="20"/>
          <w:lang w:val="en-GB"/>
        </w:rPr>
        <w:t>end</w:t>
      </w:r>
      <w:r w:rsidRPr="0029788F">
        <w:rPr>
          <w:sz w:val="20"/>
          <w:lang w:val="en-GB"/>
        </w:rPr>
        <w:t>;</w:t>
      </w:r>
      <w:r w:rsidR="006961BC" w:rsidRPr="0029788F">
        <w:rPr>
          <w:sz w:val="20"/>
          <w:lang w:val="en-GB"/>
        </w:rPr>
        <w:br/>
      </w:r>
      <w:r w:rsidR="00AE286C" w:rsidRPr="0029788F">
        <w:rPr>
          <w:sz w:val="20"/>
          <w:lang w:val="en-GB"/>
        </w:rPr>
        <w:t xml:space="preserve">  </w:t>
      </w:r>
      <w:r w:rsidR="007479B5">
        <w:rPr>
          <w:i/>
          <w:sz w:val="20"/>
          <w:lang w:val="en-GB"/>
        </w:rPr>
        <w:t>{ 2.</w:t>
      </w:r>
      <w:r w:rsidR="00AE286C" w:rsidRPr="0029788F">
        <w:rPr>
          <w:i/>
          <w:sz w:val="20"/>
          <w:lang w:val="en-GB"/>
        </w:rPr>
        <w:t xml:space="preserve"> Reading the starting position of the agent.</w:t>
      </w:r>
      <w:r w:rsidRPr="0029788F">
        <w:rPr>
          <w:i/>
          <w:sz w:val="20"/>
          <w:lang w:val="en-GB"/>
        </w:rPr>
        <w:t>}</w:t>
      </w:r>
      <w:r w:rsidR="006961BC" w:rsidRPr="0029788F">
        <w:rPr>
          <w:sz w:val="20"/>
          <w:lang w:val="en-GB"/>
        </w:rPr>
        <w:br/>
      </w:r>
      <w:r w:rsidR="00AE286C" w:rsidRPr="0029788F">
        <w:rPr>
          <w:sz w:val="20"/>
          <w:lang w:val="en-GB"/>
        </w:rPr>
        <w:t xml:space="preserve">  read(X,Y); LABCOPY</w:t>
      </w:r>
      <w:r w:rsidRPr="0029788F">
        <w:rPr>
          <w:sz w:val="20"/>
          <w:lang w:val="en-GB"/>
        </w:rPr>
        <w:t>[X,Y]:=2;</w:t>
      </w:r>
      <w:r w:rsidR="006961BC" w:rsidRPr="0029788F">
        <w:rPr>
          <w:sz w:val="20"/>
          <w:lang w:val="en-GB"/>
        </w:rPr>
        <w:br/>
      </w:r>
      <w:r w:rsidR="006961BC" w:rsidRPr="0029788F">
        <w:rPr>
          <w:sz w:val="20"/>
          <w:lang w:val="en-GB"/>
        </w:rPr>
        <w:br/>
      </w:r>
      <w:r w:rsidR="00AE286C" w:rsidRPr="0029788F">
        <w:rPr>
          <w:sz w:val="20"/>
          <w:lang w:val="en-GB"/>
        </w:rPr>
        <w:t xml:space="preserve">  </w:t>
      </w:r>
      <w:r w:rsidR="007479B5">
        <w:rPr>
          <w:i/>
          <w:sz w:val="20"/>
          <w:lang w:val="en-GB"/>
        </w:rPr>
        <w:t>{ 3.</w:t>
      </w:r>
      <w:r w:rsidR="00AE286C" w:rsidRPr="0029788F">
        <w:rPr>
          <w:i/>
          <w:sz w:val="20"/>
          <w:lang w:val="en-GB"/>
        </w:rPr>
        <w:t xml:space="preserve"> Initialising 4 production rules</w:t>
      </w:r>
      <w:r w:rsidR="00643CCF">
        <w:rPr>
          <w:i/>
          <w:sz w:val="20"/>
          <w:lang w:val="en-GB"/>
        </w:rPr>
        <w:t>.</w:t>
      </w:r>
      <w:r w:rsidRPr="0029788F">
        <w:rPr>
          <w:i/>
          <w:sz w:val="20"/>
          <w:lang w:val="en-GB"/>
        </w:rPr>
        <w:t>}</w:t>
      </w:r>
      <w:r w:rsidR="006961BC" w:rsidRPr="0029788F">
        <w:rPr>
          <w:sz w:val="20"/>
          <w:lang w:val="en-GB"/>
        </w:rPr>
        <w:br/>
      </w:r>
      <w:r w:rsidRPr="0029788F">
        <w:rPr>
          <w:sz w:val="20"/>
          <w:lang w:val="en-GB"/>
        </w:rPr>
        <w:t xml:space="preserve">  CX[1] := -1; CY</w:t>
      </w:r>
      <w:r w:rsidR="00AE286C" w:rsidRPr="0029788F">
        <w:rPr>
          <w:sz w:val="20"/>
          <w:lang w:val="en-GB"/>
        </w:rPr>
        <w:t xml:space="preserve">[1] :=  0;  </w:t>
      </w:r>
      <w:r w:rsidR="00AE286C" w:rsidRPr="0029788F">
        <w:rPr>
          <w:i/>
          <w:sz w:val="20"/>
          <w:lang w:val="en-GB"/>
        </w:rPr>
        <w:t>{Go West</w:t>
      </w:r>
      <w:r w:rsidRPr="0029788F">
        <w:rPr>
          <w:i/>
          <w:sz w:val="20"/>
          <w:lang w:val="en-GB"/>
        </w:rPr>
        <w:t xml:space="preserve">.   </w:t>
      </w:r>
      <w:r w:rsidR="00AE286C" w:rsidRPr="0029788F">
        <w:rPr>
          <w:i/>
          <w:sz w:val="20"/>
          <w:lang w:val="en-GB"/>
        </w:rPr>
        <w:t xml:space="preserve">  </w:t>
      </w:r>
      <w:r w:rsidRPr="0029788F">
        <w:rPr>
          <w:i/>
          <w:sz w:val="20"/>
          <w:lang w:val="en-GB"/>
        </w:rPr>
        <w:t xml:space="preserve"> 2   }</w:t>
      </w:r>
      <w:r w:rsidR="006961BC" w:rsidRPr="0029788F">
        <w:rPr>
          <w:sz w:val="20"/>
          <w:lang w:val="en-GB"/>
        </w:rPr>
        <w:br/>
      </w:r>
      <w:r w:rsidRPr="0029788F">
        <w:rPr>
          <w:sz w:val="20"/>
          <w:lang w:val="en-GB"/>
        </w:rPr>
        <w:t xml:space="preserve">  CX[2] :=  0; C</w:t>
      </w:r>
      <w:r w:rsidR="00AE286C" w:rsidRPr="0029788F">
        <w:rPr>
          <w:sz w:val="20"/>
          <w:lang w:val="en-GB"/>
        </w:rPr>
        <w:t xml:space="preserve">Y[2] := -1;  </w:t>
      </w:r>
      <w:r w:rsidR="00AE286C" w:rsidRPr="0029788F">
        <w:rPr>
          <w:i/>
          <w:sz w:val="20"/>
          <w:lang w:val="en-GB"/>
        </w:rPr>
        <w:t>{Go South</w:t>
      </w:r>
      <w:r w:rsidRPr="0029788F">
        <w:rPr>
          <w:i/>
          <w:sz w:val="20"/>
          <w:lang w:val="en-GB"/>
        </w:rPr>
        <w:t>.   1 * 3 }</w:t>
      </w:r>
      <w:r w:rsidR="006961BC" w:rsidRPr="0029788F">
        <w:rPr>
          <w:sz w:val="20"/>
          <w:lang w:val="en-GB"/>
        </w:rPr>
        <w:br/>
      </w:r>
      <w:r w:rsidRPr="0029788F">
        <w:rPr>
          <w:sz w:val="20"/>
          <w:lang w:val="en-GB"/>
        </w:rPr>
        <w:t xml:space="preserve">  CX[3] :=  1; </w:t>
      </w:r>
      <w:r w:rsidR="00AE286C" w:rsidRPr="0029788F">
        <w:rPr>
          <w:sz w:val="20"/>
          <w:lang w:val="en-GB"/>
        </w:rPr>
        <w:t xml:space="preserve">CY[3] :=  0;  </w:t>
      </w:r>
      <w:r w:rsidR="00AE286C" w:rsidRPr="0029788F">
        <w:rPr>
          <w:i/>
          <w:sz w:val="20"/>
          <w:lang w:val="en-GB"/>
        </w:rPr>
        <w:t>{Go East</w:t>
      </w:r>
      <w:r w:rsidRPr="0029788F">
        <w:rPr>
          <w:i/>
          <w:sz w:val="20"/>
          <w:lang w:val="en-GB"/>
        </w:rPr>
        <w:t>.      4   }</w:t>
      </w:r>
      <w:r w:rsidR="006961BC" w:rsidRPr="0029788F">
        <w:rPr>
          <w:sz w:val="20"/>
          <w:lang w:val="en-GB"/>
        </w:rPr>
        <w:br/>
      </w:r>
      <w:r w:rsidRPr="0029788F">
        <w:rPr>
          <w:sz w:val="20"/>
          <w:lang w:val="en-GB"/>
        </w:rPr>
        <w:t xml:space="preserve">  CX[4] :=  0; C</w:t>
      </w:r>
      <w:r w:rsidR="00AE286C" w:rsidRPr="0029788F">
        <w:rPr>
          <w:sz w:val="20"/>
          <w:lang w:val="en-GB"/>
        </w:rPr>
        <w:t xml:space="preserve">Y[4] :=  1;  </w:t>
      </w:r>
      <w:r w:rsidR="00AE286C" w:rsidRPr="0029788F">
        <w:rPr>
          <w:i/>
          <w:sz w:val="20"/>
          <w:lang w:val="en-GB"/>
        </w:rPr>
        <w:t>{Go North</w:t>
      </w:r>
      <w:r w:rsidRPr="0029788F">
        <w:rPr>
          <w:i/>
          <w:sz w:val="20"/>
          <w:lang w:val="en-GB"/>
        </w:rPr>
        <w:t>.         }</w:t>
      </w:r>
      <w:r w:rsidR="006961BC" w:rsidRPr="0029788F">
        <w:rPr>
          <w:sz w:val="20"/>
          <w:lang w:val="en-GB"/>
        </w:rPr>
        <w:br/>
      </w:r>
      <w:r w:rsidR="006961BC" w:rsidRPr="0029788F">
        <w:rPr>
          <w:sz w:val="20"/>
          <w:lang w:val="en-GB"/>
        </w:rPr>
        <w:br/>
      </w:r>
      <w:r w:rsidR="00B01D80" w:rsidRPr="0029788F">
        <w:rPr>
          <w:sz w:val="20"/>
          <w:lang w:val="en-GB"/>
        </w:rPr>
        <w:t xml:space="preserve">  </w:t>
      </w:r>
      <w:r w:rsidR="007479B5">
        <w:rPr>
          <w:i/>
          <w:sz w:val="20"/>
          <w:lang w:val="en-GB"/>
        </w:rPr>
        <w:t>{ 4.</w:t>
      </w:r>
      <w:r w:rsidR="00B01D80" w:rsidRPr="0029788F">
        <w:rPr>
          <w:i/>
          <w:sz w:val="20"/>
          <w:lang w:val="en-GB"/>
        </w:rPr>
        <w:t xml:space="preserve"> Assigning initial values.</w:t>
      </w:r>
      <w:r w:rsidRPr="0029788F">
        <w:rPr>
          <w:i/>
          <w:sz w:val="20"/>
          <w:lang w:val="en-GB"/>
        </w:rPr>
        <w:t>}</w:t>
      </w:r>
      <w:r w:rsidR="006961BC" w:rsidRPr="0029788F">
        <w:rPr>
          <w:sz w:val="20"/>
          <w:lang w:val="en-GB"/>
        </w:rPr>
        <w:br/>
      </w:r>
      <w:r w:rsidR="00B01D80" w:rsidRPr="0029788F">
        <w:rPr>
          <w:sz w:val="20"/>
          <w:lang w:val="en-GB"/>
        </w:rPr>
        <w:t xml:space="preserve">  FX[1] := X;  FY[1] := Y;  </w:t>
      </w:r>
      <w:r w:rsidR="00A47CA7" w:rsidRPr="0029788F">
        <w:rPr>
          <w:sz w:val="20"/>
          <w:lang w:val="en-GB"/>
        </w:rPr>
        <w:t>CLOSE</w:t>
      </w:r>
      <w:r w:rsidR="00B01D80" w:rsidRPr="0029788F">
        <w:rPr>
          <w:sz w:val="20"/>
          <w:lang w:val="en-GB"/>
        </w:rPr>
        <w:t xml:space="preserve"> := 1;  </w:t>
      </w:r>
      <w:r w:rsidR="00A47CA7" w:rsidRPr="0029788F">
        <w:rPr>
          <w:sz w:val="20"/>
          <w:lang w:val="en-GB"/>
        </w:rPr>
        <w:t>NEWN</w:t>
      </w:r>
      <w:r w:rsidR="00B01D80" w:rsidRPr="0029788F">
        <w:rPr>
          <w:sz w:val="20"/>
          <w:lang w:val="en-GB"/>
        </w:rPr>
        <w:t xml:space="preserve"> := 1;  YES</w:t>
      </w:r>
      <w:r w:rsidRPr="0029788F">
        <w:rPr>
          <w:sz w:val="20"/>
          <w:lang w:val="en-GB"/>
        </w:rPr>
        <w:t xml:space="preserve"> := </w:t>
      </w:r>
      <w:r w:rsidRPr="0029788F">
        <w:rPr>
          <w:b/>
          <w:sz w:val="20"/>
          <w:lang w:val="en-GB"/>
        </w:rPr>
        <w:t>false</w:t>
      </w:r>
      <w:r w:rsidRPr="0029788F">
        <w:rPr>
          <w:sz w:val="20"/>
          <w:lang w:val="en-GB"/>
        </w:rPr>
        <w:t>;</w:t>
      </w:r>
    </w:p>
    <w:p w:rsidR="00713DB9" w:rsidRPr="0029788F" w:rsidRDefault="00B01D80" w:rsidP="00BD1B8A">
      <w:pPr>
        <w:pStyle w:val="Pseudokodas"/>
        <w:keepNext/>
        <w:keepLines/>
        <w:spacing w:after="240"/>
        <w:rPr>
          <w:sz w:val="20"/>
          <w:lang w:val="en-GB"/>
        </w:rPr>
      </w:pPr>
      <w:r w:rsidRPr="0029788F">
        <w:rPr>
          <w:sz w:val="20"/>
          <w:lang w:val="en-GB"/>
        </w:rPr>
        <w:lastRenderedPageBreak/>
        <w:t xml:space="preserve">  { </w:t>
      </w:r>
      <w:r w:rsidR="007479B5">
        <w:rPr>
          <w:i/>
          <w:sz w:val="20"/>
          <w:lang w:val="en-GB"/>
        </w:rPr>
        <w:t>5.</w:t>
      </w:r>
      <w:r w:rsidRPr="0029788F">
        <w:rPr>
          <w:i/>
          <w:sz w:val="20"/>
          <w:lang w:val="en-GB"/>
        </w:rPr>
        <w:t xml:space="preserve"> Breadt</w:t>
      </w:r>
      <w:r w:rsidR="00BD1B8A" w:rsidRPr="0029788F">
        <w:rPr>
          <w:i/>
          <w:sz w:val="20"/>
          <w:lang w:val="en-GB"/>
        </w:rPr>
        <w:t>h</w:t>
      </w:r>
      <w:r w:rsidRPr="0029788F">
        <w:rPr>
          <w:i/>
          <w:sz w:val="20"/>
          <w:lang w:val="en-GB"/>
        </w:rPr>
        <w:t>-first search</w:t>
      </w:r>
      <w:r w:rsidR="006D0AE2">
        <w:rPr>
          <w:i/>
          <w:sz w:val="20"/>
          <w:lang w:val="en-GB"/>
        </w:rPr>
        <w:t xml:space="preserve"> --</w:t>
      </w:r>
      <w:r w:rsidRPr="0029788F">
        <w:rPr>
          <w:i/>
          <w:sz w:val="20"/>
          <w:lang w:val="en-GB"/>
        </w:rPr>
        <w:t xml:space="preserve"> the “wave” algorithm.</w:t>
      </w:r>
      <w:r w:rsidR="00713DB9" w:rsidRPr="0029788F">
        <w:rPr>
          <w:i/>
          <w:sz w:val="20"/>
          <w:lang w:val="en-GB"/>
        </w:rPr>
        <w:t>}</w:t>
      </w:r>
      <w:r w:rsidR="006961BC" w:rsidRPr="0029788F">
        <w:rPr>
          <w:sz w:val="20"/>
          <w:lang w:val="en-GB"/>
        </w:rPr>
        <w:br/>
      </w:r>
      <w:r w:rsidR="00A2454D" w:rsidRPr="0029788F">
        <w:rPr>
          <w:sz w:val="20"/>
          <w:lang w:val="en-GB"/>
        </w:rPr>
        <w:t xml:space="preserve">    </w:t>
      </w:r>
      <w:r w:rsidR="00A2454D" w:rsidRPr="0029788F">
        <w:rPr>
          <w:b/>
          <w:sz w:val="20"/>
          <w:lang w:val="en-GB"/>
        </w:rPr>
        <w:t>if</w:t>
      </w:r>
      <w:r w:rsidR="00A2454D" w:rsidRPr="0029788F">
        <w:rPr>
          <w:sz w:val="20"/>
          <w:lang w:val="en-GB"/>
        </w:rPr>
        <w:t xml:space="preserve"> (X = 1) </w:t>
      </w:r>
      <w:r w:rsidR="00A2454D" w:rsidRPr="0029788F">
        <w:rPr>
          <w:b/>
          <w:sz w:val="20"/>
          <w:lang w:val="en-GB"/>
        </w:rPr>
        <w:t>or</w:t>
      </w:r>
      <w:r w:rsidR="00A2454D" w:rsidRPr="0029788F">
        <w:rPr>
          <w:sz w:val="20"/>
          <w:lang w:val="en-GB"/>
        </w:rPr>
        <w:t xml:space="preserve">  (X = M) </w:t>
      </w:r>
      <w:r w:rsidR="00A2454D" w:rsidRPr="0029788F">
        <w:rPr>
          <w:b/>
          <w:sz w:val="20"/>
          <w:lang w:val="en-GB"/>
        </w:rPr>
        <w:t>or</w:t>
      </w:r>
      <w:r w:rsidR="00A2454D" w:rsidRPr="0029788F">
        <w:rPr>
          <w:sz w:val="20"/>
          <w:lang w:val="en-GB"/>
        </w:rPr>
        <w:t xml:space="preserve">  (Y = 1) </w:t>
      </w:r>
      <w:r w:rsidR="00A2454D" w:rsidRPr="0029788F">
        <w:rPr>
          <w:b/>
          <w:sz w:val="20"/>
          <w:lang w:val="en-GB"/>
        </w:rPr>
        <w:t>or</w:t>
      </w:r>
      <w:r w:rsidR="00A2454D" w:rsidRPr="0029788F">
        <w:rPr>
          <w:sz w:val="20"/>
          <w:lang w:val="en-GB"/>
        </w:rPr>
        <w:t xml:space="preserve">  (Y = N)</w:t>
      </w:r>
      <w:r w:rsidR="00A2454D" w:rsidRPr="0029788F">
        <w:rPr>
          <w:sz w:val="20"/>
          <w:lang w:val="en-GB"/>
        </w:rPr>
        <w:br/>
        <w:t xml:space="preserve">    </w:t>
      </w:r>
      <w:r w:rsidR="00A2454D" w:rsidRPr="0029788F">
        <w:rPr>
          <w:b/>
          <w:sz w:val="20"/>
          <w:lang w:val="en-GB"/>
        </w:rPr>
        <w:t>then</w:t>
      </w:r>
      <w:r w:rsidR="00291DDD" w:rsidRPr="0029788F">
        <w:rPr>
          <w:b/>
          <w:sz w:val="20"/>
          <w:lang w:val="en-GB"/>
        </w:rPr>
        <w:t xml:space="preserve"> </w:t>
      </w:r>
      <w:r w:rsidR="00291DDD" w:rsidRPr="0029788F">
        <w:rPr>
          <w:i/>
          <w:sz w:val="20"/>
          <w:lang w:val="en-GB"/>
        </w:rPr>
        <w:t>{</w:t>
      </w:r>
      <w:r w:rsidRPr="0029788F">
        <w:rPr>
          <w:i/>
          <w:sz w:val="20"/>
          <w:lang w:val="en-GB"/>
        </w:rPr>
        <w:t>If an exit is reached then finish.}</w:t>
      </w:r>
      <w:r w:rsidR="00A2454D" w:rsidRPr="0029788F">
        <w:rPr>
          <w:sz w:val="20"/>
          <w:lang w:val="en-GB"/>
        </w:rPr>
        <w:br/>
        <w:t xml:space="preserve">   </w:t>
      </w:r>
      <w:r w:rsidR="00592E1F" w:rsidRPr="0029788F">
        <w:rPr>
          <w:sz w:val="20"/>
          <w:lang w:val="en-GB"/>
        </w:rPr>
        <w:t xml:space="preserve">     </w:t>
      </w:r>
      <w:r w:rsidR="00A2454D" w:rsidRPr="0029788F">
        <w:rPr>
          <w:sz w:val="20"/>
          <w:lang w:val="en-GB"/>
        </w:rPr>
        <w:t xml:space="preserve"> </w:t>
      </w:r>
      <w:r w:rsidR="00A2454D" w:rsidRPr="0029788F">
        <w:rPr>
          <w:b/>
          <w:sz w:val="20"/>
          <w:lang w:val="en-GB"/>
        </w:rPr>
        <w:t>begin</w:t>
      </w:r>
      <w:r w:rsidR="00A2454D" w:rsidRPr="0029788F">
        <w:rPr>
          <w:sz w:val="20"/>
          <w:lang w:val="en-GB"/>
        </w:rPr>
        <w:t xml:space="preserve"> </w:t>
      </w:r>
      <w:r w:rsidR="00D6342E" w:rsidRPr="0029788F">
        <w:rPr>
          <w:sz w:val="20"/>
          <w:lang w:val="en-GB"/>
        </w:rPr>
        <w:t>YES</w:t>
      </w:r>
      <w:r w:rsidR="00A2454D" w:rsidRPr="0029788F">
        <w:rPr>
          <w:sz w:val="20"/>
          <w:lang w:val="en-GB"/>
        </w:rPr>
        <w:t xml:space="preserve"> := </w:t>
      </w:r>
      <w:r w:rsidR="00A2454D" w:rsidRPr="0029788F">
        <w:rPr>
          <w:b/>
          <w:sz w:val="20"/>
          <w:lang w:val="en-GB"/>
        </w:rPr>
        <w:t>true</w:t>
      </w:r>
      <w:r w:rsidR="00A2454D" w:rsidRPr="0029788F">
        <w:rPr>
          <w:sz w:val="20"/>
          <w:lang w:val="en-GB"/>
        </w:rPr>
        <w:t>; U</w:t>
      </w:r>
      <w:r w:rsidR="00291DDD" w:rsidRPr="0029788F">
        <w:rPr>
          <w:sz w:val="20"/>
          <w:lang w:val="en-GB"/>
        </w:rPr>
        <w:t xml:space="preserve"> </w:t>
      </w:r>
      <w:r w:rsidR="00A2454D" w:rsidRPr="0029788F">
        <w:rPr>
          <w:sz w:val="20"/>
          <w:lang w:val="en-GB"/>
        </w:rPr>
        <w:t>:= X; V</w:t>
      </w:r>
      <w:r w:rsidR="00291DDD" w:rsidRPr="0029788F">
        <w:rPr>
          <w:sz w:val="20"/>
          <w:lang w:val="en-GB"/>
        </w:rPr>
        <w:t xml:space="preserve"> </w:t>
      </w:r>
      <w:r w:rsidR="00A2454D" w:rsidRPr="0029788F">
        <w:rPr>
          <w:sz w:val="20"/>
          <w:lang w:val="en-GB"/>
        </w:rPr>
        <w:t>:= Y;</w:t>
      </w:r>
      <w:r w:rsidR="00A2454D" w:rsidRPr="0029788F">
        <w:rPr>
          <w:sz w:val="20"/>
          <w:lang w:val="en-GB"/>
        </w:rPr>
        <w:br/>
        <w:t xml:space="preserve">    </w:t>
      </w:r>
      <w:r w:rsidR="00592E1F" w:rsidRPr="0029788F">
        <w:rPr>
          <w:sz w:val="20"/>
          <w:lang w:val="en-GB"/>
        </w:rPr>
        <w:t xml:space="preserve">     </w:t>
      </w:r>
      <w:r w:rsidR="00A2454D" w:rsidRPr="0029788F">
        <w:rPr>
          <w:b/>
          <w:sz w:val="20"/>
          <w:lang w:val="en-GB"/>
        </w:rPr>
        <w:t>end</w:t>
      </w:r>
      <w:r w:rsidR="00A2454D" w:rsidRPr="0029788F">
        <w:rPr>
          <w:sz w:val="20"/>
          <w:lang w:val="en-GB"/>
        </w:rPr>
        <w:t>;</w:t>
      </w:r>
      <w:r w:rsidR="00A2454D" w:rsidRPr="0029788F">
        <w:rPr>
          <w:sz w:val="20"/>
          <w:lang w:val="en-GB"/>
        </w:rPr>
        <w:br/>
      </w:r>
      <w:r w:rsidR="00713DB9" w:rsidRPr="0029788F">
        <w:rPr>
          <w:sz w:val="20"/>
          <w:lang w:val="en-GB"/>
        </w:rPr>
        <w:t xml:space="preserve">    </w:t>
      </w:r>
      <w:r w:rsidR="00713DB9" w:rsidRPr="0029788F">
        <w:rPr>
          <w:b/>
          <w:sz w:val="20"/>
          <w:lang w:val="en-GB"/>
        </w:rPr>
        <w:t>if</w:t>
      </w:r>
      <w:r w:rsidR="00713DB9" w:rsidRPr="0029788F">
        <w:rPr>
          <w:sz w:val="20"/>
          <w:lang w:val="en-GB"/>
        </w:rPr>
        <w:t xml:space="preserve"> (X &gt; 1) </w:t>
      </w:r>
      <w:r w:rsidR="00713DB9" w:rsidRPr="0029788F">
        <w:rPr>
          <w:b/>
          <w:sz w:val="20"/>
          <w:lang w:val="en-GB"/>
        </w:rPr>
        <w:t>and</w:t>
      </w:r>
      <w:r w:rsidR="00713DB9" w:rsidRPr="0029788F">
        <w:rPr>
          <w:sz w:val="20"/>
          <w:lang w:val="en-GB"/>
        </w:rPr>
        <w:t xml:space="preserve"> (X &lt; M) </w:t>
      </w:r>
      <w:r w:rsidR="00713DB9" w:rsidRPr="0029788F">
        <w:rPr>
          <w:b/>
          <w:sz w:val="20"/>
          <w:lang w:val="en-GB"/>
        </w:rPr>
        <w:t>and</w:t>
      </w:r>
      <w:r w:rsidR="00713DB9" w:rsidRPr="0029788F">
        <w:rPr>
          <w:sz w:val="20"/>
          <w:lang w:val="en-GB"/>
        </w:rPr>
        <w:t xml:space="preserve"> (Y &gt; 1) </w:t>
      </w:r>
      <w:r w:rsidR="00713DB9" w:rsidRPr="0029788F">
        <w:rPr>
          <w:b/>
          <w:sz w:val="20"/>
          <w:lang w:val="en-GB"/>
        </w:rPr>
        <w:t>and</w:t>
      </w:r>
      <w:r w:rsidR="00713DB9" w:rsidRPr="0029788F">
        <w:rPr>
          <w:sz w:val="20"/>
          <w:lang w:val="en-GB"/>
        </w:rPr>
        <w:t xml:space="preserve"> (Y &lt; N)</w:t>
      </w:r>
      <w:r w:rsidR="006961BC" w:rsidRPr="0029788F">
        <w:rPr>
          <w:sz w:val="20"/>
          <w:lang w:val="en-GB"/>
        </w:rPr>
        <w:br/>
      </w:r>
      <w:r w:rsidR="00713DB9" w:rsidRPr="0029788F">
        <w:rPr>
          <w:sz w:val="20"/>
          <w:lang w:val="en-GB"/>
        </w:rPr>
        <w:t xml:space="preserve">    </w:t>
      </w:r>
      <w:r w:rsidR="00713DB9" w:rsidRPr="0029788F">
        <w:rPr>
          <w:b/>
          <w:sz w:val="20"/>
          <w:lang w:val="en-GB"/>
        </w:rPr>
        <w:t>then</w:t>
      </w:r>
      <w:r w:rsidR="006961BC" w:rsidRPr="0029788F">
        <w:rPr>
          <w:sz w:val="20"/>
          <w:lang w:val="en-GB"/>
        </w:rPr>
        <w:br/>
      </w:r>
      <w:r w:rsidR="00713DB9" w:rsidRPr="0029788F">
        <w:rPr>
          <w:sz w:val="20"/>
          <w:lang w:val="en-GB"/>
        </w:rPr>
        <w:t xml:space="preserve">    </w:t>
      </w:r>
      <w:r w:rsidR="00713DB9" w:rsidRPr="0029788F">
        <w:rPr>
          <w:b/>
          <w:sz w:val="20"/>
          <w:lang w:val="en-GB"/>
        </w:rPr>
        <w:t>repeat</w:t>
      </w:r>
      <w:r w:rsidR="00A81748" w:rsidRPr="0029788F">
        <w:rPr>
          <w:sz w:val="20"/>
          <w:lang w:val="en-GB"/>
        </w:rPr>
        <w:t xml:space="preserve"> </w:t>
      </w:r>
      <w:r w:rsidR="00643CCF">
        <w:rPr>
          <w:sz w:val="20"/>
          <w:lang w:val="en-GB"/>
        </w:rPr>
        <w:t xml:space="preserve"> </w:t>
      </w:r>
      <w:r w:rsidR="00A81748" w:rsidRPr="0029788F">
        <w:rPr>
          <w:i/>
          <w:sz w:val="20"/>
          <w:lang w:val="en-GB"/>
        </w:rPr>
        <w:t>{The loop through the nodes.</w:t>
      </w:r>
      <w:r w:rsidR="00713DB9" w:rsidRPr="0029788F">
        <w:rPr>
          <w:i/>
          <w:sz w:val="20"/>
          <w:lang w:val="en-GB"/>
        </w:rPr>
        <w:t>}</w:t>
      </w:r>
      <w:r w:rsidR="006961BC" w:rsidRPr="0029788F">
        <w:rPr>
          <w:sz w:val="20"/>
          <w:lang w:val="en-GB"/>
        </w:rPr>
        <w:br/>
      </w:r>
      <w:r w:rsidR="00A47CA7" w:rsidRPr="0029788F">
        <w:rPr>
          <w:sz w:val="20"/>
          <w:lang w:val="en-GB"/>
        </w:rPr>
        <w:t xml:space="preserve">      X := FX[CLOSE</w:t>
      </w:r>
      <w:r w:rsidR="00713DB9" w:rsidRPr="0029788F">
        <w:rPr>
          <w:sz w:val="20"/>
          <w:lang w:val="en-GB"/>
        </w:rPr>
        <w:t>];  Y</w:t>
      </w:r>
      <w:r w:rsidR="00A47CA7" w:rsidRPr="0029788F">
        <w:rPr>
          <w:sz w:val="20"/>
          <w:lang w:val="en-GB"/>
        </w:rPr>
        <w:t xml:space="preserve"> := FY[CLOSE</w:t>
      </w:r>
      <w:r w:rsidR="00713DB9" w:rsidRPr="0029788F">
        <w:rPr>
          <w:sz w:val="20"/>
          <w:lang w:val="en-GB"/>
        </w:rPr>
        <w:t>];</w:t>
      </w:r>
      <w:r w:rsidR="00A81748" w:rsidRPr="0029788F">
        <w:rPr>
          <w:sz w:val="20"/>
          <w:lang w:val="en-GB"/>
        </w:rPr>
        <w:t xml:space="preserve"> </w:t>
      </w:r>
      <w:r w:rsidR="00251364" w:rsidRPr="0029788F">
        <w:rPr>
          <w:i/>
          <w:sz w:val="20"/>
          <w:lang w:val="en-GB"/>
        </w:rPr>
        <w:t>{C</w:t>
      </w:r>
      <w:r w:rsidR="00A81748" w:rsidRPr="0029788F">
        <w:rPr>
          <w:i/>
          <w:sz w:val="20"/>
          <w:lang w:val="en-GB"/>
        </w:rPr>
        <w:t>oordinates of node to be closed.</w:t>
      </w:r>
      <w:r w:rsidR="00713DB9" w:rsidRPr="0029788F">
        <w:rPr>
          <w:i/>
          <w:sz w:val="20"/>
          <w:lang w:val="en-GB"/>
        </w:rPr>
        <w:t>}</w:t>
      </w:r>
      <w:r w:rsidR="006961BC" w:rsidRPr="0029788F">
        <w:rPr>
          <w:sz w:val="20"/>
          <w:lang w:val="en-GB"/>
        </w:rPr>
        <w:br/>
      </w:r>
      <w:r w:rsidR="00713DB9" w:rsidRPr="0029788F">
        <w:rPr>
          <w:sz w:val="20"/>
          <w:lang w:val="en-GB"/>
        </w:rPr>
        <w:t xml:space="preserve">      </w:t>
      </w:r>
      <w:r w:rsidR="006961BC" w:rsidRPr="0029788F">
        <w:rPr>
          <w:sz w:val="20"/>
          <w:lang w:val="en-GB"/>
        </w:rPr>
        <w:t>K := 0;</w:t>
      </w:r>
      <w:r w:rsidR="006961BC" w:rsidRPr="0029788F">
        <w:rPr>
          <w:sz w:val="20"/>
          <w:lang w:val="en-GB"/>
        </w:rPr>
        <w:br/>
      </w:r>
      <w:r w:rsidR="00713DB9" w:rsidRPr="0029788F">
        <w:rPr>
          <w:sz w:val="20"/>
          <w:lang w:val="en-GB"/>
        </w:rPr>
        <w:t xml:space="preserve">      </w:t>
      </w:r>
      <w:r w:rsidR="00713DB9" w:rsidRPr="0029788F">
        <w:rPr>
          <w:b/>
          <w:sz w:val="20"/>
          <w:lang w:val="en-GB"/>
        </w:rPr>
        <w:t>repeat</w:t>
      </w:r>
      <w:r w:rsidR="00A81748" w:rsidRPr="0029788F">
        <w:rPr>
          <w:sz w:val="20"/>
          <w:lang w:val="en-GB"/>
        </w:rPr>
        <w:t xml:space="preserve"> </w:t>
      </w:r>
      <w:r w:rsidR="00643CCF">
        <w:rPr>
          <w:sz w:val="20"/>
          <w:lang w:val="en-GB"/>
        </w:rPr>
        <w:t xml:space="preserve"> </w:t>
      </w:r>
      <w:r w:rsidR="00A81748" w:rsidRPr="0029788F">
        <w:rPr>
          <w:i/>
          <w:sz w:val="20"/>
          <w:lang w:val="en-GB"/>
        </w:rPr>
        <w:t>{The loop trough 4 production rules.</w:t>
      </w:r>
      <w:r w:rsidR="00713DB9" w:rsidRPr="0029788F">
        <w:rPr>
          <w:i/>
          <w:sz w:val="20"/>
          <w:lang w:val="en-GB"/>
        </w:rPr>
        <w:t>}</w:t>
      </w:r>
      <w:r w:rsidR="006961BC" w:rsidRPr="0029788F">
        <w:rPr>
          <w:sz w:val="20"/>
          <w:lang w:val="en-GB"/>
        </w:rPr>
        <w:br/>
      </w:r>
      <w:r w:rsidR="00713DB9" w:rsidRPr="0029788F">
        <w:rPr>
          <w:sz w:val="20"/>
          <w:lang w:val="en-GB"/>
        </w:rPr>
        <w:t xml:space="preserve">        K := K + 1;  U := X + CX[K];  V := Y + CY[K];</w:t>
      </w:r>
      <w:r w:rsidR="006961BC" w:rsidRPr="0029788F">
        <w:rPr>
          <w:sz w:val="20"/>
          <w:lang w:val="en-GB"/>
        </w:rPr>
        <w:br/>
      </w:r>
      <w:r w:rsidR="00713DB9" w:rsidRPr="0029788F">
        <w:rPr>
          <w:sz w:val="20"/>
          <w:lang w:val="en-GB"/>
        </w:rPr>
        <w:t xml:space="preserve">        </w:t>
      </w:r>
      <w:r w:rsidR="00713DB9" w:rsidRPr="0029788F">
        <w:rPr>
          <w:b/>
          <w:sz w:val="20"/>
          <w:lang w:val="en-GB"/>
        </w:rPr>
        <w:t>if</w:t>
      </w:r>
      <w:r w:rsidR="00A81748" w:rsidRPr="0029788F">
        <w:rPr>
          <w:sz w:val="20"/>
          <w:lang w:val="en-GB"/>
        </w:rPr>
        <w:t xml:space="preserve"> LABCOPY[U, V] = 0 {</w:t>
      </w:r>
      <w:r w:rsidR="00A81748" w:rsidRPr="0029788F">
        <w:rPr>
          <w:i/>
          <w:sz w:val="20"/>
          <w:lang w:val="en-GB"/>
        </w:rPr>
        <w:t>The cell is free.</w:t>
      </w:r>
      <w:r w:rsidR="00713DB9" w:rsidRPr="0029788F">
        <w:rPr>
          <w:i/>
          <w:sz w:val="20"/>
          <w:lang w:val="en-GB"/>
        </w:rPr>
        <w:t>}</w:t>
      </w:r>
      <w:r w:rsidR="006961BC" w:rsidRPr="0029788F">
        <w:rPr>
          <w:sz w:val="20"/>
          <w:lang w:val="en-GB"/>
        </w:rPr>
        <w:br/>
      </w:r>
      <w:r w:rsidR="00713DB9" w:rsidRPr="0029788F">
        <w:rPr>
          <w:sz w:val="20"/>
          <w:lang w:val="en-GB"/>
        </w:rPr>
        <w:t xml:space="preserve">        </w:t>
      </w:r>
      <w:r w:rsidR="00713DB9" w:rsidRPr="0029788F">
        <w:rPr>
          <w:b/>
          <w:sz w:val="20"/>
          <w:lang w:val="en-GB"/>
        </w:rPr>
        <w:t>then</w:t>
      </w:r>
      <w:r w:rsidR="00713DB9" w:rsidRPr="0029788F">
        <w:rPr>
          <w:sz w:val="20"/>
          <w:lang w:val="en-GB"/>
        </w:rPr>
        <w:t xml:space="preserve"> </w:t>
      </w:r>
      <w:r w:rsidR="00713DB9" w:rsidRPr="0029788F">
        <w:rPr>
          <w:b/>
          <w:sz w:val="20"/>
          <w:lang w:val="en-GB"/>
        </w:rPr>
        <w:t>begin</w:t>
      </w:r>
      <w:r w:rsidR="006961BC" w:rsidRPr="0029788F">
        <w:rPr>
          <w:sz w:val="20"/>
          <w:lang w:val="en-GB"/>
        </w:rPr>
        <w:br/>
      </w:r>
      <w:r w:rsidR="00A81748" w:rsidRPr="0029788F">
        <w:rPr>
          <w:sz w:val="20"/>
          <w:lang w:val="en-GB"/>
        </w:rPr>
        <w:t xml:space="preserve">               LABCOPY</w:t>
      </w:r>
      <w:r w:rsidR="00713DB9" w:rsidRPr="0029788F">
        <w:rPr>
          <w:sz w:val="20"/>
          <w:lang w:val="en-GB"/>
        </w:rPr>
        <w:t>[U,V] := LA</w:t>
      </w:r>
      <w:r w:rsidR="00A81748" w:rsidRPr="0029788F">
        <w:rPr>
          <w:sz w:val="20"/>
          <w:lang w:val="en-GB"/>
        </w:rPr>
        <w:t>BCOPY</w:t>
      </w:r>
      <w:r w:rsidR="00713DB9" w:rsidRPr="0029788F">
        <w:rPr>
          <w:sz w:val="20"/>
          <w:lang w:val="en-GB"/>
        </w:rPr>
        <w:t>[X,</w:t>
      </w:r>
      <w:r w:rsidR="00CC1855" w:rsidRPr="0029788F">
        <w:rPr>
          <w:sz w:val="20"/>
          <w:lang w:val="en-GB"/>
        </w:rPr>
        <w:t xml:space="preserve">Y] + 1; </w:t>
      </w:r>
      <w:r w:rsidR="00643CCF">
        <w:rPr>
          <w:sz w:val="20"/>
          <w:lang w:val="en-GB"/>
        </w:rPr>
        <w:t xml:space="preserve">      </w:t>
      </w:r>
      <w:r w:rsidR="00CC1855" w:rsidRPr="0029788F">
        <w:rPr>
          <w:i/>
          <w:sz w:val="20"/>
          <w:lang w:val="en-GB"/>
        </w:rPr>
        <w:t>{</w:t>
      </w:r>
      <w:r w:rsidR="00A81748" w:rsidRPr="0029788F">
        <w:rPr>
          <w:i/>
          <w:sz w:val="20"/>
          <w:lang w:val="en-GB"/>
        </w:rPr>
        <w:t>New wave’s number.}</w:t>
      </w:r>
      <w:r w:rsidR="006961BC" w:rsidRPr="0029788F">
        <w:rPr>
          <w:sz w:val="20"/>
          <w:lang w:val="en-GB"/>
        </w:rPr>
        <w:br/>
      </w:r>
      <w:r w:rsidR="00713DB9" w:rsidRPr="0029788F">
        <w:rPr>
          <w:sz w:val="20"/>
          <w:lang w:val="en-GB"/>
        </w:rPr>
        <w:t xml:space="preserve">               </w:t>
      </w:r>
      <w:r w:rsidR="00713DB9" w:rsidRPr="0029788F">
        <w:rPr>
          <w:b/>
          <w:sz w:val="20"/>
          <w:lang w:val="en-GB"/>
        </w:rPr>
        <w:t>if</w:t>
      </w:r>
      <w:r w:rsidR="00713DB9" w:rsidRPr="0029788F">
        <w:rPr>
          <w:sz w:val="20"/>
          <w:lang w:val="en-GB"/>
        </w:rPr>
        <w:t xml:space="preserve"> (U = 1) </w:t>
      </w:r>
      <w:r w:rsidR="00713DB9" w:rsidRPr="0029788F">
        <w:rPr>
          <w:b/>
          <w:sz w:val="20"/>
          <w:lang w:val="en-GB"/>
        </w:rPr>
        <w:t>or</w:t>
      </w:r>
      <w:r w:rsidR="00713DB9" w:rsidRPr="0029788F">
        <w:rPr>
          <w:sz w:val="20"/>
          <w:lang w:val="en-GB"/>
        </w:rPr>
        <w:t xml:space="preserve"> (U = M) </w:t>
      </w:r>
      <w:r w:rsidR="00713DB9" w:rsidRPr="0029788F">
        <w:rPr>
          <w:b/>
          <w:sz w:val="20"/>
          <w:lang w:val="en-GB"/>
        </w:rPr>
        <w:t>or</w:t>
      </w:r>
      <w:r w:rsidR="00713DB9" w:rsidRPr="0029788F">
        <w:rPr>
          <w:sz w:val="20"/>
          <w:lang w:val="en-GB"/>
        </w:rPr>
        <w:t xml:space="preserve"> (V = 1) </w:t>
      </w:r>
      <w:r w:rsidR="00713DB9" w:rsidRPr="0029788F">
        <w:rPr>
          <w:b/>
          <w:sz w:val="20"/>
          <w:lang w:val="en-GB"/>
        </w:rPr>
        <w:t>or</w:t>
      </w:r>
      <w:r w:rsidR="00A81748" w:rsidRPr="0029788F">
        <w:rPr>
          <w:sz w:val="20"/>
          <w:lang w:val="en-GB"/>
        </w:rPr>
        <w:t xml:space="preserve"> (V = N) </w:t>
      </w:r>
      <w:r w:rsidR="00A81748" w:rsidRPr="0029788F">
        <w:rPr>
          <w:i/>
          <w:sz w:val="20"/>
          <w:lang w:val="en-GB"/>
        </w:rPr>
        <w:t>{Boarder.</w:t>
      </w:r>
      <w:r w:rsidR="00643CCF">
        <w:rPr>
          <w:i/>
          <w:sz w:val="20"/>
          <w:lang w:val="en-GB"/>
        </w:rPr>
        <w:t xml:space="preserve">      </w:t>
      </w:r>
      <w:r w:rsidR="00713DB9" w:rsidRPr="0029788F">
        <w:rPr>
          <w:i/>
          <w:sz w:val="20"/>
          <w:lang w:val="en-GB"/>
        </w:rPr>
        <w:t>}</w:t>
      </w:r>
      <w:r w:rsidR="006961BC" w:rsidRPr="0029788F">
        <w:rPr>
          <w:sz w:val="20"/>
          <w:lang w:val="en-GB"/>
        </w:rPr>
        <w:br/>
      </w:r>
      <w:r w:rsidR="00713DB9" w:rsidRPr="0029788F">
        <w:rPr>
          <w:sz w:val="20"/>
          <w:lang w:val="en-GB"/>
        </w:rPr>
        <w:t xml:space="preserve">               </w:t>
      </w:r>
      <w:r w:rsidR="00713DB9" w:rsidRPr="0029788F">
        <w:rPr>
          <w:b/>
          <w:sz w:val="20"/>
          <w:lang w:val="en-GB"/>
        </w:rPr>
        <w:t>then</w:t>
      </w:r>
      <w:r w:rsidR="00713DB9" w:rsidRPr="0029788F">
        <w:rPr>
          <w:sz w:val="20"/>
          <w:lang w:val="en-GB"/>
        </w:rPr>
        <w:t xml:space="preserve"> </w:t>
      </w:r>
      <w:r w:rsidR="00D6342E" w:rsidRPr="0029788F">
        <w:rPr>
          <w:sz w:val="20"/>
          <w:lang w:val="en-GB"/>
        </w:rPr>
        <w:t>YES</w:t>
      </w:r>
      <w:r w:rsidR="00713DB9" w:rsidRPr="0029788F">
        <w:rPr>
          <w:sz w:val="20"/>
          <w:lang w:val="en-GB"/>
        </w:rPr>
        <w:t xml:space="preserve"> := </w:t>
      </w:r>
      <w:r w:rsidR="00713DB9" w:rsidRPr="0029788F">
        <w:rPr>
          <w:b/>
          <w:sz w:val="20"/>
          <w:lang w:val="en-GB"/>
        </w:rPr>
        <w:t>true</w:t>
      </w:r>
      <w:r w:rsidR="00713DB9" w:rsidRPr="0029788F">
        <w:rPr>
          <w:sz w:val="20"/>
          <w:lang w:val="en-GB"/>
        </w:rPr>
        <w:t xml:space="preserve">; </w:t>
      </w:r>
      <w:r w:rsidR="00A81748" w:rsidRPr="0029788F">
        <w:rPr>
          <w:i/>
          <w:sz w:val="20"/>
          <w:lang w:val="en-GB"/>
        </w:rPr>
        <w:t>{Success</w:t>
      </w:r>
      <w:r w:rsidR="003C5D13" w:rsidRPr="0029788F">
        <w:rPr>
          <w:i/>
          <w:sz w:val="20"/>
          <w:lang w:val="en-GB"/>
        </w:rPr>
        <w:t xml:space="preserve">. </w:t>
      </w:r>
      <w:r w:rsidR="00A81748" w:rsidRPr="0029788F">
        <w:rPr>
          <w:i/>
          <w:sz w:val="20"/>
          <w:lang w:val="en-GB"/>
        </w:rPr>
        <w:t>Here</w:t>
      </w:r>
      <w:r w:rsidR="003C5D13" w:rsidRPr="0029788F">
        <w:rPr>
          <w:i/>
          <w:sz w:val="20"/>
          <w:lang w:val="en-GB"/>
        </w:rPr>
        <w:t xml:space="preserve"> BACK</w:t>
      </w:r>
      <w:r w:rsidR="00713DB9" w:rsidRPr="0029788F">
        <w:rPr>
          <w:i/>
          <w:sz w:val="20"/>
          <w:lang w:val="en-GB"/>
        </w:rPr>
        <w:t>(U,V)</w:t>
      </w:r>
      <w:r w:rsidR="00A81748" w:rsidRPr="0029788F">
        <w:rPr>
          <w:i/>
          <w:sz w:val="20"/>
          <w:lang w:val="en-GB"/>
        </w:rPr>
        <w:t xml:space="preserve"> could be called.</w:t>
      </w:r>
      <w:r w:rsidR="00713DB9" w:rsidRPr="0029788F">
        <w:rPr>
          <w:i/>
          <w:sz w:val="20"/>
          <w:lang w:val="en-GB"/>
        </w:rPr>
        <w:t>}</w:t>
      </w:r>
      <w:r w:rsidR="006961BC" w:rsidRPr="0029788F">
        <w:rPr>
          <w:sz w:val="20"/>
          <w:lang w:val="en-GB"/>
        </w:rPr>
        <w:br/>
      </w:r>
      <w:r w:rsidR="00713DB9" w:rsidRPr="0029788F">
        <w:rPr>
          <w:sz w:val="20"/>
          <w:lang w:val="en-GB"/>
        </w:rPr>
        <w:t xml:space="preserve">               </w:t>
      </w:r>
      <w:r w:rsidR="00713DB9" w:rsidRPr="0029788F">
        <w:rPr>
          <w:b/>
          <w:sz w:val="20"/>
          <w:lang w:val="en-GB"/>
        </w:rPr>
        <w:t>else</w:t>
      </w:r>
      <w:r w:rsidR="00713DB9" w:rsidRPr="0029788F">
        <w:rPr>
          <w:sz w:val="20"/>
          <w:lang w:val="en-GB"/>
        </w:rPr>
        <w:t xml:space="preserve"> </w:t>
      </w:r>
      <w:r w:rsidR="00713DB9" w:rsidRPr="0029788F">
        <w:rPr>
          <w:b/>
          <w:sz w:val="20"/>
          <w:lang w:val="en-GB"/>
        </w:rPr>
        <w:t>begin</w:t>
      </w:r>
      <w:r w:rsidR="00713DB9" w:rsidRPr="0029788F">
        <w:rPr>
          <w:sz w:val="20"/>
          <w:lang w:val="en-GB"/>
        </w:rPr>
        <w:t xml:space="preserve"> </w:t>
      </w:r>
      <w:r w:rsidR="00643CCF">
        <w:rPr>
          <w:sz w:val="20"/>
          <w:lang w:val="en-GB"/>
        </w:rPr>
        <w:t xml:space="preserve"> </w:t>
      </w:r>
      <w:r w:rsidR="00713DB9" w:rsidRPr="0029788F">
        <w:rPr>
          <w:i/>
          <w:sz w:val="20"/>
          <w:lang w:val="en-GB"/>
        </w:rPr>
        <w:t>{</w:t>
      </w:r>
      <w:r w:rsidR="00A81748" w:rsidRPr="0029788F">
        <w:rPr>
          <w:i/>
          <w:sz w:val="20"/>
          <w:lang w:val="en-GB"/>
        </w:rPr>
        <w:t>Placing a newly opened node into front’s end.</w:t>
      </w:r>
      <w:r w:rsidR="00643CCF">
        <w:rPr>
          <w:i/>
          <w:sz w:val="20"/>
          <w:lang w:val="en-GB"/>
        </w:rPr>
        <w:t xml:space="preserve"> </w:t>
      </w:r>
      <w:r w:rsidR="00713DB9" w:rsidRPr="0029788F">
        <w:rPr>
          <w:i/>
          <w:sz w:val="20"/>
          <w:lang w:val="en-GB"/>
        </w:rPr>
        <w:t>}</w:t>
      </w:r>
      <w:r w:rsidR="006961BC" w:rsidRPr="0029788F">
        <w:rPr>
          <w:sz w:val="20"/>
          <w:lang w:val="en-GB"/>
        </w:rPr>
        <w:br/>
      </w:r>
      <w:r w:rsidR="00713DB9" w:rsidRPr="0029788F">
        <w:rPr>
          <w:sz w:val="20"/>
          <w:lang w:val="en-GB"/>
        </w:rPr>
        <w:t xml:space="preserve">         </w:t>
      </w:r>
      <w:r w:rsidR="00BD1B8A" w:rsidRPr="0029788F">
        <w:rPr>
          <w:sz w:val="20"/>
          <w:lang w:val="en-GB"/>
        </w:rPr>
        <w:t xml:space="preserve">             </w:t>
      </w:r>
      <w:r w:rsidR="00A81748" w:rsidRPr="0029788F">
        <w:rPr>
          <w:sz w:val="20"/>
          <w:lang w:val="en-GB"/>
        </w:rPr>
        <w:t>N</w:t>
      </w:r>
      <w:r w:rsidR="00A47CA7" w:rsidRPr="0029788F">
        <w:rPr>
          <w:sz w:val="20"/>
          <w:lang w:val="en-GB"/>
        </w:rPr>
        <w:t>EWN</w:t>
      </w:r>
      <w:r w:rsidR="00A81748" w:rsidRPr="0029788F">
        <w:rPr>
          <w:sz w:val="20"/>
          <w:lang w:val="en-GB"/>
        </w:rPr>
        <w:t xml:space="preserve"> := </w:t>
      </w:r>
      <w:r w:rsidR="00A47CA7" w:rsidRPr="0029788F">
        <w:rPr>
          <w:sz w:val="20"/>
          <w:lang w:val="en-GB"/>
        </w:rPr>
        <w:t>NEWN</w:t>
      </w:r>
      <w:r w:rsidR="00BD1B8A" w:rsidRPr="0029788F">
        <w:rPr>
          <w:sz w:val="20"/>
          <w:lang w:val="en-GB"/>
        </w:rPr>
        <w:t xml:space="preserve"> </w:t>
      </w:r>
      <w:r w:rsidR="00CC1855" w:rsidRPr="0029788F">
        <w:rPr>
          <w:sz w:val="20"/>
          <w:lang w:val="en-GB"/>
        </w:rPr>
        <w:t>+</w:t>
      </w:r>
      <w:r w:rsidR="00BD1B8A" w:rsidRPr="0029788F">
        <w:rPr>
          <w:sz w:val="20"/>
          <w:lang w:val="en-GB"/>
        </w:rPr>
        <w:t xml:space="preserve"> 1;</w:t>
      </w:r>
      <w:r w:rsidR="00A47CA7" w:rsidRPr="0029788F">
        <w:rPr>
          <w:sz w:val="20"/>
          <w:lang w:val="en-GB"/>
        </w:rPr>
        <w:t xml:space="preserve"> </w:t>
      </w:r>
      <w:r w:rsidR="00BD1B8A" w:rsidRPr="0029788F">
        <w:rPr>
          <w:sz w:val="20"/>
          <w:lang w:val="en-GB"/>
        </w:rPr>
        <w:t>FX[</w:t>
      </w:r>
      <w:r w:rsidR="00A47CA7" w:rsidRPr="0029788F">
        <w:rPr>
          <w:sz w:val="20"/>
          <w:lang w:val="en-GB"/>
        </w:rPr>
        <w:t>NEWN</w:t>
      </w:r>
      <w:r w:rsidR="00BD1B8A" w:rsidRPr="0029788F">
        <w:rPr>
          <w:sz w:val="20"/>
          <w:lang w:val="en-GB"/>
        </w:rPr>
        <w:t>] := U; FY[</w:t>
      </w:r>
      <w:r w:rsidR="00A47CA7" w:rsidRPr="0029788F">
        <w:rPr>
          <w:sz w:val="20"/>
          <w:lang w:val="en-GB"/>
        </w:rPr>
        <w:t>NEWN</w:t>
      </w:r>
      <w:r w:rsidR="00713DB9" w:rsidRPr="0029788F">
        <w:rPr>
          <w:sz w:val="20"/>
          <w:lang w:val="en-GB"/>
        </w:rPr>
        <w:t>] := V;</w:t>
      </w:r>
      <w:r w:rsidR="006961BC" w:rsidRPr="0029788F">
        <w:rPr>
          <w:sz w:val="20"/>
          <w:lang w:val="en-GB"/>
        </w:rPr>
        <w:br/>
      </w:r>
      <w:r w:rsidR="00713DB9" w:rsidRPr="0029788F">
        <w:rPr>
          <w:sz w:val="20"/>
          <w:lang w:val="en-GB"/>
        </w:rPr>
        <w:t xml:space="preserve">                    </w:t>
      </w:r>
      <w:r w:rsidR="00713DB9" w:rsidRPr="0029788F">
        <w:rPr>
          <w:b/>
          <w:sz w:val="20"/>
          <w:lang w:val="en-GB"/>
        </w:rPr>
        <w:t>end</w:t>
      </w:r>
      <w:r w:rsidR="00713DB9" w:rsidRPr="0029788F">
        <w:rPr>
          <w:sz w:val="20"/>
          <w:lang w:val="en-GB"/>
        </w:rPr>
        <w:t>;</w:t>
      </w:r>
      <w:r w:rsidR="006961BC" w:rsidRPr="0029788F">
        <w:rPr>
          <w:sz w:val="20"/>
          <w:lang w:val="en-GB"/>
        </w:rPr>
        <w:br/>
      </w:r>
      <w:r w:rsidR="00713DB9" w:rsidRPr="0029788F">
        <w:rPr>
          <w:sz w:val="20"/>
          <w:lang w:val="en-GB"/>
        </w:rPr>
        <w:t xml:space="preserve">             </w:t>
      </w:r>
      <w:r w:rsidR="00713DB9" w:rsidRPr="0029788F">
        <w:rPr>
          <w:b/>
          <w:sz w:val="20"/>
          <w:lang w:val="en-GB"/>
        </w:rPr>
        <w:t>end</w:t>
      </w:r>
      <w:r w:rsidR="00713DB9" w:rsidRPr="0029788F">
        <w:rPr>
          <w:sz w:val="20"/>
          <w:lang w:val="en-GB"/>
        </w:rPr>
        <w:t>;</w:t>
      </w:r>
      <w:r w:rsidR="006961BC" w:rsidRPr="0029788F">
        <w:rPr>
          <w:sz w:val="20"/>
          <w:lang w:val="en-GB"/>
        </w:rPr>
        <w:br/>
      </w:r>
      <w:r w:rsidR="00713DB9" w:rsidRPr="0029788F">
        <w:rPr>
          <w:sz w:val="20"/>
          <w:lang w:val="en-GB"/>
        </w:rPr>
        <w:t xml:space="preserve">      </w:t>
      </w:r>
      <w:r w:rsidR="00713DB9" w:rsidRPr="0029788F">
        <w:rPr>
          <w:b/>
          <w:sz w:val="20"/>
          <w:lang w:val="en-GB"/>
        </w:rPr>
        <w:t>until</w:t>
      </w:r>
      <w:r w:rsidR="00713DB9" w:rsidRPr="0029788F">
        <w:rPr>
          <w:sz w:val="20"/>
          <w:lang w:val="en-GB"/>
        </w:rPr>
        <w:t xml:space="preserve"> (K = 4) </w:t>
      </w:r>
      <w:r w:rsidR="00713DB9" w:rsidRPr="0029788F">
        <w:rPr>
          <w:b/>
          <w:sz w:val="20"/>
          <w:lang w:val="en-GB"/>
        </w:rPr>
        <w:t>or</w:t>
      </w:r>
      <w:r w:rsidR="00713DB9" w:rsidRPr="0029788F">
        <w:rPr>
          <w:sz w:val="20"/>
          <w:lang w:val="en-GB"/>
        </w:rPr>
        <w:t xml:space="preserve"> </w:t>
      </w:r>
      <w:r w:rsidR="00D6342E" w:rsidRPr="0029788F">
        <w:rPr>
          <w:sz w:val="20"/>
          <w:lang w:val="en-GB"/>
        </w:rPr>
        <w:t>YES</w:t>
      </w:r>
      <w:r w:rsidR="00713DB9" w:rsidRPr="0029788F">
        <w:rPr>
          <w:sz w:val="20"/>
          <w:lang w:val="en-GB"/>
        </w:rPr>
        <w:t xml:space="preserve">; </w:t>
      </w:r>
      <w:r w:rsidR="00643CCF">
        <w:rPr>
          <w:sz w:val="20"/>
          <w:lang w:val="en-GB"/>
        </w:rPr>
        <w:t xml:space="preserve"> </w:t>
      </w:r>
      <w:r w:rsidR="00713DB9" w:rsidRPr="0029788F">
        <w:rPr>
          <w:i/>
          <w:sz w:val="20"/>
          <w:lang w:val="en-GB"/>
        </w:rPr>
        <w:t>{</w:t>
      </w:r>
      <w:r w:rsidR="00BD1B8A" w:rsidRPr="0029788F">
        <w:rPr>
          <w:i/>
          <w:sz w:val="20"/>
          <w:lang w:val="en-GB"/>
        </w:rPr>
        <w:t>Each of 4 productions is checked or success.</w:t>
      </w:r>
      <w:r w:rsidR="00713DB9" w:rsidRPr="0029788F">
        <w:rPr>
          <w:i/>
          <w:sz w:val="20"/>
          <w:lang w:val="en-GB"/>
        </w:rPr>
        <w:t>}</w:t>
      </w:r>
      <w:r w:rsidR="006961BC" w:rsidRPr="0029788F">
        <w:rPr>
          <w:sz w:val="20"/>
          <w:lang w:val="en-GB"/>
        </w:rPr>
        <w:br/>
      </w:r>
      <w:r w:rsidR="00BD1B8A" w:rsidRPr="0029788F">
        <w:rPr>
          <w:sz w:val="20"/>
          <w:lang w:val="en-GB"/>
        </w:rPr>
        <w:t xml:space="preserve">      </w:t>
      </w:r>
      <w:r w:rsidR="00A47CA7" w:rsidRPr="0029788F">
        <w:rPr>
          <w:sz w:val="20"/>
          <w:lang w:val="en-GB"/>
        </w:rPr>
        <w:t>CLOSE</w:t>
      </w:r>
      <w:r w:rsidR="00BD1B8A" w:rsidRPr="0029788F">
        <w:rPr>
          <w:sz w:val="20"/>
          <w:lang w:val="en-GB"/>
        </w:rPr>
        <w:t xml:space="preserve"> := </w:t>
      </w:r>
      <w:r w:rsidR="00A47CA7" w:rsidRPr="0029788F">
        <w:rPr>
          <w:sz w:val="20"/>
          <w:lang w:val="en-GB"/>
        </w:rPr>
        <w:t>CLOSE</w:t>
      </w:r>
      <w:r w:rsidR="00BD1B8A" w:rsidRPr="0029788F">
        <w:rPr>
          <w:sz w:val="20"/>
          <w:lang w:val="en-GB"/>
        </w:rPr>
        <w:t xml:space="preserve"> + 1;</w:t>
      </w:r>
      <w:r w:rsidR="00A47CA7" w:rsidRPr="0029788F">
        <w:rPr>
          <w:sz w:val="20"/>
          <w:lang w:val="en-GB"/>
        </w:rPr>
        <w:t xml:space="preserve">   </w:t>
      </w:r>
      <w:r w:rsidR="00643CCF">
        <w:rPr>
          <w:sz w:val="20"/>
          <w:lang w:val="en-GB"/>
        </w:rPr>
        <w:t xml:space="preserve"> </w:t>
      </w:r>
      <w:r w:rsidR="00BD1B8A" w:rsidRPr="0029788F">
        <w:rPr>
          <w:i/>
          <w:sz w:val="20"/>
          <w:lang w:val="en-GB"/>
        </w:rPr>
        <w:t>{Next node will be closed.</w:t>
      </w:r>
      <w:r w:rsidR="00713DB9" w:rsidRPr="0029788F">
        <w:rPr>
          <w:i/>
          <w:sz w:val="20"/>
          <w:lang w:val="en-GB"/>
        </w:rPr>
        <w:t>}</w:t>
      </w:r>
      <w:r w:rsidR="006961BC" w:rsidRPr="0029788F">
        <w:rPr>
          <w:sz w:val="20"/>
          <w:lang w:val="en-GB"/>
        </w:rPr>
        <w:br/>
      </w:r>
      <w:r w:rsidR="00713DB9" w:rsidRPr="0029788F">
        <w:rPr>
          <w:sz w:val="20"/>
          <w:lang w:val="en-GB"/>
        </w:rPr>
        <w:t xml:space="preserve">    </w:t>
      </w:r>
      <w:r w:rsidR="00713DB9" w:rsidRPr="0029788F">
        <w:rPr>
          <w:b/>
          <w:sz w:val="20"/>
          <w:lang w:val="en-GB"/>
        </w:rPr>
        <w:t>until</w:t>
      </w:r>
      <w:r w:rsidR="00BD1B8A" w:rsidRPr="0029788F">
        <w:rPr>
          <w:sz w:val="20"/>
          <w:lang w:val="en-GB"/>
        </w:rPr>
        <w:t xml:space="preserve"> (</w:t>
      </w:r>
      <w:r w:rsidR="00A47CA7" w:rsidRPr="0029788F">
        <w:rPr>
          <w:sz w:val="20"/>
          <w:lang w:val="en-GB"/>
        </w:rPr>
        <w:t>CLOSE</w:t>
      </w:r>
      <w:r w:rsidR="00BD1B8A" w:rsidRPr="0029788F">
        <w:rPr>
          <w:sz w:val="20"/>
          <w:lang w:val="en-GB"/>
        </w:rPr>
        <w:t xml:space="preserve"> &gt; N</w:t>
      </w:r>
      <w:r w:rsidR="00A47CA7" w:rsidRPr="0029788F">
        <w:rPr>
          <w:sz w:val="20"/>
          <w:lang w:val="en-GB"/>
        </w:rPr>
        <w:t>EWN</w:t>
      </w:r>
      <w:r w:rsidR="00713DB9" w:rsidRPr="0029788F">
        <w:rPr>
          <w:sz w:val="20"/>
          <w:lang w:val="en-GB"/>
        </w:rPr>
        <w:t xml:space="preserve">) </w:t>
      </w:r>
      <w:r w:rsidR="00713DB9" w:rsidRPr="0029788F">
        <w:rPr>
          <w:b/>
          <w:sz w:val="20"/>
          <w:lang w:val="en-GB"/>
        </w:rPr>
        <w:t>or</w:t>
      </w:r>
      <w:r w:rsidR="00713DB9" w:rsidRPr="0029788F">
        <w:rPr>
          <w:sz w:val="20"/>
          <w:lang w:val="en-GB"/>
        </w:rPr>
        <w:t xml:space="preserve"> </w:t>
      </w:r>
      <w:r w:rsidR="00D6342E" w:rsidRPr="0029788F">
        <w:rPr>
          <w:sz w:val="20"/>
          <w:lang w:val="en-GB"/>
        </w:rPr>
        <w:t>YES</w:t>
      </w:r>
      <w:r w:rsidR="00713DB9" w:rsidRPr="0029788F">
        <w:rPr>
          <w:sz w:val="20"/>
          <w:lang w:val="en-GB"/>
        </w:rPr>
        <w:t>;</w:t>
      </w:r>
      <w:r w:rsidR="006961BC" w:rsidRPr="0029788F">
        <w:rPr>
          <w:sz w:val="20"/>
          <w:lang w:val="en-GB"/>
        </w:rPr>
        <w:br/>
      </w:r>
      <w:r w:rsidR="006961BC" w:rsidRPr="0029788F">
        <w:rPr>
          <w:sz w:val="20"/>
          <w:lang w:val="en-GB"/>
        </w:rPr>
        <w:br/>
      </w:r>
      <w:r w:rsidR="00BD1B8A" w:rsidRPr="0029788F">
        <w:rPr>
          <w:sz w:val="20"/>
          <w:lang w:val="en-GB"/>
        </w:rPr>
        <w:t xml:space="preserve">    </w:t>
      </w:r>
      <w:r w:rsidR="007479B5">
        <w:rPr>
          <w:i/>
          <w:sz w:val="20"/>
          <w:lang w:val="en-GB"/>
        </w:rPr>
        <w:t>{ 6.</w:t>
      </w:r>
      <w:r w:rsidR="00BD1B8A" w:rsidRPr="0029788F">
        <w:rPr>
          <w:i/>
          <w:sz w:val="20"/>
          <w:lang w:val="en-GB"/>
        </w:rPr>
        <w:t xml:space="preserve"> Printing the path found</w:t>
      </w:r>
      <w:r w:rsidR="002449B1">
        <w:rPr>
          <w:i/>
          <w:sz w:val="20"/>
          <w:lang w:val="en-GB"/>
        </w:rPr>
        <w:t>.</w:t>
      </w:r>
      <w:r w:rsidR="00713DB9" w:rsidRPr="0029788F">
        <w:rPr>
          <w:i/>
          <w:sz w:val="20"/>
          <w:lang w:val="en-GB"/>
        </w:rPr>
        <w:t>}</w:t>
      </w:r>
      <w:r w:rsidR="006961BC" w:rsidRPr="0029788F">
        <w:rPr>
          <w:sz w:val="20"/>
          <w:lang w:val="en-GB"/>
        </w:rPr>
        <w:br/>
      </w:r>
      <w:r w:rsidR="00713DB9" w:rsidRPr="0029788F">
        <w:rPr>
          <w:sz w:val="20"/>
          <w:lang w:val="en-GB"/>
        </w:rPr>
        <w:t xml:space="preserve">    </w:t>
      </w:r>
      <w:r w:rsidR="00713DB9" w:rsidRPr="0029788F">
        <w:rPr>
          <w:b/>
          <w:sz w:val="20"/>
          <w:lang w:val="en-GB"/>
        </w:rPr>
        <w:t>if</w:t>
      </w:r>
      <w:r w:rsidR="00713DB9" w:rsidRPr="0029788F">
        <w:rPr>
          <w:sz w:val="20"/>
          <w:lang w:val="en-GB"/>
        </w:rPr>
        <w:t xml:space="preserve"> </w:t>
      </w:r>
      <w:r w:rsidR="00D6342E" w:rsidRPr="0029788F">
        <w:rPr>
          <w:sz w:val="20"/>
          <w:lang w:val="en-GB"/>
        </w:rPr>
        <w:t>YES</w:t>
      </w:r>
      <w:r w:rsidR="006961BC" w:rsidRPr="0029788F">
        <w:rPr>
          <w:sz w:val="20"/>
          <w:lang w:val="en-GB"/>
        </w:rPr>
        <w:br/>
      </w:r>
      <w:r w:rsidR="00713DB9" w:rsidRPr="0029788F">
        <w:rPr>
          <w:sz w:val="20"/>
          <w:lang w:val="en-GB"/>
        </w:rPr>
        <w:t xml:space="preserve">    </w:t>
      </w:r>
      <w:r w:rsidR="00713DB9" w:rsidRPr="0029788F">
        <w:rPr>
          <w:b/>
          <w:sz w:val="20"/>
          <w:lang w:val="en-GB"/>
        </w:rPr>
        <w:t>then</w:t>
      </w:r>
      <w:r w:rsidR="00713DB9" w:rsidRPr="0029788F">
        <w:rPr>
          <w:sz w:val="20"/>
          <w:lang w:val="en-GB"/>
        </w:rPr>
        <w:t xml:space="preserve"> </w:t>
      </w:r>
      <w:r w:rsidR="00713DB9" w:rsidRPr="0029788F">
        <w:rPr>
          <w:b/>
          <w:sz w:val="20"/>
          <w:lang w:val="en-GB"/>
        </w:rPr>
        <w:t>begin</w:t>
      </w:r>
      <w:r w:rsidR="006961BC" w:rsidRPr="0029788F">
        <w:rPr>
          <w:sz w:val="20"/>
          <w:lang w:val="en-GB"/>
        </w:rPr>
        <w:br/>
      </w:r>
      <w:r w:rsidR="00713DB9" w:rsidRPr="0029788F">
        <w:rPr>
          <w:sz w:val="20"/>
          <w:lang w:val="en-GB"/>
        </w:rPr>
        <w:t xml:space="preserve">           writeln</w:t>
      </w:r>
      <w:r w:rsidR="00D83916">
        <w:rPr>
          <w:sz w:val="20"/>
          <w:lang w:val="en-GB"/>
        </w:rPr>
        <w:t>('The</w:t>
      </w:r>
      <w:r w:rsidR="00BD1B8A" w:rsidRPr="0029788F">
        <w:rPr>
          <w:sz w:val="20"/>
          <w:lang w:val="en-GB"/>
        </w:rPr>
        <w:t xml:space="preserve"> path exists.</w:t>
      </w:r>
      <w:r w:rsidR="00713DB9" w:rsidRPr="0029788F">
        <w:rPr>
          <w:sz w:val="20"/>
          <w:lang w:val="en-GB"/>
        </w:rPr>
        <w:t>');</w:t>
      </w:r>
      <w:r w:rsidR="006961BC" w:rsidRPr="0029788F">
        <w:rPr>
          <w:sz w:val="20"/>
          <w:lang w:val="en-GB"/>
        </w:rPr>
        <w:br/>
      </w:r>
      <w:r w:rsidR="00BD1B8A" w:rsidRPr="0029788F">
        <w:rPr>
          <w:sz w:val="20"/>
          <w:lang w:val="en-GB"/>
        </w:rPr>
        <w:t xml:space="preserve">           BACK(U,V); </w:t>
      </w:r>
      <w:r w:rsidR="00BD1B8A" w:rsidRPr="0029788F">
        <w:rPr>
          <w:i/>
          <w:sz w:val="20"/>
          <w:lang w:val="en-GB"/>
        </w:rPr>
        <w:t>{Collecting the path</w:t>
      </w:r>
      <w:r w:rsidR="00713DB9" w:rsidRPr="0029788F">
        <w:rPr>
          <w:i/>
          <w:sz w:val="20"/>
          <w:lang w:val="en-GB"/>
        </w:rPr>
        <w:t>.}</w:t>
      </w:r>
      <w:r w:rsidR="006961BC" w:rsidRPr="0029788F">
        <w:rPr>
          <w:sz w:val="20"/>
          <w:lang w:val="en-GB"/>
        </w:rPr>
        <w:br/>
      </w:r>
      <w:r w:rsidR="00713DB9" w:rsidRPr="0029788F">
        <w:rPr>
          <w:sz w:val="20"/>
          <w:lang w:val="en-GB"/>
        </w:rPr>
        <w:t xml:space="preserve">           </w:t>
      </w:r>
      <w:r w:rsidR="00713DB9" w:rsidRPr="0029788F">
        <w:rPr>
          <w:i/>
          <w:sz w:val="20"/>
          <w:lang w:val="en-GB"/>
        </w:rPr>
        <w:t xml:space="preserve">{ </w:t>
      </w:r>
      <w:r w:rsidR="00BD1B8A" w:rsidRPr="0029788F">
        <w:rPr>
          <w:i/>
          <w:sz w:val="20"/>
          <w:lang w:val="en-GB"/>
        </w:rPr>
        <w:t>Here a procedure should be called to print the path.}</w:t>
      </w:r>
      <w:r w:rsidR="006961BC" w:rsidRPr="0029788F">
        <w:rPr>
          <w:sz w:val="20"/>
          <w:lang w:val="en-GB"/>
        </w:rPr>
        <w:br/>
      </w:r>
      <w:r w:rsidR="00713DB9" w:rsidRPr="0029788F">
        <w:rPr>
          <w:sz w:val="20"/>
          <w:lang w:val="en-GB"/>
        </w:rPr>
        <w:t xml:space="preserve">         </w:t>
      </w:r>
      <w:r w:rsidR="00713DB9" w:rsidRPr="0029788F">
        <w:rPr>
          <w:b/>
          <w:sz w:val="20"/>
          <w:lang w:val="en-GB"/>
        </w:rPr>
        <w:t>end</w:t>
      </w:r>
      <w:r w:rsidR="006961BC" w:rsidRPr="0029788F">
        <w:rPr>
          <w:sz w:val="20"/>
          <w:lang w:val="en-GB"/>
        </w:rPr>
        <w:br/>
      </w:r>
      <w:r w:rsidR="00713DB9" w:rsidRPr="0029788F">
        <w:rPr>
          <w:sz w:val="20"/>
          <w:lang w:val="en-GB"/>
        </w:rPr>
        <w:t xml:space="preserve">    </w:t>
      </w:r>
      <w:r w:rsidR="00713DB9" w:rsidRPr="0029788F">
        <w:rPr>
          <w:b/>
          <w:sz w:val="20"/>
          <w:lang w:val="en-GB"/>
        </w:rPr>
        <w:t>else</w:t>
      </w:r>
      <w:r w:rsidR="00713DB9" w:rsidRPr="0029788F">
        <w:rPr>
          <w:sz w:val="20"/>
          <w:lang w:val="en-GB"/>
        </w:rPr>
        <w:t xml:space="preserve"> writeln('</w:t>
      </w:r>
      <w:r w:rsidR="00D83916">
        <w:rPr>
          <w:sz w:val="20"/>
          <w:lang w:val="en-GB"/>
        </w:rPr>
        <w:t>No path</w:t>
      </w:r>
      <w:r w:rsidR="00BD1B8A" w:rsidRPr="0029788F">
        <w:rPr>
          <w:sz w:val="20"/>
          <w:lang w:val="en-GB"/>
        </w:rPr>
        <w:t>.</w:t>
      </w:r>
      <w:r w:rsidR="00713DB9" w:rsidRPr="0029788F">
        <w:rPr>
          <w:sz w:val="20"/>
          <w:lang w:val="en-GB"/>
        </w:rPr>
        <w:t>');</w:t>
      </w:r>
      <w:r w:rsidR="006961BC" w:rsidRPr="0029788F">
        <w:rPr>
          <w:sz w:val="20"/>
          <w:lang w:val="en-GB"/>
        </w:rPr>
        <w:br/>
      </w:r>
      <w:r w:rsidR="00713DB9" w:rsidRPr="0029788F">
        <w:rPr>
          <w:b/>
          <w:sz w:val="20"/>
          <w:lang w:val="en-GB"/>
        </w:rPr>
        <w:t>end</w:t>
      </w:r>
      <w:r w:rsidR="00713DB9" w:rsidRPr="0029788F">
        <w:rPr>
          <w:sz w:val="20"/>
          <w:lang w:val="en-GB"/>
        </w:rPr>
        <w:t>.</w:t>
      </w:r>
    </w:p>
    <w:p w:rsidR="00937B8B" w:rsidRPr="0029788F" w:rsidRDefault="003C5D13" w:rsidP="002B1D8F">
      <w:pPr>
        <w:pStyle w:val="Tekstas"/>
        <w:spacing w:after="240"/>
      </w:pPr>
      <w:r w:rsidRPr="0029788F">
        <w:t>A solution is</w:t>
      </w:r>
      <w:r w:rsidR="00867E76" w:rsidRPr="0029788F">
        <w:t xml:space="preserve"> </w:t>
      </w:r>
      <w:r w:rsidR="00AB2D9D" w:rsidRPr="0029788F">
        <w:sym w:font="Symbol" w:char="00E1"/>
      </w:r>
      <w:r w:rsidR="00AB2D9D" w:rsidRPr="0029788F">
        <w:rPr>
          <w:i/>
        </w:rPr>
        <w:t>π</w:t>
      </w:r>
      <w:r w:rsidR="00AB2D9D" w:rsidRPr="0029788F">
        <w:rPr>
          <w:i/>
          <w:vertAlign w:val="subscript"/>
        </w:rPr>
        <w:t>4</w:t>
      </w:r>
      <w:r w:rsidR="00AB2D9D" w:rsidRPr="0029788F">
        <w:t>,</w:t>
      </w:r>
      <w:r w:rsidR="00937B8B" w:rsidRPr="0029788F">
        <w:t> </w:t>
      </w:r>
      <w:r w:rsidR="00AB2D9D" w:rsidRPr="0029788F">
        <w:rPr>
          <w:i/>
        </w:rPr>
        <w:t>π</w:t>
      </w:r>
      <w:r w:rsidR="00AB2D9D" w:rsidRPr="0029788F">
        <w:rPr>
          <w:i/>
          <w:vertAlign w:val="subscript"/>
        </w:rPr>
        <w:t>4</w:t>
      </w:r>
      <w:r w:rsidR="00937B8B" w:rsidRPr="0029788F">
        <w:t>, </w:t>
      </w:r>
      <w:r w:rsidR="00AB2D9D" w:rsidRPr="0029788F">
        <w:rPr>
          <w:i/>
        </w:rPr>
        <w:t>π</w:t>
      </w:r>
      <w:r w:rsidR="00AB2D9D" w:rsidRPr="0029788F">
        <w:rPr>
          <w:i/>
          <w:vertAlign w:val="subscript"/>
        </w:rPr>
        <w:t>3</w:t>
      </w:r>
      <w:r w:rsidR="00937B8B" w:rsidRPr="0029788F">
        <w:t>, </w:t>
      </w:r>
      <w:r w:rsidR="00AB2D9D" w:rsidRPr="0029788F">
        <w:rPr>
          <w:i/>
        </w:rPr>
        <w:t>π</w:t>
      </w:r>
      <w:r w:rsidR="00AB2D9D" w:rsidRPr="0029788F">
        <w:rPr>
          <w:i/>
          <w:vertAlign w:val="subscript"/>
        </w:rPr>
        <w:t>3</w:t>
      </w:r>
      <w:r w:rsidR="00AB2D9D" w:rsidRPr="0029788F">
        <w:sym w:font="Symbol" w:char="00F1"/>
      </w:r>
      <w:r w:rsidR="00937B8B" w:rsidRPr="0029788F">
        <w:t>.</w:t>
      </w:r>
      <w:r w:rsidR="002B1D8F" w:rsidRPr="0029788F">
        <w:t xml:space="preserve"> During program execution, the coordinates of newly opened nodes are placed into </w:t>
      </w:r>
      <w:r w:rsidR="00F27720" w:rsidRPr="0029788F">
        <w:t xml:space="preserve">the </w:t>
      </w:r>
      <w:r w:rsidR="002B1D8F" w:rsidRPr="0029788F">
        <w:t xml:space="preserve">arrays </w:t>
      </w:r>
      <w:r w:rsidR="002B1D8F" w:rsidRPr="0029788F">
        <w:rPr>
          <w:rStyle w:val="PseudokodasChar"/>
          <w:lang w:val="en-GB"/>
        </w:rPr>
        <w:t>FX</w:t>
      </w:r>
      <w:r w:rsidR="002B1D8F" w:rsidRPr="0029788F">
        <w:t xml:space="preserve"> and </w:t>
      </w:r>
      <w:r w:rsidR="002B1D8F" w:rsidRPr="0029788F">
        <w:rPr>
          <w:rStyle w:val="PseudokodasChar0"/>
          <w:lang w:val="en-GB"/>
        </w:rPr>
        <w:t>FY</w:t>
      </w:r>
      <w:r w:rsidR="002B1D8F" w:rsidRPr="0029788F">
        <w:t>. This is shown in Fig. 8.5.</w:t>
      </w:r>
    </w:p>
    <w:tbl>
      <w:tblPr>
        <w:tblW w:w="938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12"/>
        <w:gridCol w:w="511"/>
        <w:gridCol w:w="511"/>
        <w:gridCol w:w="511"/>
        <w:gridCol w:w="511"/>
        <w:gridCol w:w="511"/>
        <w:gridCol w:w="510"/>
        <w:gridCol w:w="510"/>
        <w:gridCol w:w="510"/>
        <w:gridCol w:w="510"/>
        <w:gridCol w:w="510"/>
        <w:gridCol w:w="510"/>
        <w:gridCol w:w="510"/>
        <w:gridCol w:w="510"/>
        <w:gridCol w:w="510"/>
        <w:gridCol w:w="510"/>
        <w:gridCol w:w="510"/>
        <w:gridCol w:w="510"/>
      </w:tblGrid>
      <w:tr w:rsidR="00E22C80" w:rsidRPr="0029788F" w:rsidTr="002B1D8F">
        <w:trPr>
          <w:jc w:val="center"/>
        </w:trPr>
        <w:tc>
          <w:tcPr>
            <w:tcW w:w="0" w:type="auto"/>
            <w:shd w:val="clear" w:color="auto" w:fill="auto"/>
            <w:vAlign w:val="center"/>
          </w:tcPr>
          <w:p w:rsidR="00163F4E" w:rsidRPr="0029788F" w:rsidRDefault="00C8671A" w:rsidP="00C930FE">
            <w:pPr>
              <w:pStyle w:val="Lentele"/>
              <w:keepNext/>
              <w:keepLines/>
              <w:rPr>
                <w:b/>
                <w:sz w:val="20"/>
                <w:lang w:val="en-GB"/>
              </w:rPr>
            </w:pPr>
            <w:r w:rsidRPr="0029788F">
              <w:rPr>
                <w:b/>
                <w:i/>
                <w:sz w:val="20"/>
                <w:lang w:val="en-GB"/>
              </w:rPr>
              <w:t>I</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1</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2</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3</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4</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5</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6</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7</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8</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9</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10</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11</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12</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13</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14</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15</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16</w:t>
            </w:r>
          </w:p>
        </w:tc>
        <w:tc>
          <w:tcPr>
            <w:tcW w:w="0" w:type="auto"/>
            <w:shd w:val="clear" w:color="auto" w:fill="auto"/>
            <w:vAlign w:val="center"/>
          </w:tcPr>
          <w:p w:rsidR="00163F4E" w:rsidRPr="0029788F" w:rsidRDefault="00163F4E" w:rsidP="00EC79E1">
            <w:pPr>
              <w:pStyle w:val="Lentele"/>
              <w:rPr>
                <w:b/>
                <w:sz w:val="20"/>
                <w:lang w:val="en-GB"/>
              </w:rPr>
            </w:pPr>
            <w:r w:rsidRPr="0029788F">
              <w:rPr>
                <w:b/>
                <w:sz w:val="20"/>
                <w:lang w:val="en-GB"/>
              </w:rPr>
              <w:t>17</w:t>
            </w:r>
          </w:p>
        </w:tc>
      </w:tr>
      <w:tr w:rsidR="00344689" w:rsidRPr="0029788F" w:rsidTr="002B1D8F">
        <w:trPr>
          <w:jc w:val="center"/>
        </w:trPr>
        <w:tc>
          <w:tcPr>
            <w:tcW w:w="0" w:type="auto"/>
            <w:shd w:val="clear" w:color="auto" w:fill="auto"/>
            <w:vAlign w:val="center"/>
          </w:tcPr>
          <w:p w:rsidR="00344689" w:rsidRPr="0029788F" w:rsidRDefault="00A47CA7" w:rsidP="00C930FE">
            <w:pPr>
              <w:pStyle w:val="Lentele"/>
              <w:keepNext/>
              <w:keepLines/>
              <w:rPr>
                <w:sz w:val="20"/>
                <w:lang w:val="en-GB"/>
              </w:rPr>
            </w:pPr>
            <w:r w:rsidRPr="0029788F">
              <w:rPr>
                <w:sz w:val="20"/>
                <w:lang w:val="en-GB"/>
              </w:rPr>
              <w:t>Wave</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2</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3</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3</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3</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4</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4</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4</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4</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5</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5</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5</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5</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5</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6</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6</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6</w:t>
            </w:r>
            <w:r w:rsidRPr="0029788F">
              <w:rPr>
                <w:sz w:val="20"/>
                <w:lang w:val="en-GB"/>
              </w:rPr>
              <w:t>'</w:t>
            </w:r>
          </w:p>
        </w:tc>
        <w:tc>
          <w:tcPr>
            <w:tcW w:w="0" w:type="auto"/>
            <w:shd w:val="clear" w:color="auto" w:fill="auto"/>
            <w:vAlign w:val="center"/>
          </w:tcPr>
          <w:p w:rsidR="00344689" w:rsidRPr="0029788F" w:rsidRDefault="002B1D8F" w:rsidP="00C930FE">
            <w:pPr>
              <w:pStyle w:val="Lentele"/>
              <w:keepNext/>
              <w:keepLines/>
              <w:rPr>
                <w:rFonts w:ascii="Courier New" w:hAnsi="Courier New" w:cs="Courier New"/>
                <w:sz w:val="20"/>
                <w:lang w:val="en-GB"/>
              </w:rPr>
            </w:pPr>
            <w:r w:rsidRPr="0029788F">
              <w:rPr>
                <w:sz w:val="20"/>
                <w:lang w:val="en-GB"/>
              </w:rPr>
              <w:t>'</w:t>
            </w:r>
            <w:r w:rsidR="00461561" w:rsidRPr="0029788F">
              <w:rPr>
                <w:rFonts w:ascii="Courier New" w:hAnsi="Courier New" w:cs="Courier New"/>
                <w:sz w:val="20"/>
                <w:lang w:val="en-GB"/>
              </w:rPr>
              <w:t>6</w:t>
            </w:r>
            <w:r w:rsidRPr="0029788F">
              <w:rPr>
                <w:sz w:val="20"/>
                <w:lang w:val="en-GB"/>
              </w:rPr>
              <w:t>'</w:t>
            </w:r>
          </w:p>
        </w:tc>
      </w:tr>
      <w:tr w:rsidR="0007556B" w:rsidRPr="0029788F" w:rsidTr="002B1D8F">
        <w:trPr>
          <w:jc w:val="center"/>
        </w:trPr>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FX</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5</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4</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5</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5</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3</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4</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6</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5</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2</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4</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6</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4</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6</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2</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3</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3</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7</w:t>
            </w:r>
          </w:p>
        </w:tc>
      </w:tr>
      <w:tr w:rsidR="0007556B" w:rsidRPr="0029788F" w:rsidTr="002B1D8F">
        <w:trPr>
          <w:cantSplit/>
          <w:jc w:val="center"/>
        </w:trPr>
        <w:tc>
          <w:tcPr>
            <w:tcW w:w="0" w:type="auto"/>
            <w:tcBorders>
              <w:bottom w:val="single" w:sz="4" w:space="0" w:color="auto"/>
            </w:tcBorders>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FY</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4</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4</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3</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5</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4</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3</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3</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6</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4</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2</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2</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6</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6</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3</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2</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6</w:t>
            </w:r>
          </w:p>
        </w:tc>
        <w:tc>
          <w:tcPr>
            <w:tcW w:w="0" w:type="auto"/>
            <w:shd w:val="clear" w:color="auto" w:fill="auto"/>
            <w:vAlign w:val="center"/>
          </w:tcPr>
          <w:p w:rsidR="00D62F59" w:rsidRPr="0029788F" w:rsidRDefault="00D62F59" w:rsidP="00C930FE">
            <w:pPr>
              <w:pStyle w:val="Lentele"/>
              <w:keepNext/>
              <w:keepLines/>
              <w:rPr>
                <w:rFonts w:ascii="Courier New" w:hAnsi="Courier New" w:cs="Courier New"/>
                <w:sz w:val="20"/>
                <w:lang w:val="en-GB"/>
              </w:rPr>
            </w:pPr>
            <w:r w:rsidRPr="0029788F">
              <w:rPr>
                <w:rFonts w:ascii="Courier New" w:hAnsi="Courier New" w:cs="Courier New"/>
                <w:sz w:val="20"/>
                <w:lang w:val="en-GB"/>
              </w:rPr>
              <w:t>6</w:t>
            </w:r>
          </w:p>
        </w:tc>
      </w:tr>
      <w:tr w:rsidR="0011646E" w:rsidRPr="0029788F" w:rsidTr="00070DE3">
        <w:trPr>
          <w:cantSplit/>
          <w:trHeight w:val="1036"/>
          <w:jc w:val="center"/>
        </w:trPr>
        <w:tc>
          <w:tcPr>
            <w:tcW w:w="0" w:type="auto"/>
            <w:tcBorders>
              <w:top w:val="single" w:sz="4" w:space="0" w:color="auto"/>
              <w:left w:val="single" w:sz="4" w:space="0" w:color="auto"/>
              <w:bottom w:val="single" w:sz="4" w:space="0" w:color="auto"/>
              <w:right w:val="single" w:sz="4" w:space="0" w:color="auto"/>
            </w:tcBorders>
            <w:shd w:val="clear" w:color="auto" w:fill="auto"/>
            <w:textDirection w:val="tbRl"/>
            <w:vAlign w:val="center"/>
          </w:tcPr>
          <w:p w:rsidR="0011646E" w:rsidRPr="0029788F" w:rsidRDefault="00A47CA7" w:rsidP="008E0DFE">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A"/>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1</w:t>
            </w:r>
          </w:p>
        </w:tc>
        <w:tc>
          <w:tcPr>
            <w:tcW w:w="0" w:type="auto"/>
            <w:tcBorders>
              <w:left w:val="single" w:sz="4" w:space="0" w:color="auto"/>
            </w:tcBorders>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1</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1</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1</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1</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2</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2</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3</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4</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5</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6</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7</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8</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8</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9</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10</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12</w:t>
            </w:r>
          </w:p>
        </w:tc>
        <w:tc>
          <w:tcPr>
            <w:tcW w:w="0" w:type="auto"/>
            <w:shd w:val="clear" w:color="auto" w:fill="auto"/>
            <w:textDirection w:val="tbRl"/>
            <w:vAlign w:val="center"/>
          </w:tcPr>
          <w:p w:rsidR="0011646E" w:rsidRPr="0029788F" w:rsidRDefault="00A47CA7" w:rsidP="003E0844">
            <w:pPr>
              <w:pStyle w:val="Lentele"/>
              <w:keepNext/>
              <w:keepLines/>
              <w:ind w:left="57"/>
              <w:rPr>
                <w:rFonts w:ascii="Courier New" w:hAnsi="Courier New" w:cs="Courier New"/>
                <w:sz w:val="20"/>
                <w:lang w:val="en-GB"/>
              </w:rPr>
            </w:pPr>
            <w:r w:rsidRPr="0029788F">
              <w:rPr>
                <w:rFonts w:ascii="Courier New" w:hAnsi="Courier New" w:cs="Courier New"/>
                <w:sz w:val="20"/>
                <w:lang w:val="en-GB"/>
              </w:rPr>
              <w:t>CLOSE</w:t>
            </w:r>
            <w:r w:rsidR="0011646E" w:rsidRPr="0029788F">
              <w:rPr>
                <w:rFonts w:ascii="Courier New" w:hAnsi="Courier New" w:cs="Courier New"/>
                <w:sz w:val="20"/>
                <w:lang w:val="en-GB"/>
              </w:rPr>
              <w:sym w:font="Symbol" w:char="F03D"/>
            </w:r>
            <w:r w:rsidR="0011646E" w:rsidRPr="0029788F">
              <w:rPr>
                <w:rFonts w:ascii="Courier New" w:hAnsi="Courier New" w:cs="Courier New"/>
                <w:sz w:val="20"/>
                <w:lang w:val="en-GB"/>
              </w:rPr>
              <w:t>13</w:t>
            </w:r>
          </w:p>
        </w:tc>
      </w:tr>
      <w:tr w:rsidR="0007556B" w:rsidRPr="0029788F" w:rsidTr="00070DE3">
        <w:trPr>
          <w:cantSplit/>
          <w:trHeight w:val="980"/>
          <w:jc w:val="center"/>
        </w:trPr>
        <w:tc>
          <w:tcPr>
            <w:tcW w:w="0" w:type="auto"/>
            <w:tcBorders>
              <w:top w:val="single" w:sz="4" w:space="0" w:color="auto"/>
              <w:left w:val="single" w:sz="4" w:space="0" w:color="auto"/>
              <w:bottom w:val="single" w:sz="4" w:space="0" w:color="auto"/>
              <w:right w:val="single" w:sz="4" w:space="0" w:color="auto"/>
            </w:tcBorders>
            <w:shd w:val="clear" w:color="auto" w:fill="auto"/>
            <w:textDirection w:val="tbRl"/>
            <w:vAlign w:val="center"/>
          </w:tcPr>
          <w:p w:rsidR="00B07C90" w:rsidRPr="0029788F" w:rsidRDefault="00B07C90" w:rsidP="00EF17DC">
            <w:pPr>
              <w:pStyle w:val="Lentele"/>
              <w:ind w:left="57"/>
              <w:rPr>
                <w:rFonts w:ascii="Courier New" w:hAnsi="Courier New" w:cs="Courier New"/>
                <w:sz w:val="20"/>
                <w:lang w:val="en-GB"/>
              </w:rPr>
            </w:pPr>
          </w:p>
        </w:tc>
        <w:tc>
          <w:tcPr>
            <w:tcW w:w="0" w:type="auto"/>
            <w:tcBorders>
              <w:left w:val="single" w:sz="4" w:space="0" w:color="auto"/>
            </w:tcBorders>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2</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3</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4</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5</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6</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7</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8</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9</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10</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11</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12</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13</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14</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15</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16</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17</w:t>
            </w:r>
          </w:p>
        </w:tc>
        <w:tc>
          <w:tcPr>
            <w:tcW w:w="0" w:type="auto"/>
            <w:shd w:val="clear" w:color="auto" w:fill="auto"/>
            <w:textDirection w:val="tbRl"/>
            <w:vAlign w:val="center"/>
          </w:tcPr>
          <w:p w:rsidR="00B07C90" w:rsidRPr="0029788F" w:rsidRDefault="00A47CA7" w:rsidP="003E0844">
            <w:pPr>
              <w:pStyle w:val="Lentele"/>
              <w:ind w:left="57"/>
              <w:rPr>
                <w:rFonts w:ascii="Courier New" w:hAnsi="Courier New" w:cs="Courier New"/>
                <w:sz w:val="20"/>
                <w:lang w:val="en-GB"/>
              </w:rPr>
            </w:pPr>
            <w:r w:rsidRPr="0029788F">
              <w:rPr>
                <w:rFonts w:ascii="Courier New" w:hAnsi="Courier New" w:cs="Courier New"/>
                <w:sz w:val="20"/>
                <w:lang w:val="en-GB"/>
              </w:rPr>
              <w:t>NEWN</w:t>
            </w:r>
            <w:r w:rsidR="00E53759" w:rsidRPr="0029788F">
              <w:rPr>
                <w:rFonts w:ascii="Courier New" w:hAnsi="Courier New" w:cs="Courier New"/>
                <w:sz w:val="20"/>
                <w:lang w:val="en-GB"/>
              </w:rPr>
              <w:sym w:font="Symbol" w:char="F03A"/>
            </w:r>
            <w:r w:rsidR="00E53759" w:rsidRPr="0029788F">
              <w:rPr>
                <w:rFonts w:ascii="Courier New" w:hAnsi="Courier New" w:cs="Courier New"/>
                <w:sz w:val="20"/>
                <w:lang w:val="en-GB"/>
              </w:rPr>
              <w:sym w:font="Symbol" w:char="F03D"/>
            </w:r>
            <w:r w:rsidR="00B07C90" w:rsidRPr="0029788F">
              <w:rPr>
                <w:rFonts w:ascii="Courier New" w:hAnsi="Courier New" w:cs="Courier New"/>
                <w:sz w:val="20"/>
                <w:lang w:val="en-GB"/>
              </w:rPr>
              <w:t>18</w:t>
            </w:r>
          </w:p>
        </w:tc>
      </w:tr>
    </w:tbl>
    <w:p w:rsidR="00B07C90" w:rsidRPr="0029788F" w:rsidRDefault="00C930FE" w:rsidP="00665671">
      <w:pPr>
        <w:pStyle w:val="Pavaprasymas"/>
      </w:pPr>
      <w:r w:rsidRPr="0029788F">
        <w:t xml:space="preserve">Fig. </w:t>
      </w:r>
      <w:r w:rsidR="00C3635D" w:rsidRPr="0029788F">
        <w:t>8</w:t>
      </w:r>
      <w:r w:rsidR="002B1D8F" w:rsidRPr="0029788F">
        <w:t>.5</w:t>
      </w:r>
      <w:r w:rsidR="008E0DFE" w:rsidRPr="0029788F">
        <w:t>.</w:t>
      </w:r>
      <w:r w:rsidR="008E0DFE" w:rsidRPr="0029788F">
        <w:tab/>
      </w:r>
      <w:r w:rsidR="00933AA3">
        <w:t xml:space="preserve">The frontier arrays </w:t>
      </w:r>
      <w:r w:rsidRPr="0029788F">
        <w:rPr>
          <w:rStyle w:val="PseudokodasChar"/>
          <w:lang w:val="en-GB"/>
        </w:rPr>
        <w:t>FX</w:t>
      </w:r>
      <w:r w:rsidR="00861D8F" w:rsidRPr="0029788F">
        <w:t>[</w:t>
      </w:r>
      <w:r w:rsidR="00861D8F" w:rsidRPr="0029788F">
        <w:rPr>
          <w:i/>
        </w:rPr>
        <w:t>i</w:t>
      </w:r>
      <w:r w:rsidR="00861D8F" w:rsidRPr="0029788F">
        <w:t>]</w:t>
      </w:r>
      <w:r w:rsidRPr="0029788F">
        <w:t xml:space="preserve"> and </w:t>
      </w:r>
      <w:r w:rsidRPr="0029788F">
        <w:rPr>
          <w:rStyle w:val="PseudokodasChar"/>
          <w:lang w:val="en-GB"/>
        </w:rPr>
        <w:t>FY</w:t>
      </w:r>
      <w:r w:rsidR="00861D8F" w:rsidRPr="0029788F">
        <w:t>[</w:t>
      </w:r>
      <w:r w:rsidR="00861D8F" w:rsidRPr="0029788F">
        <w:rPr>
          <w:i/>
        </w:rPr>
        <w:t>i</w:t>
      </w:r>
      <w:r w:rsidR="00861D8F" w:rsidRPr="0029788F">
        <w:t xml:space="preserve">] </w:t>
      </w:r>
      <w:r w:rsidR="00933AA3">
        <w:t>during the execution</w:t>
      </w:r>
    </w:p>
    <w:p w:rsidR="00C46164" w:rsidRDefault="00F12842" w:rsidP="006A327B">
      <w:pPr>
        <w:pStyle w:val="Tekstas"/>
        <w:rPr>
          <w:szCs w:val="24"/>
        </w:rPr>
      </w:pPr>
      <w:r w:rsidRPr="0029788F">
        <w:t xml:space="preserve">Breadth-first search </w:t>
      </w:r>
      <w:r w:rsidRPr="00F12842">
        <w:t>visits the neighbo</w:t>
      </w:r>
      <w:r>
        <w:t>u</w:t>
      </w:r>
      <w:r w:rsidRPr="00F12842">
        <w:t>r vertices before visiting the child vertices, and a que</w:t>
      </w:r>
      <w:r w:rsidR="008D3A06">
        <w:t>ue is used</w:t>
      </w:r>
      <w:r w:rsidRPr="00F12842">
        <w:t>.</w:t>
      </w:r>
      <w:r>
        <w:t xml:space="preserve"> </w:t>
      </w:r>
      <w:r w:rsidRPr="0029788F">
        <w:t>Depth-first search</w:t>
      </w:r>
      <w:r w:rsidRPr="00F12842">
        <w:t xml:space="preserve"> visits the child vertices befor</w:t>
      </w:r>
      <w:r w:rsidR="008D3A06">
        <w:t>e visiting the sibling vertices</w:t>
      </w:r>
      <w:r>
        <w:t>. A stack (often the program’</w:t>
      </w:r>
      <w:r w:rsidRPr="00F12842">
        <w:t xml:space="preserve">s call stack via recursion) is generally used </w:t>
      </w:r>
      <w:r>
        <w:t>when implementing the algorithm; see</w:t>
      </w:r>
      <w:r w:rsidR="00317A49">
        <w:t xml:space="preserve"> </w:t>
      </w:r>
      <w:r>
        <w:t>Wikipedia,</w:t>
      </w:r>
      <w:r w:rsidR="008C2B14">
        <w:t xml:space="preserve"> </w:t>
      </w:r>
      <w:hyperlink r:id="rId61" w:history="1">
        <w:r w:rsidR="008C2B14" w:rsidRPr="00E35C20">
          <w:rPr>
            <w:rStyle w:val="Hyperlink"/>
          </w:rPr>
          <w:t>https://en.wikipedia.org/wiki/Breadth-first_search</w:t>
        </w:r>
      </w:hyperlink>
      <w:r w:rsidR="008C2B14">
        <w:t xml:space="preserve">, </w:t>
      </w:r>
      <w:hyperlink r:id="rId62" w:history="1">
        <w:r w:rsidR="00FF0C7B" w:rsidRPr="00E35C20">
          <w:rPr>
            <w:rStyle w:val="Hyperlink"/>
          </w:rPr>
          <w:t>https://en.wikipedia.org/wiki/Depth-first_search</w:t>
        </w:r>
      </w:hyperlink>
      <w:r w:rsidR="00FF0C7B">
        <w:t>, and</w:t>
      </w:r>
      <w:r w:rsidR="00317A49">
        <w:t xml:space="preserve"> also</w:t>
      </w:r>
      <w:r w:rsidR="00FF0C7B">
        <w:t xml:space="preserve"> </w:t>
      </w:r>
      <w:hyperlink r:id="rId63" w:history="1">
        <w:r w:rsidR="00F50FB5" w:rsidRPr="00125756">
          <w:rPr>
            <w:rStyle w:val="Hyperlink"/>
          </w:rPr>
          <w:t>https://en.wikipedia.org/wiki/Graph_traversal</w:t>
        </w:r>
      </w:hyperlink>
      <w:r w:rsidR="00C46164" w:rsidRPr="0029788F">
        <w:rPr>
          <w:szCs w:val="24"/>
        </w:rPr>
        <w:t>.</w:t>
      </w:r>
    </w:p>
    <w:p w:rsidR="00CA0678" w:rsidRPr="003C44DC" w:rsidRDefault="00476E28" w:rsidP="00CF12E0">
      <w:pPr>
        <w:pStyle w:val="Heading2"/>
      </w:pPr>
      <w:bookmarkStart w:id="44" w:name="_Toc3642541"/>
      <w:r>
        <w:t xml:space="preserve">Testing </w:t>
      </w:r>
      <w:r w:rsidR="00213FE5">
        <w:t>breadth-first s</w:t>
      </w:r>
      <w:r w:rsidR="00CA0678" w:rsidRPr="003C44DC">
        <w:t>earch</w:t>
      </w:r>
      <w:r w:rsidR="00213FE5">
        <w:t xml:space="preserve"> in a l</w:t>
      </w:r>
      <w:r>
        <w:t>abyrinth</w:t>
      </w:r>
      <w:bookmarkEnd w:id="44"/>
    </w:p>
    <w:p w:rsidR="00E246F1" w:rsidRPr="003C44DC" w:rsidRDefault="00E246F1" w:rsidP="007B3FE4">
      <w:pPr>
        <w:pStyle w:val="Tekstas"/>
        <w:spacing w:after="120"/>
      </w:pPr>
      <w:r w:rsidRPr="003C44DC">
        <w:t>Modify your labyrinth dep</w:t>
      </w:r>
      <w:r w:rsidR="007B3FE4">
        <w:t xml:space="preserve">th-first solver to print the labyrinth </w:t>
      </w:r>
      <w:r w:rsidRPr="003C44DC">
        <w:t xml:space="preserve">Fig. 8.1 </w:t>
      </w:r>
      <w:r w:rsidR="007B3FE4">
        <w:t>test as follows. Then b</w:t>
      </w:r>
      <w:r w:rsidRPr="003C44DC">
        <w:t>uild your labyrinth</w:t>
      </w:r>
      <w:r w:rsidR="007B3FE4">
        <w:t xml:space="preserve"> 20x15 with multiple deadends and the path </w:t>
      </w:r>
      <w:r w:rsidRPr="003C44DC">
        <w:t>over 100 productions.</w:t>
      </w:r>
    </w:p>
    <w:p w:rsidR="00E246F1" w:rsidRPr="00D71E0A" w:rsidRDefault="00E246F1" w:rsidP="00E246F1">
      <w:pPr>
        <w:pStyle w:val="Pseudokodas0"/>
        <w:rPr>
          <w:sz w:val="18"/>
          <w:szCs w:val="18"/>
          <w:lang w:val="en-GB"/>
        </w:rPr>
      </w:pPr>
      <w:r w:rsidRPr="00D71E0A">
        <w:rPr>
          <w:sz w:val="18"/>
          <w:szCs w:val="18"/>
          <w:lang w:val="en-GB"/>
        </w:rPr>
        <w:t>PART 1. Data</w:t>
      </w:r>
    </w:p>
    <w:p w:rsidR="00E246F1" w:rsidRPr="00D71E0A" w:rsidRDefault="00E246F1" w:rsidP="00E246F1">
      <w:pPr>
        <w:pStyle w:val="Pseudokodas0"/>
        <w:rPr>
          <w:sz w:val="18"/>
          <w:szCs w:val="18"/>
          <w:lang w:val="en-GB"/>
        </w:rPr>
      </w:pPr>
      <w:r w:rsidRPr="00D71E0A">
        <w:rPr>
          <w:sz w:val="18"/>
          <w:szCs w:val="18"/>
          <w:lang w:val="en-GB"/>
        </w:rPr>
        <w:t xml:space="preserve">  1.1. Labyrinth</w:t>
      </w:r>
    </w:p>
    <w:p w:rsidR="00E246F1" w:rsidRPr="00D71E0A" w:rsidRDefault="00E246F1" w:rsidP="00E246F1">
      <w:pPr>
        <w:pStyle w:val="Pseudokodas0"/>
        <w:rPr>
          <w:sz w:val="18"/>
          <w:szCs w:val="18"/>
          <w:lang w:val="en-GB"/>
        </w:rPr>
      </w:pPr>
    </w:p>
    <w:p w:rsidR="00E246F1" w:rsidRPr="00D71E0A" w:rsidRDefault="00E246F1" w:rsidP="00E246F1">
      <w:pPr>
        <w:pStyle w:val="Pseudokodas0"/>
        <w:rPr>
          <w:sz w:val="18"/>
          <w:szCs w:val="18"/>
          <w:lang w:val="en-GB"/>
        </w:rPr>
      </w:pPr>
      <w:r w:rsidRPr="00D71E0A">
        <w:rPr>
          <w:sz w:val="18"/>
          <w:szCs w:val="18"/>
          <w:lang w:val="en-GB"/>
        </w:rPr>
        <w:t xml:space="preserve">    Y, V</w:t>
      </w:r>
    </w:p>
    <w:p w:rsidR="00E246F1" w:rsidRPr="00D71E0A" w:rsidRDefault="00E246F1" w:rsidP="00E246F1">
      <w:pPr>
        <w:pStyle w:val="Pseudokodas0"/>
        <w:rPr>
          <w:sz w:val="18"/>
          <w:szCs w:val="18"/>
          <w:lang w:val="en-GB"/>
        </w:rPr>
      </w:pPr>
      <w:r w:rsidRPr="00D71E0A">
        <w:rPr>
          <w:sz w:val="18"/>
          <w:szCs w:val="18"/>
          <w:lang w:val="en-GB"/>
        </w:rPr>
        <w:t xml:space="preserve">  7 |   1   1   1   1   1   0   1</w:t>
      </w:r>
    </w:p>
    <w:p w:rsidR="00E246F1" w:rsidRPr="00D71E0A" w:rsidRDefault="00E246F1" w:rsidP="00E246F1">
      <w:pPr>
        <w:pStyle w:val="Pseudokodas0"/>
        <w:rPr>
          <w:sz w:val="18"/>
          <w:szCs w:val="18"/>
          <w:lang w:val="en-GB"/>
        </w:rPr>
      </w:pPr>
      <w:r w:rsidRPr="00D71E0A">
        <w:rPr>
          <w:sz w:val="18"/>
          <w:szCs w:val="18"/>
          <w:lang w:val="en-GB"/>
        </w:rPr>
        <w:t xml:space="preserve">  6 |   0   0   0   0   0   0   0</w:t>
      </w:r>
    </w:p>
    <w:p w:rsidR="00E246F1" w:rsidRPr="00D71E0A" w:rsidRDefault="00E246F1" w:rsidP="00E246F1">
      <w:pPr>
        <w:pStyle w:val="Pseudokodas0"/>
        <w:rPr>
          <w:sz w:val="18"/>
          <w:szCs w:val="18"/>
          <w:lang w:val="en-GB"/>
        </w:rPr>
      </w:pPr>
      <w:r w:rsidRPr="00D71E0A">
        <w:rPr>
          <w:sz w:val="18"/>
          <w:szCs w:val="18"/>
          <w:lang w:val="en-GB"/>
        </w:rPr>
        <w:t xml:space="preserve">  5 |   1   1   1   1   0   1   1</w:t>
      </w:r>
    </w:p>
    <w:p w:rsidR="00E246F1" w:rsidRPr="00D71E0A" w:rsidRDefault="00E246F1" w:rsidP="00E246F1">
      <w:pPr>
        <w:pStyle w:val="Pseudokodas0"/>
        <w:rPr>
          <w:sz w:val="18"/>
          <w:szCs w:val="18"/>
          <w:lang w:val="en-GB"/>
        </w:rPr>
      </w:pPr>
      <w:r w:rsidRPr="00D71E0A">
        <w:rPr>
          <w:sz w:val="18"/>
          <w:szCs w:val="18"/>
          <w:lang w:val="en-GB"/>
        </w:rPr>
        <w:t xml:space="preserve">  4 |   1   0   0   0   2   1   1</w:t>
      </w:r>
    </w:p>
    <w:p w:rsidR="00E246F1" w:rsidRPr="00D71E0A" w:rsidRDefault="00E246F1" w:rsidP="00E246F1">
      <w:pPr>
        <w:pStyle w:val="Pseudokodas0"/>
        <w:rPr>
          <w:sz w:val="18"/>
          <w:szCs w:val="18"/>
          <w:lang w:val="en-GB"/>
        </w:rPr>
      </w:pPr>
      <w:r w:rsidRPr="00D71E0A">
        <w:rPr>
          <w:sz w:val="18"/>
          <w:szCs w:val="18"/>
          <w:lang w:val="en-GB"/>
        </w:rPr>
        <w:t xml:space="preserve">  3 |   1   0   1   0   0   0   1</w:t>
      </w:r>
    </w:p>
    <w:p w:rsidR="00E246F1" w:rsidRPr="00D71E0A" w:rsidRDefault="00E246F1" w:rsidP="00E246F1">
      <w:pPr>
        <w:pStyle w:val="Pseudokodas0"/>
        <w:rPr>
          <w:sz w:val="18"/>
          <w:szCs w:val="18"/>
          <w:lang w:val="en-GB"/>
        </w:rPr>
      </w:pPr>
      <w:r w:rsidRPr="00D71E0A">
        <w:rPr>
          <w:sz w:val="18"/>
          <w:szCs w:val="18"/>
          <w:lang w:val="en-GB"/>
        </w:rPr>
        <w:t xml:space="preserve">  2 |   1   0   0   0   1   0   1</w:t>
      </w:r>
    </w:p>
    <w:p w:rsidR="00E246F1" w:rsidRPr="00D71E0A" w:rsidRDefault="00E246F1" w:rsidP="00E246F1">
      <w:pPr>
        <w:pStyle w:val="Pseudokodas0"/>
        <w:rPr>
          <w:sz w:val="18"/>
          <w:szCs w:val="18"/>
          <w:lang w:val="en-GB"/>
        </w:rPr>
      </w:pPr>
      <w:r w:rsidRPr="00D71E0A">
        <w:rPr>
          <w:sz w:val="18"/>
          <w:szCs w:val="18"/>
          <w:lang w:val="en-GB"/>
        </w:rPr>
        <w:t xml:space="preserve">  1 |   1   1   1   1   1   1   1</w:t>
      </w:r>
    </w:p>
    <w:p w:rsidR="00E246F1" w:rsidRPr="00D71E0A" w:rsidRDefault="00E246F1" w:rsidP="00E246F1">
      <w:pPr>
        <w:pStyle w:val="Pseudokodas0"/>
        <w:rPr>
          <w:sz w:val="18"/>
          <w:szCs w:val="18"/>
          <w:lang w:val="en-GB"/>
        </w:rPr>
      </w:pPr>
      <w:r w:rsidRPr="00D71E0A">
        <w:rPr>
          <w:sz w:val="18"/>
          <w:szCs w:val="18"/>
          <w:lang w:val="en-GB"/>
        </w:rPr>
        <w:t xml:space="preserve">    -------------------------------&gt; X, U</w:t>
      </w:r>
    </w:p>
    <w:p w:rsidR="00E246F1" w:rsidRPr="00D71E0A" w:rsidRDefault="00E246F1" w:rsidP="00E246F1">
      <w:pPr>
        <w:pStyle w:val="Pseudokodas0"/>
        <w:rPr>
          <w:sz w:val="18"/>
          <w:szCs w:val="18"/>
          <w:lang w:val="en-GB"/>
        </w:rPr>
      </w:pPr>
    </w:p>
    <w:p w:rsidR="00E246F1" w:rsidRPr="00D71E0A" w:rsidRDefault="00E246F1" w:rsidP="00E246F1">
      <w:pPr>
        <w:pStyle w:val="Pseudokodas0"/>
        <w:rPr>
          <w:sz w:val="18"/>
          <w:szCs w:val="18"/>
          <w:lang w:val="en-GB"/>
        </w:rPr>
      </w:pPr>
      <w:r w:rsidRPr="00D71E0A">
        <w:rPr>
          <w:sz w:val="18"/>
          <w:szCs w:val="18"/>
          <w:lang w:val="en-GB"/>
        </w:rPr>
        <w:t xml:space="preserve">        1   2   3   4   5   6   7</w:t>
      </w:r>
    </w:p>
    <w:p w:rsidR="00E246F1" w:rsidRPr="00D71E0A" w:rsidRDefault="00E246F1" w:rsidP="00E246F1">
      <w:pPr>
        <w:pStyle w:val="Pseudokodas0"/>
        <w:rPr>
          <w:sz w:val="18"/>
          <w:szCs w:val="18"/>
          <w:lang w:val="en-GB"/>
        </w:rPr>
      </w:pPr>
    </w:p>
    <w:p w:rsidR="00E246F1" w:rsidRPr="00D71E0A" w:rsidRDefault="00E246F1" w:rsidP="00E246F1">
      <w:pPr>
        <w:pStyle w:val="Pseudokodas0"/>
        <w:rPr>
          <w:sz w:val="18"/>
          <w:szCs w:val="18"/>
          <w:lang w:val="en-GB"/>
        </w:rPr>
      </w:pPr>
      <w:r w:rsidRPr="00D71E0A">
        <w:rPr>
          <w:sz w:val="18"/>
          <w:szCs w:val="18"/>
          <w:lang w:val="en-GB"/>
        </w:rPr>
        <w:t xml:space="preserve">  1.2. Initial position X=5, Y=4. L=2.</w:t>
      </w:r>
    </w:p>
    <w:p w:rsidR="00E246F1" w:rsidRPr="00D71E0A" w:rsidRDefault="00E246F1" w:rsidP="00E246F1">
      <w:pPr>
        <w:pStyle w:val="Pseudokodas0"/>
        <w:rPr>
          <w:sz w:val="18"/>
          <w:szCs w:val="18"/>
          <w:lang w:val="en-GB"/>
        </w:rPr>
      </w:pPr>
    </w:p>
    <w:p w:rsidR="00E246F1" w:rsidRPr="00D71E0A" w:rsidRDefault="00E246F1" w:rsidP="00E246F1">
      <w:pPr>
        <w:pStyle w:val="Pseudokodas0"/>
        <w:rPr>
          <w:sz w:val="18"/>
          <w:szCs w:val="18"/>
          <w:lang w:val="en-GB"/>
        </w:rPr>
      </w:pPr>
      <w:r w:rsidRPr="00D71E0A">
        <w:rPr>
          <w:sz w:val="18"/>
          <w:szCs w:val="18"/>
          <w:lang w:val="en-GB"/>
        </w:rPr>
        <w:t>PART 2. Trace</w:t>
      </w:r>
    </w:p>
    <w:p w:rsidR="00CA0678" w:rsidRPr="00D71E0A" w:rsidRDefault="00CA0678" w:rsidP="00CA0678">
      <w:pPr>
        <w:pStyle w:val="Pseudokodas0"/>
        <w:rPr>
          <w:sz w:val="18"/>
          <w:szCs w:val="18"/>
          <w:lang w:val="en-GB"/>
        </w:rPr>
      </w:pPr>
    </w:p>
    <w:p w:rsidR="00CA0678" w:rsidRPr="00D71E0A" w:rsidRDefault="005D072D" w:rsidP="00CA0678">
      <w:pPr>
        <w:pStyle w:val="Pseudokodas0"/>
        <w:rPr>
          <w:sz w:val="18"/>
          <w:szCs w:val="18"/>
          <w:lang w:val="en-GB"/>
        </w:rPr>
      </w:pPr>
      <w:r w:rsidRPr="00D71E0A">
        <w:rPr>
          <w:sz w:val="18"/>
          <w:szCs w:val="18"/>
          <w:lang w:val="en-GB"/>
        </w:rPr>
        <w:t>WAVE 0, label</w:t>
      </w:r>
      <w:r w:rsidR="00CA0678" w:rsidRPr="00D71E0A">
        <w:rPr>
          <w:sz w:val="18"/>
          <w:szCs w:val="18"/>
          <w:lang w:val="en-GB"/>
        </w:rPr>
        <w:t xml:space="preserve"> L="2"</w:t>
      </w:r>
      <w:r w:rsidRPr="00D71E0A">
        <w:rPr>
          <w:sz w:val="18"/>
          <w:szCs w:val="18"/>
          <w:lang w:val="en-GB"/>
        </w:rPr>
        <w:t>. Initial position X=5, Y=4, NEWN</w:t>
      </w:r>
      <w:r w:rsidR="00CA0678" w:rsidRPr="00D71E0A">
        <w:rPr>
          <w:sz w:val="18"/>
          <w:szCs w:val="18"/>
          <w:lang w:val="en-GB"/>
        </w:rPr>
        <w:t>=1</w:t>
      </w:r>
    </w:p>
    <w:p w:rsidR="00CA0678" w:rsidRPr="00D71E0A" w:rsidRDefault="00CA0678" w:rsidP="00CA0678">
      <w:pPr>
        <w:pStyle w:val="Pseudokodas0"/>
        <w:rPr>
          <w:sz w:val="18"/>
          <w:szCs w:val="18"/>
          <w:lang w:val="en-GB"/>
        </w:rPr>
      </w:pPr>
    </w:p>
    <w:p w:rsidR="00CA0678" w:rsidRPr="00D71E0A" w:rsidRDefault="002C601B" w:rsidP="00CA0678">
      <w:pPr>
        <w:pStyle w:val="Pseudokodas0"/>
        <w:rPr>
          <w:sz w:val="18"/>
          <w:szCs w:val="18"/>
          <w:lang w:val="en-GB"/>
        </w:rPr>
      </w:pPr>
      <w:r w:rsidRPr="00D71E0A">
        <w:rPr>
          <w:sz w:val="18"/>
          <w:szCs w:val="18"/>
          <w:lang w:val="en-GB"/>
        </w:rPr>
        <w:t>WAVE</w:t>
      </w:r>
      <w:r w:rsidR="005D072D" w:rsidRPr="00D71E0A">
        <w:rPr>
          <w:sz w:val="18"/>
          <w:szCs w:val="18"/>
          <w:lang w:val="en-GB"/>
        </w:rPr>
        <w:t xml:space="preserve"> 1, label</w:t>
      </w:r>
      <w:r w:rsidR="00CA0678" w:rsidRPr="00D71E0A">
        <w:rPr>
          <w:sz w:val="18"/>
          <w:szCs w:val="18"/>
          <w:lang w:val="en-GB"/>
        </w:rPr>
        <w:t xml:space="preserve"> L="3"</w:t>
      </w: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=1, X=5, Y=4.</w:t>
      </w:r>
    </w:p>
    <w:p w:rsidR="00CA0678" w:rsidRPr="00D71E0A" w:rsidRDefault="00CA0678" w:rsidP="00CA0678">
      <w:pPr>
        <w:pStyle w:val="Pseudokodas0"/>
        <w:rPr>
          <w:sz w:val="18"/>
          <w:szCs w:val="18"/>
          <w:lang w:val="en-GB"/>
        </w:rPr>
      </w:pPr>
      <w:r w:rsidRPr="00D71E0A">
        <w:rPr>
          <w:sz w:val="18"/>
          <w:szCs w:val="18"/>
          <w:lang w:val="en-GB"/>
        </w:rPr>
        <w:t xml:space="preserve">        R1. X=4, Y=4.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2.</w:t>
      </w:r>
    </w:p>
    <w:p w:rsidR="00CA0678" w:rsidRPr="00D71E0A" w:rsidRDefault="00CA0678" w:rsidP="00CA0678">
      <w:pPr>
        <w:pStyle w:val="Pseudokodas0"/>
        <w:rPr>
          <w:sz w:val="18"/>
          <w:szCs w:val="18"/>
          <w:lang w:val="en-GB"/>
        </w:rPr>
      </w:pPr>
      <w:r w:rsidRPr="00D71E0A">
        <w:rPr>
          <w:sz w:val="18"/>
          <w:szCs w:val="18"/>
          <w:lang w:val="en-GB"/>
        </w:rPr>
        <w:t xml:space="preserve">        R2. X=5, Y=3.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3.</w:t>
      </w:r>
    </w:p>
    <w:p w:rsidR="00CA0678" w:rsidRPr="00D71E0A" w:rsidRDefault="00CA0678" w:rsidP="00CA0678">
      <w:pPr>
        <w:pStyle w:val="Pseudokodas0"/>
        <w:rPr>
          <w:sz w:val="18"/>
          <w:szCs w:val="18"/>
          <w:lang w:val="en-GB"/>
        </w:rPr>
      </w:pPr>
      <w:r w:rsidRPr="00D71E0A">
        <w:rPr>
          <w:sz w:val="18"/>
          <w:szCs w:val="18"/>
          <w:lang w:val="en-GB"/>
        </w:rPr>
        <w:t xml:space="preserve">        R3. X=6, Y=4.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R4. X=5, Y=5.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4.</w:t>
      </w:r>
    </w:p>
    <w:p w:rsidR="00CA0678" w:rsidRPr="00D71E0A" w:rsidRDefault="00CA0678" w:rsidP="00CA0678">
      <w:pPr>
        <w:pStyle w:val="Pseudokodas0"/>
        <w:rPr>
          <w:sz w:val="18"/>
          <w:szCs w:val="18"/>
          <w:lang w:val="en-GB"/>
        </w:rPr>
      </w:pPr>
    </w:p>
    <w:p w:rsidR="00CA0678" w:rsidRPr="00D71E0A" w:rsidRDefault="005D072D" w:rsidP="00CA0678">
      <w:pPr>
        <w:pStyle w:val="Pseudokodas0"/>
        <w:rPr>
          <w:sz w:val="18"/>
          <w:szCs w:val="18"/>
          <w:lang w:val="en-GB"/>
        </w:rPr>
      </w:pPr>
      <w:r w:rsidRPr="00D71E0A">
        <w:rPr>
          <w:sz w:val="18"/>
          <w:szCs w:val="18"/>
          <w:lang w:val="en-GB"/>
        </w:rPr>
        <w:t>WAVE</w:t>
      </w:r>
      <w:r w:rsidR="00CA0678" w:rsidRPr="00D71E0A">
        <w:rPr>
          <w:sz w:val="18"/>
          <w:szCs w:val="18"/>
          <w:lang w:val="en-GB"/>
        </w:rPr>
        <w:t xml:space="preserve"> 2, </w:t>
      </w:r>
      <w:r w:rsidRPr="00D71E0A">
        <w:rPr>
          <w:sz w:val="18"/>
          <w:szCs w:val="18"/>
          <w:lang w:val="en-GB"/>
        </w:rPr>
        <w:t>label</w:t>
      </w:r>
      <w:r w:rsidR="00CA0678" w:rsidRPr="00D71E0A">
        <w:rPr>
          <w:sz w:val="18"/>
          <w:szCs w:val="18"/>
          <w:lang w:val="en-GB"/>
        </w:rPr>
        <w:t xml:space="preserve"> L ="4"</w:t>
      </w: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=2, X=4, Y=4.</w:t>
      </w:r>
    </w:p>
    <w:p w:rsidR="00CA0678" w:rsidRPr="00D71E0A" w:rsidRDefault="00CA0678" w:rsidP="00CA0678">
      <w:pPr>
        <w:pStyle w:val="Pseudokodas0"/>
        <w:rPr>
          <w:sz w:val="18"/>
          <w:szCs w:val="18"/>
          <w:lang w:val="en-GB"/>
        </w:rPr>
      </w:pPr>
      <w:r w:rsidRPr="00D71E0A">
        <w:rPr>
          <w:sz w:val="18"/>
          <w:szCs w:val="18"/>
          <w:lang w:val="en-GB"/>
        </w:rPr>
        <w:t xml:space="preserve">        R1. X=3, Y=4.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5.</w:t>
      </w:r>
    </w:p>
    <w:p w:rsidR="00CA0678" w:rsidRPr="00D71E0A" w:rsidRDefault="00CA0678" w:rsidP="00CA0678">
      <w:pPr>
        <w:pStyle w:val="Pseudokodas0"/>
        <w:rPr>
          <w:sz w:val="18"/>
          <w:szCs w:val="18"/>
          <w:lang w:val="en-GB"/>
        </w:rPr>
      </w:pPr>
      <w:r w:rsidRPr="00D71E0A">
        <w:rPr>
          <w:sz w:val="18"/>
          <w:szCs w:val="18"/>
          <w:lang w:val="en-GB"/>
        </w:rPr>
        <w:t xml:space="preserve">        R2. X=4, Y=3.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6.</w:t>
      </w:r>
    </w:p>
    <w:p w:rsidR="00CA0678" w:rsidRPr="00D71E0A" w:rsidRDefault="00CA0678" w:rsidP="00CA0678">
      <w:pPr>
        <w:pStyle w:val="Pseudokodas0"/>
        <w:rPr>
          <w:sz w:val="18"/>
          <w:szCs w:val="18"/>
          <w:lang w:val="en-GB"/>
        </w:rPr>
      </w:pPr>
      <w:r w:rsidRPr="00D71E0A">
        <w:rPr>
          <w:sz w:val="18"/>
          <w:szCs w:val="18"/>
          <w:lang w:val="en-GB"/>
        </w:rPr>
        <w:t xml:space="preserve">        R3. X=5, Y=4. </w:t>
      </w:r>
      <w:r w:rsidR="009F6DD1" w:rsidRPr="00D71E0A">
        <w:rPr>
          <w:sz w:val="18"/>
          <w:szCs w:val="18"/>
          <w:lang w:val="en-GB"/>
        </w:rPr>
        <w:t>CLOSED or OPEN</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R4. X=4, Y=5.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=3, X=5, Y=3.</w:t>
      </w:r>
    </w:p>
    <w:p w:rsidR="00CA0678" w:rsidRPr="00D71E0A" w:rsidRDefault="00CA0678" w:rsidP="00CA0678">
      <w:pPr>
        <w:pStyle w:val="Pseudokodas0"/>
        <w:rPr>
          <w:sz w:val="18"/>
          <w:szCs w:val="18"/>
          <w:lang w:val="en-GB"/>
        </w:rPr>
      </w:pPr>
      <w:r w:rsidRPr="00D71E0A">
        <w:rPr>
          <w:sz w:val="18"/>
          <w:szCs w:val="18"/>
          <w:lang w:val="en-GB"/>
        </w:rPr>
        <w:t xml:space="preserve">        R1. X=4, Y =3. </w:t>
      </w:r>
      <w:r w:rsidR="009F6DD1" w:rsidRPr="00D71E0A">
        <w:rPr>
          <w:sz w:val="18"/>
          <w:szCs w:val="18"/>
          <w:lang w:val="en-GB"/>
        </w:rPr>
        <w:t>CLOSED or OPEN.</w:t>
      </w:r>
    </w:p>
    <w:p w:rsidR="00CA0678" w:rsidRPr="00D71E0A" w:rsidRDefault="00CA0678" w:rsidP="00CA0678">
      <w:pPr>
        <w:pStyle w:val="Pseudokodas0"/>
        <w:rPr>
          <w:sz w:val="18"/>
          <w:szCs w:val="18"/>
          <w:lang w:val="en-GB"/>
        </w:rPr>
      </w:pPr>
      <w:r w:rsidRPr="00D71E0A">
        <w:rPr>
          <w:sz w:val="18"/>
          <w:szCs w:val="18"/>
          <w:lang w:val="en-GB"/>
        </w:rPr>
        <w:t xml:space="preserve">        R2. X=5, Y =2.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R3. X=6, Y =3.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7.</w:t>
      </w:r>
    </w:p>
    <w:p w:rsidR="00CA0678" w:rsidRPr="00D71E0A" w:rsidRDefault="00CA0678" w:rsidP="00CA0678">
      <w:pPr>
        <w:pStyle w:val="Pseudokodas0"/>
        <w:rPr>
          <w:sz w:val="18"/>
          <w:szCs w:val="18"/>
          <w:lang w:val="en-GB"/>
        </w:rPr>
      </w:pPr>
      <w:r w:rsidRPr="00D71E0A">
        <w:rPr>
          <w:sz w:val="18"/>
          <w:szCs w:val="18"/>
          <w:lang w:val="en-GB"/>
        </w:rPr>
        <w:t xml:space="preserve">        R4. X=5, Y =4. </w:t>
      </w:r>
      <w:r w:rsidR="009F6DD1" w:rsidRPr="00D71E0A">
        <w:rPr>
          <w:sz w:val="18"/>
          <w:szCs w:val="18"/>
          <w:lang w:val="en-GB"/>
        </w:rPr>
        <w:t>CLOSED or OPEN.</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 xml:space="preserve"> =4, X=5, Y=5.</w:t>
      </w:r>
    </w:p>
    <w:p w:rsidR="00CA0678" w:rsidRPr="00D71E0A" w:rsidRDefault="00CA0678" w:rsidP="00CA0678">
      <w:pPr>
        <w:pStyle w:val="Pseudokodas0"/>
        <w:rPr>
          <w:sz w:val="18"/>
          <w:szCs w:val="18"/>
          <w:lang w:val="en-GB"/>
        </w:rPr>
      </w:pPr>
      <w:r w:rsidRPr="00D71E0A">
        <w:rPr>
          <w:sz w:val="18"/>
          <w:szCs w:val="18"/>
          <w:lang w:val="en-GB"/>
        </w:rPr>
        <w:t xml:space="preserve">        R1. X=4, Y=5.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R2. X=5, Y=4. </w:t>
      </w:r>
      <w:r w:rsidR="009F6DD1" w:rsidRPr="00D71E0A">
        <w:rPr>
          <w:sz w:val="18"/>
          <w:szCs w:val="18"/>
          <w:lang w:val="en-GB"/>
        </w:rPr>
        <w:t>CLOSED or OPEN.</w:t>
      </w:r>
    </w:p>
    <w:p w:rsidR="00CA0678" w:rsidRPr="00D71E0A" w:rsidRDefault="00CA0678" w:rsidP="00CA0678">
      <w:pPr>
        <w:pStyle w:val="Pseudokodas0"/>
        <w:rPr>
          <w:sz w:val="18"/>
          <w:szCs w:val="18"/>
          <w:lang w:val="en-GB"/>
        </w:rPr>
      </w:pPr>
      <w:r w:rsidRPr="00D71E0A">
        <w:rPr>
          <w:sz w:val="18"/>
          <w:szCs w:val="18"/>
          <w:lang w:val="en-GB"/>
        </w:rPr>
        <w:t xml:space="preserve">        R3. X=6, Y=5.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R4. X=5, Y=6.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8.</w:t>
      </w:r>
    </w:p>
    <w:p w:rsidR="00CA0678" w:rsidRPr="00D71E0A" w:rsidRDefault="00CA0678" w:rsidP="00CA0678">
      <w:pPr>
        <w:pStyle w:val="Pseudokodas0"/>
        <w:rPr>
          <w:sz w:val="18"/>
          <w:szCs w:val="18"/>
          <w:lang w:val="en-GB"/>
        </w:rPr>
      </w:pPr>
    </w:p>
    <w:p w:rsidR="00CA0678" w:rsidRPr="00D71E0A" w:rsidRDefault="005D072D" w:rsidP="00CA0678">
      <w:pPr>
        <w:pStyle w:val="Pseudokodas0"/>
        <w:rPr>
          <w:sz w:val="18"/>
          <w:szCs w:val="18"/>
          <w:lang w:val="en-GB"/>
        </w:rPr>
      </w:pPr>
      <w:r w:rsidRPr="00D71E0A">
        <w:rPr>
          <w:sz w:val="18"/>
          <w:szCs w:val="18"/>
          <w:lang w:val="en-GB"/>
        </w:rPr>
        <w:t>WAVE</w:t>
      </w:r>
      <w:r w:rsidR="00CA0678" w:rsidRPr="00D71E0A">
        <w:rPr>
          <w:sz w:val="18"/>
          <w:szCs w:val="18"/>
          <w:lang w:val="en-GB"/>
        </w:rPr>
        <w:t xml:space="preserve"> </w:t>
      </w:r>
      <w:r w:rsidRPr="00D71E0A">
        <w:rPr>
          <w:sz w:val="18"/>
          <w:szCs w:val="18"/>
          <w:lang w:val="en-GB"/>
        </w:rPr>
        <w:t>3, label</w:t>
      </w:r>
      <w:r w:rsidR="00CA0678" w:rsidRPr="00D71E0A">
        <w:rPr>
          <w:sz w:val="18"/>
          <w:szCs w:val="18"/>
          <w:lang w:val="en-GB"/>
        </w:rPr>
        <w:t xml:space="preserve"> L="5"</w:t>
      </w: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=5, X=3, Y=4.</w:t>
      </w:r>
    </w:p>
    <w:p w:rsidR="00CA0678" w:rsidRPr="00D71E0A" w:rsidRDefault="00CA0678" w:rsidP="00CA0678">
      <w:pPr>
        <w:pStyle w:val="Pseudokodas0"/>
        <w:rPr>
          <w:sz w:val="18"/>
          <w:szCs w:val="18"/>
          <w:lang w:val="en-GB"/>
        </w:rPr>
      </w:pPr>
      <w:r w:rsidRPr="00D71E0A">
        <w:rPr>
          <w:sz w:val="18"/>
          <w:szCs w:val="18"/>
          <w:lang w:val="en-GB"/>
        </w:rPr>
        <w:t xml:space="preserve">        R1. X=2, Y=4.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9.</w:t>
      </w:r>
    </w:p>
    <w:p w:rsidR="00CA0678" w:rsidRPr="00D71E0A" w:rsidRDefault="00CA0678" w:rsidP="00CA0678">
      <w:pPr>
        <w:pStyle w:val="Pseudokodas0"/>
        <w:rPr>
          <w:sz w:val="18"/>
          <w:szCs w:val="18"/>
          <w:lang w:val="en-GB"/>
        </w:rPr>
      </w:pPr>
      <w:r w:rsidRPr="00D71E0A">
        <w:rPr>
          <w:sz w:val="18"/>
          <w:szCs w:val="18"/>
          <w:lang w:val="en-GB"/>
        </w:rPr>
        <w:t xml:space="preserve">        R2. X=3, Y=3.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R3. X=4, Y=4. </w:t>
      </w:r>
      <w:r w:rsidR="009F6DD1" w:rsidRPr="00D71E0A">
        <w:rPr>
          <w:sz w:val="18"/>
          <w:szCs w:val="18"/>
          <w:lang w:val="en-GB"/>
        </w:rPr>
        <w:t>CLOSED or OPEN.</w:t>
      </w:r>
    </w:p>
    <w:p w:rsidR="00CA0678" w:rsidRPr="00D71E0A" w:rsidRDefault="00CA0678" w:rsidP="00CA0678">
      <w:pPr>
        <w:pStyle w:val="Pseudokodas0"/>
        <w:rPr>
          <w:sz w:val="18"/>
          <w:szCs w:val="18"/>
          <w:lang w:val="en-GB"/>
        </w:rPr>
      </w:pPr>
      <w:r w:rsidRPr="00D71E0A">
        <w:rPr>
          <w:sz w:val="18"/>
          <w:szCs w:val="18"/>
          <w:lang w:val="en-GB"/>
        </w:rPr>
        <w:t xml:space="preserve">        R4. X=3, Y=5.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=6, X=4, Y=3.</w:t>
      </w:r>
    </w:p>
    <w:p w:rsidR="00CA0678" w:rsidRPr="00D71E0A" w:rsidRDefault="00CA0678" w:rsidP="00CA0678">
      <w:pPr>
        <w:pStyle w:val="Pseudokodas0"/>
        <w:rPr>
          <w:sz w:val="18"/>
          <w:szCs w:val="18"/>
          <w:lang w:val="en-GB"/>
        </w:rPr>
      </w:pPr>
      <w:r w:rsidRPr="00D71E0A">
        <w:rPr>
          <w:sz w:val="18"/>
          <w:szCs w:val="18"/>
          <w:lang w:val="en-GB"/>
        </w:rPr>
        <w:t xml:space="preserve">        R1. X=3, Y=3.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R2. X=4, Y=2.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10.</w:t>
      </w:r>
    </w:p>
    <w:p w:rsidR="00CA0678" w:rsidRPr="00D71E0A" w:rsidRDefault="00CA0678" w:rsidP="00CA0678">
      <w:pPr>
        <w:pStyle w:val="Pseudokodas0"/>
        <w:rPr>
          <w:sz w:val="18"/>
          <w:szCs w:val="18"/>
          <w:lang w:val="en-GB"/>
        </w:rPr>
      </w:pPr>
      <w:r w:rsidRPr="00D71E0A">
        <w:rPr>
          <w:sz w:val="18"/>
          <w:szCs w:val="18"/>
          <w:lang w:val="en-GB"/>
        </w:rPr>
        <w:lastRenderedPageBreak/>
        <w:t xml:space="preserve">        R3. X=5, Y=3. </w:t>
      </w:r>
      <w:r w:rsidR="009F6DD1" w:rsidRPr="00D71E0A">
        <w:rPr>
          <w:sz w:val="18"/>
          <w:szCs w:val="18"/>
          <w:lang w:val="en-GB"/>
        </w:rPr>
        <w:t>CLOSED or OPEN.</w:t>
      </w:r>
    </w:p>
    <w:p w:rsidR="00CA0678" w:rsidRPr="00D71E0A" w:rsidRDefault="00CA0678" w:rsidP="00CA0678">
      <w:pPr>
        <w:pStyle w:val="Pseudokodas0"/>
        <w:rPr>
          <w:sz w:val="18"/>
          <w:szCs w:val="18"/>
          <w:lang w:val="en-GB"/>
        </w:rPr>
      </w:pPr>
      <w:r w:rsidRPr="00D71E0A">
        <w:rPr>
          <w:sz w:val="18"/>
          <w:szCs w:val="18"/>
          <w:lang w:val="en-GB"/>
        </w:rPr>
        <w:t xml:space="preserve">        R4. X=4, Y=4. </w:t>
      </w:r>
      <w:r w:rsidR="009F6DD1" w:rsidRPr="00D71E0A">
        <w:rPr>
          <w:sz w:val="18"/>
          <w:szCs w:val="18"/>
          <w:lang w:val="en-GB"/>
        </w:rPr>
        <w:t>CLOSED or OPEN.</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=7, X=6, Y=3.</w:t>
      </w:r>
    </w:p>
    <w:p w:rsidR="00CA0678" w:rsidRPr="00D71E0A" w:rsidRDefault="00CA0678" w:rsidP="00CA0678">
      <w:pPr>
        <w:pStyle w:val="Pseudokodas0"/>
        <w:rPr>
          <w:sz w:val="18"/>
          <w:szCs w:val="18"/>
          <w:lang w:val="en-GB"/>
        </w:rPr>
      </w:pPr>
      <w:r w:rsidRPr="00D71E0A">
        <w:rPr>
          <w:sz w:val="18"/>
          <w:szCs w:val="18"/>
          <w:lang w:val="en-GB"/>
        </w:rPr>
        <w:t xml:space="preserve">        R1. X=5, Y=3. </w:t>
      </w:r>
      <w:r w:rsidR="009F6DD1" w:rsidRPr="00D71E0A">
        <w:rPr>
          <w:sz w:val="18"/>
          <w:szCs w:val="18"/>
          <w:lang w:val="en-GB"/>
        </w:rPr>
        <w:t>CLOSED or OPEN.</w:t>
      </w:r>
    </w:p>
    <w:p w:rsidR="00CA0678" w:rsidRPr="00D71E0A" w:rsidRDefault="00CA0678" w:rsidP="00CA0678">
      <w:pPr>
        <w:pStyle w:val="Pseudokodas0"/>
        <w:rPr>
          <w:sz w:val="18"/>
          <w:szCs w:val="18"/>
          <w:lang w:val="en-GB"/>
        </w:rPr>
      </w:pPr>
      <w:r w:rsidRPr="00D71E0A">
        <w:rPr>
          <w:sz w:val="18"/>
          <w:szCs w:val="18"/>
          <w:lang w:val="en-GB"/>
        </w:rPr>
        <w:t xml:space="preserve">        R2. X=6, Y=2.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11.</w:t>
      </w:r>
    </w:p>
    <w:p w:rsidR="00CA0678" w:rsidRPr="00D71E0A" w:rsidRDefault="00CA0678" w:rsidP="00CA0678">
      <w:pPr>
        <w:pStyle w:val="Pseudokodas0"/>
        <w:rPr>
          <w:sz w:val="18"/>
          <w:szCs w:val="18"/>
          <w:lang w:val="en-GB"/>
        </w:rPr>
      </w:pPr>
      <w:r w:rsidRPr="00D71E0A">
        <w:rPr>
          <w:sz w:val="18"/>
          <w:szCs w:val="18"/>
          <w:lang w:val="en-GB"/>
        </w:rPr>
        <w:t xml:space="preserve">        R3. X=7, Y=3.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R4. X=6, Y=4.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=8, X=5, Y=6.</w:t>
      </w:r>
    </w:p>
    <w:p w:rsidR="00CA0678" w:rsidRPr="00D71E0A" w:rsidRDefault="00CA0678" w:rsidP="00CA0678">
      <w:pPr>
        <w:pStyle w:val="Pseudokodas0"/>
        <w:rPr>
          <w:sz w:val="18"/>
          <w:szCs w:val="18"/>
          <w:lang w:val="en-GB"/>
        </w:rPr>
      </w:pPr>
      <w:r w:rsidRPr="00D71E0A">
        <w:rPr>
          <w:sz w:val="18"/>
          <w:szCs w:val="18"/>
          <w:lang w:val="en-GB"/>
        </w:rPr>
        <w:t xml:space="preserve">        R1. X=4, Y=6.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12.</w:t>
      </w:r>
    </w:p>
    <w:p w:rsidR="00CA0678" w:rsidRPr="00D71E0A" w:rsidRDefault="00CA0678" w:rsidP="00CA0678">
      <w:pPr>
        <w:pStyle w:val="Pseudokodas0"/>
        <w:rPr>
          <w:sz w:val="18"/>
          <w:szCs w:val="18"/>
          <w:lang w:val="en-GB"/>
        </w:rPr>
      </w:pPr>
      <w:r w:rsidRPr="00D71E0A">
        <w:rPr>
          <w:sz w:val="18"/>
          <w:szCs w:val="18"/>
          <w:lang w:val="en-GB"/>
        </w:rPr>
        <w:t xml:space="preserve">        R2. X=5, Y=5. </w:t>
      </w:r>
      <w:r w:rsidR="009F6DD1" w:rsidRPr="00D71E0A">
        <w:rPr>
          <w:sz w:val="18"/>
          <w:szCs w:val="18"/>
          <w:lang w:val="en-GB"/>
        </w:rPr>
        <w:t>CLOSED or OPEN.</w:t>
      </w:r>
    </w:p>
    <w:p w:rsidR="00CA0678" w:rsidRPr="00D71E0A" w:rsidRDefault="00CA0678" w:rsidP="00CA0678">
      <w:pPr>
        <w:pStyle w:val="Pseudokodas0"/>
        <w:rPr>
          <w:sz w:val="18"/>
          <w:szCs w:val="18"/>
          <w:lang w:val="en-GB"/>
        </w:rPr>
      </w:pPr>
      <w:r w:rsidRPr="00D71E0A">
        <w:rPr>
          <w:sz w:val="18"/>
          <w:szCs w:val="18"/>
          <w:lang w:val="en-GB"/>
        </w:rPr>
        <w:t xml:space="preserve">        R3. X=6, Y=6.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13.</w:t>
      </w:r>
    </w:p>
    <w:p w:rsidR="00CA0678" w:rsidRPr="00D71E0A" w:rsidRDefault="00CA0678" w:rsidP="00CA0678">
      <w:pPr>
        <w:pStyle w:val="Pseudokodas0"/>
        <w:rPr>
          <w:sz w:val="18"/>
          <w:szCs w:val="18"/>
          <w:lang w:val="en-GB"/>
        </w:rPr>
      </w:pPr>
      <w:r w:rsidRPr="00D71E0A">
        <w:rPr>
          <w:sz w:val="18"/>
          <w:szCs w:val="18"/>
          <w:lang w:val="en-GB"/>
        </w:rPr>
        <w:t xml:space="preserve">        R4. X=5, Y=7.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p>
    <w:p w:rsidR="00CA0678" w:rsidRPr="00D71E0A" w:rsidRDefault="005D072D" w:rsidP="00CA0678">
      <w:pPr>
        <w:pStyle w:val="Pseudokodas0"/>
        <w:rPr>
          <w:sz w:val="18"/>
          <w:szCs w:val="18"/>
          <w:lang w:val="en-GB"/>
        </w:rPr>
      </w:pPr>
      <w:r w:rsidRPr="00D71E0A">
        <w:rPr>
          <w:sz w:val="18"/>
          <w:szCs w:val="18"/>
          <w:lang w:val="en-GB"/>
        </w:rPr>
        <w:t>WAVE 4, label</w:t>
      </w:r>
      <w:r w:rsidR="00CA0678" w:rsidRPr="00D71E0A">
        <w:rPr>
          <w:sz w:val="18"/>
          <w:szCs w:val="18"/>
          <w:lang w:val="en-GB"/>
        </w:rPr>
        <w:t xml:space="preserve"> L="6"</w:t>
      </w: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=9, X=2, Y=4.</w:t>
      </w:r>
    </w:p>
    <w:p w:rsidR="00CA0678" w:rsidRPr="00D71E0A" w:rsidRDefault="00CA0678" w:rsidP="00CA0678">
      <w:pPr>
        <w:pStyle w:val="Pseudokodas0"/>
        <w:rPr>
          <w:sz w:val="18"/>
          <w:szCs w:val="18"/>
          <w:lang w:val="en-GB"/>
        </w:rPr>
      </w:pPr>
      <w:r w:rsidRPr="00D71E0A">
        <w:rPr>
          <w:sz w:val="18"/>
          <w:szCs w:val="18"/>
          <w:lang w:val="en-GB"/>
        </w:rPr>
        <w:t xml:space="preserve">        R1. X=1, Y=4.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R2. X=2, Y=3.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14.</w:t>
      </w:r>
    </w:p>
    <w:p w:rsidR="00CA0678" w:rsidRPr="00D71E0A" w:rsidRDefault="00CA0678" w:rsidP="00CA0678">
      <w:pPr>
        <w:pStyle w:val="Pseudokodas0"/>
        <w:rPr>
          <w:sz w:val="18"/>
          <w:szCs w:val="18"/>
          <w:lang w:val="en-GB"/>
        </w:rPr>
      </w:pPr>
      <w:r w:rsidRPr="00D71E0A">
        <w:rPr>
          <w:sz w:val="18"/>
          <w:szCs w:val="18"/>
          <w:lang w:val="en-GB"/>
        </w:rPr>
        <w:t xml:space="preserve">        R3. X=3, Y=4. </w:t>
      </w:r>
      <w:r w:rsidR="009F6DD1" w:rsidRPr="00D71E0A">
        <w:rPr>
          <w:sz w:val="18"/>
          <w:szCs w:val="18"/>
          <w:lang w:val="en-GB"/>
        </w:rPr>
        <w:t>CLOSED or OPEN.</w:t>
      </w:r>
    </w:p>
    <w:p w:rsidR="00CA0678" w:rsidRPr="00D71E0A" w:rsidRDefault="00CA0678" w:rsidP="00CA0678">
      <w:pPr>
        <w:pStyle w:val="Pseudokodas0"/>
        <w:rPr>
          <w:sz w:val="18"/>
          <w:szCs w:val="18"/>
          <w:lang w:val="en-GB"/>
        </w:rPr>
      </w:pPr>
      <w:r w:rsidRPr="00D71E0A">
        <w:rPr>
          <w:sz w:val="18"/>
          <w:szCs w:val="18"/>
          <w:lang w:val="en-GB"/>
        </w:rPr>
        <w:t xml:space="preserve">        R4. X=2, Y=5.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=10, X=4, Y=2.</w:t>
      </w:r>
    </w:p>
    <w:p w:rsidR="00CA0678" w:rsidRPr="00D71E0A" w:rsidRDefault="00CA0678" w:rsidP="00CA0678">
      <w:pPr>
        <w:pStyle w:val="Pseudokodas0"/>
        <w:rPr>
          <w:sz w:val="18"/>
          <w:szCs w:val="18"/>
          <w:lang w:val="en-GB"/>
        </w:rPr>
      </w:pPr>
      <w:r w:rsidRPr="00D71E0A">
        <w:rPr>
          <w:sz w:val="18"/>
          <w:szCs w:val="18"/>
          <w:lang w:val="en-GB"/>
        </w:rPr>
        <w:t xml:space="preserve">        R1. X=3, Y=2.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15.</w:t>
      </w:r>
    </w:p>
    <w:p w:rsidR="00CA0678" w:rsidRPr="00D71E0A" w:rsidRDefault="00CA0678" w:rsidP="00CA0678">
      <w:pPr>
        <w:pStyle w:val="Pseudokodas0"/>
        <w:rPr>
          <w:sz w:val="18"/>
          <w:szCs w:val="18"/>
          <w:lang w:val="en-GB"/>
        </w:rPr>
      </w:pPr>
      <w:r w:rsidRPr="00D71E0A">
        <w:rPr>
          <w:sz w:val="18"/>
          <w:szCs w:val="18"/>
          <w:lang w:val="en-GB"/>
        </w:rPr>
        <w:t xml:space="preserve">        R2. X=4, Y=1.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R3. X=5, Y=2.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R4. X=4, Y=3. </w:t>
      </w:r>
      <w:r w:rsidR="009F6DD1" w:rsidRPr="00D71E0A">
        <w:rPr>
          <w:sz w:val="18"/>
          <w:szCs w:val="18"/>
          <w:lang w:val="en-GB"/>
        </w:rPr>
        <w:t>CLOSED or OPEN.</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=11, X=6, Y=2.</w:t>
      </w:r>
    </w:p>
    <w:p w:rsidR="00CA0678" w:rsidRPr="00D71E0A" w:rsidRDefault="00CA0678" w:rsidP="00CA0678">
      <w:pPr>
        <w:pStyle w:val="Pseudokodas0"/>
        <w:rPr>
          <w:sz w:val="18"/>
          <w:szCs w:val="18"/>
          <w:lang w:val="en-GB"/>
        </w:rPr>
      </w:pPr>
      <w:r w:rsidRPr="00D71E0A">
        <w:rPr>
          <w:sz w:val="18"/>
          <w:szCs w:val="18"/>
          <w:lang w:val="en-GB"/>
        </w:rPr>
        <w:t xml:space="preserve">        R1. X=5, Y=2.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R2. X=6, Y=1.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R3. X=7, Y=2.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R4. X=6, Y=3. </w:t>
      </w:r>
      <w:r w:rsidR="009F6DD1" w:rsidRPr="00D71E0A">
        <w:rPr>
          <w:sz w:val="18"/>
          <w:szCs w:val="18"/>
          <w:lang w:val="en-GB"/>
        </w:rPr>
        <w:t>CLOSED or OPEN.</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=12, X=4, Y=6.</w:t>
      </w:r>
    </w:p>
    <w:p w:rsidR="00CA0678" w:rsidRPr="00D71E0A" w:rsidRDefault="00CA0678" w:rsidP="00CA0678">
      <w:pPr>
        <w:pStyle w:val="Pseudokodas0"/>
        <w:rPr>
          <w:sz w:val="18"/>
          <w:szCs w:val="18"/>
          <w:lang w:val="en-GB"/>
        </w:rPr>
      </w:pPr>
      <w:r w:rsidRPr="00D71E0A">
        <w:rPr>
          <w:sz w:val="18"/>
          <w:szCs w:val="18"/>
          <w:lang w:val="en-GB"/>
        </w:rPr>
        <w:t xml:space="preserve">        R1. X=3, Y=6.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16.</w:t>
      </w:r>
    </w:p>
    <w:p w:rsidR="00CA0678" w:rsidRPr="00D71E0A" w:rsidRDefault="00CA0678" w:rsidP="00CA0678">
      <w:pPr>
        <w:pStyle w:val="Pseudokodas0"/>
        <w:rPr>
          <w:sz w:val="18"/>
          <w:szCs w:val="18"/>
          <w:lang w:val="en-GB"/>
        </w:rPr>
      </w:pPr>
      <w:r w:rsidRPr="00D71E0A">
        <w:rPr>
          <w:sz w:val="18"/>
          <w:szCs w:val="18"/>
          <w:lang w:val="en-GB"/>
        </w:rPr>
        <w:t xml:space="preserve">        R2. X=4, Y=5.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R3. X=5, Y=6. </w:t>
      </w:r>
      <w:r w:rsidR="009F6DD1" w:rsidRPr="00D71E0A">
        <w:rPr>
          <w:sz w:val="18"/>
          <w:szCs w:val="18"/>
          <w:lang w:val="en-GB"/>
        </w:rPr>
        <w:t>CLOSED or OPEN.</w:t>
      </w:r>
    </w:p>
    <w:p w:rsidR="00CA0678" w:rsidRPr="00D71E0A" w:rsidRDefault="00CA0678" w:rsidP="00CA0678">
      <w:pPr>
        <w:pStyle w:val="Pseudokodas0"/>
        <w:rPr>
          <w:sz w:val="18"/>
          <w:szCs w:val="18"/>
          <w:lang w:val="en-GB"/>
        </w:rPr>
      </w:pPr>
      <w:r w:rsidRPr="00D71E0A">
        <w:rPr>
          <w:sz w:val="18"/>
          <w:szCs w:val="18"/>
          <w:lang w:val="en-GB"/>
        </w:rPr>
        <w:t xml:space="preserve">        R4. X=4, Y=7.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9F6DD1" w:rsidRPr="00D71E0A">
        <w:rPr>
          <w:sz w:val="18"/>
          <w:szCs w:val="18"/>
          <w:lang w:val="en-GB"/>
        </w:rPr>
        <w:t>Close CLOSE</w:t>
      </w:r>
      <w:r w:rsidRPr="00D71E0A">
        <w:rPr>
          <w:sz w:val="18"/>
          <w:szCs w:val="18"/>
          <w:lang w:val="en-GB"/>
        </w:rPr>
        <w:t>=13, X=6, Y=6.</w:t>
      </w:r>
    </w:p>
    <w:p w:rsidR="00CA0678" w:rsidRPr="00D71E0A" w:rsidRDefault="00CA0678" w:rsidP="00CA0678">
      <w:pPr>
        <w:pStyle w:val="Pseudokodas0"/>
        <w:rPr>
          <w:sz w:val="18"/>
          <w:szCs w:val="18"/>
          <w:lang w:val="en-GB"/>
        </w:rPr>
      </w:pPr>
      <w:r w:rsidRPr="00D71E0A">
        <w:rPr>
          <w:sz w:val="18"/>
          <w:szCs w:val="18"/>
          <w:lang w:val="en-GB"/>
        </w:rPr>
        <w:t xml:space="preserve">        R1. X=5, Y=6. </w:t>
      </w:r>
      <w:r w:rsidR="009F6DD1" w:rsidRPr="00D71E0A">
        <w:rPr>
          <w:sz w:val="18"/>
          <w:szCs w:val="18"/>
          <w:lang w:val="en-GB"/>
        </w:rPr>
        <w:t>CLOSED or OPEN.</w:t>
      </w:r>
    </w:p>
    <w:p w:rsidR="00CA0678" w:rsidRPr="00D71E0A" w:rsidRDefault="00CA0678" w:rsidP="00CA0678">
      <w:pPr>
        <w:pStyle w:val="Pseudokodas0"/>
        <w:rPr>
          <w:sz w:val="18"/>
          <w:szCs w:val="18"/>
          <w:lang w:val="en-GB"/>
        </w:rPr>
      </w:pPr>
      <w:r w:rsidRPr="00D71E0A">
        <w:rPr>
          <w:sz w:val="18"/>
          <w:szCs w:val="18"/>
          <w:lang w:val="en-GB"/>
        </w:rPr>
        <w:t xml:space="preserve">        R2. X=6, Y=5. </w:t>
      </w:r>
      <w:r w:rsidR="002C601B" w:rsidRPr="00D71E0A">
        <w:rPr>
          <w:sz w:val="18"/>
          <w:szCs w:val="18"/>
          <w:lang w:val="en-GB"/>
        </w:rPr>
        <w:t>Wall</w:t>
      </w:r>
      <w:r w:rsidRPr="00D71E0A">
        <w:rPr>
          <w:sz w:val="18"/>
          <w:szCs w:val="18"/>
          <w:lang w:val="en-GB"/>
        </w:rPr>
        <w:t>.</w:t>
      </w:r>
    </w:p>
    <w:p w:rsidR="00CA0678" w:rsidRPr="00D71E0A" w:rsidRDefault="00CA0678" w:rsidP="00CA0678">
      <w:pPr>
        <w:pStyle w:val="Pseudokodas0"/>
        <w:rPr>
          <w:sz w:val="18"/>
          <w:szCs w:val="18"/>
          <w:lang w:val="en-GB"/>
        </w:rPr>
      </w:pPr>
      <w:r w:rsidRPr="00D71E0A">
        <w:rPr>
          <w:sz w:val="18"/>
          <w:szCs w:val="18"/>
          <w:lang w:val="en-GB"/>
        </w:rPr>
        <w:t xml:space="preserve">        R3. X=7, Y=6. </w:t>
      </w:r>
      <w:r w:rsidR="002C601B" w:rsidRPr="00D71E0A">
        <w:rPr>
          <w:sz w:val="18"/>
          <w:szCs w:val="18"/>
          <w:lang w:val="en-GB"/>
        </w:rPr>
        <w:t>Free</w:t>
      </w:r>
      <w:r w:rsidRPr="00D71E0A">
        <w:rPr>
          <w:sz w:val="18"/>
          <w:szCs w:val="18"/>
          <w:lang w:val="en-GB"/>
        </w:rPr>
        <w:t xml:space="preserve">. </w:t>
      </w:r>
      <w:r w:rsidR="005D072D" w:rsidRPr="00D71E0A">
        <w:rPr>
          <w:sz w:val="18"/>
          <w:szCs w:val="18"/>
          <w:lang w:val="en-GB"/>
        </w:rPr>
        <w:t>NEWN=</w:t>
      </w:r>
      <w:r w:rsidRPr="00D71E0A">
        <w:rPr>
          <w:sz w:val="18"/>
          <w:szCs w:val="18"/>
          <w:lang w:val="en-GB"/>
        </w:rPr>
        <w:t xml:space="preserve">17. </w:t>
      </w:r>
      <w:r w:rsidR="006321A5" w:rsidRPr="00D71E0A">
        <w:rPr>
          <w:sz w:val="18"/>
          <w:szCs w:val="18"/>
          <w:lang w:val="en-GB"/>
        </w:rPr>
        <w:t>Terminal</w:t>
      </w:r>
      <w:r w:rsidRPr="00D71E0A">
        <w:rPr>
          <w:sz w:val="18"/>
          <w:szCs w:val="18"/>
          <w:lang w:val="en-GB"/>
        </w:rPr>
        <w:t>.</w:t>
      </w:r>
    </w:p>
    <w:p w:rsidR="00CA0678" w:rsidRPr="00D71E0A" w:rsidRDefault="00CA0678" w:rsidP="00CA0678">
      <w:pPr>
        <w:pStyle w:val="Pseudokodas0"/>
        <w:rPr>
          <w:sz w:val="18"/>
          <w:szCs w:val="18"/>
          <w:lang w:val="en-GB"/>
        </w:rPr>
      </w:pPr>
    </w:p>
    <w:p w:rsidR="00CA0678" w:rsidRPr="00D71E0A" w:rsidRDefault="006321A5" w:rsidP="00CA0678">
      <w:pPr>
        <w:pStyle w:val="Pseudokodas0"/>
        <w:rPr>
          <w:sz w:val="18"/>
          <w:szCs w:val="18"/>
          <w:lang w:val="en-GB"/>
        </w:rPr>
      </w:pPr>
      <w:r w:rsidRPr="00D71E0A">
        <w:rPr>
          <w:sz w:val="18"/>
          <w:szCs w:val="18"/>
          <w:lang w:val="en-GB"/>
        </w:rPr>
        <w:t>PART</w:t>
      </w:r>
      <w:r w:rsidR="005D072D" w:rsidRPr="00D71E0A">
        <w:rPr>
          <w:sz w:val="18"/>
          <w:szCs w:val="18"/>
          <w:lang w:val="en-GB"/>
        </w:rPr>
        <w:t xml:space="preserve"> 3</w:t>
      </w:r>
      <w:r w:rsidRPr="00D71E0A">
        <w:rPr>
          <w:sz w:val="18"/>
          <w:szCs w:val="18"/>
          <w:lang w:val="en-GB"/>
        </w:rPr>
        <w:t>. Results</w:t>
      </w:r>
    </w:p>
    <w:p w:rsidR="00CA0678" w:rsidRPr="00D71E0A" w:rsidRDefault="00CA0678" w:rsidP="00CA0678">
      <w:pPr>
        <w:pStyle w:val="Pseudokodas0"/>
        <w:rPr>
          <w:sz w:val="18"/>
          <w:szCs w:val="18"/>
          <w:lang w:val="en-GB"/>
        </w:rPr>
      </w:pPr>
    </w:p>
    <w:p w:rsidR="00CA0678" w:rsidRPr="00D71E0A" w:rsidRDefault="00CA0678" w:rsidP="00CA0678">
      <w:pPr>
        <w:pStyle w:val="Pseudokodas0"/>
        <w:rPr>
          <w:sz w:val="18"/>
          <w:szCs w:val="18"/>
          <w:lang w:val="en-GB"/>
        </w:rPr>
      </w:pPr>
      <w:r w:rsidRPr="00D71E0A">
        <w:rPr>
          <w:sz w:val="18"/>
          <w:szCs w:val="18"/>
          <w:lang w:val="en-GB"/>
        </w:rPr>
        <w:t xml:space="preserve">  </w:t>
      </w:r>
      <w:r w:rsidR="005D072D" w:rsidRPr="00D71E0A">
        <w:rPr>
          <w:sz w:val="18"/>
          <w:szCs w:val="18"/>
          <w:lang w:val="en-GB"/>
        </w:rPr>
        <w:t xml:space="preserve">3.1. Path </w:t>
      </w:r>
      <w:r w:rsidR="003C44DC" w:rsidRPr="00D71E0A">
        <w:rPr>
          <w:sz w:val="18"/>
          <w:szCs w:val="18"/>
          <w:lang w:val="en-GB"/>
        </w:rPr>
        <w:t xml:space="preserve">is </w:t>
      </w:r>
      <w:r w:rsidR="005D072D" w:rsidRPr="00D71E0A">
        <w:rPr>
          <w:sz w:val="18"/>
          <w:szCs w:val="18"/>
          <w:lang w:val="en-GB"/>
        </w:rPr>
        <w:t>found</w:t>
      </w:r>
      <w:r w:rsidRPr="00D71E0A">
        <w:rPr>
          <w:sz w:val="18"/>
          <w:szCs w:val="18"/>
          <w:lang w:val="en-GB"/>
        </w:rPr>
        <w:t>.</w:t>
      </w:r>
    </w:p>
    <w:p w:rsidR="00CA0678" w:rsidRPr="00D71E0A" w:rsidRDefault="00CA0678" w:rsidP="00CA0678">
      <w:pPr>
        <w:pStyle w:val="Pseudokodas0"/>
        <w:rPr>
          <w:sz w:val="18"/>
          <w:szCs w:val="18"/>
          <w:lang w:val="en-GB"/>
        </w:rPr>
      </w:pPr>
    </w:p>
    <w:p w:rsidR="00CA0678" w:rsidRPr="00D71E0A" w:rsidRDefault="00CA0678" w:rsidP="00923C60">
      <w:pPr>
        <w:pStyle w:val="Pseudokodas0"/>
        <w:keepNext/>
        <w:keepLines/>
        <w:rPr>
          <w:sz w:val="18"/>
          <w:szCs w:val="18"/>
          <w:lang w:val="en-GB"/>
        </w:rPr>
      </w:pPr>
      <w:r w:rsidRPr="00D71E0A">
        <w:rPr>
          <w:sz w:val="18"/>
          <w:szCs w:val="18"/>
          <w:lang w:val="en-GB"/>
        </w:rPr>
        <w:t xml:space="preserve">  </w:t>
      </w:r>
      <w:r w:rsidR="005B0DA0" w:rsidRPr="00D71E0A">
        <w:rPr>
          <w:sz w:val="18"/>
          <w:szCs w:val="18"/>
          <w:lang w:val="en-GB"/>
        </w:rPr>
        <w:t>3.2</w:t>
      </w:r>
      <w:r w:rsidR="005D072D" w:rsidRPr="00D71E0A">
        <w:rPr>
          <w:sz w:val="18"/>
          <w:szCs w:val="18"/>
          <w:lang w:val="en-GB"/>
        </w:rPr>
        <w:t xml:space="preserve">. </w:t>
      </w:r>
      <w:r w:rsidR="003C44DC" w:rsidRPr="00D71E0A">
        <w:rPr>
          <w:sz w:val="18"/>
          <w:szCs w:val="18"/>
          <w:lang w:val="en-GB"/>
        </w:rPr>
        <w:t>Path graphically</w:t>
      </w:r>
    </w:p>
    <w:p w:rsidR="00CA0678" w:rsidRDefault="00CA0678" w:rsidP="00923C60">
      <w:pPr>
        <w:pStyle w:val="Pseudokodas0"/>
        <w:keepNext/>
        <w:keepLines/>
        <w:rPr>
          <w:sz w:val="18"/>
          <w:szCs w:val="18"/>
          <w:lang w:val="en-GB"/>
        </w:rPr>
      </w:pPr>
    </w:p>
    <w:p w:rsidR="00786959" w:rsidRPr="00D71E0A" w:rsidRDefault="00786959" w:rsidP="00786959">
      <w:pPr>
        <w:pStyle w:val="Pseudokodas0"/>
        <w:keepNext/>
        <w:keepLines/>
        <w:rPr>
          <w:sz w:val="18"/>
          <w:szCs w:val="18"/>
          <w:lang w:val="en-GB"/>
        </w:rPr>
      </w:pPr>
      <w:r>
        <w:rPr>
          <w:sz w:val="18"/>
          <w:szCs w:val="18"/>
          <w:lang w:val="en-GB"/>
        </w:rPr>
        <w:t>LABCOPY</w:t>
      </w:r>
    </w:p>
    <w:p w:rsidR="00786959" w:rsidRPr="00D71E0A" w:rsidRDefault="00786959" w:rsidP="00786959">
      <w:pPr>
        <w:pStyle w:val="Pseudokodas0"/>
        <w:keepNext/>
        <w:keepLines/>
        <w:rPr>
          <w:sz w:val="18"/>
          <w:szCs w:val="18"/>
          <w:lang w:val="en-GB"/>
        </w:rPr>
      </w:pPr>
      <w:r w:rsidRPr="00D71E0A">
        <w:rPr>
          <w:sz w:val="18"/>
          <w:szCs w:val="18"/>
          <w:lang w:val="en-GB"/>
        </w:rPr>
        <w:t xml:space="preserve">    Y, V</w:t>
      </w:r>
    </w:p>
    <w:p w:rsidR="00786959" w:rsidRPr="00D71E0A" w:rsidRDefault="00786959" w:rsidP="00786959">
      <w:pPr>
        <w:pStyle w:val="Pseudokodas0"/>
        <w:keepNext/>
        <w:keepLines/>
        <w:rPr>
          <w:sz w:val="18"/>
          <w:szCs w:val="18"/>
          <w:lang w:val="en-GB"/>
        </w:rPr>
      </w:pPr>
      <w:r w:rsidRPr="00D71E0A">
        <w:rPr>
          <w:sz w:val="18"/>
          <w:szCs w:val="18"/>
          <w:lang w:val="en-GB"/>
        </w:rPr>
        <w:t xml:space="preserve">  7 |   1   1   1   1   1   0   1</w:t>
      </w:r>
    </w:p>
    <w:p w:rsidR="00786959" w:rsidRPr="00D71E0A" w:rsidRDefault="00786959" w:rsidP="00786959">
      <w:pPr>
        <w:pStyle w:val="Pseudokodas0"/>
        <w:keepNext/>
        <w:keepLines/>
        <w:rPr>
          <w:sz w:val="18"/>
          <w:szCs w:val="18"/>
          <w:lang w:val="en-GB"/>
        </w:rPr>
      </w:pPr>
      <w:r w:rsidRPr="00D71E0A">
        <w:rPr>
          <w:sz w:val="18"/>
          <w:szCs w:val="18"/>
          <w:lang w:val="en-GB"/>
        </w:rPr>
        <w:t xml:space="preserve">  </w:t>
      </w:r>
      <w:r>
        <w:rPr>
          <w:sz w:val="18"/>
          <w:szCs w:val="18"/>
          <w:lang w:val="en-GB"/>
        </w:rPr>
        <w:t xml:space="preserve">6 |   0   0  </w:t>
      </w:r>
      <w:r w:rsidR="00880959">
        <w:rPr>
          <w:sz w:val="18"/>
          <w:szCs w:val="18"/>
          <w:lang w:val="en-GB"/>
        </w:rPr>
        <w:t xml:space="preserve"> 6</w:t>
      </w:r>
      <w:r>
        <w:rPr>
          <w:sz w:val="18"/>
          <w:szCs w:val="18"/>
          <w:lang w:val="en-GB"/>
        </w:rPr>
        <w:t xml:space="preserve">   5</w:t>
      </w:r>
      <w:r w:rsidRPr="00D71E0A">
        <w:rPr>
          <w:sz w:val="18"/>
          <w:szCs w:val="18"/>
          <w:lang w:val="en-GB"/>
        </w:rPr>
        <w:t xml:space="preserve">   4   5   6</w:t>
      </w:r>
    </w:p>
    <w:p w:rsidR="00786959" w:rsidRPr="00D71E0A" w:rsidRDefault="00786959" w:rsidP="00786959">
      <w:pPr>
        <w:pStyle w:val="Pseudokodas0"/>
        <w:keepNext/>
        <w:keepLines/>
        <w:rPr>
          <w:sz w:val="18"/>
          <w:szCs w:val="18"/>
          <w:lang w:val="en-GB"/>
        </w:rPr>
      </w:pPr>
      <w:r w:rsidRPr="00D71E0A">
        <w:rPr>
          <w:sz w:val="18"/>
          <w:szCs w:val="18"/>
          <w:lang w:val="en-GB"/>
        </w:rPr>
        <w:t xml:space="preserve">  5 |   1   1   1   1   3   1   1</w:t>
      </w:r>
    </w:p>
    <w:p w:rsidR="00786959" w:rsidRPr="00D71E0A" w:rsidRDefault="00786959" w:rsidP="00786959">
      <w:pPr>
        <w:pStyle w:val="Pseudokodas0"/>
        <w:keepNext/>
        <w:keepLines/>
        <w:rPr>
          <w:sz w:val="18"/>
          <w:szCs w:val="18"/>
          <w:lang w:val="en-GB"/>
        </w:rPr>
      </w:pPr>
      <w:r>
        <w:rPr>
          <w:sz w:val="18"/>
          <w:szCs w:val="18"/>
          <w:lang w:val="en-GB"/>
        </w:rPr>
        <w:t xml:space="preserve">  4 |   1   5   4   3</w:t>
      </w:r>
      <w:r w:rsidRPr="00D71E0A">
        <w:rPr>
          <w:sz w:val="18"/>
          <w:szCs w:val="18"/>
          <w:lang w:val="en-GB"/>
        </w:rPr>
        <w:t xml:space="preserve">   2   1   1</w:t>
      </w:r>
    </w:p>
    <w:p w:rsidR="00786959" w:rsidRPr="00D71E0A" w:rsidRDefault="00786959" w:rsidP="00786959">
      <w:pPr>
        <w:pStyle w:val="Pseudokodas0"/>
        <w:keepNext/>
        <w:keepLines/>
        <w:rPr>
          <w:sz w:val="18"/>
          <w:szCs w:val="18"/>
          <w:lang w:val="en-GB"/>
        </w:rPr>
      </w:pPr>
      <w:r>
        <w:rPr>
          <w:sz w:val="18"/>
          <w:szCs w:val="18"/>
          <w:lang w:val="en-GB"/>
        </w:rPr>
        <w:t xml:space="preserve">  3 |   1  </w:t>
      </w:r>
      <w:r w:rsidR="00880959">
        <w:rPr>
          <w:sz w:val="18"/>
          <w:szCs w:val="18"/>
          <w:lang w:val="en-GB"/>
        </w:rPr>
        <w:t xml:space="preserve"> 6</w:t>
      </w:r>
      <w:r>
        <w:rPr>
          <w:sz w:val="18"/>
          <w:szCs w:val="18"/>
          <w:lang w:val="en-GB"/>
        </w:rPr>
        <w:t xml:space="preserve">   1   4   3   4</w:t>
      </w:r>
      <w:r w:rsidRPr="00D71E0A">
        <w:rPr>
          <w:sz w:val="18"/>
          <w:szCs w:val="18"/>
          <w:lang w:val="en-GB"/>
        </w:rPr>
        <w:t xml:space="preserve">   1</w:t>
      </w:r>
    </w:p>
    <w:p w:rsidR="00786959" w:rsidRPr="00D71E0A" w:rsidRDefault="00786959" w:rsidP="00786959">
      <w:pPr>
        <w:pStyle w:val="Pseudokodas0"/>
        <w:keepNext/>
        <w:keepLines/>
        <w:rPr>
          <w:sz w:val="18"/>
          <w:szCs w:val="18"/>
          <w:lang w:val="en-GB"/>
        </w:rPr>
      </w:pPr>
      <w:r>
        <w:rPr>
          <w:sz w:val="18"/>
          <w:szCs w:val="18"/>
          <w:lang w:val="en-GB"/>
        </w:rPr>
        <w:t xml:space="preserve">  2 |   1   0   </w:t>
      </w:r>
      <w:r w:rsidR="00880959">
        <w:rPr>
          <w:sz w:val="18"/>
          <w:szCs w:val="18"/>
          <w:lang w:val="en-GB"/>
        </w:rPr>
        <w:t>6</w:t>
      </w:r>
      <w:r>
        <w:rPr>
          <w:sz w:val="18"/>
          <w:szCs w:val="18"/>
          <w:lang w:val="en-GB"/>
        </w:rPr>
        <w:t xml:space="preserve">   5   1   5</w:t>
      </w:r>
      <w:r w:rsidRPr="00D71E0A">
        <w:rPr>
          <w:sz w:val="18"/>
          <w:szCs w:val="18"/>
          <w:lang w:val="en-GB"/>
        </w:rPr>
        <w:t xml:space="preserve">   1</w:t>
      </w:r>
    </w:p>
    <w:p w:rsidR="00786959" w:rsidRPr="00D71E0A" w:rsidRDefault="00786959" w:rsidP="00786959">
      <w:pPr>
        <w:pStyle w:val="Pseudokodas0"/>
        <w:keepNext/>
        <w:keepLines/>
        <w:rPr>
          <w:sz w:val="18"/>
          <w:szCs w:val="18"/>
          <w:lang w:val="en-GB"/>
        </w:rPr>
      </w:pPr>
      <w:r w:rsidRPr="00D71E0A">
        <w:rPr>
          <w:sz w:val="18"/>
          <w:szCs w:val="18"/>
          <w:lang w:val="en-GB"/>
        </w:rPr>
        <w:t xml:space="preserve">  1 |   1   1   1   1   1   1   1</w:t>
      </w:r>
    </w:p>
    <w:p w:rsidR="00786959" w:rsidRPr="00D71E0A" w:rsidRDefault="00786959" w:rsidP="00786959">
      <w:pPr>
        <w:pStyle w:val="Pseudokodas0"/>
        <w:keepNext/>
        <w:keepLines/>
        <w:rPr>
          <w:sz w:val="18"/>
          <w:szCs w:val="18"/>
          <w:lang w:val="en-GB"/>
        </w:rPr>
      </w:pPr>
      <w:r w:rsidRPr="00D71E0A">
        <w:rPr>
          <w:sz w:val="18"/>
          <w:szCs w:val="18"/>
          <w:lang w:val="en-GB"/>
        </w:rPr>
        <w:t xml:space="preserve">    -------------------------------&gt; X, U</w:t>
      </w:r>
    </w:p>
    <w:p w:rsidR="00786959" w:rsidRPr="00D71E0A" w:rsidRDefault="00786959" w:rsidP="00786959">
      <w:pPr>
        <w:pStyle w:val="Pseudokodas0"/>
        <w:keepNext/>
        <w:keepLines/>
        <w:rPr>
          <w:sz w:val="18"/>
          <w:szCs w:val="18"/>
          <w:lang w:val="en-GB"/>
        </w:rPr>
      </w:pPr>
    </w:p>
    <w:p w:rsidR="00786959" w:rsidRDefault="00786959" w:rsidP="00786959">
      <w:pPr>
        <w:pStyle w:val="Pseudokodas0"/>
        <w:rPr>
          <w:sz w:val="18"/>
          <w:szCs w:val="18"/>
          <w:lang w:val="en-GB"/>
        </w:rPr>
      </w:pPr>
      <w:r w:rsidRPr="00D71E0A">
        <w:rPr>
          <w:sz w:val="18"/>
          <w:szCs w:val="18"/>
          <w:lang w:val="en-GB"/>
        </w:rPr>
        <w:t xml:space="preserve">        1   2   3   4   5   6   7</w:t>
      </w:r>
    </w:p>
    <w:p w:rsidR="006321A5" w:rsidRPr="00D71E0A" w:rsidRDefault="006321A5" w:rsidP="006321A5">
      <w:pPr>
        <w:pStyle w:val="Pseudokodas0"/>
        <w:rPr>
          <w:sz w:val="18"/>
          <w:szCs w:val="18"/>
          <w:lang w:val="en-GB"/>
        </w:rPr>
      </w:pPr>
    </w:p>
    <w:p w:rsidR="005B0DA0" w:rsidRPr="00D71E0A" w:rsidRDefault="005B0DA0" w:rsidP="005B0DA0">
      <w:pPr>
        <w:pStyle w:val="Pseudokodas0"/>
        <w:rPr>
          <w:sz w:val="18"/>
          <w:szCs w:val="18"/>
          <w:lang w:val="en-GB"/>
        </w:rPr>
      </w:pPr>
      <w:r w:rsidRPr="00D71E0A">
        <w:rPr>
          <w:sz w:val="18"/>
          <w:szCs w:val="18"/>
          <w:lang w:val="en-GB"/>
        </w:rPr>
        <w:t xml:space="preserve">  3.3. Rules</w:t>
      </w:r>
      <w:r w:rsidR="003C44DC" w:rsidRPr="00D71E0A">
        <w:rPr>
          <w:sz w:val="18"/>
          <w:szCs w:val="18"/>
          <w:lang w:val="en-GB"/>
        </w:rPr>
        <w:t>:</w:t>
      </w:r>
      <w:r w:rsidRPr="00D71E0A">
        <w:rPr>
          <w:sz w:val="18"/>
          <w:szCs w:val="18"/>
          <w:lang w:val="en-GB"/>
        </w:rPr>
        <w:t xml:space="preserve"> R4, R4, R3, R3.</w:t>
      </w:r>
    </w:p>
    <w:p w:rsidR="005B0DA0" w:rsidRPr="00D71E0A" w:rsidRDefault="005B0DA0" w:rsidP="005B0DA0">
      <w:pPr>
        <w:pStyle w:val="Pseudokodas0"/>
        <w:rPr>
          <w:sz w:val="18"/>
          <w:szCs w:val="18"/>
          <w:lang w:val="en-GB"/>
        </w:rPr>
      </w:pPr>
    </w:p>
    <w:p w:rsidR="006321A5" w:rsidRPr="00D71E0A" w:rsidRDefault="005B0DA0" w:rsidP="006321A5">
      <w:pPr>
        <w:pStyle w:val="Pseudokodas0"/>
        <w:rPr>
          <w:sz w:val="18"/>
          <w:szCs w:val="18"/>
          <w:lang w:val="en-GB"/>
        </w:rPr>
      </w:pPr>
      <w:r w:rsidRPr="00D71E0A">
        <w:rPr>
          <w:sz w:val="18"/>
          <w:szCs w:val="18"/>
          <w:lang w:val="en-GB"/>
        </w:rPr>
        <w:t xml:space="preserve">  3.4. Nodes</w:t>
      </w:r>
      <w:r w:rsidR="003C44DC" w:rsidRPr="00D71E0A">
        <w:rPr>
          <w:sz w:val="18"/>
          <w:szCs w:val="18"/>
          <w:lang w:val="en-GB"/>
        </w:rPr>
        <w:t>:</w:t>
      </w:r>
      <w:r w:rsidRPr="00D71E0A">
        <w:rPr>
          <w:sz w:val="18"/>
          <w:szCs w:val="18"/>
          <w:lang w:val="en-GB"/>
        </w:rPr>
        <w:t xml:space="preserve"> [X=5,Y=4], [X=5,Y=5], [X=5,Y=6], [X=6,Y=6], [X=7,Y=6].</w:t>
      </w:r>
    </w:p>
    <w:p w:rsidR="00713DB9" w:rsidRDefault="00213FE5" w:rsidP="00CF27E9">
      <w:pPr>
        <w:pStyle w:val="Heading1"/>
      </w:pPr>
      <w:bookmarkStart w:id="45" w:name="_Toc154287585"/>
      <w:bookmarkStart w:id="46" w:name="_Toc154312049"/>
      <w:bookmarkStart w:id="47" w:name="_Toc3642542"/>
      <w:r>
        <w:lastRenderedPageBreak/>
        <w:t>Breadth-first s</w:t>
      </w:r>
      <w:r w:rsidR="00A60A67" w:rsidRPr="0029788F">
        <w:t>earch</w:t>
      </w:r>
      <w:r w:rsidR="00476E28">
        <w:t xml:space="preserve"> in</w:t>
      </w:r>
      <w:r w:rsidR="00317A49">
        <w:t xml:space="preserve"> a</w:t>
      </w:r>
      <w:r w:rsidR="00B51A34">
        <w:t xml:space="preserve"> </w:t>
      </w:r>
      <w:r>
        <w:t>g</w:t>
      </w:r>
      <w:r w:rsidR="00A60A67" w:rsidRPr="0029788F">
        <w:t>raph</w:t>
      </w:r>
      <w:bookmarkEnd w:id="45"/>
      <w:bookmarkEnd w:id="46"/>
      <w:bookmarkEnd w:id="47"/>
    </w:p>
    <w:p w:rsidR="00CB2F6B" w:rsidRDefault="00CB2F6B" w:rsidP="006A327B">
      <w:pPr>
        <w:pStyle w:val="Tekstasneatitrauktas"/>
      </w:pPr>
      <w:r>
        <w:t xml:space="preserve">The </w:t>
      </w:r>
      <w:r w:rsidR="009C14CA">
        <w:t xml:space="preserve">BFS </w:t>
      </w:r>
      <w:r>
        <w:t>algorithm is presented below according to the book by Earl Hunt</w:t>
      </w:r>
      <w:r w:rsidRPr="00CB2F6B">
        <w:t xml:space="preserve"> (1978)</w:t>
      </w:r>
      <w:r w:rsidR="002D482B">
        <w:t>,</w:t>
      </w:r>
      <w:r w:rsidRPr="00CB2F6B">
        <w:t xml:space="preserve"> </w:t>
      </w:r>
      <w:r>
        <w:t>section 10.1.1</w:t>
      </w:r>
      <w:r w:rsidRPr="00CB2F6B">
        <w:t>.</w:t>
      </w:r>
      <w:r>
        <w:t xml:space="preserve"> </w:t>
      </w:r>
      <w:r w:rsidR="009C14CA">
        <w:t>The algorithm finds</w:t>
      </w:r>
      <w:r w:rsidR="009C14CA" w:rsidRPr="009C14CA">
        <w:t xml:space="preserve"> the path with fewest edges</w:t>
      </w:r>
      <w:r w:rsidR="009C14CA">
        <w:t xml:space="preserve">. </w:t>
      </w:r>
      <w:r>
        <w:t xml:space="preserve">See also </w:t>
      </w:r>
      <w:hyperlink r:id="rId64" w:history="1">
        <w:r w:rsidRPr="00E35C20">
          <w:rPr>
            <w:rStyle w:val="Hyperlink"/>
          </w:rPr>
          <w:t>https://en.wikipedia.org/wiki/Breadth-first_search</w:t>
        </w:r>
      </w:hyperlink>
      <w:r>
        <w:t>.</w:t>
      </w:r>
      <w:r w:rsidR="009C14CA">
        <w:t xml:space="preserve"> </w:t>
      </w:r>
    </w:p>
    <w:p w:rsidR="006A327B" w:rsidRDefault="00B51A34" w:rsidP="00B51A34">
      <w:pPr>
        <w:pStyle w:val="Tekstasneatitrauktas"/>
        <w:spacing w:before="120"/>
      </w:pPr>
      <w:r>
        <w:t>INPUT: 1) a graph</w:t>
      </w:r>
      <w:r w:rsidR="002D482B">
        <w:t xml:space="preserve"> </w:t>
      </w:r>
      <w:r w:rsidR="002D482B" w:rsidRPr="002D482B">
        <w:rPr>
          <w:i/>
        </w:rPr>
        <w:t>G</w:t>
      </w:r>
      <w:r>
        <w:t>; 2) a starting</w:t>
      </w:r>
      <w:r w:rsidR="002D482B">
        <w:t xml:space="preserve"> vertex </w:t>
      </w:r>
      <w:r w:rsidR="002D482B" w:rsidRPr="002D482B">
        <w:rPr>
          <w:i/>
        </w:rPr>
        <w:t>s</w:t>
      </w:r>
      <w:r w:rsidR="002D482B">
        <w:t xml:space="preserve">; 3) a terminal vertex </w:t>
      </w:r>
      <w:r w:rsidR="002D482B" w:rsidRPr="002D482B">
        <w:rPr>
          <w:i/>
        </w:rPr>
        <w:t>t</w:t>
      </w:r>
      <w:r w:rsidR="006A327B">
        <w:t>.</w:t>
      </w:r>
    </w:p>
    <w:p w:rsidR="006A327B" w:rsidRDefault="006A327B" w:rsidP="006A327B">
      <w:pPr>
        <w:pStyle w:val="Tekstasneatitrauktas"/>
      </w:pPr>
      <w:r>
        <w:t>OUTPUT: the shortest path</w:t>
      </w:r>
      <w:r w:rsidR="002D482B">
        <w:t xml:space="preserve"> from </w:t>
      </w:r>
      <w:r w:rsidR="002D482B" w:rsidRPr="002D482B">
        <w:rPr>
          <w:i/>
        </w:rPr>
        <w:t>s</w:t>
      </w:r>
      <w:r w:rsidR="002D482B">
        <w:t xml:space="preserve"> to </w:t>
      </w:r>
      <w:r w:rsidR="002D482B" w:rsidRPr="002D482B">
        <w:rPr>
          <w:i/>
        </w:rPr>
        <w:t>t</w:t>
      </w:r>
      <w:r>
        <w:t>.</w:t>
      </w:r>
    </w:p>
    <w:p w:rsidR="00DA1908" w:rsidRDefault="00DA1908" w:rsidP="00874F8A">
      <w:pPr>
        <w:pStyle w:val="Tekstas"/>
        <w:spacing w:before="120"/>
      </w:pPr>
      <w:r>
        <w:t>The algorithm operates with two lists, OPEN and CLOSED</w:t>
      </w:r>
      <w:r w:rsidR="006075CA">
        <w:t>,</w:t>
      </w:r>
      <w:r>
        <w:t xml:space="preserve"> which initially are empty</w:t>
      </w:r>
      <w:r w:rsidR="00F718F5">
        <w:t>.</w:t>
      </w:r>
    </w:p>
    <w:p w:rsidR="006A327B" w:rsidRDefault="002D482B" w:rsidP="00121A41">
      <w:pPr>
        <w:pStyle w:val="Tekstasnumbered"/>
        <w:numPr>
          <w:ilvl w:val="0"/>
          <w:numId w:val="29"/>
        </w:numPr>
      </w:pPr>
      <w:r>
        <w:t>Add the starting</w:t>
      </w:r>
      <w:r w:rsidR="007A6ADA">
        <w:t xml:space="preserve"> vertex</w:t>
      </w:r>
      <w:r w:rsidR="00095093">
        <w:t xml:space="preserve"> </w:t>
      </w:r>
      <w:r w:rsidRPr="002D482B">
        <w:rPr>
          <w:i/>
        </w:rPr>
        <w:t>s</w:t>
      </w:r>
      <w:r>
        <w:t xml:space="preserve"> </w:t>
      </w:r>
      <w:r w:rsidR="00095093">
        <w:t>to OPEN.</w:t>
      </w:r>
    </w:p>
    <w:p w:rsidR="006A327B" w:rsidRPr="006A327B" w:rsidRDefault="006A327B" w:rsidP="00121A41">
      <w:pPr>
        <w:pStyle w:val="Tekstasnumbered"/>
        <w:numPr>
          <w:ilvl w:val="0"/>
          <w:numId w:val="29"/>
        </w:numPr>
      </w:pPr>
      <w:r>
        <w:t xml:space="preserve">If OPEN is empty then </w:t>
      </w:r>
      <w:r w:rsidR="00B856B3">
        <w:t xml:space="preserve">there is no path. Return FAIL. This happens in the case of a </w:t>
      </w:r>
      <w:r w:rsidR="002D482B">
        <w:t>dis</w:t>
      </w:r>
      <w:r w:rsidR="00CA191E">
        <w:t xml:space="preserve">connected graph; see </w:t>
      </w:r>
      <w:r w:rsidR="00B856B3">
        <w:t>Fig. 9.1.</w:t>
      </w:r>
    </w:p>
    <w:p w:rsidR="00B856B3" w:rsidRDefault="00B856B3" w:rsidP="00121A41">
      <w:pPr>
        <w:pStyle w:val="Tekstasnumbered"/>
        <w:numPr>
          <w:ilvl w:val="0"/>
          <w:numId w:val="29"/>
        </w:numPr>
      </w:pPr>
      <w:r>
        <w:t xml:space="preserve">Close the </w:t>
      </w:r>
      <w:r w:rsidRPr="00CA191E">
        <w:rPr>
          <w:b/>
        </w:rPr>
        <w:t>first</w:t>
      </w:r>
      <w:r w:rsidR="00690F4F">
        <w:t xml:space="preserve"> vertex</w:t>
      </w:r>
      <w:r>
        <w:t xml:space="preserve"> </w:t>
      </w:r>
      <w:r w:rsidR="00CA191E" w:rsidRPr="00CA191E">
        <w:rPr>
          <w:i/>
        </w:rPr>
        <w:t>n</w:t>
      </w:r>
      <w:r w:rsidR="00CA191E">
        <w:t xml:space="preserve"> </w:t>
      </w:r>
      <w:r>
        <w:t xml:space="preserve">from OPEN: move it from OPEN to CLOSED. If </w:t>
      </w:r>
      <w:r w:rsidRPr="00AD7A72">
        <w:rPr>
          <w:i/>
        </w:rPr>
        <w:t>n</w:t>
      </w:r>
      <w:r w:rsidR="00690F4F">
        <w:t xml:space="preserve"> is the terminal vertex</w:t>
      </w:r>
      <w:r>
        <w:t xml:space="preserve">, </w:t>
      </w:r>
      <w:r w:rsidR="00121A41">
        <w:t>then collect the path</w:t>
      </w:r>
      <w:r>
        <w:t xml:space="preserve"> and finish.</w:t>
      </w:r>
    </w:p>
    <w:p w:rsidR="00B856B3" w:rsidRDefault="00B856B3" w:rsidP="00121A41">
      <w:pPr>
        <w:pStyle w:val="Tekstasnumbered"/>
        <w:numPr>
          <w:ilvl w:val="0"/>
          <w:numId w:val="29"/>
        </w:numPr>
      </w:pPr>
      <w:r>
        <w:t xml:space="preserve">Take the set </w:t>
      </w:r>
      <w:r w:rsidRPr="00AD7A72">
        <w:rPr>
          <w:i/>
        </w:rPr>
        <w:t>S</w:t>
      </w:r>
      <w:r>
        <w:t>(</w:t>
      </w:r>
      <w:r w:rsidRPr="00AD7A72">
        <w:rPr>
          <w:i/>
        </w:rPr>
        <w:t>n</w:t>
      </w:r>
      <w:r w:rsidR="007A6ADA">
        <w:t>) of adjacent vertices</w:t>
      </w:r>
      <w:r w:rsidR="00BD5383">
        <w:t xml:space="preserve"> to</w:t>
      </w:r>
      <w:r>
        <w:t xml:space="preserve"> </w:t>
      </w:r>
      <w:r w:rsidRPr="00AD7A72">
        <w:rPr>
          <w:i/>
        </w:rPr>
        <w:t>n</w:t>
      </w:r>
      <w:r>
        <w:t xml:space="preserve">. </w:t>
      </w:r>
      <w:r w:rsidR="00121A41">
        <w:t>A</w:t>
      </w:r>
      <w:r w:rsidR="007A6ADA">
        <w:t>dd all the vertices</w:t>
      </w:r>
      <w:r w:rsidR="00AD6FF6">
        <w:t xml:space="preserve"> from </w:t>
      </w:r>
      <w:r w:rsidR="00AD6FF6" w:rsidRPr="00CA191E">
        <w:rPr>
          <w:i/>
        </w:rPr>
        <w:t>S</w:t>
      </w:r>
      <w:r w:rsidR="00AD6FF6">
        <w:t>(</w:t>
      </w:r>
      <w:r w:rsidR="00AD6FF6" w:rsidRPr="00CA191E">
        <w:rPr>
          <w:i/>
        </w:rPr>
        <w:t>n</w:t>
      </w:r>
      <w:r w:rsidR="00AD6FF6">
        <w:t>)</w:t>
      </w:r>
      <w:r w:rsidR="00121A41">
        <w:t>,</w:t>
      </w:r>
      <w:r w:rsidR="00AD6FF6">
        <w:t xml:space="preserve"> which are neither in OPEN nor in CLOSED</w:t>
      </w:r>
      <w:r w:rsidR="00121A41">
        <w:t xml:space="preserve">, to the </w:t>
      </w:r>
      <w:r w:rsidR="00121A41" w:rsidRPr="00CA191E">
        <w:rPr>
          <w:b/>
        </w:rPr>
        <w:t>end</w:t>
      </w:r>
      <w:r w:rsidR="00121A41">
        <w:t xml:space="preserve"> of OPEN</w:t>
      </w:r>
      <w:r w:rsidR="00AD6FF6">
        <w:t>. Formally</w:t>
      </w:r>
      <w:r w:rsidR="00BD5383">
        <w:t>,</w:t>
      </w:r>
      <w:r w:rsidR="00121A41">
        <w:t xml:space="preserve"> </w:t>
      </w:r>
      <w:r w:rsidR="00121A41">
        <w:tab/>
      </w:r>
      <w:r w:rsidR="00095093">
        <w:tab/>
      </w:r>
      <w:r w:rsidR="00121A41">
        <w:tab/>
      </w:r>
      <w:r w:rsidR="00121A41">
        <w:tab/>
      </w:r>
      <w:r w:rsidR="00121A41">
        <w:tab/>
      </w:r>
      <w:r w:rsidR="00121A41">
        <w:tab/>
      </w:r>
      <w:r w:rsidR="00121A41">
        <w:tab/>
      </w:r>
      <w:r w:rsidR="00BD5383">
        <w:t>OPEN :=</w:t>
      </w:r>
      <w:r w:rsidR="00374DF1">
        <w:t xml:space="preserve"> </w:t>
      </w:r>
      <w:r w:rsidR="00BD5383">
        <w:t xml:space="preserve">OPEN </w:t>
      </w:r>
      <w:r w:rsidR="00BD5383" w:rsidRPr="00C02067">
        <w:sym w:font="Symbol" w:char="F0C8"/>
      </w:r>
      <w:r w:rsidR="00AD6FF6">
        <w:t xml:space="preserve"> </w:t>
      </w:r>
      <w:r w:rsidR="00AD6FF6" w:rsidRPr="00AD7A72">
        <w:rPr>
          <w:i/>
        </w:rPr>
        <w:t>S</w:t>
      </w:r>
      <w:r w:rsidR="00AD6FF6">
        <w:t>(</w:t>
      </w:r>
      <w:r w:rsidR="00AD6FF6" w:rsidRPr="00AD7A72">
        <w:rPr>
          <w:i/>
        </w:rPr>
        <w:t>n</w:t>
      </w:r>
      <w:r w:rsidR="00AD6FF6">
        <w:t>)/(OPEN</w:t>
      </w:r>
      <w:r w:rsidR="00AD6FF6" w:rsidRPr="00C02067">
        <w:sym w:font="Symbol" w:char="F0C8"/>
      </w:r>
      <w:r w:rsidR="00AD6FF6">
        <w:t>CLOSED</w:t>
      </w:r>
      <w:r>
        <w:t>)</w:t>
      </w:r>
      <w:r w:rsidR="00AD6FF6">
        <w:t xml:space="preserve"> </w:t>
      </w:r>
      <w:r>
        <w:t>.</w:t>
      </w:r>
    </w:p>
    <w:p w:rsidR="00B856B3" w:rsidRDefault="00AD6FF6" w:rsidP="00121A41">
      <w:pPr>
        <w:pStyle w:val="Tekstasnumbered"/>
        <w:numPr>
          <w:ilvl w:val="0"/>
          <w:numId w:val="29"/>
        </w:numPr>
      </w:pPr>
      <w:r>
        <w:t>Go to 2</w:t>
      </w:r>
      <w:r w:rsidR="00B856B3">
        <w:t>.</w:t>
      </w:r>
    </w:p>
    <w:p w:rsidR="00121A41" w:rsidRPr="0029788F" w:rsidRDefault="008451EA" w:rsidP="00121A41">
      <w:pPr>
        <w:pStyle w:val="Paviliustracija"/>
        <w:rPr>
          <w:lang w:val="en-GB"/>
        </w:rPr>
      </w:pPr>
      <w:r w:rsidRPr="00854CB9">
        <w:rPr>
          <w:noProof/>
          <w:lang w:val="lt-LT" w:eastAsia="lt-LT"/>
        </w:rPr>
        <w:drawing>
          <wp:inline distT="0" distB="0" distL="0" distR="0">
            <wp:extent cx="2748915" cy="656590"/>
            <wp:effectExtent l="0" t="0" r="0" b="0"/>
            <wp:docPr id="249" name="Picture 38"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9-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8915" cy="656590"/>
                    </a:xfrm>
                    <a:prstGeom prst="rect">
                      <a:avLst/>
                    </a:prstGeom>
                    <a:noFill/>
                    <a:ln>
                      <a:noFill/>
                    </a:ln>
                  </pic:spPr>
                </pic:pic>
              </a:graphicData>
            </a:graphic>
          </wp:inline>
        </w:drawing>
      </w:r>
    </w:p>
    <w:p w:rsidR="00121A41" w:rsidRDefault="00121A41" w:rsidP="00121A41">
      <w:pPr>
        <w:pStyle w:val="Paveikslelioaprasymas"/>
        <w:rPr>
          <w:i/>
          <w:lang w:val="en-GB"/>
        </w:rPr>
      </w:pPr>
      <w:r w:rsidRPr="0029788F">
        <w:rPr>
          <w:lang w:val="en-GB"/>
        </w:rPr>
        <w:t>Fig. 9.1.</w:t>
      </w:r>
      <w:r w:rsidRPr="0029788F">
        <w:rPr>
          <w:lang w:val="en-GB"/>
        </w:rPr>
        <w:tab/>
        <w:t xml:space="preserve">A sample </w:t>
      </w:r>
      <w:r w:rsidR="002D482B">
        <w:rPr>
          <w:lang w:val="en-GB"/>
        </w:rPr>
        <w:t xml:space="preserve">disconnected </w:t>
      </w:r>
      <w:r w:rsidRPr="0029788F">
        <w:rPr>
          <w:lang w:val="en-GB"/>
        </w:rPr>
        <w:t xml:space="preserve">graph with no path from </w:t>
      </w:r>
      <w:r w:rsidRPr="0029788F">
        <w:rPr>
          <w:i/>
          <w:lang w:val="en-GB"/>
        </w:rPr>
        <w:t>s</w:t>
      </w:r>
      <w:r w:rsidRPr="0029788F">
        <w:rPr>
          <w:lang w:val="en-GB"/>
        </w:rPr>
        <w:t xml:space="preserve"> to </w:t>
      </w:r>
      <w:r w:rsidRPr="0029788F">
        <w:rPr>
          <w:i/>
          <w:lang w:val="en-GB"/>
        </w:rPr>
        <w:t>t</w:t>
      </w:r>
    </w:p>
    <w:p w:rsidR="00AD6FF6" w:rsidRPr="0029788F" w:rsidRDefault="001A004E" w:rsidP="00121A41">
      <w:pPr>
        <w:pStyle w:val="Tekstas"/>
      </w:pPr>
      <w:r>
        <w:t>Fo</w:t>
      </w:r>
      <w:r w:rsidR="00DA1908">
        <w:t>llowing</w:t>
      </w:r>
      <w:r w:rsidR="000735C7">
        <w:t xml:space="preserve"> we show</w:t>
      </w:r>
      <w:r w:rsidR="00DA1908">
        <w:t xml:space="preserve"> the</w:t>
      </w:r>
      <w:r w:rsidR="00AD6FF6">
        <w:t xml:space="preserve"> search </w:t>
      </w:r>
      <w:r>
        <w:t>for a path from</w:t>
      </w:r>
      <w:r w:rsidRPr="0029788F">
        <w:t xml:space="preserve"> </w:t>
      </w:r>
      <w:r w:rsidRPr="0029788F">
        <w:rPr>
          <w:i/>
        </w:rPr>
        <w:t>a</w:t>
      </w:r>
      <w:r>
        <w:t xml:space="preserve"> to</w:t>
      </w:r>
      <w:r w:rsidRPr="0029788F">
        <w:t xml:space="preserve"> </w:t>
      </w:r>
      <w:r w:rsidRPr="0029788F">
        <w:rPr>
          <w:i/>
        </w:rPr>
        <w:t>e</w:t>
      </w:r>
      <w:r>
        <w:t xml:space="preserve">, see </w:t>
      </w:r>
      <w:r w:rsidR="00AD6FF6">
        <w:t>Fig. 9.2</w:t>
      </w:r>
      <w:r>
        <w:t>.</w:t>
      </w:r>
      <w:r w:rsidR="007A6ADA">
        <w:t xml:space="preserve"> </w:t>
      </w:r>
      <w:r w:rsidR="007A6ADA" w:rsidRPr="007A6ADA">
        <w:t>Note that the word node is usually interchangeable with the word vertex.</w:t>
      </w:r>
    </w:p>
    <w:tbl>
      <w:tblPr>
        <w:tblW w:w="0" w:type="auto"/>
        <w:jc w:val="center"/>
        <w:tblLook w:val="04A0" w:firstRow="1" w:lastRow="0" w:firstColumn="1" w:lastColumn="0" w:noHBand="0" w:noVBand="1"/>
      </w:tblPr>
      <w:tblGrid>
        <w:gridCol w:w="4535"/>
        <w:gridCol w:w="4536"/>
      </w:tblGrid>
      <w:tr w:rsidR="003D5ADD" w:rsidRPr="0029788F" w:rsidTr="009C4388">
        <w:trPr>
          <w:jc w:val="center"/>
        </w:trPr>
        <w:tc>
          <w:tcPr>
            <w:tcW w:w="4643" w:type="dxa"/>
            <w:vAlign w:val="bottom"/>
          </w:tcPr>
          <w:p w:rsidR="003D5ADD" w:rsidRPr="0029788F" w:rsidRDefault="008451EA" w:rsidP="009C4388">
            <w:pPr>
              <w:pStyle w:val="Tekstasneatitrauktas"/>
              <w:spacing w:before="240"/>
              <w:jc w:val="center"/>
            </w:pPr>
            <w:r w:rsidRPr="00854CB9">
              <w:rPr>
                <w:noProof/>
                <w:lang w:val="lt-LT" w:eastAsia="lt-LT"/>
              </w:rPr>
              <w:drawing>
                <wp:inline distT="0" distB="0" distL="0" distR="0">
                  <wp:extent cx="1617980" cy="1734820"/>
                  <wp:effectExtent l="0" t="0" r="1270" b="0"/>
                  <wp:docPr id="248" name="Picture 39"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17980" cy="1734820"/>
                          </a:xfrm>
                          <a:prstGeom prst="rect">
                            <a:avLst/>
                          </a:prstGeom>
                          <a:noFill/>
                          <a:ln>
                            <a:noFill/>
                          </a:ln>
                        </pic:spPr>
                      </pic:pic>
                    </a:graphicData>
                  </a:graphic>
                </wp:inline>
              </w:drawing>
            </w:r>
          </w:p>
        </w:tc>
        <w:tc>
          <w:tcPr>
            <w:tcW w:w="4644" w:type="dxa"/>
            <w:vAlign w:val="bottom"/>
          </w:tcPr>
          <w:p w:rsidR="003D5ADD" w:rsidRPr="0029788F" w:rsidRDefault="008451EA" w:rsidP="009C4388">
            <w:pPr>
              <w:pStyle w:val="Tekstasneatitrauktas"/>
              <w:spacing w:before="240"/>
              <w:jc w:val="center"/>
            </w:pPr>
            <w:r w:rsidRPr="00854CB9">
              <w:rPr>
                <w:noProof/>
                <w:lang w:val="lt-LT" w:eastAsia="lt-LT"/>
              </w:rPr>
              <w:drawing>
                <wp:inline distT="0" distB="0" distL="0" distR="0">
                  <wp:extent cx="1617980" cy="1699895"/>
                  <wp:effectExtent l="0" t="0" r="1270" b="0"/>
                  <wp:docPr id="247" name="Picture 40"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7980" cy="1699895"/>
                          </a:xfrm>
                          <a:prstGeom prst="rect">
                            <a:avLst/>
                          </a:prstGeom>
                          <a:noFill/>
                          <a:ln>
                            <a:noFill/>
                          </a:ln>
                        </pic:spPr>
                      </pic:pic>
                    </a:graphicData>
                  </a:graphic>
                </wp:inline>
              </w:drawing>
            </w:r>
          </w:p>
        </w:tc>
      </w:tr>
      <w:tr w:rsidR="003D5ADD" w:rsidRPr="0029788F" w:rsidTr="009C4388">
        <w:trPr>
          <w:cantSplit/>
          <w:jc w:val="center"/>
        </w:trPr>
        <w:tc>
          <w:tcPr>
            <w:tcW w:w="4643" w:type="dxa"/>
          </w:tcPr>
          <w:p w:rsidR="003D5ADD" w:rsidRPr="0029788F" w:rsidRDefault="003D5ADD" w:rsidP="007A6ADA">
            <w:pPr>
              <w:pStyle w:val="Pavaprasymas"/>
              <w:ind w:left="993"/>
            </w:pPr>
            <w:r w:rsidRPr="0029788F">
              <w:t>Fig. 9</w:t>
            </w:r>
            <w:r w:rsidR="00A67189" w:rsidRPr="0029788F">
              <w:t>.2</w:t>
            </w:r>
            <w:r w:rsidRPr="0029788F">
              <w:t>.</w:t>
            </w:r>
            <w:r w:rsidRPr="0029788F">
              <w:tab/>
            </w:r>
            <w:r w:rsidR="00690F4F">
              <w:t>A graph with t</w:t>
            </w:r>
            <w:r w:rsidR="00A67189" w:rsidRPr="0029788F">
              <w:t xml:space="preserve">he </w:t>
            </w:r>
            <w:r w:rsidR="00690F4F">
              <w:t xml:space="preserve">starting </w:t>
            </w:r>
            <w:r w:rsidR="007A6ADA">
              <w:t>node</w:t>
            </w:r>
            <w:r w:rsidR="00A67189" w:rsidRPr="0029788F">
              <w:t xml:space="preserve"> </w:t>
            </w:r>
            <w:r w:rsidR="00A67189" w:rsidRPr="0029788F">
              <w:rPr>
                <w:i/>
              </w:rPr>
              <w:t>a</w:t>
            </w:r>
            <w:r w:rsidR="00A67189" w:rsidRPr="0029788F">
              <w:t xml:space="preserve"> and the terminal </w:t>
            </w:r>
            <w:r w:rsidR="007A6ADA">
              <w:t>node</w:t>
            </w:r>
            <w:r w:rsidR="00A67189" w:rsidRPr="0029788F">
              <w:t xml:space="preserve"> </w:t>
            </w:r>
            <w:r w:rsidR="00A67189" w:rsidRPr="0029788F">
              <w:rPr>
                <w:i/>
              </w:rPr>
              <w:t>e</w:t>
            </w:r>
          </w:p>
        </w:tc>
        <w:tc>
          <w:tcPr>
            <w:tcW w:w="4644" w:type="dxa"/>
          </w:tcPr>
          <w:p w:rsidR="003D5ADD" w:rsidRPr="00690F4F" w:rsidRDefault="003D5ADD" w:rsidP="00690F4F">
            <w:pPr>
              <w:pStyle w:val="Pavaprasymas"/>
              <w:ind w:left="1027"/>
            </w:pPr>
            <w:r w:rsidRPr="0029788F">
              <w:t>Fig. 9</w:t>
            </w:r>
            <w:r w:rsidR="00A67189" w:rsidRPr="0029788F">
              <w:t>.3</w:t>
            </w:r>
            <w:r w:rsidRPr="0029788F">
              <w:t>.</w:t>
            </w:r>
            <w:r w:rsidRPr="0029788F">
              <w:tab/>
            </w:r>
            <w:r w:rsidR="00690F4F">
              <w:t>A search tree for a path</w:t>
            </w:r>
            <w:r w:rsidR="00A67189" w:rsidRPr="0029788F">
              <w:t xml:space="preserve"> from </w:t>
            </w:r>
            <w:r w:rsidR="00A67189" w:rsidRPr="0029788F">
              <w:rPr>
                <w:i/>
              </w:rPr>
              <w:t>a</w:t>
            </w:r>
            <w:r w:rsidR="00A67189" w:rsidRPr="0029788F">
              <w:t xml:space="preserve"> to </w:t>
            </w:r>
            <w:r w:rsidR="00A67189" w:rsidRPr="0029788F">
              <w:rPr>
                <w:i/>
              </w:rPr>
              <w:t>e</w:t>
            </w:r>
            <w:r w:rsidR="00690F4F">
              <w:t xml:space="preserve"> in Fig. 9.2.</w:t>
            </w:r>
          </w:p>
        </w:tc>
      </w:tr>
    </w:tbl>
    <w:p w:rsidR="00852F82" w:rsidRPr="0029788F" w:rsidRDefault="00A42321" w:rsidP="00BE1001">
      <w:pPr>
        <w:pStyle w:val="Tekstas"/>
        <w:spacing w:after="240"/>
        <w:rPr>
          <w:rFonts w:cs="Thorndale"/>
          <w:szCs w:val="24"/>
        </w:rPr>
      </w:pPr>
      <w:r w:rsidRPr="0029788F">
        <w:rPr>
          <w:rFonts w:cs="Thorndale"/>
          <w:szCs w:val="24"/>
        </w:rPr>
        <w:t>The lists OPEN a</w:t>
      </w:r>
      <w:r w:rsidR="00330985" w:rsidRPr="0029788F">
        <w:rPr>
          <w:rFonts w:cs="Thorndale"/>
          <w:szCs w:val="24"/>
        </w:rPr>
        <w:t>nd CLOSED are shown in Table 9.4</w:t>
      </w:r>
      <w:r w:rsidR="00852F82" w:rsidRPr="0029788F">
        <w:rPr>
          <w:rFonts w:cs="Thorndale"/>
          <w:szCs w:val="24"/>
        </w:rPr>
        <w:t>:</w:t>
      </w:r>
    </w:p>
    <w:tbl>
      <w:tblPr>
        <w:tblW w:w="0" w:type="auto"/>
        <w:tblInd w:w="28" w:type="dxa"/>
        <w:tblLayout w:type="fixed"/>
        <w:tblCellMar>
          <w:left w:w="28" w:type="dxa"/>
          <w:right w:w="28" w:type="dxa"/>
        </w:tblCellMar>
        <w:tblLook w:val="0000" w:firstRow="0" w:lastRow="0" w:firstColumn="0" w:lastColumn="0" w:noHBand="0" w:noVBand="0"/>
      </w:tblPr>
      <w:tblGrid>
        <w:gridCol w:w="340"/>
        <w:gridCol w:w="1311"/>
        <w:gridCol w:w="2977"/>
        <w:gridCol w:w="4322"/>
      </w:tblGrid>
      <w:tr w:rsidR="00852F82" w:rsidRPr="0029788F" w:rsidTr="007A6ADA">
        <w:trPr>
          <w:cantSplit/>
        </w:trPr>
        <w:tc>
          <w:tcPr>
            <w:tcW w:w="340" w:type="dxa"/>
            <w:tcBorders>
              <w:top w:val="single" w:sz="2" w:space="0" w:color="000000"/>
              <w:left w:val="single" w:sz="2" w:space="0" w:color="000000"/>
              <w:bottom w:val="single" w:sz="2" w:space="0" w:color="000000"/>
            </w:tcBorders>
            <w:shd w:val="clear" w:color="auto" w:fill="A6A6A6"/>
          </w:tcPr>
          <w:p w:rsidR="00852F82" w:rsidRPr="0029788F" w:rsidRDefault="00852F82" w:rsidP="009A129D">
            <w:pPr>
              <w:pStyle w:val="Tekstaspaprastas"/>
              <w:rPr>
                <w:lang w:val="en-GB"/>
              </w:rPr>
            </w:pPr>
          </w:p>
        </w:tc>
        <w:tc>
          <w:tcPr>
            <w:tcW w:w="1311" w:type="dxa"/>
            <w:tcBorders>
              <w:top w:val="single" w:sz="2" w:space="0" w:color="000000"/>
              <w:left w:val="single" w:sz="2" w:space="0" w:color="000000"/>
              <w:bottom w:val="single" w:sz="2" w:space="0" w:color="000000"/>
            </w:tcBorders>
            <w:shd w:val="clear" w:color="auto" w:fill="A6A6A6"/>
          </w:tcPr>
          <w:p w:rsidR="00852F82" w:rsidRPr="0029788F" w:rsidRDefault="00A42321" w:rsidP="00A42321">
            <w:pPr>
              <w:pStyle w:val="Tekstaspaprastas"/>
              <w:jc w:val="center"/>
              <w:rPr>
                <w:rFonts w:ascii="TimesNewRomanPSMT" w:hAnsi="TimesNewRomanPSMT" w:cs="TimesNewRomanPSMT"/>
                <w:lang w:val="en-GB"/>
              </w:rPr>
            </w:pPr>
            <w:r w:rsidRPr="0029788F">
              <w:rPr>
                <w:rFonts w:ascii="TimesNewRomanPSMT" w:hAnsi="TimesNewRomanPSMT" w:cs="TimesNewRomanPSMT"/>
                <w:lang w:val="en-GB"/>
              </w:rPr>
              <w:t>OPEN</w:t>
            </w:r>
          </w:p>
        </w:tc>
        <w:tc>
          <w:tcPr>
            <w:tcW w:w="2977" w:type="dxa"/>
            <w:tcBorders>
              <w:top w:val="single" w:sz="2" w:space="0" w:color="000000"/>
              <w:left w:val="single" w:sz="2" w:space="0" w:color="000000"/>
              <w:bottom w:val="single" w:sz="2" w:space="0" w:color="000000"/>
            </w:tcBorders>
            <w:shd w:val="clear" w:color="auto" w:fill="A6A6A6"/>
          </w:tcPr>
          <w:p w:rsidR="00852F82" w:rsidRPr="0029788F" w:rsidRDefault="00A42321" w:rsidP="00A42321">
            <w:pPr>
              <w:pStyle w:val="Tekstaspaprastas"/>
              <w:jc w:val="center"/>
              <w:rPr>
                <w:rFonts w:ascii="TimesNewRomanPSMT" w:hAnsi="TimesNewRomanPSMT" w:cs="TimesNewRomanPSMT"/>
                <w:lang w:val="en-GB"/>
              </w:rPr>
            </w:pPr>
            <w:r w:rsidRPr="0029788F">
              <w:rPr>
                <w:rFonts w:ascii="TimesNewRomanPSMT" w:hAnsi="TimesNewRomanPSMT" w:cs="TimesNewRomanPSMT"/>
                <w:lang w:val="en-GB"/>
              </w:rPr>
              <w:t>CLOSED</w:t>
            </w:r>
          </w:p>
        </w:tc>
        <w:tc>
          <w:tcPr>
            <w:tcW w:w="4322" w:type="dxa"/>
            <w:tcBorders>
              <w:top w:val="single" w:sz="2" w:space="0" w:color="000000"/>
              <w:left w:val="single" w:sz="2" w:space="0" w:color="000000"/>
              <w:bottom w:val="single" w:sz="2" w:space="0" w:color="000000"/>
              <w:right w:val="single" w:sz="2" w:space="0" w:color="000000"/>
            </w:tcBorders>
            <w:shd w:val="clear" w:color="auto" w:fill="A6A6A6"/>
          </w:tcPr>
          <w:p w:rsidR="00852F82" w:rsidRPr="0029788F" w:rsidRDefault="00A42321" w:rsidP="00A42321">
            <w:pPr>
              <w:pStyle w:val="Tekstaspaprastas"/>
              <w:jc w:val="center"/>
              <w:rPr>
                <w:rFonts w:ascii="TimesNewRomanPSMT" w:hAnsi="TimesNewRomanPSMT" w:cs="TimesNewRomanPSMT"/>
                <w:lang w:val="en-GB"/>
              </w:rPr>
            </w:pPr>
            <w:r w:rsidRPr="0029788F">
              <w:rPr>
                <w:rFonts w:ascii="TimesNewRomanPSMT" w:hAnsi="TimesNewRomanPSMT" w:cs="TimesNewRomanPSMT"/>
                <w:lang w:val="en-GB"/>
              </w:rPr>
              <w:t>Comment</w:t>
            </w:r>
          </w:p>
        </w:tc>
      </w:tr>
      <w:tr w:rsidR="00852F82" w:rsidRPr="0029788F" w:rsidTr="007A6ADA">
        <w:trPr>
          <w:cantSplit/>
        </w:trPr>
        <w:tc>
          <w:tcPr>
            <w:tcW w:w="340" w:type="dxa"/>
            <w:tcBorders>
              <w:left w:val="single" w:sz="2" w:space="0" w:color="000000"/>
              <w:bottom w:val="single" w:sz="2" w:space="0" w:color="000000"/>
            </w:tcBorders>
          </w:tcPr>
          <w:p w:rsidR="00852F82" w:rsidRPr="0029788F" w:rsidRDefault="00852F82" w:rsidP="009A129D">
            <w:pPr>
              <w:pStyle w:val="Tekstaspaprastas"/>
              <w:jc w:val="center"/>
              <w:rPr>
                <w:lang w:val="en-GB"/>
              </w:rPr>
            </w:pPr>
            <w:r w:rsidRPr="0029788F">
              <w:rPr>
                <w:lang w:val="en-GB"/>
              </w:rPr>
              <w:t>1</w:t>
            </w:r>
          </w:p>
        </w:tc>
        <w:tc>
          <w:tcPr>
            <w:tcW w:w="1311" w:type="dxa"/>
            <w:tcBorders>
              <w:left w:val="single" w:sz="2" w:space="0" w:color="000000"/>
              <w:bottom w:val="single" w:sz="2" w:space="0" w:color="000000"/>
            </w:tcBorders>
          </w:tcPr>
          <w:p w:rsidR="00852F82" w:rsidRPr="0029788F" w:rsidRDefault="0046375D" w:rsidP="002C079A">
            <w:pPr>
              <w:pStyle w:val="Tekstaspaprastas"/>
              <w:rPr>
                <w:i/>
                <w:lang w:val="en-GB"/>
              </w:rPr>
            </w:pPr>
            <w:r w:rsidRPr="0029788F">
              <w:rPr>
                <w:i/>
                <w:lang w:val="en-GB"/>
              </w:rPr>
              <w:t>a</w:t>
            </w:r>
            <w:r w:rsidR="00353605" w:rsidRPr="0029788F">
              <w:rPr>
                <w:lang w:val="en-GB"/>
              </w:rPr>
              <w:t>(</w:t>
            </w:r>
            <w:r w:rsidR="00353605" w:rsidRPr="0029788F">
              <w:rPr>
                <w:i/>
                <w:lang w:val="en-GB"/>
              </w:rPr>
              <w:t>start</w:t>
            </w:r>
            <w:r w:rsidR="00852F82" w:rsidRPr="0029788F">
              <w:rPr>
                <w:lang w:val="en-GB"/>
              </w:rPr>
              <w:t>)</w:t>
            </w:r>
          </w:p>
        </w:tc>
        <w:tc>
          <w:tcPr>
            <w:tcW w:w="2977" w:type="dxa"/>
            <w:tcBorders>
              <w:left w:val="single" w:sz="2" w:space="0" w:color="000000"/>
              <w:bottom w:val="single" w:sz="2" w:space="0" w:color="000000"/>
            </w:tcBorders>
          </w:tcPr>
          <w:p w:rsidR="00852F82" w:rsidRPr="0029788F" w:rsidRDefault="00852F82" w:rsidP="002C079A">
            <w:pPr>
              <w:pStyle w:val="Tekstasneatitrauktas"/>
              <w:snapToGrid w:val="0"/>
              <w:jc w:val="left"/>
              <w:rPr>
                <w:rFonts w:ascii="Symbol" w:hAnsi="Symbol"/>
              </w:rPr>
            </w:pPr>
            <w:r w:rsidRPr="0029788F">
              <w:rPr>
                <w:rFonts w:ascii="Symbol" w:hAnsi="Symbol"/>
              </w:rPr>
              <w:t></w:t>
            </w:r>
          </w:p>
        </w:tc>
        <w:tc>
          <w:tcPr>
            <w:tcW w:w="4322" w:type="dxa"/>
            <w:tcBorders>
              <w:left w:val="single" w:sz="2" w:space="0" w:color="000000"/>
              <w:bottom w:val="single" w:sz="2" w:space="0" w:color="000000"/>
              <w:right w:val="single" w:sz="2" w:space="0" w:color="000000"/>
            </w:tcBorders>
          </w:tcPr>
          <w:p w:rsidR="00852F82" w:rsidRPr="0029788F" w:rsidRDefault="00353605" w:rsidP="002C079A">
            <w:pPr>
              <w:pStyle w:val="Tekstaspaprastas"/>
              <w:rPr>
                <w:lang w:val="en-GB"/>
              </w:rPr>
            </w:pPr>
            <w:r w:rsidRPr="0029788F">
              <w:rPr>
                <w:lang w:val="en-GB"/>
              </w:rPr>
              <w:t>Initial state</w:t>
            </w:r>
          </w:p>
        </w:tc>
      </w:tr>
      <w:tr w:rsidR="00852F82" w:rsidRPr="0029788F" w:rsidTr="007A6ADA">
        <w:trPr>
          <w:cantSplit/>
        </w:trPr>
        <w:tc>
          <w:tcPr>
            <w:tcW w:w="340" w:type="dxa"/>
            <w:tcBorders>
              <w:left w:val="single" w:sz="2" w:space="0" w:color="000000"/>
              <w:bottom w:val="single" w:sz="2" w:space="0" w:color="000000"/>
            </w:tcBorders>
          </w:tcPr>
          <w:p w:rsidR="00852F82" w:rsidRPr="0029788F" w:rsidRDefault="00852F82" w:rsidP="009A129D">
            <w:pPr>
              <w:pStyle w:val="Tekstaspaprastas"/>
              <w:jc w:val="center"/>
              <w:rPr>
                <w:lang w:val="en-GB"/>
              </w:rPr>
            </w:pPr>
            <w:r w:rsidRPr="0029788F">
              <w:rPr>
                <w:lang w:val="en-GB"/>
              </w:rPr>
              <w:t>2</w:t>
            </w:r>
          </w:p>
        </w:tc>
        <w:tc>
          <w:tcPr>
            <w:tcW w:w="1311" w:type="dxa"/>
            <w:tcBorders>
              <w:left w:val="single" w:sz="2" w:space="0" w:color="000000"/>
              <w:bottom w:val="single" w:sz="2" w:space="0" w:color="000000"/>
            </w:tcBorders>
          </w:tcPr>
          <w:p w:rsidR="00852F82" w:rsidRPr="0029788F" w:rsidRDefault="0046375D" w:rsidP="002C079A">
            <w:pPr>
              <w:pStyle w:val="Tekstaspaprastas"/>
              <w:rPr>
                <w:i/>
                <w:lang w:val="en-GB"/>
              </w:rPr>
            </w:pPr>
            <w:r w:rsidRPr="0029788F">
              <w:rPr>
                <w:i/>
                <w:lang w:val="en-GB"/>
              </w:rPr>
              <w:t>b</w:t>
            </w:r>
            <w:r w:rsidR="00852F82" w:rsidRPr="0029788F">
              <w:rPr>
                <w:lang w:val="en-GB"/>
              </w:rPr>
              <w:t>(</w:t>
            </w:r>
            <w:r w:rsidR="00852F82" w:rsidRPr="0029788F">
              <w:rPr>
                <w:i/>
                <w:lang w:val="en-GB"/>
              </w:rPr>
              <w:t>a</w:t>
            </w:r>
            <w:r w:rsidR="00852F82" w:rsidRPr="0029788F">
              <w:rPr>
                <w:lang w:val="en-GB"/>
              </w:rPr>
              <w:t>)</w:t>
            </w:r>
            <w:r w:rsidR="00852F82" w:rsidRPr="0029788F">
              <w:rPr>
                <w:i/>
                <w:lang w:val="en-GB"/>
              </w:rPr>
              <w:t>, d</w:t>
            </w:r>
            <w:r w:rsidR="00852F82" w:rsidRPr="0029788F">
              <w:rPr>
                <w:lang w:val="en-GB"/>
              </w:rPr>
              <w:t>(</w:t>
            </w:r>
            <w:r w:rsidR="00852F82" w:rsidRPr="0029788F">
              <w:rPr>
                <w:i/>
                <w:lang w:val="en-GB"/>
              </w:rPr>
              <w:t>a</w:t>
            </w:r>
            <w:r w:rsidR="00852F82" w:rsidRPr="0029788F">
              <w:rPr>
                <w:lang w:val="en-GB"/>
              </w:rPr>
              <w:t>)</w:t>
            </w:r>
          </w:p>
        </w:tc>
        <w:tc>
          <w:tcPr>
            <w:tcW w:w="2977" w:type="dxa"/>
            <w:tcBorders>
              <w:left w:val="single" w:sz="2" w:space="0" w:color="000000"/>
              <w:bottom w:val="single" w:sz="2" w:space="0" w:color="000000"/>
            </w:tcBorders>
          </w:tcPr>
          <w:p w:rsidR="00852F82" w:rsidRPr="0029788F" w:rsidRDefault="00353605" w:rsidP="002C079A">
            <w:pPr>
              <w:pStyle w:val="Tekstaspaprastas"/>
              <w:rPr>
                <w:i/>
                <w:lang w:val="en-GB"/>
              </w:rPr>
            </w:pPr>
            <w:r w:rsidRPr="0029788F">
              <w:rPr>
                <w:i/>
                <w:lang w:val="en-GB"/>
              </w:rPr>
              <w:t>a</w:t>
            </w:r>
            <w:r w:rsidRPr="0029788F">
              <w:rPr>
                <w:lang w:val="en-GB"/>
              </w:rPr>
              <w:t>(</w:t>
            </w:r>
            <w:r w:rsidRPr="0029788F">
              <w:rPr>
                <w:i/>
                <w:lang w:val="en-GB"/>
              </w:rPr>
              <w:t>start</w:t>
            </w:r>
            <w:r w:rsidR="00852F82" w:rsidRPr="0029788F">
              <w:rPr>
                <w:lang w:val="en-GB"/>
              </w:rPr>
              <w:t>)</w:t>
            </w:r>
          </w:p>
        </w:tc>
        <w:tc>
          <w:tcPr>
            <w:tcW w:w="4322" w:type="dxa"/>
            <w:tcBorders>
              <w:left w:val="single" w:sz="2" w:space="0" w:color="000000"/>
              <w:bottom w:val="single" w:sz="2" w:space="0" w:color="000000"/>
              <w:right w:val="single" w:sz="2" w:space="0" w:color="000000"/>
            </w:tcBorders>
          </w:tcPr>
          <w:p w:rsidR="00852F82" w:rsidRPr="0029788F" w:rsidRDefault="00852F82" w:rsidP="002C079A">
            <w:pPr>
              <w:pStyle w:val="Tekstaspaprastas"/>
              <w:rPr>
                <w:lang w:val="en-GB"/>
              </w:rPr>
            </w:pPr>
            <w:r w:rsidRPr="0029788F">
              <w:rPr>
                <w:i/>
                <w:lang w:val="en-GB"/>
              </w:rPr>
              <w:t>S</w:t>
            </w:r>
            <w:r w:rsidRPr="0029788F">
              <w:rPr>
                <w:lang w:val="en-GB"/>
              </w:rPr>
              <w:t>(</w:t>
            </w:r>
            <w:r w:rsidRPr="0029788F">
              <w:rPr>
                <w:i/>
                <w:lang w:val="en-GB"/>
              </w:rPr>
              <w:t>a</w:t>
            </w:r>
            <w:r w:rsidRPr="0029788F">
              <w:rPr>
                <w:lang w:val="en-GB"/>
              </w:rPr>
              <w:t>)</w:t>
            </w:r>
            <w:r w:rsidRPr="0029788F">
              <w:rPr>
                <w:i/>
                <w:lang w:val="en-GB"/>
              </w:rPr>
              <w:t xml:space="preserve"> = </w:t>
            </w:r>
            <w:r w:rsidR="00353605" w:rsidRPr="0029788F">
              <w:rPr>
                <w:lang w:val="en-GB"/>
              </w:rPr>
              <w:t>{</w:t>
            </w:r>
            <w:r w:rsidR="00902ADF" w:rsidRPr="0029788F">
              <w:rPr>
                <w:i/>
                <w:lang w:val="en-GB"/>
              </w:rPr>
              <w:t>b,</w:t>
            </w:r>
            <w:r w:rsidR="00353605" w:rsidRPr="0029788F">
              <w:rPr>
                <w:i/>
                <w:lang w:val="en-GB"/>
              </w:rPr>
              <w:t>d</w:t>
            </w:r>
            <w:r w:rsidR="00353605" w:rsidRPr="0029788F">
              <w:rPr>
                <w:lang w:val="en-GB"/>
              </w:rPr>
              <w:t xml:space="preserve">}. </w:t>
            </w:r>
            <w:r w:rsidR="00261DD8" w:rsidRPr="0029788F">
              <w:rPr>
                <w:i/>
                <w:lang w:val="en-GB"/>
              </w:rPr>
              <w:t>a</w:t>
            </w:r>
            <w:r w:rsidR="00353605" w:rsidRPr="0029788F">
              <w:rPr>
                <w:lang w:val="en-GB"/>
              </w:rPr>
              <w:t xml:space="preserve"> is</w:t>
            </w:r>
            <w:r w:rsidRPr="0029788F">
              <w:rPr>
                <w:lang w:val="en-GB"/>
              </w:rPr>
              <w:t xml:space="preserve"> </w:t>
            </w:r>
            <w:r w:rsidR="00353605" w:rsidRPr="0029788F">
              <w:rPr>
                <w:lang w:val="en-GB"/>
              </w:rPr>
              <w:t xml:space="preserve">closed; </w:t>
            </w:r>
            <w:r w:rsidR="00353605" w:rsidRPr="0029788F">
              <w:rPr>
                <w:i/>
                <w:lang w:val="en-GB"/>
              </w:rPr>
              <w:t>b</w:t>
            </w:r>
            <w:r w:rsidR="00353605" w:rsidRPr="0029788F">
              <w:rPr>
                <w:lang w:val="en-GB"/>
              </w:rPr>
              <w:t xml:space="preserve"> and</w:t>
            </w:r>
            <w:r w:rsidRPr="0029788F">
              <w:rPr>
                <w:lang w:val="en-GB"/>
              </w:rPr>
              <w:t xml:space="preserve"> </w:t>
            </w:r>
            <w:r w:rsidRPr="0029788F">
              <w:rPr>
                <w:i/>
                <w:lang w:val="en-GB"/>
              </w:rPr>
              <w:t>d</w:t>
            </w:r>
            <w:r w:rsidR="00353605" w:rsidRPr="0029788F">
              <w:rPr>
                <w:lang w:val="en-GB"/>
              </w:rPr>
              <w:t xml:space="preserve"> opened</w:t>
            </w:r>
          </w:p>
        </w:tc>
      </w:tr>
      <w:tr w:rsidR="00852F82" w:rsidRPr="0029788F" w:rsidTr="007A6ADA">
        <w:trPr>
          <w:cantSplit/>
        </w:trPr>
        <w:tc>
          <w:tcPr>
            <w:tcW w:w="340" w:type="dxa"/>
            <w:tcBorders>
              <w:left w:val="single" w:sz="2" w:space="0" w:color="000000"/>
              <w:bottom w:val="single" w:sz="2" w:space="0" w:color="000000"/>
            </w:tcBorders>
          </w:tcPr>
          <w:p w:rsidR="00852F82" w:rsidRPr="0029788F" w:rsidRDefault="00852F82" w:rsidP="009A129D">
            <w:pPr>
              <w:pStyle w:val="Tekstaspaprastas"/>
              <w:jc w:val="center"/>
              <w:rPr>
                <w:lang w:val="en-GB"/>
              </w:rPr>
            </w:pPr>
            <w:r w:rsidRPr="0029788F">
              <w:rPr>
                <w:lang w:val="en-GB"/>
              </w:rPr>
              <w:t>3</w:t>
            </w:r>
          </w:p>
        </w:tc>
        <w:tc>
          <w:tcPr>
            <w:tcW w:w="1311" w:type="dxa"/>
            <w:tcBorders>
              <w:left w:val="single" w:sz="2" w:space="0" w:color="000000"/>
              <w:bottom w:val="single" w:sz="2" w:space="0" w:color="000000"/>
            </w:tcBorders>
          </w:tcPr>
          <w:p w:rsidR="00852F82" w:rsidRPr="0029788F" w:rsidRDefault="0046375D" w:rsidP="002C079A">
            <w:pPr>
              <w:pStyle w:val="Tekstaspaprastas"/>
              <w:rPr>
                <w:i/>
                <w:lang w:val="en-GB"/>
              </w:rPr>
            </w:pPr>
            <w:r w:rsidRPr="0029788F">
              <w:rPr>
                <w:i/>
                <w:lang w:val="en-GB"/>
              </w:rPr>
              <w:t>d</w:t>
            </w:r>
            <w:r w:rsidR="00852F82" w:rsidRPr="0029788F">
              <w:rPr>
                <w:lang w:val="en-GB"/>
              </w:rPr>
              <w:t>(</w:t>
            </w:r>
            <w:r w:rsidR="00852F82" w:rsidRPr="0029788F">
              <w:rPr>
                <w:i/>
                <w:lang w:val="en-GB"/>
              </w:rPr>
              <w:t>a</w:t>
            </w:r>
            <w:r w:rsidR="00852F82" w:rsidRPr="0029788F">
              <w:rPr>
                <w:lang w:val="en-GB"/>
              </w:rPr>
              <w:t>)</w:t>
            </w:r>
            <w:r w:rsidR="00852F82" w:rsidRPr="0029788F">
              <w:rPr>
                <w:i/>
                <w:lang w:val="en-GB"/>
              </w:rPr>
              <w:t>, c</w:t>
            </w:r>
            <w:r w:rsidR="00852F82" w:rsidRPr="0029788F">
              <w:rPr>
                <w:lang w:val="en-GB"/>
              </w:rPr>
              <w:t>(</w:t>
            </w:r>
            <w:r w:rsidR="00852F82" w:rsidRPr="0029788F">
              <w:rPr>
                <w:i/>
                <w:lang w:val="en-GB"/>
              </w:rPr>
              <w:t>b</w:t>
            </w:r>
            <w:r w:rsidR="00852F82" w:rsidRPr="0029788F">
              <w:rPr>
                <w:lang w:val="en-GB"/>
              </w:rPr>
              <w:t>)</w:t>
            </w:r>
          </w:p>
        </w:tc>
        <w:tc>
          <w:tcPr>
            <w:tcW w:w="2977" w:type="dxa"/>
            <w:tcBorders>
              <w:left w:val="single" w:sz="2" w:space="0" w:color="000000"/>
              <w:bottom w:val="single" w:sz="2" w:space="0" w:color="000000"/>
            </w:tcBorders>
          </w:tcPr>
          <w:p w:rsidR="00852F82" w:rsidRPr="0029788F" w:rsidRDefault="00353605" w:rsidP="002C079A">
            <w:pPr>
              <w:pStyle w:val="Tekstaspaprastas"/>
              <w:rPr>
                <w:i/>
                <w:lang w:val="en-GB"/>
              </w:rPr>
            </w:pPr>
            <w:r w:rsidRPr="0029788F">
              <w:rPr>
                <w:i/>
                <w:lang w:val="en-GB"/>
              </w:rPr>
              <w:t>a</w:t>
            </w:r>
            <w:r w:rsidRPr="0029788F">
              <w:rPr>
                <w:lang w:val="en-GB"/>
              </w:rPr>
              <w:t>(</w:t>
            </w:r>
            <w:r w:rsidRPr="0029788F">
              <w:rPr>
                <w:i/>
                <w:lang w:val="en-GB"/>
              </w:rPr>
              <w:t>start</w:t>
            </w:r>
            <w:r w:rsidR="00852F82" w:rsidRPr="0029788F">
              <w:rPr>
                <w:lang w:val="en-GB"/>
              </w:rPr>
              <w:t>)</w:t>
            </w:r>
            <w:r w:rsidR="00852F82" w:rsidRPr="0029788F">
              <w:rPr>
                <w:i/>
                <w:lang w:val="en-GB"/>
              </w:rPr>
              <w:t>, b</w:t>
            </w:r>
            <w:r w:rsidR="00852F82" w:rsidRPr="0029788F">
              <w:rPr>
                <w:lang w:val="en-GB"/>
              </w:rPr>
              <w:t>(</w:t>
            </w:r>
            <w:r w:rsidR="00852F82" w:rsidRPr="0029788F">
              <w:rPr>
                <w:i/>
                <w:lang w:val="en-GB"/>
              </w:rPr>
              <w:t>a</w:t>
            </w:r>
            <w:r w:rsidR="00852F82" w:rsidRPr="0029788F">
              <w:rPr>
                <w:lang w:val="en-GB"/>
              </w:rPr>
              <w:t>)</w:t>
            </w:r>
          </w:p>
        </w:tc>
        <w:tc>
          <w:tcPr>
            <w:tcW w:w="4322" w:type="dxa"/>
            <w:tcBorders>
              <w:left w:val="single" w:sz="2" w:space="0" w:color="000000"/>
              <w:bottom w:val="single" w:sz="2" w:space="0" w:color="000000"/>
              <w:right w:val="single" w:sz="2" w:space="0" w:color="000000"/>
            </w:tcBorders>
          </w:tcPr>
          <w:p w:rsidR="00852F82" w:rsidRPr="0029788F" w:rsidRDefault="00353605" w:rsidP="002C079A">
            <w:pPr>
              <w:pStyle w:val="Tekstaspaprastas"/>
              <w:rPr>
                <w:lang w:val="en-GB"/>
              </w:rPr>
            </w:pPr>
            <w:r w:rsidRPr="0029788F">
              <w:rPr>
                <w:i/>
                <w:lang w:val="en-GB"/>
              </w:rPr>
              <w:t>S</w:t>
            </w:r>
            <w:r w:rsidRPr="0029788F">
              <w:rPr>
                <w:lang w:val="en-GB"/>
              </w:rPr>
              <w:t>(</w:t>
            </w:r>
            <w:r w:rsidRPr="0029788F">
              <w:rPr>
                <w:i/>
                <w:lang w:val="en-GB"/>
              </w:rPr>
              <w:t>b</w:t>
            </w:r>
            <w:r w:rsidRPr="0029788F">
              <w:rPr>
                <w:lang w:val="en-GB"/>
              </w:rPr>
              <w:t>)</w:t>
            </w:r>
            <w:r w:rsidRPr="0029788F">
              <w:rPr>
                <w:i/>
                <w:lang w:val="en-GB"/>
              </w:rPr>
              <w:t xml:space="preserve"> = </w:t>
            </w:r>
            <w:r w:rsidRPr="0029788F">
              <w:rPr>
                <w:lang w:val="en-GB"/>
              </w:rPr>
              <w:t>{</w:t>
            </w:r>
            <w:r w:rsidRPr="0029788F">
              <w:rPr>
                <w:i/>
                <w:lang w:val="en-GB"/>
              </w:rPr>
              <w:t>a, c</w:t>
            </w:r>
            <w:r w:rsidR="00E501E3">
              <w:rPr>
                <w:lang w:val="en-GB"/>
              </w:rPr>
              <w:t>}</w:t>
            </w:r>
            <w:r w:rsidRPr="0029788F">
              <w:rPr>
                <w:lang w:val="en-GB"/>
              </w:rPr>
              <w:t xml:space="preserve"> but</w:t>
            </w:r>
            <w:r w:rsidR="00852F82" w:rsidRPr="0029788F">
              <w:rPr>
                <w:lang w:val="en-GB"/>
              </w:rPr>
              <w:t xml:space="preserve"> </w:t>
            </w:r>
            <w:r w:rsidR="00852F82" w:rsidRPr="0029788F">
              <w:rPr>
                <w:i/>
                <w:lang w:val="en-GB"/>
              </w:rPr>
              <w:t>a</w:t>
            </w:r>
            <w:r w:rsidR="00852F82" w:rsidRPr="0029788F">
              <w:rPr>
                <w:rFonts w:ascii="Symbol" w:hAnsi="Symbol" w:cs="Symbol"/>
                <w:lang w:val="en-GB"/>
              </w:rPr>
              <w:t></w:t>
            </w:r>
            <w:r w:rsidRPr="0029788F">
              <w:rPr>
                <w:lang w:val="en-GB"/>
              </w:rPr>
              <w:t>CLOSED</w:t>
            </w:r>
          </w:p>
        </w:tc>
      </w:tr>
      <w:tr w:rsidR="00852F82" w:rsidRPr="0029788F" w:rsidTr="007A6ADA">
        <w:trPr>
          <w:cantSplit/>
        </w:trPr>
        <w:tc>
          <w:tcPr>
            <w:tcW w:w="340" w:type="dxa"/>
            <w:tcBorders>
              <w:left w:val="single" w:sz="2" w:space="0" w:color="000000"/>
              <w:bottom w:val="single" w:sz="2" w:space="0" w:color="000000"/>
            </w:tcBorders>
          </w:tcPr>
          <w:p w:rsidR="00852F82" w:rsidRPr="0029788F" w:rsidRDefault="00852F82" w:rsidP="009A129D">
            <w:pPr>
              <w:pStyle w:val="Tekstaspaprastas"/>
              <w:jc w:val="center"/>
              <w:rPr>
                <w:lang w:val="en-GB"/>
              </w:rPr>
            </w:pPr>
            <w:r w:rsidRPr="0029788F">
              <w:rPr>
                <w:lang w:val="en-GB"/>
              </w:rPr>
              <w:lastRenderedPageBreak/>
              <w:t>4</w:t>
            </w:r>
          </w:p>
        </w:tc>
        <w:tc>
          <w:tcPr>
            <w:tcW w:w="1311" w:type="dxa"/>
            <w:tcBorders>
              <w:left w:val="single" w:sz="2" w:space="0" w:color="000000"/>
              <w:bottom w:val="single" w:sz="2" w:space="0" w:color="000000"/>
            </w:tcBorders>
          </w:tcPr>
          <w:p w:rsidR="00852F82" w:rsidRPr="0029788F" w:rsidRDefault="00852F82" w:rsidP="002C079A">
            <w:pPr>
              <w:pStyle w:val="Tekstaspaprastas"/>
              <w:rPr>
                <w:i/>
                <w:lang w:val="en-GB"/>
              </w:rPr>
            </w:pPr>
            <w:r w:rsidRPr="0029788F">
              <w:rPr>
                <w:i/>
                <w:lang w:val="en-GB"/>
              </w:rPr>
              <w:t>c</w:t>
            </w:r>
            <w:r w:rsidRPr="0029788F">
              <w:rPr>
                <w:lang w:val="en-GB"/>
              </w:rPr>
              <w:t>(</w:t>
            </w:r>
            <w:r w:rsidRPr="0029788F">
              <w:rPr>
                <w:i/>
                <w:lang w:val="en-GB"/>
              </w:rPr>
              <w:t>b</w:t>
            </w:r>
            <w:r w:rsidRPr="0029788F">
              <w:rPr>
                <w:lang w:val="en-GB"/>
              </w:rPr>
              <w:t>)</w:t>
            </w:r>
            <w:r w:rsidRPr="0029788F">
              <w:rPr>
                <w:i/>
                <w:lang w:val="en-GB"/>
              </w:rPr>
              <w:t>, e</w:t>
            </w:r>
            <w:r w:rsidRPr="0029788F">
              <w:rPr>
                <w:lang w:val="en-GB"/>
              </w:rPr>
              <w:t>(</w:t>
            </w:r>
            <w:r w:rsidRPr="0029788F">
              <w:rPr>
                <w:i/>
                <w:lang w:val="en-GB"/>
              </w:rPr>
              <w:t>d</w:t>
            </w:r>
            <w:r w:rsidRPr="0029788F">
              <w:rPr>
                <w:lang w:val="en-GB"/>
              </w:rPr>
              <w:t>)</w:t>
            </w:r>
          </w:p>
        </w:tc>
        <w:tc>
          <w:tcPr>
            <w:tcW w:w="2977" w:type="dxa"/>
            <w:tcBorders>
              <w:left w:val="single" w:sz="2" w:space="0" w:color="000000"/>
              <w:bottom w:val="single" w:sz="2" w:space="0" w:color="000000"/>
            </w:tcBorders>
          </w:tcPr>
          <w:p w:rsidR="00852F82" w:rsidRPr="0029788F" w:rsidRDefault="00353605" w:rsidP="002C079A">
            <w:pPr>
              <w:pStyle w:val="Tekstaspaprastas"/>
              <w:rPr>
                <w:i/>
                <w:lang w:val="en-GB"/>
              </w:rPr>
            </w:pPr>
            <w:r w:rsidRPr="0029788F">
              <w:rPr>
                <w:i/>
                <w:lang w:val="en-GB"/>
              </w:rPr>
              <w:t>a</w:t>
            </w:r>
            <w:r w:rsidRPr="0029788F">
              <w:rPr>
                <w:lang w:val="en-GB"/>
              </w:rPr>
              <w:t>(</w:t>
            </w:r>
            <w:r w:rsidRPr="0029788F">
              <w:rPr>
                <w:i/>
                <w:lang w:val="en-GB"/>
              </w:rPr>
              <w:t>start</w:t>
            </w:r>
            <w:r w:rsidR="00852F82" w:rsidRPr="0029788F">
              <w:rPr>
                <w:lang w:val="en-GB"/>
              </w:rPr>
              <w:t>)</w:t>
            </w:r>
            <w:r w:rsidR="00852F82" w:rsidRPr="0029788F">
              <w:rPr>
                <w:i/>
                <w:lang w:val="en-GB"/>
              </w:rPr>
              <w:t>, b</w:t>
            </w:r>
            <w:r w:rsidR="00852F82" w:rsidRPr="0029788F">
              <w:rPr>
                <w:lang w:val="en-GB"/>
              </w:rPr>
              <w:t>(</w:t>
            </w:r>
            <w:r w:rsidR="00852F82" w:rsidRPr="0029788F">
              <w:rPr>
                <w:i/>
                <w:lang w:val="en-GB"/>
              </w:rPr>
              <w:t>a</w:t>
            </w:r>
            <w:r w:rsidR="00852F82" w:rsidRPr="0029788F">
              <w:rPr>
                <w:lang w:val="en-GB"/>
              </w:rPr>
              <w:t>)</w:t>
            </w:r>
            <w:r w:rsidR="00852F82" w:rsidRPr="0029788F">
              <w:rPr>
                <w:i/>
                <w:lang w:val="en-GB"/>
              </w:rPr>
              <w:t>, d</w:t>
            </w:r>
            <w:r w:rsidR="00852F82" w:rsidRPr="0029788F">
              <w:rPr>
                <w:lang w:val="en-GB"/>
              </w:rPr>
              <w:t>(</w:t>
            </w:r>
            <w:r w:rsidR="00852F82" w:rsidRPr="0029788F">
              <w:rPr>
                <w:i/>
                <w:lang w:val="en-GB"/>
              </w:rPr>
              <w:t>a</w:t>
            </w:r>
            <w:r w:rsidR="00852F82" w:rsidRPr="0029788F">
              <w:rPr>
                <w:lang w:val="en-GB"/>
              </w:rPr>
              <w:t>)</w:t>
            </w:r>
          </w:p>
        </w:tc>
        <w:tc>
          <w:tcPr>
            <w:tcW w:w="4322" w:type="dxa"/>
            <w:tcBorders>
              <w:left w:val="single" w:sz="2" w:space="0" w:color="000000"/>
              <w:bottom w:val="single" w:sz="2" w:space="0" w:color="000000"/>
              <w:right w:val="single" w:sz="2" w:space="0" w:color="000000"/>
            </w:tcBorders>
          </w:tcPr>
          <w:p w:rsidR="00852F82" w:rsidRPr="0029788F" w:rsidRDefault="00852F82" w:rsidP="002C079A">
            <w:pPr>
              <w:pStyle w:val="Tekstaspaprastas"/>
              <w:rPr>
                <w:lang w:val="en-GB"/>
              </w:rPr>
            </w:pPr>
            <w:r w:rsidRPr="0029788F">
              <w:rPr>
                <w:i/>
                <w:lang w:val="en-GB"/>
              </w:rPr>
              <w:t>S</w:t>
            </w:r>
            <w:r w:rsidRPr="0029788F">
              <w:rPr>
                <w:lang w:val="en-GB"/>
              </w:rPr>
              <w:t>(</w:t>
            </w:r>
            <w:r w:rsidRPr="0029788F">
              <w:rPr>
                <w:i/>
                <w:lang w:val="en-GB"/>
              </w:rPr>
              <w:t>d</w:t>
            </w:r>
            <w:r w:rsidRPr="0029788F">
              <w:rPr>
                <w:lang w:val="en-GB"/>
              </w:rPr>
              <w:t>)</w:t>
            </w:r>
            <w:r w:rsidRPr="0029788F">
              <w:rPr>
                <w:i/>
                <w:lang w:val="en-GB"/>
              </w:rPr>
              <w:t xml:space="preserve"> = </w:t>
            </w:r>
            <w:r w:rsidRPr="0029788F">
              <w:rPr>
                <w:lang w:val="en-GB"/>
              </w:rPr>
              <w:t>{</w:t>
            </w:r>
            <w:r w:rsidRPr="0029788F">
              <w:rPr>
                <w:i/>
                <w:lang w:val="en-GB"/>
              </w:rPr>
              <w:t>a, e</w:t>
            </w:r>
            <w:r w:rsidRPr="0029788F">
              <w:rPr>
                <w:lang w:val="en-GB"/>
              </w:rPr>
              <w:t>}</w:t>
            </w:r>
            <w:r w:rsidR="00353605" w:rsidRPr="0029788F">
              <w:rPr>
                <w:lang w:val="en-GB"/>
              </w:rPr>
              <w:t xml:space="preserve"> but</w:t>
            </w:r>
            <w:r w:rsidRPr="0029788F">
              <w:rPr>
                <w:lang w:val="en-GB"/>
              </w:rPr>
              <w:t xml:space="preserve"> </w:t>
            </w:r>
            <w:r w:rsidRPr="0029788F">
              <w:rPr>
                <w:i/>
                <w:lang w:val="en-GB"/>
              </w:rPr>
              <w:t>a</w:t>
            </w:r>
            <w:r w:rsidRPr="0029788F">
              <w:rPr>
                <w:rFonts w:ascii="Symbol" w:hAnsi="Symbol" w:cs="Symbol"/>
                <w:lang w:val="en-GB"/>
              </w:rPr>
              <w:t></w:t>
            </w:r>
            <w:r w:rsidR="00353605" w:rsidRPr="0029788F">
              <w:rPr>
                <w:lang w:val="en-GB"/>
              </w:rPr>
              <w:t xml:space="preserve"> CLOSED</w:t>
            </w:r>
          </w:p>
        </w:tc>
      </w:tr>
      <w:tr w:rsidR="00852F82" w:rsidRPr="0029788F" w:rsidTr="007A6ADA">
        <w:trPr>
          <w:cantSplit/>
        </w:trPr>
        <w:tc>
          <w:tcPr>
            <w:tcW w:w="340" w:type="dxa"/>
            <w:tcBorders>
              <w:left w:val="single" w:sz="2" w:space="0" w:color="000000"/>
              <w:bottom w:val="single" w:sz="2" w:space="0" w:color="000000"/>
            </w:tcBorders>
          </w:tcPr>
          <w:p w:rsidR="00852F82" w:rsidRPr="0029788F" w:rsidRDefault="00852F82" w:rsidP="009A129D">
            <w:pPr>
              <w:pStyle w:val="Tekstaspaprastas"/>
              <w:jc w:val="center"/>
              <w:rPr>
                <w:lang w:val="en-GB"/>
              </w:rPr>
            </w:pPr>
            <w:r w:rsidRPr="0029788F">
              <w:rPr>
                <w:lang w:val="en-GB"/>
              </w:rPr>
              <w:t>5</w:t>
            </w:r>
          </w:p>
        </w:tc>
        <w:tc>
          <w:tcPr>
            <w:tcW w:w="1311" w:type="dxa"/>
            <w:tcBorders>
              <w:left w:val="single" w:sz="2" w:space="0" w:color="000000"/>
              <w:bottom w:val="single" w:sz="2" w:space="0" w:color="000000"/>
            </w:tcBorders>
          </w:tcPr>
          <w:p w:rsidR="00852F82" w:rsidRPr="0029788F" w:rsidRDefault="00852F82" w:rsidP="002C079A">
            <w:pPr>
              <w:pStyle w:val="Tekstaspaprastas"/>
              <w:rPr>
                <w:i/>
                <w:lang w:val="en-GB"/>
              </w:rPr>
            </w:pPr>
            <w:r w:rsidRPr="0029788F">
              <w:rPr>
                <w:i/>
                <w:lang w:val="en-GB"/>
              </w:rPr>
              <w:t>e</w:t>
            </w:r>
            <w:r w:rsidRPr="0029788F">
              <w:rPr>
                <w:lang w:val="en-GB"/>
              </w:rPr>
              <w:t>(</w:t>
            </w:r>
            <w:r w:rsidRPr="0029788F">
              <w:rPr>
                <w:i/>
                <w:lang w:val="en-GB"/>
              </w:rPr>
              <w:t>d</w:t>
            </w:r>
            <w:r w:rsidRPr="0029788F">
              <w:rPr>
                <w:lang w:val="en-GB"/>
              </w:rPr>
              <w:t>)</w:t>
            </w:r>
          </w:p>
        </w:tc>
        <w:tc>
          <w:tcPr>
            <w:tcW w:w="2977" w:type="dxa"/>
            <w:tcBorders>
              <w:left w:val="single" w:sz="2" w:space="0" w:color="000000"/>
              <w:bottom w:val="single" w:sz="2" w:space="0" w:color="000000"/>
            </w:tcBorders>
          </w:tcPr>
          <w:p w:rsidR="00852F82" w:rsidRPr="0029788F" w:rsidRDefault="00353605" w:rsidP="002C079A">
            <w:pPr>
              <w:pStyle w:val="Tekstaspaprastas"/>
              <w:rPr>
                <w:i/>
                <w:lang w:val="en-GB"/>
              </w:rPr>
            </w:pPr>
            <w:r w:rsidRPr="0029788F">
              <w:rPr>
                <w:i/>
                <w:lang w:val="en-GB"/>
              </w:rPr>
              <w:t>a</w:t>
            </w:r>
            <w:r w:rsidRPr="0029788F">
              <w:rPr>
                <w:lang w:val="en-GB"/>
              </w:rPr>
              <w:t>(</w:t>
            </w:r>
            <w:r w:rsidRPr="0029788F">
              <w:rPr>
                <w:i/>
                <w:lang w:val="en-GB"/>
              </w:rPr>
              <w:t>start</w:t>
            </w:r>
            <w:r w:rsidR="00852F82" w:rsidRPr="0029788F">
              <w:rPr>
                <w:lang w:val="en-GB"/>
              </w:rPr>
              <w:t>)</w:t>
            </w:r>
            <w:r w:rsidR="00852F82" w:rsidRPr="0029788F">
              <w:rPr>
                <w:i/>
                <w:lang w:val="en-GB"/>
              </w:rPr>
              <w:t>, b</w:t>
            </w:r>
            <w:r w:rsidR="00852F82" w:rsidRPr="0029788F">
              <w:rPr>
                <w:lang w:val="en-GB"/>
              </w:rPr>
              <w:t>(</w:t>
            </w:r>
            <w:r w:rsidR="00852F82" w:rsidRPr="0029788F">
              <w:rPr>
                <w:i/>
                <w:lang w:val="en-GB"/>
              </w:rPr>
              <w:t>a</w:t>
            </w:r>
            <w:r w:rsidR="00852F82" w:rsidRPr="0029788F">
              <w:rPr>
                <w:lang w:val="en-GB"/>
              </w:rPr>
              <w:t>)</w:t>
            </w:r>
            <w:r w:rsidR="00852F82" w:rsidRPr="0029788F">
              <w:rPr>
                <w:i/>
                <w:lang w:val="en-GB"/>
              </w:rPr>
              <w:t>, d</w:t>
            </w:r>
            <w:r w:rsidR="00852F82" w:rsidRPr="0029788F">
              <w:rPr>
                <w:lang w:val="en-GB"/>
              </w:rPr>
              <w:t>(</w:t>
            </w:r>
            <w:r w:rsidR="00852F82" w:rsidRPr="0029788F">
              <w:rPr>
                <w:i/>
                <w:lang w:val="en-GB"/>
              </w:rPr>
              <w:t>a</w:t>
            </w:r>
            <w:r w:rsidR="00852F82" w:rsidRPr="0029788F">
              <w:rPr>
                <w:lang w:val="en-GB"/>
              </w:rPr>
              <w:t>)</w:t>
            </w:r>
            <w:r w:rsidR="00852F82" w:rsidRPr="0029788F">
              <w:rPr>
                <w:i/>
                <w:lang w:val="en-GB"/>
              </w:rPr>
              <w:t>, c</w:t>
            </w:r>
            <w:r w:rsidR="00852F82" w:rsidRPr="0029788F">
              <w:rPr>
                <w:lang w:val="en-GB"/>
              </w:rPr>
              <w:t>(</w:t>
            </w:r>
            <w:r w:rsidR="00852F82" w:rsidRPr="0029788F">
              <w:rPr>
                <w:i/>
                <w:lang w:val="en-GB"/>
              </w:rPr>
              <w:t>b</w:t>
            </w:r>
            <w:r w:rsidR="00852F82" w:rsidRPr="0029788F">
              <w:rPr>
                <w:lang w:val="en-GB"/>
              </w:rPr>
              <w:t>)</w:t>
            </w:r>
          </w:p>
        </w:tc>
        <w:tc>
          <w:tcPr>
            <w:tcW w:w="4322" w:type="dxa"/>
            <w:tcBorders>
              <w:left w:val="single" w:sz="2" w:space="0" w:color="000000"/>
              <w:bottom w:val="single" w:sz="2" w:space="0" w:color="000000"/>
              <w:right w:val="single" w:sz="2" w:space="0" w:color="000000"/>
            </w:tcBorders>
          </w:tcPr>
          <w:p w:rsidR="00852F82" w:rsidRPr="0029788F" w:rsidRDefault="00852F82" w:rsidP="00353605">
            <w:pPr>
              <w:pStyle w:val="Tekstaspaprastas"/>
              <w:rPr>
                <w:rFonts w:ascii="TimesNewRomanPSMT" w:hAnsi="TimesNewRomanPSMT" w:cs="TimesNewRomanPSMT"/>
                <w:lang w:val="en-GB"/>
              </w:rPr>
            </w:pPr>
            <w:r w:rsidRPr="0029788F">
              <w:rPr>
                <w:i/>
                <w:lang w:val="en-GB"/>
              </w:rPr>
              <w:t>S</w:t>
            </w:r>
            <w:r w:rsidRPr="0029788F">
              <w:rPr>
                <w:lang w:val="en-GB"/>
              </w:rPr>
              <w:t>(</w:t>
            </w:r>
            <w:r w:rsidRPr="0029788F">
              <w:rPr>
                <w:i/>
                <w:lang w:val="en-GB"/>
              </w:rPr>
              <w:t>c</w:t>
            </w:r>
            <w:r w:rsidRPr="0029788F">
              <w:rPr>
                <w:lang w:val="en-GB"/>
              </w:rPr>
              <w:t>)</w:t>
            </w:r>
            <w:r w:rsidRPr="0029788F">
              <w:rPr>
                <w:i/>
                <w:lang w:val="en-GB"/>
              </w:rPr>
              <w:t xml:space="preserve"> = </w:t>
            </w:r>
            <w:r w:rsidRPr="0029788F">
              <w:rPr>
                <w:lang w:val="en-GB"/>
              </w:rPr>
              <w:t>{</w:t>
            </w:r>
            <w:r w:rsidRPr="0029788F">
              <w:rPr>
                <w:i/>
                <w:lang w:val="en-GB"/>
              </w:rPr>
              <w:t>b, e</w:t>
            </w:r>
            <w:r w:rsidRPr="0029788F">
              <w:rPr>
                <w:lang w:val="en-GB"/>
              </w:rPr>
              <w:t>}</w:t>
            </w:r>
            <w:r w:rsidR="00353605" w:rsidRPr="0029788F">
              <w:rPr>
                <w:lang w:val="en-GB"/>
              </w:rPr>
              <w:t xml:space="preserve"> but</w:t>
            </w:r>
            <w:r w:rsidRPr="0029788F">
              <w:rPr>
                <w:lang w:val="en-GB"/>
              </w:rPr>
              <w:t xml:space="preserve"> </w:t>
            </w:r>
            <w:r w:rsidRPr="0029788F">
              <w:rPr>
                <w:i/>
                <w:lang w:val="en-GB"/>
              </w:rPr>
              <w:t>b</w:t>
            </w:r>
            <w:r w:rsidRPr="0029788F">
              <w:rPr>
                <w:rFonts w:ascii="Symbol" w:hAnsi="Symbol" w:cs="Symbol"/>
                <w:lang w:val="en-GB"/>
              </w:rPr>
              <w:t></w:t>
            </w:r>
            <w:r w:rsidR="00353605" w:rsidRPr="0029788F">
              <w:rPr>
                <w:lang w:val="en-GB"/>
              </w:rPr>
              <w:t xml:space="preserve"> CLOSED and</w:t>
            </w:r>
            <w:r w:rsidRPr="0029788F">
              <w:rPr>
                <w:lang w:val="en-GB"/>
              </w:rPr>
              <w:t xml:space="preserve"> </w:t>
            </w:r>
            <w:r w:rsidRPr="0029788F">
              <w:rPr>
                <w:i/>
                <w:lang w:val="en-GB"/>
              </w:rPr>
              <w:t>e</w:t>
            </w:r>
            <w:r w:rsidR="00261DD8" w:rsidRPr="0029788F">
              <w:rPr>
                <w:lang w:val="en-GB"/>
              </w:rPr>
              <w:t> </w:t>
            </w:r>
            <w:r w:rsidRPr="0029788F">
              <w:rPr>
                <w:rFonts w:ascii="Symbol" w:hAnsi="Symbol"/>
                <w:lang w:val="en-GB"/>
              </w:rPr>
              <w:t></w:t>
            </w:r>
            <w:r w:rsidR="00E501E3">
              <w:rPr>
                <w:lang w:val="en-GB"/>
              </w:rPr>
              <w:t xml:space="preserve"> </w:t>
            </w:r>
            <w:r w:rsidR="00353605" w:rsidRPr="0029788F">
              <w:rPr>
                <w:rFonts w:ascii="TimesNewRomanPSMT" w:hAnsi="TimesNewRomanPSMT" w:cs="TimesNewRomanPSMT"/>
                <w:lang w:val="en-GB"/>
              </w:rPr>
              <w:t>OPEN</w:t>
            </w:r>
            <w:r w:rsidR="007B23DB" w:rsidRPr="0029788F">
              <w:rPr>
                <w:rFonts w:ascii="TimesNewRomanPSMT" w:hAnsi="TimesNewRomanPSMT" w:cs="TimesNewRomanPSMT"/>
                <w:lang w:val="en-GB"/>
              </w:rPr>
              <w:t>.</w:t>
            </w:r>
            <w:r w:rsidRPr="0029788F">
              <w:rPr>
                <w:rFonts w:ascii="TimesNewRomanPSMT" w:hAnsi="TimesNewRomanPSMT" w:cs="TimesNewRomanPSMT"/>
                <w:lang w:val="en-GB"/>
              </w:rPr>
              <w:t xml:space="preserve"> </w:t>
            </w:r>
            <w:r w:rsidR="00353605" w:rsidRPr="0029788F">
              <w:rPr>
                <w:rFonts w:ascii="TimesNewRomanPSMT" w:hAnsi="TimesNewRomanPSMT" w:cs="TimesNewRomanPSMT"/>
                <w:lang w:val="en-GB"/>
              </w:rPr>
              <w:t>Therefore they are not placed twice</w:t>
            </w:r>
          </w:p>
        </w:tc>
      </w:tr>
      <w:tr w:rsidR="00852F82" w:rsidRPr="0029788F" w:rsidTr="007A6ADA">
        <w:trPr>
          <w:cantSplit/>
        </w:trPr>
        <w:tc>
          <w:tcPr>
            <w:tcW w:w="340" w:type="dxa"/>
            <w:tcBorders>
              <w:left w:val="single" w:sz="2" w:space="0" w:color="000000"/>
              <w:bottom w:val="single" w:sz="2" w:space="0" w:color="000000"/>
            </w:tcBorders>
          </w:tcPr>
          <w:p w:rsidR="00852F82" w:rsidRPr="0029788F" w:rsidRDefault="00852F82" w:rsidP="009A129D">
            <w:pPr>
              <w:pStyle w:val="Tekstaspaprastas"/>
              <w:jc w:val="center"/>
              <w:rPr>
                <w:rFonts w:cs="TimesNewRomanPSMT"/>
                <w:lang w:val="en-GB"/>
              </w:rPr>
            </w:pPr>
            <w:r w:rsidRPr="0029788F">
              <w:rPr>
                <w:rFonts w:cs="TimesNewRomanPSMT"/>
                <w:lang w:val="en-GB"/>
              </w:rPr>
              <w:t>6</w:t>
            </w:r>
          </w:p>
        </w:tc>
        <w:tc>
          <w:tcPr>
            <w:tcW w:w="1311" w:type="dxa"/>
            <w:tcBorders>
              <w:left w:val="single" w:sz="2" w:space="0" w:color="000000"/>
              <w:bottom w:val="single" w:sz="2" w:space="0" w:color="000000"/>
            </w:tcBorders>
          </w:tcPr>
          <w:p w:rsidR="00852F82" w:rsidRPr="0029788F" w:rsidRDefault="00852F82" w:rsidP="002C079A">
            <w:pPr>
              <w:pStyle w:val="Tekstasneatitrauktas"/>
              <w:snapToGrid w:val="0"/>
              <w:jc w:val="left"/>
              <w:rPr>
                <w:rFonts w:ascii="Symbol" w:hAnsi="Symbol" w:cs="TimesNewRomanPSMT"/>
              </w:rPr>
            </w:pPr>
            <w:r w:rsidRPr="0029788F">
              <w:rPr>
                <w:rFonts w:ascii="Symbol" w:hAnsi="Symbol" w:cs="TimesNewRomanPSMT"/>
              </w:rPr>
              <w:t></w:t>
            </w:r>
          </w:p>
        </w:tc>
        <w:tc>
          <w:tcPr>
            <w:tcW w:w="2977" w:type="dxa"/>
            <w:tcBorders>
              <w:left w:val="single" w:sz="2" w:space="0" w:color="000000"/>
              <w:bottom w:val="single" w:sz="2" w:space="0" w:color="000000"/>
            </w:tcBorders>
          </w:tcPr>
          <w:p w:rsidR="00852F82" w:rsidRPr="0029788F" w:rsidRDefault="00353605" w:rsidP="002C079A">
            <w:pPr>
              <w:pStyle w:val="Tekstaspaprastas"/>
              <w:rPr>
                <w:rFonts w:ascii="TimesNewRomanPSMT" w:hAnsi="TimesNewRomanPSMT" w:cs="TimesNewRomanPSMT"/>
                <w:i/>
                <w:lang w:val="en-GB"/>
              </w:rPr>
            </w:pPr>
            <w:r w:rsidRPr="0029788F">
              <w:rPr>
                <w:rFonts w:cs="TimesNewRomanPSMT"/>
                <w:i/>
                <w:lang w:val="en-GB"/>
              </w:rPr>
              <w:t>a</w:t>
            </w:r>
            <w:r w:rsidRPr="0029788F">
              <w:rPr>
                <w:rFonts w:cs="TimesNewRomanPSMT"/>
                <w:lang w:val="en-GB"/>
              </w:rPr>
              <w:t>(</w:t>
            </w:r>
            <w:r w:rsidRPr="0029788F">
              <w:rPr>
                <w:rFonts w:cs="TimesNewRomanPSMT"/>
                <w:i/>
                <w:lang w:val="en-GB"/>
              </w:rPr>
              <w:t>start</w:t>
            </w:r>
            <w:r w:rsidR="00852F82" w:rsidRPr="0029788F">
              <w:rPr>
                <w:rFonts w:cs="TimesNewRomanPSMT"/>
                <w:lang w:val="en-GB"/>
              </w:rPr>
              <w:t>)</w:t>
            </w:r>
            <w:r w:rsidR="00852F82" w:rsidRPr="0029788F">
              <w:rPr>
                <w:rFonts w:cs="TimesNewRomanPSMT"/>
                <w:i/>
                <w:lang w:val="en-GB"/>
              </w:rPr>
              <w:t>, b</w:t>
            </w:r>
            <w:r w:rsidR="00852F82" w:rsidRPr="0029788F">
              <w:rPr>
                <w:rFonts w:cs="TimesNewRomanPSMT"/>
                <w:lang w:val="en-GB"/>
              </w:rPr>
              <w:t>(</w:t>
            </w:r>
            <w:r w:rsidR="00852F82" w:rsidRPr="0029788F">
              <w:rPr>
                <w:rFonts w:cs="TimesNewRomanPSMT"/>
                <w:i/>
                <w:lang w:val="en-GB"/>
              </w:rPr>
              <w:t>a</w:t>
            </w:r>
            <w:r w:rsidR="00852F82" w:rsidRPr="0029788F">
              <w:rPr>
                <w:rFonts w:cs="TimesNewRomanPSMT"/>
                <w:lang w:val="en-GB"/>
              </w:rPr>
              <w:t>)</w:t>
            </w:r>
            <w:r w:rsidR="00852F82" w:rsidRPr="0029788F">
              <w:rPr>
                <w:rFonts w:cs="TimesNewRomanPSMT"/>
                <w:i/>
                <w:lang w:val="en-GB"/>
              </w:rPr>
              <w:t>, d</w:t>
            </w:r>
            <w:r w:rsidR="00852F82" w:rsidRPr="0029788F">
              <w:rPr>
                <w:rFonts w:cs="TimesNewRomanPSMT"/>
                <w:lang w:val="en-GB"/>
              </w:rPr>
              <w:t>(</w:t>
            </w:r>
            <w:r w:rsidR="00852F82" w:rsidRPr="0029788F">
              <w:rPr>
                <w:rFonts w:cs="TimesNewRomanPSMT"/>
                <w:i/>
                <w:lang w:val="en-GB"/>
              </w:rPr>
              <w:t>a</w:t>
            </w:r>
            <w:r w:rsidR="00852F82" w:rsidRPr="0029788F">
              <w:rPr>
                <w:rFonts w:cs="TimesNewRomanPSMT"/>
                <w:lang w:val="en-GB"/>
              </w:rPr>
              <w:t>)</w:t>
            </w:r>
            <w:r w:rsidR="00852F82" w:rsidRPr="0029788F">
              <w:rPr>
                <w:rFonts w:cs="TimesNewRomanPSMT"/>
                <w:i/>
                <w:lang w:val="en-GB"/>
              </w:rPr>
              <w:t>, c</w:t>
            </w:r>
            <w:r w:rsidR="00852F82" w:rsidRPr="0029788F">
              <w:rPr>
                <w:rFonts w:cs="TimesNewRomanPSMT"/>
                <w:lang w:val="en-GB"/>
              </w:rPr>
              <w:t>(</w:t>
            </w:r>
            <w:r w:rsidR="00852F82" w:rsidRPr="0029788F">
              <w:rPr>
                <w:rFonts w:cs="TimesNewRomanPSMT"/>
                <w:i/>
                <w:lang w:val="en-GB"/>
              </w:rPr>
              <w:t>b</w:t>
            </w:r>
            <w:r w:rsidR="00852F82" w:rsidRPr="0029788F">
              <w:rPr>
                <w:rFonts w:cs="TimesNewRomanPSMT"/>
                <w:lang w:val="en-GB"/>
              </w:rPr>
              <w:t>)</w:t>
            </w:r>
            <w:r w:rsidR="00852F82" w:rsidRPr="0029788F">
              <w:rPr>
                <w:rFonts w:cs="TimesNewRomanPSMT"/>
                <w:i/>
                <w:lang w:val="en-GB"/>
              </w:rPr>
              <w:t xml:space="preserve">, </w:t>
            </w:r>
            <w:r w:rsidR="00852F82" w:rsidRPr="0029788F">
              <w:rPr>
                <w:rFonts w:ascii="TimesNewRomanPSMT" w:hAnsi="TimesNewRomanPSMT" w:cs="TimesNewRomanPSMT"/>
                <w:i/>
                <w:lang w:val="en-GB"/>
              </w:rPr>
              <w:t>e</w:t>
            </w:r>
            <w:r w:rsidR="00852F82" w:rsidRPr="0029788F">
              <w:rPr>
                <w:rFonts w:ascii="TimesNewRomanPSMT" w:hAnsi="TimesNewRomanPSMT" w:cs="TimesNewRomanPSMT"/>
                <w:lang w:val="en-GB"/>
              </w:rPr>
              <w:t>(</w:t>
            </w:r>
            <w:r w:rsidR="00852F82" w:rsidRPr="0029788F">
              <w:rPr>
                <w:rFonts w:ascii="TimesNewRomanPSMT" w:hAnsi="TimesNewRomanPSMT" w:cs="TimesNewRomanPSMT"/>
                <w:i/>
                <w:lang w:val="en-GB"/>
              </w:rPr>
              <w:t>d</w:t>
            </w:r>
            <w:r w:rsidR="00852F82" w:rsidRPr="0029788F">
              <w:rPr>
                <w:rFonts w:ascii="TimesNewRomanPSMT" w:hAnsi="TimesNewRomanPSMT" w:cs="TimesNewRomanPSMT"/>
                <w:lang w:val="en-GB"/>
              </w:rPr>
              <w:t>)</w:t>
            </w:r>
          </w:p>
        </w:tc>
        <w:tc>
          <w:tcPr>
            <w:tcW w:w="4322" w:type="dxa"/>
            <w:tcBorders>
              <w:left w:val="single" w:sz="2" w:space="0" w:color="000000"/>
              <w:bottom w:val="single" w:sz="2" w:space="0" w:color="000000"/>
              <w:right w:val="single" w:sz="2" w:space="0" w:color="000000"/>
            </w:tcBorders>
          </w:tcPr>
          <w:p w:rsidR="00852F82" w:rsidRPr="0029788F" w:rsidRDefault="00353605" w:rsidP="00353605">
            <w:pPr>
              <w:pStyle w:val="Tekstaspaprastas"/>
              <w:rPr>
                <w:rFonts w:ascii="TimesNewRomanPSMT" w:hAnsi="TimesNewRomanPSMT" w:cs="TimesNewRomanPSMT"/>
                <w:lang w:val="en-GB"/>
              </w:rPr>
            </w:pPr>
            <w:r w:rsidRPr="0029788F">
              <w:rPr>
                <w:rFonts w:ascii="TimesNewRomanPSMT" w:hAnsi="TimesNewRomanPSMT" w:cs="TimesNewRomanPSMT"/>
                <w:lang w:val="en-GB"/>
              </w:rPr>
              <w:t xml:space="preserve">The terminal node </w:t>
            </w:r>
            <w:r w:rsidRPr="0029788F">
              <w:rPr>
                <w:rFonts w:ascii="TimesNewRomanPSMT" w:hAnsi="TimesNewRomanPSMT" w:cs="TimesNewRomanPSMT"/>
                <w:i/>
                <w:lang w:val="en-GB"/>
              </w:rPr>
              <w:t>e</w:t>
            </w:r>
            <w:r w:rsidRPr="0029788F">
              <w:rPr>
                <w:rFonts w:ascii="TimesNewRomanPSMT" w:hAnsi="TimesNewRomanPSMT" w:cs="TimesNewRomanPSMT"/>
                <w:lang w:val="en-GB"/>
              </w:rPr>
              <w:t xml:space="preserve"> is being closed</w:t>
            </w:r>
            <w:r w:rsidR="00852F82" w:rsidRPr="0029788F">
              <w:rPr>
                <w:rFonts w:ascii="TimesNewRomanPSMT" w:hAnsi="TimesNewRomanPSMT" w:cs="TimesNewRomanPSMT"/>
                <w:lang w:val="en-GB"/>
              </w:rPr>
              <w:t xml:space="preserve">. </w:t>
            </w:r>
            <w:r w:rsidRPr="0029788F">
              <w:rPr>
                <w:rFonts w:ascii="TimesNewRomanPSMT" w:hAnsi="TimesNewRomanPSMT" w:cs="TimesNewRomanPSMT"/>
                <w:lang w:val="en-GB"/>
              </w:rPr>
              <w:t>Its children are not analysed</w:t>
            </w:r>
          </w:p>
        </w:tc>
      </w:tr>
    </w:tbl>
    <w:p w:rsidR="00852F82" w:rsidRPr="0029788F" w:rsidRDefault="00330985" w:rsidP="00852F82">
      <w:pPr>
        <w:pStyle w:val="Paveikslelioaprasymas"/>
        <w:rPr>
          <w:rFonts w:cs="TimesNewRomanPSMT"/>
          <w:szCs w:val="24"/>
          <w:lang w:val="en-GB"/>
        </w:rPr>
      </w:pPr>
      <w:r w:rsidRPr="0029788F">
        <w:rPr>
          <w:rFonts w:ascii="TimesNewRomanPSMT" w:hAnsi="TimesNewRomanPSMT" w:cs="TimesNewRomanPSMT"/>
          <w:szCs w:val="24"/>
          <w:lang w:val="en-GB"/>
        </w:rPr>
        <w:t>Table 9.4</w:t>
      </w:r>
      <w:r w:rsidR="009A129D">
        <w:rPr>
          <w:rFonts w:ascii="TimesNewRomanPSMT" w:hAnsi="TimesNewRomanPSMT" w:cs="TimesNewRomanPSMT"/>
          <w:szCs w:val="24"/>
          <w:lang w:val="en-GB"/>
        </w:rPr>
        <w:t>.</w:t>
      </w:r>
      <w:r w:rsidR="00A42321" w:rsidRPr="0029788F">
        <w:rPr>
          <w:rFonts w:ascii="TimesNewRomanPSMT" w:hAnsi="TimesNewRomanPSMT" w:cs="TimesNewRomanPSMT"/>
          <w:szCs w:val="24"/>
          <w:lang w:val="en-GB"/>
        </w:rPr>
        <w:t xml:space="preserve">The lists OPEN and CLOSED in every step of the algorithm. A path from </w:t>
      </w:r>
      <w:r w:rsidR="00A42321" w:rsidRPr="0029788F">
        <w:rPr>
          <w:rFonts w:ascii="TimesNewRomanPSMT" w:hAnsi="TimesNewRomanPSMT" w:cs="TimesNewRomanPSMT"/>
          <w:i/>
          <w:szCs w:val="24"/>
          <w:lang w:val="en-GB"/>
        </w:rPr>
        <w:t>a</w:t>
      </w:r>
      <w:r w:rsidR="00A42321" w:rsidRPr="0029788F">
        <w:rPr>
          <w:rFonts w:ascii="TimesNewRomanPSMT" w:hAnsi="TimesNewRomanPSMT" w:cs="TimesNewRomanPSMT"/>
          <w:szCs w:val="24"/>
          <w:lang w:val="en-GB"/>
        </w:rPr>
        <w:t xml:space="preserve"> to</w:t>
      </w:r>
      <w:r w:rsidR="00852F82" w:rsidRPr="0029788F">
        <w:rPr>
          <w:rFonts w:ascii="TimesNewRomanPSMT" w:hAnsi="TimesNewRomanPSMT" w:cs="TimesNewRomanPSMT"/>
          <w:szCs w:val="24"/>
          <w:lang w:val="en-GB"/>
        </w:rPr>
        <w:t xml:space="preserve"> </w:t>
      </w:r>
      <w:r w:rsidR="00852F82" w:rsidRPr="0029788F">
        <w:rPr>
          <w:rFonts w:ascii="TimesNewRomanPSMT" w:hAnsi="TimesNewRomanPSMT" w:cs="TimesNewRomanPSMT"/>
          <w:i/>
          <w:szCs w:val="24"/>
          <w:lang w:val="en-GB"/>
        </w:rPr>
        <w:t>e</w:t>
      </w:r>
      <w:r w:rsidR="007B23DB" w:rsidRPr="0029788F">
        <w:rPr>
          <w:rFonts w:ascii="TimesNewRomanPSMT" w:hAnsi="TimesNewRomanPSMT" w:cs="TimesNewRomanPSMT"/>
          <w:szCs w:val="24"/>
          <w:lang w:val="en-GB"/>
        </w:rPr>
        <w:t xml:space="preserve"> </w:t>
      </w:r>
      <w:r w:rsidR="00A42321" w:rsidRPr="0029788F">
        <w:rPr>
          <w:rFonts w:ascii="TimesNewRomanPSMT" w:hAnsi="TimesNewRomanPSMT" w:cs="TimesNewRomanPSMT"/>
          <w:szCs w:val="24"/>
          <w:lang w:val="en-GB"/>
        </w:rPr>
        <w:t>is searched in the graph which is shown in Fig.</w:t>
      </w:r>
      <w:r w:rsidR="007B23DB" w:rsidRPr="0029788F">
        <w:rPr>
          <w:rFonts w:ascii="TimesNewRomanPSMT" w:hAnsi="TimesNewRomanPSMT" w:cs="TimesNewRomanPSMT"/>
          <w:szCs w:val="24"/>
          <w:lang w:val="en-GB"/>
        </w:rPr>
        <w:t xml:space="preserve"> 9.</w:t>
      </w:r>
      <w:r w:rsidR="00A42321" w:rsidRPr="0029788F">
        <w:rPr>
          <w:rFonts w:cs="TimesNewRomanPSMT"/>
          <w:szCs w:val="24"/>
          <w:lang w:val="en-GB"/>
        </w:rPr>
        <w:t>2</w:t>
      </w:r>
    </w:p>
    <w:p w:rsidR="00307106" w:rsidRPr="0029788F" w:rsidRDefault="00A42321" w:rsidP="00307106">
      <w:pPr>
        <w:pStyle w:val="Tekstas"/>
        <w:rPr>
          <w:rFonts w:cs="Thorndale"/>
          <w:szCs w:val="24"/>
        </w:rPr>
      </w:pPr>
      <w:r w:rsidRPr="0029788F">
        <w:rPr>
          <w:rFonts w:ascii="TimesNewRomanPSMT" w:hAnsi="TimesNewRomanPSMT" w:cs="TimesNewRomanPSMT"/>
          <w:szCs w:val="24"/>
        </w:rPr>
        <w:t>Another example is more complicated. The graph</w:t>
      </w:r>
      <w:r w:rsidR="00330985" w:rsidRPr="0029788F">
        <w:rPr>
          <w:rFonts w:ascii="TimesNewRomanPSMT" w:hAnsi="TimesNewRomanPSMT" w:cs="TimesNewRomanPSMT"/>
          <w:szCs w:val="24"/>
        </w:rPr>
        <w:t>,</w:t>
      </w:r>
      <w:r w:rsidRPr="0029788F">
        <w:rPr>
          <w:rFonts w:ascii="TimesNewRomanPSMT" w:hAnsi="TimesNewRomanPSMT" w:cs="TimesNewRomanPSMT"/>
          <w:szCs w:val="24"/>
        </w:rPr>
        <w:t xml:space="preserve"> which is shown in Fig. </w:t>
      </w:r>
      <w:r w:rsidR="00CD3E8C" w:rsidRPr="0029788F">
        <w:rPr>
          <w:rFonts w:ascii="TimesNewRomanPSMT" w:hAnsi="TimesNewRomanPSMT" w:cs="TimesNewRomanPSMT"/>
          <w:szCs w:val="24"/>
        </w:rPr>
        <w:t>9.5</w:t>
      </w:r>
      <w:r w:rsidR="00330985" w:rsidRPr="0029788F">
        <w:rPr>
          <w:rFonts w:ascii="TimesNewRomanPSMT" w:hAnsi="TimesNewRomanPSMT" w:cs="TimesNewRomanPSMT"/>
          <w:szCs w:val="24"/>
        </w:rPr>
        <w:t>,</w:t>
      </w:r>
      <w:r w:rsidR="00CD3E8C" w:rsidRPr="0029788F">
        <w:rPr>
          <w:rFonts w:ascii="TimesNewRomanPSMT" w:hAnsi="TimesNewRomanPSMT" w:cs="TimesNewRomanPSMT"/>
          <w:szCs w:val="24"/>
        </w:rPr>
        <w:t xml:space="preserve"> is searched for a</w:t>
      </w:r>
      <w:r w:rsidRPr="0029788F">
        <w:rPr>
          <w:rFonts w:ascii="TimesNewRomanPSMT" w:hAnsi="TimesNewRomanPSMT" w:cs="TimesNewRomanPSMT"/>
          <w:szCs w:val="24"/>
        </w:rPr>
        <w:t xml:space="preserve"> path from</w:t>
      </w:r>
      <w:r w:rsidRPr="0029788F">
        <w:rPr>
          <w:rFonts w:cs="Thorndale"/>
          <w:szCs w:val="24"/>
        </w:rPr>
        <w:t xml:space="preserve"> </w:t>
      </w:r>
      <w:r w:rsidRPr="0029788F">
        <w:rPr>
          <w:rFonts w:cs="Thorndale"/>
          <w:i/>
          <w:szCs w:val="24"/>
        </w:rPr>
        <w:t>a</w:t>
      </w:r>
      <w:r w:rsidRPr="0029788F">
        <w:rPr>
          <w:rFonts w:cs="Thorndale"/>
          <w:szCs w:val="24"/>
        </w:rPr>
        <w:t xml:space="preserve"> to</w:t>
      </w:r>
      <w:r w:rsidR="00307106" w:rsidRPr="0029788F">
        <w:rPr>
          <w:rFonts w:cs="Thorndale"/>
          <w:szCs w:val="24"/>
        </w:rPr>
        <w:t xml:space="preserve"> </w:t>
      </w:r>
      <w:r w:rsidR="00307106" w:rsidRPr="0029788F">
        <w:rPr>
          <w:rFonts w:cs="Thorndale"/>
          <w:i/>
          <w:szCs w:val="24"/>
        </w:rPr>
        <w:t>f</w:t>
      </w:r>
      <w:r w:rsidR="00CD3E8C" w:rsidRPr="0029788F">
        <w:rPr>
          <w:rFonts w:cs="Thorndale"/>
          <w:szCs w:val="24"/>
        </w:rPr>
        <w:t>.</w:t>
      </w:r>
      <w:r w:rsidR="00C96AAA">
        <w:rPr>
          <w:rFonts w:cs="Thorndale"/>
          <w:szCs w:val="24"/>
        </w:rPr>
        <w:t xml:space="preserve"> A</w:t>
      </w:r>
      <w:r w:rsidR="00BE01D3" w:rsidRPr="0029788F">
        <w:rPr>
          <w:rFonts w:cs="Thorndale"/>
          <w:szCs w:val="24"/>
        </w:rPr>
        <w:t xml:space="preserve"> search tree is shown in Fig. 9.6.</w:t>
      </w:r>
    </w:p>
    <w:tbl>
      <w:tblPr>
        <w:tblW w:w="0" w:type="auto"/>
        <w:jc w:val="center"/>
        <w:tblLook w:val="04A0" w:firstRow="1" w:lastRow="0" w:firstColumn="1" w:lastColumn="0" w:noHBand="0" w:noVBand="1"/>
      </w:tblPr>
      <w:tblGrid>
        <w:gridCol w:w="4550"/>
        <w:gridCol w:w="4521"/>
      </w:tblGrid>
      <w:tr w:rsidR="00BE01D3" w:rsidRPr="0029788F" w:rsidTr="00A30CC4">
        <w:trPr>
          <w:jc w:val="center"/>
        </w:trPr>
        <w:tc>
          <w:tcPr>
            <w:tcW w:w="4643" w:type="dxa"/>
            <w:vAlign w:val="bottom"/>
          </w:tcPr>
          <w:p w:rsidR="00BE01D3" w:rsidRPr="0029788F" w:rsidRDefault="008451EA" w:rsidP="009C4388">
            <w:pPr>
              <w:pStyle w:val="Tekstasneatitrauktas"/>
              <w:spacing w:before="240"/>
              <w:jc w:val="center"/>
            </w:pPr>
            <w:r w:rsidRPr="00854CB9">
              <w:rPr>
                <w:noProof/>
                <w:lang w:val="lt-LT" w:eastAsia="lt-LT"/>
              </w:rPr>
              <w:drawing>
                <wp:inline distT="0" distB="0" distL="0" distR="0">
                  <wp:extent cx="2315210" cy="2737485"/>
                  <wp:effectExtent l="0" t="0" r="8890" b="5715"/>
                  <wp:docPr id="246" name="Picture 41"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5210" cy="2737485"/>
                          </a:xfrm>
                          <a:prstGeom prst="rect">
                            <a:avLst/>
                          </a:prstGeom>
                          <a:noFill/>
                          <a:ln>
                            <a:noFill/>
                          </a:ln>
                        </pic:spPr>
                      </pic:pic>
                    </a:graphicData>
                  </a:graphic>
                </wp:inline>
              </w:drawing>
            </w:r>
          </w:p>
        </w:tc>
        <w:tc>
          <w:tcPr>
            <w:tcW w:w="4644" w:type="dxa"/>
            <w:vAlign w:val="bottom"/>
          </w:tcPr>
          <w:p w:rsidR="00BE01D3" w:rsidRPr="0029788F" w:rsidRDefault="008451EA" w:rsidP="009C4388">
            <w:pPr>
              <w:pStyle w:val="Tekstasneatitrauktas"/>
              <w:spacing w:before="240"/>
              <w:jc w:val="center"/>
            </w:pPr>
            <w:r w:rsidRPr="00854CB9">
              <w:rPr>
                <w:noProof/>
                <w:lang w:val="lt-LT" w:eastAsia="lt-LT"/>
              </w:rPr>
              <w:drawing>
                <wp:inline distT="0" distB="0" distL="0" distR="0">
                  <wp:extent cx="2162810" cy="1828800"/>
                  <wp:effectExtent l="0" t="0" r="8890" b="0"/>
                  <wp:docPr id="245" name="Picture 42"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2810" cy="1828800"/>
                          </a:xfrm>
                          <a:prstGeom prst="rect">
                            <a:avLst/>
                          </a:prstGeom>
                          <a:noFill/>
                          <a:ln>
                            <a:noFill/>
                          </a:ln>
                        </pic:spPr>
                      </pic:pic>
                    </a:graphicData>
                  </a:graphic>
                </wp:inline>
              </w:drawing>
            </w:r>
          </w:p>
        </w:tc>
      </w:tr>
      <w:tr w:rsidR="00BE01D3" w:rsidRPr="0029788F" w:rsidTr="00A30CC4">
        <w:trPr>
          <w:cantSplit/>
          <w:jc w:val="center"/>
        </w:trPr>
        <w:tc>
          <w:tcPr>
            <w:tcW w:w="4643" w:type="dxa"/>
          </w:tcPr>
          <w:p w:rsidR="00BE01D3" w:rsidRPr="0029788F" w:rsidRDefault="00BE01D3" w:rsidP="009C4388">
            <w:pPr>
              <w:pStyle w:val="Pavaprasymas"/>
              <w:ind w:left="993"/>
            </w:pPr>
            <w:r w:rsidRPr="0029788F">
              <w:t>Fig. 9.5.</w:t>
            </w:r>
            <w:r w:rsidRPr="0029788F">
              <w:tab/>
              <w:t xml:space="preserve">A sample graph. Path search from </w:t>
            </w:r>
            <w:r w:rsidRPr="0029788F">
              <w:rPr>
                <w:i/>
              </w:rPr>
              <w:t>a</w:t>
            </w:r>
            <w:r w:rsidRPr="0029788F">
              <w:t xml:space="preserve"> to </w:t>
            </w:r>
            <w:r w:rsidRPr="0029788F">
              <w:rPr>
                <w:i/>
              </w:rPr>
              <w:t>f</w:t>
            </w:r>
          </w:p>
        </w:tc>
        <w:tc>
          <w:tcPr>
            <w:tcW w:w="4644" w:type="dxa"/>
          </w:tcPr>
          <w:p w:rsidR="00BE01D3" w:rsidRPr="0029788F" w:rsidRDefault="00C96AAA" w:rsidP="00690F4F">
            <w:pPr>
              <w:pStyle w:val="Pavaprasymas"/>
              <w:spacing w:after="120"/>
              <w:ind w:left="1026"/>
            </w:pPr>
            <w:r>
              <w:t>Fig. 9.6.</w:t>
            </w:r>
            <w:r>
              <w:tab/>
              <w:t>A</w:t>
            </w:r>
            <w:r w:rsidR="00BE01D3" w:rsidRPr="0029788F">
              <w:t xml:space="preserve"> search tree from </w:t>
            </w:r>
            <w:r w:rsidR="00BE01D3" w:rsidRPr="0029788F">
              <w:rPr>
                <w:i/>
              </w:rPr>
              <w:t>a</w:t>
            </w:r>
            <w:r w:rsidR="00BE01D3" w:rsidRPr="0029788F">
              <w:t xml:space="preserve"> to </w:t>
            </w:r>
            <w:r w:rsidR="00BE01D3" w:rsidRPr="0029788F">
              <w:rPr>
                <w:i/>
              </w:rPr>
              <w:t>f</w:t>
            </w:r>
            <w:r w:rsidR="00690F4F">
              <w:t xml:space="preserve"> in</w:t>
            </w:r>
            <w:r w:rsidR="00BE01D3" w:rsidRPr="0029788F">
              <w:t xml:space="preserve"> Fig.</w:t>
            </w:r>
            <w:r w:rsidR="00690F4F">
              <w:t> </w:t>
            </w:r>
            <w:r w:rsidR="00BE01D3" w:rsidRPr="0029788F">
              <w:t>9.5</w:t>
            </w:r>
          </w:p>
        </w:tc>
      </w:tr>
    </w:tbl>
    <w:p w:rsidR="00BD5383" w:rsidRDefault="00BD5383" w:rsidP="00BD5383">
      <w:pPr>
        <w:pStyle w:val="Tekstas"/>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
        <w:gridCol w:w="1609"/>
        <w:gridCol w:w="2765"/>
        <w:gridCol w:w="4347"/>
      </w:tblGrid>
      <w:tr w:rsidR="00BD5383" w:rsidRPr="0029788F" w:rsidTr="00711C95">
        <w:trPr>
          <w:trHeight w:val="270"/>
          <w:jc w:val="center"/>
        </w:trPr>
        <w:tc>
          <w:tcPr>
            <w:tcW w:w="340" w:type="dxa"/>
            <w:shd w:val="clear" w:color="auto" w:fill="A6A6A6"/>
          </w:tcPr>
          <w:p w:rsidR="00BD5383" w:rsidRPr="0029788F" w:rsidRDefault="00BD5383" w:rsidP="00BD5383">
            <w:pPr>
              <w:pStyle w:val="Tekstasneatitrauktas"/>
              <w:jc w:val="center"/>
            </w:pPr>
          </w:p>
        </w:tc>
        <w:tc>
          <w:tcPr>
            <w:tcW w:w="1614" w:type="dxa"/>
            <w:shd w:val="clear" w:color="auto" w:fill="A6A6A6"/>
          </w:tcPr>
          <w:p w:rsidR="00BD5383" w:rsidRPr="0029788F" w:rsidRDefault="00BD5383" w:rsidP="00BD5383">
            <w:pPr>
              <w:pStyle w:val="Tekstasneatitrauktas"/>
              <w:jc w:val="center"/>
            </w:pPr>
            <w:r w:rsidRPr="0029788F">
              <w:t>OPEN</w:t>
            </w:r>
          </w:p>
        </w:tc>
        <w:tc>
          <w:tcPr>
            <w:tcW w:w="2777" w:type="dxa"/>
            <w:shd w:val="clear" w:color="auto" w:fill="A6A6A6"/>
          </w:tcPr>
          <w:p w:rsidR="00BD5383" w:rsidRPr="0029788F" w:rsidRDefault="00BD5383" w:rsidP="00BD5383">
            <w:pPr>
              <w:pStyle w:val="Tekstasneatitrauktas"/>
              <w:jc w:val="center"/>
            </w:pPr>
            <w:r w:rsidRPr="0029788F">
              <w:t>CLOSED</w:t>
            </w:r>
          </w:p>
        </w:tc>
        <w:tc>
          <w:tcPr>
            <w:tcW w:w="4365" w:type="dxa"/>
            <w:shd w:val="clear" w:color="auto" w:fill="A6A6A6"/>
          </w:tcPr>
          <w:p w:rsidR="00BD5383" w:rsidRPr="0029788F" w:rsidRDefault="00BD5383" w:rsidP="00BD5383">
            <w:pPr>
              <w:pStyle w:val="Tekstasneatitrauktas"/>
              <w:jc w:val="center"/>
            </w:pPr>
            <w:r w:rsidRPr="0029788F">
              <w:t>Comment</w:t>
            </w:r>
          </w:p>
        </w:tc>
      </w:tr>
      <w:tr w:rsidR="00BD5383" w:rsidRPr="0029788F" w:rsidTr="00181351">
        <w:trPr>
          <w:trHeight w:val="270"/>
          <w:jc w:val="center"/>
        </w:trPr>
        <w:tc>
          <w:tcPr>
            <w:tcW w:w="340" w:type="dxa"/>
          </w:tcPr>
          <w:p w:rsidR="00BD5383" w:rsidRPr="0029788F" w:rsidRDefault="00BD5383" w:rsidP="00181351">
            <w:pPr>
              <w:pStyle w:val="Tekstasneatitrauktas"/>
              <w:jc w:val="center"/>
            </w:pPr>
            <w:r w:rsidRPr="0029788F">
              <w:t>1</w:t>
            </w:r>
          </w:p>
        </w:tc>
        <w:tc>
          <w:tcPr>
            <w:tcW w:w="1614" w:type="dxa"/>
          </w:tcPr>
          <w:p w:rsidR="00BD5383" w:rsidRPr="0029788F" w:rsidRDefault="00BD5383" w:rsidP="00BD5383">
            <w:pPr>
              <w:pStyle w:val="Tekstasneatitrauktas"/>
              <w:jc w:val="left"/>
            </w:pPr>
            <w:r w:rsidRPr="0029788F">
              <w:rPr>
                <w:i/>
              </w:rPr>
              <w:t>a</w:t>
            </w:r>
            <w:r w:rsidRPr="0029788F">
              <w:t>(</w:t>
            </w:r>
            <w:r w:rsidRPr="0029788F">
              <w:rPr>
                <w:i/>
              </w:rPr>
              <w:t>start</w:t>
            </w:r>
            <w:r w:rsidRPr="0029788F">
              <w:t>)</w:t>
            </w:r>
          </w:p>
        </w:tc>
        <w:tc>
          <w:tcPr>
            <w:tcW w:w="2777" w:type="dxa"/>
          </w:tcPr>
          <w:p w:rsidR="00BD5383" w:rsidRPr="0029788F" w:rsidRDefault="00BD5383" w:rsidP="00BD5383">
            <w:pPr>
              <w:pStyle w:val="Tekstasneatitrauktas"/>
              <w:jc w:val="left"/>
              <w:rPr>
                <w:rFonts w:ascii="Arial" w:hAnsi="Arial" w:cs="Arial"/>
              </w:rPr>
            </w:pPr>
            <w:r w:rsidRPr="0029788F">
              <w:sym w:font="Symbol" w:char="F0C6"/>
            </w:r>
          </w:p>
        </w:tc>
        <w:tc>
          <w:tcPr>
            <w:tcW w:w="4365" w:type="dxa"/>
          </w:tcPr>
          <w:p w:rsidR="00BD5383" w:rsidRPr="0029788F" w:rsidRDefault="00BD5383" w:rsidP="00BD5383">
            <w:pPr>
              <w:pStyle w:val="Tekstasneatitrauktas"/>
              <w:jc w:val="left"/>
            </w:pPr>
          </w:p>
        </w:tc>
      </w:tr>
      <w:tr w:rsidR="00BD5383" w:rsidRPr="0029788F" w:rsidTr="00181351">
        <w:trPr>
          <w:trHeight w:val="270"/>
          <w:jc w:val="center"/>
        </w:trPr>
        <w:tc>
          <w:tcPr>
            <w:tcW w:w="340" w:type="dxa"/>
          </w:tcPr>
          <w:p w:rsidR="00BD5383" w:rsidRPr="0029788F" w:rsidRDefault="00BD5383" w:rsidP="00181351">
            <w:pPr>
              <w:pStyle w:val="Tekstasneatitrauktas"/>
              <w:jc w:val="center"/>
            </w:pPr>
            <w:r w:rsidRPr="0029788F">
              <w:t>2</w:t>
            </w:r>
          </w:p>
        </w:tc>
        <w:tc>
          <w:tcPr>
            <w:tcW w:w="1614" w:type="dxa"/>
          </w:tcPr>
          <w:p w:rsidR="00BD5383" w:rsidRPr="0029788F" w:rsidRDefault="00BD5383" w:rsidP="00BD5383">
            <w:pPr>
              <w:pStyle w:val="Tekstasneatitrauktas"/>
              <w:jc w:val="left"/>
            </w:pPr>
            <w:r w:rsidRPr="0029788F">
              <w:rPr>
                <w:i/>
              </w:rPr>
              <w:t>b</w:t>
            </w:r>
            <w:r w:rsidRPr="0029788F">
              <w:t>(</w:t>
            </w:r>
            <w:r w:rsidRPr="0029788F">
              <w:rPr>
                <w:i/>
              </w:rPr>
              <w:t>a</w:t>
            </w:r>
            <w:r w:rsidRPr="0029788F">
              <w:t xml:space="preserve">), </w:t>
            </w:r>
            <w:r w:rsidRPr="0029788F">
              <w:rPr>
                <w:i/>
              </w:rPr>
              <w:t>c</w:t>
            </w:r>
            <w:r w:rsidRPr="0029788F">
              <w:t>(</w:t>
            </w:r>
            <w:r w:rsidRPr="0029788F">
              <w:rPr>
                <w:i/>
              </w:rPr>
              <w:t>a</w:t>
            </w:r>
            <w:r w:rsidRPr="0029788F">
              <w:t>)</w:t>
            </w:r>
          </w:p>
        </w:tc>
        <w:tc>
          <w:tcPr>
            <w:tcW w:w="2777" w:type="dxa"/>
          </w:tcPr>
          <w:p w:rsidR="00BD5383" w:rsidRPr="0029788F" w:rsidRDefault="00BD5383" w:rsidP="00BD5383">
            <w:pPr>
              <w:pStyle w:val="Tekstasneatitrauktas"/>
              <w:jc w:val="left"/>
            </w:pPr>
            <w:r w:rsidRPr="0029788F">
              <w:rPr>
                <w:i/>
              </w:rPr>
              <w:t>a</w:t>
            </w:r>
            <w:r w:rsidRPr="0029788F">
              <w:t>(</w:t>
            </w:r>
            <w:r w:rsidRPr="0029788F">
              <w:rPr>
                <w:i/>
              </w:rPr>
              <w:t>start</w:t>
            </w:r>
            <w:r w:rsidRPr="0029788F">
              <w:t>)</w:t>
            </w:r>
          </w:p>
        </w:tc>
        <w:tc>
          <w:tcPr>
            <w:tcW w:w="4365" w:type="dxa"/>
          </w:tcPr>
          <w:p w:rsidR="00BD5383" w:rsidRPr="0029788F" w:rsidRDefault="00BD5383" w:rsidP="00BD5383">
            <w:pPr>
              <w:pStyle w:val="Tekstasneatitrauktas"/>
              <w:jc w:val="left"/>
            </w:pPr>
            <w:r w:rsidRPr="0029788F">
              <w:rPr>
                <w:i/>
              </w:rPr>
              <w:t>S</w:t>
            </w:r>
            <w:r w:rsidRPr="0029788F">
              <w:t>(</w:t>
            </w:r>
            <w:r w:rsidRPr="0029788F">
              <w:rPr>
                <w:i/>
              </w:rPr>
              <w:t>a</w:t>
            </w:r>
            <w:r w:rsidRPr="0029788F">
              <w:t>) = {</w:t>
            </w:r>
            <w:r w:rsidRPr="0029788F">
              <w:rPr>
                <w:i/>
              </w:rPr>
              <w:t>b</w:t>
            </w:r>
            <w:r w:rsidRPr="0029788F">
              <w:t>,</w:t>
            </w:r>
            <w:r w:rsidRPr="0029788F">
              <w:rPr>
                <w:i/>
              </w:rPr>
              <w:t>c</w:t>
            </w:r>
            <w:r w:rsidRPr="0029788F">
              <w:t>}</w:t>
            </w:r>
          </w:p>
        </w:tc>
      </w:tr>
      <w:tr w:rsidR="00BD5383" w:rsidRPr="0029788F" w:rsidTr="00181351">
        <w:trPr>
          <w:trHeight w:val="270"/>
          <w:jc w:val="center"/>
        </w:trPr>
        <w:tc>
          <w:tcPr>
            <w:tcW w:w="340" w:type="dxa"/>
          </w:tcPr>
          <w:p w:rsidR="00BD5383" w:rsidRPr="0029788F" w:rsidRDefault="00BD5383" w:rsidP="00181351">
            <w:pPr>
              <w:pStyle w:val="Tekstasneatitrauktas"/>
              <w:jc w:val="center"/>
            </w:pPr>
            <w:r w:rsidRPr="0029788F">
              <w:t>3</w:t>
            </w:r>
          </w:p>
        </w:tc>
        <w:tc>
          <w:tcPr>
            <w:tcW w:w="1614" w:type="dxa"/>
          </w:tcPr>
          <w:p w:rsidR="00BD5383" w:rsidRPr="0029788F" w:rsidRDefault="00BD5383" w:rsidP="00BD5383">
            <w:pPr>
              <w:pStyle w:val="Tekstasneatitrauktas"/>
              <w:jc w:val="left"/>
            </w:pPr>
            <w:r w:rsidRPr="0029788F">
              <w:rPr>
                <w:i/>
              </w:rPr>
              <w:t>c</w:t>
            </w:r>
            <w:r w:rsidRPr="0029788F">
              <w:t>(</w:t>
            </w:r>
            <w:r w:rsidRPr="0029788F">
              <w:rPr>
                <w:i/>
              </w:rPr>
              <w:t>a</w:t>
            </w:r>
            <w:r w:rsidRPr="0029788F">
              <w:t xml:space="preserve">), </w:t>
            </w:r>
            <w:r w:rsidRPr="0029788F">
              <w:rPr>
                <w:i/>
              </w:rPr>
              <w:t>d</w:t>
            </w:r>
            <w:r w:rsidRPr="0029788F">
              <w:t>(</w:t>
            </w:r>
            <w:r w:rsidRPr="0029788F">
              <w:rPr>
                <w:i/>
              </w:rPr>
              <w:t>b</w:t>
            </w:r>
            <w:r w:rsidRPr="0029788F">
              <w:t xml:space="preserve">), </w:t>
            </w:r>
            <w:r w:rsidRPr="0029788F">
              <w:rPr>
                <w:i/>
              </w:rPr>
              <w:t>e</w:t>
            </w:r>
            <w:r w:rsidRPr="0029788F">
              <w:t>(</w:t>
            </w:r>
            <w:r w:rsidRPr="0029788F">
              <w:rPr>
                <w:i/>
              </w:rPr>
              <w:t>b</w:t>
            </w:r>
            <w:r w:rsidRPr="0029788F">
              <w:t>)</w:t>
            </w:r>
          </w:p>
        </w:tc>
        <w:tc>
          <w:tcPr>
            <w:tcW w:w="2777" w:type="dxa"/>
          </w:tcPr>
          <w:p w:rsidR="00BD5383" w:rsidRPr="0029788F" w:rsidRDefault="00BD5383" w:rsidP="00BD5383">
            <w:pPr>
              <w:pStyle w:val="Tekstasneatitrauktas"/>
              <w:jc w:val="left"/>
            </w:pPr>
            <w:r w:rsidRPr="0029788F">
              <w:rPr>
                <w:i/>
              </w:rPr>
              <w:t>a</w:t>
            </w:r>
            <w:r w:rsidRPr="0029788F">
              <w:t>(</w:t>
            </w:r>
            <w:r w:rsidRPr="0029788F">
              <w:rPr>
                <w:i/>
              </w:rPr>
              <w:t>start</w:t>
            </w:r>
            <w:r w:rsidRPr="0029788F">
              <w:t xml:space="preserve">), </w:t>
            </w:r>
            <w:r w:rsidRPr="0029788F">
              <w:rPr>
                <w:i/>
              </w:rPr>
              <w:t>b</w:t>
            </w:r>
            <w:r w:rsidRPr="0029788F">
              <w:t>(</w:t>
            </w:r>
            <w:r w:rsidRPr="0029788F">
              <w:rPr>
                <w:i/>
              </w:rPr>
              <w:t>a</w:t>
            </w:r>
            <w:r w:rsidRPr="0029788F">
              <w:t>)</w:t>
            </w:r>
          </w:p>
        </w:tc>
        <w:tc>
          <w:tcPr>
            <w:tcW w:w="4365" w:type="dxa"/>
          </w:tcPr>
          <w:p w:rsidR="00BD5383" w:rsidRPr="0029788F" w:rsidRDefault="00BD5383" w:rsidP="00BD5383">
            <w:pPr>
              <w:pStyle w:val="Tekstasneatitrauktas"/>
              <w:jc w:val="left"/>
            </w:pPr>
            <w:r w:rsidRPr="0029788F">
              <w:rPr>
                <w:i/>
              </w:rPr>
              <w:t>S</w:t>
            </w:r>
            <w:r w:rsidRPr="0029788F">
              <w:t>(</w:t>
            </w:r>
            <w:r w:rsidRPr="0029788F">
              <w:rPr>
                <w:i/>
              </w:rPr>
              <w:t>b</w:t>
            </w:r>
            <w:r w:rsidRPr="0029788F">
              <w:t>) = {</w:t>
            </w:r>
            <w:r w:rsidRPr="0029788F">
              <w:rPr>
                <w:i/>
              </w:rPr>
              <w:t>a</w:t>
            </w:r>
            <w:r w:rsidRPr="0029788F">
              <w:t>,</w:t>
            </w:r>
            <w:r w:rsidRPr="0029788F">
              <w:rPr>
                <w:i/>
              </w:rPr>
              <w:t>d</w:t>
            </w:r>
            <w:r w:rsidRPr="0029788F">
              <w:t>,</w:t>
            </w:r>
            <w:r w:rsidRPr="0029788F">
              <w:rPr>
                <w:i/>
              </w:rPr>
              <w:t>e</w:t>
            </w:r>
            <w:r w:rsidRPr="0029788F">
              <w:t xml:space="preserve">} but </w:t>
            </w:r>
            <w:r w:rsidRPr="0029788F">
              <w:rPr>
                <w:i/>
              </w:rPr>
              <w:t>a</w:t>
            </w:r>
            <w:r w:rsidRPr="0029788F">
              <w:sym w:font="Symbol" w:char="F0CE"/>
            </w:r>
            <w:r w:rsidRPr="0029788F">
              <w:t>CLOSED</w:t>
            </w:r>
          </w:p>
        </w:tc>
      </w:tr>
      <w:tr w:rsidR="00BD5383" w:rsidRPr="0029788F" w:rsidTr="00181351">
        <w:trPr>
          <w:trHeight w:val="270"/>
          <w:jc w:val="center"/>
        </w:trPr>
        <w:tc>
          <w:tcPr>
            <w:tcW w:w="340" w:type="dxa"/>
          </w:tcPr>
          <w:p w:rsidR="00BD5383" w:rsidRPr="0029788F" w:rsidRDefault="00BD5383" w:rsidP="00181351">
            <w:pPr>
              <w:pStyle w:val="Tekstasneatitrauktas"/>
              <w:jc w:val="center"/>
            </w:pPr>
            <w:r w:rsidRPr="0029788F">
              <w:t>4</w:t>
            </w:r>
          </w:p>
        </w:tc>
        <w:tc>
          <w:tcPr>
            <w:tcW w:w="1614" w:type="dxa"/>
          </w:tcPr>
          <w:p w:rsidR="00BD5383" w:rsidRPr="0029788F" w:rsidRDefault="00BD5383" w:rsidP="00BD5383">
            <w:pPr>
              <w:pStyle w:val="Tekstasneatitrauktas"/>
              <w:jc w:val="left"/>
            </w:pPr>
            <w:r w:rsidRPr="0029788F">
              <w:rPr>
                <w:i/>
              </w:rPr>
              <w:t>d</w:t>
            </w:r>
            <w:r w:rsidRPr="0029788F">
              <w:t>(</w:t>
            </w:r>
            <w:r w:rsidRPr="0029788F">
              <w:rPr>
                <w:i/>
              </w:rPr>
              <w:t>b</w:t>
            </w:r>
            <w:r w:rsidRPr="0029788F">
              <w:t xml:space="preserve">), </w:t>
            </w:r>
            <w:r w:rsidRPr="0029788F">
              <w:rPr>
                <w:i/>
              </w:rPr>
              <w:t>e</w:t>
            </w:r>
            <w:r w:rsidRPr="0029788F">
              <w:t>(</w:t>
            </w:r>
            <w:r w:rsidRPr="0029788F">
              <w:rPr>
                <w:i/>
              </w:rPr>
              <w:t>b</w:t>
            </w:r>
            <w:r w:rsidRPr="0029788F">
              <w:t xml:space="preserve">), </w:t>
            </w:r>
            <w:r w:rsidRPr="0029788F">
              <w:rPr>
                <w:i/>
              </w:rPr>
              <w:t>f</w:t>
            </w:r>
            <w:r w:rsidRPr="0029788F">
              <w:t>(</w:t>
            </w:r>
            <w:r w:rsidRPr="0029788F">
              <w:rPr>
                <w:i/>
              </w:rPr>
              <w:t>c</w:t>
            </w:r>
            <w:r w:rsidRPr="0029788F">
              <w:t>)</w:t>
            </w:r>
          </w:p>
        </w:tc>
        <w:tc>
          <w:tcPr>
            <w:tcW w:w="2777" w:type="dxa"/>
          </w:tcPr>
          <w:p w:rsidR="00BD5383" w:rsidRPr="0029788F" w:rsidRDefault="00BD5383" w:rsidP="00BD5383">
            <w:pPr>
              <w:pStyle w:val="Tekstasneatitrauktas"/>
              <w:jc w:val="left"/>
            </w:pPr>
            <w:r w:rsidRPr="0029788F">
              <w:rPr>
                <w:i/>
              </w:rPr>
              <w:t>a</w:t>
            </w:r>
            <w:r w:rsidRPr="0029788F">
              <w:t>(</w:t>
            </w:r>
            <w:r w:rsidRPr="0029788F">
              <w:rPr>
                <w:i/>
              </w:rPr>
              <w:t>start</w:t>
            </w:r>
            <w:r w:rsidRPr="0029788F">
              <w:t xml:space="preserve">), </w:t>
            </w:r>
            <w:r w:rsidRPr="0029788F">
              <w:rPr>
                <w:i/>
              </w:rPr>
              <w:t>b</w:t>
            </w:r>
            <w:r w:rsidRPr="0029788F">
              <w:t>(</w:t>
            </w:r>
            <w:r w:rsidRPr="0029788F">
              <w:rPr>
                <w:i/>
              </w:rPr>
              <w:t>a</w:t>
            </w:r>
            <w:r w:rsidRPr="0029788F">
              <w:t xml:space="preserve">), </w:t>
            </w:r>
            <w:r w:rsidRPr="0029788F">
              <w:rPr>
                <w:i/>
              </w:rPr>
              <w:t>c</w:t>
            </w:r>
            <w:r w:rsidRPr="0029788F">
              <w:t>(</w:t>
            </w:r>
            <w:r w:rsidRPr="0029788F">
              <w:rPr>
                <w:i/>
              </w:rPr>
              <w:t>a</w:t>
            </w:r>
            <w:r w:rsidRPr="0029788F">
              <w:t>)</w:t>
            </w:r>
          </w:p>
        </w:tc>
        <w:tc>
          <w:tcPr>
            <w:tcW w:w="4365" w:type="dxa"/>
          </w:tcPr>
          <w:p w:rsidR="00BD5383" w:rsidRPr="0029788F" w:rsidRDefault="00BD5383" w:rsidP="00BD5383">
            <w:pPr>
              <w:pStyle w:val="Tekstasneatitrauktas"/>
              <w:jc w:val="left"/>
            </w:pPr>
            <w:r w:rsidRPr="0029788F">
              <w:rPr>
                <w:i/>
              </w:rPr>
              <w:t>S</w:t>
            </w:r>
            <w:r w:rsidRPr="0029788F">
              <w:t>(</w:t>
            </w:r>
            <w:r w:rsidRPr="0029788F">
              <w:rPr>
                <w:i/>
              </w:rPr>
              <w:t>c</w:t>
            </w:r>
            <w:r w:rsidRPr="0029788F">
              <w:t>) = {</w:t>
            </w:r>
            <w:r w:rsidRPr="0029788F">
              <w:rPr>
                <w:i/>
              </w:rPr>
              <w:t>a</w:t>
            </w:r>
            <w:r w:rsidRPr="0029788F">
              <w:t>,</w:t>
            </w:r>
            <w:r w:rsidRPr="0029788F">
              <w:rPr>
                <w:i/>
              </w:rPr>
              <w:t>f</w:t>
            </w:r>
            <w:r w:rsidRPr="0029788F">
              <w:t xml:space="preserve">} but </w:t>
            </w:r>
            <w:r w:rsidRPr="0029788F">
              <w:rPr>
                <w:i/>
              </w:rPr>
              <w:t>a</w:t>
            </w:r>
            <w:r w:rsidRPr="0029788F">
              <w:sym w:font="Symbol" w:char="F0CE"/>
            </w:r>
            <w:r w:rsidRPr="0029788F">
              <w:t>CLOSED</w:t>
            </w:r>
          </w:p>
        </w:tc>
      </w:tr>
      <w:tr w:rsidR="00BD5383" w:rsidRPr="0029788F" w:rsidTr="00181351">
        <w:trPr>
          <w:trHeight w:val="270"/>
          <w:jc w:val="center"/>
        </w:trPr>
        <w:tc>
          <w:tcPr>
            <w:tcW w:w="340" w:type="dxa"/>
          </w:tcPr>
          <w:p w:rsidR="00BD5383" w:rsidRPr="0029788F" w:rsidRDefault="00BD5383" w:rsidP="00181351">
            <w:pPr>
              <w:pStyle w:val="Tekstasneatitrauktas"/>
              <w:jc w:val="center"/>
            </w:pPr>
            <w:r w:rsidRPr="0029788F">
              <w:t>5</w:t>
            </w:r>
          </w:p>
        </w:tc>
        <w:tc>
          <w:tcPr>
            <w:tcW w:w="1614" w:type="dxa"/>
          </w:tcPr>
          <w:p w:rsidR="00BD5383" w:rsidRPr="0029788F" w:rsidRDefault="00BD5383" w:rsidP="00BD5383">
            <w:pPr>
              <w:pStyle w:val="Tekstasneatitrauktas"/>
              <w:jc w:val="left"/>
            </w:pPr>
            <w:r w:rsidRPr="0029788F">
              <w:rPr>
                <w:i/>
              </w:rPr>
              <w:t>e</w:t>
            </w:r>
            <w:r w:rsidRPr="0029788F">
              <w:t>(</w:t>
            </w:r>
            <w:r w:rsidRPr="0029788F">
              <w:rPr>
                <w:i/>
              </w:rPr>
              <w:t>b</w:t>
            </w:r>
            <w:r w:rsidRPr="0029788F">
              <w:t xml:space="preserve">), </w:t>
            </w:r>
            <w:r w:rsidRPr="0029788F">
              <w:rPr>
                <w:i/>
              </w:rPr>
              <w:t>f</w:t>
            </w:r>
            <w:r w:rsidRPr="0029788F">
              <w:t>(</w:t>
            </w:r>
            <w:r w:rsidRPr="0029788F">
              <w:rPr>
                <w:i/>
              </w:rPr>
              <w:t>c</w:t>
            </w:r>
            <w:r w:rsidRPr="0029788F">
              <w:t>)</w:t>
            </w:r>
          </w:p>
        </w:tc>
        <w:tc>
          <w:tcPr>
            <w:tcW w:w="2777" w:type="dxa"/>
          </w:tcPr>
          <w:p w:rsidR="00BD5383" w:rsidRPr="0029788F" w:rsidRDefault="00BD5383" w:rsidP="00BD5383">
            <w:pPr>
              <w:pStyle w:val="Tekstasneatitrauktas"/>
              <w:jc w:val="left"/>
            </w:pPr>
            <w:r w:rsidRPr="0029788F">
              <w:rPr>
                <w:i/>
              </w:rPr>
              <w:t>a</w:t>
            </w:r>
            <w:r w:rsidRPr="0029788F">
              <w:t>(</w:t>
            </w:r>
            <w:r w:rsidRPr="0029788F">
              <w:rPr>
                <w:i/>
              </w:rPr>
              <w:t>start</w:t>
            </w:r>
            <w:r w:rsidRPr="0029788F">
              <w:t xml:space="preserve">), </w:t>
            </w:r>
            <w:r w:rsidRPr="0029788F">
              <w:rPr>
                <w:i/>
              </w:rPr>
              <w:t>b</w:t>
            </w:r>
            <w:r w:rsidRPr="0029788F">
              <w:t>(</w:t>
            </w:r>
            <w:r w:rsidRPr="0029788F">
              <w:rPr>
                <w:i/>
              </w:rPr>
              <w:t>a</w:t>
            </w:r>
            <w:r w:rsidRPr="0029788F">
              <w:t xml:space="preserve">), </w:t>
            </w:r>
            <w:r w:rsidRPr="0029788F">
              <w:rPr>
                <w:i/>
              </w:rPr>
              <w:t>c</w:t>
            </w:r>
            <w:r w:rsidRPr="0029788F">
              <w:t>(</w:t>
            </w:r>
            <w:r w:rsidRPr="0029788F">
              <w:rPr>
                <w:i/>
              </w:rPr>
              <w:t>a</w:t>
            </w:r>
            <w:r w:rsidRPr="0029788F">
              <w:t xml:space="preserve">), </w:t>
            </w:r>
            <w:r w:rsidRPr="0029788F">
              <w:rPr>
                <w:i/>
              </w:rPr>
              <w:t>d</w:t>
            </w:r>
            <w:r w:rsidRPr="0029788F">
              <w:t>(</w:t>
            </w:r>
            <w:r w:rsidRPr="0029788F">
              <w:rPr>
                <w:i/>
              </w:rPr>
              <w:t>b</w:t>
            </w:r>
            <w:r w:rsidRPr="0029788F">
              <w:t>)</w:t>
            </w:r>
          </w:p>
        </w:tc>
        <w:tc>
          <w:tcPr>
            <w:tcW w:w="4365" w:type="dxa"/>
          </w:tcPr>
          <w:p w:rsidR="00BD5383" w:rsidRPr="0029788F" w:rsidRDefault="00BD5383" w:rsidP="00BD5383">
            <w:pPr>
              <w:pStyle w:val="Tekstasneatitrauktas"/>
              <w:jc w:val="left"/>
            </w:pPr>
            <w:r w:rsidRPr="0029788F">
              <w:rPr>
                <w:i/>
              </w:rPr>
              <w:t>S</w:t>
            </w:r>
            <w:r w:rsidRPr="0029788F">
              <w:t>(</w:t>
            </w:r>
            <w:r w:rsidRPr="0029788F">
              <w:rPr>
                <w:i/>
              </w:rPr>
              <w:t>d</w:t>
            </w:r>
            <w:r w:rsidRPr="0029788F">
              <w:t>) = {</w:t>
            </w:r>
            <w:r w:rsidRPr="0029788F">
              <w:rPr>
                <w:i/>
              </w:rPr>
              <w:t>b</w:t>
            </w:r>
            <w:r w:rsidRPr="0029788F">
              <w:t>,</w:t>
            </w:r>
            <w:r w:rsidRPr="0029788F">
              <w:rPr>
                <w:i/>
              </w:rPr>
              <w:t>e</w:t>
            </w:r>
            <w:r w:rsidRPr="0029788F">
              <w:t xml:space="preserve">} but </w:t>
            </w:r>
            <w:r w:rsidRPr="0029788F">
              <w:rPr>
                <w:i/>
              </w:rPr>
              <w:t>b</w:t>
            </w:r>
            <w:r w:rsidRPr="0029788F">
              <w:sym w:font="Symbol" w:char="F0CE"/>
            </w:r>
            <w:r w:rsidRPr="0029788F">
              <w:t>CLOSED</w:t>
            </w:r>
          </w:p>
        </w:tc>
      </w:tr>
      <w:tr w:rsidR="00BD5383" w:rsidRPr="0029788F" w:rsidTr="00181351">
        <w:trPr>
          <w:trHeight w:val="270"/>
          <w:jc w:val="center"/>
        </w:trPr>
        <w:tc>
          <w:tcPr>
            <w:tcW w:w="340" w:type="dxa"/>
          </w:tcPr>
          <w:p w:rsidR="00BD5383" w:rsidRPr="0029788F" w:rsidRDefault="00BD5383" w:rsidP="00181351">
            <w:pPr>
              <w:pStyle w:val="Tekstasneatitrauktas"/>
              <w:jc w:val="center"/>
            </w:pPr>
            <w:r w:rsidRPr="0029788F">
              <w:t>6</w:t>
            </w:r>
          </w:p>
        </w:tc>
        <w:tc>
          <w:tcPr>
            <w:tcW w:w="1614" w:type="dxa"/>
          </w:tcPr>
          <w:p w:rsidR="00BD5383" w:rsidRPr="0029788F" w:rsidRDefault="00BD5383" w:rsidP="00BD5383">
            <w:pPr>
              <w:pStyle w:val="Tekstasneatitrauktas"/>
              <w:jc w:val="left"/>
            </w:pPr>
            <w:r w:rsidRPr="0029788F">
              <w:rPr>
                <w:i/>
              </w:rPr>
              <w:t>f</w:t>
            </w:r>
            <w:r w:rsidRPr="0029788F">
              <w:t>(</w:t>
            </w:r>
            <w:r w:rsidRPr="0029788F">
              <w:rPr>
                <w:i/>
              </w:rPr>
              <w:t>c</w:t>
            </w:r>
            <w:r w:rsidRPr="0029788F">
              <w:t xml:space="preserve">), </w:t>
            </w:r>
            <w:r w:rsidRPr="0029788F">
              <w:rPr>
                <w:i/>
              </w:rPr>
              <w:t>g</w:t>
            </w:r>
            <w:r w:rsidRPr="0029788F">
              <w:t>(</w:t>
            </w:r>
            <w:r w:rsidRPr="0029788F">
              <w:rPr>
                <w:i/>
              </w:rPr>
              <w:t>e</w:t>
            </w:r>
            <w:r w:rsidRPr="0029788F">
              <w:t xml:space="preserve">), </w:t>
            </w:r>
            <w:r w:rsidRPr="0029788F">
              <w:rPr>
                <w:i/>
              </w:rPr>
              <w:t>h</w:t>
            </w:r>
            <w:r w:rsidRPr="0029788F">
              <w:t>(</w:t>
            </w:r>
            <w:r w:rsidRPr="0029788F">
              <w:rPr>
                <w:i/>
              </w:rPr>
              <w:t>e</w:t>
            </w:r>
            <w:r w:rsidRPr="0029788F">
              <w:t>)</w:t>
            </w:r>
          </w:p>
        </w:tc>
        <w:tc>
          <w:tcPr>
            <w:tcW w:w="2777" w:type="dxa"/>
          </w:tcPr>
          <w:p w:rsidR="00BD5383" w:rsidRPr="0029788F" w:rsidRDefault="00BD5383" w:rsidP="00BD5383">
            <w:pPr>
              <w:pStyle w:val="Tekstasneatitrauktas"/>
              <w:jc w:val="left"/>
            </w:pPr>
            <w:r w:rsidRPr="0029788F">
              <w:rPr>
                <w:i/>
              </w:rPr>
              <w:t>a</w:t>
            </w:r>
            <w:r w:rsidRPr="0029788F">
              <w:t>(</w:t>
            </w:r>
            <w:r w:rsidRPr="0029788F">
              <w:rPr>
                <w:i/>
              </w:rPr>
              <w:t>start</w:t>
            </w:r>
            <w:r w:rsidRPr="0029788F">
              <w:t xml:space="preserve">), </w:t>
            </w:r>
            <w:r w:rsidRPr="0029788F">
              <w:rPr>
                <w:i/>
              </w:rPr>
              <w:t>b</w:t>
            </w:r>
            <w:r w:rsidRPr="0029788F">
              <w:t>(</w:t>
            </w:r>
            <w:r w:rsidRPr="0029788F">
              <w:rPr>
                <w:i/>
              </w:rPr>
              <w:t>a</w:t>
            </w:r>
            <w:r w:rsidRPr="0029788F">
              <w:t xml:space="preserve">), </w:t>
            </w:r>
            <w:r w:rsidRPr="0029788F">
              <w:rPr>
                <w:i/>
              </w:rPr>
              <w:t>c</w:t>
            </w:r>
            <w:r w:rsidRPr="0029788F">
              <w:t>(</w:t>
            </w:r>
            <w:r w:rsidRPr="0029788F">
              <w:rPr>
                <w:i/>
              </w:rPr>
              <w:t>a</w:t>
            </w:r>
            <w:r w:rsidRPr="0029788F">
              <w:t xml:space="preserve">), </w:t>
            </w:r>
            <w:r w:rsidRPr="0029788F">
              <w:rPr>
                <w:i/>
              </w:rPr>
              <w:t>d</w:t>
            </w:r>
            <w:r w:rsidRPr="0029788F">
              <w:t>(</w:t>
            </w:r>
            <w:r w:rsidRPr="0029788F">
              <w:rPr>
                <w:i/>
              </w:rPr>
              <w:t>b</w:t>
            </w:r>
            <w:r w:rsidRPr="0029788F">
              <w:t xml:space="preserve">), </w:t>
            </w:r>
            <w:r w:rsidRPr="0029788F">
              <w:rPr>
                <w:i/>
              </w:rPr>
              <w:t>e</w:t>
            </w:r>
            <w:r w:rsidRPr="0029788F">
              <w:t>(</w:t>
            </w:r>
            <w:r w:rsidRPr="0029788F">
              <w:rPr>
                <w:i/>
              </w:rPr>
              <w:t>b</w:t>
            </w:r>
            <w:r w:rsidRPr="0029788F">
              <w:t>)</w:t>
            </w:r>
          </w:p>
        </w:tc>
        <w:tc>
          <w:tcPr>
            <w:tcW w:w="4365" w:type="dxa"/>
          </w:tcPr>
          <w:p w:rsidR="00BD5383" w:rsidRPr="0029788F" w:rsidRDefault="00BD5383" w:rsidP="00BD5383">
            <w:pPr>
              <w:pStyle w:val="Tekstasneatitrauktas"/>
              <w:jc w:val="left"/>
            </w:pPr>
            <w:r w:rsidRPr="0029788F">
              <w:rPr>
                <w:i/>
              </w:rPr>
              <w:t>S</w:t>
            </w:r>
            <w:r w:rsidRPr="0029788F">
              <w:t>(</w:t>
            </w:r>
            <w:r w:rsidRPr="0029788F">
              <w:rPr>
                <w:i/>
              </w:rPr>
              <w:t>e</w:t>
            </w:r>
            <w:r w:rsidRPr="0029788F">
              <w:t>) = {</w:t>
            </w:r>
            <w:r w:rsidRPr="0029788F">
              <w:rPr>
                <w:i/>
              </w:rPr>
              <w:t>b</w:t>
            </w:r>
            <w:r w:rsidRPr="0029788F">
              <w:t>,</w:t>
            </w:r>
            <w:r w:rsidRPr="0029788F">
              <w:rPr>
                <w:i/>
              </w:rPr>
              <w:t>d</w:t>
            </w:r>
            <w:r w:rsidRPr="0029788F">
              <w:t>,</w:t>
            </w:r>
            <w:r w:rsidRPr="0029788F">
              <w:rPr>
                <w:i/>
              </w:rPr>
              <w:t>f</w:t>
            </w:r>
            <w:r w:rsidRPr="0029788F">
              <w:t>,</w:t>
            </w:r>
            <w:r w:rsidRPr="0029788F">
              <w:rPr>
                <w:i/>
              </w:rPr>
              <w:t>g</w:t>
            </w:r>
            <w:r w:rsidRPr="0029788F">
              <w:t>,</w:t>
            </w:r>
            <w:r w:rsidRPr="0029788F">
              <w:rPr>
                <w:i/>
              </w:rPr>
              <w:t>h</w:t>
            </w:r>
            <w:r w:rsidRPr="0029788F">
              <w:t xml:space="preserve">} but </w:t>
            </w:r>
            <w:r w:rsidRPr="0029788F">
              <w:rPr>
                <w:i/>
              </w:rPr>
              <w:t>b</w:t>
            </w:r>
            <w:r w:rsidRPr="0029788F">
              <w:t>,</w:t>
            </w:r>
            <w:r w:rsidRPr="0029788F">
              <w:rPr>
                <w:i/>
              </w:rPr>
              <w:t>d</w:t>
            </w:r>
            <w:r w:rsidRPr="0029788F">
              <w:sym w:font="Symbol" w:char="F0CE"/>
            </w:r>
            <w:r w:rsidRPr="0029788F">
              <w:t xml:space="preserve">CLOSED and </w:t>
            </w:r>
            <w:r w:rsidRPr="0029788F">
              <w:rPr>
                <w:i/>
              </w:rPr>
              <w:t>f</w:t>
            </w:r>
            <w:r w:rsidRPr="0029788F">
              <w:sym w:font="Symbol" w:char="F0CE"/>
            </w:r>
            <w:r w:rsidRPr="0029788F">
              <w:t>OPEN</w:t>
            </w:r>
          </w:p>
        </w:tc>
      </w:tr>
      <w:tr w:rsidR="00BD5383" w:rsidRPr="0029788F" w:rsidTr="00181351">
        <w:trPr>
          <w:trHeight w:val="270"/>
          <w:jc w:val="center"/>
        </w:trPr>
        <w:tc>
          <w:tcPr>
            <w:tcW w:w="340" w:type="dxa"/>
          </w:tcPr>
          <w:p w:rsidR="00BD5383" w:rsidRPr="0029788F" w:rsidRDefault="00BD5383" w:rsidP="00181351">
            <w:pPr>
              <w:pStyle w:val="Tekstasneatitrauktas"/>
              <w:jc w:val="center"/>
            </w:pPr>
            <w:r w:rsidRPr="0029788F">
              <w:t>7</w:t>
            </w:r>
          </w:p>
        </w:tc>
        <w:tc>
          <w:tcPr>
            <w:tcW w:w="1614" w:type="dxa"/>
          </w:tcPr>
          <w:p w:rsidR="00BD5383" w:rsidRPr="0029788F" w:rsidRDefault="00BD5383" w:rsidP="00BD5383">
            <w:pPr>
              <w:pStyle w:val="Tekstasneatitrauktas"/>
              <w:jc w:val="left"/>
            </w:pPr>
            <w:r w:rsidRPr="0029788F">
              <w:rPr>
                <w:i/>
              </w:rPr>
              <w:t>g</w:t>
            </w:r>
            <w:r w:rsidRPr="0029788F">
              <w:t>(</w:t>
            </w:r>
            <w:r w:rsidRPr="0029788F">
              <w:rPr>
                <w:i/>
              </w:rPr>
              <w:t>e</w:t>
            </w:r>
            <w:r w:rsidRPr="0029788F">
              <w:t xml:space="preserve">), </w:t>
            </w:r>
            <w:r w:rsidRPr="0029788F">
              <w:rPr>
                <w:i/>
              </w:rPr>
              <w:t>h</w:t>
            </w:r>
            <w:r w:rsidRPr="0029788F">
              <w:t>(</w:t>
            </w:r>
            <w:r w:rsidRPr="0029788F">
              <w:rPr>
                <w:i/>
              </w:rPr>
              <w:t>e</w:t>
            </w:r>
            <w:r w:rsidRPr="0029788F">
              <w:t>)</w:t>
            </w:r>
          </w:p>
        </w:tc>
        <w:tc>
          <w:tcPr>
            <w:tcW w:w="2777" w:type="dxa"/>
          </w:tcPr>
          <w:p w:rsidR="00BD5383" w:rsidRPr="0029788F" w:rsidRDefault="00BD5383" w:rsidP="00BD5383">
            <w:pPr>
              <w:pStyle w:val="Tekstasneatitrauktas"/>
              <w:jc w:val="left"/>
            </w:pPr>
            <w:r w:rsidRPr="0029788F">
              <w:rPr>
                <w:i/>
              </w:rPr>
              <w:t>a</w:t>
            </w:r>
            <w:r w:rsidRPr="0029788F">
              <w:t>(</w:t>
            </w:r>
            <w:r w:rsidRPr="0029788F">
              <w:rPr>
                <w:i/>
              </w:rPr>
              <w:t>start</w:t>
            </w:r>
            <w:r w:rsidRPr="0029788F">
              <w:t xml:space="preserve">), </w:t>
            </w:r>
            <w:r w:rsidRPr="0029788F">
              <w:rPr>
                <w:i/>
              </w:rPr>
              <w:t>b</w:t>
            </w:r>
            <w:r w:rsidRPr="0029788F">
              <w:t>(</w:t>
            </w:r>
            <w:r w:rsidRPr="0029788F">
              <w:rPr>
                <w:i/>
              </w:rPr>
              <w:t>a</w:t>
            </w:r>
            <w:r w:rsidRPr="0029788F">
              <w:t xml:space="preserve">), </w:t>
            </w:r>
            <w:r w:rsidRPr="0029788F">
              <w:rPr>
                <w:i/>
              </w:rPr>
              <w:t>c</w:t>
            </w:r>
            <w:r w:rsidRPr="0029788F">
              <w:t>(</w:t>
            </w:r>
            <w:r w:rsidRPr="0029788F">
              <w:rPr>
                <w:i/>
              </w:rPr>
              <w:t>a</w:t>
            </w:r>
            <w:r w:rsidRPr="0029788F">
              <w:t xml:space="preserve">), </w:t>
            </w:r>
            <w:r w:rsidRPr="0029788F">
              <w:rPr>
                <w:i/>
              </w:rPr>
              <w:t>d</w:t>
            </w:r>
            <w:r w:rsidRPr="0029788F">
              <w:t>(</w:t>
            </w:r>
            <w:r w:rsidRPr="0029788F">
              <w:rPr>
                <w:i/>
              </w:rPr>
              <w:t>b</w:t>
            </w:r>
            <w:r w:rsidRPr="0029788F">
              <w:t xml:space="preserve">), </w:t>
            </w:r>
            <w:r w:rsidRPr="0029788F">
              <w:rPr>
                <w:i/>
              </w:rPr>
              <w:t>e</w:t>
            </w:r>
            <w:r w:rsidRPr="0029788F">
              <w:t>(</w:t>
            </w:r>
            <w:r w:rsidRPr="0029788F">
              <w:rPr>
                <w:i/>
              </w:rPr>
              <w:t>b</w:t>
            </w:r>
            <w:r w:rsidRPr="0029788F">
              <w:t xml:space="preserve">), </w:t>
            </w:r>
            <w:r w:rsidRPr="0029788F">
              <w:rPr>
                <w:i/>
              </w:rPr>
              <w:t>f</w:t>
            </w:r>
            <w:r w:rsidRPr="0029788F">
              <w:t>(</w:t>
            </w:r>
            <w:r w:rsidRPr="0029788F">
              <w:rPr>
                <w:i/>
              </w:rPr>
              <w:t>c</w:t>
            </w:r>
            <w:r w:rsidRPr="0029788F">
              <w:t>)</w:t>
            </w:r>
          </w:p>
        </w:tc>
        <w:tc>
          <w:tcPr>
            <w:tcW w:w="4365" w:type="dxa"/>
          </w:tcPr>
          <w:p w:rsidR="00BD5383" w:rsidRPr="0029788F" w:rsidRDefault="00BD5383" w:rsidP="00BD5383">
            <w:pPr>
              <w:pStyle w:val="Tekstasneatitrauktas"/>
              <w:jc w:val="left"/>
            </w:pPr>
            <w:r w:rsidRPr="0029788F">
              <w:t xml:space="preserve">The terminal node </w:t>
            </w:r>
            <w:r w:rsidRPr="0029788F">
              <w:rPr>
                <w:i/>
              </w:rPr>
              <w:t>f</w:t>
            </w:r>
            <w:r w:rsidRPr="0029788F">
              <w:t xml:space="preserve"> is being closed. </w:t>
            </w:r>
            <w:r w:rsidRPr="0029788F">
              <w:rPr>
                <w:rFonts w:ascii="TimesNewRomanPSMT" w:hAnsi="TimesNewRomanPSMT" w:cs="TimesNewRomanPSMT"/>
              </w:rPr>
              <w:t>Its children are not analysed</w:t>
            </w:r>
          </w:p>
        </w:tc>
      </w:tr>
    </w:tbl>
    <w:p w:rsidR="00713DB9" w:rsidRPr="0029788F" w:rsidRDefault="00364FFC" w:rsidP="00AE0C77">
      <w:pPr>
        <w:pStyle w:val="Pavaprasymas"/>
      </w:pPr>
      <w:r w:rsidRPr="0029788F">
        <w:t xml:space="preserve">Table </w:t>
      </w:r>
      <w:r w:rsidR="00BE01D3" w:rsidRPr="0029788F">
        <w:t>9.7</w:t>
      </w:r>
      <w:r w:rsidR="00725635" w:rsidRPr="0029788F">
        <w:t>.</w:t>
      </w:r>
      <w:r w:rsidR="00AE0C77" w:rsidRPr="0029788F">
        <w:t xml:space="preserve"> </w:t>
      </w:r>
      <w:r w:rsidRPr="0029788F">
        <w:rPr>
          <w:rFonts w:ascii="TimesNewRomanPSMT" w:hAnsi="TimesNewRomanPSMT" w:cs="TimesNewRomanPSMT"/>
          <w:szCs w:val="24"/>
        </w:rPr>
        <w:t xml:space="preserve">The lists OPEN and CLOSED in every step of the algorithm. </w:t>
      </w:r>
      <w:r w:rsidR="00774C6C" w:rsidRPr="0029788F">
        <w:rPr>
          <w:rFonts w:ascii="TimesNewRomanPSMT" w:hAnsi="TimesNewRomanPSMT" w:cs="TimesNewRomanPSMT"/>
          <w:szCs w:val="24"/>
        </w:rPr>
        <w:t>Path search</w:t>
      </w:r>
      <w:r w:rsidRPr="0029788F">
        <w:rPr>
          <w:rFonts w:ascii="TimesNewRomanPSMT" w:hAnsi="TimesNewRomanPSMT" w:cs="TimesNewRomanPSMT"/>
          <w:szCs w:val="24"/>
        </w:rPr>
        <w:t xml:space="preserve"> from </w:t>
      </w:r>
      <w:r w:rsidRPr="0029788F">
        <w:rPr>
          <w:rFonts w:ascii="TimesNewRomanPSMT" w:hAnsi="TimesNewRomanPSMT" w:cs="TimesNewRomanPSMT"/>
          <w:i/>
          <w:szCs w:val="24"/>
        </w:rPr>
        <w:t>a</w:t>
      </w:r>
      <w:r w:rsidRPr="0029788F">
        <w:rPr>
          <w:rFonts w:ascii="TimesNewRomanPSMT" w:hAnsi="TimesNewRomanPSMT" w:cs="TimesNewRomanPSMT"/>
          <w:szCs w:val="24"/>
        </w:rPr>
        <w:t xml:space="preserve"> to </w:t>
      </w:r>
      <w:r w:rsidRPr="0029788F">
        <w:rPr>
          <w:rFonts w:ascii="TimesNewRomanPSMT" w:hAnsi="TimesNewRomanPSMT" w:cs="TimesNewRomanPSMT"/>
          <w:i/>
          <w:szCs w:val="24"/>
        </w:rPr>
        <w:t>f</w:t>
      </w:r>
      <w:r w:rsidRPr="0029788F">
        <w:rPr>
          <w:rFonts w:ascii="TimesNewRomanPSMT" w:hAnsi="TimesNewRomanPSMT" w:cs="TimesNewRomanPSMT"/>
          <w:szCs w:val="24"/>
        </w:rPr>
        <w:t xml:space="preserve"> is searched in the graph </w:t>
      </w:r>
      <w:r w:rsidR="00DC06DE" w:rsidRPr="0029788F">
        <w:rPr>
          <w:rFonts w:ascii="TimesNewRomanPSMT" w:hAnsi="TimesNewRomanPSMT" w:cs="TimesNewRomanPSMT"/>
          <w:szCs w:val="24"/>
        </w:rPr>
        <w:t>with</w:t>
      </w:r>
      <w:r w:rsidRPr="0029788F">
        <w:rPr>
          <w:rFonts w:ascii="TimesNewRomanPSMT" w:hAnsi="TimesNewRomanPSMT" w:cs="TimesNewRomanPSMT"/>
          <w:szCs w:val="24"/>
        </w:rPr>
        <w:t>in Fig. 9.</w:t>
      </w:r>
      <w:r w:rsidRPr="0029788F">
        <w:rPr>
          <w:rFonts w:cs="TimesNewRomanPSMT"/>
          <w:szCs w:val="24"/>
        </w:rPr>
        <w:t>5</w:t>
      </w:r>
    </w:p>
    <w:p w:rsidR="004014FD" w:rsidRPr="0029788F" w:rsidRDefault="00C83F17" w:rsidP="00F6199F">
      <w:pPr>
        <w:pStyle w:val="Tekstas"/>
      </w:pPr>
      <w:r w:rsidRPr="0029788F">
        <w:lastRenderedPageBreak/>
        <w:t>One more graph is shown in</w:t>
      </w:r>
      <w:r w:rsidR="00364FFC" w:rsidRPr="0029788F">
        <w:t xml:space="preserve"> Fig. </w:t>
      </w:r>
      <w:r w:rsidR="00EF1C09" w:rsidRPr="0029788F">
        <w:t>9.8</w:t>
      </w:r>
      <w:r w:rsidR="00364FFC" w:rsidRPr="0029788F">
        <w:t>. A set of nodes is</w:t>
      </w:r>
      <w:r w:rsidR="00F6199F" w:rsidRPr="0029788F">
        <w:t xml:space="preserve"> </w:t>
      </w:r>
      <w:r w:rsidR="00F6199F" w:rsidRPr="0029788F">
        <w:rPr>
          <w:i/>
        </w:rPr>
        <w:t>V</w:t>
      </w:r>
      <w:r w:rsidR="00F6199F" w:rsidRPr="0029788F">
        <w:t xml:space="preserve"> = {</w:t>
      </w:r>
      <w:r w:rsidR="00F6199F" w:rsidRPr="0029788F">
        <w:rPr>
          <w:i/>
        </w:rPr>
        <w:t>a,b,c,d,e,f,g,h,i,j,k,l,m,n,o</w:t>
      </w:r>
      <w:r w:rsidR="00F6199F" w:rsidRPr="0029788F">
        <w:t xml:space="preserve">}. </w:t>
      </w:r>
      <w:r w:rsidR="00364FFC" w:rsidRPr="0029788F">
        <w:t>A set of edges is</w:t>
      </w:r>
      <w:r w:rsidR="00D953E7">
        <w:t xml:space="preserve"> </w:t>
      </w:r>
      <w:r w:rsidR="00D953E7" w:rsidRPr="00D953E7">
        <w:rPr>
          <w:i/>
        </w:rPr>
        <w:t>E</w:t>
      </w:r>
      <w:r w:rsidR="00D953E7">
        <w:t> </w:t>
      </w:r>
      <w:r w:rsidR="00D953E7">
        <w:rPr>
          <w:lang w:val="en-US"/>
        </w:rPr>
        <w:t xml:space="preserve">= </w:t>
      </w:r>
      <w:r w:rsidR="00D953E7" w:rsidRPr="00C02067">
        <w:t>{(</w:t>
      </w:r>
      <w:r w:rsidR="00D953E7" w:rsidRPr="00EB5A60">
        <w:rPr>
          <w:i/>
        </w:rPr>
        <w:t>a,b</w:t>
      </w:r>
      <w:r w:rsidR="00D953E7" w:rsidRPr="00C02067">
        <w:t>), (</w:t>
      </w:r>
      <w:r w:rsidR="00D953E7" w:rsidRPr="00EB5A60">
        <w:rPr>
          <w:i/>
        </w:rPr>
        <w:t>a,c</w:t>
      </w:r>
      <w:r w:rsidR="00D953E7" w:rsidRPr="00C02067">
        <w:t>), (</w:t>
      </w:r>
      <w:r w:rsidR="00D953E7" w:rsidRPr="00EB5A60">
        <w:rPr>
          <w:i/>
        </w:rPr>
        <w:t>a,d</w:t>
      </w:r>
      <w:r w:rsidR="00D953E7" w:rsidRPr="00C02067">
        <w:t>), (</w:t>
      </w:r>
      <w:r w:rsidR="00D953E7" w:rsidRPr="00EB5A60">
        <w:rPr>
          <w:i/>
        </w:rPr>
        <w:t>b,e</w:t>
      </w:r>
      <w:r w:rsidR="00D953E7" w:rsidRPr="00C02067">
        <w:t>), (</w:t>
      </w:r>
      <w:r w:rsidR="00D953E7" w:rsidRPr="00EB5A60">
        <w:rPr>
          <w:i/>
        </w:rPr>
        <w:t>b,f</w:t>
      </w:r>
      <w:r w:rsidR="00D953E7" w:rsidRPr="00C02067">
        <w:t xml:space="preserve">), </w:t>
      </w:r>
      <w:r w:rsidR="00D953E7">
        <w:t>(</w:t>
      </w:r>
      <w:r w:rsidR="00D953E7" w:rsidRPr="00A46D09">
        <w:rPr>
          <w:i/>
        </w:rPr>
        <w:t>c,d</w:t>
      </w:r>
      <w:r w:rsidR="00D953E7">
        <w:t xml:space="preserve">), </w:t>
      </w:r>
      <w:r w:rsidR="00D953E7" w:rsidRPr="00C02067">
        <w:t>(</w:t>
      </w:r>
      <w:r w:rsidR="00D953E7" w:rsidRPr="00EB5A60">
        <w:rPr>
          <w:i/>
        </w:rPr>
        <w:t>c,f</w:t>
      </w:r>
      <w:r w:rsidR="00D953E7" w:rsidRPr="00C02067">
        <w:t>), (</w:t>
      </w:r>
      <w:r w:rsidR="00D953E7" w:rsidRPr="00EB5A60">
        <w:rPr>
          <w:i/>
        </w:rPr>
        <w:t>c,g</w:t>
      </w:r>
      <w:r w:rsidR="00D953E7" w:rsidRPr="00C02067">
        <w:t>),</w:t>
      </w:r>
      <w:r w:rsidR="00D953E7">
        <w:t xml:space="preserve"> (</w:t>
      </w:r>
      <w:r w:rsidR="00D953E7" w:rsidRPr="00A46D09">
        <w:rPr>
          <w:i/>
        </w:rPr>
        <w:t>c,h</w:t>
      </w:r>
      <w:r w:rsidR="00D953E7">
        <w:t>)</w:t>
      </w:r>
      <w:r w:rsidR="00D953E7" w:rsidRPr="00C02067">
        <w:t xml:space="preserve"> (</w:t>
      </w:r>
      <w:r w:rsidR="00D953E7" w:rsidRPr="00EB5A60">
        <w:rPr>
          <w:i/>
        </w:rPr>
        <w:t>d,h</w:t>
      </w:r>
      <w:r w:rsidR="00D953E7" w:rsidRPr="00C02067">
        <w:t>), (</w:t>
      </w:r>
      <w:r w:rsidR="00D953E7" w:rsidRPr="00EB5A60">
        <w:rPr>
          <w:i/>
        </w:rPr>
        <w:t>d,i</w:t>
      </w:r>
      <w:r w:rsidR="00D953E7" w:rsidRPr="00C02067">
        <w:t>), (</w:t>
      </w:r>
      <w:r w:rsidR="00D953E7" w:rsidRPr="00EB5A60">
        <w:rPr>
          <w:i/>
        </w:rPr>
        <w:t>f,j</w:t>
      </w:r>
      <w:r w:rsidR="00D953E7" w:rsidRPr="00C02067">
        <w:t>), (</w:t>
      </w:r>
      <w:r w:rsidR="00D953E7" w:rsidRPr="00EB5A60">
        <w:rPr>
          <w:i/>
        </w:rPr>
        <w:t>f,k</w:t>
      </w:r>
      <w:r w:rsidR="00D953E7" w:rsidRPr="00C02067">
        <w:t>),</w:t>
      </w:r>
      <w:r w:rsidR="00D953E7">
        <w:t xml:space="preserve"> (</w:t>
      </w:r>
      <w:r w:rsidR="00D953E7" w:rsidRPr="00A46D09">
        <w:rPr>
          <w:i/>
        </w:rPr>
        <w:t>f,l</w:t>
      </w:r>
      <w:r w:rsidR="00D953E7">
        <w:t>)</w:t>
      </w:r>
      <w:r w:rsidR="00D953E7" w:rsidRPr="00C02067">
        <w:t xml:space="preserve"> (</w:t>
      </w:r>
      <w:r w:rsidR="00D953E7" w:rsidRPr="00EB5A60">
        <w:rPr>
          <w:i/>
        </w:rPr>
        <w:t>g,l</w:t>
      </w:r>
      <w:r w:rsidR="00D953E7" w:rsidRPr="00C02067">
        <w:t>), (</w:t>
      </w:r>
      <w:r w:rsidR="00D953E7" w:rsidRPr="00EB5A60">
        <w:rPr>
          <w:i/>
        </w:rPr>
        <w:t>h,l</w:t>
      </w:r>
      <w:r w:rsidR="00D953E7" w:rsidRPr="00C02067">
        <w:t>), (</w:t>
      </w:r>
      <w:r w:rsidR="00D953E7" w:rsidRPr="00EB5A60">
        <w:rPr>
          <w:i/>
        </w:rPr>
        <w:t>h</w:t>
      </w:r>
      <w:smartTag w:uri="schemas-tilde-lv/tildestengine" w:element="metric2">
        <w:smartTagPr>
          <w:attr w:name="metric_value" w:val="."/>
        </w:smartTagPr>
        <w:r w:rsidR="00D953E7" w:rsidRPr="00EB5A60">
          <w:rPr>
            <w:i/>
          </w:rPr>
          <w:t>,m</w:t>
        </w:r>
      </w:smartTag>
      <w:r w:rsidR="00D953E7" w:rsidRPr="00C02067">
        <w:t>), (</w:t>
      </w:r>
      <w:r w:rsidR="00D953E7" w:rsidRPr="00EB5A60">
        <w:rPr>
          <w:i/>
        </w:rPr>
        <w:t>h,n</w:t>
      </w:r>
      <w:r w:rsidR="00D953E7" w:rsidRPr="00C02067">
        <w:t>), (</w:t>
      </w:r>
      <w:r w:rsidR="00D953E7" w:rsidRPr="00EB5A60">
        <w:rPr>
          <w:i/>
        </w:rPr>
        <w:t>i,n</w:t>
      </w:r>
      <w:r w:rsidR="00D953E7" w:rsidRPr="00C02067">
        <w:t>),(</w:t>
      </w:r>
      <w:r w:rsidR="00D953E7" w:rsidRPr="00EB5A60">
        <w:rPr>
          <w:i/>
        </w:rPr>
        <w:t>i,o</w:t>
      </w:r>
      <w:r w:rsidR="00D953E7" w:rsidRPr="00C02067">
        <w:t>)}</w:t>
      </w:r>
      <w:r w:rsidR="00D953E7">
        <w:t>.</w:t>
      </w:r>
    </w:p>
    <w:p w:rsidR="00713DB9" w:rsidRPr="0029788F" w:rsidRDefault="008451EA" w:rsidP="00E03E36">
      <w:pPr>
        <w:pStyle w:val="Paviliustracija"/>
        <w:rPr>
          <w:lang w:val="en-GB"/>
        </w:rPr>
      </w:pPr>
      <w:r w:rsidRPr="00854CB9">
        <w:rPr>
          <w:noProof/>
          <w:lang w:val="lt-LT" w:eastAsia="lt-LT"/>
        </w:rPr>
        <w:drawing>
          <wp:inline distT="0" distB="0" distL="0" distR="0">
            <wp:extent cx="5146675" cy="2362200"/>
            <wp:effectExtent l="0" t="0" r="0" b="0"/>
            <wp:docPr id="244" name="Picture 43" descr="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9-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6675" cy="2362200"/>
                    </a:xfrm>
                    <a:prstGeom prst="rect">
                      <a:avLst/>
                    </a:prstGeom>
                    <a:noFill/>
                    <a:ln>
                      <a:noFill/>
                    </a:ln>
                  </pic:spPr>
                </pic:pic>
              </a:graphicData>
            </a:graphic>
          </wp:inline>
        </w:drawing>
      </w:r>
    </w:p>
    <w:p w:rsidR="00713DB9" w:rsidRPr="0029788F" w:rsidRDefault="00364FFC" w:rsidP="009277F6">
      <w:pPr>
        <w:pStyle w:val="Pavaprasymas"/>
      </w:pPr>
      <w:r w:rsidRPr="0029788F">
        <w:t xml:space="preserve">Fig. </w:t>
      </w:r>
      <w:r w:rsidR="00EF1C09" w:rsidRPr="0029788F">
        <w:t>9.8</w:t>
      </w:r>
      <w:r w:rsidRPr="0029788F">
        <w:t>.</w:t>
      </w:r>
      <w:r w:rsidRPr="0029788F">
        <w:tab/>
        <w:t>Path se</w:t>
      </w:r>
      <w:r w:rsidR="00BA52AA" w:rsidRPr="0029788F">
        <w:t>ar</w:t>
      </w:r>
      <w:r w:rsidRPr="0029788F">
        <w:t xml:space="preserve">ch from </w:t>
      </w:r>
      <w:r w:rsidRPr="0029788F">
        <w:rPr>
          <w:i/>
        </w:rPr>
        <w:t>a</w:t>
      </w:r>
      <w:r w:rsidRPr="0029788F">
        <w:t xml:space="preserve"> to</w:t>
      </w:r>
      <w:r w:rsidR="003571A3" w:rsidRPr="0029788F">
        <w:t xml:space="preserve"> </w:t>
      </w:r>
      <w:r w:rsidR="003571A3" w:rsidRPr="0029788F">
        <w:rPr>
          <w:i/>
        </w:rPr>
        <w:t>h</w:t>
      </w:r>
      <w:r w:rsidR="003571A3" w:rsidRPr="0029788F">
        <w:t xml:space="preserve">. </w:t>
      </w:r>
      <w:r w:rsidR="00D953E7">
        <w:t>An undirected</w:t>
      </w:r>
      <w:r w:rsidRPr="0029788F">
        <w:t xml:space="preserve"> graph </w:t>
      </w:r>
      <w:r w:rsidR="007D5182" w:rsidRPr="0029788F">
        <w:rPr>
          <w:i/>
        </w:rPr>
        <w:t>G</w:t>
      </w:r>
      <w:r w:rsidR="007D5182" w:rsidRPr="0029788F">
        <w:t>=</w:t>
      </w:r>
      <w:r w:rsidR="007D5182" w:rsidRPr="0029788F">
        <w:sym w:font="Symbol" w:char="F0E1"/>
      </w:r>
      <w:r w:rsidR="007D5182" w:rsidRPr="0029788F">
        <w:rPr>
          <w:i/>
        </w:rPr>
        <w:t>V</w:t>
      </w:r>
      <w:r w:rsidR="007D5182" w:rsidRPr="0029788F">
        <w:t>,</w:t>
      </w:r>
      <w:r w:rsidR="007D5182" w:rsidRPr="0029788F">
        <w:rPr>
          <w:i/>
        </w:rPr>
        <w:t>E</w:t>
      </w:r>
      <w:r w:rsidR="007D5182" w:rsidRPr="0029788F">
        <w:sym w:font="Symbol" w:char="F0F1"/>
      </w:r>
      <w:r w:rsidRPr="0029788F">
        <w:t>, where</w:t>
      </w:r>
      <w:r w:rsidR="0047011C" w:rsidRPr="0029788F">
        <w:t xml:space="preserve"> </w:t>
      </w:r>
      <w:r w:rsidR="0047011C" w:rsidRPr="0029788F">
        <w:rPr>
          <w:i/>
        </w:rPr>
        <w:t>V</w:t>
      </w:r>
      <w:r w:rsidR="0047011C" w:rsidRPr="0029788F">
        <w:t xml:space="preserve"> =</w:t>
      </w:r>
      <w:r w:rsidR="006A3EB7" w:rsidRPr="0029788F">
        <w:t xml:space="preserve"> </w:t>
      </w:r>
      <w:r w:rsidR="006D0AE2" w:rsidRPr="00C02067">
        <w:t>{</w:t>
      </w:r>
      <w:r w:rsidR="006D0AE2" w:rsidRPr="00EB5A60">
        <w:rPr>
          <w:i/>
        </w:rPr>
        <w:t>a</w:t>
      </w:r>
      <w:r w:rsidR="006D0AE2" w:rsidRPr="001D732F">
        <w:t>,</w:t>
      </w:r>
      <w:r w:rsidR="006D0AE2" w:rsidRPr="00EB5A60">
        <w:rPr>
          <w:i/>
        </w:rPr>
        <w:t>b</w:t>
      </w:r>
      <w:r w:rsidR="006D0AE2" w:rsidRPr="001D732F">
        <w:t>,</w:t>
      </w:r>
      <w:r w:rsidR="006D0AE2" w:rsidRPr="00EB5A60">
        <w:rPr>
          <w:i/>
        </w:rPr>
        <w:t>c</w:t>
      </w:r>
      <w:r w:rsidR="006D0AE2" w:rsidRPr="001D732F">
        <w:t>,</w:t>
      </w:r>
      <w:r w:rsidR="006D0AE2" w:rsidRPr="00EB5A60">
        <w:rPr>
          <w:i/>
        </w:rPr>
        <w:t>d</w:t>
      </w:r>
      <w:r w:rsidR="006D0AE2" w:rsidRPr="001D732F">
        <w:t>,</w:t>
      </w:r>
      <w:r w:rsidR="006D0AE2" w:rsidRPr="00EB5A60">
        <w:rPr>
          <w:i/>
        </w:rPr>
        <w:t>e</w:t>
      </w:r>
      <w:r w:rsidR="006D0AE2" w:rsidRPr="001D732F">
        <w:t>,</w:t>
      </w:r>
      <w:r w:rsidR="006D0AE2" w:rsidRPr="00EB5A60">
        <w:rPr>
          <w:i/>
        </w:rPr>
        <w:t>f</w:t>
      </w:r>
      <w:r w:rsidR="006D0AE2" w:rsidRPr="001D732F">
        <w:t>,</w:t>
      </w:r>
      <w:r w:rsidR="006D0AE2" w:rsidRPr="00EB5A60">
        <w:rPr>
          <w:i/>
        </w:rPr>
        <w:t>g</w:t>
      </w:r>
      <w:r w:rsidR="006D0AE2" w:rsidRPr="001D732F">
        <w:t>,</w:t>
      </w:r>
      <w:r w:rsidR="006D0AE2" w:rsidRPr="00EB5A60">
        <w:rPr>
          <w:i/>
        </w:rPr>
        <w:t>h</w:t>
      </w:r>
      <w:r w:rsidR="006D0AE2" w:rsidRPr="001D732F">
        <w:t>,</w:t>
      </w:r>
      <w:r w:rsidR="006D0AE2" w:rsidRPr="00EB5A60">
        <w:rPr>
          <w:i/>
        </w:rPr>
        <w:t>i</w:t>
      </w:r>
      <w:r w:rsidR="006D0AE2" w:rsidRPr="001D732F">
        <w:t>,</w:t>
      </w:r>
      <w:r w:rsidR="006D0AE2" w:rsidRPr="00EB5A60">
        <w:rPr>
          <w:i/>
        </w:rPr>
        <w:t>j</w:t>
      </w:r>
      <w:r w:rsidR="006D0AE2" w:rsidRPr="001D732F">
        <w:t>,</w:t>
      </w:r>
      <w:r w:rsidR="006D0AE2" w:rsidRPr="00EB5A60">
        <w:rPr>
          <w:i/>
        </w:rPr>
        <w:t>k</w:t>
      </w:r>
      <w:r w:rsidR="006D0AE2" w:rsidRPr="001D732F">
        <w:t>,</w:t>
      </w:r>
      <w:r w:rsidR="006D0AE2" w:rsidRPr="00EB5A60">
        <w:rPr>
          <w:i/>
        </w:rPr>
        <w:t>l</w:t>
      </w:r>
      <w:r w:rsidR="006D0AE2" w:rsidRPr="001D732F">
        <w:t>,</w:t>
      </w:r>
      <w:r w:rsidR="006D0AE2" w:rsidRPr="00EB5A60">
        <w:rPr>
          <w:i/>
        </w:rPr>
        <w:t>m</w:t>
      </w:r>
      <w:r w:rsidR="006D0AE2" w:rsidRPr="001D732F">
        <w:t>,</w:t>
      </w:r>
      <w:r w:rsidR="006D0AE2" w:rsidRPr="00EB5A60">
        <w:rPr>
          <w:i/>
        </w:rPr>
        <w:t>n</w:t>
      </w:r>
      <w:r w:rsidR="006D0AE2" w:rsidRPr="001D732F">
        <w:t>,</w:t>
      </w:r>
      <w:r w:rsidR="006D0AE2" w:rsidRPr="00EB5A60">
        <w:rPr>
          <w:i/>
        </w:rPr>
        <w:t>o</w:t>
      </w:r>
      <w:r w:rsidR="006D0AE2" w:rsidRPr="00C02067">
        <w:t>}</w:t>
      </w:r>
      <w:r w:rsidR="00434126" w:rsidRPr="0029788F">
        <w:t>,</w:t>
      </w:r>
      <w:r w:rsidR="0047011C" w:rsidRPr="0029788F">
        <w:t xml:space="preserve"> </w:t>
      </w:r>
      <w:r w:rsidR="0047011C" w:rsidRPr="0029788F">
        <w:rPr>
          <w:i/>
        </w:rPr>
        <w:t>E</w:t>
      </w:r>
      <w:r w:rsidR="0047011C" w:rsidRPr="0029788F">
        <w:t xml:space="preserve"> = </w:t>
      </w:r>
      <w:r w:rsidR="006D0AE2" w:rsidRPr="00C02067">
        <w:t>{(</w:t>
      </w:r>
      <w:r w:rsidR="006D0AE2" w:rsidRPr="00EB5A60">
        <w:rPr>
          <w:i/>
        </w:rPr>
        <w:t>a,b</w:t>
      </w:r>
      <w:r w:rsidR="006D0AE2" w:rsidRPr="00C02067">
        <w:t>), (</w:t>
      </w:r>
      <w:r w:rsidR="006D0AE2" w:rsidRPr="00EB5A60">
        <w:rPr>
          <w:i/>
        </w:rPr>
        <w:t>a,c</w:t>
      </w:r>
      <w:r w:rsidR="006D0AE2" w:rsidRPr="00C02067">
        <w:t>), (</w:t>
      </w:r>
      <w:r w:rsidR="006D0AE2" w:rsidRPr="00EB5A60">
        <w:rPr>
          <w:i/>
        </w:rPr>
        <w:t>a,d</w:t>
      </w:r>
      <w:r w:rsidR="006D0AE2" w:rsidRPr="00C02067">
        <w:t>), (</w:t>
      </w:r>
      <w:r w:rsidR="006D0AE2" w:rsidRPr="00EB5A60">
        <w:rPr>
          <w:i/>
        </w:rPr>
        <w:t>b,e</w:t>
      </w:r>
      <w:r w:rsidR="006D0AE2" w:rsidRPr="00C02067">
        <w:t>), (</w:t>
      </w:r>
      <w:r w:rsidR="006D0AE2" w:rsidRPr="00EB5A60">
        <w:rPr>
          <w:i/>
        </w:rPr>
        <w:t>b,f</w:t>
      </w:r>
      <w:r w:rsidR="006D0AE2" w:rsidRPr="00C02067">
        <w:t xml:space="preserve">), </w:t>
      </w:r>
      <w:r w:rsidR="006D0AE2">
        <w:t>(</w:t>
      </w:r>
      <w:r w:rsidR="006D0AE2" w:rsidRPr="00A46D09">
        <w:rPr>
          <w:i/>
        </w:rPr>
        <w:t>c,d</w:t>
      </w:r>
      <w:r w:rsidR="006D0AE2">
        <w:t xml:space="preserve">), </w:t>
      </w:r>
      <w:r w:rsidR="006D0AE2" w:rsidRPr="00C02067">
        <w:t>(</w:t>
      </w:r>
      <w:r w:rsidR="006D0AE2" w:rsidRPr="00EB5A60">
        <w:rPr>
          <w:i/>
        </w:rPr>
        <w:t>c,f</w:t>
      </w:r>
      <w:r w:rsidR="006D0AE2" w:rsidRPr="00C02067">
        <w:t>), (</w:t>
      </w:r>
      <w:r w:rsidR="006D0AE2" w:rsidRPr="00EB5A60">
        <w:rPr>
          <w:i/>
        </w:rPr>
        <w:t>c,g</w:t>
      </w:r>
      <w:r w:rsidR="006D0AE2" w:rsidRPr="00C02067">
        <w:t>),</w:t>
      </w:r>
      <w:r w:rsidR="006D0AE2">
        <w:t xml:space="preserve"> (</w:t>
      </w:r>
      <w:r w:rsidR="006D0AE2" w:rsidRPr="00A46D09">
        <w:rPr>
          <w:i/>
        </w:rPr>
        <w:t>c,h</w:t>
      </w:r>
      <w:r w:rsidR="006D0AE2">
        <w:t>)</w:t>
      </w:r>
      <w:r w:rsidR="006D0AE2" w:rsidRPr="00C02067">
        <w:t xml:space="preserve"> (</w:t>
      </w:r>
      <w:r w:rsidR="006D0AE2" w:rsidRPr="00EB5A60">
        <w:rPr>
          <w:i/>
        </w:rPr>
        <w:t>d,h</w:t>
      </w:r>
      <w:r w:rsidR="006D0AE2" w:rsidRPr="00C02067">
        <w:t>), (</w:t>
      </w:r>
      <w:r w:rsidR="006D0AE2" w:rsidRPr="00EB5A60">
        <w:rPr>
          <w:i/>
        </w:rPr>
        <w:t>d,i</w:t>
      </w:r>
      <w:r w:rsidR="006D0AE2" w:rsidRPr="00C02067">
        <w:t>), (</w:t>
      </w:r>
      <w:r w:rsidR="006D0AE2" w:rsidRPr="00EB5A60">
        <w:rPr>
          <w:i/>
        </w:rPr>
        <w:t>f,j</w:t>
      </w:r>
      <w:r w:rsidR="006D0AE2" w:rsidRPr="00C02067">
        <w:t>), (</w:t>
      </w:r>
      <w:r w:rsidR="006D0AE2" w:rsidRPr="00EB5A60">
        <w:rPr>
          <w:i/>
        </w:rPr>
        <w:t>f,k</w:t>
      </w:r>
      <w:r w:rsidR="006D0AE2" w:rsidRPr="00C02067">
        <w:t>),</w:t>
      </w:r>
      <w:r w:rsidR="006D0AE2">
        <w:t xml:space="preserve"> (</w:t>
      </w:r>
      <w:r w:rsidR="006D0AE2" w:rsidRPr="00A46D09">
        <w:rPr>
          <w:i/>
        </w:rPr>
        <w:t>f,l</w:t>
      </w:r>
      <w:r w:rsidR="006D0AE2">
        <w:t>)</w:t>
      </w:r>
      <w:r w:rsidR="006D0AE2" w:rsidRPr="00C02067">
        <w:t xml:space="preserve"> (</w:t>
      </w:r>
      <w:r w:rsidR="006D0AE2" w:rsidRPr="00EB5A60">
        <w:rPr>
          <w:i/>
        </w:rPr>
        <w:t>g,l</w:t>
      </w:r>
      <w:r w:rsidR="006D0AE2" w:rsidRPr="00C02067">
        <w:t>), (</w:t>
      </w:r>
      <w:r w:rsidR="006D0AE2" w:rsidRPr="00EB5A60">
        <w:rPr>
          <w:i/>
        </w:rPr>
        <w:t>h,l</w:t>
      </w:r>
      <w:r w:rsidR="006D0AE2" w:rsidRPr="00C02067">
        <w:t>), (</w:t>
      </w:r>
      <w:r w:rsidR="006D0AE2" w:rsidRPr="00EB5A60">
        <w:rPr>
          <w:i/>
        </w:rPr>
        <w:t>h</w:t>
      </w:r>
      <w:smartTag w:uri="schemas-tilde-lv/tildestengine" w:element="metric2">
        <w:smartTagPr>
          <w:attr w:name="metric_value" w:val="."/>
        </w:smartTagPr>
        <w:r w:rsidR="006D0AE2" w:rsidRPr="00EB5A60">
          <w:rPr>
            <w:i/>
          </w:rPr>
          <w:t>,m</w:t>
        </w:r>
      </w:smartTag>
      <w:r w:rsidR="006D0AE2" w:rsidRPr="00C02067">
        <w:t>), (</w:t>
      </w:r>
      <w:r w:rsidR="006D0AE2" w:rsidRPr="00EB5A60">
        <w:rPr>
          <w:i/>
        </w:rPr>
        <w:t>h,n</w:t>
      </w:r>
      <w:r w:rsidR="006D0AE2" w:rsidRPr="00C02067">
        <w:t>), (</w:t>
      </w:r>
      <w:r w:rsidR="006D0AE2" w:rsidRPr="00EB5A60">
        <w:rPr>
          <w:i/>
        </w:rPr>
        <w:t>i,n</w:t>
      </w:r>
      <w:r w:rsidR="006D0AE2" w:rsidRPr="00C02067">
        <w:t>),(</w:t>
      </w:r>
      <w:r w:rsidR="006D0AE2" w:rsidRPr="00EB5A60">
        <w:rPr>
          <w:i/>
        </w:rPr>
        <w:t>i,o</w:t>
      </w:r>
      <w:r w:rsidR="006D0AE2" w:rsidRPr="00C02067">
        <w:t>)}</w:t>
      </w:r>
    </w:p>
    <w:p w:rsidR="00342020" w:rsidRPr="0029788F" w:rsidRDefault="008451EA" w:rsidP="00E03E36">
      <w:pPr>
        <w:pStyle w:val="Paviliustracija"/>
        <w:rPr>
          <w:lang w:val="en-GB"/>
        </w:rPr>
      </w:pPr>
      <w:r w:rsidRPr="00854CB9">
        <w:rPr>
          <w:noProof/>
          <w:lang w:val="lt-LT" w:eastAsia="lt-LT"/>
        </w:rPr>
        <w:drawing>
          <wp:inline distT="0" distB="0" distL="0" distR="0">
            <wp:extent cx="4636770" cy="2362200"/>
            <wp:effectExtent l="0" t="0" r="0" b="0"/>
            <wp:docPr id="243" name="Picture 44"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9-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6770" cy="2362200"/>
                    </a:xfrm>
                    <a:prstGeom prst="rect">
                      <a:avLst/>
                    </a:prstGeom>
                    <a:noFill/>
                    <a:ln>
                      <a:noFill/>
                    </a:ln>
                  </pic:spPr>
                </pic:pic>
              </a:graphicData>
            </a:graphic>
          </wp:inline>
        </w:drawing>
      </w:r>
    </w:p>
    <w:p w:rsidR="00C119BA" w:rsidRPr="0029788F" w:rsidRDefault="0069020B" w:rsidP="00033D03">
      <w:pPr>
        <w:pStyle w:val="Pavaprasymas"/>
      </w:pPr>
      <w:r w:rsidRPr="0029788F">
        <w:t>Fig. 9.9</w:t>
      </w:r>
      <w:r w:rsidR="00061E29" w:rsidRPr="0029788F">
        <w:t xml:space="preserve">. </w:t>
      </w:r>
      <w:r w:rsidRPr="0029788F">
        <w:t>Search tree</w:t>
      </w:r>
      <w:r w:rsidR="00BA52AA" w:rsidRPr="0029788F">
        <w:t xml:space="preserve"> from </w:t>
      </w:r>
      <w:r w:rsidR="00BA52AA" w:rsidRPr="0029788F">
        <w:rPr>
          <w:i/>
        </w:rPr>
        <w:t>a</w:t>
      </w:r>
      <w:r w:rsidR="00BA52AA" w:rsidRPr="0029788F">
        <w:t xml:space="preserve"> to </w:t>
      </w:r>
      <w:r w:rsidR="00BA52AA" w:rsidRPr="0029788F">
        <w:rPr>
          <w:i/>
        </w:rPr>
        <w:t>h</w:t>
      </w:r>
      <w:r w:rsidR="00BA52AA" w:rsidRPr="0029788F">
        <w:t xml:space="preserve"> </w:t>
      </w:r>
      <w:r w:rsidR="00106722" w:rsidRPr="0029788F">
        <w:t xml:space="preserve">in the graph, which is </w:t>
      </w:r>
      <w:r w:rsidR="00BA52AA" w:rsidRPr="0029788F">
        <w:t>shown in Fig. 9.8</w:t>
      </w:r>
    </w:p>
    <w:p w:rsidR="00713DB9" w:rsidRPr="0029788F" w:rsidRDefault="0069020B" w:rsidP="007E2721">
      <w:pPr>
        <w:pStyle w:val="Tekstas"/>
      </w:pPr>
      <w:r w:rsidRPr="0029788F">
        <w:t>T</w:t>
      </w:r>
      <w:r w:rsidR="00BA52AA" w:rsidRPr="0029788F">
        <w:t xml:space="preserve">he </w:t>
      </w:r>
      <w:r w:rsidR="006D0AE2">
        <w:t xml:space="preserve">lists OPEN and CLOSED can be comprised by </w:t>
      </w:r>
      <w:r w:rsidR="00BA52AA" w:rsidRPr="0029788F">
        <w:t xml:space="preserve">the </w:t>
      </w:r>
      <w:r w:rsidR="006D0AE2">
        <w:t xml:space="preserve">so called </w:t>
      </w:r>
      <w:r w:rsidRPr="0029788F">
        <w:t>“</w:t>
      </w:r>
      <w:r w:rsidR="00BA52AA" w:rsidRPr="0029788F">
        <w:t>fron</w:t>
      </w:r>
      <w:r w:rsidRPr="0029788F">
        <w:t>t</w:t>
      </w:r>
      <w:r w:rsidR="00690F4F">
        <w:t>ier</w:t>
      </w:r>
      <w:r w:rsidRPr="0029788F">
        <w:t>”</w:t>
      </w:r>
      <w:r w:rsidR="00BA52AA" w:rsidRPr="0029788F">
        <w:t xml:space="preserve"> notation</w:t>
      </w:r>
      <w:r w:rsidR="00713DB9" w:rsidRPr="0029788F">
        <w:t>:</w:t>
      </w:r>
    </w:p>
    <w:p w:rsidR="00713DB9" w:rsidRPr="0029788F" w:rsidRDefault="00713DB9" w:rsidP="00E03E36">
      <w:pPr>
        <w:pStyle w:val="Math"/>
        <w:rPr>
          <w:lang w:val="en-GB"/>
        </w:rPr>
      </w:pPr>
      <w:r w:rsidRPr="0029788F">
        <w:rPr>
          <w:strike/>
          <w:szCs w:val="24"/>
          <w:lang w:val="en-GB"/>
        </w:rPr>
        <w:t>a</w:t>
      </w:r>
      <w:r w:rsidRPr="0029788F">
        <w:rPr>
          <w:lang w:val="en-GB"/>
        </w:rPr>
        <w:t xml:space="preserve">, </w:t>
      </w:r>
      <w:r w:rsidRPr="0029788F">
        <w:rPr>
          <w:strike/>
          <w:szCs w:val="24"/>
          <w:lang w:val="en-GB"/>
        </w:rPr>
        <w:t>b</w:t>
      </w:r>
      <w:r w:rsidRPr="0029788F">
        <w:rPr>
          <w:lang w:val="en-GB"/>
        </w:rPr>
        <w:t xml:space="preserve">, </w:t>
      </w:r>
      <w:r w:rsidRPr="0029788F">
        <w:rPr>
          <w:strike/>
          <w:szCs w:val="24"/>
          <w:lang w:val="en-GB"/>
        </w:rPr>
        <w:t>c</w:t>
      </w:r>
      <w:r w:rsidRPr="0029788F">
        <w:rPr>
          <w:lang w:val="en-GB"/>
        </w:rPr>
        <w:t xml:space="preserve">, </w:t>
      </w:r>
      <w:r w:rsidRPr="0029788F">
        <w:rPr>
          <w:strike/>
          <w:szCs w:val="24"/>
          <w:lang w:val="en-GB"/>
        </w:rPr>
        <w:t>d</w:t>
      </w:r>
      <w:r w:rsidRPr="0029788F">
        <w:rPr>
          <w:lang w:val="en-GB"/>
        </w:rPr>
        <w:t xml:space="preserve">, </w:t>
      </w:r>
      <w:r w:rsidRPr="0029788F">
        <w:rPr>
          <w:strike/>
          <w:szCs w:val="24"/>
          <w:lang w:val="en-GB"/>
        </w:rPr>
        <w:t>e</w:t>
      </w:r>
      <w:r w:rsidRPr="0029788F">
        <w:rPr>
          <w:lang w:val="en-GB"/>
        </w:rPr>
        <w:t xml:space="preserve">, </w:t>
      </w:r>
      <w:r w:rsidRPr="0029788F">
        <w:rPr>
          <w:strike/>
          <w:szCs w:val="24"/>
          <w:lang w:val="en-GB"/>
        </w:rPr>
        <w:t>f</w:t>
      </w:r>
      <w:r w:rsidRPr="0029788F">
        <w:rPr>
          <w:lang w:val="en-GB"/>
        </w:rPr>
        <w:t xml:space="preserve">, </w:t>
      </w:r>
      <w:r w:rsidRPr="0029788F">
        <w:rPr>
          <w:strike/>
          <w:szCs w:val="24"/>
          <w:lang w:val="en-GB"/>
        </w:rPr>
        <w:t>g</w:t>
      </w:r>
      <w:r w:rsidRPr="0029788F">
        <w:rPr>
          <w:lang w:val="en-GB"/>
        </w:rPr>
        <w:t xml:space="preserve">, </w:t>
      </w:r>
      <w:r w:rsidRPr="0029788F">
        <w:rPr>
          <w:strike/>
          <w:szCs w:val="24"/>
          <w:lang w:val="en-GB"/>
        </w:rPr>
        <w:t>h</w:t>
      </w:r>
      <w:r w:rsidRPr="0029788F">
        <w:rPr>
          <w:lang w:val="en-GB"/>
        </w:rPr>
        <w:t xml:space="preserve">, </w:t>
      </w:r>
      <w:r w:rsidRPr="0029788F">
        <w:rPr>
          <w:szCs w:val="24"/>
          <w:lang w:val="en-GB"/>
        </w:rPr>
        <w:t>i</w:t>
      </w:r>
      <w:r w:rsidRPr="0029788F">
        <w:rPr>
          <w:lang w:val="en-GB"/>
        </w:rPr>
        <w:t xml:space="preserve">, </w:t>
      </w:r>
      <w:r w:rsidRPr="0029788F">
        <w:rPr>
          <w:szCs w:val="24"/>
          <w:lang w:val="en-GB"/>
        </w:rPr>
        <w:t>j</w:t>
      </w:r>
      <w:r w:rsidR="007E13EB" w:rsidRPr="0029788F">
        <w:rPr>
          <w:lang w:val="en-GB"/>
        </w:rPr>
        <w:t>, k, l</w:t>
      </w:r>
    </w:p>
    <w:p w:rsidR="004F1206" w:rsidRPr="0029788F" w:rsidRDefault="00213FE5" w:rsidP="00CF27E9">
      <w:pPr>
        <w:pStyle w:val="Heading1"/>
      </w:pPr>
      <w:bookmarkStart w:id="48" w:name="_Toc154287586"/>
      <w:bookmarkStart w:id="49" w:name="_Toc154312050"/>
      <w:bookmarkStart w:id="50" w:name="_Toc3642543"/>
      <w:r>
        <w:lastRenderedPageBreak/>
        <w:t>Shortest path p</w:t>
      </w:r>
      <w:r w:rsidR="00476E28">
        <w:t>roblem in</w:t>
      </w:r>
      <w:r w:rsidR="00F33CC3">
        <w:t xml:space="preserve"> </w:t>
      </w:r>
      <w:r w:rsidR="00FB5A1E">
        <w:t xml:space="preserve">a </w:t>
      </w:r>
      <w:r>
        <w:t>graph with e</w:t>
      </w:r>
      <w:r w:rsidR="00513081">
        <w:t xml:space="preserve">dge </w:t>
      </w:r>
      <w:bookmarkEnd w:id="48"/>
      <w:bookmarkEnd w:id="49"/>
      <w:r>
        <w:t>w</w:t>
      </w:r>
      <w:r w:rsidR="006C1B0C">
        <w:t>eights</w:t>
      </w:r>
      <w:bookmarkEnd w:id="50"/>
    </w:p>
    <w:p w:rsidR="00426602" w:rsidRDefault="002B214F" w:rsidP="00AB1A7B">
      <w:pPr>
        <w:pStyle w:val="Tekstasneatitrauktas"/>
      </w:pPr>
      <w:r w:rsidRPr="0029788F">
        <w:t xml:space="preserve">Suppose </w:t>
      </w:r>
      <w:r w:rsidR="00333C41">
        <w:t xml:space="preserve">a </w:t>
      </w:r>
      <w:r w:rsidRPr="0029788F">
        <w:t xml:space="preserve">graph </w:t>
      </w:r>
      <w:r w:rsidR="00333C41">
        <w:t xml:space="preserve">with </w:t>
      </w:r>
      <w:r w:rsidRPr="0029788F">
        <w:t xml:space="preserve">nonnegative </w:t>
      </w:r>
      <w:r w:rsidR="00333C41">
        <w:t>edge weights</w:t>
      </w:r>
      <w:r w:rsidR="00106722" w:rsidRPr="0029788F">
        <w:t>. We provide an algorithm to se</w:t>
      </w:r>
      <w:r w:rsidRPr="0029788F">
        <w:t>ar</w:t>
      </w:r>
      <w:r w:rsidR="00106722" w:rsidRPr="0029788F">
        <w:t xml:space="preserve">ch for the shortest path from an </w:t>
      </w:r>
      <w:r w:rsidR="00AB1A7B" w:rsidRPr="0029788F">
        <w:t>initial</w:t>
      </w:r>
      <w:r w:rsidR="00106722" w:rsidRPr="0029788F">
        <w:t xml:space="preserve"> node </w:t>
      </w:r>
      <w:r w:rsidR="009A129D" w:rsidRPr="009A129D">
        <w:rPr>
          <w:i/>
        </w:rPr>
        <w:t>s</w:t>
      </w:r>
      <w:r w:rsidR="009A129D">
        <w:t xml:space="preserve"> </w:t>
      </w:r>
      <w:r w:rsidR="00106722" w:rsidRPr="0029788F">
        <w:t>to a terminal node</w:t>
      </w:r>
      <w:r w:rsidR="009A129D">
        <w:t xml:space="preserve"> </w:t>
      </w:r>
      <w:r w:rsidR="009A129D" w:rsidRPr="009A129D">
        <w:rPr>
          <w:i/>
        </w:rPr>
        <w:t>t</w:t>
      </w:r>
      <w:r w:rsidR="00106722" w:rsidRPr="0029788F">
        <w:t>. This is a classi</w:t>
      </w:r>
      <w:r w:rsidRPr="0029788F">
        <w:t>c</w:t>
      </w:r>
      <w:r w:rsidR="00106722" w:rsidRPr="0029788F">
        <w:t xml:space="preserve"> algorithm and is presented in</w:t>
      </w:r>
      <w:r w:rsidR="00713DB9" w:rsidRPr="0029788F">
        <w:t xml:space="preserve"> </w:t>
      </w:r>
      <w:r w:rsidR="00106722" w:rsidRPr="0029788F">
        <w:t xml:space="preserve">textbooks, see e.g. </w:t>
      </w:r>
      <w:r w:rsidR="00CC1BB2">
        <w:t>(</w:t>
      </w:r>
      <w:r w:rsidR="00713DB9" w:rsidRPr="0029788F">
        <w:t>Hunt 1978</w:t>
      </w:r>
      <w:r w:rsidR="00CC1BB2">
        <w:t>, 10.1.2)</w:t>
      </w:r>
      <w:r w:rsidR="00713DB9" w:rsidRPr="0029788F">
        <w:t>.</w:t>
      </w:r>
      <w:r w:rsidRPr="0029788F">
        <w:t xml:space="preserve"> </w:t>
      </w:r>
      <w:r w:rsidR="00426602" w:rsidRPr="00333C41">
        <w:t xml:space="preserve">When each edge </w:t>
      </w:r>
      <w:r w:rsidR="00426602">
        <w:t xml:space="preserve">in the graph has unit weight 1, </w:t>
      </w:r>
      <w:r w:rsidR="00426602" w:rsidRPr="00333C41">
        <w:t>this is equivalent to finding the path with fewest edges</w:t>
      </w:r>
      <w:r w:rsidR="00426602">
        <w:t xml:space="preserve"> (see previous section)</w:t>
      </w:r>
      <w:r w:rsidR="00426602" w:rsidRPr="00333C41">
        <w:t>.</w:t>
      </w:r>
    </w:p>
    <w:p w:rsidR="00713DB9" w:rsidRDefault="002B214F" w:rsidP="00426602">
      <w:pPr>
        <w:pStyle w:val="Tekstas"/>
      </w:pPr>
      <w:r w:rsidRPr="0029788F">
        <w:t>This algorithm is a variation of</w:t>
      </w:r>
      <w:r w:rsidR="003B133F" w:rsidRPr="0029788F">
        <w:t xml:space="preserve"> Dijkstra’s algorithm which</w:t>
      </w:r>
      <w:r w:rsidR="00106722" w:rsidRPr="0029788F">
        <w:t xml:space="preserve"> </w:t>
      </w:r>
      <w:r w:rsidR="003B133F" w:rsidRPr="0029788F">
        <w:t>is conceived by Dutch computer scientist Edsger Dijkstra in 1956</w:t>
      </w:r>
      <w:r w:rsidR="00426602">
        <w:t>. Dijkstra’</w:t>
      </w:r>
      <w:r w:rsidR="00426602" w:rsidRPr="00426602">
        <w:t xml:space="preserve">s algorithm to </w:t>
      </w:r>
      <w:r w:rsidR="00426602">
        <w:t xml:space="preserve">find the shortest path between </w:t>
      </w:r>
      <w:r w:rsidR="00426602" w:rsidRPr="00426602">
        <w:rPr>
          <w:i/>
        </w:rPr>
        <w:t>s</w:t>
      </w:r>
      <w:r w:rsidR="00426602">
        <w:t xml:space="preserve"> and </w:t>
      </w:r>
      <w:r w:rsidR="00426602" w:rsidRPr="00426602">
        <w:rPr>
          <w:i/>
        </w:rPr>
        <w:t>t</w:t>
      </w:r>
      <w:r w:rsidR="00426602">
        <w:t xml:space="preserve"> starts from </w:t>
      </w:r>
      <w:r w:rsidR="00426602" w:rsidRPr="00426602">
        <w:rPr>
          <w:i/>
        </w:rPr>
        <w:t>s</w:t>
      </w:r>
      <w:r w:rsidR="00426602">
        <w:t xml:space="preserve">, </w:t>
      </w:r>
      <w:r w:rsidR="00426602" w:rsidRPr="00426602">
        <w:t>picks the unvisited vertex with the lowest distance, calculates the distance through it to each unvisited neighbo</w:t>
      </w:r>
      <w:r w:rsidR="00426602">
        <w:t>u</w:t>
      </w:r>
      <w:r w:rsidR="00426602" w:rsidRPr="00426602">
        <w:t>r, and updates the neighbo</w:t>
      </w:r>
      <w:r w:rsidR="00426602">
        <w:t>ur’s distance if smaller,</w:t>
      </w:r>
      <w:r w:rsidR="00426602" w:rsidRPr="00426602">
        <w:t xml:space="preserve"> </w:t>
      </w:r>
      <w:r w:rsidRPr="0029788F">
        <w:t xml:space="preserve">see </w:t>
      </w:r>
      <w:hyperlink r:id="rId72" w:history="1">
        <w:r w:rsidR="00470290" w:rsidRPr="00611286">
          <w:rPr>
            <w:rStyle w:val="Hyperlink"/>
          </w:rPr>
          <w:t>https://en.wikipedia.org/wiki/Dijkstra%27s_algorithm</w:t>
        </w:r>
      </w:hyperlink>
      <w:r w:rsidR="00470290">
        <w:t xml:space="preserve">. </w:t>
      </w:r>
    </w:p>
    <w:p w:rsidR="00513081" w:rsidRDefault="00513081" w:rsidP="00513081">
      <w:pPr>
        <w:pStyle w:val="Tekstas"/>
        <w:spacing w:before="240"/>
      </w:pPr>
      <w:r>
        <w:t xml:space="preserve">INPUT: 1) a graph </w:t>
      </w:r>
      <w:r w:rsidR="00070DE3" w:rsidRPr="00070DE3">
        <w:rPr>
          <w:i/>
        </w:rPr>
        <w:t>G</w:t>
      </w:r>
      <w:r w:rsidR="00070DE3">
        <w:t xml:space="preserve"> </w:t>
      </w:r>
      <w:r w:rsidR="00642298">
        <w:t>with edge weights</w:t>
      </w:r>
      <w:r w:rsidR="00333C41">
        <w:t>; 2) a starting</w:t>
      </w:r>
      <w:r>
        <w:t xml:space="preserve"> node</w:t>
      </w:r>
      <w:r w:rsidR="00290A04">
        <w:t xml:space="preserve"> </w:t>
      </w:r>
      <w:r w:rsidR="00290A04" w:rsidRPr="00290A04">
        <w:rPr>
          <w:i/>
        </w:rPr>
        <w:t>s</w:t>
      </w:r>
      <w:r>
        <w:t>; 3) a terminal node</w:t>
      </w:r>
      <w:r w:rsidR="009A129D">
        <w:t xml:space="preserve"> </w:t>
      </w:r>
      <w:r w:rsidR="009A129D" w:rsidRPr="009A129D">
        <w:rPr>
          <w:i/>
        </w:rPr>
        <w:t>t</w:t>
      </w:r>
      <w:r>
        <w:t>.</w:t>
      </w:r>
    </w:p>
    <w:p w:rsidR="00513081" w:rsidRDefault="00513081" w:rsidP="00513081">
      <w:pPr>
        <w:pStyle w:val="Tekstas"/>
      </w:pPr>
      <w:r>
        <w:t>OUTPUT: the sho</w:t>
      </w:r>
      <w:r w:rsidR="00333C41">
        <w:t xml:space="preserve">rtest path from </w:t>
      </w:r>
      <w:r w:rsidR="00333C41" w:rsidRPr="00333C41">
        <w:rPr>
          <w:i/>
        </w:rPr>
        <w:t>s</w:t>
      </w:r>
      <w:r w:rsidR="00333C41">
        <w:t xml:space="preserve"> to </w:t>
      </w:r>
      <w:r w:rsidR="00333C41" w:rsidRPr="00333C41">
        <w:rPr>
          <w:i/>
        </w:rPr>
        <w:t>t</w:t>
      </w:r>
      <w:r>
        <w:t>.</w:t>
      </w:r>
    </w:p>
    <w:p w:rsidR="00F718F5" w:rsidRDefault="00ED1109" w:rsidP="00874F8A">
      <w:pPr>
        <w:pStyle w:val="Tekstas"/>
        <w:spacing w:before="120"/>
      </w:pPr>
      <w:r>
        <w:t xml:space="preserve">Initially the lists </w:t>
      </w:r>
      <w:r w:rsidR="00F718F5">
        <w:t>OPEN and CLOSED are empty.</w:t>
      </w:r>
    </w:p>
    <w:p w:rsidR="00513081" w:rsidRDefault="00333C41" w:rsidP="00256749">
      <w:pPr>
        <w:pStyle w:val="Tekstasnumbered"/>
        <w:numPr>
          <w:ilvl w:val="0"/>
          <w:numId w:val="31"/>
        </w:numPr>
      </w:pPr>
      <w:r>
        <w:t>Add the starting</w:t>
      </w:r>
      <w:r w:rsidR="00095093">
        <w:t xml:space="preserve"> node </w:t>
      </w:r>
      <w:r w:rsidRPr="00333C41">
        <w:rPr>
          <w:i/>
        </w:rPr>
        <w:t>s</w:t>
      </w:r>
      <w:r>
        <w:t xml:space="preserve"> </w:t>
      </w:r>
      <w:r w:rsidR="00095093">
        <w:t>to OPEN.</w:t>
      </w:r>
    </w:p>
    <w:p w:rsidR="00513081" w:rsidRPr="006A327B" w:rsidRDefault="00513081" w:rsidP="00256749">
      <w:pPr>
        <w:pStyle w:val="Tekstasnumbered"/>
        <w:numPr>
          <w:ilvl w:val="0"/>
          <w:numId w:val="31"/>
        </w:numPr>
      </w:pPr>
      <w:r>
        <w:t>If OPEN is empty then there is no path</w:t>
      </w:r>
      <w:r w:rsidR="00F52114">
        <w:t xml:space="preserve">. </w:t>
      </w:r>
      <w:r>
        <w:t xml:space="preserve">Return FAIL. This happens in the case of a </w:t>
      </w:r>
      <w:r w:rsidR="00333C41">
        <w:t>dis</w:t>
      </w:r>
      <w:r>
        <w:t>connected graph.</w:t>
      </w:r>
    </w:p>
    <w:p w:rsidR="00513081" w:rsidRDefault="00513081" w:rsidP="00256749">
      <w:pPr>
        <w:pStyle w:val="Tekstasnumbered"/>
        <w:numPr>
          <w:ilvl w:val="0"/>
          <w:numId w:val="31"/>
        </w:numPr>
      </w:pPr>
      <w:r>
        <w:t xml:space="preserve">Close the </w:t>
      </w:r>
      <w:r w:rsidRPr="00CA191E">
        <w:rPr>
          <w:b/>
        </w:rPr>
        <w:t>first</w:t>
      </w:r>
      <w:r>
        <w:t xml:space="preserve"> node </w:t>
      </w:r>
      <w:r w:rsidR="00747783" w:rsidRPr="005570F3">
        <w:rPr>
          <w:i/>
        </w:rPr>
        <w:t>n</w:t>
      </w:r>
      <w:r w:rsidR="00747783">
        <w:t xml:space="preserve"> </w:t>
      </w:r>
      <w:r>
        <w:t>from OPEN</w:t>
      </w:r>
      <w:r w:rsidR="00747783">
        <w:t xml:space="preserve">: </w:t>
      </w:r>
      <w:r>
        <w:t>move it from OPEN to CLOSED</w:t>
      </w:r>
      <w:r w:rsidR="00747783">
        <w:t xml:space="preserve">. Here </w:t>
      </w:r>
      <w:r w:rsidR="00747783" w:rsidRPr="005570F3">
        <w:rPr>
          <w:i/>
        </w:rPr>
        <w:t>n</w:t>
      </w:r>
      <w:r w:rsidR="00095093">
        <w:t xml:space="preserve"> is the node with the shortest</w:t>
      </w:r>
      <w:r w:rsidR="00F86256">
        <w:t xml:space="preserve"> distance</w:t>
      </w:r>
      <w:r w:rsidR="00747783">
        <w:t xml:space="preserve"> </w:t>
      </w:r>
      <w:r w:rsidR="00333C41">
        <w:t xml:space="preserve">from </w:t>
      </w:r>
      <w:r w:rsidR="00333C41" w:rsidRPr="00333C41">
        <w:rPr>
          <w:i/>
        </w:rPr>
        <w:t>s</w:t>
      </w:r>
      <w:r w:rsidR="00747783">
        <w:t>.</w:t>
      </w:r>
      <w:r>
        <w:t xml:space="preserve"> </w:t>
      </w:r>
      <w:r w:rsidR="00747783">
        <w:t>(OPEN is sorted in this way</w:t>
      </w:r>
      <w:r w:rsidR="00333C41">
        <w:t>.)</w:t>
      </w:r>
      <w:r w:rsidR="00747783">
        <w:t xml:space="preserve"> </w:t>
      </w:r>
      <w:r>
        <w:t xml:space="preserve">If </w:t>
      </w:r>
      <w:r w:rsidRPr="005570F3">
        <w:rPr>
          <w:i/>
        </w:rPr>
        <w:t>n</w:t>
      </w:r>
      <w:r w:rsidR="00292BF8">
        <w:t xml:space="preserve"> is the terminal node</w:t>
      </w:r>
      <w:r w:rsidR="00095093">
        <w:t xml:space="preserve"> then collect the path and return it</w:t>
      </w:r>
      <w:r>
        <w:t>.</w:t>
      </w:r>
    </w:p>
    <w:p w:rsidR="00747783" w:rsidRPr="00747783" w:rsidRDefault="00513081" w:rsidP="00256749">
      <w:pPr>
        <w:pStyle w:val="Tekstasnumbered"/>
        <w:numPr>
          <w:ilvl w:val="0"/>
          <w:numId w:val="31"/>
        </w:numPr>
      </w:pPr>
      <w:r>
        <w:t xml:space="preserve">Take the set </w:t>
      </w:r>
      <w:r w:rsidRPr="00256749">
        <w:rPr>
          <w:i/>
        </w:rPr>
        <w:t>S</w:t>
      </w:r>
      <w:r>
        <w:t>(</w:t>
      </w:r>
      <w:r w:rsidRPr="00256749">
        <w:rPr>
          <w:i/>
        </w:rPr>
        <w:t>n</w:t>
      </w:r>
      <w:r w:rsidR="00256749">
        <w:t>) of nodes adjacent to</w:t>
      </w:r>
      <w:r>
        <w:t xml:space="preserve"> </w:t>
      </w:r>
      <w:r w:rsidRPr="00256749">
        <w:rPr>
          <w:i/>
        </w:rPr>
        <w:t>n</w:t>
      </w:r>
      <w:r>
        <w:t xml:space="preserve">. </w:t>
      </w:r>
      <w:r w:rsidR="009E78A1">
        <w:t xml:space="preserve">For each </w:t>
      </w:r>
      <w:r w:rsidR="009E78A1" w:rsidRPr="00256749">
        <w:rPr>
          <w:i/>
        </w:rPr>
        <w:t>n*</w:t>
      </w:r>
      <w:r w:rsidR="009E78A1">
        <w:t xml:space="preserve"> from</w:t>
      </w:r>
      <w:r w:rsidR="009E78A1" w:rsidRPr="00C02067">
        <w:t xml:space="preserve"> </w:t>
      </w:r>
      <w:r w:rsidR="009E78A1" w:rsidRPr="00256749">
        <w:rPr>
          <w:i/>
        </w:rPr>
        <w:t>S</w:t>
      </w:r>
      <w:r w:rsidR="009E78A1" w:rsidRPr="00C02067">
        <w:t>(</w:t>
      </w:r>
      <w:r w:rsidR="009E78A1" w:rsidRPr="00256749">
        <w:rPr>
          <w:i/>
        </w:rPr>
        <w:t>n</w:t>
      </w:r>
      <w:r w:rsidR="009E78A1" w:rsidRPr="00C02067">
        <w:t>)</w:t>
      </w:r>
      <w:r w:rsidR="00256749">
        <w:t>,</w:t>
      </w:r>
      <w:r w:rsidR="009E78A1">
        <w:t xml:space="preserve"> </w:t>
      </w:r>
      <w:r w:rsidR="00C51AA3">
        <w:t>which does not ap</w:t>
      </w:r>
      <w:r w:rsidR="00290A04">
        <w:t>pear in CLOSED</w:t>
      </w:r>
      <w:r w:rsidR="00256749">
        <w:t>,</w:t>
      </w:r>
      <w:r w:rsidR="00290A04">
        <w:t xml:space="preserve"> </w:t>
      </w:r>
      <w:r w:rsidR="009E78A1">
        <w:t>cal</w:t>
      </w:r>
      <w:r w:rsidR="00290A04">
        <w:t xml:space="preserve">culate </w:t>
      </w:r>
      <w:r w:rsidR="00F86256">
        <w:t>its distance</w:t>
      </w:r>
      <w:r w:rsidR="00964682">
        <w:t xml:space="preserve"> and add it to OPEN</w:t>
      </w:r>
      <w:r w:rsidR="009E78A1">
        <w:t xml:space="preserve">. Formally, </w:t>
      </w:r>
      <w:r w:rsidR="009E78A1" w:rsidRPr="00C02067">
        <w:sym w:font="Symbol" w:char="F022"/>
      </w:r>
      <w:r w:rsidR="009E78A1" w:rsidRPr="00256749">
        <w:rPr>
          <w:i/>
        </w:rPr>
        <w:t>n*</w:t>
      </w:r>
      <w:r w:rsidR="009E78A1" w:rsidRPr="00C02067">
        <w:t> </w:t>
      </w:r>
      <w:r w:rsidR="009E78A1" w:rsidRPr="00C02067">
        <w:sym w:font="Symbol" w:char="F0CE"/>
      </w:r>
      <w:r w:rsidR="009E78A1" w:rsidRPr="00C02067">
        <w:t> </w:t>
      </w:r>
      <w:r w:rsidR="009E78A1" w:rsidRPr="00256749">
        <w:rPr>
          <w:i/>
        </w:rPr>
        <w:t>S</w:t>
      </w:r>
      <w:r w:rsidR="009E78A1" w:rsidRPr="00C02067">
        <w:t>(</w:t>
      </w:r>
      <w:r w:rsidR="009E78A1" w:rsidRPr="00256749">
        <w:rPr>
          <w:i/>
        </w:rPr>
        <w:t>n</w:t>
      </w:r>
      <w:r w:rsidR="009E78A1">
        <w:t>)/CLOSED</w:t>
      </w:r>
      <w:r w:rsidR="00964682">
        <w:t xml:space="preserve">, OPEN :=OPEN </w:t>
      </w:r>
      <w:r w:rsidR="00964682" w:rsidRPr="00C02067">
        <w:sym w:font="Symbol" w:char="F0C8"/>
      </w:r>
      <w:r w:rsidR="00964682">
        <w:t xml:space="preserve"> </w:t>
      </w:r>
      <w:r w:rsidR="00964682" w:rsidRPr="00AD7A72">
        <w:rPr>
          <w:i/>
        </w:rPr>
        <w:t>S</w:t>
      </w:r>
      <w:r w:rsidR="00964682">
        <w:t>(</w:t>
      </w:r>
      <w:r w:rsidR="00964682" w:rsidRPr="00AD7A72">
        <w:rPr>
          <w:i/>
        </w:rPr>
        <w:t>n</w:t>
      </w:r>
      <w:r w:rsidR="00964682">
        <w:t xml:space="preserve">)/CLOSED, </w:t>
      </w:r>
      <w:r w:rsidR="00256749">
        <w:t>assign</w:t>
      </w:r>
      <w:r w:rsidR="000855BC">
        <w:t xml:space="preserve"> </w:t>
      </w:r>
      <w:r w:rsidR="00E53F48">
        <w:rPr>
          <w:i/>
        </w:rPr>
        <w:t>pathweight</w:t>
      </w:r>
      <w:r w:rsidR="009E78A1" w:rsidRPr="00C02067">
        <w:t>(</w:t>
      </w:r>
      <w:r w:rsidR="009E78A1" w:rsidRPr="00256749">
        <w:rPr>
          <w:i/>
        </w:rPr>
        <w:t>s</w:t>
      </w:r>
      <w:r w:rsidR="009E78A1">
        <w:t>,</w:t>
      </w:r>
      <w:r w:rsidR="009E78A1" w:rsidRPr="00256749">
        <w:rPr>
          <w:i/>
        </w:rPr>
        <w:t>n*</w:t>
      </w:r>
      <w:r w:rsidR="009E78A1">
        <w:t xml:space="preserve">) := </w:t>
      </w:r>
      <w:r w:rsidR="00E53F48">
        <w:rPr>
          <w:i/>
        </w:rPr>
        <w:t>pathweight</w:t>
      </w:r>
      <w:r w:rsidR="009E78A1" w:rsidRPr="00C02067">
        <w:t>(</w:t>
      </w:r>
      <w:r w:rsidR="009E78A1" w:rsidRPr="00256749">
        <w:rPr>
          <w:i/>
        </w:rPr>
        <w:t>s</w:t>
      </w:r>
      <w:r w:rsidR="009E78A1" w:rsidRPr="00C02067">
        <w:t>,</w:t>
      </w:r>
      <w:r w:rsidR="009E78A1" w:rsidRPr="00256749">
        <w:rPr>
          <w:i/>
        </w:rPr>
        <w:t>n</w:t>
      </w:r>
      <w:r w:rsidR="009E78A1" w:rsidRPr="00C02067">
        <w:t xml:space="preserve">) + </w:t>
      </w:r>
      <w:r w:rsidR="00292BF8" w:rsidRPr="00256749">
        <w:rPr>
          <w:i/>
        </w:rPr>
        <w:t>edge</w:t>
      </w:r>
      <w:r w:rsidR="00F86256">
        <w:rPr>
          <w:i/>
        </w:rPr>
        <w:t>weight</w:t>
      </w:r>
      <w:r w:rsidR="009E78A1" w:rsidRPr="00C02067">
        <w:t>(</w:t>
      </w:r>
      <w:r w:rsidR="009E78A1" w:rsidRPr="00256749">
        <w:rPr>
          <w:i/>
        </w:rPr>
        <w:t>n</w:t>
      </w:r>
      <w:r w:rsidR="009E78A1" w:rsidRPr="00C02067">
        <w:t>,</w:t>
      </w:r>
      <w:r w:rsidR="009E78A1" w:rsidRPr="00256749">
        <w:rPr>
          <w:i/>
        </w:rPr>
        <w:t>n*</w:t>
      </w:r>
      <w:r w:rsidR="009E78A1">
        <w:t>)</w:t>
      </w:r>
      <w:r w:rsidR="00964682">
        <w:t>, and sort OPEN</w:t>
      </w:r>
      <w:r w:rsidR="00256749">
        <w:t xml:space="preserve">. </w:t>
      </w:r>
      <w:r w:rsidR="00C51AA3">
        <w:t>For each such</w:t>
      </w:r>
      <w:r w:rsidR="009E78A1">
        <w:t xml:space="preserve"> </w:t>
      </w:r>
      <w:r w:rsidR="009E78A1" w:rsidRPr="00256749">
        <w:rPr>
          <w:i/>
        </w:rPr>
        <w:t xml:space="preserve">n* </w:t>
      </w:r>
      <w:r w:rsidR="009E78A1">
        <w:t>which appear</w:t>
      </w:r>
      <w:r w:rsidR="00C51AA3">
        <w:t>s</w:t>
      </w:r>
      <w:r w:rsidR="009E78A1">
        <w:t xml:space="preserve"> twice (with </w:t>
      </w:r>
      <w:r w:rsidR="00C51AA3">
        <w:t xml:space="preserve">an old </w:t>
      </w:r>
      <w:r w:rsidR="00E53F48">
        <w:rPr>
          <w:i/>
        </w:rPr>
        <w:t>pathweight</w:t>
      </w:r>
      <w:r w:rsidR="00C51AA3">
        <w:t xml:space="preserve"> and a </w:t>
      </w:r>
      <w:r w:rsidR="009E78A1">
        <w:t xml:space="preserve">new </w:t>
      </w:r>
      <w:r w:rsidR="00256749">
        <w:t>one</w:t>
      </w:r>
      <w:r w:rsidR="00F86256">
        <w:t xml:space="preserve">) updates the distance for a </w:t>
      </w:r>
      <w:r w:rsidR="00F86256" w:rsidRPr="00F86256">
        <w:t>smaller</w:t>
      </w:r>
      <w:r w:rsidR="00F86256">
        <w:t>.</w:t>
      </w:r>
    </w:p>
    <w:p w:rsidR="00513081" w:rsidRDefault="00513081" w:rsidP="00256749">
      <w:pPr>
        <w:pStyle w:val="Tekstasnumbered"/>
        <w:numPr>
          <w:ilvl w:val="0"/>
          <w:numId w:val="31"/>
        </w:numPr>
      </w:pPr>
      <w:r>
        <w:t>Go to 2.</w:t>
      </w:r>
    </w:p>
    <w:p w:rsidR="00513081" w:rsidRPr="0029788F" w:rsidRDefault="00513081" w:rsidP="000735C7">
      <w:pPr>
        <w:pStyle w:val="Tekstas"/>
        <w:spacing w:before="240"/>
      </w:pPr>
      <w:r>
        <w:t>Following</w:t>
      </w:r>
      <w:r w:rsidR="000735C7">
        <w:t xml:space="preserve"> we show</w:t>
      </w:r>
      <w:r>
        <w:t xml:space="preserve"> the search for a path from</w:t>
      </w:r>
      <w:r w:rsidRPr="0029788F">
        <w:t xml:space="preserve"> </w:t>
      </w:r>
      <w:r w:rsidRPr="0029788F">
        <w:rPr>
          <w:i/>
        </w:rPr>
        <w:t>a</w:t>
      </w:r>
      <w:r>
        <w:t xml:space="preserve"> to</w:t>
      </w:r>
      <w:r w:rsidRPr="0029788F">
        <w:t xml:space="preserve"> </w:t>
      </w:r>
      <w:r w:rsidRPr="0029788F">
        <w:rPr>
          <w:i/>
        </w:rPr>
        <w:t>e</w:t>
      </w:r>
      <w:r>
        <w:t>, see Fig. </w:t>
      </w:r>
      <w:r w:rsidR="00C51AA3">
        <w:t>10.1</w:t>
      </w:r>
      <w:r>
        <w:t>.</w:t>
      </w:r>
    </w:p>
    <w:tbl>
      <w:tblPr>
        <w:tblW w:w="0" w:type="auto"/>
        <w:jc w:val="center"/>
        <w:tblLook w:val="04A0" w:firstRow="1" w:lastRow="0" w:firstColumn="1" w:lastColumn="0" w:noHBand="0" w:noVBand="1"/>
      </w:tblPr>
      <w:tblGrid>
        <w:gridCol w:w="4661"/>
        <w:gridCol w:w="4410"/>
      </w:tblGrid>
      <w:tr w:rsidR="00AB1A7B" w:rsidRPr="0029788F" w:rsidTr="000735C7">
        <w:trPr>
          <w:jc w:val="center"/>
        </w:trPr>
        <w:tc>
          <w:tcPr>
            <w:tcW w:w="4786" w:type="dxa"/>
            <w:vAlign w:val="bottom"/>
          </w:tcPr>
          <w:p w:rsidR="00AB1A7B" w:rsidRPr="0029788F" w:rsidRDefault="008451EA" w:rsidP="009C4388">
            <w:pPr>
              <w:pStyle w:val="Tekstasneatitrauktas"/>
              <w:spacing w:before="240"/>
              <w:jc w:val="center"/>
            </w:pPr>
            <w:r w:rsidRPr="00854CB9">
              <w:rPr>
                <w:noProof/>
                <w:lang w:val="lt-LT" w:eastAsia="lt-LT"/>
              </w:rPr>
              <w:drawing>
                <wp:inline distT="0" distB="0" distL="0" distR="0">
                  <wp:extent cx="1617980" cy="1875790"/>
                  <wp:effectExtent l="0" t="0" r="1270" b="0"/>
                  <wp:docPr id="242" name="Picture 45"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7980" cy="1875790"/>
                          </a:xfrm>
                          <a:prstGeom prst="rect">
                            <a:avLst/>
                          </a:prstGeom>
                          <a:noFill/>
                          <a:ln>
                            <a:noFill/>
                          </a:ln>
                        </pic:spPr>
                      </pic:pic>
                    </a:graphicData>
                  </a:graphic>
                </wp:inline>
              </w:drawing>
            </w:r>
          </w:p>
        </w:tc>
        <w:tc>
          <w:tcPr>
            <w:tcW w:w="4501" w:type="dxa"/>
            <w:vAlign w:val="bottom"/>
          </w:tcPr>
          <w:p w:rsidR="00AB1A7B" w:rsidRPr="0029788F" w:rsidRDefault="008451EA" w:rsidP="009C4388">
            <w:pPr>
              <w:pStyle w:val="Tekstasneatitrauktas"/>
              <w:spacing w:before="240"/>
              <w:jc w:val="center"/>
            </w:pPr>
            <w:r w:rsidRPr="00854CB9">
              <w:rPr>
                <w:noProof/>
                <w:lang w:val="lt-LT" w:eastAsia="lt-LT"/>
              </w:rPr>
              <w:drawing>
                <wp:inline distT="0" distB="0" distL="0" distR="0">
                  <wp:extent cx="1793875" cy="1875790"/>
                  <wp:effectExtent l="0" t="0" r="0" b="0"/>
                  <wp:docPr id="241" name="Picture 46"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0-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3875" cy="1875790"/>
                          </a:xfrm>
                          <a:prstGeom prst="rect">
                            <a:avLst/>
                          </a:prstGeom>
                          <a:noFill/>
                          <a:ln>
                            <a:noFill/>
                          </a:ln>
                        </pic:spPr>
                      </pic:pic>
                    </a:graphicData>
                  </a:graphic>
                </wp:inline>
              </w:drawing>
            </w:r>
          </w:p>
        </w:tc>
      </w:tr>
      <w:tr w:rsidR="00AB1A7B" w:rsidRPr="0029788F" w:rsidTr="000735C7">
        <w:trPr>
          <w:cantSplit/>
          <w:jc w:val="center"/>
        </w:trPr>
        <w:tc>
          <w:tcPr>
            <w:tcW w:w="4786" w:type="dxa"/>
          </w:tcPr>
          <w:p w:rsidR="00AB1A7B" w:rsidRPr="0029788F" w:rsidRDefault="00AB1A7B" w:rsidP="009C4388">
            <w:pPr>
              <w:pStyle w:val="Pavaprasymas"/>
              <w:ind w:left="993"/>
            </w:pPr>
            <w:r w:rsidRPr="0029788F">
              <w:t>Fig. 10.1.</w:t>
            </w:r>
            <w:r w:rsidRPr="0029788F">
              <w:tab/>
              <w:t>A sample graph with non</w:t>
            </w:r>
            <w:r w:rsidR="000735C7">
              <w:t>negative edge costs. Suppose an</w:t>
            </w:r>
            <w:r w:rsidRPr="0029788F">
              <w:t xml:space="preserve"> initial node </w:t>
            </w:r>
            <w:r w:rsidRPr="0029788F">
              <w:rPr>
                <w:i/>
              </w:rPr>
              <w:t>a</w:t>
            </w:r>
            <w:r w:rsidR="000735C7">
              <w:t xml:space="preserve"> and a</w:t>
            </w:r>
            <w:r w:rsidRPr="0029788F">
              <w:t xml:space="preserve"> terminal node </w:t>
            </w:r>
            <w:r w:rsidRPr="0029788F">
              <w:rPr>
                <w:i/>
              </w:rPr>
              <w:t>e</w:t>
            </w:r>
          </w:p>
        </w:tc>
        <w:tc>
          <w:tcPr>
            <w:tcW w:w="4501" w:type="dxa"/>
          </w:tcPr>
          <w:p w:rsidR="00AB1A7B" w:rsidRPr="0029788F" w:rsidRDefault="000735C7" w:rsidP="009C4388">
            <w:pPr>
              <w:pStyle w:val="Pavaprasymas"/>
              <w:ind w:left="1027"/>
            </w:pPr>
            <w:r>
              <w:t>Fig. 10.2.</w:t>
            </w:r>
            <w:r>
              <w:tab/>
              <w:t xml:space="preserve">The </w:t>
            </w:r>
            <w:r w:rsidR="00AB1A7B" w:rsidRPr="0029788F">
              <w:t xml:space="preserve">search </w:t>
            </w:r>
            <w:r>
              <w:t xml:space="preserve">tree </w:t>
            </w:r>
            <w:r w:rsidR="00AB1A7B" w:rsidRPr="0029788F">
              <w:t xml:space="preserve">for a path from </w:t>
            </w:r>
            <w:r w:rsidR="00AB1A7B" w:rsidRPr="0029788F">
              <w:rPr>
                <w:i/>
              </w:rPr>
              <w:t>a</w:t>
            </w:r>
            <w:r w:rsidR="00AB1A7B" w:rsidRPr="0029788F">
              <w:t xml:space="preserve"> to </w:t>
            </w:r>
            <w:r w:rsidR="00AB1A7B" w:rsidRPr="0029788F">
              <w:rPr>
                <w:i/>
              </w:rPr>
              <w:t>e</w:t>
            </w:r>
            <w:r w:rsidR="00AB1A7B" w:rsidRPr="0029788F">
              <w:t xml:space="preserve"> in the graph, which is shown in Fig. 10.1</w:t>
            </w:r>
          </w:p>
        </w:tc>
      </w:tr>
    </w:tbl>
    <w:p w:rsidR="00713DB9" w:rsidRPr="0029788F" w:rsidRDefault="000735C7" w:rsidP="0088374F">
      <w:pPr>
        <w:pStyle w:val="Tekstas"/>
        <w:spacing w:after="360"/>
      </w:pPr>
      <w:r>
        <w:t>Following we show OPEN and CLOSED</w:t>
      </w:r>
      <w:r w:rsidR="00B14DD7" w:rsidRPr="0029788F">
        <w:t xml:space="preserve"> in each </w:t>
      </w:r>
      <w:r>
        <w:t>execution step of the algorithm</w:t>
      </w:r>
      <w:r w:rsidR="00713DB9" w:rsidRPr="0029788F">
        <w:t>.</w:t>
      </w:r>
    </w:p>
    <w:tbl>
      <w:tblPr>
        <w:tblW w:w="49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
        <w:gridCol w:w="1861"/>
        <w:gridCol w:w="2971"/>
        <w:gridCol w:w="3731"/>
      </w:tblGrid>
      <w:tr w:rsidR="00C723B2" w:rsidRPr="0029788F" w:rsidTr="00711C95">
        <w:trPr>
          <w:cantSplit/>
          <w:trHeight w:val="270"/>
          <w:jc w:val="center"/>
        </w:trPr>
        <w:tc>
          <w:tcPr>
            <w:tcW w:w="341" w:type="dxa"/>
            <w:shd w:val="clear" w:color="auto" w:fill="A6A6A6"/>
          </w:tcPr>
          <w:p w:rsidR="00C723B2" w:rsidRPr="0029788F" w:rsidRDefault="00C723B2" w:rsidP="009A1005">
            <w:pPr>
              <w:pStyle w:val="Lentele"/>
              <w:keepNext/>
              <w:jc w:val="center"/>
              <w:rPr>
                <w:lang w:val="en-GB"/>
              </w:rPr>
            </w:pPr>
          </w:p>
        </w:tc>
        <w:tc>
          <w:tcPr>
            <w:tcW w:w="1895" w:type="dxa"/>
            <w:shd w:val="clear" w:color="auto" w:fill="A6A6A6"/>
          </w:tcPr>
          <w:p w:rsidR="00C723B2" w:rsidRPr="0029788F" w:rsidRDefault="00B14DD7" w:rsidP="0088374F">
            <w:pPr>
              <w:pStyle w:val="Lentele"/>
              <w:keepNext/>
              <w:keepLines/>
              <w:jc w:val="center"/>
              <w:rPr>
                <w:lang w:val="en-GB"/>
              </w:rPr>
            </w:pPr>
            <w:r w:rsidRPr="0029788F">
              <w:rPr>
                <w:lang w:val="en-GB"/>
              </w:rPr>
              <w:t>OPEN</w:t>
            </w:r>
          </w:p>
        </w:tc>
        <w:tc>
          <w:tcPr>
            <w:tcW w:w="3053" w:type="dxa"/>
            <w:shd w:val="clear" w:color="auto" w:fill="A6A6A6"/>
          </w:tcPr>
          <w:p w:rsidR="00C723B2" w:rsidRPr="0029788F" w:rsidRDefault="00B14DD7" w:rsidP="0088374F">
            <w:pPr>
              <w:pStyle w:val="Lentele"/>
              <w:keepNext/>
              <w:keepLines/>
              <w:jc w:val="center"/>
              <w:rPr>
                <w:lang w:val="en-GB"/>
              </w:rPr>
            </w:pPr>
            <w:r w:rsidRPr="0029788F">
              <w:rPr>
                <w:lang w:val="en-GB"/>
              </w:rPr>
              <w:t>CLOSED</w:t>
            </w:r>
          </w:p>
        </w:tc>
        <w:tc>
          <w:tcPr>
            <w:tcW w:w="3836" w:type="dxa"/>
            <w:shd w:val="clear" w:color="auto" w:fill="A6A6A6"/>
          </w:tcPr>
          <w:p w:rsidR="00C723B2" w:rsidRPr="0029788F" w:rsidRDefault="00A21CEA" w:rsidP="0088374F">
            <w:pPr>
              <w:pStyle w:val="Tekstasneatitrauktas"/>
              <w:keepNext/>
              <w:keepLines/>
              <w:jc w:val="center"/>
            </w:pPr>
            <w:r w:rsidRPr="0029788F">
              <w:t>Comment</w:t>
            </w:r>
          </w:p>
        </w:tc>
      </w:tr>
      <w:tr w:rsidR="00C723B2" w:rsidRPr="0029788F" w:rsidTr="00964682">
        <w:trPr>
          <w:cantSplit/>
          <w:trHeight w:val="270"/>
          <w:jc w:val="center"/>
        </w:trPr>
        <w:tc>
          <w:tcPr>
            <w:tcW w:w="341" w:type="dxa"/>
          </w:tcPr>
          <w:p w:rsidR="00C723B2" w:rsidRPr="0029788F" w:rsidRDefault="00C723B2" w:rsidP="009A1005">
            <w:pPr>
              <w:pStyle w:val="Lentele"/>
              <w:keepNext/>
              <w:rPr>
                <w:lang w:val="en-GB"/>
              </w:rPr>
            </w:pPr>
            <w:r w:rsidRPr="0029788F">
              <w:rPr>
                <w:lang w:val="en-GB"/>
              </w:rPr>
              <w:t>1</w:t>
            </w:r>
          </w:p>
        </w:tc>
        <w:tc>
          <w:tcPr>
            <w:tcW w:w="1895" w:type="dxa"/>
          </w:tcPr>
          <w:p w:rsidR="00C723B2" w:rsidRPr="0029788F" w:rsidRDefault="00AB1A7B" w:rsidP="0088374F">
            <w:pPr>
              <w:pStyle w:val="Lentele"/>
              <w:keepNext/>
              <w:keepLines/>
              <w:rPr>
                <w:i/>
                <w:lang w:val="en-GB"/>
              </w:rPr>
            </w:pPr>
            <w:r w:rsidRPr="0029788F">
              <w:rPr>
                <w:i/>
                <w:lang w:val="en-GB"/>
              </w:rPr>
              <w:t>a(start</w:t>
            </w:r>
            <w:r w:rsidR="00C723B2" w:rsidRPr="0029788F">
              <w:rPr>
                <w:i/>
                <w:lang w:val="en-GB"/>
              </w:rPr>
              <w:t>,0)</w:t>
            </w:r>
          </w:p>
        </w:tc>
        <w:tc>
          <w:tcPr>
            <w:tcW w:w="3053" w:type="dxa"/>
          </w:tcPr>
          <w:p w:rsidR="00C723B2" w:rsidRPr="0029788F" w:rsidRDefault="00C723B2" w:rsidP="0088374F">
            <w:pPr>
              <w:pStyle w:val="Lentele"/>
              <w:keepNext/>
              <w:keepLines/>
              <w:rPr>
                <w:i/>
                <w:lang w:val="en-GB"/>
              </w:rPr>
            </w:pPr>
            <w:r w:rsidRPr="0029788F">
              <w:rPr>
                <w:i/>
                <w:lang w:val="en-GB"/>
              </w:rPr>
              <w:sym w:font="Symbol" w:char="F0C6"/>
            </w:r>
          </w:p>
        </w:tc>
        <w:tc>
          <w:tcPr>
            <w:tcW w:w="3836" w:type="dxa"/>
          </w:tcPr>
          <w:p w:rsidR="00C723B2" w:rsidRPr="0029788F" w:rsidRDefault="00C723B2" w:rsidP="0088374F">
            <w:pPr>
              <w:pStyle w:val="Tekstasneatitrauktas"/>
              <w:keepNext/>
              <w:keepLines/>
              <w:jc w:val="left"/>
            </w:pPr>
          </w:p>
        </w:tc>
      </w:tr>
      <w:tr w:rsidR="00C723B2" w:rsidRPr="0029788F" w:rsidTr="00964682">
        <w:trPr>
          <w:cantSplit/>
          <w:trHeight w:val="270"/>
          <w:jc w:val="center"/>
        </w:trPr>
        <w:tc>
          <w:tcPr>
            <w:tcW w:w="341" w:type="dxa"/>
          </w:tcPr>
          <w:p w:rsidR="00C723B2" w:rsidRPr="0029788F" w:rsidRDefault="00C723B2" w:rsidP="009A1005">
            <w:pPr>
              <w:pStyle w:val="Lentele"/>
              <w:keepNext/>
              <w:rPr>
                <w:lang w:val="en-GB"/>
              </w:rPr>
            </w:pPr>
            <w:r w:rsidRPr="0029788F">
              <w:rPr>
                <w:lang w:val="en-GB"/>
              </w:rPr>
              <w:t>2</w:t>
            </w:r>
          </w:p>
        </w:tc>
        <w:tc>
          <w:tcPr>
            <w:tcW w:w="1895" w:type="dxa"/>
          </w:tcPr>
          <w:p w:rsidR="00C723B2" w:rsidRPr="0029788F" w:rsidRDefault="00C723B2" w:rsidP="0088374F">
            <w:pPr>
              <w:pStyle w:val="Lentele"/>
              <w:keepNext/>
              <w:keepLines/>
              <w:rPr>
                <w:i/>
                <w:lang w:val="en-GB"/>
              </w:rPr>
            </w:pPr>
            <w:r w:rsidRPr="0029788F">
              <w:rPr>
                <w:i/>
                <w:lang w:val="en-GB"/>
              </w:rPr>
              <w:t>b(a,30), d(a,51)</w:t>
            </w:r>
          </w:p>
        </w:tc>
        <w:tc>
          <w:tcPr>
            <w:tcW w:w="3053" w:type="dxa"/>
          </w:tcPr>
          <w:p w:rsidR="00C723B2" w:rsidRPr="0029788F" w:rsidRDefault="00B14DD7" w:rsidP="0088374F">
            <w:pPr>
              <w:pStyle w:val="Lentele"/>
              <w:keepNext/>
              <w:keepLines/>
              <w:rPr>
                <w:i/>
                <w:lang w:val="en-GB"/>
              </w:rPr>
            </w:pPr>
            <w:r w:rsidRPr="0029788F">
              <w:rPr>
                <w:i/>
                <w:lang w:val="en-GB"/>
              </w:rPr>
              <w:t>a(start</w:t>
            </w:r>
            <w:r w:rsidR="00C723B2" w:rsidRPr="0029788F">
              <w:rPr>
                <w:i/>
                <w:lang w:val="en-GB"/>
              </w:rPr>
              <w:t>,0)</w:t>
            </w:r>
          </w:p>
        </w:tc>
        <w:tc>
          <w:tcPr>
            <w:tcW w:w="3836" w:type="dxa"/>
          </w:tcPr>
          <w:p w:rsidR="00C723B2" w:rsidRPr="0029788F" w:rsidRDefault="00C723B2" w:rsidP="0088374F">
            <w:pPr>
              <w:pStyle w:val="Tekstasneatitrauktas"/>
              <w:keepNext/>
              <w:keepLines/>
              <w:jc w:val="left"/>
            </w:pPr>
            <w:r w:rsidRPr="0029788F">
              <w:rPr>
                <w:i/>
              </w:rPr>
              <w:t>S</w:t>
            </w:r>
            <w:r w:rsidRPr="0029788F">
              <w:t>(</w:t>
            </w:r>
            <w:r w:rsidRPr="0029788F">
              <w:rPr>
                <w:i/>
              </w:rPr>
              <w:t>a</w:t>
            </w:r>
            <w:r w:rsidRPr="0029788F">
              <w:t>) = {</w:t>
            </w:r>
            <w:r w:rsidRPr="0029788F">
              <w:rPr>
                <w:i/>
              </w:rPr>
              <w:t>b</w:t>
            </w:r>
            <w:r w:rsidRPr="0029788F">
              <w:t>,</w:t>
            </w:r>
            <w:r w:rsidRPr="0029788F">
              <w:rPr>
                <w:i/>
              </w:rPr>
              <w:t>d</w:t>
            </w:r>
            <w:r w:rsidRPr="0029788F">
              <w:t xml:space="preserve"> }</w:t>
            </w:r>
          </w:p>
        </w:tc>
      </w:tr>
      <w:tr w:rsidR="00C723B2" w:rsidRPr="0029788F" w:rsidTr="00964682">
        <w:trPr>
          <w:cantSplit/>
          <w:trHeight w:val="270"/>
          <w:jc w:val="center"/>
        </w:trPr>
        <w:tc>
          <w:tcPr>
            <w:tcW w:w="341" w:type="dxa"/>
          </w:tcPr>
          <w:p w:rsidR="00C723B2" w:rsidRPr="0029788F" w:rsidRDefault="00C723B2" w:rsidP="009A1005">
            <w:pPr>
              <w:pStyle w:val="Lentele"/>
              <w:keepNext/>
              <w:rPr>
                <w:lang w:val="en-GB"/>
              </w:rPr>
            </w:pPr>
            <w:r w:rsidRPr="0029788F">
              <w:rPr>
                <w:lang w:val="en-GB"/>
              </w:rPr>
              <w:t>3</w:t>
            </w:r>
          </w:p>
        </w:tc>
        <w:tc>
          <w:tcPr>
            <w:tcW w:w="1895" w:type="dxa"/>
          </w:tcPr>
          <w:p w:rsidR="00C723B2" w:rsidRPr="0029788F" w:rsidRDefault="00C723B2" w:rsidP="0088374F">
            <w:pPr>
              <w:pStyle w:val="Lentele"/>
              <w:keepNext/>
              <w:keepLines/>
              <w:rPr>
                <w:i/>
                <w:lang w:val="en-GB"/>
              </w:rPr>
            </w:pPr>
            <w:r w:rsidRPr="0029788F">
              <w:rPr>
                <w:i/>
                <w:lang w:val="en-GB"/>
              </w:rPr>
              <w:t>c(b,50), d(a,51)</w:t>
            </w:r>
          </w:p>
        </w:tc>
        <w:tc>
          <w:tcPr>
            <w:tcW w:w="3053" w:type="dxa"/>
          </w:tcPr>
          <w:p w:rsidR="00C723B2" w:rsidRPr="0029788F" w:rsidRDefault="00B14DD7" w:rsidP="0088374F">
            <w:pPr>
              <w:pStyle w:val="Lentele"/>
              <w:keepNext/>
              <w:keepLines/>
              <w:rPr>
                <w:b/>
                <w:i/>
                <w:lang w:val="en-GB"/>
              </w:rPr>
            </w:pPr>
            <w:r w:rsidRPr="0029788F">
              <w:rPr>
                <w:i/>
                <w:lang w:val="en-GB"/>
              </w:rPr>
              <w:t>a(start</w:t>
            </w:r>
            <w:r w:rsidR="00C723B2" w:rsidRPr="0029788F">
              <w:rPr>
                <w:i/>
                <w:lang w:val="en-GB"/>
              </w:rPr>
              <w:t>,0), b(a,30)</w:t>
            </w:r>
          </w:p>
        </w:tc>
        <w:tc>
          <w:tcPr>
            <w:tcW w:w="3836" w:type="dxa"/>
          </w:tcPr>
          <w:p w:rsidR="00C723B2" w:rsidRPr="0029788F" w:rsidRDefault="00A21CEA" w:rsidP="0088374F">
            <w:pPr>
              <w:pStyle w:val="Tekstasneatitrauktas"/>
              <w:keepNext/>
              <w:keepLines/>
              <w:jc w:val="left"/>
            </w:pPr>
            <w:r w:rsidRPr="0029788F">
              <w:rPr>
                <w:i/>
              </w:rPr>
              <w:t>S</w:t>
            </w:r>
            <w:r w:rsidRPr="0029788F">
              <w:t>(</w:t>
            </w:r>
            <w:r w:rsidRPr="0029788F">
              <w:rPr>
                <w:i/>
              </w:rPr>
              <w:t>b</w:t>
            </w:r>
            <w:r w:rsidRPr="0029788F">
              <w:t>) = {</w:t>
            </w:r>
            <w:r w:rsidRPr="0029788F">
              <w:rPr>
                <w:i/>
              </w:rPr>
              <w:t>a</w:t>
            </w:r>
            <w:r w:rsidRPr="0029788F">
              <w:t>,</w:t>
            </w:r>
            <w:r w:rsidRPr="0029788F">
              <w:rPr>
                <w:i/>
              </w:rPr>
              <w:t>c</w:t>
            </w:r>
            <w:r w:rsidR="006755C9">
              <w:t>}</w:t>
            </w:r>
            <w:r w:rsidRPr="0029788F">
              <w:t xml:space="preserve"> but</w:t>
            </w:r>
            <w:r w:rsidR="00C723B2" w:rsidRPr="0029788F">
              <w:t xml:space="preserve"> </w:t>
            </w:r>
            <w:r w:rsidR="00C723B2" w:rsidRPr="0029788F">
              <w:rPr>
                <w:i/>
              </w:rPr>
              <w:t>a</w:t>
            </w:r>
            <w:r w:rsidR="00C723B2" w:rsidRPr="0029788F">
              <w:sym w:font="Symbol" w:char="F0CE"/>
            </w:r>
            <w:r w:rsidRPr="0029788F">
              <w:t>CLOSED</w:t>
            </w:r>
          </w:p>
        </w:tc>
      </w:tr>
      <w:tr w:rsidR="00C723B2" w:rsidRPr="0029788F" w:rsidTr="00964682">
        <w:trPr>
          <w:cantSplit/>
          <w:trHeight w:val="270"/>
          <w:jc w:val="center"/>
        </w:trPr>
        <w:tc>
          <w:tcPr>
            <w:tcW w:w="341" w:type="dxa"/>
          </w:tcPr>
          <w:p w:rsidR="00C723B2" w:rsidRPr="0029788F" w:rsidRDefault="00C723B2" w:rsidP="009A1005">
            <w:pPr>
              <w:pStyle w:val="Lentele"/>
              <w:keepNext/>
              <w:rPr>
                <w:lang w:val="en-GB"/>
              </w:rPr>
            </w:pPr>
            <w:r w:rsidRPr="0029788F">
              <w:rPr>
                <w:lang w:val="en-GB"/>
              </w:rPr>
              <w:t>4</w:t>
            </w:r>
          </w:p>
        </w:tc>
        <w:tc>
          <w:tcPr>
            <w:tcW w:w="1895" w:type="dxa"/>
          </w:tcPr>
          <w:p w:rsidR="00C723B2" w:rsidRPr="0029788F" w:rsidRDefault="00C723B2" w:rsidP="0088374F">
            <w:pPr>
              <w:pStyle w:val="Lentele"/>
              <w:keepNext/>
              <w:keepLines/>
              <w:rPr>
                <w:i/>
                <w:lang w:val="en-GB"/>
              </w:rPr>
            </w:pPr>
            <w:r w:rsidRPr="0029788F">
              <w:rPr>
                <w:i/>
                <w:lang w:val="en-GB"/>
              </w:rPr>
              <w:t>d(a,51), e(c,60)</w:t>
            </w:r>
          </w:p>
        </w:tc>
        <w:tc>
          <w:tcPr>
            <w:tcW w:w="3053" w:type="dxa"/>
          </w:tcPr>
          <w:p w:rsidR="00C723B2" w:rsidRPr="0029788F" w:rsidRDefault="00C723B2" w:rsidP="00B14DD7">
            <w:pPr>
              <w:pStyle w:val="Lentele"/>
              <w:keepNext/>
              <w:keepLines/>
              <w:rPr>
                <w:b/>
                <w:i/>
                <w:lang w:val="en-GB"/>
              </w:rPr>
            </w:pPr>
            <w:r w:rsidRPr="0029788F">
              <w:rPr>
                <w:i/>
                <w:lang w:val="en-GB"/>
              </w:rPr>
              <w:t>a(</w:t>
            </w:r>
            <w:r w:rsidR="00B14DD7" w:rsidRPr="0029788F">
              <w:rPr>
                <w:i/>
                <w:lang w:val="en-GB"/>
              </w:rPr>
              <w:t>start</w:t>
            </w:r>
            <w:r w:rsidRPr="0029788F">
              <w:rPr>
                <w:i/>
                <w:lang w:val="en-GB"/>
              </w:rPr>
              <w:t>,0), b(a,30), c(b,50)</w:t>
            </w:r>
          </w:p>
        </w:tc>
        <w:tc>
          <w:tcPr>
            <w:tcW w:w="3836" w:type="dxa"/>
          </w:tcPr>
          <w:p w:rsidR="00C723B2" w:rsidRPr="0029788F" w:rsidRDefault="00A21CEA" w:rsidP="0088374F">
            <w:pPr>
              <w:pStyle w:val="Tekstasneatitrauktas"/>
              <w:keepNext/>
              <w:keepLines/>
              <w:jc w:val="left"/>
            </w:pPr>
            <w:r w:rsidRPr="0029788F">
              <w:rPr>
                <w:i/>
              </w:rPr>
              <w:t>S</w:t>
            </w:r>
            <w:r w:rsidRPr="0029788F">
              <w:t>(</w:t>
            </w:r>
            <w:r w:rsidRPr="0029788F">
              <w:rPr>
                <w:i/>
              </w:rPr>
              <w:t>c</w:t>
            </w:r>
            <w:r w:rsidRPr="0029788F">
              <w:t>) = {</w:t>
            </w:r>
            <w:r w:rsidRPr="0029788F">
              <w:rPr>
                <w:i/>
              </w:rPr>
              <w:t>b</w:t>
            </w:r>
            <w:r w:rsidRPr="0029788F">
              <w:t>,</w:t>
            </w:r>
            <w:r w:rsidRPr="0029788F">
              <w:rPr>
                <w:i/>
              </w:rPr>
              <w:t>e</w:t>
            </w:r>
            <w:r w:rsidR="006755C9">
              <w:t>}</w:t>
            </w:r>
            <w:r w:rsidRPr="0029788F">
              <w:t xml:space="preserve"> bu</w:t>
            </w:r>
            <w:r w:rsidR="00C723B2" w:rsidRPr="0029788F">
              <w:t xml:space="preserve">t </w:t>
            </w:r>
            <w:r w:rsidR="00C723B2" w:rsidRPr="0029788F">
              <w:rPr>
                <w:i/>
              </w:rPr>
              <w:t>b</w:t>
            </w:r>
            <w:r w:rsidR="00C723B2" w:rsidRPr="0029788F">
              <w:sym w:font="Symbol" w:char="F0CE"/>
            </w:r>
            <w:r w:rsidRPr="0029788F">
              <w:t>CLOSED</w:t>
            </w:r>
          </w:p>
        </w:tc>
      </w:tr>
      <w:tr w:rsidR="00C723B2" w:rsidRPr="0029788F" w:rsidTr="00964682">
        <w:trPr>
          <w:cantSplit/>
          <w:trHeight w:val="270"/>
          <w:jc w:val="center"/>
        </w:trPr>
        <w:tc>
          <w:tcPr>
            <w:tcW w:w="341" w:type="dxa"/>
          </w:tcPr>
          <w:p w:rsidR="00C723B2" w:rsidRPr="0029788F" w:rsidRDefault="00C723B2" w:rsidP="009A1005">
            <w:pPr>
              <w:pStyle w:val="Lentele"/>
              <w:keepNext/>
              <w:rPr>
                <w:lang w:val="en-GB"/>
              </w:rPr>
            </w:pPr>
            <w:r w:rsidRPr="0029788F">
              <w:rPr>
                <w:lang w:val="en-GB"/>
              </w:rPr>
              <w:t>5</w:t>
            </w:r>
          </w:p>
        </w:tc>
        <w:tc>
          <w:tcPr>
            <w:tcW w:w="1895" w:type="dxa"/>
          </w:tcPr>
          <w:p w:rsidR="00C723B2" w:rsidRPr="0029788F" w:rsidRDefault="00C723B2" w:rsidP="0088374F">
            <w:pPr>
              <w:pStyle w:val="Lentele"/>
              <w:keepNext/>
              <w:keepLines/>
              <w:rPr>
                <w:b/>
                <w:i/>
                <w:lang w:val="en-GB"/>
              </w:rPr>
            </w:pPr>
            <w:r w:rsidRPr="0029788F">
              <w:rPr>
                <w:b/>
                <w:i/>
                <w:lang w:val="en-GB"/>
              </w:rPr>
              <w:t>e(d,52)</w:t>
            </w:r>
          </w:p>
        </w:tc>
        <w:tc>
          <w:tcPr>
            <w:tcW w:w="3053" w:type="dxa"/>
          </w:tcPr>
          <w:p w:rsidR="00C723B2" w:rsidRPr="0029788F" w:rsidRDefault="00C723B2" w:rsidP="00B14DD7">
            <w:pPr>
              <w:pStyle w:val="Lentele"/>
              <w:keepNext/>
              <w:keepLines/>
              <w:rPr>
                <w:i/>
                <w:lang w:val="en-GB"/>
              </w:rPr>
            </w:pPr>
            <w:r w:rsidRPr="0029788F">
              <w:rPr>
                <w:i/>
                <w:lang w:val="en-GB"/>
              </w:rPr>
              <w:t>a(</w:t>
            </w:r>
            <w:r w:rsidR="00B14DD7" w:rsidRPr="0029788F">
              <w:rPr>
                <w:i/>
                <w:lang w:val="en-GB"/>
              </w:rPr>
              <w:t>start</w:t>
            </w:r>
            <w:r w:rsidRPr="0029788F">
              <w:rPr>
                <w:i/>
                <w:lang w:val="en-GB"/>
              </w:rPr>
              <w:t>,0), b(a,30), c(b,50), d(a,51)</w:t>
            </w:r>
          </w:p>
        </w:tc>
        <w:tc>
          <w:tcPr>
            <w:tcW w:w="3836" w:type="dxa"/>
          </w:tcPr>
          <w:p w:rsidR="00C723B2" w:rsidRPr="0029788F" w:rsidRDefault="00C723B2" w:rsidP="00A21928">
            <w:pPr>
              <w:pStyle w:val="Tekstasneatitrauktas"/>
              <w:keepNext/>
              <w:keepLines/>
              <w:jc w:val="left"/>
            </w:pPr>
            <w:r w:rsidRPr="0029788F">
              <w:rPr>
                <w:i/>
              </w:rPr>
              <w:t>S</w:t>
            </w:r>
            <w:r w:rsidRPr="0029788F">
              <w:t>(</w:t>
            </w:r>
            <w:r w:rsidRPr="0029788F">
              <w:rPr>
                <w:i/>
              </w:rPr>
              <w:t>d</w:t>
            </w:r>
            <w:r w:rsidRPr="0029788F">
              <w:t>) = {</w:t>
            </w:r>
            <w:r w:rsidRPr="0029788F">
              <w:rPr>
                <w:i/>
              </w:rPr>
              <w:t>a</w:t>
            </w:r>
            <w:r w:rsidRPr="0029788F">
              <w:t>,</w:t>
            </w:r>
            <w:r w:rsidRPr="0029788F">
              <w:rPr>
                <w:b/>
                <w:i/>
              </w:rPr>
              <w:t>e</w:t>
            </w:r>
            <w:r w:rsidR="006755C9">
              <w:t>}</w:t>
            </w:r>
            <w:r w:rsidR="00A21CEA" w:rsidRPr="0029788F">
              <w:t xml:space="preserve"> but</w:t>
            </w:r>
            <w:r w:rsidRPr="0029788F">
              <w:t xml:space="preserve"> </w:t>
            </w:r>
            <w:r w:rsidRPr="0029788F">
              <w:rPr>
                <w:i/>
              </w:rPr>
              <w:t>a</w:t>
            </w:r>
            <w:r w:rsidRPr="0029788F">
              <w:sym w:font="Symbol" w:char="F0CE"/>
            </w:r>
            <w:r w:rsidR="00A21CEA" w:rsidRPr="0029788F">
              <w:t>CLOSED</w:t>
            </w:r>
            <w:r w:rsidRPr="0029788F">
              <w:t xml:space="preserve"> </w:t>
            </w:r>
            <w:r w:rsidR="00A21CEA" w:rsidRPr="0029788F">
              <w:t>and</w:t>
            </w:r>
            <w:r w:rsidRPr="0029788F">
              <w:t xml:space="preserve"> </w:t>
            </w:r>
            <w:r w:rsidRPr="0029788F">
              <w:rPr>
                <w:b/>
                <w:i/>
              </w:rPr>
              <w:t>e</w:t>
            </w:r>
            <w:r w:rsidRPr="0029788F">
              <w:sym w:font="Symbol" w:char="F0CE"/>
            </w:r>
            <w:r w:rsidR="00A21CEA" w:rsidRPr="0029788F">
              <w:t>OPEN. New</w:t>
            </w:r>
            <w:r w:rsidRPr="0029788F">
              <w:t xml:space="preserve"> </w:t>
            </w:r>
            <w:r w:rsidR="00A21928" w:rsidRPr="0029788F">
              <w:t xml:space="preserve">cost </w:t>
            </w:r>
            <w:r w:rsidRPr="0029788F">
              <w:rPr>
                <w:b/>
              </w:rPr>
              <w:t>e(d,52)</w:t>
            </w:r>
            <w:r w:rsidRPr="0029788F">
              <w:t xml:space="preserve"> </w:t>
            </w:r>
            <w:r w:rsidR="00A21928" w:rsidRPr="0029788F">
              <w:t xml:space="preserve">is better than the old </w:t>
            </w:r>
            <w:r w:rsidR="00AB1A7B" w:rsidRPr="0029788F">
              <w:t xml:space="preserve">one </w:t>
            </w:r>
            <w:r w:rsidR="00A21928" w:rsidRPr="0029788F">
              <w:rPr>
                <w:i/>
              </w:rPr>
              <w:t>e</w:t>
            </w:r>
            <w:r w:rsidR="00A21928" w:rsidRPr="0029788F">
              <w:t>(</w:t>
            </w:r>
            <w:r w:rsidR="00A21928" w:rsidRPr="0029788F">
              <w:rPr>
                <w:i/>
              </w:rPr>
              <w:t>c</w:t>
            </w:r>
            <w:r w:rsidR="00A21928" w:rsidRPr="0029788F">
              <w:t>,</w:t>
            </w:r>
            <w:r w:rsidR="00A21928" w:rsidRPr="0029788F">
              <w:rPr>
                <w:i/>
              </w:rPr>
              <w:t>60</w:t>
            </w:r>
            <w:r w:rsidR="00964682">
              <w:t>). Take</w:t>
            </w:r>
            <w:r w:rsidR="00A21928" w:rsidRPr="0029788F">
              <w:t xml:space="preserve"> it</w:t>
            </w:r>
          </w:p>
        </w:tc>
      </w:tr>
      <w:tr w:rsidR="00C723B2" w:rsidRPr="0029788F" w:rsidTr="00964682">
        <w:trPr>
          <w:cantSplit/>
          <w:trHeight w:val="270"/>
          <w:jc w:val="center"/>
        </w:trPr>
        <w:tc>
          <w:tcPr>
            <w:tcW w:w="341" w:type="dxa"/>
          </w:tcPr>
          <w:p w:rsidR="00C723B2" w:rsidRPr="0029788F" w:rsidRDefault="00C723B2" w:rsidP="009A1005">
            <w:pPr>
              <w:pStyle w:val="Lentele"/>
              <w:keepNext/>
              <w:rPr>
                <w:lang w:val="en-GB"/>
              </w:rPr>
            </w:pPr>
            <w:r w:rsidRPr="0029788F">
              <w:rPr>
                <w:lang w:val="en-GB"/>
              </w:rPr>
              <w:t>6</w:t>
            </w:r>
          </w:p>
        </w:tc>
        <w:tc>
          <w:tcPr>
            <w:tcW w:w="1895" w:type="dxa"/>
          </w:tcPr>
          <w:p w:rsidR="00C723B2" w:rsidRPr="0029788F" w:rsidRDefault="00C723B2" w:rsidP="0088374F">
            <w:pPr>
              <w:pStyle w:val="Lentele"/>
              <w:keepNext/>
              <w:keepLines/>
              <w:rPr>
                <w:i/>
                <w:lang w:val="en-GB"/>
              </w:rPr>
            </w:pPr>
            <w:r w:rsidRPr="0029788F">
              <w:rPr>
                <w:i/>
                <w:lang w:val="en-GB"/>
              </w:rPr>
              <w:sym w:font="Symbol" w:char="F0C6"/>
            </w:r>
          </w:p>
        </w:tc>
        <w:tc>
          <w:tcPr>
            <w:tcW w:w="3053" w:type="dxa"/>
          </w:tcPr>
          <w:p w:rsidR="00C723B2" w:rsidRPr="0029788F" w:rsidRDefault="00B14DD7" w:rsidP="0088374F">
            <w:pPr>
              <w:pStyle w:val="Lentele"/>
              <w:keepNext/>
              <w:keepLines/>
              <w:rPr>
                <w:i/>
                <w:lang w:val="en-GB"/>
              </w:rPr>
            </w:pPr>
            <w:r w:rsidRPr="0029788F">
              <w:rPr>
                <w:i/>
                <w:lang w:val="en-GB"/>
              </w:rPr>
              <w:t>a(start</w:t>
            </w:r>
            <w:r w:rsidR="00C723B2" w:rsidRPr="0029788F">
              <w:rPr>
                <w:i/>
                <w:lang w:val="en-GB"/>
              </w:rPr>
              <w:t xml:space="preserve">,0), b(a,30), c(b,50), d(a,51), </w:t>
            </w:r>
            <w:r w:rsidR="00C723B2" w:rsidRPr="0029788F">
              <w:rPr>
                <w:b/>
                <w:i/>
                <w:lang w:val="en-GB"/>
              </w:rPr>
              <w:t>e(d,52)</w:t>
            </w:r>
          </w:p>
        </w:tc>
        <w:tc>
          <w:tcPr>
            <w:tcW w:w="3836" w:type="dxa"/>
          </w:tcPr>
          <w:p w:rsidR="00C723B2" w:rsidRPr="0029788F" w:rsidRDefault="00A21928" w:rsidP="00A21928">
            <w:pPr>
              <w:pStyle w:val="Tekstasneatitrauktas"/>
              <w:keepNext/>
              <w:keepLines/>
              <w:jc w:val="left"/>
              <w:rPr>
                <w:b/>
              </w:rPr>
            </w:pPr>
            <w:r w:rsidRPr="0029788F">
              <w:t>The terminal node</w:t>
            </w:r>
            <w:r w:rsidR="00C723B2" w:rsidRPr="0029788F">
              <w:t xml:space="preserve"> </w:t>
            </w:r>
            <w:r w:rsidR="00C723B2" w:rsidRPr="0029788F">
              <w:rPr>
                <w:b/>
                <w:i/>
              </w:rPr>
              <w:t>e</w:t>
            </w:r>
            <w:r w:rsidRPr="0029788F">
              <w:t xml:space="preserve"> </w:t>
            </w:r>
            <w:r w:rsidRPr="0029788F">
              <w:rPr>
                <w:b/>
              </w:rPr>
              <w:t>is closed</w:t>
            </w:r>
          </w:p>
        </w:tc>
      </w:tr>
    </w:tbl>
    <w:p w:rsidR="00713DB9" w:rsidRPr="0029788F" w:rsidRDefault="00B14DD7" w:rsidP="00D23D5C">
      <w:pPr>
        <w:pStyle w:val="Pavaprasymas"/>
        <w:keepLines/>
      </w:pPr>
      <w:r w:rsidRPr="0029788F">
        <w:t xml:space="preserve">Table </w:t>
      </w:r>
      <w:r w:rsidR="00C3635D" w:rsidRPr="0029788F">
        <w:t>10</w:t>
      </w:r>
      <w:r w:rsidR="00AB1A7B" w:rsidRPr="0029788F">
        <w:t>.3</w:t>
      </w:r>
      <w:r w:rsidR="00E6479A" w:rsidRPr="0029788F">
        <w:t>.</w:t>
      </w:r>
      <w:r w:rsidRPr="0029788F">
        <w:t xml:space="preserve"> </w:t>
      </w:r>
      <w:r w:rsidRPr="0029788F">
        <w:rPr>
          <w:rFonts w:ascii="TimesNewRomanPSMT" w:hAnsi="TimesNewRomanPSMT" w:cs="TimesNewRomanPSMT"/>
          <w:szCs w:val="24"/>
        </w:rPr>
        <w:t>The lists OPEN and CLOSED in each st</w:t>
      </w:r>
      <w:r w:rsidR="009A1005">
        <w:rPr>
          <w:rFonts w:ascii="TimesNewRomanPSMT" w:hAnsi="TimesNewRomanPSMT" w:cs="TimesNewRomanPSMT"/>
          <w:szCs w:val="24"/>
        </w:rPr>
        <w:t>ep of the algorithm. A path between</w:t>
      </w:r>
      <w:r w:rsidRPr="0029788F">
        <w:rPr>
          <w:rFonts w:ascii="TimesNewRomanPSMT" w:hAnsi="TimesNewRomanPSMT" w:cs="TimesNewRomanPSMT"/>
          <w:szCs w:val="24"/>
        </w:rPr>
        <w:t xml:space="preserve"> </w:t>
      </w:r>
      <w:r w:rsidRPr="009A1005">
        <w:rPr>
          <w:rFonts w:ascii="TimesNewRomanPSMT" w:hAnsi="TimesNewRomanPSMT" w:cs="TimesNewRomanPSMT"/>
          <w:i/>
          <w:szCs w:val="24"/>
        </w:rPr>
        <w:t>a</w:t>
      </w:r>
      <w:r w:rsidR="009A1005">
        <w:rPr>
          <w:rFonts w:ascii="TimesNewRomanPSMT" w:hAnsi="TimesNewRomanPSMT" w:cs="TimesNewRomanPSMT"/>
          <w:szCs w:val="24"/>
        </w:rPr>
        <w:t xml:space="preserve"> and</w:t>
      </w:r>
      <w:r w:rsidRPr="0029788F">
        <w:rPr>
          <w:rFonts w:ascii="TimesNewRomanPSMT" w:hAnsi="TimesNewRomanPSMT" w:cs="TimesNewRomanPSMT"/>
          <w:szCs w:val="24"/>
        </w:rPr>
        <w:t xml:space="preserve"> </w:t>
      </w:r>
      <w:r w:rsidRPr="009A1005">
        <w:rPr>
          <w:rFonts w:ascii="TimesNewRomanPSMT" w:hAnsi="TimesNewRomanPSMT" w:cs="TimesNewRomanPSMT"/>
          <w:i/>
          <w:szCs w:val="24"/>
        </w:rPr>
        <w:t>e</w:t>
      </w:r>
      <w:r w:rsidRPr="0029788F">
        <w:rPr>
          <w:rFonts w:ascii="TimesNewRomanPSMT" w:hAnsi="TimesNewRomanPSMT" w:cs="TimesNewRomanPSMT"/>
          <w:szCs w:val="24"/>
        </w:rPr>
        <w:t xml:space="preserve"> is searched in the graph which is shown in Fig. 10.1. </w:t>
      </w:r>
      <w:r w:rsidRPr="0029788F">
        <w:t>The path</w:t>
      </w:r>
      <w:r w:rsidR="009A1005">
        <w:t xml:space="preserve"> is</w:t>
      </w:r>
      <w:r w:rsidR="00DC0322" w:rsidRPr="0029788F">
        <w:t xml:space="preserve"> </w:t>
      </w:r>
      <w:r w:rsidR="00DC0322" w:rsidRPr="0029788F">
        <w:sym w:font="Symbol" w:char="00E1"/>
      </w:r>
      <w:r w:rsidRPr="0029788F">
        <w:rPr>
          <w:i/>
        </w:rPr>
        <w:t>a(start</w:t>
      </w:r>
      <w:r w:rsidR="00CE2519" w:rsidRPr="0029788F">
        <w:rPr>
          <w:i/>
        </w:rPr>
        <w:t>,0), d(a,51), e(d,52)</w:t>
      </w:r>
      <w:r w:rsidR="00DC0322" w:rsidRPr="0029788F">
        <w:sym w:font="Symbol" w:char="00F1"/>
      </w:r>
    </w:p>
    <w:p w:rsidR="00713DB9" w:rsidRPr="0029788F" w:rsidRDefault="001126C3" w:rsidP="00994DE7">
      <w:pPr>
        <w:pStyle w:val="Tekstas"/>
      </w:pPr>
      <w:r w:rsidRPr="0029788F">
        <w:t>Suppose a more complicated</w:t>
      </w:r>
      <w:r w:rsidR="000C7CD5" w:rsidRPr="0029788F">
        <w:t xml:space="preserve"> graph which is shown in Fig.</w:t>
      </w:r>
      <w:r w:rsidR="00713DB9" w:rsidRPr="0029788F">
        <w:t xml:space="preserve"> </w:t>
      </w:r>
      <w:r w:rsidR="004C6D30" w:rsidRPr="0029788F">
        <w:t>10</w:t>
      </w:r>
      <w:r w:rsidR="009364AC" w:rsidRPr="0029788F">
        <w:t>.</w:t>
      </w:r>
      <w:r w:rsidR="000C7CD5" w:rsidRPr="0029788F">
        <w:t>4</w:t>
      </w:r>
      <w:r w:rsidR="00713DB9" w:rsidRPr="0029788F">
        <w:t>.</w:t>
      </w:r>
    </w:p>
    <w:p w:rsidR="00713DB9" w:rsidRPr="0029788F" w:rsidRDefault="008451EA" w:rsidP="00270EA3">
      <w:pPr>
        <w:pStyle w:val="Paviliustracija"/>
        <w:keepNext/>
        <w:rPr>
          <w:lang w:val="en-GB"/>
        </w:rPr>
      </w:pPr>
      <w:r w:rsidRPr="00854CB9">
        <w:rPr>
          <w:noProof/>
          <w:lang w:val="lt-LT" w:eastAsia="lt-LT"/>
        </w:rPr>
        <w:drawing>
          <wp:inline distT="0" distB="0" distL="0" distR="0">
            <wp:extent cx="2391410" cy="2737485"/>
            <wp:effectExtent l="0" t="0" r="8890" b="5715"/>
            <wp:docPr id="240" name="Picture 47"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1410" cy="2737485"/>
                    </a:xfrm>
                    <a:prstGeom prst="rect">
                      <a:avLst/>
                    </a:prstGeom>
                    <a:noFill/>
                    <a:ln>
                      <a:noFill/>
                    </a:ln>
                  </pic:spPr>
                </pic:pic>
              </a:graphicData>
            </a:graphic>
          </wp:inline>
        </w:drawing>
      </w:r>
    </w:p>
    <w:p w:rsidR="00713DB9" w:rsidRPr="0029788F" w:rsidRDefault="000C7CD5" w:rsidP="00994DE7">
      <w:pPr>
        <w:pStyle w:val="Pavaprasymas"/>
      </w:pPr>
      <w:r w:rsidRPr="0029788F">
        <w:t xml:space="preserve">Fig. </w:t>
      </w:r>
      <w:r w:rsidR="00C3635D" w:rsidRPr="0029788F">
        <w:t>10</w:t>
      </w:r>
      <w:r w:rsidR="0036478D" w:rsidRPr="0029788F">
        <w:t>.4</w:t>
      </w:r>
      <w:r w:rsidR="00713DB9" w:rsidRPr="0029788F">
        <w:t xml:space="preserve">. </w:t>
      </w:r>
      <w:r w:rsidRPr="0029788F">
        <w:t>A sample graph. A path is sear</w:t>
      </w:r>
      <w:r w:rsidR="00DB7E94" w:rsidRPr="0029788F">
        <w:t>c</w:t>
      </w:r>
      <w:r w:rsidR="009A1005">
        <w:t>hed between</w:t>
      </w:r>
      <w:r w:rsidRPr="0029788F">
        <w:t xml:space="preserve"> </w:t>
      </w:r>
      <w:r w:rsidRPr="0029788F">
        <w:rPr>
          <w:i/>
        </w:rPr>
        <w:t>e</w:t>
      </w:r>
      <w:r w:rsidR="009A1005">
        <w:t xml:space="preserve"> and</w:t>
      </w:r>
      <w:r w:rsidR="00713DB9" w:rsidRPr="0029788F">
        <w:t xml:space="preserve"> </w:t>
      </w:r>
      <w:r w:rsidR="00713DB9" w:rsidRPr="0029788F">
        <w:rPr>
          <w:i/>
        </w:rPr>
        <w:t>j</w:t>
      </w:r>
    </w:p>
    <w:p w:rsidR="00713DB9" w:rsidRPr="0029788F" w:rsidRDefault="000C7CD5" w:rsidP="000C7CD5">
      <w:pPr>
        <w:pStyle w:val="Tekstas"/>
        <w:spacing w:after="240"/>
      </w:pPr>
      <w:r w:rsidRPr="0029788F">
        <w:t>The states of lists OPEN and CLOSED in each algorithm’s step.</w:t>
      </w:r>
    </w:p>
    <w:tbl>
      <w:tblPr>
        <w:tblW w:w="494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
        <w:gridCol w:w="2188"/>
        <w:gridCol w:w="2535"/>
        <w:gridCol w:w="3892"/>
      </w:tblGrid>
      <w:tr w:rsidR="00C723B2" w:rsidRPr="0029788F" w:rsidTr="00711C95">
        <w:trPr>
          <w:cantSplit/>
          <w:trHeight w:val="270"/>
          <w:jc w:val="center"/>
        </w:trPr>
        <w:tc>
          <w:tcPr>
            <w:tcW w:w="341" w:type="dxa"/>
            <w:shd w:val="clear" w:color="auto" w:fill="A6A6A6"/>
          </w:tcPr>
          <w:p w:rsidR="00752B67" w:rsidRPr="0029788F" w:rsidRDefault="00752B67" w:rsidP="000735C7">
            <w:pPr>
              <w:pStyle w:val="Lentele"/>
              <w:jc w:val="center"/>
              <w:rPr>
                <w:lang w:val="en-GB"/>
              </w:rPr>
            </w:pPr>
          </w:p>
        </w:tc>
        <w:tc>
          <w:tcPr>
            <w:tcW w:w="2242" w:type="dxa"/>
            <w:shd w:val="clear" w:color="auto" w:fill="A6A6A6"/>
          </w:tcPr>
          <w:p w:rsidR="00752B67" w:rsidRPr="0029788F" w:rsidRDefault="007A4A92" w:rsidP="000C7CD5">
            <w:pPr>
              <w:pStyle w:val="Lentele"/>
              <w:keepNext/>
              <w:keepLines/>
              <w:jc w:val="center"/>
              <w:rPr>
                <w:lang w:val="en-GB"/>
              </w:rPr>
            </w:pPr>
            <w:r w:rsidRPr="0029788F">
              <w:rPr>
                <w:lang w:val="en-GB"/>
              </w:rPr>
              <w:t>OPEN</w:t>
            </w:r>
          </w:p>
        </w:tc>
        <w:tc>
          <w:tcPr>
            <w:tcW w:w="2604" w:type="dxa"/>
            <w:shd w:val="clear" w:color="auto" w:fill="A6A6A6"/>
          </w:tcPr>
          <w:p w:rsidR="00752B67" w:rsidRPr="0029788F" w:rsidRDefault="007A4A92" w:rsidP="000C7CD5">
            <w:pPr>
              <w:pStyle w:val="Lentele"/>
              <w:keepNext/>
              <w:keepLines/>
              <w:jc w:val="center"/>
              <w:rPr>
                <w:lang w:val="en-GB"/>
              </w:rPr>
            </w:pPr>
            <w:r w:rsidRPr="0029788F">
              <w:rPr>
                <w:lang w:val="en-GB"/>
              </w:rPr>
              <w:t>CLOSED</w:t>
            </w:r>
          </w:p>
        </w:tc>
        <w:tc>
          <w:tcPr>
            <w:tcW w:w="3993" w:type="dxa"/>
            <w:shd w:val="clear" w:color="auto" w:fill="A6A6A6"/>
          </w:tcPr>
          <w:p w:rsidR="00752B67" w:rsidRPr="0029788F" w:rsidRDefault="007A4A92" w:rsidP="000C7CD5">
            <w:pPr>
              <w:pStyle w:val="Tekstasneatitrauktas"/>
              <w:keepNext/>
              <w:keepLines/>
              <w:jc w:val="center"/>
            </w:pPr>
            <w:r w:rsidRPr="0029788F">
              <w:t>Comment</w:t>
            </w:r>
          </w:p>
        </w:tc>
      </w:tr>
      <w:tr w:rsidR="00C723B2" w:rsidRPr="0029788F" w:rsidTr="00964682">
        <w:trPr>
          <w:cantSplit/>
          <w:trHeight w:val="270"/>
          <w:jc w:val="center"/>
        </w:trPr>
        <w:tc>
          <w:tcPr>
            <w:tcW w:w="341" w:type="dxa"/>
          </w:tcPr>
          <w:p w:rsidR="00752B67" w:rsidRPr="0029788F" w:rsidRDefault="00752B67" w:rsidP="000735C7">
            <w:pPr>
              <w:pStyle w:val="Lentele"/>
              <w:jc w:val="center"/>
              <w:rPr>
                <w:lang w:val="en-GB"/>
              </w:rPr>
            </w:pPr>
            <w:r w:rsidRPr="0029788F">
              <w:rPr>
                <w:lang w:val="en-GB"/>
              </w:rPr>
              <w:t>1</w:t>
            </w:r>
          </w:p>
        </w:tc>
        <w:tc>
          <w:tcPr>
            <w:tcW w:w="2242" w:type="dxa"/>
          </w:tcPr>
          <w:p w:rsidR="00752B67" w:rsidRPr="0029788F" w:rsidRDefault="006970B7" w:rsidP="000C7CD5">
            <w:pPr>
              <w:pStyle w:val="Lentele"/>
              <w:keepNext/>
              <w:keepLines/>
              <w:rPr>
                <w:i/>
                <w:lang w:val="en-GB"/>
              </w:rPr>
            </w:pPr>
            <w:r w:rsidRPr="0029788F">
              <w:rPr>
                <w:i/>
                <w:lang w:val="en-GB"/>
              </w:rPr>
              <w:t>e</w:t>
            </w:r>
            <w:r w:rsidR="00DB7E94" w:rsidRPr="0029788F">
              <w:rPr>
                <w:i/>
                <w:lang w:val="en-GB"/>
              </w:rPr>
              <w:t>(start</w:t>
            </w:r>
            <w:r w:rsidR="00752B67" w:rsidRPr="0029788F">
              <w:rPr>
                <w:i/>
                <w:lang w:val="en-GB"/>
              </w:rPr>
              <w:t>,0)</w:t>
            </w:r>
          </w:p>
        </w:tc>
        <w:tc>
          <w:tcPr>
            <w:tcW w:w="2604" w:type="dxa"/>
          </w:tcPr>
          <w:p w:rsidR="00752B67" w:rsidRPr="0029788F" w:rsidRDefault="00752B67" w:rsidP="000C7CD5">
            <w:pPr>
              <w:pStyle w:val="Lentele"/>
              <w:keepNext/>
              <w:keepLines/>
              <w:rPr>
                <w:i/>
                <w:lang w:val="en-GB"/>
              </w:rPr>
            </w:pPr>
            <w:r w:rsidRPr="0029788F">
              <w:rPr>
                <w:i/>
                <w:lang w:val="en-GB"/>
              </w:rPr>
              <w:sym w:font="Symbol" w:char="F0C6"/>
            </w:r>
          </w:p>
        </w:tc>
        <w:tc>
          <w:tcPr>
            <w:tcW w:w="3993" w:type="dxa"/>
          </w:tcPr>
          <w:p w:rsidR="00752B67" w:rsidRPr="0029788F" w:rsidRDefault="00752B67" w:rsidP="000C7CD5">
            <w:pPr>
              <w:pStyle w:val="Tekstasneatitrauktas"/>
              <w:keepNext/>
              <w:keepLines/>
              <w:jc w:val="left"/>
            </w:pPr>
          </w:p>
        </w:tc>
      </w:tr>
      <w:tr w:rsidR="00C723B2" w:rsidRPr="0029788F" w:rsidTr="00964682">
        <w:trPr>
          <w:cantSplit/>
          <w:trHeight w:val="270"/>
          <w:jc w:val="center"/>
        </w:trPr>
        <w:tc>
          <w:tcPr>
            <w:tcW w:w="341" w:type="dxa"/>
          </w:tcPr>
          <w:p w:rsidR="00752B67" w:rsidRPr="0029788F" w:rsidRDefault="00752B67" w:rsidP="000735C7">
            <w:pPr>
              <w:pStyle w:val="Lentele"/>
              <w:jc w:val="center"/>
              <w:rPr>
                <w:lang w:val="en-GB"/>
              </w:rPr>
            </w:pPr>
            <w:r w:rsidRPr="0029788F">
              <w:rPr>
                <w:lang w:val="en-GB"/>
              </w:rPr>
              <w:t>2</w:t>
            </w:r>
          </w:p>
        </w:tc>
        <w:tc>
          <w:tcPr>
            <w:tcW w:w="2242" w:type="dxa"/>
          </w:tcPr>
          <w:p w:rsidR="00752B67" w:rsidRPr="009B5505" w:rsidRDefault="004372E8" w:rsidP="000C7CD5">
            <w:pPr>
              <w:pStyle w:val="Lentele"/>
              <w:keepNext/>
              <w:keepLines/>
              <w:rPr>
                <w:i/>
                <w:lang w:val="de-DE"/>
              </w:rPr>
            </w:pPr>
            <w:r w:rsidRPr="009B5505">
              <w:rPr>
                <w:i/>
                <w:lang w:val="de-DE"/>
              </w:rPr>
              <w:t>f</w:t>
            </w:r>
            <w:r w:rsidR="00752B67" w:rsidRPr="009B5505">
              <w:rPr>
                <w:i/>
                <w:lang w:val="de-DE"/>
              </w:rPr>
              <w:t>(e,200), g(e,290), h(e,300), d(e,450), b(e,500)</w:t>
            </w:r>
          </w:p>
        </w:tc>
        <w:tc>
          <w:tcPr>
            <w:tcW w:w="2604" w:type="dxa"/>
          </w:tcPr>
          <w:p w:rsidR="00752B67" w:rsidRPr="0029788F" w:rsidRDefault="000C7CD5" w:rsidP="000C7CD5">
            <w:pPr>
              <w:pStyle w:val="Lentele"/>
              <w:keepNext/>
              <w:keepLines/>
              <w:rPr>
                <w:i/>
                <w:lang w:val="en-GB"/>
              </w:rPr>
            </w:pPr>
            <w:r w:rsidRPr="0029788F">
              <w:rPr>
                <w:i/>
                <w:lang w:val="en-GB"/>
              </w:rPr>
              <w:t>e(start</w:t>
            </w:r>
            <w:r w:rsidR="00752B67" w:rsidRPr="0029788F">
              <w:rPr>
                <w:i/>
                <w:lang w:val="en-GB"/>
              </w:rPr>
              <w:t>,0)</w:t>
            </w:r>
          </w:p>
        </w:tc>
        <w:tc>
          <w:tcPr>
            <w:tcW w:w="3993" w:type="dxa"/>
          </w:tcPr>
          <w:p w:rsidR="00752B67" w:rsidRPr="0029788F" w:rsidRDefault="00752B67" w:rsidP="000C7CD5">
            <w:pPr>
              <w:pStyle w:val="Tekstasneatitrauktas"/>
              <w:keepNext/>
              <w:keepLines/>
              <w:jc w:val="left"/>
            </w:pPr>
            <w:r w:rsidRPr="0029788F">
              <w:rPr>
                <w:i/>
              </w:rPr>
              <w:t>S</w:t>
            </w:r>
            <w:r w:rsidRPr="0029788F">
              <w:t>(</w:t>
            </w:r>
            <w:r w:rsidRPr="0029788F">
              <w:rPr>
                <w:i/>
              </w:rPr>
              <w:t>e</w:t>
            </w:r>
            <w:r w:rsidRPr="0029788F">
              <w:t>) = {</w:t>
            </w:r>
            <w:r w:rsidRPr="0029788F">
              <w:rPr>
                <w:i/>
              </w:rPr>
              <w:t>b,d,f,g,h</w:t>
            </w:r>
            <w:r w:rsidRPr="0029788F">
              <w:t>}</w:t>
            </w:r>
          </w:p>
        </w:tc>
      </w:tr>
      <w:tr w:rsidR="00C723B2" w:rsidRPr="0029788F" w:rsidTr="00964682">
        <w:trPr>
          <w:cantSplit/>
          <w:trHeight w:val="270"/>
          <w:jc w:val="center"/>
        </w:trPr>
        <w:tc>
          <w:tcPr>
            <w:tcW w:w="341" w:type="dxa"/>
          </w:tcPr>
          <w:p w:rsidR="00752B67" w:rsidRPr="0029788F" w:rsidRDefault="00752B67" w:rsidP="000735C7">
            <w:pPr>
              <w:pStyle w:val="Lentele"/>
              <w:jc w:val="center"/>
              <w:rPr>
                <w:lang w:val="en-GB"/>
              </w:rPr>
            </w:pPr>
            <w:r w:rsidRPr="0029788F">
              <w:rPr>
                <w:lang w:val="en-GB"/>
              </w:rPr>
              <w:t>3</w:t>
            </w:r>
          </w:p>
        </w:tc>
        <w:tc>
          <w:tcPr>
            <w:tcW w:w="2242" w:type="dxa"/>
          </w:tcPr>
          <w:p w:rsidR="00752B67" w:rsidRPr="009B5505" w:rsidRDefault="004372E8" w:rsidP="000C7CD5">
            <w:pPr>
              <w:pStyle w:val="Lentele"/>
              <w:keepNext/>
              <w:keepLines/>
              <w:rPr>
                <w:i/>
                <w:lang w:val="de-DE"/>
              </w:rPr>
            </w:pPr>
            <w:r w:rsidRPr="009B5505">
              <w:rPr>
                <w:i/>
                <w:lang w:val="de-DE"/>
              </w:rPr>
              <w:t>g</w:t>
            </w:r>
            <w:r w:rsidR="00752B67" w:rsidRPr="009B5505">
              <w:rPr>
                <w:i/>
                <w:lang w:val="de-DE"/>
              </w:rPr>
              <w:t>(e,290), h(e,300), i(f,350), d(e,450), b(e,500), c(f,800)</w:t>
            </w:r>
          </w:p>
        </w:tc>
        <w:tc>
          <w:tcPr>
            <w:tcW w:w="2604" w:type="dxa"/>
          </w:tcPr>
          <w:p w:rsidR="00752B67" w:rsidRPr="0029788F" w:rsidRDefault="007A4A92" w:rsidP="000C7CD5">
            <w:pPr>
              <w:pStyle w:val="Lentele"/>
              <w:keepNext/>
              <w:keepLines/>
              <w:rPr>
                <w:i/>
                <w:lang w:val="en-GB"/>
              </w:rPr>
            </w:pPr>
            <w:r w:rsidRPr="0029788F">
              <w:rPr>
                <w:i/>
                <w:lang w:val="en-GB"/>
              </w:rPr>
              <w:t>e(start</w:t>
            </w:r>
            <w:r w:rsidR="00752B67" w:rsidRPr="0029788F">
              <w:rPr>
                <w:i/>
                <w:lang w:val="en-GB"/>
              </w:rPr>
              <w:t>,0), f(e,200)</w:t>
            </w:r>
          </w:p>
        </w:tc>
        <w:tc>
          <w:tcPr>
            <w:tcW w:w="3993" w:type="dxa"/>
          </w:tcPr>
          <w:p w:rsidR="00752B67" w:rsidRPr="0029788F" w:rsidRDefault="00DB7E94" w:rsidP="000C7CD5">
            <w:pPr>
              <w:pStyle w:val="Tekstasneatitrauktas"/>
              <w:keepNext/>
              <w:keepLines/>
              <w:jc w:val="left"/>
            </w:pPr>
            <w:r w:rsidRPr="0029788F">
              <w:rPr>
                <w:i/>
              </w:rPr>
              <w:t>S</w:t>
            </w:r>
            <w:r w:rsidRPr="0029788F">
              <w:t>(</w:t>
            </w:r>
            <w:r w:rsidRPr="0029788F">
              <w:rPr>
                <w:i/>
              </w:rPr>
              <w:t>f</w:t>
            </w:r>
            <w:r w:rsidRPr="0029788F">
              <w:t>) = {</w:t>
            </w:r>
            <w:r w:rsidRPr="0029788F">
              <w:rPr>
                <w:i/>
              </w:rPr>
              <w:t>c,e,i</w:t>
            </w:r>
            <w:r w:rsidRPr="0029788F">
              <w:t>}, but</w:t>
            </w:r>
            <w:r w:rsidR="00752B67" w:rsidRPr="0029788F">
              <w:t xml:space="preserve"> </w:t>
            </w:r>
            <w:r w:rsidR="00752B67" w:rsidRPr="0029788F">
              <w:rPr>
                <w:i/>
              </w:rPr>
              <w:t>e</w:t>
            </w:r>
            <w:r w:rsidR="00752B67" w:rsidRPr="0029788F">
              <w:sym w:font="Symbol" w:char="F0CE"/>
            </w:r>
            <w:r w:rsidRPr="0029788F">
              <w:t>CLOSED</w:t>
            </w:r>
          </w:p>
        </w:tc>
      </w:tr>
      <w:tr w:rsidR="00C723B2" w:rsidRPr="0029788F" w:rsidTr="00964682">
        <w:trPr>
          <w:cantSplit/>
          <w:trHeight w:val="270"/>
          <w:jc w:val="center"/>
        </w:trPr>
        <w:tc>
          <w:tcPr>
            <w:tcW w:w="341" w:type="dxa"/>
          </w:tcPr>
          <w:p w:rsidR="00752B67" w:rsidRPr="0029788F" w:rsidRDefault="00752B67" w:rsidP="000735C7">
            <w:pPr>
              <w:pStyle w:val="Lentele"/>
              <w:jc w:val="center"/>
              <w:rPr>
                <w:lang w:val="en-GB"/>
              </w:rPr>
            </w:pPr>
            <w:r w:rsidRPr="0029788F">
              <w:rPr>
                <w:lang w:val="en-GB"/>
              </w:rPr>
              <w:t>4</w:t>
            </w:r>
          </w:p>
        </w:tc>
        <w:tc>
          <w:tcPr>
            <w:tcW w:w="2242" w:type="dxa"/>
          </w:tcPr>
          <w:p w:rsidR="00752B67" w:rsidRPr="009B5505" w:rsidRDefault="004372E8" w:rsidP="000C7CD5">
            <w:pPr>
              <w:pStyle w:val="Lentele"/>
              <w:keepNext/>
              <w:keepLines/>
              <w:rPr>
                <w:i/>
                <w:lang w:val="de-DE"/>
              </w:rPr>
            </w:pPr>
            <w:r w:rsidRPr="009B5505">
              <w:rPr>
                <w:i/>
                <w:lang w:val="de-DE"/>
              </w:rPr>
              <w:t>h</w:t>
            </w:r>
            <w:r w:rsidR="00752B67" w:rsidRPr="009B5505">
              <w:rPr>
                <w:i/>
                <w:lang w:val="de-DE"/>
              </w:rPr>
              <w:t>(e,300), i(f,350), j(g,390), d(e,450), b(e,500), c(f,800)</w:t>
            </w:r>
          </w:p>
        </w:tc>
        <w:tc>
          <w:tcPr>
            <w:tcW w:w="2604" w:type="dxa"/>
          </w:tcPr>
          <w:p w:rsidR="00752B67" w:rsidRPr="009B5505" w:rsidRDefault="007A4A92" w:rsidP="000C7CD5">
            <w:pPr>
              <w:pStyle w:val="Lentele"/>
              <w:keepNext/>
              <w:keepLines/>
              <w:rPr>
                <w:i/>
                <w:lang w:val="de-DE"/>
              </w:rPr>
            </w:pPr>
            <w:r w:rsidRPr="009B5505">
              <w:rPr>
                <w:i/>
                <w:lang w:val="de-DE"/>
              </w:rPr>
              <w:t>e(start</w:t>
            </w:r>
            <w:r w:rsidR="00752B67" w:rsidRPr="009B5505">
              <w:rPr>
                <w:i/>
                <w:lang w:val="de-DE"/>
              </w:rPr>
              <w:t>,0), f(e,200), g(e,290)</w:t>
            </w:r>
          </w:p>
        </w:tc>
        <w:tc>
          <w:tcPr>
            <w:tcW w:w="3993" w:type="dxa"/>
          </w:tcPr>
          <w:p w:rsidR="00752B67" w:rsidRPr="0029788F" w:rsidRDefault="00DB7E94" w:rsidP="000C7CD5">
            <w:pPr>
              <w:pStyle w:val="Tekstasneatitrauktas"/>
              <w:keepNext/>
              <w:keepLines/>
              <w:jc w:val="left"/>
            </w:pPr>
            <w:r w:rsidRPr="0029788F">
              <w:t>S(</w:t>
            </w:r>
            <w:r w:rsidRPr="0029788F">
              <w:rPr>
                <w:i/>
              </w:rPr>
              <w:t>g</w:t>
            </w:r>
            <w:r w:rsidRPr="0029788F">
              <w:t>) = {</w:t>
            </w:r>
            <w:r w:rsidRPr="0029788F">
              <w:rPr>
                <w:i/>
              </w:rPr>
              <w:t>e,j</w:t>
            </w:r>
            <w:r w:rsidRPr="0029788F">
              <w:t>}, but</w:t>
            </w:r>
            <w:r w:rsidR="00752B67" w:rsidRPr="0029788F">
              <w:t xml:space="preserve"> </w:t>
            </w:r>
            <w:r w:rsidR="00752B67" w:rsidRPr="0029788F">
              <w:rPr>
                <w:i/>
              </w:rPr>
              <w:t>e</w:t>
            </w:r>
            <w:r w:rsidR="00752B67" w:rsidRPr="0029788F">
              <w:sym w:font="Symbol" w:char="F0CE"/>
            </w:r>
            <w:r w:rsidRPr="0029788F">
              <w:t>CLOSED</w:t>
            </w:r>
          </w:p>
        </w:tc>
      </w:tr>
      <w:tr w:rsidR="00C723B2" w:rsidRPr="0029788F" w:rsidTr="00964682">
        <w:trPr>
          <w:cantSplit/>
          <w:trHeight w:val="270"/>
          <w:jc w:val="center"/>
        </w:trPr>
        <w:tc>
          <w:tcPr>
            <w:tcW w:w="341" w:type="dxa"/>
          </w:tcPr>
          <w:p w:rsidR="00752B67" w:rsidRPr="0029788F" w:rsidRDefault="00752B67" w:rsidP="000735C7">
            <w:pPr>
              <w:pStyle w:val="Lentele"/>
              <w:jc w:val="center"/>
              <w:rPr>
                <w:lang w:val="en-GB"/>
              </w:rPr>
            </w:pPr>
            <w:r w:rsidRPr="0029788F">
              <w:rPr>
                <w:lang w:val="en-GB"/>
              </w:rPr>
              <w:lastRenderedPageBreak/>
              <w:t>5</w:t>
            </w:r>
          </w:p>
        </w:tc>
        <w:tc>
          <w:tcPr>
            <w:tcW w:w="2242" w:type="dxa"/>
          </w:tcPr>
          <w:p w:rsidR="00752B67" w:rsidRPr="009B5505" w:rsidRDefault="004372E8" w:rsidP="000C7CD5">
            <w:pPr>
              <w:pStyle w:val="Lentele"/>
              <w:keepNext/>
              <w:keepLines/>
              <w:rPr>
                <w:i/>
                <w:lang w:val="de-DE"/>
              </w:rPr>
            </w:pPr>
            <w:r w:rsidRPr="009B5505">
              <w:rPr>
                <w:i/>
                <w:lang w:val="de-DE"/>
              </w:rPr>
              <w:t>i</w:t>
            </w:r>
            <w:r w:rsidR="00752B67" w:rsidRPr="009B5505">
              <w:rPr>
                <w:i/>
                <w:lang w:val="de-DE"/>
              </w:rPr>
              <w:t xml:space="preserve">(f,350), </w:t>
            </w:r>
            <w:r w:rsidR="00752B67" w:rsidRPr="009B5505">
              <w:rPr>
                <w:b/>
                <w:i/>
                <w:lang w:val="de-DE"/>
              </w:rPr>
              <w:t>j(h,360)</w:t>
            </w:r>
            <w:r w:rsidR="00752B67" w:rsidRPr="009B5505">
              <w:rPr>
                <w:i/>
                <w:lang w:val="de-DE"/>
              </w:rPr>
              <w:t>, k(h,400), d(e,450), b(e,500), c(f,800)</w:t>
            </w:r>
          </w:p>
        </w:tc>
        <w:tc>
          <w:tcPr>
            <w:tcW w:w="2604" w:type="dxa"/>
          </w:tcPr>
          <w:p w:rsidR="00752B67" w:rsidRPr="009B5505" w:rsidRDefault="007A4A92" w:rsidP="000C7CD5">
            <w:pPr>
              <w:pStyle w:val="Lentele"/>
              <w:keepNext/>
              <w:keepLines/>
              <w:rPr>
                <w:i/>
                <w:lang w:val="de-DE"/>
              </w:rPr>
            </w:pPr>
            <w:r w:rsidRPr="009B5505">
              <w:rPr>
                <w:i/>
                <w:lang w:val="de-DE"/>
              </w:rPr>
              <w:t>e(start</w:t>
            </w:r>
            <w:r w:rsidR="00752B67" w:rsidRPr="009B5505">
              <w:rPr>
                <w:i/>
                <w:lang w:val="de-DE"/>
              </w:rPr>
              <w:t>,0), f(e,200), g(e,290), h(e,300)</w:t>
            </w:r>
          </w:p>
        </w:tc>
        <w:tc>
          <w:tcPr>
            <w:tcW w:w="3993" w:type="dxa"/>
          </w:tcPr>
          <w:p w:rsidR="00752B67" w:rsidRPr="0029788F" w:rsidRDefault="00752B67" w:rsidP="00DB7E94">
            <w:pPr>
              <w:pStyle w:val="Tekstasneatitrauktas"/>
              <w:keepNext/>
              <w:keepLines/>
              <w:jc w:val="left"/>
            </w:pPr>
            <w:r w:rsidRPr="0029788F">
              <w:rPr>
                <w:i/>
              </w:rPr>
              <w:t>S</w:t>
            </w:r>
            <w:r w:rsidRPr="0029788F">
              <w:t>(</w:t>
            </w:r>
            <w:r w:rsidRPr="0029788F">
              <w:rPr>
                <w:i/>
              </w:rPr>
              <w:t>h</w:t>
            </w:r>
            <w:r w:rsidRPr="0029788F">
              <w:t>) = {</w:t>
            </w:r>
            <w:r w:rsidRPr="0029788F">
              <w:rPr>
                <w:i/>
              </w:rPr>
              <w:t>e,i,</w:t>
            </w:r>
            <w:r w:rsidRPr="0029788F">
              <w:rPr>
                <w:b/>
                <w:i/>
              </w:rPr>
              <w:t>j</w:t>
            </w:r>
            <w:r w:rsidR="00DB7E94" w:rsidRPr="0029788F">
              <w:rPr>
                <w:i/>
              </w:rPr>
              <w:t>,k</w:t>
            </w:r>
            <w:r w:rsidR="00DB7E94" w:rsidRPr="0029788F">
              <w:t>}, but</w:t>
            </w:r>
            <w:r w:rsidRPr="0029788F">
              <w:t xml:space="preserve"> </w:t>
            </w:r>
            <w:r w:rsidRPr="0029788F">
              <w:rPr>
                <w:i/>
              </w:rPr>
              <w:t>e</w:t>
            </w:r>
            <w:r w:rsidRPr="0029788F">
              <w:sym w:font="Symbol" w:char="F0CE"/>
            </w:r>
            <w:r w:rsidR="00DB7E94" w:rsidRPr="0029788F">
              <w:t>CLOSED and</w:t>
            </w:r>
            <w:r w:rsidR="00246877" w:rsidRPr="0029788F">
              <w:t xml:space="preserve"> </w:t>
            </w:r>
            <w:r w:rsidR="00E159C3" w:rsidRPr="0029788F">
              <w:rPr>
                <w:i/>
              </w:rPr>
              <w:t>i,</w:t>
            </w:r>
            <w:r w:rsidR="00E159C3" w:rsidRPr="0029788F">
              <w:rPr>
                <w:b/>
                <w:i/>
              </w:rPr>
              <w:t>j</w:t>
            </w:r>
            <w:r w:rsidR="00246877" w:rsidRPr="0029788F">
              <w:sym w:font="Symbol" w:char="F0CE"/>
            </w:r>
            <w:r w:rsidR="00DB7E94" w:rsidRPr="0029788F">
              <w:t>OPEN</w:t>
            </w:r>
            <w:r w:rsidR="00E159C3" w:rsidRPr="0029788F">
              <w:t xml:space="preserve">. </w:t>
            </w:r>
            <w:r w:rsidR="00DB7E94" w:rsidRPr="0029788F">
              <w:t>New cost</w:t>
            </w:r>
            <w:r w:rsidR="00C723B2" w:rsidRPr="0029788F">
              <w:t xml:space="preserve"> </w:t>
            </w:r>
            <w:r w:rsidR="00C723B2" w:rsidRPr="0029788F">
              <w:rPr>
                <w:i/>
              </w:rPr>
              <w:t>i(h,420)</w:t>
            </w:r>
            <w:r w:rsidR="00C723B2" w:rsidRPr="0029788F">
              <w:t xml:space="preserve"> </w:t>
            </w:r>
            <w:r w:rsidR="00DB7E94" w:rsidRPr="0029788F">
              <w:t xml:space="preserve">is worse than the old one </w:t>
            </w:r>
            <w:r w:rsidR="00DB7E94" w:rsidRPr="0029788F">
              <w:rPr>
                <w:i/>
              </w:rPr>
              <w:t>i(f,350)</w:t>
            </w:r>
            <w:r w:rsidR="00DB7E94" w:rsidRPr="0029788F">
              <w:t xml:space="preserve"> and therefore the old one is chosen</w:t>
            </w:r>
            <w:r w:rsidR="00C723B2" w:rsidRPr="0029788F">
              <w:t xml:space="preserve">. </w:t>
            </w:r>
            <w:r w:rsidR="00DB7E94" w:rsidRPr="0029788F">
              <w:t xml:space="preserve">New cost </w:t>
            </w:r>
            <w:r w:rsidR="00E159C3" w:rsidRPr="0029788F">
              <w:rPr>
                <w:b/>
                <w:i/>
              </w:rPr>
              <w:t>j(h,360)</w:t>
            </w:r>
            <w:r w:rsidR="00E159C3" w:rsidRPr="0029788F">
              <w:t xml:space="preserve"> </w:t>
            </w:r>
            <w:r w:rsidR="00DB7E94" w:rsidRPr="0029788F">
              <w:t>is better than the old one</w:t>
            </w:r>
            <w:r w:rsidR="00E159C3" w:rsidRPr="0029788F">
              <w:t xml:space="preserve"> </w:t>
            </w:r>
            <w:r w:rsidR="00E159C3" w:rsidRPr="0029788F">
              <w:rPr>
                <w:i/>
              </w:rPr>
              <w:t>j(g,390)</w:t>
            </w:r>
            <w:r w:rsidR="008C2488">
              <w:t xml:space="preserve"> </w:t>
            </w:r>
            <w:r w:rsidR="00DB7E94" w:rsidRPr="0029788F">
              <w:t xml:space="preserve">and therefore the new one is </w:t>
            </w:r>
            <w:r w:rsidR="00374DF1">
              <w:t>taken</w:t>
            </w:r>
          </w:p>
        </w:tc>
      </w:tr>
      <w:tr w:rsidR="00C723B2" w:rsidRPr="0029788F" w:rsidTr="00964682">
        <w:trPr>
          <w:cantSplit/>
          <w:trHeight w:val="270"/>
          <w:jc w:val="center"/>
        </w:trPr>
        <w:tc>
          <w:tcPr>
            <w:tcW w:w="341" w:type="dxa"/>
          </w:tcPr>
          <w:p w:rsidR="00752B67" w:rsidRPr="0029788F" w:rsidRDefault="00752B67" w:rsidP="000735C7">
            <w:pPr>
              <w:pStyle w:val="Lentele"/>
              <w:jc w:val="center"/>
              <w:rPr>
                <w:lang w:val="en-GB"/>
              </w:rPr>
            </w:pPr>
            <w:r w:rsidRPr="0029788F">
              <w:rPr>
                <w:lang w:val="en-GB"/>
              </w:rPr>
              <w:t>6</w:t>
            </w:r>
          </w:p>
        </w:tc>
        <w:tc>
          <w:tcPr>
            <w:tcW w:w="2242" w:type="dxa"/>
          </w:tcPr>
          <w:p w:rsidR="00752B67" w:rsidRPr="009B5505" w:rsidRDefault="004372E8" w:rsidP="000C7CD5">
            <w:pPr>
              <w:pStyle w:val="Lentele"/>
              <w:keepNext/>
              <w:keepLines/>
              <w:rPr>
                <w:i/>
                <w:lang w:val="de-DE"/>
              </w:rPr>
            </w:pPr>
            <w:r w:rsidRPr="009B5505">
              <w:rPr>
                <w:i/>
                <w:lang w:val="de-DE"/>
              </w:rPr>
              <w:t>j</w:t>
            </w:r>
            <w:r w:rsidR="00752B67" w:rsidRPr="009B5505">
              <w:rPr>
                <w:i/>
                <w:lang w:val="de-DE"/>
              </w:rPr>
              <w:t>(h,360), k(h,400), d(e,450), b(e,500), c(f,800)</w:t>
            </w:r>
          </w:p>
        </w:tc>
        <w:tc>
          <w:tcPr>
            <w:tcW w:w="2604" w:type="dxa"/>
          </w:tcPr>
          <w:p w:rsidR="00752B67" w:rsidRPr="009B5505" w:rsidRDefault="007A4A92" w:rsidP="000C7CD5">
            <w:pPr>
              <w:pStyle w:val="Lentele"/>
              <w:keepNext/>
              <w:keepLines/>
              <w:rPr>
                <w:i/>
                <w:lang w:val="de-DE"/>
              </w:rPr>
            </w:pPr>
            <w:r w:rsidRPr="009B5505">
              <w:rPr>
                <w:i/>
                <w:lang w:val="de-DE"/>
              </w:rPr>
              <w:t>e(start</w:t>
            </w:r>
            <w:r w:rsidR="00752B67" w:rsidRPr="009B5505">
              <w:rPr>
                <w:i/>
                <w:lang w:val="de-DE"/>
              </w:rPr>
              <w:t>,0), f(e,200), g(e,290), h(e,300), i(f,350)</w:t>
            </w:r>
          </w:p>
        </w:tc>
        <w:tc>
          <w:tcPr>
            <w:tcW w:w="3993" w:type="dxa"/>
          </w:tcPr>
          <w:p w:rsidR="00752B67" w:rsidRPr="0029788F" w:rsidRDefault="00E159C3" w:rsidP="000C7CD5">
            <w:pPr>
              <w:pStyle w:val="Tekstasneatitrauktas"/>
              <w:keepNext/>
              <w:keepLines/>
              <w:jc w:val="left"/>
            </w:pPr>
            <w:r w:rsidRPr="0029788F">
              <w:rPr>
                <w:i/>
              </w:rPr>
              <w:t>S</w:t>
            </w:r>
            <w:r w:rsidRPr="0029788F">
              <w:t>(</w:t>
            </w:r>
            <w:r w:rsidRPr="0029788F">
              <w:rPr>
                <w:i/>
              </w:rPr>
              <w:t>i</w:t>
            </w:r>
            <w:r w:rsidR="00752B67" w:rsidRPr="0029788F">
              <w:t>) = {</w:t>
            </w:r>
            <w:r w:rsidRPr="0029788F">
              <w:rPr>
                <w:i/>
              </w:rPr>
              <w:t>f,h</w:t>
            </w:r>
            <w:r w:rsidR="00752B67" w:rsidRPr="0029788F">
              <w:t>}</w:t>
            </w:r>
            <w:r w:rsidR="00DB7E94" w:rsidRPr="0029788F">
              <w:t>, but</w:t>
            </w:r>
            <w:r w:rsidR="00246877" w:rsidRPr="0029788F">
              <w:t xml:space="preserve"> </w:t>
            </w:r>
            <w:r w:rsidR="00246877" w:rsidRPr="0029788F">
              <w:rPr>
                <w:i/>
              </w:rPr>
              <w:t>f,h</w:t>
            </w:r>
            <w:r w:rsidR="00246877" w:rsidRPr="0029788F">
              <w:sym w:font="Symbol" w:char="F0CE"/>
            </w:r>
            <w:r w:rsidR="00DB7E94" w:rsidRPr="0029788F">
              <w:t>CLOSED</w:t>
            </w:r>
          </w:p>
        </w:tc>
      </w:tr>
      <w:tr w:rsidR="00C723B2" w:rsidRPr="0029788F" w:rsidTr="00964682">
        <w:trPr>
          <w:cantSplit/>
          <w:trHeight w:val="270"/>
          <w:jc w:val="center"/>
        </w:trPr>
        <w:tc>
          <w:tcPr>
            <w:tcW w:w="341" w:type="dxa"/>
          </w:tcPr>
          <w:p w:rsidR="00752B67" w:rsidRPr="0029788F" w:rsidRDefault="00752B67" w:rsidP="000735C7">
            <w:pPr>
              <w:pStyle w:val="Lentele"/>
              <w:jc w:val="center"/>
              <w:rPr>
                <w:lang w:val="en-GB"/>
              </w:rPr>
            </w:pPr>
            <w:r w:rsidRPr="0029788F">
              <w:rPr>
                <w:lang w:val="en-GB"/>
              </w:rPr>
              <w:t>7</w:t>
            </w:r>
          </w:p>
        </w:tc>
        <w:tc>
          <w:tcPr>
            <w:tcW w:w="2242" w:type="dxa"/>
          </w:tcPr>
          <w:p w:rsidR="00752B67" w:rsidRPr="0029788F" w:rsidRDefault="004372E8" w:rsidP="000C7CD5">
            <w:pPr>
              <w:pStyle w:val="Lentele"/>
              <w:keepNext/>
              <w:keepLines/>
              <w:rPr>
                <w:i/>
                <w:lang w:val="en-GB"/>
              </w:rPr>
            </w:pPr>
            <w:r w:rsidRPr="0029788F">
              <w:rPr>
                <w:i/>
                <w:lang w:val="en-GB"/>
              </w:rPr>
              <w:t>k</w:t>
            </w:r>
            <w:r w:rsidR="00752B67" w:rsidRPr="0029788F">
              <w:rPr>
                <w:i/>
                <w:lang w:val="en-GB"/>
              </w:rPr>
              <w:t>(h,400), d(e,450), b(e,500), c(f,800)</w:t>
            </w:r>
          </w:p>
        </w:tc>
        <w:tc>
          <w:tcPr>
            <w:tcW w:w="2604" w:type="dxa"/>
          </w:tcPr>
          <w:p w:rsidR="00270EA3" w:rsidRPr="009B5505" w:rsidRDefault="007A4A92" w:rsidP="000C7CD5">
            <w:pPr>
              <w:pStyle w:val="Lentele"/>
              <w:keepNext/>
              <w:keepLines/>
              <w:rPr>
                <w:i/>
                <w:lang w:val="de-DE"/>
              </w:rPr>
            </w:pPr>
            <w:r w:rsidRPr="009B5505">
              <w:rPr>
                <w:i/>
                <w:lang w:val="de-DE"/>
              </w:rPr>
              <w:t>e(start</w:t>
            </w:r>
            <w:r w:rsidR="00752B67" w:rsidRPr="009B5505">
              <w:rPr>
                <w:i/>
                <w:lang w:val="de-DE"/>
              </w:rPr>
              <w:t>,0), f(e,200), g(e,290), h(e,300), i(f,350), j(h,360)</w:t>
            </w:r>
          </w:p>
        </w:tc>
        <w:tc>
          <w:tcPr>
            <w:tcW w:w="3993" w:type="dxa"/>
          </w:tcPr>
          <w:p w:rsidR="00752B67" w:rsidRPr="0029788F" w:rsidRDefault="00DB7E94" w:rsidP="00DB7E94">
            <w:pPr>
              <w:pStyle w:val="Tekstasneatitrauktas"/>
              <w:keepNext/>
              <w:keepLines/>
              <w:jc w:val="left"/>
            </w:pPr>
            <w:r w:rsidRPr="0029788F">
              <w:t xml:space="preserve">The terminal node </w:t>
            </w:r>
            <w:r w:rsidR="00E159C3" w:rsidRPr="0029788F">
              <w:rPr>
                <w:i/>
              </w:rPr>
              <w:t>j</w:t>
            </w:r>
            <w:r w:rsidRPr="0029788F">
              <w:t xml:space="preserve"> is closed</w:t>
            </w:r>
            <w:r w:rsidR="00710F88" w:rsidRPr="0029788F">
              <w:t>.</w:t>
            </w:r>
            <w:r w:rsidRPr="0029788F">
              <w:t xml:space="preserve"> Its children are not analysed</w:t>
            </w:r>
          </w:p>
        </w:tc>
      </w:tr>
    </w:tbl>
    <w:p w:rsidR="00713DB9" w:rsidRPr="0029788F" w:rsidRDefault="000C7CD5" w:rsidP="00270EA3">
      <w:pPr>
        <w:pStyle w:val="Pavaprasymas"/>
        <w:keepLines/>
      </w:pPr>
      <w:r w:rsidRPr="0029788F">
        <w:t xml:space="preserve">Table </w:t>
      </w:r>
      <w:r w:rsidR="00C3635D" w:rsidRPr="0029788F">
        <w:t>10</w:t>
      </w:r>
      <w:r w:rsidR="00B75322" w:rsidRPr="0029788F">
        <w:t>.5</w:t>
      </w:r>
      <w:r w:rsidR="00930BE6" w:rsidRPr="0029788F">
        <w:t xml:space="preserve">. </w:t>
      </w:r>
      <w:r w:rsidRPr="0029788F">
        <w:rPr>
          <w:rFonts w:ascii="TimesNewRomanPSMT" w:hAnsi="TimesNewRomanPSMT" w:cs="TimesNewRomanPSMT"/>
          <w:szCs w:val="24"/>
        </w:rPr>
        <w:t>The lists OPEN and CLOSED in each st</w:t>
      </w:r>
      <w:r w:rsidR="009A1005">
        <w:rPr>
          <w:rFonts w:ascii="TimesNewRomanPSMT" w:hAnsi="TimesNewRomanPSMT" w:cs="TimesNewRomanPSMT"/>
          <w:szCs w:val="24"/>
        </w:rPr>
        <w:t>ep of the algorithm. A path between</w:t>
      </w:r>
      <w:r w:rsidRPr="0029788F">
        <w:rPr>
          <w:rFonts w:ascii="TimesNewRomanPSMT" w:hAnsi="TimesNewRomanPSMT" w:cs="TimesNewRomanPSMT"/>
          <w:szCs w:val="24"/>
        </w:rPr>
        <w:t xml:space="preserve"> </w:t>
      </w:r>
      <w:r w:rsidR="00470290">
        <w:rPr>
          <w:rFonts w:ascii="TimesNewRomanPSMT" w:hAnsi="TimesNewRomanPSMT" w:cs="TimesNewRomanPSMT"/>
          <w:i/>
          <w:szCs w:val="24"/>
        </w:rPr>
        <w:t>e</w:t>
      </w:r>
      <w:r w:rsidR="009A1005">
        <w:rPr>
          <w:rFonts w:ascii="TimesNewRomanPSMT" w:hAnsi="TimesNewRomanPSMT" w:cs="TimesNewRomanPSMT"/>
          <w:szCs w:val="24"/>
        </w:rPr>
        <w:t xml:space="preserve"> and</w:t>
      </w:r>
      <w:r w:rsidRPr="0029788F">
        <w:rPr>
          <w:rFonts w:ascii="TimesNewRomanPSMT" w:hAnsi="TimesNewRomanPSMT" w:cs="TimesNewRomanPSMT"/>
          <w:szCs w:val="24"/>
        </w:rPr>
        <w:t xml:space="preserve"> </w:t>
      </w:r>
      <w:r w:rsidR="00470290">
        <w:rPr>
          <w:rFonts w:ascii="TimesNewRomanPSMT" w:hAnsi="TimesNewRomanPSMT" w:cs="TimesNewRomanPSMT"/>
          <w:i/>
          <w:szCs w:val="24"/>
        </w:rPr>
        <w:t>j</w:t>
      </w:r>
      <w:r w:rsidRPr="0029788F">
        <w:rPr>
          <w:rFonts w:ascii="TimesNewRomanPSMT" w:hAnsi="TimesNewRomanPSMT" w:cs="TimesNewRomanPSMT"/>
          <w:szCs w:val="24"/>
        </w:rPr>
        <w:t xml:space="preserve"> is searched in the graph which is shown in Fig. 10.4. </w:t>
      </w:r>
      <w:r w:rsidRPr="0029788F">
        <w:t xml:space="preserve">The </w:t>
      </w:r>
      <w:r w:rsidR="007A4A92" w:rsidRPr="0029788F">
        <w:t xml:space="preserve">found </w:t>
      </w:r>
      <w:r w:rsidRPr="0029788F">
        <w:t xml:space="preserve">path </w:t>
      </w:r>
      <w:r w:rsidR="007A4A92" w:rsidRPr="0029788F">
        <w:t>is</w:t>
      </w:r>
      <w:r w:rsidRPr="0029788F">
        <w:t xml:space="preserve"> </w:t>
      </w:r>
      <w:r w:rsidR="00DC0322" w:rsidRPr="0029788F">
        <w:sym w:font="Symbol" w:char="00E1"/>
      </w:r>
      <w:r w:rsidR="001126C3" w:rsidRPr="0029788F">
        <w:rPr>
          <w:i/>
        </w:rPr>
        <w:t>e(start</w:t>
      </w:r>
      <w:r w:rsidR="00752B67" w:rsidRPr="0029788F">
        <w:rPr>
          <w:i/>
        </w:rPr>
        <w:t>,0), h(e,300), j(h,</w:t>
      </w:r>
      <w:r w:rsidR="00E64F1C" w:rsidRPr="0029788F">
        <w:rPr>
          <w:i/>
        </w:rPr>
        <w:t>360)</w:t>
      </w:r>
      <w:r w:rsidR="00DC0322" w:rsidRPr="0029788F">
        <w:sym w:font="Symbol" w:char="00F1"/>
      </w:r>
    </w:p>
    <w:p w:rsidR="00852F82" w:rsidRPr="0029788F" w:rsidRDefault="001126C3" w:rsidP="00852F82">
      <w:pPr>
        <w:pStyle w:val="Tekstas"/>
      </w:pPr>
      <w:r w:rsidRPr="0029788F">
        <w:t>The</w:t>
      </w:r>
      <w:r w:rsidR="005429EA" w:rsidRPr="0029788F">
        <w:t xml:space="preserve"> corresponding</w:t>
      </w:r>
      <w:r w:rsidR="007A4A92" w:rsidRPr="0029788F">
        <w:t xml:space="preserve"> search tree is shown in Fig. </w:t>
      </w:r>
      <w:r w:rsidR="00852F82" w:rsidRPr="0029788F">
        <w:t>10.</w:t>
      </w:r>
      <w:r w:rsidR="004C562D" w:rsidRPr="0029788F">
        <w:t>6</w:t>
      </w:r>
      <w:r w:rsidR="00852F82" w:rsidRPr="0029788F">
        <w:t>.</w:t>
      </w:r>
    </w:p>
    <w:p w:rsidR="004C562D" w:rsidRPr="0029788F" w:rsidRDefault="008451EA" w:rsidP="00852F82">
      <w:pPr>
        <w:pStyle w:val="Paviliustracija"/>
        <w:rPr>
          <w:lang w:val="en-GB"/>
        </w:rPr>
      </w:pPr>
      <w:r w:rsidRPr="00854CB9">
        <w:rPr>
          <w:noProof/>
          <w:lang w:val="lt-LT" w:eastAsia="lt-LT"/>
        </w:rPr>
        <w:drawing>
          <wp:inline distT="0" distB="0" distL="0" distR="0">
            <wp:extent cx="4718685" cy="2807970"/>
            <wp:effectExtent l="0" t="0" r="5715" b="0"/>
            <wp:docPr id="239" name="Picture 4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8685" cy="2807970"/>
                    </a:xfrm>
                    <a:prstGeom prst="rect">
                      <a:avLst/>
                    </a:prstGeom>
                    <a:noFill/>
                    <a:ln>
                      <a:noFill/>
                    </a:ln>
                  </pic:spPr>
                </pic:pic>
              </a:graphicData>
            </a:graphic>
          </wp:inline>
        </w:drawing>
      </w:r>
    </w:p>
    <w:p w:rsidR="00852F82" w:rsidRPr="0029788F" w:rsidRDefault="008A3A25" w:rsidP="00852F82">
      <w:pPr>
        <w:pStyle w:val="Pavaprasymas"/>
      </w:pPr>
      <w:r w:rsidRPr="0029788F">
        <w:t xml:space="preserve">Fig. </w:t>
      </w:r>
      <w:r w:rsidR="00852F82" w:rsidRPr="0029788F">
        <w:t>10.</w:t>
      </w:r>
      <w:r w:rsidR="004C562D" w:rsidRPr="0029788F">
        <w:t>6</w:t>
      </w:r>
      <w:r w:rsidR="00852F82" w:rsidRPr="0029788F">
        <w:t xml:space="preserve">. </w:t>
      </w:r>
      <w:r w:rsidR="000D63DE">
        <w:t xml:space="preserve">The </w:t>
      </w:r>
      <w:r w:rsidRPr="0029788F">
        <w:t>search</w:t>
      </w:r>
      <w:r w:rsidR="000D63DE">
        <w:t xml:space="preserve"> tree</w:t>
      </w:r>
      <w:r w:rsidR="009A1005">
        <w:t xml:space="preserve"> for a path between</w:t>
      </w:r>
      <w:r w:rsidRPr="0029788F">
        <w:t xml:space="preserve"> </w:t>
      </w:r>
      <w:r w:rsidRPr="0029788F">
        <w:rPr>
          <w:i/>
        </w:rPr>
        <w:t>e</w:t>
      </w:r>
      <w:r w:rsidR="009A1005">
        <w:t xml:space="preserve"> and</w:t>
      </w:r>
      <w:r w:rsidRPr="0029788F">
        <w:t xml:space="preserve"> </w:t>
      </w:r>
      <w:r w:rsidRPr="0029788F">
        <w:rPr>
          <w:i/>
        </w:rPr>
        <w:t>j</w:t>
      </w:r>
      <w:r w:rsidRPr="0029788F">
        <w:t xml:space="preserve"> in Fig. 10.4</w:t>
      </w:r>
    </w:p>
    <w:p w:rsidR="00713DB9" w:rsidRPr="0029788F" w:rsidRDefault="00D926FA" w:rsidP="00CF27E9">
      <w:pPr>
        <w:pStyle w:val="Heading1"/>
      </w:pPr>
      <w:bookmarkStart w:id="51" w:name="_Toc154287587"/>
      <w:bookmarkStart w:id="52" w:name="_Toc154312051"/>
      <w:bookmarkStart w:id="53" w:name="_Toc73424835"/>
      <w:bookmarkStart w:id="54" w:name="_Toc3642544"/>
      <w:r w:rsidRPr="0029788F">
        <w:lastRenderedPageBreak/>
        <w:t>De</w:t>
      </w:r>
      <w:r w:rsidR="00213FE5">
        <w:t>pth-first s</w:t>
      </w:r>
      <w:r w:rsidR="00476E28">
        <w:t>earch in</w:t>
      </w:r>
      <w:r w:rsidR="00F33CC3">
        <w:t xml:space="preserve"> </w:t>
      </w:r>
      <w:r w:rsidR="001C5A71">
        <w:t xml:space="preserve">a </w:t>
      </w:r>
      <w:r w:rsidR="00213FE5">
        <w:t>g</w:t>
      </w:r>
      <w:r w:rsidR="00C531DA" w:rsidRPr="0029788F">
        <w:t>raph</w:t>
      </w:r>
      <w:r w:rsidR="00F33CC3">
        <w:t xml:space="preserve"> with no</w:t>
      </w:r>
      <w:r w:rsidR="00C531DA" w:rsidRPr="0029788F">
        <w:t xml:space="preserve"> </w:t>
      </w:r>
      <w:bookmarkEnd w:id="51"/>
      <w:bookmarkEnd w:id="52"/>
      <w:r w:rsidR="00213FE5">
        <w:t>w</w:t>
      </w:r>
      <w:r w:rsidR="001C5A71">
        <w:t>eights</w:t>
      </w:r>
      <w:bookmarkEnd w:id="54"/>
    </w:p>
    <w:bookmarkEnd w:id="53"/>
    <w:p w:rsidR="0015640A" w:rsidRPr="0029788F" w:rsidRDefault="005876FE" w:rsidP="00C531DA">
      <w:pPr>
        <w:pStyle w:val="Tekstasneatitrauktas"/>
      </w:pPr>
      <w:r w:rsidRPr="0029788F">
        <w:t>A difference between de</w:t>
      </w:r>
      <w:r w:rsidR="00C531DA" w:rsidRPr="0029788F">
        <w:t>pth-first search and breadth-first search is illustrated in a sample gra</w:t>
      </w:r>
      <w:r w:rsidR="00476E28">
        <w:t>ph; see</w:t>
      </w:r>
      <w:r w:rsidR="00EF76AD" w:rsidRPr="0029788F">
        <w:t xml:space="preserve"> Fig. 11.1</w:t>
      </w:r>
      <w:r w:rsidR="00206BFC" w:rsidRPr="0029788F">
        <w:t> a</w:t>
      </w:r>
      <w:r w:rsidR="00EF76AD" w:rsidRPr="0029788F">
        <w:t>. Here</w:t>
      </w:r>
      <w:r w:rsidR="00C531DA" w:rsidRPr="0029788F">
        <w:t xml:space="preserve"> </w:t>
      </w:r>
      <w:r w:rsidR="00C531DA" w:rsidRPr="0029788F">
        <w:rPr>
          <w:i/>
        </w:rPr>
        <w:t>s</w:t>
      </w:r>
      <w:r w:rsidR="00C531DA" w:rsidRPr="0029788F">
        <w:t xml:space="preserve"> stands for the initial node and </w:t>
      </w:r>
      <w:r w:rsidR="00C531DA" w:rsidRPr="0029788F">
        <w:rPr>
          <w:i/>
        </w:rPr>
        <w:t>t</w:t>
      </w:r>
      <w:r w:rsidR="001126C3" w:rsidRPr="0029788F">
        <w:t xml:space="preserve"> for the terminal</w:t>
      </w:r>
      <w:r w:rsidR="00C531DA" w:rsidRPr="0029788F">
        <w:t>.</w:t>
      </w:r>
      <w:r w:rsidR="002E17DC" w:rsidRPr="0029788F">
        <w:t xml:space="preserve"> </w:t>
      </w:r>
      <w:r w:rsidR="008F68AE" w:rsidRPr="0029788F">
        <w:t>Suppose that p</w:t>
      </w:r>
      <w:r w:rsidR="002E17DC" w:rsidRPr="0029788F">
        <w:t>roduction rules – the edges – are so</w:t>
      </w:r>
      <w:r w:rsidR="00206BFC" w:rsidRPr="0029788F">
        <w:t>rted contra-clockwise (Fig. 11.1 b</w:t>
      </w:r>
      <w:r w:rsidR="002E17DC" w:rsidRPr="0029788F">
        <w:t xml:space="preserve">). Depth-first search produces the path </w:t>
      </w:r>
      <w:r w:rsidR="002E17DC" w:rsidRPr="0029788F">
        <w:sym w:font="Symbol" w:char="00E1"/>
      </w:r>
      <w:r w:rsidR="002E17DC" w:rsidRPr="0029788F">
        <w:rPr>
          <w:i/>
        </w:rPr>
        <w:t>s</w:t>
      </w:r>
      <w:r w:rsidR="002E17DC" w:rsidRPr="0029788F">
        <w:t>,</w:t>
      </w:r>
      <w:r w:rsidR="002E17DC" w:rsidRPr="0029788F">
        <w:rPr>
          <w:i/>
        </w:rPr>
        <w:t>a</w:t>
      </w:r>
      <w:r w:rsidR="002E17DC" w:rsidRPr="0029788F">
        <w:t>,</w:t>
      </w:r>
      <w:r w:rsidR="002E17DC" w:rsidRPr="0029788F">
        <w:rPr>
          <w:i/>
        </w:rPr>
        <w:t>e</w:t>
      </w:r>
      <w:r w:rsidR="002E17DC" w:rsidRPr="0029788F">
        <w:t>,</w:t>
      </w:r>
      <w:r w:rsidR="002E17DC" w:rsidRPr="0029788F">
        <w:rPr>
          <w:i/>
        </w:rPr>
        <w:t>t</w:t>
      </w:r>
      <w:r w:rsidR="002E17DC" w:rsidRPr="0029788F">
        <w:sym w:font="Symbol" w:char="00F1"/>
      </w:r>
      <w:r w:rsidR="002E17DC" w:rsidRPr="0029788F">
        <w:t xml:space="preserve"> of three edges, whereas breadth-first search</w:t>
      </w:r>
      <w:r w:rsidR="00374DF1">
        <w:t xml:space="preserve"> produces the path</w:t>
      </w:r>
      <w:r w:rsidR="002E17DC" w:rsidRPr="0029788F">
        <w:t xml:space="preserve"> </w:t>
      </w:r>
      <w:r w:rsidR="002E17DC" w:rsidRPr="0029788F">
        <w:sym w:font="Symbol" w:char="00E1"/>
      </w:r>
      <w:r w:rsidR="002E17DC" w:rsidRPr="0029788F">
        <w:rPr>
          <w:i/>
        </w:rPr>
        <w:t>s</w:t>
      </w:r>
      <w:r w:rsidR="002E17DC" w:rsidRPr="0029788F">
        <w:t>,</w:t>
      </w:r>
      <w:r w:rsidR="002E17DC" w:rsidRPr="0029788F">
        <w:rPr>
          <w:i/>
        </w:rPr>
        <w:t>t</w:t>
      </w:r>
      <w:r w:rsidR="002E17DC" w:rsidRPr="0029788F">
        <w:sym w:font="Symbol" w:char="00F1"/>
      </w:r>
      <w:r w:rsidR="002E17DC" w:rsidRPr="0029788F">
        <w:t>, i.e. one edge only.</w:t>
      </w:r>
    </w:p>
    <w:p w:rsidR="00206BFC" w:rsidRPr="0029788F" w:rsidRDefault="008451EA" w:rsidP="00206BFC">
      <w:pPr>
        <w:pStyle w:val="Paviliustracija"/>
        <w:rPr>
          <w:lang w:val="en-GB"/>
        </w:rPr>
      </w:pPr>
      <w:r w:rsidRPr="00854CB9">
        <w:rPr>
          <w:noProof/>
          <w:lang w:val="lt-LT" w:eastAsia="lt-LT"/>
        </w:rPr>
        <w:drawing>
          <wp:inline distT="0" distB="0" distL="0" distR="0">
            <wp:extent cx="4800600" cy="1518285"/>
            <wp:effectExtent l="0" t="0" r="0" b="5715"/>
            <wp:docPr id="238" name="Picture 4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0" cy="1518285"/>
                    </a:xfrm>
                    <a:prstGeom prst="rect">
                      <a:avLst/>
                    </a:prstGeom>
                    <a:noFill/>
                    <a:ln>
                      <a:noFill/>
                    </a:ln>
                  </pic:spPr>
                </pic:pic>
              </a:graphicData>
            </a:graphic>
          </wp:inline>
        </w:drawing>
      </w:r>
    </w:p>
    <w:p w:rsidR="00206BFC" w:rsidRPr="0029788F" w:rsidRDefault="0095375A" w:rsidP="00206BFC">
      <w:pPr>
        <w:pStyle w:val="Pavaprasymas"/>
      </w:pPr>
      <w:r>
        <w:t>Fig. 11.1.</w:t>
      </w:r>
      <w:r>
        <w:tab/>
      </w:r>
      <w:r w:rsidR="00206BFC" w:rsidRPr="0029788F">
        <w:t xml:space="preserve">a) A sample graph. Suppose depth-first search with the initial node </w:t>
      </w:r>
      <w:r w:rsidR="00206BFC" w:rsidRPr="0029788F">
        <w:rPr>
          <w:i/>
        </w:rPr>
        <w:t>s</w:t>
      </w:r>
      <w:r w:rsidR="00206BFC" w:rsidRPr="0029788F">
        <w:t xml:space="preserve"> and the terminal </w:t>
      </w:r>
      <w:r w:rsidR="009A129D">
        <w:t>node</w:t>
      </w:r>
      <w:r w:rsidR="00206BFC" w:rsidRPr="0029788F">
        <w:t xml:space="preserve"> </w:t>
      </w:r>
      <w:r w:rsidR="00206BFC" w:rsidRPr="0029788F">
        <w:rPr>
          <w:i/>
        </w:rPr>
        <w:t>t</w:t>
      </w:r>
      <w:r>
        <w:t xml:space="preserve">. </w:t>
      </w:r>
      <w:r w:rsidR="00206BFC" w:rsidRPr="0029788F">
        <w:t>b) Contra-clockwise ordering of edges.</w:t>
      </w:r>
      <w:r w:rsidR="009A129D">
        <w:t xml:space="preserve"> The</w:t>
      </w:r>
      <w:r w:rsidR="00206BFC" w:rsidRPr="0029788F">
        <w:t xml:space="preserve"> “12 hours” edge is the last </w:t>
      </w:r>
      <w:r w:rsidR="001669A0" w:rsidRPr="0029788F">
        <w:t xml:space="preserve">one </w:t>
      </w:r>
      <w:r w:rsidR="00206BFC" w:rsidRPr="0029788F">
        <w:t>– not the first</w:t>
      </w:r>
    </w:p>
    <w:p w:rsidR="007A0E89" w:rsidRPr="0029788F" w:rsidRDefault="007A0E89" w:rsidP="007A0E89">
      <w:pPr>
        <w:pStyle w:val="Tekstas"/>
      </w:pPr>
      <w:r w:rsidRPr="0029788F">
        <w:t>INPUT: 1) a graph</w:t>
      </w:r>
      <w:r w:rsidR="007D5363" w:rsidRPr="0029788F">
        <w:t>;</w:t>
      </w:r>
      <w:r w:rsidR="000D0540">
        <w:t xml:space="preserve"> 2) a star</w:t>
      </w:r>
      <w:r w:rsidR="0095375A">
        <w:t>t</w:t>
      </w:r>
      <w:r w:rsidR="000D0540">
        <w:t>ing</w:t>
      </w:r>
      <w:r w:rsidRPr="0029788F">
        <w:t xml:space="preserve"> node</w:t>
      </w:r>
      <w:r w:rsidR="000D0540">
        <w:t xml:space="preserve"> </w:t>
      </w:r>
      <w:r w:rsidR="000D0540" w:rsidRPr="000D0540">
        <w:rPr>
          <w:i/>
        </w:rPr>
        <w:t>s</w:t>
      </w:r>
      <w:r w:rsidRPr="0029788F">
        <w:t>; 3) a terminal node</w:t>
      </w:r>
      <w:r w:rsidR="000D0540">
        <w:t xml:space="preserve"> </w:t>
      </w:r>
      <w:r w:rsidR="000D0540" w:rsidRPr="000D0540">
        <w:rPr>
          <w:i/>
        </w:rPr>
        <w:t>t</w:t>
      </w:r>
      <w:r w:rsidRPr="0029788F">
        <w:t>.</w:t>
      </w:r>
    </w:p>
    <w:p w:rsidR="007A0E89" w:rsidRPr="0029788F" w:rsidRDefault="007A0E89" w:rsidP="00275CEA">
      <w:pPr>
        <w:pStyle w:val="Tekstas"/>
        <w:spacing w:after="120"/>
      </w:pPr>
      <w:r w:rsidRPr="0029788F">
        <w:t xml:space="preserve">OUTPUT: The depth-first </w:t>
      </w:r>
      <w:r w:rsidR="007D5363" w:rsidRPr="0029788F">
        <w:t xml:space="preserve">search </w:t>
      </w:r>
      <w:r w:rsidRPr="0029788F">
        <w:t xml:space="preserve">path. It is </w:t>
      </w:r>
      <w:r w:rsidR="001C5A71">
        <w:t>not necessarily the shortest path</w:t>
      </w:r>
      <w:r w:rsidRPr="0029788F">
        <w:t>.</w:t>
      </w:r>
    </w:p>
    <w:p w:rsidR="00374DF1" w:rsidRDefault="00374DF1" w:rsidP="00374DF1">
      <w:pPr>
        <w:pStyle w:val="Tekstasnumbered"/>
        <w:numPr>
          <w:ilvl w:val="0"/>
          <w:numId w:val="32"/>
        </w:numPr>
      </w:pPr>
      <w:r>
        <w:t>Add the initial node to OPEN.</w:t>
      </w:r>
    </w:p>
    <w:p w:rsidR="00374DF1" w:rsidRPr="006A327B" w:rsidRDefault="00374DF1" w:rsidP="00374DF1">
      <w:pPr>
        <w:pStyle w:val="Tekstasnumbered"/>
        <w:numPr>
          <w:ilvl w:val="0"/>
          <w:numId w:val="32"/>
        </w:numPr>
      </w:pPr>
      <w:r>
        <w:t>If OPEN is empty then there is no path. Return FAIL. This happens in the case of a non-connected graph; see Fig. 9.1.</w:t>
      </w:r>
    </w:p>
    <w:p w:rsidR="00374DF1" w:rsidRDefault="00374DF1" w:rsidP="00374DF1">
      <w:pPr>
        <w:pStyle w:val="Tekstasnumbered"/>
        <w:numPr>
          <w:ilvl w:val="0"/>
          <w:numId w:val="32"/>
        </w:numPr>
      </w:pPr>
      <w:r>
        <w:t xml:space="preserve">Close the </w:t>
      </w:r>
      <w:r w:rsidRPr="00CA191E">
        <w:rPr>
          <w:b/>
        </w:rPr>
        <w:t>first</w:t>
      </w:r>
      <w:r>
        <w:t xml:space="preserve"> node </w:t>
      </w:r>
      <w:r w:rsidRPr="00CA191E">
        <w:rPr>
          <w:i/>
        </w:rPr>
        <w:t>n</w:t>
      </w:r>
      <w:r>
        <w:t xml:space="preserve"> from OPEN: move it from OPEN to CLOSED. If </w:t>
      </w:r>
      <w:r w:rsidRPr="00AD7A72">
        <w:rPr>
          <w:i/>
        </w:rPr>
        <w:t>n</w:t>
      </w:r>
      <w:r>
        <w:t xml:space="preserve"> is the terminal node, then collect the path and finish.</w:t>
      </w:r>
    </w:p>
    <w:p w:rsidR="00374DF1" w:rsidRDefault="00374DF1" w:rsidP="00374DF1">
      <w:pPr>
        <w:pStyle w:val="Tekstasnumbered"/>
        <w:numPr>
          <w:ilvl w:val="0"/>
          <w:numId w:val="32"/>
        </w:numPr>
      </w:pPr>
      <w:r>
        <w:t xml:space="preserve">Take the set </w:t>
      </w:r>
      <w:r w:rsidRPr="00AD7A72">
        <w:rPr>
          <w:i/>
        </w:rPr>
        <w:t>S</w:t>
      </w:r>
      <w:r>
        <w:t>(</w:t>
      </w:r>
      <w:r w:rsidRPr="00AD7A72">
        <w:rPr>
          <w:i/>
        </w:rPr>
        <w:t>n</w:t>
      </w:r>
      <w:r>
        <w:t xml:space="preserve">) of adjacent nodes to </w:t>
      </w:r>
      <w:r w:rsidRPr="00AD7A72">
        <w:rPr>
          <w:i/>
        </w:rPr>
        <w:t>n</w:t>
      </w:r>
      <w:r>
        <w:t xml:space="preserve">. Add all the nodes from </w:t>
      </w:r>
      <w:r w:rsidRPr="00CA191E">
        <w:rPr>
          <w:i/>
        </w:rPr>
        <w:t>S</w:t>
      </w:r>
      <w:r>
        <w:t>(</w:t>
      </w:r>
      <w:r w:rsidRPr="00CA191E">
        <w:rPr>
          <w:i/>
        </w:rPr>
        <w:t>n</w:t>
      </w:r>
      <w:r>
        <w:t xml:space="preserve">), which are not in OPEN, to the </w:t>
      </w:r>
      <w:r>
        <w:rPr>
          <w:b/>
        </w:rPr>
        <w:t>beginning</w:t>
      </w:r>
      <w:r>
        <w:t xml:space="preserve"> of OPEN (i.e. according to “depth-first”). Formally, </w:t>
      </w:r>
      <w:r>
        <w:tab/>
        <w:t xml:space="preserve">OPEN := </w:t>
      </w:r>
      <w:r w:rsidRPr="00AD7A72">
        <w:rPr>
          <w:i/>
        </w:rPr>
        <w:t>S</w:t>
      </w:r>
      <w:r>
        <w:t>(</w:t>
      </w:r>
      <w:r w:rsidRPr="00AD7A72">
        <w:rPr>
          <w:i/>
        </w:rPr>
        <w:t>n</w:t>
      </w:r>
      <w:r>
        <w:t xml:space="preserve">)/OPEN </w:t>
      </w:r>
      <w:r w:rsidRPr="00C02067">
        <w:sym w:font="Symbol" w:char="F0C8"/>
      </w:r>
      <w:r>
        <w:t xml:space="preserve"> OPEN. Delete duplicated nodes (i.e. the old ones) from the end of OPEN.</w:t>
      </w:r>
    </w:p>
    <w:p w:rsidR="00374DF1" w:rsidRDefault="00374DF1" w:rsidP="00374DF1">
      <w:pPr>
        <w:pStyle w:val="Tekstasnumbered"/>
        <w:numPr>
          <w:ilvl w:val="0"/>
          <w:numId w:val="32"/>
        </w:numPr>
        <w:spacing w:after="240"/>
      </w:pPr>
      <w:r>
        <w:t>Go to 2.</w:t>
      </w:r>
    </w:p>
    <w:p w:rsidR="00713DB9" w:rsidRPr="0029788F" w:rsidRDefault="0075608C" w:rsidP="000745C1">
      <w:pPr>
        <w:pStyle w:val="Tekstas"/>
        <w:spacing w:after="240"/>
      </w:pPr>
      <w:r w:rsidRPr="0029788F">
        <w:rPr>
          <w:rFonts w:ascii="TimesNewRomanPSMT" w:hAnsi="TimesNewRomanPSMT" w:cs="TimesNewRomanPSMT"/>
          <w:szCs w:val="24"/>
        </w:rPr>
        <w:t>Table 11.3</w:t>
      </w:r>
      <w:r w:rsidR="00B12AE9" w:rsidRPr="0029788F">
        <w:rPr>
          <w:rFonts w:ascii="TimesNewRomanPSMT" w:hAnsi="TimesNewRomanPSMT" w:cs="TimesNewRomanPSMT"/>
          <w:szCs w:val="24"/>
        </w:rPr>
        <w:t xml:space="preserve"> </w:t>
      </w:r>
      <w:r w:rsidRPr="0029788F">
        <w:rPr>
          <w:rFonts w:ascii="TimesNewRomanPSMT" w:hAnsi="TimesNewRomanPSMT" w:cs="TimesNewRomanPSMT"/>
          <w:szCs w:val="24"/>
        </w:rPr>
        <w:t xml:space="preserve">below </w:t>
      </w:r>
      <w:r w:rsidR="008F68AE" w:rsidRPr="0029788F">
        <w:rPr>
          <w:rFonts w:ascii="TimesNewRomanPSMT" w:hAnsi="TimesNewRomanPSMT" w:cs="TimesNewRomanPSMT"/>
          <w:szCs w:val="24"/>
        </w:rPr>
        <w:t>presents the states of the lists</w:t>
      </w:r>
      <w:r w:rsidR="00B12AE9" w:rsidRPr="0029788F">
        <w:rPr>
          <w:rFonts w:ascii="TimesNewRomanPSMT" w:hAnsi="TimesNewRomanPSMT" w:cs="TimesNewRomanPSMT"/>
          <w:szCs w:val="24"/>
        </w:rPr>
        <w:t xml:space="preserve"> OPEN and CLOSED in each step of the algorithm</w:t>
      </w:r>
      <w:r w:rsidRPr="0029788F">
        <w:rPr>
          <w:rFonts w:ascii="TimesNewRomanPSMT" w:hAnsi="TimesNewRomanPSMT" w:cs="TimesNewRomanPSMT"/>
          <w:szCs w:val="24"/>
        </w:rPr>
        <w:t>.</w:t>
      </w:r>
      <w:r w:rsidR="000745C1" w:rsidRPr="0029788F">
        <w:rPr>
          <w:rFonts w:ascii="TimesNewRomanPSMT" w:hAnsi="TimesNewRomanPSMT" w:cs="TimesNewRomanPSMT"/>
          <w:szCs w:val="24"/>
        </w:rPr>
        <w:t xml:space="preserve"> The </w:t>
      </w:r>
      <w:r w:rsidR="008F68AE" w:rsidRPr="0029788F">
        <w:rPr>
          <w:rFonts w:ascii="TimesNewRomanPSMT" w:hAnsi="TimesNewRomanPSMT" w:cs="TimesNewRomanPSMT"/>
          <w:szCs w:val="24"/>
        </w:rPr>
        <w:t xml:space="preserve">corresponding </w:t>
      </w:r>
      <w:r w:rsidR="000745C1" w:rsidRPr="0029788F">
        <w:rPr>
          <w:rFonts w:ascii="TimesNewRomanPSMT" w:hAnsi="TimesNewRomanPSMT" w:cs="TimesNewRomanPSMT"/>
          <w:szCs w:val="24"/>
        </w:rPr>
        <w:t>s</w:t>
      </w:r>
      <w:r w:rsidR="00206BFC" w:rsidRPr="0029788F">
        <w:rPr>
          <w:rFonts w:ascii="TimesNewRomanPSMT" w:hAnsi="TimesNewRomanPSMT" w:cs="TimesNewRomanPSMT"/>
          <w:szCs w:val="24"/>
        </w:rPr>
        <w:t>earch tree is shown in Fig. 11.3</w:t>
      </w:r>
      <w:r w:rsidR="000745C1" w:rsidRPr="0029788F">
        <w:rPr>
          <w:rFonts w:ascii="TimesNewRomanPSMT" w:hAnsi="TimesNewRomanPSMT" w:cs="TimesNewRomanPSMT"/>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
        <w:gridCol w:w="1701"/>
        <w:gridCol w:w="1984"/>
        <w:gridCol w:w="5014"/>
      </w:tblGrid>
      <w:tr w:rsidR="00EC5CF2" w:rsidRPr="0029788F" w:rsidTr="00711C95">
        <w:trPr>
          <w:jc w:val="center"/>
        </w:trPr>
        <w:tc>
          <w:tcPr>
            <w:tcW w:w="340" w:type="dxa"/>
            <w:shd w:val="clear" w:color="auto" w:fill="A6A6A6"/>
          </w:tcPr>
          <w:p w:rsidR="00FD4F3F" w:rsidRPr="0029788F" w:rsidRDefault="00FD4F3F" w:rsidP="00206BFC">
            <w:pPr>
              <w:pStyle w:val="Lentele"/>
              <w:keepNext/>
              <w:keepLines/>
              <w:rPr>
                <w:lang w:val="en-GB"/>
              </w:rPr>
            </w:pPr>
          </w:p>
        </w:tc>
        <w:tc>
          <w:tcPr>
            <w:tcW w:w="1701" w:type="dxa"/>
            <w:shd w:val="clear" w:color="auto" w:fill="A6A6A6"/>
          </w:tcPr>
          <w:p w:rsidR="00FD4F3F" w:rsidRPr="0029788F" w:rsidRDefault="00B12AE9" w:rsidP="00B12AE9">
            <w:pPr>
              <w:pStyle w:val="Lentele"/>
              <w:keepNext/>
              <w:keepLines/>
              <w:jc w:val="center"/>
              <w:rPr>
                <w:lang w:val="en-GB"/>
              </w:rPr>
            </w:pPr>
            <w:r w:rsidRPr="0029788F">
              <w:rPr>
                <w:lang w:val="en-GB"/>
              </w:rPr>
              <w:t>OPEN</w:t>
            </w:r>
          </w:p>
        </w:tc>
        <w:tc>
          <w:tcPr>
            <w:tcW w:w="1984" w:type="dxa"/>
            <w:shd w:val="clear" w:color="auto" w:fill="A6A6A6"/>
          </w:tcPr>
          <w:p w:rsidR="00FD4F3F" w:rsidRPr="0029788F" w:rsidRDefault="00B12AE9" w:rsidP="00B12AE9">
            <w:pPr>
              <w:pStyle w:val="Lentele"/>
              <w:keepNext/>
              <w:keepLines/>
              <w:jc w:val="center"/>
              <w:rPr>
                <w:lang w:val="en-GB"/>
              </w:rPr>
            </w:pPr>
            <w:r w:rsidRPr="0029788F">
              <w:rPr>
                <w:lang w:val="en-GB"/>
              </w:rPr>
              <w:t>CLOSED</w:t>
            </w:r>
          </w:p>
        </w:tc>
        <w:tc>
          <w:tcPr>
            <w:tcW w:w="5014" w:type="dxa"/>
            <w:shd w:val="clear" w:color="auto" w:fill="A6A6A6"/>
          </w:tcPr>
          <w:p w:rsidR="00FD4F3F" w:rsidRPr="0029788F" w:rsidRDefault="00B12AE9" w:rsidP="00B12AE9">
            <w:pPr>
              <w:pStyle w:val="Tekstasneatitrauktas"/>
              <w:keepNext/>
              <w:keepLines/>
              <w:jc w:val="center"/>
            </w:pPr>
            <w:r w:rsidRPr="0029788F">
              <w:t>Comment</w:t>
            </w:r>
          </w:p>
        </w:tc>
      </w:tr>
      <w:tr w:rsidR="00EC5CF2" w:rsidRPr="0029788F" w:rsidTr="00374DF1">
        <w:trPr>
          <w:jc w:val="center"/>
        </w:trPr>
        <w:tc>
          <w:tcPr>
            <w:tcW w:w="340" w:type="dxa"/>
          </w:tcPr>
          <w:p w:rsidR="00FD4F3F" w:rsidRPr="0029788F" w:rsidRDefault="00FD4F3F" w:rsidP="00B12AE9">
            <w:pPr>
              <w:pStyle w:val="Lentele"/>
              <w:keepNext/>
              <w:keepLines/>
              <w:jc w:val="center"/>
              <w:rPr>
                <w:lang w:val="en-GB"/>
              </w:rPr>
            </w:pPr>
            <w:r w:rsidRPr="0029788F">
              <w:rPr>
                <w:lang w:val="en-GB"/>
              </w:rPr>
              <w:t>1</w:t>
            </w:r>
          </w:p>
        </w:tc>
        <w:tc>
          <w:tcPr>
            <w:tcW w:w="1701" w:type="dxa"/>
          </w:tcPr>
          <w:p w:rsidR="00FD4F3F" w:rsidRPr="0029788F" w:rsidRDefault="003823D4" w:rsidP="00B12AE9">
            <w:pPr>
              <w:pStyle w:val="Lentele"/>
              <w:keepNext/>
              <w:keepLines/>
              <w:rPr>
                <w:i/>
                <w:lang w:val="en-GB"/>
              </w:rPr>
            </w:pPr>
            <w:r w:rsidRPr="0029788F">
              <w:rPr>
                <w:i/>
                <w:lang w:val="en-GB"/>
              </w:rPr>
              <w:t>s</w:t>
            </w:r>
            <w:r w:rsidR="0075608C" w:rsidRPr="0029788F">
              <w:rPr>
                <w:i/>
                <w:lang w:val="en-GB"/>
              </w:rPr>
              <w:t>(start</w:t>
            </w:r>
            <w:r w:rsidR="00FD4F3F" w:rsidRPr="0029788F">
              <w:rPr>
                <w:i/>
                <w:lang w:val="en-GB"/>
              </w:rPr>
              <w:t>)</w:t>
            </w:r>
          </w:p>
        </w:tc>
        <w:tc>
          <w:tcPr>
            <w:tcW w:w="1984" w:type="dxa"/>
          </w:tcPr>
          <w:p w:rsidR="00FD4F3F" w:rsidRPr="0029788F" w:rsidRDefault="00FD4F3F" w:rsidP="00B12AE9">
            <w:pPr>
              <w:pStyle w:val="Lentele"/>
              <w:keepNext/>
              <w:keepLines/>
              <w:rPr>
                <w:lang w:val="en-GB"/>
              </w:rPr>
            </w:pPr>
            <w:r w:rsidRPr="0029788F">
              <w:rPr>
                <w:lang w:val="en-GB"/>
              </w:rPr>
              <w:sym w:font="Symbol" w:char="F0C6"/>
            </w:r>
          </w:p>
        </w:tc>
        <w:tc>
          <w:tcPr>
            <w:tcW w:w="5014" w:type="dxa"/>
          </w:tcPr>
          <w:p w:rsidR="00FD4F3F" w:rsidRPr="0029788F" w:rsidRDefault="00FD4F3F" w:rsidP="00B12AE9">
            <w:pPr>
              <w:pStyle w:val="Tekstasneatitrauktas"/>
              <w:keepNext/>
              <w:keepLines/>
              <w:jc w:val="left"/>
            </w:pPr>
          </w:p>
        </w:tc>
      </w:tr>
      <w:tr w:rsidR="00EC5CF2" w:rsidRPr="0029788F" w:rsidTr="00374DF1">
        <w:trPr>
          <w:jc w:val="center"/>
        </w:trPr>
        <w:tc>
          <w:tcPr>
            <w:tcW w:w="340" w:type="dxa"/>
          </w:tcPr>
          <w:p w:rsidR="00FD4F3F" w:rsidRPr="0029788F" w:rsidRDefault="00FD4F3F" w:rsidP="00206BFC">
            <w:pPr>
              <w:pStyle w:val="Lentele"/>
              <w:jc w:val="center"/>
              <w:rPr>
                <w:lang w:val="en-GB"/>
              </w:rPr>
            </w:pPr>
            <w:r w:rsidRPr="0029788F">
              <w:rPr>
                <w:lang w:val="en-GB"/>
              </w:rPr>
              <w:t>2</w:t>
            </w:r>
          </w:p>
        </w:tc>
        <w:tc>
          <w:tcPr>
            <w:tcW w:w="1701" w:type="dxa"/>
          </w:tcPr>
          <w:p w:rsidR="00FD4F3F" w:rsidRPr="0029788F" w:rsidRDefault="003823D4" w:rsidP="00206BFC">
            <w:pPr>
              <w:pStyle w:val="Lentele"/>
              <w:rPr>
                <w:i/>
                <w:lang w:val="en-GB"/>
              </w:rPr>
            </w:pPr>
            <w:r w:rsidRPr="0029788F">
              <w:rPr>
                <w:i/>
                <w:lang w:val="en-GB"/>
              </w:rPr>
              <w:t>a</w:t>
            </w:r>
            <w:r w:rsidR="00FD4F3F" w:rsidRPr="0029788F">
              <w:rPr>
                <w:i/>
                <w:lang w:val="en-GB"/>
              </w:rPr>
              <w:t>(s), t(s), b(s)</w:t>
            </w:r>
          </w:p>
        </w:tc>
        <w:tc>
          <w:tcPr>
            <w:tcW w:w="1984" w:type="dxa"/>
          </w:tcPr>
          <w:p w:rsidR="00FD4F3F" w:rsidRPr="0029788F" w:rsidRDefault="00B12AE9" w:rsidP="00206BFC">
            <w:pPr>
              <w:pStyle w:val="Lentele"/>
              <w:rPr>
                <w:i/>
                <w:lang w:val="en-GB"/>
              </w:rPr>
            </w:pPr>
            <w:r w:rsidRPr="0029788F">
              <w:rPr>
                <w:i/>
                <w:lang w:val="en-GB"/>
              </w:rPr>
              <w:t>s(start</w:t>
            </w:r>
            <w:r w:rsidR="00FD4F3F" w:rsidRPr="0029788F">
              <w:rPr>
                <w:i/>
                <w:lang w:val="en-GB"/>
              </w:rPr>
              <w:t>)</w:t>
            </w:r>
          </w:p>
        </w:tc>
        <w:tc>
          <w:tcPr>
            <w:tcW w:w="5014" w:type="dxa"/>
          </w:tcPr>
          <w:p w:rsidR="00FD4F3F" w:rsidRPr="0029788F" w:rsidRDefault="00246877" w:rsidP="00206BFC">
            <w:pPr>
              <w:pStyle w:val="Tekstasneatitrauktas"/>
              <w:jc w:val="left"/>
            </w:pPr>
            <w:r w:rsidRPr="0029788F">
              <w:rPr>
                <w:i/>
              </w:rPr>
              <w:t>S</w:t>
            </w:r>
            <w:r w:rsidRPr="0029788F">
              <w:t>(</w:t>
            </w:r>
            <w:r w:rsidRPr="0029788F">
              <w:rPr>
                <w:i/>
              </w:rPr>
              <w:t>s</w:t>
            </w:r>
            <w:r w:rsidR="00FD4F3F" w:rsidRPr="0029788F">
              <w:t>) = {</w:t>
            </w:r>
            <w:r w:rsidRPr="0029788F">
              <w:rPr>
                <w:i/>
              </w:rPr>
              <w:t>a</w:t>
            </w:r>
            <w:r w:rsidRPr="0029788F">
              <w:t>,</w:t>
            </w:r>
            <w:r w:rsidRPr="0029788F">
              <w:rPr>
                <w:i/>
              </w:rPr>
              <w:t>t</w:t>
            </w:r>
            <w:r w:rsidRPr="0029788F">
              <w:t>,</w:t>
            </w:r>
            <w:r w:rsidRPr="0029788F">
              <w:rPr>
                <w:i/>
              </w:rPr>
              <w:t>b</w:t>
            </w:r>
            <w:r w:rsidR="00FD4F3F" w:rsidRPr="0029788F">
              <w:t>}</w:t>
            </w:r>
          </w:p>
        </w:tc>
      </w:tr>
      <w:tr w:rsidR="00EC5CF2" w:rsidRPr="0029788F" w:rsidTr="00374DF1">
        <w:trPr>
          <w:jc w:val="center"/>
        </w:trPr>
        <w:tc>
          <w:tcPr>
            <w:tcW w:w="340" w:type="dxa"/>
          </w:tcPr>
          <w:p w:rsidR="00FD4F3F" w:rsidRPr="0029788F" w:rsidRDefault="00FD4F3F" w:rsidP="00206BFC">
            <w:pPr>
              <w:pStyle w:val="Lentele"/>
              <w:jc w:val="center"/>
              <w:rPr>
                <w:lang w:val="en-GB"/>
              </w:rPr>
            </w:pPr>
            <w:r w:rsidRPr="0029788F">
              <w:rPr>
                <w:lang w:val="en-GB"/>
              </w:rPr>
              <w:t>3</w:t>
            </w:r>
          </w:p>
        </w:tc>
        <w:tc>
          <w:tcPr>
            <w:tcW w:w="1701" w:type="dxa"/>
          </w:tcPr>
          <w:p w:rsidR="00FD4F3F" w:rsidRPr="0029788F" w:rsidRDefault="00FD4F3F" w:rsidP="00206BFC">
            <w:pPr>
              <w:pStyle w:val="Lentele"/>
              <w:rPr>
                <w:i/>
                <w:lang w:val="en-GB"/>
              </w:rPr>
            </w:pPr>
            <w:r w:rsidRPr="0029788F">
              <w:rPr>
                <w:i/>
                <w:lang w:val="en-GB"/>
              </w:rPr>
              <w:t>c(a), d(a), e(a), t(s), b(s)</w:t>
            </w:r>
          </w:p>
        </w:tc>
        <w:tc>
          <w:tcPr>
            <w:tcW w:w="1984" w:type="dxa"/>
          </w:tcPr>
          <w:p w:rsidR="00FD4F3F" w:rsidRPr="0029788F" w:rsidRDefault="00B12AE9" w:rsidP="00206BFC">
            <w:pPr>
              <w:pStyle w:val="Lentele"/>
              <w:rPr>
                <w:i/>
                <w:lang w:val="en-GB"/>
              </w:rPr>
            </w:pPr>
            <w:r w:rsidRPr="0029788F">
              <w:rPr>
                <w:i/>
                <w:lang w:val="en-GB"/>
              </w:rPr>
              <w:t>s(start</w:t>
            </w:r>
            <w:r w:rsidR="00FD4F3F" w:rsidRPr="0029788F">
              <w:rPr>
                <w:i/>
                <w:lang w:val="en-GB"/>
              </w:rPr>
              <w:t>), a(s)</w:t>
            </w:r>
          </w:p>
        </w:tc>
        <w:tc>
          <w:tcPr>
            <w:tcW w:w="5014" w:type="dxa"/>
          </w:tcPr>
          <w:p w:rsidR="00FD4F3F" w:rsidRPr="0029788F" w:rsidRDefault="00246877" w:rsidP="00206BFC">
            <w:pPr>
              <w:pStyle w:val="Tekstasneatitrauktas"/>
              <w:jc w:val="left"/>
            </w:pPr>
            <w:r w:rsidRPr="0029788F">
              <w:rPr>
                <w:i/>
              </w:rPr>
              <w:t>S</w:t>
            </w:r>
            <w:r w:rsidRPr="0029788F">
              <w:t>(</w:t>
            </w:r>
            <w:r w:rsidRPr="0029788F">
              <w:rPr>
                <w:i/>
              </w:rPr>
              <w:t>a</w:t>
            </w:r>
            <w:r w:rsidR="00FD4F3F" w:rsidRPr="0029788F">
              <w:t>) = {</w:t>
            </w:r>
            <w:r w:rsidR="00FD4F3F" w:rsidRPr="0029788F">
              <w:rPr>
                <w:i/>
              </w:rPr>
              <w:t>c</w:t>
            </w:r>
            <w:r w:rsidR="00FD4F3F" w:rsidRPr="0029788F">
              <w:t>,</w:t>
            </w:r>
            <w:r w:rsidRPr="0029788F">
              <w:rPr>
                <w:i/>
              </w:rPr>
              <w:t>d</w:t>
            </w:r>
            <w:r w:rsidRPr="0029788F">
              <w:t>,</w:t>
            </w:r>
            <w:r w:rsidRPr="0029788F">
              <w:rPr>
                <w:i/>
              </w:rPr>
              <w:t>e</w:t>
            </w:r>
            <w:r w:rsidRPr="0029788F">
              <w:t>,</w:t>
            </w:r>
            <w:r w:rsidRPr="0029788F">
              <w:rPr>
                <w:i/>
              </w:rPr>
              <w:t>s</w:t>
            </w:r>
            <w:r w:rsidR="00EC5CF2" w:rsidRPr="0029788F">
              <w:t>}. B</w:t>
            </w:r>
            <w:r w:rsidR="0075608C" w:rsidRPr="0029788F">
              <w:t>ut</w:t>
            </w:r>
            <w:r w:rsidRPr="0029788F">
              <w:t xml:space="preserve"> </w:t>
            </w:r>
            <w:r w:rsidRPr="0029788F">
              <w:rPr>
                <w:i/>
              </w:rPr>
              <w:t>s</w:t>
            </w:r>
            <w:r w:rsidR="00FD4F3F" w:rsidRPr="0029788F">
              <w:sym w:font="Symbol" w:char="F0CE"/>
            </w:r>
            <w:r w:rsidR="0075608C" w:rsidRPr="0029788F">
              <w:t>CLOSED</w:t>
            </w:r>
          </w:p>
        </w:tc>
      </w:tr>
      <w:tr w:rsidR="00EC5CF2" w:rsidRPr="0029788F" w:rsidTr="00374DF1">
        <w:trPr>
          <w:jc w:val="center"/>
        </w:trPr>
        <w:tc>
          <w:tcPr>
            <w:tcW w:w="340" w:type="dxa"/>
          </w:tcPr>
          <w:p w:rsidR="00FD4F3F" w:rsidRPr="0029788F" w:rsidRDefault="00FD4F3F" w:rsidP="00206BFC">
            <w:pPr>
              <w:pStyle w:val="Lentele"/>
              <w:jc w:val="center"/>
              <w:rPr>
                <w:lang w:val="en-GB"/>
              </w:rPr>
            </w:pPr>
            <w:r w:rsidRPr="0029788F">
              <w:rPr>
                <w:lang w:val="en-GB"/>
              </w:rPr>
              <w:t>4</w:t>
            </w:r>
          </w:p>
        </w:tc>
        <w:tc>
          <w:tcPr>
            <w:tcW w:w="1701" w:type="dxa"/>
          </w:tcPr>
          <w:p w:rsidR="00FD4F3F" w:rsidRPr="0029788F" w:rsidRDefault="00FD4F3F" w:rsidP="00206BFC">
            <w:pPr>
              <w:pStyle w:val="Lentele"/>
              <w:rPr>
                <w:i/>
                <w:lang w:val="en-GB"/>
              </w:rPr>
            </w:pPr>
            <w:r w:rsidRPr="0029788F">
              <w:rPr>
                <w:b/>
                <w:i/>
                <w:lang w:val="en-GB"/>
              </w:rPr>
              <w:t>d(c)</w:t>
            </w:r>
            <w:r w:rsidRPr="0029788F">
              <w:rPr>
                <w:i/>
                <w:lang w:val="en-GB"/>
              </w:rPr>
              <w:t>, e(a), t(s), b(s)</w:t>
            </w:r>
          </w:p>
        </w:tc>
        <w:tc>
          <w:tcPr>
            <w:tcW w:w="1984" w:type="dxa"/>
          </w:tcPr>
          <w:p w:rsidR="00FD4F3F" w:rsidRPr="0029788F" w:rsidRDefault="00FD4F3F" w:rsidP="00206BFC">
            <w:pPr>
              <w:pStyle w:val="Lentele"/>
              <w:rPr>
                <w:i/>
                <w:lang w:val="en-GB"/>
              </w:rPr>
            </w:pPr>
            <w:r w:rsidRPr="0029788F">
              <w:rPr>
                <w:i/>
                <w:lang w:val="en-GB"/>
              </w:rPr>
              <w:t>s</w:t>
            </w:r>
            <w:r w:rsidR="00B12AE9" w:rsidRPr="0029788F">
              <w:rPr>
                <w:i/>
                <w:lang w:val="en-GB"/>
              </w:rPr>
              <w:t>(start</w:t>
            </w:r>
            <w:r w:rsidRPr="0029788F">
              <w:rPr>
                <w:i/>
                <w:lang w:val="en-GB"/>
              </w:rPr>
              <w:t>), a(s), c(a)</w:t>
            </w:r>
          </w:p>
        </w:tc>
        <w:tc>
          <w:tcPr>
            <w:tcW w:w="5014" w:type="dxa"/>
          </w:tcPr>
          <w:p w:rsidR="00FD4F3F" w:rsidRPr="0029788F" w:rsidRDefault="00246877" w:rsidP="00206BFC">
            <w:pPr>
              <w:pStyle w:val="Tekstasneatitrauktas"/>
              <w:jc w:val="left"/>
            </w:pPr>
            <w:r w:rsidRPr="0029788F">
              <w:rPr>
                <w:i/>
              </w:rPr>
              <w:t>S</w:t>
            </w:r>
            <w:r w:rsidRPr="0029788F">
              <w:t>(</w:t>
            </w:r>
            <w:r w:rsidRPr="0029788F">
              <w:rPr>
                <w:i/>
              </w:rPr>
              <w:t>c</w:t>
            </w:r>
            <w:r w:rsidRPr="0029788F">
              <w:t>) = {</w:t>
            </w:r>
            <w:r w:rsidRPr="0029788F">
              <w:rPr>
                <w:i/>
              </w:rPr>
              <w:t>d</w:t>
            </w:r>
            <w:r w:rsidRPr="0029788F">
              <w:t>,</w:t>
            </w:r>
            <w:r w:rsidRPr="0029788F">
              <w:rPr>
                <w:i/>
              </w:rPr>
              <w:t>a</w:t>
            </w:r>
            <w:r w:rsidR="00EC5CF2" w:rsidRPr="0029788F">
              <w:t>}. B</w:t>
            </w:r>
            <w:r w:rsidR="0075608C" w:rsidRPr="0029788F">
              <w:t>u</w:t>
            </w:r>
            <w:r w:rsidRPr="0029788F">
              <w:t xml:space="preserve">t </w:t>
            </w:r>
            <w:r w:rsidRPr="0029788F">
              <w:rPr>
                <w:i/>
              </w:rPr>
              <w:t>a</w:t>
            </w:r>
            <w:r w:rsidR="00FD4F3F" w:rsidRPr="0029788F">
              <w:sym w:font="Symbol" w:char="F0CE"/>
            </w:r>
            <w:r w:rsidR="0075608C" w:rsidRPr="0029788F">
              <w:t>CLOSED and</w:t>
            </w:r>
            <w:r w:rsidR="000A3C80" w:rsidRPr="0029788F">
              <w:t xml:space="preserve"> </w:t>
            </w:r>
            <w:r w:rsidR="0067373F" w:rsidRPr="0029788F">
              <w:rPr>
                <w:b/>
                <w:i/>
              </w:rPr>
              <w:t>d</w:t>
            </w:r>
            <w:r w:rsidR="000A3C80" w:rsidRPr="0029788F">
              <w:sym w:font="Symbol" w:char="F0CE"/>
            </w:r>
            <w:r w:rsidR="0075608C" w:rsidRPr="0029788F">
              <w:t>OPEN</w:t>
            </w:r>
            <w:r w:rsidR="0067373F" w:rsidRPr="0029788F">
              <w:t xml:space="preserve">. </w:t>
            </w:r>
            <w:r w:rsidR="0075608C" w:rsidRPr="0029788F">
              <w:t>There</w:t>
            </w:r>
            <w:r w:rsidR="00EC5CF2" w:rsidRPr="0029788F">
              <w:t>fore</w:t>
            </w:r>
            <w:r w:rsidR="0067373F" w:rsidRPr="0029788F">
              <w:t xml:space="preserve"> </w:t>
            </w:r>
            <w:r w:rsidR="0067373F" w:rsidRPr="0029788F">
              <w:rPr>
                <w:b/>
                <w:i/>
              </w:rPr>
              <w:t>d(c)</w:t>
            </w:r>
            <w:r w:rsidR="0067373F" w:rsidRPr="0029788F">
              <w:t xml:space="preserve">, </w:t>
            </w:r>
            <w:r w:rsidR="0075608C" w:rsidRPr="0029788F">
              <w:t>which is opened later</w:t>
            </w:r>
            <w:r w:rsidR="00EC5CF2" w:rsidRPr="0029788F">
              <w:t>,</w:t>
            </w:r>
            <w:r w:rsidR="0075608C" w:rsidRPr="0029788F">
              <w:t xml:space="preserve"> is placed into </w:t>
            </w:r>
            <w:r w:rsidR="00EC5CF2" w:rsidRPr="0029788F">
              <w:t xml:space="preserve">the </w:t>
            </w:r>
            <w:r w:rsidR="0075608C" w:rsidRPr="0029788F">
              <w:t>OPEN’s head and</w:t>
            </w:r>
            <w:r w:rsidR="0067373F" w:rsidRPr="0029788F">
              <w:t xml:space="preserve"> </w:t>
            </w:r>
            <w:r w:rsidR="0067373F" w:rsidRPr="0029788F">
              <w:rPr>
                <w:i/>
                <w:u w:val="wave"/>
              </w:rPr>
              <w:t>d(a)</w:t>
            </w:r>
            <w:r w:rsidR="0067373F" w:rsidRPr="0029788F">
              <w:t xml:space="preserve"> </w:t>
            </w:r>
            <w:r w:rsidR="0075608C" w:rsidRPr="0029788F">
              <w:t xml:space="preserve">is deleted </w:t>
            </w:r>
            <w:r w:rsidR="00EC5CF2" w:rsidRPr="0029788F">
              <w:t xml:space="preserve">the </w:t>
            </w:r>
            <w:r w:rsidR="0075608C" w:rsidRPr="0029788F">
              <w:t>from OPEN’s tail</w:t>
            </w:r>
          </w:p>
        </w:tc>
      </w:tr>
      <w:tr w:rsidR="00EC5CF2" w:rsidRPr="0029788F" w:rsidTr="00374DF1">
        <w:trPr>
          <w:jc w:val="center"/>
        </w:trPr>
        <w:tc>
          <w:tcPr>
            <w:tcW w:w="340" w:type="dxa"/>
          </w:tcPr>
          <w:p w:rsidR="00FD4F3F" w:rsidRPr="0029788F" w:rsidRDefault="00FD4F3F" w:rsidP="00206BFC">
            <w:pPr>
              <w:pStyle w:val="Lentele"/>
              <w:jc w:val="center"/>
              <w:rPr>
                <w:lang w:val="en-GB"/>
              </w:rPr>
            </w:pPr>
            <w:r w:rsidRPr="0029788F">
              <w:rPr>
                <w:lang w:val="en-GB"/>
              </w:rPr>
              <w:t>5</w:t>
            </w:r>
          </w:p>
        </w:tc>
        <w:tc>
          <w:tcPr>
            <w:tcW w:w="1701" w:type="dxa"/>
          </w:tcPr>
          <w:p w:rsidR="00FD4F3F" w:rsidRPr="0029788F" w:rsidRDefault="003823D4" w:rsidP="00206BFC">
            <w:pPr>
              <w:pStyle w:val="Lentele"/>
              <w:rPr>
                <w:i/>
                <w:lang w:val="en-GB"/>
              </w:rPr>
            </w:pPr>
            <w:r w:rsidRPr="0029788F">
              <w:rPr>
                <w:i/>
                <w:lang w:val="en-GB"/>
              </w:rPr>
              <w:t>e</w:t>
            </w:r>
            <w:r w:rsidR="00FD4F3F" w:rsidRPr="0029788F">
              <w:rPr>
                <w:i/>
                <w:lang w:val="en-GB"/>
              </w:rPr>
              <w:t>(a), t(s), b(s)</w:t>
            </w:r>
          </w:p>
        </w:tc>
        <w:tc>
          <w:tcPr>
            <w:tcW w:w="1984" w:type="dxa"/>
          </w:tcPr>
          <w:p w:rsidR="00FD4F3F" w:rsidRPr="0029788F" w:rsidRDefault="00B12AE9" w:rsidP="00206BFC">
            <w:pPr>
              <w:pStyle w:val="Lentele"/>
              <w:rPr>
                <w:i/>
                <w:lang w:val="en-GB"/>
              </w:rPr>
            </w:pPr>
            <w:r w:rsidRPr="0029788F">
              <w:rPr>
                <w:i/>
                <w:lang w:val="en-GB"/>
              </w:rPr>
              <w:t>s(start</w:t>
            </w:r>
            <w:r w:rsidR="00FD4F3F" w:rsidRPr="0029788F">
              <w:rPr>
                <w:i/>
                <w:lang w:val="en-GB"/>
              </w:rPr>
              <w:t>), a(s), c(a), d(c)</w:t>
            </w:r>
          </w:p>
        </w:tc>
        <w:tc>
          <w:tcPr>
            <w:tcW w:w="5014" w:type="dxa"/>
          </w:tcPr>
          <w:p w:rsidR="00FD4F3F" w:rsidRPr="0029788F" w:rsidRDefault="00246877" w:rsidP="00206BFC">
            <w:pPr>
              <w:pStyle w:val="Tekstasneatitrauktas"/>
              <w:jc w:val="left"/>
            </w:pPr>
            <w:r w:rsidRPr="0029788F">
              <w:rPr>
                <w:i/>
              </w:rPr>
              <w:t>S</w:t>
            </w:r>
            <w:r w:rsidRPr="0029788F">
              <w:t>(</w:t>
            </w:r>
            <w:r w:rsidRPr="0029788F">
              <w:rPr>
                <w:i/>
              </w:rPr>
              <w:t>d</w:t>
            </w:r>
            <w:r w:rsidR="00FD4F3F" w:rsidRPr="0029788F">
              <w:t>) = {</w:t>
            </w:r>
            <w:r w:rsidRPr="0029788F">
              <w:rPr>
                <w:i/>
              </w:rPr>
              <w:t>c</w:t>
            </w:r>
            <w:r w:rsidRPr="0029788F">
              <w:t>,</w:t>
            </w:r>
            <w:r w:rsidRPr="0029788F">
              <w:rPr>
                <w:i/>
              </w:rPr>
              <w:t>a</w:t>
            </w:r>
            <w:r w:rsidR="00EC5CF2" w:rsidRPr="0029788F">
              <w:t>}. But</w:t>
            </w:r>
            <w:r w:rsidR="00FD4F3F" w:rsidRPr="0029788F">
              <w:t xml:space="preserve"> </w:t>
            </w:r>
            <w:r w:rsidRPr="0029788F">
              <w:rPr>
                <w:i/>
              </w:rPr>
              <w:t>c</w:t>
            </w:r>
            <w:r w:rsidRPr="0029788F">
              <w:t>,</w:t>
            </w:r>
            <w:r w:rsidRPr="0029788F">
              <w:rPr>
                <w:i/>
              </w:rPr>
              <w:t>a</w:t>
            </w:r>
            <w:r w:rsidRPr="0029788F">
              <w:sym w:font="Symbol" w:char="F0CE"/>
            </w:r>
            <w:r w:rsidR="00EC5CF2" w:rsidRPr="0029788F">
              <w:t>CLOSED</w:t>
            </w:r>
          </w:p>
        </w:tc>
      </w:tr>
      <w:tr w:rsidR="00EC5CF2" w:rsidRPr="0029788F" w:rsidTr="00374DF1">
        <w:trPr>
          <w:jc w:val="center"/>
        </w:trPr>
        <w:tc>
          <w:tcPr>
            <w:tcW w:w="340" w:type="dxa"/>
          </w:tcPr>
          <w:p w:rsidR="00FD4F3F" w:rsidRPr="0029788F" w:rsidRDefault="00FD4F3F" w:rsidP="00206BFC">
            <w:pPr>
              <w:pStyle w:val="Lentele"/>
              <w:jc w:val="center"/>
              <w:rPr>
                <w:lang w:val="en-GB"/>
              </w:rPr>
            </w:pPr>
            <w:r w:rsidRPr="0029788F">
              <w:rPr>
                <w:lang w:val="en-GB"/>
              </w:rPr>
              <w:lastRenderedPageBreak/>
              <w:t>6</w:t>
            </w:r>
          </w:p>
        </w:tc>
        <w:tc>
          <w:tcPr>
            <w:tcW w:w="1701" w:type="dxa"/>
          </w:tcPr>
          <w:p w:rsidR="00FD4F3F" w:rsidRPr="0029788F" w:rsidRDefault="003823D4" w:rsidP="00206BFC">
            <w:pPr>
              <w:pStyle w:val="Lentele"/>
              <w:rPr>
                <w:i/>
                <w:lang w:val="en-GB"/>
              </w:rPr>
            </w:pPr>
            <w:r w:rsidRPr="0029788F">
              <w:rPr>
                <w:b/>
                <w:i/>
                <w:lang w:val="en-GB"/>
              </w:rPr>
              <w:t>b</w:t>
            </w:r>
            <w:r w:rsidR="00FD4F3F" w:rsidRPr="0029788F">
              <w:rPr>
                <w:b/>
                <w:i/>
                <w:lang w:val="en-GB"/>
              </w:rPr>
              <w:t>(e)</w:t>
            </w:r>
            <w:r w:rsidR="00FD4F3F" w:rsidRPr="0029788F">
              <w:rPr>
                <w:i/>
                <w:lang w:val="en-GB"/>
              </w:rPr>
              <w:t xml:space="preserve">, </w:t>
            </w:r>
            <w:r w:rsidR="00FD4F3F" w:rsidRPr="0029788F">
              <w:rPr>
                <w:b/>
                <w:i/>
                <w:lang w:val="en-GB"/>
              </w:rPr>
              <w:t>t(e)</w:t>
            </w:r>
          </w:p>
        </w:tc>
        <w:tc>
          <w:tcPr>
            <w:tcW w:w="1984" w:type="dxa"/>
          </w:tcPr>
          <w:p w:rsidR="00FD4F3F" w:rsidRPr="0029788F" w:rsidRDefault="00B12AE9" w:rsidP="00206BFC">
            <w:pPr>
              <w:pStyle w:val="Lentele"/>
              <w:rPr>
                <w:i/>
                <w:lang w:val="en-GB"/>
              </w:rPr>
            </w:pPr>
            <w:r w:rsidRPr="0029788F">
              <w:rPr>
                <w:i/>
                <w:lang w:val="en-GB"/>
              </w:rPr>
              <w:t>s(start</w:t>
            </w:r>
            <w:r w:rsidR="00FD4F3F" w:rsidRPr="0029788F">
              <w:rPr>
                <w:i/>
                <w:lang w:val="en-GB"/>
              </w:rPr>
              <w:t>), a(s), c(a), d(c), e(a)</w:t>
            </w:r>
          </w:p>
        </w:tc>
        <w:tc>
          <w:tcPr>
            <w:tcW w:w="5014" w:type="dxa"/>
          </w:tcPr>
          <w:p w:rsidR="00FD4F3F" w:rsidRPr="0029788F" w:rsidRDefault="00246877" w:rsidP="00206BFC">
            <w:pPr>
              <w:pStyle w:val="Tekstasneatitrauktas"/>
              <w:jc w:val="left"/>
            </w:pPr>
            <w:r w:rsidRPr="0029788F">
              <w:rPr>
                <w:i/>
              </w:rPr>
              <w:t>S</w:t>
            </w:r>
            <w:r w:rsidRPr="0029788F">
              <w:t>(</w:t>
            </w:r>
            <w:r w:rsidRPr="0029788F">
              <w:rPr>
                <w:i/>
              </w:rPr>
              <w:t>e</w:t>
            </w:r>
            <w:r w:rsidR="00FD4F3F" w:rsidRPr="0029788F">
              <w:t>) = {</w:t>
            </w:r>
            <w:r w:rsidRPr="0029788F">
              <w:rPr>
                <w:i/>
              </w:rPr>
              <w:t>a</w:t>
            </w:r>
            <w:r w:rsidRPr="0029788F">
              <w:t>,</w:t>
            </w:r>
            <w:r w:rsidRPr="0029788F">
              <w:rPr>
                <w:i/>
              </w:rPr>
              <w:t>b</w:t>
            </w:r>
            <w:r w:rsidRPr="0029788F">
              <w:t>,</w:t>
            </w:r>
            <w:r w:rsidRPr="0029788F">
              <w:rPr>
                <w:i/>
              </w:rPr>
              <w:t>t</w:t>
            </w:r>
            <w:r w:rsidR="00EC5CF2" w:rsidRPr="0029788F">
              <w:t>}. Bu</w:t>
            </w:r>
            <w:r w:rsidR="00FD4F3F" w:rsidRPr="0029788F">
              <w:t xml:space="preserve">t </w:t>
            </w:r>
            <w:r w:rsidRPr="0029788F">
              <w:rPr>
                <w:i/>
              </w:rPr>
              <w:t>a</w:t>
            </w:r>
            <w:r w:rsidRPr="0029788F">
              <w:sym w:font="Symbol" w:char="F0CE"/>
            </w:r>
            <w:r w:rsidR="00EC5CF2" w:rsidRPr="0029788F">
              <w:t>CLOSED and</w:t>
            </w:r>
            <w:r w:rsidR="0067373F" w:rsidRPr="0029788F">
              <w:t xml:space="preserve"> </w:t>
            </w:r>
            <w:r w:rsidR="0067373F" w:rsidRPr="0029788F">
              <w:rPr>
                <w:i/>
              </w:rPr>
              <w:t>b</w:t>
            </w:r>
            <w:r w:rsidR="0067373F" w:rsidRPr="0029788F">
              <w:t>,</w:t>
            </w:r>
            <w:r w:rsidR="0067373F" w:rsidRPr="0029788F">
              <w:rPr>
                <w:i/>
              </w:rPr>
              <w:t>t</w:t>
            </w:r>
            <w:r w:rsidR="0067373F" w:rsidRPr="0029788F">
              <w:sym w:font="Symbol" w:char="F0CE"/>
            </w:r>
            <w:r w:rsidR="00EC5CF2" w:rsidRPr="0029788F">
              <w:t>OPEN</w:t>
            </w:r>
            <w:r w:rsidR="0067373F" w:rsidRPr="0029788F">
              <w:t xml:space="preserve">. </w:t>
            </w:r>
            <w:r w:rsidR="00EC5CF2" w:rsidRPr="0029788F">
              <w:t>Therefore</w:t>
            </w:r>
            <w:r w:rsidR="004355AD" w:rsidRPr="0029788F">
              <w:t xml:space="preserve"> </w:t>
            </w:r>
            <w:r w:rsidR="004355AD" w:rsidRPr="0029788F">
              <w:rPr>
                <w:b/>
                <w:i/>
              </w:rPr>
              <w:t>b(e)</w:t>
            </w:r>
            <w:r w:rsidR="004355AD" w:rsidRPr="0029788F">
              <w:t xml:space="preserve"> </w:t>
            </w:r>
            <w:r w:rsidR="00EC5CF2" w:rsidRPr="0029788F">
              <w:t>and</w:t>
            </w:r>
            <w:r w:rsidR="004355AD" w:rsidRPr="0029788F">
              <w:t xml:space="preserve"> </w:t>
            </w:r>
            <w:r w:rsidR="004355AD" w:rsidRPr="0029788F">
              <w:rPr>
                <w:b/>
                <w:i/>
              </w:rPr>
              <w:t>t(e)</w:t>
            </w:r>
            <w:r w:rsidR="004355AD" w:rsidRPr="0029788F">
              <w:t xml:space="preserve">, </w:t>
            </w:r>
            <w:r w:rsidR="00EC5CF2" w:rsidRPr="0029788F">
              <w:t xml:space="preserve">which are opened later, are placed into the OPEN’s head and </w:t>
            </w:r>
            <w:r w:rsidR="00B72F8B" w:rsidRPr="0029788F">
              <w:rPr>
                <w:i/>
                <w:u w:val="wave"/>
              </w:rPr>
              <w:t>t(s)</w:t>
            </w:r>
            <w:r w:rsidR="00EC5CF2" w:rsidRPr="0029788F">
              <w:t xml:space="preserve"> and</w:t>
            </w:r>
            <w:r w:rsidR="004355AD" w:rsidRPr="0029788F">
              <w:t xml:space="preserve"> </w:t>
            </w:r>
            <w:r w:rsidR="00B72F8B" w:rsidRPr="0029788F">
              <w:rPr>
                <w:i/>
                <w:u w:val="wave"/>
              </w:rPr>
              <w:t>b(s)</w:t>
            </w:r>
            <w:r w:rsidR="00B72F8B" w:rsidRPr="0029788F">
              <w:t xml:space="preserve"> </w:t>
            </w:r>
            <w:r w:rsidR="00EC5CF2" w:rsidRPr="0029788F">
              <w:t>are deleted the from OPEN’s tail</w:t>
            </w:r>
          </w:p>
        </w:tc>
      </w:tr>
      <w:tr w:rsidR="00EC5CF2" w:rsidRPr="0029788F" w:rsidTr="00374DF1">
        <w:trPr>
          <w:jc w:val="center"/>
        </w:trPr>
        <w:tc>
          <w:tcPr>
            <w:tcW w:w="340" w:type="dxa"/>
          </w:tcPr>
          <w:p w:rsidR="00FD4F3F" w:rsidRPr="0029788F" w:rsidRDefault="00FD4F3F" w:rsidP="00206BFC">
            <w:pPr>
              <w:pStyle w:val="Lentele"/>
              <w:jc w:val="center"/>
              <w:rPr>
                <w:lang w:val="en-GB"/>
              </w:rPr>
            </w:pPr>
            <w:r w:rsidRPr="0029788F">
              <w:rPr>
                <w:lang w:val="en-GB"/>
              </w:rPr>
              <w:t>7</w:t>
            </w:r>
          </w:p>
        </w:tc>
        <w:tc>
          <w:tcPr>
            <w:tcW w:w="1701" w:type="dxa"/>
          </w:tcPr>
          <w:p w:rsidR="00FD4F3F" w:rsidRPr="0029788F" w:rsidRDefault="00FD4F3F" w:rsidP="00206BFC">
            <w:pPr>
              <w:pStyle w:val="Lentele"/>
              <w:rPr>
                <w:i/>
                <w:lang w:val="en-GB"/>
              </w:rPr>
            </w:pPr>
            <w:r w:rsidRPr="0029788F">
              <w:rPr>
                <w:i/>
                <w:lang w:val="en-GB"/>
              </w:rPr>
              <w:t>t(e)</w:t>
            </w:r>
          </w:p>
        </w:tc>
        <w:tc>
          <w:tcPr>
            <w:tcW w:w="1984" w:type="dxa"/>
          </w:tcPr>
          <w:p w:rsidR="00FD4F3F" w:rsidRPr="0029788F" w:rsidRDefault="00B12AE9" w:rsidP="00206BFC">
            <w:pPr>
              <w:pStyle w:val="Lentele"/>
              <w:rPr>
                <w:i/>
                <w:lang w:val="en-GB"/>
              </w:rPr>
            </w:pPr>
            <w:r w:rsidRPr="0029788F">
              <w:rPr>
                <w:i/>
                <w:lang w:val="en-GB"/>
              </w:rPr>
              <w:t>s(start</w:t>
            </w:r>
            <w:r w:rsidR="00FD4F3F" w:rsidRPr="0029788F">
              <w:rPr>
                <w:i/>
                <w:lang w:val="en-GB"/>
              </w:rPr>
              <w:t>), a(s), c(a), d(c), e(a), b(e)</w:t>
            </w:r>
          </w:p>
        </w:tc>
        <w:tc>
          <w:tcPr>
            <w:tcW w:w="5014" w:type="dxa"/>
          </w:tcPr>
          <w:p w:rsidR="00FD4F3F" w:rsidRPr="0029788F" w:rsidRDefault="00246877" w:rsidP="00206BFC">
            <w:pPr>
              <w:pStyle w:val="Tekstasneatitrauktas"/>
              <w:jc w:val="left"/>
            </w:pPr>
            <w:r w:rsidRPr="0029788F">
              <w:rPr>
                <w:i/>
              </w:rPr>
              <w:t>S</w:t>
            </w:r>
            <w:r w:rsidRPr="0029788F">
              <w:t>(</w:t>
            </w:r>
            <w:r w:rsidRPr="0029788F">
              <w:rPr>
                <w:i/>
              </w:rPr>
              <w:t>b</w:t>
            </w:r>
            <w:r w:rsidRPr="0029788F">
              <w:t>) = {</w:t>
            </w:r>
            <w:r w:rsidRPr="0029788F">
              <w:rPr>
                <w:i/>
              </w:rPr>
              <w:t>s</w:t>
            </w:r>
            <w:r w:rsidRPr="0029788F">
              <w:t>,</w:t>
            </w:r>
            <w:r w:rsidRPr="0029788F">
              <w:rPr>
                <w:i/>
              </w:rPr>
              <w:t>e</w:t>
            </w:r>
            <w:r w:rsidR="00EC5CF2" w:rsidRPr="0029788F">
              <w:t>}. But</w:t>
            </w:r>
            <w:r w:rsidRPr="0029788F">
              <w:t xml:space="preserve"> </w:t>
            </w:r>
            <w:r w:rsidRPr="0029788F">
              <w:rPr>
                <w:i/>
              </w:rPr>
              <w:t>s</w:t>
            </w:r>
            <w:r w:rsidRPr="0029788F">
              <w:t>,</w:t>
            </w:r>
            <w:r w:rsidRPr="0029788F">
              <w:rPr>
                <w:i/>
              </w:rPr>
              <w:t>e</w:t>
            </w:r>
            <w:r w:rsidRPr="0029788F">
              <w:sym w:font="Symbol" w:char="F0CE"/>
            </w:r>
            <w:r w:rsidR="00EC5CF2" w:rsidRPr="0029788F">
              <w:t>CLOSED</w:t>
            </w:r>
          </w:p>
        </w:tc>
      </w:tr>
      <w:tr w:rsidR="00EC5CF2" w:rsidRPr="0029788F" w:rsidTr="00374DF1">
        <w:trPr>
          <w:jc w:val="center"/>
        </w:trPr>
        <w:tc>
          <w:tcPr>
            <w:tcW w:w="340" w:type="dxa"/>
          </w:tcPr>
          <w:p w:rsidR="00FD4F3F" w:rsidRPr="0029788F" w:rsidRDefault="00FD4F3F" w:rsidP="00206BFC">
            <w:pPr>
              <w:pStyle w:val="Lentele"/>
              <w:keepNext/>
              <w:jc w:val="center"/>
              <w:rPr>
                <w:lang w:val="en-GB"/>
              </w:rPr>
            </w:pPr>
            <w:r w:rsidRPr="0029788F">
              <w:rPr>
                <w:lang w:val="en-GB"/>
              </w:rPr>
              <w:t>8</w:t>
            </w:r>
          </w:p>
        </w:tc>
        <w:tc>
          <w:tcPr>
            <w:tcW w:w="1701" w:type="dxa"/>
          </w:tcPr>
          <w:p w:rsidR="00FD4F3F" w:rsidRPr="0029788F" w:rsidRDefault="00FD4F3F" w:rsidP="00206BFC">
            <w:pPr>
              <w:pStyle w:val="Lentele"/>
              <w:rPr>
                <w:lang w:val="en-GB"/>
              </w:rPr>
            </w:pPr>
            <w:r w:rsidRPr="0029788F">
              <w:rPr>
                <w:lang w:val="en-GB"/>
              </w:rPr>
              <w:sym w:font="Symbol" w:char="F0C6"/>
            </w:r>
          </w:p>
        </w:tc>
        <w:tc>
          <w:tcPr>
            <w:tcW w:w="1984" w:type="dxa"/>
          </w:tcPr>
          <w:p w:rsidR="00FD4F3F" w:rsidRPr="0029788F" w:rsidRDefault="00B12AE9" w:rsidP="00206BFC">
            <w:pPr>
              <w:pStyle w:val="Lentele"/>
              <w:rPr>
                <w:i/>
                <w:lang w:val="en-GB"/>
              </w:rPr>
            </w:pPr>
            <w:r w:rsidRPr="0029788F">
              <w:rPr>
                <w:i/>
                <w:lang w:val="en-GB"/>
              </w:rPr>
              <w:t>s(start</w:t>
            </w:r>
            <w:r w:rsidR="00FD4F3F" w:rsidRPr="0029788F">
              <w:rPr>
                <w:i/>
                <w:lang w:val="en-GB"/>
              </w:rPr>
              <w:t>), a(s), c(a), d(c), e(a), b(e), t(e)</w:t>
            </w:r>
          </w:p>
        </w:tc>
        <w:tc>
          <w:tcPr>
            <w:tcW w:w="5014" w:type="dxa"/>
          </w:tcPr>
          <w:p w:rsidR="00FD4F3F" w:rsidRPr="0029788F" w:rsidRDefault="00EC5CF2" w:rsidP="00206BFC">
            <w:pPr>
              <w:pStyle w:val="Lentele"/>
              <w:rPr>
                <w:lang w:val="en-GB"/>
              </w:rPr>
            </w:pPr>
            <w:r w:rsidRPr="0029788F">
              <w:rPr>
                <w:lang w:val="en-GB"/>
              </w:rPr>
              <w:t xml:space="preserve">The terminal node </w:t>
            </w:r>
            <w:r w:rsidRPr="0029788F">
              <w:rPr>
                <w:i/>
                <w:lang w:val="en-GB"/>
              </w:rPr>
              <w:t>t</w:t>
            </w:r>
            <w:r w:rsidRPr="0029788F">
              <w:rPr>
                <w:lang w:val="en-GB"/>
              </w:rPr>
              <w:t xml:space="preserve"> is closed. The resulting path is collected backwards: </w:t>
            </w:r>
            <w:r w:rsidRPr="0029788F">
              <w:rPr>
                <w:i/>
                <w:lang w:val="en-GB"/>
              </w:rPr>
              <w:t>t</w:t>
            </w:r>
            <w:r w:rsidRPr="0029788F">
              <w:rPr>
                <w:lang w:val="en-GB"/>
              </w:rPr>
              <w:t xml:space="preserve"> is reached from </w:t>
            </w:r>
            <w:r w:rsidRPr="0029788F">
              <w:rPr>
                <w:i/>
                <w:lang w:val="en-GB"/>
              </w:rPr>
              <w:t>e</w:t>
            </w:r>
            <w:r w:rsidRPr="0029788F">
              <w:rPr>
                <w:lang w:val="en-GB"/>
              </w:rPr>
              <w:t xml:space="preserve">, </w:t>
            </w:r>
            <w:r w:rsidRPr="0029788F">
              <w:rPr>
                <w:i/>
                <w:lang w:val="en-GB"/>
              </w:rPr>
              <w:t>e</w:t>
            </w:r>
            <w:r w:rsidRPr="0029788F">
              <w:rPr>
                <w:lang w:val="en-GB"/>
              </w:rPr>
              <w:t xml:space="preserve"> from </w:t>
            </w:r>
            <w:r w:rsidRPr="0029788F">
              <w:rPr>
                <w:i/>
                <w:lang w:val="en-GB"/>
              </w:rPr>
              <w:t>a</w:t>
            </w:r>
            <w:r w:rsidRPr="0029788F">
              <w:rPr>
                <w:lang w:val="en-GB"/>
              </w:rPr>
              <w:t>, and</w:t>
            </w:r>
            <w:r w:rsidR="00D1008D" w:rsidRPr="0029788F">
              <w:rPr>
                <w:lang w:val="en-GB"/>
              </w:rPr>
              <w:t xml:space="preserve"> </w:t>
            </w:r>
            <w:r w:rsidR="00D1008D" w:rsidRPr="0029788F">
              <w:rPr>
                <w:i/>
                <w:lang w:val="en-GB"/>
              </w:rPr>
              <w:t>a</w:t>
            </w:r>
            <w:r w:rsidR="00D1008D" w:rsidRPr="0029788F">
              <w:rPr>
                <w:lang w:val="en-GB"/>
              </w:rPr>
              <w:t xml:space="preserve"> </w:t>
            </w:r>
            <w:r w:rsidRPr="0029788F">
              <w:rPr>
                <w:lang w:val="en-GB"/>
              </w:rPr>
              <w:t xml:space="preserve">from </w:t>
            </w:r>
            <w:r w:rsidRPr="0029788F">
              <w:rPr>
                <w:i/>
                <w:lang w:val="en-GB"/>
              </w:rPr>
              <w:t>s</w:t>
            </w:r>
          </w:p>
        </w:tc>
      </w:tr>
    </w:tbl>
    <w:p w:rsidR="00964071" w:rsidRPr="0029788F" w:rsidRDefault="00B12AE9" w:rsidP="00964071">
      <w:pPr>
        <w:pStyle w:val="Pavaprasymas"/>
      </w:pPr>
      <w:r w:rsidRPr="0029788F">
        <w:t xml:space="preserve">Table </w:t>
      </w:r>
      <w:r w:rsidR="00C3635D" w:rsidRPr="0029788F">
        <w:t>11</w:t>
      </w:r>
      <w:r w:rsidR="00206BFC" w:rsidRPr="0029788F">
        <w:t>.2</w:t>
      </w:r>
      <w:r w:rsidR="008A1664" w:rsidRPr="0029788F">
        <w:t xml:space="preserve">. </w:t>
      </w:r>
      <w:r w:rsidRPr="0029788F">
        <w:rPr>
          <w:rFonts w:ascii="TimesNewRomanPSMT" w:hAnsi="TimesNewRomanPSMT" w:cs="TimesNewRomanPSMT"/>
          <w:szCs w:val="24"/>
        </w:rPr>
        <w:t xml:space="preserve">The lists OPEN and CLOSED in each step of the algorithm. A path from </w:t>
      </w:r>
      <w:r w:rsidRPr="0029788F">
        <w:rPr>
          <w:rFonts w:ascii="TimesNewRomanPSMT" w:hAnsi="TimesNewRomanPSMT" w:cs="TimesNewRomanPSMT"/>
          <w:i/>
          <w:szCs w:val="24"/>
        </w:rPr>
        <w:t>s</w:t>
      </w:r>
      <w:r w:rsidRPr="0029788F">
        <w:rPr>
          <w:rFonts w:ascii="TimesNewRomanPSMT" w:hAnsi="TimesNewRomanPSMT" w:cs="TimesNewRomanPSMT"/>
          <w:szCs w:val="24"/>
        </w:rPr>
        <w:t xml:space="preserve"> to </w:t>
      </w:r>
      <w:r w:rsidRPr="0029788F">
        <w:rPr>
          <w:rFonts w:ascii="TimesNewRomanPSMT" w:hAnsi="TimesNewRomanPSMT" w:cs="TimesNewRomanPSMT"/>
          <w:i/>
          <w:szCs w:val="24"/>
        </w:rPr>
        <w:t>t</w:t>
      </w:r>
      <w:r w:rsidR="00311228" w:rsidRPr="0029788F">
        <w:rPr>
          <w:rFonts w:ascii="TimesNewRomanPSMT" w:hAnsi="TimesNewRomanPSMT" w:cs="TimesNewRomanPSMT"/>
          <w:szCs w:val="24"/>
        </w:rPr>
        <w:t xml:space="preserve"> is searched</w:t>
      </w:r>
      <w:r w:rsidRPr="0029788F">
        <w:rPr>
          <w:rFonts w:ascii="TimesNewRomanPSMT" w:hAnsi="TimesNewRomanPSMT" w:cs="TimesNewRomanPSMT"/>
          <w:szCs w:val="24"/>
        </w:rPr>
        <w:t xml:space="preserve"> in the graph</w:t>
      </w:r>
      <w:r w:rsidR="00311228" w:rsidRPr="0029788F">
        <w:rPr>
          <w:rFonts w:ascii="TimesNewRomanPSMT" w:hAnsi="TimesNewRomanPSMT" w:cs="TimesNewRomanPSMT"/>
          <w:szCs w:val="24"/>
        </w:rPr>
        <w:t>,</w:t>
      </w:r>
      <w:r w:rsidRPr="0029788F">
        <w:rPr>
          <w:rFonts w:ascii="TimesNewRomanPSMT" w:hAnsi="TimesNewRomanPSMT" w:cs="TimesNewRomanPSMT"/>
          <w:szCs w:val="24"/>
        </w:rPr>
        <w:t xml:space="preserve"> which is shown in Fig. 11.1</w:t>
      </w:r>
      <w:r w:rsidR="00206BFC" w:rsidRPr="0029788F">
        <w:rPr>
          <w:rFonts w:ascii="TimesNewRomanPSMT" w:hAnsi="TimesNewRomanPSMT" w:cs="TimesNewRomanPSMT"/>
          <w:szCs w:val="24"/>
        </w:rPr>
        <w:t> a</w:t>
      </w:r>
      <w:r w:rsidRPr="0029788F">
        <w:rPr>
          <w:rFonts w:ascii="TimesNewRomanPSMT" w:hAnsi="TimesNewRomanPSMT" w:cs="TimesNewRomanPSMT"/>
          <w:szCs w:val="24"/>
        </w:rPr>
        <w:t xml:space="preserve">. </w:t>
      </w:r>
      <w:r w:rsidRPr="0029788F">
        <w:t xml:space="preserve">The found path is </w:t>
      </w:r>
      <w:r w:rsidR="00DC0322" w:rsidRPr="0029788F">
        <w:sym w:font="Symbol" w:char="00E1"/>
      </w:r>
      <w:r w:rsidR="00DC0322" w:rsidRPr="0029788F">
        <w:rPr>
          <w:i/>
        </w:rPr>
        <w:t>s</w:t>
      </w:r>
      <w:r w:rsidR="00DC0322" w:rsidRPr="0029788F">
        <w:t>,</w:t>
      </w:r>
      <w:r w:rsidR="00DC0322" w:rsidRPr="0029788F">
        <w:rPr>
          <w:i/>
        </w:rPr>
        <w:t>a</w:t>
      </w:r>
      <w:r w:rsidR="00DC0322" w:rsidRPr="0029788F">
        <w:t>,</w:t>
      </w:r>
      <w:r w:rsidR="00DC0322" w:rsidRPr="0029788F">
        <w:rPr>
          <w:i/>
        </w:rPr>
        <w:t>e</w:t>
      </w:r>
      <w:r w:rsidR="00DC0322" w:rsidRPr="0029788F">
        <w:t>,</w:t>
      </w:r>
      <w:r w:rsidR="00DC0322" w:rsidRPr="0029788F">
        <w:rPr>
          <w:i/>
        </w:rPr>
        <w:t>t</w:t>
      </w:r>
      <w:r w:rsidR="00DC0322" w:rsidRPr="0029788F">
        <w:sym w:font="Symbol" w:char="00F1"/>
      </w:r>
    </w:p>
    <w:p w:rsidR="002C208F" w:rsidRPr="0029788F" w:rsidRDefault="008451EA" w:rsidP="006E2BC4">
      <w:pPr>
        <w:pStyle w:val="Paviliustracija"/>
        <w:rPr>
          <w:lang w:val="en-GB"/>
        </w:rPr>
      </w:pPr>
      <w:r w:rsidRPr="00854CB9">
        <w:rPr>
          <w:noProof/>
          <w:lang w:val="lt-LT" w:eastAsia="lt-LT"/>
        </w:rPr>
        <w:drawing>
          <wp:inline distT="0" distB="0" distL="0" distR="0">
            <wp:extent cx="3135630" cy="1553210"/>
            <wp:effectExtent l="0" t="0" r="7620" b="8890"/>
            <wp:docPr id="237" name="Picture 50"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5630" cy="1553210"/>
                    </a:xfrm>
                    <a:prstGeom prst="rect">
                      <a:avLst/>
                    </a:prstGeom>
                    <a:noFill/>
                    <a:ln>
                      <a:noFill/>
                    </a:ln>
                  </pic:spPr>
                </pic:pic>
              </a:graphicData>
            </a:graphic>
          </wp:inline>
        </w:drawing>
      </w:r>
    </w:p>
    <w:p w:rsidR="002C208F" w:rsidRPr="0029788F" w:rsidRDefault="00D64712" w:rsidP="00794FED">
      <w:pPr>
        <w:pStyle w:val="Pavaprasymas"/>
      </w:pPr>
      <w:r w:rsidRPr="0029788F">
        <w:t xml:space="preserve">Fig. </w:t>
      </w:r>
      <w:r w:rsidR="00E24806" w:rsidRPr="0029788F">
        <w:t>1</w:t>
      </w:r>
      <w:r w:rsidR="00C3635D" w:rsidRPr="0029788F">
        <w:t>1</w:t>
      </w:r>
      <w:r w:rsidR="00206BFC" w:rsidRPr="0029788F">
        <w:t>.3</w:t>
      </w:r>
      <w:r w:rsidR="002C208F" w:rsidRPr="0029788F">
        <w:t xml:space="preserve">. </w:t>
      </w:r>
      <w:r w:rsidR="0081562E" w:rsidRPr="0029788F">
        <w:t xml:space="preserve">The </w:t>
      </w:r>
      <w:r w:rsidR="00B12AE9" w:rsidRPr="0029788F">
        <w:t xml:space="preserve">depth-first search </w:t>
      </w:r>
      <w:r w:rsidR="0081562E" w:rsidRPr="0029788F">
        <w:t xml:space="preserve">tree for a path </w:t>
      </w:r>
      <w:r w:rsidR="00B12AE9" w:rsidRPr="0029788F">
        <w:t xml:space="preserve">from </w:t>
      </w:r>
      <w:r w:rsidR="00B12AE9" w:rsidRPr="0029788F">
        <w:rPr>
          <w:i/>
        </w:rPr>
        <w:t>s</w:t>
      </w:r>
      <w:r w:rsidR="00B12AE9" w:rsidRPr="0029788F">
        <w:t xml:space="preserve"> to </w:t>
      </w:r>
      <w:r w:rsidR="00B12AE9" w:rsidRPr="0029788F">
        <w:rPr>
          <w:i/>
        </w:rPr>
        <w:t>t</w:t>
      </w:r>
      <w:r w:rsidR="00B12AE9" w:rsidRPr="0029788F">
        <w:t xml:space="preserve"> in the graph, which is shown in Fig. 11.</w:t>
      </w:r>
      <w:r w:rsidRPr="0029788F">
        <w:t>1</w:t>
      </w:r>
      <w:r w:rsidR="00206BFC" w:rsidRPr="0029788F">
        <w:t> a</w:t>
      </w:r>
      <w:r w:rsidRPr="0029788F">
        <w:t>.</w:t>
      </w:r>
      <w:r w:rsidR="00B12AE9" w:rsidRPr="0029788F">
        <w:t xml:space="preserve"> </w:t>
      </w:r>
      <w:r w:rsidRPr="0029788F">
        <w:t xml:space="preserve">The links of </w:t>
      </w:r>
      <w:r w:rsidRPr="0029788F">
        <w:rPr>
          <w:i/>
        </w:rPr>
        <w:t>d</w:t>
      </w:r>
      <w:r w:rsidRPr="0029788F">
        <w:t xml:space="preserve">, </w:t>
      </w:r>
      <w:r w:rsidRPr="0029788F">
        <w:rPr>
          <w:i/>
        </w:rPr>
        <w:t>b</w:t>
      </w:r>
      <w:r w:rsidRPr="0029788F">
        <w:t xml:space="preserve"> and</w:t>
      </w:r>
      <w:r w:rsidR="009C6761" w:rsidRPr="0029788F">
        <w:t xml:space="preserve"> </w:t>
      </w:r>
      <w:r w:rsidR="009C6761" w:rsidRPr="0029788F">
        <w:rPr>
          <w:i/>
        </w:rPr>
        <w:t>t</w:t>
      </w:r>
      <w:r w:rsidR="009C38B1" w:rsidRPr="0029788F">
        <w:t xml:space="preserve"> </w:t>
      </w:r>
      <w:r w:rsidRPr="0029788F">
        <w:t>are changed:</w:t>
      </w:r>
      <w:r w:rsidR="00E7326C" w:rsidRPr="0029788F">
        <w:t xml:space="preserve"> </w:t>
      </w:r>
      <w:r w:rsidR="00E7326C" w:rsidRPr="0029788F">
        <w:rPr>
          <w:b/>
          <w:i/>
        </w:rPr>
        <w:t>d(c)</w:t>
      </w:r>
      <w:r w:rsidRPr="0029788F">
        <w:t xml:space="preserve"> replaces </w:t>
      </w:r>
      <w:r w:rsidRPr="0029788F">
        <w:rPr>
          <w:i/>
        </w:rPr>
        <w:t>d(a)</w:t>
      </w:r>
      <w:r w:rsidRPr="0029788F">
        <w:t xml:space="preserve">, </w:t>
      </w:r>
      <w:r w:rsidR="00E7326C" w:rsidRPr="0029788F">
        <w:rPr>
          <w:b/>
          <w:i/>
        </w:rPr>
        <w:t>b(e)</w:t>
      </w:r>
      <w:r w:rsidRPr="0029788F">
        <w:t xml:space="preserve"> replaces </w:t>
      </w:r>
      <w:r w:rsidRPr="0029788F">
        <w:rPr>
          <w:i/>
        </w:rPr>
        <w:t>b(s)</w:t>
      </w:r>
      <w:r w:rsidRPr="0029788F">
        <w:t xml:space="preserve"> and</w:t>
      </w:r>
      <w:r w:rsidR="00E7326C" w:rsidRPr="0029788F">
        <w:t xml:space="preserve"> </w:t>
      </w:r>
      <w:r w:rsidR="00E7326C" w:rsidRPr="0029788F">
        <w:rPr>
          <w:b/>
          <w:i/>
        </w:rPr>
        <w:t>t(e)</w:t>
      </w:r>
      <w:r w:rsidRPr="0029788F">
        <w:t xml:space="preserve"> replaces</w:t>
      </w:r>
      <w:r w:rsidR="00E7326C" w:rsidRPr="0029788F">
        <w:t xml:space="preserve"> </w:t>
      </w:r>
      <w:r w:rsidR="00E7326C" w:rsidRPr="0029788F">
        <w:rPr>
          <w:i/>
        </w:rPr>
        <w:t>t(s)</w:t>
      </w:r>
    </w:p>
    <w:p w:rsidR="00422B60" w:rsidRDefault="000745C1" w:rsidP="00D12B37">
      <w:pPr>
        <w:pStyle w:val="Tekstas"/>
        <w:spacing w:after="240"/>
      </w:pPr>
      <w:r w:rsidRPr="0029788F">
        <w:rPr>
          <w:b/>
        </w:rPr>
        <w:t>Solver and planner</w:t>
      </w:r>
      <w:r w:rsidRPr="0029788F">
        <w:t xml:space="preserve">. </w:t>
      </w:r>
      <w:r w:rsidR="00050293" w:rsidRPr="0029788F">
        <w:t>The d</w:t>
      </w:r>
      <w:r w:rsidRPr="0029788F">
        <w:t>e</w:t>
      </w:r>
      <w:r w:rsidR="00422B60" w:rsidRPr="0029788F">
        <w:t>pth-first search strategy is usually used by solvers and</w:t>
      </w:r>
      <w:r w:rsidR="00050293" w:rsidRPr="0029788F">
        <w:t xml:space="preserve"> the</w:t>
      </w:r>
      <w:r w:rsidR="00422B60" w:rsidRPr="0029788F">
        <w:t xml:space="preserve"> breadth-first search by planners. Solver is </w:t>
      </w:r>
      <w:r w:rsidRPr="0029788F">
        <w:t>shorthand</w:t>
      </w:r>
      <w:r w:rsidR="00422B60" w:rsidRPr="0029788F">
        <w:t xml:space="preserve"> for problem-solver and a solving agent. Planner – a planning agent.</w:t>
      </w:r>
      <w:r w:rsidR="00D12B37">
        <w:t xml:space="preserve"> Their differences:</w:t>
      </w:r>
    </w:p>
    <w:tbl>
      <w:tblPr>
        <w:tblW w:w="0" w:type="auto"/>
        <w:jc w:val="center"/>
        <w:tblLayout w:type="fixed"/>
        <w:tblCellMar>
          <w:left w:w="28" w:type="dxa"/>
          <w:right w:w="28" w:type="dxa"/>
        </w:tblCellMar>
        <w:tblLook w:val="0000" w:firstRow="0" w:lastRow="0" w:firstColumn="0" w:lastColumn="0" w:noHBand="0" w:noVBand="0"/>
      </w:tblPr>
      <w:tblGrid>
        <w:gridCol w:w="340"/>
        <w:gridCol w:w="3686"/>
        <w:gridCol w:w="4820"/>
      </w:tblGrid>
      <w:tr w:rsidR="004F30DA" w:rsidRPr="0029788F" w:rsidTr="00A43A8F">
        <w:trPr>
          <w:jc w:val="center"/>
        </w:trPr>
        <w:tc>
          <w:tcPr>
            <w:tcW w:w="340" w:type="dxa"/>
            <w:tcBorders>
              <w:top w:val="single" w:sz="2" w:space="0" w:color="000000"/>
              <w:left w:val="single" w:sz="2" w:space="0" w:color="000000"/>
              <w:bottom w:val="single" w:sz="2" w:space="0" w:color="000000"/>
            </w:tcBorders>
            <w:shd w:val="clear" w:color="auto" w:fill="A6A6A6"/>
          </w:tcPr>
          <w:p w:rsidR="004F30DA" w:rsidRPr="0029788F" w:rsidRDefault="004F30DA" w:rsidP="00F42322">
            <w:pPr>
              <w:pStyle w:val="Tekstaspaprastas"/>
              <w:rPr>
                <w:lang w:val="en-GB"/>
              </w:rPr>
            </w:pPr>
          </w:p>
        </w:tc>
        <w:tc>
          <w:tcPr>
            <w:tcW w:w="3686" w:type="dxa"/>
            <w:tcBorders>
              <w:top w:val="single" w:sz="2" w:space="0" w:color="000000"/>
              <w:left w:val="single" w:sz="2" w:space="0" w:color="000000"/>
              <w:bottom w:val="single" w:sz="2" w:space="0" w:color="000000"/>
            </w:tcBorders>
            <w:shd w:val="clear" w:color="auto" w:fill="A6A6A6"/>
          </w:tcPr>
          <w:p w:rsidR="004F30DA" w:rsidRPr="0029788F" w:rsidRDefault="004F30DA" w:rsidP="00F42322">
            <w:pPr>
              <w:pStyle w:val="Tekstaspaprastas"/>
              <w:jc w:val="center"/>
              <w:rPr>
                <w:rFonts w:ascii="TimesNewRomanPSMT" w:hAnsi="TimesNewRomanPSMT" w:cs="TimesNewRomanPSMT"/>
                <w:lang w:val="en-GB"/>
              </w:rPr>
            </w:pPr>
            <w:r>
              <w:rPr>
                <w:rFonts w:ascii="TimesNewRomanPSMT" w:hAnsi="TimesNewRomanPSMT" w:cs="TimesNewRomanPSMT"/>
                <w:lang w:val="en-GB"/>
              </w:rPr>
              <w:t>Solver</w:t>
            </w:r>
          </w:p>
        </w:tc>
        <w:tc>
          <w:tcPr>
            <w:tcW w:w="4820" w:type="dxa"/>
            <w:tcBorders>
              <w:top w:val="single" w:sz="2" w:space="0" w:color="000000"/>
              <w:left w:val="single" w:sz="2" w:space="0" w:color="000000"/>
              <w:bottom w:val="single" w:sz="2" w:space="0" w:color="000000"/>
              <w:right w:val="single" w:sz="2" w:space="0" w:color="000000"/>
            </w:tcBorders>
            <w:shd w:val="clear" w:color="auto" w:fill="A6A6A6"/>
          </w:tcPr>
          <w:p w:rsidR="004F30DA" w:rsidRPr="0029788F" w:rsidRDefault="004F30DA" w:rsidP="00F42322">
            <w:pPr>
              <w:pStyle w:val="Tekstaspaprastas"/>
              <w:jc w:val="center"/>
              <w:rPr>
                <w:rFonts w:ascii="TimesNewRomanPSMT" w:hAnsi="TimesNewRomanPSMT" w:cs="TimesNewRomanPSMT"/>
                <w:lang w:val="en-GB"/>
              </w:rPr>
            </w:pPr>
            <w:r>
              <w:rPr>
                <w:rFonts w:ascii="TimesNewRomanPSMT" w:hAnsi="TimesNewRomanPSMT" w:cs="TimesNewRomanPSMT"/>
                <w:lang w:val="en-GB"/>
              </w:rPr>
              <w:t>Planner</w:t>
            </w:r>
          </w:p>
        </w:tc>
      </w:tr>
      <w:tr w:rsidR="004F30DA" w:rsidRPr="0029788F" w:rsidTr="00996035">
        <w:trPr>
          <w:jc w:val="center"/>
        </w:trPr>
        <w:tc>
          <w:tcPr>
            <w:tcW w:w="340" w:type="dxa"/>
            <w:tcBorders>
              <w:left w:val="single" w:sz="2" w:space="0" w:color="000000"/>
              <w:bottom w:val="single" w:sz="2" w:space="0" w:color="000000"/>
            </w:tcBorders>
          </w:tcPr>
          <w:p w:rsidR="004F30DA" w:rsidRPr="0029788F" w:rsidRDefault="004F30DA" w:rsidP="00F42322">
            <w:pPr>
              <w:pStyle w:val="Tekstaspaprastas"/>
              <w:jc w:val="center"/>
              <w:rPr>
                <w:lang w:val="en-GB"/>
              </w:rPr>
            </w:pPr>
            <w:r w:rsidRPr="0029788F">
              <w:rPr>
                <w:lang w:val="en-GB"/>
              </w:rPr>
              <w:t>1</w:t>
            </w:r>
          </w:p>
        </w:tc>
        <w:tc>
          <w:tcPr>
            <w:tcW w:w="3686" w:type="dxa"/>
            <w:tcBorders>
              <w:left w:val="single" w:sz="2" w:space="0" w:color="000000"/>
              <w:bottom w:val="single" w:sz="2" w:space="0" w:color="000000"/>
            </w:tcBorders>
          </w:tcPr>
          <w:p w:rsidR="004F30DA" w:rsidRPr="004F30DA" w:rsidRDefault="004F30DA" w:rsidP="004F30DA">
            <w:pPr>
              <w:pStyle w:val="Tekstasneatitrauktas"/>
              <w:snapToGrid w:val="0"/>
              <w:ind w:left="57"/>
              <w:jc w:val="left"/>
            </w:pPr>
            <w:r>
              <w:t>Does not have a map</w:t>
            </w:r>
          </w:p>
        </w:tc>
        <w:tc>
          <w:tcPr>
            <w:tcW w:w="4820" w:type="dxa"/>
            <w:tcBorders>
              <w:left w:val="single" w:sz="2" w:space="0" w:color="000000"/>
              <w:bottom w:val="single" w:sz="2" w:space="0" w:color="000000"/>
              <w:right w:val="single" w:sz="2" w:space="0" w:color="000000"/>
            </w:tcBorders>
          </w:tcPr>
          <w:p w:rsidR="004F30DA" w:rsidRPr="004F30DA" w:rsidRDefault="004F30DA" w:rsidP="004F30DA">
            <w:pPr>
              <w:pStyle w:val="Tekstaspaprastas"/>
              <w:ind w:left="57"/>
              <w:rPr>
                <w:rFonts w:cs="Times New Roman"/>
                <w:lang w:val="en-GB"/>
              </w:rPr>
            </w:pPr>
            <w:r>
              <w:rPr>
                <w:rFonts w:cs="Times New Roman"/>
                <w:lang w:val="en-GB"/>
              </w:rPr>
              <w:t>Has a map</w:t>
            </w:r>
          </w:p>
        </w:tc>
      </w:tr>
      <w:tr w:rsidR="004F30DA" w:rsidRPr="0029788F" w:rsidTr="00996035">
        <w:trPr>
          <w:jc w:val="center"/>
        </w:trPr>
        <w:tc>
          <w:tcPr>
            <w:tcW w:w="340" w:type="dxa"/>
            <w:tcBorders>
              <w:left w:val="single" w:sz="2" w:space="0" w:color="000000"/>
              <w:bottom w:val="single" w:sz="2" w:space="0" w:color="000000"/>
            </w:tcBorders>
          </w:tcPr>
          <w:p w:rsidR="004F30DA" w:rsidRPr="0029788F" w:rsidRDefault="004F30DA" w:rsidP="00F42322">
            <w:pPr>
              <w:pStyle w:val="Tekstaspaprastas"/>
              <w:jc w:val="center"/>
              <w:rPr>
                <w:lang w:val="en-GB"/>
              </w:rPr>
            </w:pPr>
            <w:r w:rsidRPr="0029788F">
              <w:rPr>
                <w:lang w:val="en-GB"/>
              </w:rPr>
              <w:t>2</w:t>
            </w:r>
          </w:p>
        </w:tc>
        <w:tc>
          <w:tcPr>
            <w:tcW w:w="3686" w:type="dxa"/>
            <w:tcBorders>
              <w:left w:val="single" w:sz="2" w:space="0" w:color="000000"/>
              <w:bottom w:val="single" w:sz="2" w:space="0" w:color="000000"/>
            </w:tcBorders>
          </w:tcPr>
          <w:p w:rsidR="004F30DA" w:rsidRPr="004F30DA" w:rsidRDefault="00CE0435" w:rsidP="00D12B37">
            <w:pPr>
              <w:pStyle w:val="Tekstaspaprastas"/>
              <w:ind w:left="57"/>
              <w:rPr>
                <w:rFonts w:cs="Times New Roman"/>
                <w:lang w:val="en-GB"/>
              </w:rPr>
            </w:pPr>
            <w:r>
              <w:rPr>
                <w:rFonts w:cs="Times New Roman"/>
                <w:lang w:val="en-GB"/>
              </w:rPr>
              <w:t>Does not find</w:t>
            </w:r>
            <w:r w:rsidR="00D12B37">
              <w:rPr>
                <w:rFonts w:cs="Times New Roman"/>
                <w:lang w:val="en-GB"/>
              </w:rPr>
              <w:t xml:space="preserve"> the shortest path</w:t>
            </w:r>
          </w:p>
        </w:tc>
        <w:tc>
          <w:tcPr>
            <w:tcW w:w="4820" w:type="dxa"/>
            <w:tcBorders>
              <w:left w:val="single" w:sz="2" w:space="0" w:color="000000"/>
              <w:bottom w:val="single" w:sz="2" w:space="0" w:color="000000"/>
              <w:right w:val="single" w:sz="2" w:space="0" w:color="000000"/>
            </w:tcBorders>
          </w:tcPr>
          <w:p w:rsidR="004F30DA" w:rsidRPr="004F30DA" w:rsidRDefault="00D12B37" w:rsidP="00D12B37">
            <w:pPr>
              <w:pStyle w:val="Tekstaspaprastas"/>
              <w:ind w:left="57"/>
              <w:rPr>
                <w:rFonts w:cs="Times New Roman"/>
                <w:lang w:val="en-GB"/>
              </w:rPr>
            </w:pPr>
            <w:r>
              <w:rPr>
                <w:rFonts w:cs="Times New Roman"/>
                <w:lang w:val="en-GB"/>
              </w:rPr>
              <w:t>Can find the shortest path</w:t>
            </w:r>
          </w:p>
        </w:tc>
      </w:tr>
      <w:tr w:rsidR="004F30DA" w:rsidRPr="0029788F" w:rsidTr="000C2DAF">
        <w:trPr>
          <w:jc w:val="center"/>
        </w:trPr>
        <w:tc>
          <w:tcPr>
            <w:tcW w:w="340" w:type="dxa"/>
            <w:tcBorders>
              <w:left w:val="single" w:sz="2" w:space="0" w:color="000000"/>
              <w:bottom w:val="single" w:sz="4" w:space="0" w:color="auto"/>
            </w:tcBorders>
          </w:tcPr>
          <w:p w:rsidR="004F30DA" w:rsidRPr="0029788F" w:rsidRDefault="004F30DA" w:rsidP="00F42322">
            <w:pPr>
              <w:pStyle w:val="Tekstaspaprastas"/>
              <w:jc w:val="center"/>
              <w:rPr>
                <w:lang w:val="en-GB"/>
              </w:rPr>
            </w:pPr>
            <w:r w:rsidRPr="0029788F">
              <w:rPr>
                <w:lang w:val="en-GB"/>
              </w:rPr>
              <w:t>3</w:t>
            </w:r>
          </w:p>
        </w:tc>
        <w:tc>
          <w:tcPr>
            <w:tcW w:w="3686" w:type="dxa"/>
            <w:tcBorders>
              <w:left w:val="single" w:sz="2" w:space="0" w:color="000000"/>
              <w:bottom w:val="single" w:sz="4" w:space="0" w:color="auto"/>
            </w:tcBorders>
          </w:tcPr>
          <w:p w:rsidR="004F30DA" w:rsidRPr="004F30DA" w:rsidRDefault="000C2DAF" w:rsidP="004F30DA">
            <w:pPr>
              <w:pStyle w:val="Tekstaspaprastas"/>
              <w:ind w:left="57"/>
              <w:rPr>
                <w:rFonts w:cs="Times New Roman"/>
                <w:lang w:val="en-GB"/>
              </w:rPr>
            </w:pPr>
            <w:r>
              <w:rPr>
                <w:rFonts w:cs="Times New Roman"/>
                <w:lang w:val="en-GB"/>
              </w:rPr>
              <w:t>D</w:t>
            </w:r>
            <w:r w:rsidR="00D12B37">
              <w:rPr>
                <w:rFonts w:cs="Times New Roman"/>
                <w:lang w:val="en-GB"/>
              </w:rPr>
              <w:t>epth-first search</w:t>
            </w:r>
          </w:p>
        </w:tc>
        <w:tc>
          <w:tcPr>
            <w:tcW w:w="4820" w:type="dxa"/>
            <w:tcBorders>
              <w:left w:val="single" w:sz="2" w:space="0" w:color="000000"/>
              <w:bottom w:val="single" w:sz="4" w:space="0" w:color="auto"/>
              <w:right w:val="single" w:sz="2" w:space="0" w:color="000000"/>
            </w:tcBorders>
          </w:tcPr>
          <w:p w:rsidR="004F30DA" w:rsidRPr="004F30DA" w:rsidRDefault="000C2DAF" w:rsidP="000C2DAF">
            <w:pPr>
              <w:pStyle w:val="Tekstaspaprastas"/>
              <w:ind w:left="57"/>
              <w:rPr>
                <w:rFonts w:cs="Times New Roman"/>
                <w:lang w:val="en-GB"/>
              </w:rPr>
            </w:pPr>
            <w:r>
              <w:rPr>
                <w:rFonts w:cs="Times New Roman"/>
                <w:lang w:val="en-GB"/>
              </w:rPr>
              <w:t xml:space="preserve">Normally </w:t>
            </w:r>
            <w:r w:rsidR="00D12B37">
              <w:rPr>
                <w:rFonts w:cs="Times New Roman"/>
                <w:lang w:val="en-GB"/>
              </w:rPr>
              <w:t>breadth-first search</w:t>
            </w:r>
          </w:p>
        </w:tc>
      </w:tr>
      <w:tr w:rsidR="000C2DAF" w:rsidRPr="0029788F" w:rsidTr="000C2DAF">
        <w:trPr>
          <w:jc w:val="center"/>
        </w:trPr>
        <w:tc>
          <w:tcPr>
            <w:tcW w:w="340" w:type="dxa"/>
            <w:tcBorders>
              <w:top w:val="single" w:sz="4" w:space="0" w:color="auto"/>
              <w:left w:val="single" w:sz="2" w:space="0" w:color="000000"/>
              <w:bottom w:val="single" w:sz="2" w:space="0" w:color="000000"/>
            </w:tcBorders>
          </w:tcPr>
          <w:p w:rsidR="000C2DAF" w:rsidRPr="0029788F" w:rsidRDefault="000C2DAF" w:rsidP="00F42322">
            <w:pPr>
              <w:pStyle w:val="Tekstaspaprastas"/>
              <w:jc w:val="center"/>
              <w:rPr>
                <w:lang w:val="en-GB"/>
              </w:rPr>
            </w:pPr>
            <w:r>
              <w:rPr>
                <w:lang w:val="en-GB"/>
              </w:rPr>
              <w:t>4</w:t>
            </w:r>
          </w:p>
        </w:tc>
        <w:tc>
          <w:tcPr>
            <w:tcW w:w="3686" w:type="dxa"/>
            <w:tcBorders>
              <w:top w:val="single" w:sz="4" w:space="0" w:color="auto"/>
              <w:left w:val="single" w:sz="2" w:space="0" w:color="000000"/>
              <w:bottom w:val="single" w:sz="2" w:space="0" w:color="000000"/>
            </w:tcBorders>
          </w:tcPr>
          <w:p w:rsidR="000C2DAF" w:rsidRDefault="00C57F9F" w:rsidP="004F30DA">
            <w:pPr>
              <w:pStyle w:val="Tekstaspaprastas"/>
              <w:ind w:left="57"/>
              <w:rPr>
                <w:rFonts w:cs="Times New Roman"/>
                <w:lang w:val="en-GB"/>
              </w:rPr>
            </w:pPr>
            <w:r>
              <w:rPr>
                <w:rFonts w:cs="Times New Roman"/>
                <w:lang w:val="en-GB"/>
              </w:rPr>
              <w:t>One</w:t>
            </w:r>
            <w:r w:rsidR="000C2DAF">
              <w:rPr>
                <w:rFonts w:cs="Times New Roman"/>
                <w:lang w:val="en-GB"/>
              </w:rPr>
              <w:t>time usage of the path</w:t>
            </w:r>
          </w:p>
        </w:tc>
        <w:tc>
          <w:tcPr>
            <w:tcW w:w="4820" w:type="dxa"/>
            <w:tcBorders>
              <w:top w:val="single" w:sz="4" w:space="0" w:color="auto"/>
              <w:left w:val="single" w:sz="2" w:space="0" w:color="000000"/>
              <w:bottom w:val="single" w:sz="2" w:space="0" w:color="000000"/>
              <w:right w:val="single" w:sz="2" w:space="0" w:color="000000"/>
            </w:tcBorders>
          </w:tcPr>
          <w:p w:rsidR="000C2DAF" w:rsidRDefault="000C2DAF" w:rsidP="004F30DA">
            <w:pPr>
              <w:pStyle w:val="Tekstaspaprastas"/>
              <w:ind w:left="57"/>
              <w:rPr>
                <w:rFonts w:cs="Times New Roman"/>
                <w:lang w:val="en-GB"/>
              </w:rPr>
            </w:pPr>
            <w:r>
              <w:rPr>
                <w:rFonts w:cs="Times New Roman"/>
                <w:lang w:val="en-GB"/>
              </w:rPr>
              <w:t>Multiple usage of the path</w:t>
            </w:r>
          </w:p>
        </w:tc>
      </w:tr>
    </w:tbl>
    <w:p w:rsidR="00713DB9" w:rsidRPr="0029788F" w:rsidRDefault="00213FE5" w:rsidP="00CF27E9">
      <w:pPr>
        <w:pStyle w:val="Heading1"/>
      </w:pPr>
      <w:bookmarkStart w:id="55" w:name="_Toc154287589"/>
      <w:bookmarkStart w:id="56" w:name="_Toc154312053"/>
      <w:bookmarkStart w:id="57" w:name="_Toc3642545"/>
      <w:r>
        <w:lastRenderedPageBreak/>
        <w:t>The prefix, infix and postfix order of tree t</w:t>
      </w:r>
      <w:r w:rsidR="00422B60" w:rsidRPr="0029788F">
        <w:t>raversal</w:t>
      </w:r>
      <w:bookmarkEnd w:id="55"/>
      <w:bookmarkEnd w:id="56"/>
      <w:bookmarkEnd w:id="57"/>
    </w:p>
    <w:p w:rsidR="00713DB9" w:rsidRPr="0029788F" w:rsidRDefault="00C46164" w:rsidP="00422B60">
      <w:pPr>
        <w:pStyle w:val="Tekstasneatitrauktas"/>
      </w:pPr>
      <w:r w:rsidRPr="0029788F">
        <w:t xml:space="preserve">Tree traversal refers to the problem of visiting all the nodes in a graph in a particular manner. </w:t>
      </w:r>
      <w:r w:rsidR="00422B60" w:rsidRPr="0029788F">
        <w:t xml:space="preserve">Below we follow </w:t>
      </w:r>
      <w:r w:rsidR="00CC1BB2">
        <w:t>(</w:t>
      </w:r>
      <w:r w:rsidR="00213FE5">
        <w:t>Jensen and</w:t>
      </w:r>
      <w:r w:rsidR="00713DB9" w:rsidRPr="0029788F">
        <w:t xml:space="preserve"> Wirth</w:t>
      </w:r>
      <w:r w:rsidR="00AA5C29" w:rsidRPr="0029788F">
        <w:t xml:space="preserve"> </w:t>
      </w:r>
      <w:r w:rsidR="00CC1BB2">
        <w:t>1982,</w:t>
      </w:r>
      <w:r w:rsidR="00713DB9" w:rsidRPr="0029788F">
        <w:t xml:space="preserve"> </w:t>
      </w:r>
      <w:r w:rsidR="00422B60" w:rsidRPr="0029788F">
        <w:t xml:space="preserve">Section </w:t>
      </w:r>
      <w:r w:rsidR="00713DB9" w:rsidRPr="0029788F">
        <w:t>1</w:t>
      </w:r>
      <w:r w:rsidR="00C3635D" w:rsidRPr="0029788F">
        <w:t>2</w:t>
      </w:r>
      <w:r w:rsidR="00422B60" w:rsidRPr="0029788F">
        <w:t>.1</w:t>
      </w:r>
      <w:r w:rsidR="00CC1BB2">
        <w:t>)</w:t>
      </w:r>
      <w:r w:rsidR="00E751B1">
        <w:t>.</w:t>
      </w:r>
    </w:p>
    <w:tbl>
      <w:tblPr>
        <w:tblW w:w="9187" w:type="dxa"/>
        <w:jc w:val="center"/>
        <w:tblLook w:val="04A0" w:firstRow="1" w:lastRow="0" w:firstColumn="1" w:lastColumn="0" w:noHBand="0" w:noVBand="1"/>
      </w:tblPr>
      <w:tblGrid>
        <w:gridCol w:w="5462"/>
        <w:gridCol w:w="3725"/>
      </w:tblGrid>
      <w:tr w:rsidR="00460C7F" w:rsidRPr="0029788F" w:rsidTr="00595BA7">
        <w:trPr>
          <w:jc w:val="center"/>
        </w:trPr>
        <w:tc>
          <w:tcPr>
            <w:tcW w:w="5462" w:type="dxa"/>
            <w:vAlign w:val="bottom"/>
          </w:tcPr>
          <w:p w:rsidR="00460C7F" w:rsidRPr="0029788F" w:rsidRDefault="008451EA" w:rsidP="00460C7F">
            <w:pPr>
              <w:pStyle w:val="Tekstasneatitrauktas"/>
              <w:spacing w:before="240"/>
              <w:jc w:val="center"/>
            </w:pPr>
            <w:r w:rsidRPr="00854CB9">
              <w:rPr>
                <w:noProof/>
                <w:lang w:val="lt-LT" w:eastAsia="lt-LT"/>
              </w:rPr>
              <w:drawing>
                <wp:inline distT="0" distB="0" distL="0" distR="0">
                  <wp:extent cx="2713990" cy="3176905"/>
                  <wp:effectExtent l="0" t="0" r="0" b="4445"/>
                  <wp:docPr id="236" name="Picture 51"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13990" cy="3176905"/>
                          </a:xfrm>
                          <a:prstGeom prst="rect">
                            <a:avLst/>
                          </a:prstGeom>
                          <a:noFill/>
                          <a:ln>
                            <a:noFill/>
                          </a:ln>
                        </pic:spPr>
                      </pic:pic>
                    </a:graphicData>
                  </a:graphic>
                </wp:inline>
              </w:drawing>
            </w:r>
          </w:p>
        </w:tc>
        <w:tc>
          <w:tcPr>
            <w:tcW w:w="3725" w:type="dxa"/>
            <w:vAlign w:val="bottom"/>
          </w:tcPr>
          <w:p w:rsidR="00460C7F" w:rsidRPr="0029788F" w:rsidRDefault="008451EA" w:rsidP="00460C7F">
            <w:pPr>
              <w:pStyle w:val="Tekstasneatitrauktas"/>
              <w:spacing w:before="240"/>
              <w:jc w:val="center"/>
            </w:pPr>
            <w:r w:rsidRPr="00854CB9">
              <w:rPr>
                <w:noProof/>
                <w:lang w:val="lt-LT" w:eastAsia="lt-LT"/>
              </w:rPr>
              <w:drawing>
                <wp:inline distT="0" distB="0" distL="0" distR="0">
                  <wp:extent cx="1014095" cy="2743200"/>
                  <wp:effectExtent l="0" t="0" r="0" b="0"/>
                  <wp:docPr id="235" name="Picture 52"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14095" cy="2743200"/>
                          </a:xfrm>
                          <a:prstGeom prst="rect">
                            <a:avLst/>
                          </a:prstGeom>
                          <a:noFill/>
                          <a:ln>
                            <a:noFill/>
                          </a:ln>
                        </pic:spPr>
                      </pic:pic>
                    </a:graphicData>
                  </a:graphic>
                </wp:inline>
              </w:drawing>
            </w:r>
          </w:p>
        </w:tc>
      </w:tr>
      <w:tr w:rsidR="00460C7F" w:rsidRPr="0029788F" w:rsidTr="00595BA7">
        <w:trPr>
          <w:cantSplit/>
          <w:jc w:val="center"/>
        </w:trPr>
        <w:tc>
          <w:tcPr>
            <w:tcW w:w="5462" w:type="dxa"/>
          </w:tcPr>
          <w:p w:rsidR="00460C7F" w:rsidRPr="0029788F" w:rsidRDefault="00460C7F" w:rsidP="00595BA7">
            <w:pPr>
              <w:pStyle w:val="Pavaprasymas"/>
              <w:ind w:left="992" w:right="0"/>
            </w:pPr>
            <w:r w:rsidRPr="0029788F">
              <w:t>Fig. 12.1.</w:t>
            </w:r>
            <w:r w:rsidRPr="0029788F">
              <w:tab/>
            </w:r>
            <w:r w:rsidR="00CC1BB2">
              <w:t>A sample binary tree from (</w:t>
            </w:r>
            <w:r w:rsidR="00194145" w:rsidRPr="0029788F">
              <w:t>Jensen, Wirth 1982</w:t>
            </w:r>
            <w:r w:rsidR="00BD2F17" w:rsidRPr="0029788F">
              <w:t>, p. 66</w:t>
            </w:r>
            <w:r w:rsidR="00CC1BB2">
              <w:t>)</w:t>
            </w:r>
            <w:r w:rsidR="00194145" w:rsidRPr="0029788F">
              <w:t xml:space="preserve"> </w:t>
            </w:r>
            <w:r w:rsidR="00BD2F17" w:rsidRPr="0029788F">
              <w:t>It is encoded with t</w:t>
            </w:r>
            <w:r w:rsidR="00194145" w:rsidRPr="0029788F">
              <w:t xml:space="preserve">he string </w:t>
            </w:r>
            <w:r w:rsidR="00194145" w:rsidRPr="0029788F">
              <w:rPr>
                <w:rFonts w:ascii="Courier New" w:hAnsi="Courier New" w:cs="Courier New"/>
                <w:i/>
              </w:rPr>
              <w:t>abc..de..fg...hi..jkl..m..n..</w:t>
            </w:r>
          </w:p>
        </w:tc>
        <w:tc>
          <w:tcPr>
            <w:tcW w:w="3725" w:type="dxa"/>
          </w:tcPr>
          <w:p w:rsidR="00460C7F" w:rsidRPr="0029788F" w:rsidRDefault="002413FD" w:rsidP="002413FD">
            <w:pPr>
              <w:pStyle w:val="Pavaprasymas"/>
              <w:ind w:left="1026" w:right="0"/>
              <w:jc w:val="right"/>
            </w:pPr>
            <w:r>
              <w:t xml:space="preserve">Fig. 12.2. </w:t>
            </w:r>
            <w:r w:rsidR="00CC1BB2">
              <w:t>An isomorphic</w:t>
            </w:r>
            <w:r w:rsidR="00460C7F" w:rsidRPr="0029788F">
              <w:t xml:space="preserve"> tree</w:t>
            </w:r>
          </w:p>
        </w:tc>
      </w:tr>
    </w:tbl>
    <w:p w:rsidR="00713DB9" w:rsidRPr="0029788F" w:rsidRDefault="00210273" w:rsidP="00DA4C79">
      <w:pPr>
        <w:pStyle w:val="Tekstas"/>
      </w:pPr>
      <w:r w:rsidRPr="0029788F">
        <w:t xml:space="preserve">The tree in Fig. 12.1 is </w:t>
      </w:r>
      <w:r w:rsidR="006C1B0C">
        <w:t>coded with</w:t>
      </w:r>
      <w:r w:rsidRPr="0029788F">
        <w:t xml:space="preserve"> the following string</w:t>
      </w:r>
      <w:r w:rsidR="00713DB9" w:rsidRPr="0029788F">
        <w:t>:</w:t>
      </w:r>
    </w:p>
    <w:p w:rsidR="00713DB9" w:rsidRPr="0029788F" w:rsidRDefault="00713DB9" w:rsidP="007A3FF8">
      <w:pPr>
        <w:pStyle w:val="Math"/>
        <w:rPr>
          <w:rFonts w:ascii="Courier New" w:hAnsi="Courier New" w:cs="Courier New"/>
          <w:lang w:val="en-GB"/>
        </w:rPr>
      </w:pPr>
      <w:r w:rsidRPr="0029788F">
        <w:rPr>
          <w:rFonts w:ascii="Courier New" w:hAnsi="Courier New" w:cs="Courier New"/>
          <w:lang w:val="en-GB"/>
        </w:rPr>
        <w:t>abc..de..fg...hi..jkl</w:t>
      </w:r>
      <w:smartTag w:uri="schemas-tilde-lv/tildestengine" w:element="metric2">
        <w:smartTagPr>
          <w:attr w:name="metric_value" w:val=".."/>
        </w:smartTagPr>
        <w:r w:rsidRPr="0029788F">
          <w:rPr>
            <w:rFonts w:ascii="Courier New" w:hAnsi="Courier New" w:cs="Courier New"/>
            <w:lang w:val="en-GB"/>
          </w:rPr>
          <w:t>..m</w:t>
        </w:r>
      </w:smartTag>
      <w:r w:rsidRPr="0029788F">
        <w:rPr>
          <w:rFonts w:ascii="Courier New" w:hAnsi="Courier New" w:cs="Courier New"/>
          <w:lang w:val="en-GB"/>
        </w:rPr>
        <w:t>..n..</w:t>
      </w:r>
    </w:p>
    <w:p w:rsidR="00194145" w:rsidRPr="0029788F" w:rsidRDefault="00A13FA6" w:rsidP="00A13FA6">
      <w:pPr>
        <w:pStyle w:val="Tekstas"/>
        <w:spacing w:after="240"/>
      </w:pPr>
      <w:r w:rsidRPr="0029788F">
        <w:t>Following are the p</w:t>
      </w:r>
      <w:r w:rsidR="00194145" w:rsidRPr="0029788F">
        <w:t>rocedures to traverse a binary tree in prefix-, in</w:t>
      </w:r>
      <w:r w:rsidRPr="0029788F">
        <w:t>fix- and postfix order</w:t>
      </w:r>
      <w:r w:rsidR="00194145" w:rsidRPr="0029788F">
        <w:t>.</w:t>
      </w:r>
    </w:p>
    <w:p w:rsidR="00A13FA6" w:rsidRPr="0029788F" w:rsidRDefault="00713DB9" w:rsidP="00A13FA6">
      <w:pPr>
        <w:pStyle w:val="Pseudokodaspagebreak"/>
        <w:pageBreakBefore w:val="0"/>
        <w:rPr>
          <w:lang w:val="en-GB"/>
        </w:rPr>
      </w:pPr>
      <w:r w:rsidRPr="0029788F">
        <w:rPr>
          <w:b/>
          <w:lang w:val="en-GB"/>
        </w:rPr>
        <w:t>program</w:t>
      </w:r>
      <w:r w:rsidRPr="0029788F">
        <w:rPr>
          <w:lang w:val="en-GB"/>
        </w:rPr>
        <w:t xml:space="preserve"> traversal(input, output);</w:t>
      </w:r>
      <w:r w:rsidR="00FE1414" w:rsidRPr="0029788F">
        <w:rPr>
          <w:lang w:val="en-GB"/>
        </w:rPr>
        <w:br/>
      </w:r>
      <w:r w:rsidRPr="0029788F">
        <w:rPr>
          <w:b/>
          <w:lang w:val="en-GB"/>
        </w:rPr>
        <w:t>type</w:t>
      </w:r>
      <w:r w:rsidRPr="0029788F">
        <w:rPr>
          <w:lang w:val="en-GB"/>
        </w:rPr>
        <w:t xml:space="preserve"> ptr = </w:t>
      </w:r>
      <w:r w:rsidR="00EB4938" w:rsidRPr="0029788F">
        <w:rPr>
          <w:lang w:val="en-GB"/>
        </w:rPr>
        <w:t>↑</w:t>
      </w:r>
      <w:r w:rsidRPr="0029788F">
        <w:rPr>
          <w:lang w:val="en-GB"/>
        </w:rPr>
        <w:t>node;</w:t>
      </w:r>
      <w:r w:rsidR="00FE1414" w:rsidRPr="0029788F">
        <w:rPr>
          <w:lang w:val="en-GB"/>
        </w:rPr>
        <w:br/>
      </w:r>
      <w:r w:rsidRPr="0029788F">
        <w:rPr>
          <w:lang w:val="en-GB"/>
        </w:rPr>
        <w:t xml:space="preserve">     node = </w:t>
      </w:r>
      <w:r w:rsidRPr="0029788F">
        <w:rPr>
          <w:b/>
          <w:lang w:val="en-GB"/>
        </w:rPr>
        <w:t>record</w:t>
      </w:r>
      <w:r w:rsidR="00FE1414" w:rsidRPr="0029788F">
        <w:rPr>
          <w:lang w:val="en-GB"/>
        </w:rPr>
        <w:br/>
      </w:r>
      <w:r w:rsidRPr="0029788F">
        <w:rPr>
          <w:lang w:val="en-GB"/>
        </w:rPr>
        <w:t xml:space="preserve">              info : char;</w:t>
      </w:r>
      <w:r w:rsidR="00FE1414" w:rsidRPr="0029788F">
        <w:rPr>
          <w:lang w:val="en-GB"/>
        </w:rPr>
        <w:br/>
      </w:r>
      <w:r w:rsidRPr="0029788F">
        <w:rPr>
          <w:lang w:val="en-GB"/>
        </w:rPr>
        <w:t xml:space="preserve">              llink, rlink : ptr;</w:t>
      </w:r>
      <w:r w:rsidR="00FE1414" w:rsidRPr="0029788F">
        <w:rPr>
          <w:lang w:val="en-GB"/>
        </w:rPr>
        <w:br/>
      </w:r>
      <w:r w:rsidRPr="0029788F">
        <w:rPr>
          <w:lang w:val="en-GB"/>
        </w:rPr>
        <w:t xml:space="preserve">            </w:t>
      </w:r>
      <w:r w:rsidRPr="0029788F">
        <w:rPr>
          <w:b/>
          <w:lang w:val="en-GB"/>
        </w:rPr>
        <w:t>end</w:t>
      </w:r>
      <w:r w:rsidRPr="0029788F">
        <w:rPr>
          <w:lang w:val="en-GB"/>
        </w:rPr>
        <w:t>;</w:t>
      </w:r>
      <w:r w:rsidR="00FE1414" w:rsidRPr="0029788F">
        <w:rPr>
          <w:lang w:val="en-GB"/>
        </w:rPr>
        <w:br/>
      </w:r>
      <w:r w:rsidRPr="0029788F">
        <w:rPr>
          <w:b/>
          <w:lang w:val="en-GB"/>
        </w:rPr>
        <w:t>var</w:t>
      </w:r>
      <w:r w:rsidRPr="0029788F">
        <w:rPr>
          <w:lang w:val="en-GB"/>
        </w:rPr>
        <w:t xml:space="preserve"> root : ptr;</w:t>
      </w:r>
      <w:r w:rsidR="00FE1414" w:rsidRPr="0029788F">
        <w:rPr>
          <w:lang w:val="en-GB"/>
        </w:rPr>
        <w:br/>
      </w:r>
      <w:r w:rsidRPr="0029788F">
        <w:rPr>
          <w:lang w:val="en-GB"/>
        </w:rPr>
        <w:t xml:space="preserve">    ch :   char;</w:t>
      </w:r>
    </w:p>
    <w:p w:rsidR="00A13FA6" w:rsidRPr="0029788F" w:rsidRDefault="00A13FA6" w:rsidP="00A13FA6">
      <w:pPr>
        <w:pStyle w:val="Pseudokodaspagebreak"/>
        <w:pageBreakBefore w:val="0"/>
        <w:rPr>
          <w:lang w:val="en-GB"/>
        </w:rPr>
      </w:pPr>
    </w:p>
    <w:p w:rsidR="00A13FA6" w:rsidRPr="0029788F" w:rsidRDefault="00713DB9" w:rsidP="00A13FA6">
      <w:pPr>
        <w:pStyle w:val="Pseudokodaspagebreak"/>
        <w:keepLines/>
        <w:pageBreakBefore w:val="0"/>
        <w:rPr>
          <w:lang w:val="en-GB"/>
        </w:rPr>
      </w:pPr>
      <w:r w:rsidRPr="0029788F">
        <w:rPr>
          <w:b/>
          <w:lang w:val="en-GB"/>
        </w:rPr>
        <w:lastRenderedPageBreak/>
        <w:t>procedure</w:t>
      </w:r>
      <w:r w:rsidRPr="0029788F">
        <w:rPr>
          <w:lang w:val="en-GB"/>
        </w:rPr>
        <w:t xml:space="preserve"> enter(var p:ptr);</w:t>
      </w:r>
      <w:r w:rsidR="00FE1414" w:rsidRPr="0029788F">
        <w:rPr>
          <w:lang w:val="en-GB"/>
        </w:rPr>
        <w:br/>
      </w:r>
      <w:r w:rsidRPr="0029788F">
        <w:rPr>
          <w:b/>
          <w:lang w:val="en-GB"/>
        </w:rPr>
        <w:t>begin</w:t>
      </w:r>
      <w:r w:rsidR="00FE1414" w:rsidRPr="0029788F">
        <w:rPr>
          <w:lang w:val="en-GB"/>
        </w:rPr>
        <w:br/>
      </w:r>
      <w:r w:rsidR="00952E41" w:rsidRPr="0029788F">
        <w:rPr>
          <w:lang w:val="en-GB"/>
        </w:rPr>
        <w:t xml:space="preserve">   </w:t>
      </w:r>
      <w:r w:rsidRPr="0029788F">
        <w:rPr>
          <w:lang w:val="en-GB"/>
        </w:rPr>
        <w:t>read(ch);</w:t>
      </w:r>
      <w:r w:rsidR="00FE1414" w:rsidRPr="0029788F">
        <w:rPr>
          <w:lang w:val="en-GB"/>
        </w:rPr>
        <w:br/>
      </w:r>
      <w:r w:rsidR="00952E41" w:rsidRPr="0029788F">
        <w:rPr>
          <w:lang w:val="en-GB"/>
        </w:rPr>
        <w:t xml:space="preserve">   </w:t>
      </w:r>
      <w:r w:rsidRPr="0029788F">
        <w:rPr>
          <w:lang w:val="en-GB"/>
        </w:rPr>
        <w:t>write(ch);</w:t>
      </w:r>
      <w:r w:rsidR="00FE1414" w:rsidRPr="0029788F">
        <w:rPr>
          <w:lang w:val="en-GB"/>
        </w:rPr>
        <w:br/>
      </w:r>
      <w:r w:rsidR="00952E41" w:rsidRPr="0029788F">
        <w:rPr>
          <w:lang w:val="en-GB"/>
        </w:rPr>
        <w:t xml:space="preserve">   </w:t>
      </w:r>
      <w:r w:rsidRPr="0029788F">
        <w:rPr>
          <w:b/>
          <w:lang w:val="en-GB"/>
        </w:rPr>
        <w:t>if</w:t>
      </w:r>
      <w:r w:rsidRPr="0029788F">
        <w:rPr>
          <w:lang w:val="en-GB"/>
        </w:rPr>
        <w:t>(ch</w:t>
      </w:r>
      <w:r w:rsidR="0081287B" w:rsidRPr="0029788F">
        <w:rPr>
          <w:lang w:val="en-GB"/>
        </w:rPr>
        <w:t xml:space="preserve"> ≠ </w:t>
      </w:r>
      <w:r w:rsidRPr="0029788F">
        <w:rPr>
          <w:lang w:val="en-GB"/>
        </w:rPr>
        <w:t xml:space="preserve">'.') </w:t>
      </w:r>
      <w:r w:rsidRPr="0029788F">
        <w:rPr>
          <w:b/>
          <w:lang w:val="en-GB"/>
        </w:rPr>
        <w:t>then</w:t>
      </w:r>
      <w:r w:rsidRPr="0029788F">
        <w:rPr>
          <w:lang w:val="en-GB"/>
        </w:rPr>
        <w:t xml:space="preserve"> </w:t>
      </w:r>
      <w:r w:rsidR="00FE1414" w:rsidRPr="0029788F">
        <w:rPr>
          <w:lang w:val="en-GB"/>
        </w:rPr>
        <w:br/>
      </w:r>
      <w:r w:rsidR="00952E41" w:rsidRPr="0029788F">
        <w:rPr>
          <w:lang w:val="en-GB"/>
        </w:rPr>
        <w:t xml:space="preserve">   </w:t>
      </w:r>
      <w:r w:rsidRPr="0029788F">
        <w:rPr>
          <w:b/>
          <w:lang w:val="en-GB"/>
        </w:rPr>
        <w:t>begin</w:t>
      </w:r>
      <w:r w:rsidR="00FE1414" w:rsidRPr="0029788F">
        <w:rPr>
          <w:lang w:val="en-GB"/>
        </w:rPr>
        <w:br/>
      </w:r>
      <w:r w:rsidR="00952E41" w:rsidRPr="0029788F">
        <w:rPr>
          <w:lang w:val="en-GB"/>
        </w:rPr>
        <w:t xml:space="preserve">      </w:t>
      </w:r>
      <w:r w:rsidRPr="0029788F">
        <w:rPr>
          <w:lang w:val="en-GB"/>
        </w:rPr>
        <w:t>new(p);</w:t>
      </w:r>
      <w:r w:rsidR="00FE1414" w:rsidRPr="0029788F">
        <w:rPr>
          <w:lang w:val="en-GB"/>
        </w:rPr>
        <w:br/>
      </w:r>
      <w:r w:rsidR="00952E41" w:rsidRPr="0029788F">
        <w:rPr>
          <w:lang w:val="en-GB"/>
        </w:rPr>
        <w:t xml:space="preserve">      </w:t>
      </w:r>
      <w:r w:rsidR="00EB4938" w:rsidRPr="0029788F">
        <w:rPr>
          <w:lang w:val="en-GB"/>
        </w:rPr>
        <w:t>p↑</w:t>
      </w:r>
      <w:r w:rsidRPr="0029788F">
        <w:rPr>
          <w:lang w:val="en-GB"/>
        </w:rPr>
        <w:t>.info:=ch;</w:t>
      </w:r>
      <w:r w:rsidR="00FE1414" w:rsidRPr="0029788F">
        <w:rPr>
          <w:lang w:val="en-GB"/>
        </w:rPr>
        <w:br/>
      </w:r>
      <w:r w:rsidR="00952E41" w:rsidRPr="0029788F">
        <w:rPr>
          <w:lang w:val="en-GB"/>
        </w:rPr>
        <w:t xml:space="preserve">      </w:t>
      </w:r>
      <w:r w:rsidR="00EB4938" w:rsidRPr="0029788F">
        <w:rPr>
          <w:lang w:val="en-GB"/>
        </w:rPr>
        <w:t>enter(p↑</w:t>
      </w:r>
      <w:r w:rsidRPr="0029788F">
        <w:rPr>
          <w:lang w:val="en-GB"/>
        </w:rPr>
        <w:t>.llink);</w:t>
      </w:r>
      <w:r w:rsidR="00FE1414" w:rsidRPr="0029788F">
        <w:rPr>
          <w:lang w:val="en-GB"/>
        </w:rPr>
        <w:br/>
      </w:r>
      <w:r w:rsidR="00952E41" w:rsidRPr="0029788F">
        <w:rPr>
          <w:lang w:val="en-GB"/>
        </w:rPr>
        <w:t xml:space="preserve">      </w:t>
      </w:r>
      <w:r w:rsidR="00EB4938" w:rsidRPr="0029788F">
        <w:rPr>
          <w:lang w:val="en-GB"/>
        </w:rPr>
        <w:t>enter(p↑</w:t>
      </w:r>
      <w:r w:rsidRPr="0029788F">
        <w:rPr>
          <w:lang w:val="en-GB"/>
        </w:rPr>
        <w:t>.rlink);</w:t>
      </w:r>
      <w:r w:rsidR="00FE1414" w:rsidRPr="0029788F">
        <w:rPr>
          <w:lang w:val="en-GB"/>
        </w:rPr>
        <w:br/>
      </w:r>
      <w:r w:rsidR="00952E41" w:rsidRPr="0029788F">
        <w:rPr>
          <w:lang w:val="en-GB"/>
        </w:rPr>
        <w:t xml:space="preserve">   </w:t>
      </w:r>
      <w:r w:rsidRPr="0029788F">
        <w:rPr>
          <w:b/>
          <w:lang w:val="en-GB"/>
        </w:rPr>
        <w:t>end</w:t>
      </w:r>
      <w:r w:rsidRPr="0029788F">
        <w:rPr>
          <w:lang w:val="en-GB"/>
        </w:rPr>
        <w:t>;</w:t>
      </w:r>
      <w:r w:rsidR="00FE1414" w:rsidRPr="0029788F">
        <w:rPr>
          <w:lang w:val="en-GB"/>
        </w:rPr>
        <w:br/>
      </w:r>
      <w:r w:rsidR="00952E41" w:rsidRPr="0029788F">
        <w:rPr>
          <w:lang w:val="en-GB"/>
        </w:rPr>
        <w:t xml:space="preserve">   </w:t>
      </w:r>
      <w:r w:rsidR="00EB4938" w:rsidRPr="0029788F">
        <w:rPr>
          <w:b/>
          <w:lang w:val="en-GB"/>
        </w:rPr>
        <w:t>else</w:t>
      </w:r>
      <w:r w:rsidR="00EB4938" w:rsidRPr="0029788F">
        <w:rPr>
          <w:lang w:val="en-GB"/>
        </w:rPr>
        <w:t xml:space="preserve"> p := nil;</w:t>
      </w:r>
      <w:r w:rsidR="00FE1414" w:rsidRPr="0029788F">
        <w:rPr>
          <w:lang w:val="en-GB"/>
        </w:rPr>
        <w:br/>
      </w:r>
      <w:r w:rsidRPr="0029788F">
        <w:rPr>
          <w:b/>
          <w:lang w:val="en-GB"/>
        </w:rPr>
        <w:t>end</w:t>
      </w:r>
      <w:r w:rsidRPr="0029788F">
        <w:rPr>
          <w:lang w:val="en-GB"/>
        </w:rPr>
        <w:t>;</w:t>
      </w:r>
    </w:p>
    <w:p w:rsidR="00A13FA6" w:rsidRPr="0029788F" w:rsidRDefault="00A13FA6" w:rsidP="00A13FA6">
      <w:pPr>
        <w:pStyle w:val="Pseudokodaspagebreak"/>
        <w:pageBreakBefore w:val="0"/>
        <w:rPr>
          <w:lang w:val="en-GB"/>
        </w:rPr>
      </w:pPr>
    </w:p>
    <w:p w:rsidR="00194145" w:rsidRPr="0029788F" w:rsidRDefault="00713DB9" w:rsidP="00A13FA6">
      <w:pPr>
        <w:pStyle w:val="Pseudokodaspagebreak"/>
        <w:pageBreakBefore w:val="0"/>
        <w:rPr>
          <w:lang w:val="en-GB"/>
        </w:rPr>
      </w:pPr>
      <w:r w:rsidRPr="0029788F">
        <w:rPr>
          <w:b/>
          <w:lang w:val="en-GB"/>
        </w:rPr>
        <w:t>procedure</w:t>
      </w:r>
      <w:r w:rsidRPr="0029788F">
        <w:rPr>
          <w:lang w:val="en-GB"/>
        </w:rPr>
        <w:t xml:space="preserve"> preorder(p:ptr);</w:t>
      </w:r>
      <w:r w:rsidR="00FE1414" w:rsidRPr="0029788F">
        <w:rPr>
          <w:lang w:val="en-GB"/>
        </w:rPr>
        <w:br/>
      </w:r>
      <w:r w:rsidRPr="0029788F">
        <w:rPr>
          <w:b/>
          <w:lang w:val="en-GB"/>
        </w:rPr>
        <w:t>begin</w:t>
      </w:r>
      <w:r w:rsidR="00FE1414" w:rsidRPr="0029788F">
        <w:rPr>
          <w:lang w:val="en-GB"/>
        </w:rPr>
        <w:br/>
      </w:r>
      <w:r w:rsidR="00952E41" w:rsidRPr="0029788F">
        <w:rPr>
          <w:lang w:val="en-GB"/>
        </w:rPr>
        <w:t xml:space="preserve">   </w:t>
      </w:r>
      <w:r w:rsidRPr="0029788F">
        <w:rPr>
          <w:b/>
          <w:lang w:val="en-GB"/>
        </w:rPr>
        <w:t>if</w:t>
      </w:r>
      <w:r w:rsidR="0081287B" w:rsidRPr="0029788F">
        <w:rPr>
          <w:lang w:val="en-GB"/>
        </w:rPr>
        <w:t xml:space="preserve"> p ≠</w:t>
      </w:r>
      <w:r w:rsidRPr="0029788F">
        <w:rPr>
          <w:lang w:val="en-GB"/>
        </w:rPr>
        <w:t xml:space="preserve"> nil </w:t>
      </w:r>
      <w:r w:rsidRPr="0029788F">
        <w:rPr>
          <w:b/>
          <w:lang w:val="en-GB"/>
        </w:rPr>
        <w:t>then</w:t>
      </w:r>
      <w:r w:rsidR="00FE1414" w:rsidRPr="0029788F">
        <w:rPr>
          <w:lang w:val="en-GB"/>
        </w:rPr>
        <w:br/>
      </w:r>
      <w:r w:rsidR="00952E41" w:rsidRPr="0029788F">
        <w:rPr>
          <w:lang w:val="en-GB"/>
        </w:rPr>
        <w:t xml:space="preserve">   </w:t>
      </w:r>
      <w:r w:rsidRPr="0029788F">
        <w:rPr>
          <w:b/>
          <w:lang w:val="en-GB"/>
        </w:rPr>
        <w:t>begin</w:t>
      </w:r>
      <w:r w:rsidR="00FE1414" w:rsidRPr="0029788F">
        <w:rPr>
          <w:lang w:val="en-GB"/>
        </w:rPr>
        <w:br/>
      </w:r>
      <w:r w:rsidR="00952E41" w:rsidRPr="0029788F">
        <w:rPr>
          <w:lang w:val="en-GB"/>
        </w:rPr>
        <w:t xml:space="preserve">      </w:t>
      </w:r>
      <w:r w:rsidRPr="0029788F">
        <w:rPr>
          <w:lang w:val="en-GB"/>
        </w:rPr>
        <w:t>w</w:t>
      </w:r>
      <w:r w:rsidR="00EB4938" w:rsidRPr="0029788F">
        <w:rPr>
          <w:lang w:val="en-GB"/>
        </w:rPr>
        <w:t>rite(p↑</w:t>
      </w:r>
      <w:r w:rsidRPr="0029788F">
        <w:rPr>
          <w:lang w:val="en-GB"/>
        </w:rPr>
        <w:t>.info);</w:t>
      </w:r>
      <w:r w:rsidR="00FE1414" w:rsidRPr="0029788F">
        <w:rPr>
          <w:lang w:val="en-GB"/>
        </w:rPr>
        <w:br/>
      </w:r>
      <w:r w:rsidR="00952E41" w:rsidRPr="0029788F">
        <w:rPr>
          <w:lang w:val="en-GB"/>
        </w:rPr>
        <w:t xml:space="preserve">      </w:t>
      </w:r>
      <w:r w:rsidR="00EB4938" w:rsidRPr="0029788F">
        <w:rPr>
          <w:lang w:val="en-GB"/>
        </w:rPr>
        <w:t>preorder(p↑</w:t>
      </w:r>
      <w:r w:rsidRPr="0029788F">
        <w:rPr>
          <w:lang w:val="en-GB"/>
        </w:rPr>
        <w:t>.llink);</w:t>
      </w:r>
      <w:r w:rsidR="00FE1414" w:rsidRPr="0029788F">
        <w:rPr>
          <w:lang w:val="en-GB"/>
        </w:rPr>
        <w:br/>
      </w:r>
      <w:r w:rsidR="00952E41" w:rsidRPr="0029788F">
        <w:rPr>
          <w:lang w:val="en-GB"/>
        </w:rPr>
        <w:t xml:space="preserve">      </w:t>
      </w:r>
      <w:r w:rsidR="00EB4938" w:rsidRPr="0029788F">
        <w:rPr>
          <w:lang w:val="en-GB"/>
        </w:rPr>
        <w:t>preorder(p↑</w:t>
      </w:r>
      <w:r w:rsidRPr="0029788F">
        <w:rPr>
          <w:lang w:val="en-GB"/>
        </w:rPr>
        <w:t>.rlink);</w:t>
      </w:r>
      <w:r w:rsidR="00FE1414" w:rsidRPr="0029788F">
        <w:rPr>
          <w:lang w:val="en-GB"/>
        </w:rPr>
        <w:br/>
      </w:r>
      <w:r w:rsidR="00952E41" w:rsidRPr="0029788F">
        <w:rPr>
          <w:lang w:val="en-GB"/>
        </w:rPr>
        <w:t xml:space="preserve">   </w:t>
      </w:r>
      <w:r w:rsidRPr="0029788F">
        <w:rPr>
          <w:b/>
          <w:lang w:val="en-GB"/>
        </w:rPr>
        <w:t>end</w:t>
      </w:r>
      <w:r w:rsidRPr="0029788F">
        <w:rPr>
          <w:lang w:val="en-GB"/>
        </w:rPr>
        <w:t>;</w:t>
      </w:r>
      <w:r w:rsidR="00FE1414" w:rsidRPr="0029788F">
        <w:rPr>
          <w:lang w:val="en-GB"/>
        </w:rPr>
        <w:br/>
      </w:r>
      <w:r w:rsidRPr="0029788F">
        <w:rPr>
          <w:b/>
          <w:lang w:val="en-GB"/>
        </w:rPr>
        <w:t>end</w:t>
      </w:r>
      <w:r w:rsidRPr="0029788F">
        <w:rPr>
          <w:lang w:val="en-GB"/>
        </w:rPr>
        <w:t>;</w:t>
      </w:r>
      <w:r w:rsidR="0081287B" w:rsidRPr="0029788F">
        <w:rPr>
          <w:lang w:val="en-GB"/>
        </w:rPr>
        <w:t xml:space="preserve"> { preorder </w:t>
      </w:r>
      <w:r w:rsidRPr="0029788F">
        <w:rPr>
          <w:lang w:val="en-GB"/>
        </w:rPr>
        <w:t>}</w:t>
      </w:r>
      <w:r w:rsidR="00FE1414" w:rsidRPr="0029788F">
        <w:rPr>
          <w:lang w:val="en-GB"/>
        </w:rPr>
        <w:br/>
      </w:r>
      <w:r w:rsidR="00FE1414" w:rsidRPr="0029788F">
        <w:rPr>
          <w:lang w:val="en-GB"/>
        </w:rPr>
        <w:br/>
      </w:r>
      <w:r w:rsidRPr="0029788F">
        <w:rPr>
          <w:b/>
          <w:lang w:val="en-GB"/>
        </w:rPr>
        <w:t>procedure</w:t>
      </w:r>
      <w:r w:rsidRPr="0029788F">
        <w:rPr>
          <w:lang w:val="en-GB"/>
        </w:rPr>
        <w:t xml:space="preserve"> inorder(p:ptr);</w:t>
      </w:r>
      <w:r w:rsidR="00FE1414" w:rsidRPr="0029788F">
        <w:rPr>
          <w:lang w:val="en-GB"/>
        </w:rPr>
        <w:br/>
      </w:r>
      <w:r w:rsidRPr="0029788F">
        <w:rPr>
          <w:b/>
          <w:lang w:val="en-GB"/>
        </w:rPr>
        <w:t>begin</w:t>
      </w:r>
      <w:r w:rsidR="00FE1414" w:rsidRPr="0029788F">
        <w:rPr>
          <w:lang w:val="en-GB"/>
        </w:rPr>
        <w:br/>
      </w:r>
      <w:r w:rsidR="00952E41" w:rsidRPr="0029788F">
        <w:rPr>
          <w:lang w:val="en-GB"/>
        </w:rPr>
        <w:t xml:space="preserve">   </w:t>
      </w:r>
      <w:r w:rsidRPr="0029788F">
        <w:rPr>
          <w:b/>
          <w:lang w:val="en-GB"/>
        </w:rPr>
        <w:t>if</w:t>
      </w:r>
      <w:r w:rsidR="0081287B" w:rsidRPr="0029788F">
        <w:rPr>
          <w:lang w:val="en-GB"/>
        </w:rPr>
        <w:t xml:space="preserve"> p ≠</w:t>
      </w:r>
      <w:r w:rsidRPr="0029788F">
        <w:rPr>
          <w:lang w:val="en-GB"/>
        </w:rPr>
        <w:t xml:space="preserve"> nil </w:t>
      </w:r>
      <w:r w:rsidRPr="0029788F">
        <w:rPr>
          <w:b/>
          <w:lang w:val="en-GB"/>
        </w:rPr>
        <w:t>then</w:t>
      </w:r>
      <w:r w:rsidR="00FE1414" w:rsidRPr="0029788F">
        <w:rPr>
          <w:lang w:val="en-GB"/>
        </w:rPr>
        <w:br/>
      </w:r>
      <w:r w:rsidR="00952E41" w:rsidRPr="0029788F">
        <w:rPr>
          <w:lang w:val="en-GB"/>
        </w:rPr>
        <w:t xml:space="preserve">   </w:t>
      </w:r>
      <w:r w:rsidRPr="0029788F">
        <w:rPr>
          <w:b/>
          <w:lang w:val="en-GB"/>
        </w:rPr>
        <w:t>begin</w:t>
      </w:r>
      <w:r w:rsidR="00FE1414" w:rsidRPr="0029788F">
        <w:rPr>
          <w:lang w:val="en-GB"/>
        </w:rPr>
        <w:br/>
      </w:r>
      <w:r w:rsidR="00952E41" w:rsidRPr="0029788F">
        <w:rPr>
          <w:lang w:val="en-GB"/>
        </w:rPr>
        <w:t xml:space="preserve">      </w:t>
      </w:r>
      <w:r w:rsidR="00EB4938" w:rsidRPr="0029788F">
        <w:rPr>
          <w:lang w:val="en-GB"/>
        </w:rPr>
        <w:t>inorder(p↑</w:t>
      </w:r>
      <w:r w:rsidRPr="0029788F">
        <w:rPr>
          <w:lang w:val="en-GB"/>
        </w:rPr>
        <w:t>.llink);</w:t>
      </w:r>
      <w:r w:rsidR="00FE1414" w:rsidRPr="0029788F">
        <w:rPr>
          <w:lang w:val="en-GB"/>
        </w:rPr>
        <w:br/>
      </w:r>
      <w:r w:rsidR="00952E41" w:rsidRPr="0029788F">
        <w:rPr>
          <w:lang w:val="en-GB"/>
        </w:rPr>
        <w:t xml:space="preserve">      </w:t>
      </w:r>
      <w:r w:rsidR="00EB4938" w:rsidRPr="0029788F">
        <w:rPr>
          <w:lang w:val="en-GB"/>
        </w:rPr>
        <w:t>write(p↑</w:t>
      </w:r>
      <w:r w:rsidRPr="0029788F">
        <w:rPr>
          <w:lang w:val="en-GB"/>
        </w:rPr>
        <w:t>.info);</w:t>
      </w:r>
      <w:r w:rsidR="00FE1414" w:rsidRPr="0029788F">
        <w:rPr>
          <w:lang w:val="en-GB"/>
        </w:rPr>
        <w:br/>
      </w:r>
      <w:r w:rsidR="00952E41" w:rsidRPr="0029788F">
        <w:rPr>
          <w:lang w:val="en-GB"/>
        </w:rPr>
        <w:t xml:space="preserve">      </w:t>
      </w:r>
      <w:r w:rsidR="00EB4938" w:rsidRPr="0029788F">
        <w:rPr>
          <w:lang w:val="en-GB"/>
        </w:rPr>
        <w:t>inorder(p↑</w:t>
      </w:r>
      <w:r w:rsidRPr="0029788F">
        <w:rPr>
          <w:lang w:val="en-GB"/>
        </w:rPr>
        <w:t>.rlink);</w:t>
      </w:r>
      <w:r w:rsidR="00FE1414" w:rsidRPr="0029788F">
        <w:rPr>
          <w:lang w:val="en-GB"/>
        </w:rPr>
        <w:br/>
      </w:r>
      <w:r w:rsidR="00952E41" w:rsidRPr="0029788F">
        <w:rPr>
          <w:lang w:val="en-GB"/>
        </w:rPr>
        <w:t xml:space="preserve">   </w:t>
      </w:r>
      <w:r w:rsidRPr="0029788F">
        <w:rPr>
          <w:b/>
          <w:lang w:val="en-GB"/>
        </w:rPr>
        <w:t>end</w:t>
      </w:r>
      <w:r w:rsidRPr="0029788F">
        <w:rPr>
          <w:lang w:val="en-GB"/>
        </w:rPr>
        <w:t>;</w:t>
      </w:r>
      <w:r w:rsidR="00FE1414" w:rsidRPr="0029788F">
        <w:rPr>
          <w:lang w:val="en-GB"/>
        </w:rPr>
        <w:br/>
      </w:r>
      <w:r w:rsidRPr="0029788F">
        <w:rPr>
          <w:b/>
          <w:lang w:val="en-GB"/>
        </w:rPr>
        <w:t>end</w:t>
      </w:r>
      <w:r w:rsidRPr="0029788F">
        <w:rPr>
          <w:lang w:val="en-GB"/>
        </w:rPr>
        <w:t>;</w:t>
      </w:r>
      <w:r w:rsidR="0081287B" w:rsidRPr="0029788F">
        <w:rPr>
          <w:lang w:val="en-GB"/>
        </w:rPr>
        <w:t xml:space="preserve"> { inorder </w:t>
      </w:r>
      <w:r w:rsidRPr="0029788F">
        <w:rPr>
          <w:lang w:val="en-GB"/>
        </w:rPr>
        <w:t>}</w:t>
      </w:r>
      <w:r w:rsidR="00FE1414" w:rsidRPr="0029788F">
        <w:rPr>
          <w:lang w:val="en-GB"/>
        </w:rPr>
        <w:br/>
      </w:r>
      <w:r w:rsidR="00FE1414" w:rsidRPr="0029788F">
        <w:rPr>
          <w:lang w:val="en-GB"/>
        </w:rPr>
        <w:br/>
      </w:r>
      <w:r w:rsidRPr="0029788F">
        <w:rPr>
          <w:b/>
          <w:lang w:val="en-GB"/>
        </w:rPr>
        <w:t>procedure</w:t>
      </w:r>
      <w:r w:rsidRPr="0029788F">
        <w:rPr>
          <w:lang w:val="en-GB"/>
        </w:rPr>
        <w:t xml:space="preserve"> postorder(p:ptr);</w:t>
      </w:r>
      <w:r w:rsidR="00FE1414" w:rsidRPr="0029788F">
        <w:rPr>
          <w:lang w:val="en-GB"/>
        </w:rPr>
        <w:br/>
      </w:r>
      <w:r w:rsidRPr="0029788F">
        <w:rPr>
          <w:b/>
          <w:lang w:val="en-GB"/>
        </w:rPr>
        <w:t>begin</w:t>
      </w:r>
      <w:r w:rsidR="00FE1414" w:rsidRPr="0029788F">
        <w:rPr>
          <w:lang w:val="en-GB"/>
        </w:rPr>
        <w:br/>
      </w:r>
      <w:r w:rsidR="00952E41" w:rsidRPr="0029788F">
        <w:rPr>
          <w:lang w:val="en-GB"/>
        </w:rPr>
        <w:t xml:space="preserve">   </w:t>
      </w:r>
      <w:r w:rsidRPr="0029788F">
        <w:rPr>
          <w:b/>
          <w:lang w:val="en-GB"/>
        </w:rPr>
        <w:t>if</w:t>
      </w:r>
      <w:r w:rsidR="0081287B" w:rsidRPr="0029788F">
        <w:rPr>
          <w:lang w:val="en-GB"/>
        </w:rPr>
        <w:t xml:space="preserve"> p ≠</w:t>
      </w:r>
      <w:r w:rsidRPr="0029788F">
        <w:rPr>
          <w:lang w:val="en-GB"/>
        </w:rPr>
        <w:t xml:space="preserve"> nil </w:t>
      </w:r>
      <w:r w:rsidRPr="0029788F">
        <w:rPr>
          <w:b/>
          <w:lang w:val="en-GB"/>
        </w:rPr>
        <w:t>then</w:t>
      </w:r>
      <w:r w:rsidR="00FE1414" w:rsidRPr="0029788F">
        <w:rPr>
          <w:lang w:val="en-GB"/>
        </w:rPr>
        <w:br/>
      </w:r>
      <w:r w:rsidR="00952E41" w:rsidRPr="0029788F">
        <w:rPr>
          <w:lang w:val="en-GB"/>
        </w:rPr>
        <w:t xml:space="preserve">   </w:t>
      </w:r>
      <w:r w:rsidRPr="0029788F">
        <w:rPr>
          <w:b/>
          <w:lang w:val="en-GB"/>
        </w:rPr>
        <w:t>begin</w:t>
      </w:r>
      <w:r w:rsidR="00FE1414" w:rsidRPr="0029788F">
        <w:rPr>
          <w:lang w:val="en-GB"/>
        </w:rPr>
        <w:br/>
      </w:r>
      <w:r w:rsidR="00952E41" w:rsidRPr="0029788F">
        <w:rPr>
          <w:lang w:val="en-GB"/>
        </w:rPr>
        <w:t xml:space="preserve">      </w:t>
      </w:r>
      <w:r w:rsidR="00EB4938" w:rsidRPr="0029788F">
        <w:rPr>
          <w:lang w:val="en-GB"/>
        </w:rPr>
        <w:t>postorder(p↑</w:t>
      </w:r>
      <w:r w:rsidRPr="0029788F">
        <w:rPr>
          <w:lang w:val="en-GB"/>
        </w:rPr>
        <w:t>.llink);</w:t>
      </w:r>
      <w:r w:rsidR="00FE1414" w:rsidRPr="0029788F">
        <w:rPr>
          <w:lang w:val="en-GB"/>
        </w:rPr>
        <w:br/>
      </w:r>
      <w:r w:rsidR="00952E41" w:rsidRPr="0029788F">
        <w:rPr>
          <w:lang w:val="en-GB"/>
        </w:rPr>
        <w:t xml:space="preserve">      </w:t>
      </w:r>
      <w:r w:rsidR="00EB4938" w:rsidRPr="0029788F">
        <w:rPr>
          <w:lang w:val="en-GB"/>
        </w:rPr>
        <w:t>postorder(p↑</w:t>
      </w:r>
      <w:r w:rsidRPr="0029788F">
        <w:rPr>
          <w:lang w:val="en-GB"/>
        </w:rPr>
        <w:t>.rlink);</w:t>
      </w:r>
      <w:r w:rsidR="00FE1414" w:rsidRPr="0029788F">
        <w:rPr>
          <w:lang w:val="en-GB"/>
        </w:rPr>
        <w:br/>
      </w:r>
      <w:r w:rsidR="00952E41" w:rsidRPr="0029788F">
        <w:rPr>
          <w:lang w:val="en-GB"/>
        </w:rPr>
        <w:t xml:space="preserve">      </w:t>
      </w:r>
      <w:r w:rsidR="00EB4938" w:rsidRPr="0029788F">
        <w:rPr>
          <w:lang w:val="en-GB"/>
        </w:rPr>
        <w:t>write(p↑</w:t>
      </w:r>
      <w:r w:rsidRPr="0029788F">
        <w:rPr>
          <w:lang w:val="en-GB"/>
        </w:rPr>
        <w:t>.info);</w:t>
      </w:r>
      <w:r w:rsidR="00FE1414" w:rsidRPr="0029788F">
        <w:rPr>
          <w:lang w:val="en-GB"/>
        </w:rPr>
        <w:br/>
      </w:r>
      <w:r w:rsidR="00952E41" w:rsidRPr="0029788F">
        <w:rPr>
          <w:lang w:val="en-GB"/>
        </w:rPr>
        <w:t xml:space="preserve">   </w:t>
      </w:r>
      <w:r w:rsidRPr="0029788F">
        <w:rPr>
          <w:b/>
          <w:lang w:val="en-GB"/>
        </w:rPr>
        <w:t>end</w:t>
      </w:r>
      <w:r w:rsidRPr="0029788F">
        <w:rPr>
          <w:lang w:val="en-GB"/>
        </w:rPr>
        <w:t>;</w:t>
      </w:r>
      <w:r w:rsidR="00FE1414" w:rsidRPr="0029788F">
        <w:rPr>
          <w:lang w:val="en-GB"/>
        </w:rPr>
        <w:br/>
      </w:r>
      <w:r w:rsidRPr="0029788F">
        <w:rPr>
          <w:b/>
          <w:lang w:val="en-GB"/>
        </w:rPr>
        <w:t>end</w:t>
      </w:r>
      <w:r w:rsidRPr="0029788F">
        <w:rPr>
          <w:lang w:val="en-GB"/>
        </w:rPr>
        <w:t>;</w:t>
      </w:r>
      <w:r w:rsidR="0081287B" w:rsidRPr="0029788F">
        <w:rPr>
          <w:lang w:val="en-GB"/>
        </w:rPr>
        <w:t xml:space="preserve"> { postorder </w:t>
      </w:r>
      <w:r w:rsidRPr="0029788F">
        <w:rPr>
          <w:lang w:val="en-GB"/>
        </w:rPr>
        <w:t>}</w:t>
      </w:r>
      <w:r w:rsidR="00FE1414" w:rsidRPr="0029788F">
        <w:rPr>
          <w:lang w:val="en-GB"/>
        </w:rPr>
        <w:br/>
      </w:r>
      <w:r w:rsidR="00FE1414" w:rsidRPr="0029788F">
        <w:rPr>
          <w:lang w:val="en-GB"/>
        </w:rPr>
        <w:br/>
      </w:r>
      <w:r w:rsidRPr="0029788F">
        <w:rPr>
          <w:b/>
          <w:lang w:val="en-GB"/>
        </w:rPr>
        <w:t>begin</w:t>
      </w:r>
      <w:r w:rsidR="00FE1414" w:rsidRPr="0029788F">
        <w:rPr>
          <w:lang w:val="en-GB"/>
        </w:rPr>
        <w:br/>
      </w:r>
      <w:r w:rsidR="00952E41" w:rsidRPr="0029788F">
        <w:rPr>
          <w:lang w:val="en-GB"/>
        </w:rPr>
        <w:t xml:space="preserve">   </w:t>
      </w:r>
      <w:r w:rsidRPr="0029788F">
        <w:rPr>
          <w:lang w:val="en-GB"/>
        </w:rPr>
        <w:t>write(' '); enter(root);     writeln;</w:t>
      </w:r>
      <w:r w:rsidR="00FE1414" w:rsidRPr="0029788F">
        <w:rPr>
          <w:lang w:val="en-GB"/>
        </w:rPr>
        <w:br/>
      </w:r>
      <w:r w:rsidR="00952E41" w:rsidRPr="0029788F">
        <w:rPr>
          <w:lang w:val="en-GB"/>
        </w:rPr>
        <w:t xml:space="preserve">   </w:t>
      </w:r>
      <w:r w:rsidRPr="0029788F">
        <w:rPr>
          <w:lang w:val="en-GB"/>
        </w:rPr>
        <w:t>write(' '); preorder(root);  writeln;</w:t>
      </w:r>
      <w:r w:rsidR="00FE1414" w:rsidRPr="0029788F">
        <w:rPr>
          <w:lang w:val="en-GB"/>
        </w:rPr>
        <w:br/>
      </w:r>
      <w:r w:rsidR="00952E41" w:rsidRPr="0029788F">
        <w:rPr>
          <w:lang w:val="en-GB"/>
        </w:rPr>
        <w:t xml:space="preserve">   </w:t>
      </w:r>
      <w:r w:rsidRPr="0029788F">
        <w:rPr>
          <w:lang w:val="en-GB"/>
        </w:rPr>
        <w:t>write(' '); inorder(root);   writeln;</w:t>
      </w:r>
      <w:r w:rsidR="00FE1414" w:rsidRPr="0029788F">
        <w:rPr>
          <w:lang w:val="en-GB"/>
        </w:rPr>
        <w:br/>
      </w:r>
      <w:r w:rsidR="00952E41" w:rsidRPr="0029788F">
        <w:rPr>
          <w:lang w:val="en-GB"/>
        </w:rPr>
        <w:t xml:space="preserve">   </w:t>
      </w:r>
      <w:r w:rsidRPr="0029788F">
        <w:rPr>
          <w:lang w:val="en-GB"/>
        </w:rPr>
        <w:t>write(' '); postorder(root); writeln;</w:t>
      </w:r>
      <w:r w:rsidR="00FE1414" w:rsidRPr="0029788F">
        <w:rPr>
          <w:lang w:val="en-GB"/>
        </w:rPr>
        <w:br/>
      </w:r>
      <w:r w:rsidRPr="0029788F">
        <w:rPr>
          <w:b/>
          <w:lang w:val="en-GB"/>
        </w:rPr>
        <w:t>end</w:t>
      </w:r>
      <w:r w:rsidRPr="0029788F">
        <w:rPr>
          <w:lang w:val="en-GB"/>
        </w:rPr>
        <w:t>.</w:t>
      </w:r>
    </w:p>
    <w:p w:rsidR="00713DB9" w:rsidRPr="0029788F" w:rsidRDefault="00C25D71" w:rsidP="00194145">
      <w:pPr>
        <w:pStyle w:val="Tekstas"/>
        <w:spacing w:before="240" w:after="240"/>
      </w:pPr>
      <w:r w:rsidRPr="0029788F">
        <w:t>The program prints four lines</w:t>
      </w:r>
      <w:r w:rsidR="00713DB9" w:rsidRPr="0029788F">
        <w:t>:</w:t>
      </w:r>
    </w:p>
    <w:tbl>
      <w:tblPr>
        <w:tblW w:w="0" w:type="auto"/>
        <w:jc w:val="center"/>
        <w:tblLook w:val="01E0" w:firstRow="1" w:lastRow="1" w:firstColumn="1" w:lastColumn="1" w:noHBand="0" w:noVBand="0"/>
      </w:tblPr>
      <w:tblGrid>
        <w:gridCol w:w="4629"/>
        <w:gridCol w:w="4442"/>
      </w:tblGrid>
      <w:tr w:rsidR="00AC3BE4" w:rsidRPr="0029788F" w:rsidTr="00194145">
        <w:trPr>
          <w:jc w:val="center"/>
        </w:trPr>
        <w:tc>
          <w:tcPr>
            <w:tcW w:w="4644" w:type="dxa"/>
          </w:tcPr>
          <w:p w:rsidR="00AC3BE4" w:rsidRPr="0029788F" w:rsidRDefault="00AC3BE4" w:rsidP="005A2D72">
            <w:pPr>
              <w:pStyle w:val="Tekstas"/>
              <w:ind w:firstLine="0"/>
            </w:pPr>
            <w:r w:rsidRPr="0029788F">
              <w:rPr>
                <w:rStyle w:val="PseudokodasChar"/>
                <w:lang w:val="en-GB"/>
              </w:rPr>
              <w:t>abc..de..fg...hi..jkl..m..n..</w:t>
            </w:r>
          </w:p>
        </w:tc>
        <w:tc>
          <w:tcPr>
            <w:tcW w:w="4643" w:type="dxa"/>
          </w:tcPr>
          <w:p w:rsidR="00AC3BE4" w:rsidRPr="0029788F" w:rsidRDefault="00AC3BE4" w:rsidP="005A2D72">
            <w:pPr>
              <w:pStyle w:val="Tekstas"/>
              <w:ind w:firstLine="0"/>
            </w:pPr>
            <w:r w:rsidRPr="0029788F">
              <w:t xml:space="preserve">– </w:t>
            </w:r>
            <w:r w:rsidR="00C25D71" w:rsidRPr="0029788F">
              <w:t>the echo of input data</w:t>
            </w:r>
          </w:p>
        </w:tc>
      </w:tr>
      <w:tr w:rsidR="00AC3BE4" w:rsidRPr="0029788F" w:rsidTr="00194145">
        <w:trPr>
          <w:jc w:val="center"/>
        </w:trPr>
        <w:tc>
          <w:tcPr>
            <w:tcW w:w="4644" w:type="dxa"/>
          </w:tcPr>
          <w:p w:rsidR="00AC3BE4" w:rsidRPr="0029788F" w:rsidRDefault="00213FE5" w:rsidP="005A2D72">
            <w:pPr>
              <w:pStyle w:val="Tekstas"/>
              <w:ind w:firstLine="0"/>
            </w:pPr>
            <w:r w:rsidRPr="0029788F">
              <w:rPr>
                <w:rStyle w:val="PseudokodasChar"/>
                <w:lang w:val="en-GB"/>
              </w:rPr>
              <w:t>A</w:t>
            </w:r>
            <w:r w:rsidR="00AC3BE4" w:rsidRPr="0029788F">
              <w:rPr>
                <w:rStyle w:val="PseudokodasChar"/>
                <w:lang w:val="en-GB"/>
              </w:rPr>
              <w:t>bcdefghijklmn</w:t>
            </w:r>
          </w:p>
        </w:tc>
        <w:tc>
          <w:tcPr>
            <w:tcW w:w="4643" w:type="dxa"/>
          </w:tcPr>
          <w:p w:rsidR="00AC3BE4" w:rsidRPr="0029788F" w:rsidRDefault="00206530" w:rsidP="005A2D72">
            <w:pPr>
              <w:pStyle w:val="Tekstas"/>
              <w:ind w:firstLine="0"/>
            </w:pPr>
            <w:r w:rsidRPr="0029788F">
              <w:t xml:space="preserve">– </w:t>
            </w:r>
            <w:r w:rsidR="00AC3BE4" w:rsidRPr="0029788F">
              <w:t>preorder</w:t>
            </w:r>
          </w:p>
        </w:tc>
      </w:tr>
      <w:tr w:rsidR="00AC3BE4" w:rsidRPr="0029788F" w:rsidTr="00194145">
        <w:trPr>
          <w:jc w:val="center"/>
        </w:trPr>
        <w:tc>
          <w:tcPr>
            <w:tcW w:w="4644" w:type="dxa"/>
          </w:tcPr>
          <w:p w:rsidR="00AC3BE4" w:rsidRPr="0029788F" w:rsidRDefault="00213FE5" w:rsidP="005A2D72">
            <w:pPr>
              <w:pStyle w:val="Tekstas"/>
              <w:ind w:firstLine="0"/>
            </w:pPr>
            <w:r w:rsidRPr="0029788F">
              <w:rPr>
                <w:rStyle w:val="PseudokodasChar"/>
                <w:lang w:val="en-GB"/>
              </w:rPr>
              <w:t>C</w:t>
            </w:r>
            <w:r w:rsidR="00AC3BE4" w:rsidRPr="0029788F">
              <w:rPr>
                <w:rStyle w:val="PseudokodasChar"/>
                <w:lang w:val="en-GB"/>
              </w:rPr>
              <w:t>bedgfaihlkmjn</w:t>
            </w:r>
          </w:p>
        </w:tc>
        <w:tc>
          <w:tcPr>
            <w:tcW w:w="4643" w:type="dxa"/>
          </w:tcPr>
          <w:p w:rsidR="00AC3BE4" w:rsidRPr="0029788F" w:rsidRDefault="00206530" w:rsidP="005A2D72">
            <w:pPr>
              <w:pStyle w:val="Tekstas"/>
              <w:ind w:firstLine="0"/>
            </w:pPr>
            <w:r w:rsidRPr="0029788F">
              <w:t>–</w:t>
            </w:r>
            <w:r w:rsidR="00A13FA6" w:rsidRPr="0029788F">
              <w:t xml:space="preserve"> </w:t>
            </w:r>
            <w:r w:rsidR="00AC3BE4" w:rsidRPr="0029788F">
              <w:t>inorder</w:t>
            </w:r>
          </w:p>
        </w:tc>
      </w:tr>
      <w:tr w:rsidR="00AC3BE4" w:rsidRPr="0029788F" w:rsidTr="00194145">
        <w:trPr>
          <w:jc w:val="center"/>
        </w:trPr>
        <w:tc>
          <w:tcPr>
            <w:tcW w:w="4644" w:type="dxa"/>
          </w:tcPr>
          <w:p w:rsidR="00AC3BE4" w:rsidRPr="0029788F" w:rsidRDefault="00213FE5" w:rsidP="005A2D72">
            <w:pPr>
              <w:pStyle w:val="Tekstas"/>
              <w:ind w:firstLine="0"/>
            </w:pPr>
            <w:r w:rsidRPr="0029788F">
              <w:rPr>
                <w:rStyle w:val="PseudokodasChar"/>
                <w:lang w:val="en-GB"/>
              </w:rPr>
              <w:t>C</w:t>
            </w:r>
            <w:r w:rsidR="00AC3BE4" w:rsidRPr="0029788F">
              <w:rPr>
                <w:rStyle w:val="PseudokodasChar"/>
                <w:lang w:val="en-GB"/>
              </w:rPr>
              <w:t>egfdbilmknjha</w:t>
            </w:r>
          </w:p>
        </w:tc>
        <w:tc>
          <w:tcPr>
            <w:tcW w:w="4643" w:type="dxa"/>
          </w:tcPr>
          <w:p w:rsidR="00AC3BE4" w:rsidRPr="0029788F" w:rsidRDefault="00206530" w:rsidP="005A2D72">
            <w:pPr>
              <w:pStyle w:val="Tekstas"/>
              <w:ind w:firstLine="0"/>
            </w:pPr>
            <w:r w:rsidRPr="0029788F">
              <w:t xml:space="preserve">– </w:t>
            </w:r>
            <w:r w:rsidR="00AC3BE4" w:rsidRPr="0029788F">
              <w:t>postorder.</w:t>
            </w:r>
          </w:p>
        </w:tc>
      </w:tr>
    </w:tbl>
    <w:p w:rsidR="00713DB9" w:rsidRPr="0029788F" w:rsidRDefault="005E5E00" w:rsidP="00194145">
      <w:pPr>
        <w:pStyle w:val="Tekstas"/>
        <w:spacing w:before="240"/>
      </w:pPr>
      <w:r w:rsidRPr="0029788F">
        <w:t>The de</w:t>
      </w:r>
      <w:r w:rsidR="00206530" w:rsidRPr="0029788F">
        <w:t>pth-first traversal of the tree which is shown in Fig.</w:t>
      </w:r>
      <w:r w:rsidR="00C3635D" w:rsidRPr="0029788F">
        <w:t xml:space="preserve"> 12</w:t>
      </w:r>
      <w:r w:rsidR="00206530" w:rsidRPr="0029788F">
        <w:t>.1 is as follows</w:t>
      </w:r>
      <w:r w:rsidR="00713DB9" w:rsidRPr="0029788F">
        <w:t>:</w:t>
      </w:r>
    </w:p>
    <w:p w:rsidR="00713DB9" w:rsidRPr="0029788F" w:rsidRDefault="00713DB9" w:rsidP="006A5F1B">
      <w:pPr>
        <w:pStyle w:val="Math"/>
        <w:spacing w:before="120" w:after="120"/>
        <w:rPr>
          <w:rFonts w:ascii="Courier New" w:hAnsi="Courier New"/>
          <w:lang w:val="en-GB"/>
        </w:rPr>
      </w:pPr>
      <w:r w:rsidRPr="0029788F">
        <w:rPr>
          <w:rFonts w:ascii="Courier New" w:hAnsi="Courier New"/>
          <w:lang w:val="en-GB"/>
        </w:rPr>
        <w:lastRenderedPageBreak/>
        <w:t>abcdefghijklmn</w:t>
      </w:r>
    </w:p>
    <w:p w:rsidR="00713DB9" w:rsidRPr="0029788F" w:rsidRDefault="00206530" w:rsidP="006A5F1B">
      <w:pPr>
        <w:pStyle w:val="Tekstasneatitrauktas"/>
      </w:pPr>
      <w:r w:rsidRPr="0029788F">
        <w:t>It coincides with the prefix order.</w:t>
      </w:r>
      <w:r w:rsidR="006A5F1B" w:rsidRPr="0029788F">
        <w:t xml:space="preserve"> </w:t>
      </w:r>
      <w:r w:rsidR="005E5E00" w:rsidRPr="0029788F">
        <w:t>The b</w:t>
      </w:r>
      <w:r w:rsidRPr="0029788F">
        <w:t>readth-first traversal is as follows:</w:t>
      </w:r>
    </w:p>
    <w:p w:rsidR="00713DB9" w:rsidRPr="0029788F" w:rsidRDefault="00713DB9" w:rsidP="006A5F1B">
      <w:pPr>
        <w:pStyle w:val="Math"/>
        <w:spacing w:before="120" w:after="120"/>
        <w:rPr>
          <w:rFonts w:ascii="Courier New" w:hAnsi="Courier New"/>
          <w:lang w:val="en-GB"/>
        </w:rPr>
      </w:pPr>
      <w:r w:rsidRPr="0029788F">
        <w:rPr>
          <w:rFonts w:ascii="Courier New" w:hAnsi="Courier New"/>
          <w:lang w:val="en-GB"/>
        </w:rPr>
        <w:t>abhcdijefknglm</w:t>
      </w:r>
    </w:p>
    <w:p w:rsidR="00443684" w:rsidRDefault="00443684" w:rsidP="00206530">
      <w:pPr>
        <w:pStyle w:val="Tekstas"/>
      </w:pPr>
      <w:r>
        <w:t>Suppose an</w:t>
      </w:r>
      <w:r w:rsidR="00206530" w:rsidRPr="0029788F">
        <w:t xml:space="preserve"> arithmetic expression</w:t>
      </w:r>
    </w:p>
    <w:p w:rsidR="00443684" w:rsidRPr="00443684" w:rsidRDefault="00443684" w:rsidP="00443684">
      <w:pPr>
        <w:pStyle w:val="Math"/>
        <w:rPr>
          <w:rFonts w:ascii="Courier New" w:hAnsi="Courier New" w:cs="Courier New"/>
          <w:i w:val="0"/>
        </w:rPr>
      </w:pPr>
      <w:r w:rsidRPr="00443684">
        <w:rPr>
          <w:rFonts w:ascii="Courier New" w:hAnsi="Courier New" w:cs="Courier New"/>
          <w:i w:val="0"/>
          <w:lang w:val="lt-LT"/>
        </w:rPr>
        <w:t>((A+B)</w:t>
      </w:r>
      <w:r w:rsidRPr="00443684">
        <w:rPr>
          <w:rFonts w:ascii="Courier New" w:hAnsi="Courier New" w:cs="Courier New"/>
          <w:i w:val="0"/>
          <w:lang w:val="lt-LT"/>
        </w:rPr>
        <w:sym w:font="Symbol" w:char="F02A"/>
      </w:r>
      <w:r w:rsidRPr="00443684">
        <w:rPr>
          <w:rFonts w:ascii="Courier New" w:hAnsi="Courier New" w:cs="Courier New"/>
          <w:i w:val="0"/>
          <w:lang w:val="lt-LT"/>
        </w:rPr>
        <w:t>(C–D)+E)</w:t>
      </w:r>
      <w:r w:rsidRPr="00443684">
        <w:rPr>
          <w:rFonts w:ascii="Courier New" w:hAnsi="Courier New" w:cs="Courier New"/>
          <w:i w:val="0"/>
          <w:lang w:val="lt-LT"/>
        </w:rPr>
        <w:sym w:font="Symbol" w:char="F02A"/>
      </w:r>
      <w:r w:rsidRPr="00443684">
        <w:rPr>
          <w:rFonts w:ascii="Courier New" w:hAnsi="Courier New" w:cs="Courier New"/>
          <w:i w:val="0"/>
          <w:lang w:val="lt-LT"/>
        </w:rPr>
        <w:t>F</w:t>
      </w:r>
    </w:p>
    <w:p w:rsidR="00713DB9" w:rsidRPr="0029788F" w:rsidRDefault="00206530" w:rsidP="00206530">
      <w:pPr>
        <w:pStyle w:val="Tekstas"/>
      </w:pPr>
      <w:r w:rsidRPr="0029788F">
        <w:t>The representation in the prefix notation is as follows:</w:t>
      </w:r>
    </w:p>
    <w:p w:rsidR="00713DB9" w:rsidRPr="0029788F" w:rsidRDefault="00443684" w:rsidP="006A5F1B">
      <w:pPr>
        <w:pStyle w:val="Math"/>
        <w:spacing w:before="120" w:after="120"/>
        <w:rPr>
          <w:lang w:val="en-GB"/>
        </w:rPr>
      </w:pPr>
      <w:r w:rsidRPr="007D290D">
        <w:rPr>
          <w:rFonts w:ascii="Courier New" w:hAnsi="Courier New" w:cs="Courier New"/>
          <w:i w:val="0"/>
          <w:lang w:val="lt-LT"/>
        </w:rPr>
        <w:sym w:font="Symbol" w:char="F02A"/>
      </w:r>
      <w:r w:rsidRPr="007D290D">
        <w:rPr>
          <w:rFonts w:ascii="Courier New" w:hAnsi="Courier New" w:cs="Courier New"/>
          <w:i w:val="0"/>
          <w:lang w:val="lt-LT"/>
        </w:rPr>
        <w:t>+</w:t>
      </w:r>
      <w:r w:rsidRPr="007D290D">
        <w:rPr>
          <w:rFonts w:ascii="Courier New" w:hAnsi="Courier New" w:cs="Courier New"/>
          <w:i w:val="0"/>
          <w:lang w:val="lt-LT"/>
        </w:rPr>
        <w:sym w:font="Symbol" w:char="F02A"/>
      </w:r>
      <w:r w:rsidRPr="007D290D">
        <w:rPr>
          <w:rFonts w:ascii="Courier New" w:hAnsi="Courier New" w:cs="Courier New"/>
          <w:i w:val="0"/>
          <w:lang w:val="lt-LT"/>
        </w:rPr>
        <w:t>+AB–CDEF</w:t>
      </w:r>
    </w:p>
    <w:p w:rsidR="00713DB9" w:rsidRPr="0029788F" w:rsidRDefault="00206530" w:rsidP="003226FE">
      <w:pPr>
        <w:pStyle w:val="Tekstas"/>
      </w:pPr>
      <w:r w:rsidRPr="0029788F">
        <w:t>The representation in the postfix notation is as follows:</w:t>
      </w:r>
    </w:p>
    <w:p w:rsidR="00713DB9" w:rsidRDefault="00E45A42" w:rsidP="006A5F1B">
      <w:pPr>
        <w:pStyle w:val="Math"/>
        <w:spacing w:before="120" w:after="120"/>
        <w:rPr>
          <w:rFonts w:ascii="Courier New" w:hAnsi="Courier New" w:cs="Courier New"/>
          <w:i w:val="0"/>
          <w:lang w:val="en-GB"/>
        </w:rPr>
      </w:pPr>
      <w:r w:rsidRPr="00443684">
        <w:rPr>
          <w:rFonts w:ascii="Courier New" w:hAnsi="Courier New" w:cs="Courier New"/>
          <w:i w:val="0"/>
          <w:lang w:val="en-GB"/>
        </w:rPr>
        <w:t>AB+CD–</w:t>
      </w:r>
      <w:r w:rsidR="00E71D9B" w:rsidRPr="00443684">
        <w:rPr>
          <w:rFonts w:ascii="Courier New" w:hAnsi="Courier New" w:cs="Courier New"/>
          <w:i w:val="0"/>
          <w:lang w:val="en-GB"/>
        </w:rPr>
        <w:sym w:font="Symbol" w:char="F02A"/>
      </w:r>
      <w:r w:rsidR="00713DB9" w:rsidRPr="00443684">
        <w:rPr>
          <w:rFonts w:ascii="Courier New" w:hAnsi="Courier New" w:cs="Courier New"/>
          <w:i w:val="0"/>
          <w:lang w:val="en-GB"/>
        </w:rPr>
        <w:t>E+F</w:t>
      </w:r>
      <w:r w:rsidR="00E71D9B" w:rsidRPr="00443684">
        <w:rPr>
          <w:rFonts w:ascii="Courier New" w:hAnsi="Courier New" w:cs="Courier New"/>
          <w:i w:val="0"/>
          <w:lang w:val="en-GB"/>
        </w:rPr>
        <w:sym w:font="Symbol" w:char="F02A"/>
      </w:r>
    </w:p>
    <w:p w:rsidR="00443684" w:rsidRPr="00443684" w:rsidRDefault="00443684" w:rsidP="00443684">
      <w:pPr>
        <w:pStyle w:val="Tekstas"/>
      </w:pPr>
      <w:r w:rsidRPr="0029788F">
        <w:t xml:space="preserve">Another example illustrates the compilation of expressions into stack machine’s code. </w:t>
      </w:r>
      <w:r w:rsidR="00C9140A">
        <w:t>T</w:t>
      </w:r>
      <w:r w:rsidRPr="0029788F">
        <w:t xml:space="preserve">he </w:t>
      </w:r>
      <w:r w:rsidR="00C9140A">
        <w:t xml:space="preserve">above </w:t>
      </w:r>
      <w:r w:rsidRPr="0029788F">
        <w:t>expression</w:t>
      </w:r>
      <w:r w:rsidR="00C9140A">
        <w:t xml:space="preserve"> </w:t>
      </w:r>
      <w:r w:rsidR="00C9140A" w:rsidRPr="00C9140A">
        <w:rPr>
          <w:rFonts w:ascii="Courier New" w:hAnsi="Courier New" w:cs="Courier New"/>
          <w:lang w:val="lt-LT"/>
        </w:rPr>
        <w:t>((A+B)</w:t>
      </w:r>
      <w:r w:rsidR="00C9140A" w:rsidRPr="00C9140A">
        <w:rPr>
          <w:rFonts w:ascii="Courier New" w:hAnsi="Courier New" w:cs="Courier New"/>
          <w:lang w:val="lt-LT"/>
        </w:rPr>
        <w:sym w:font="Symbol" w:char="F02A"/>
      </w:r>
      <w:r w:rsidR="00C9140A" w:rsidRPr="00C9140A">
        <w:rPr>
          <w:rFonts w:ascii="Courier New" w:hAnsi="Courier New" w:cs="Courier New"/>
          <w:lang w:val="lt-LT"/>
        </w:rPr>
        <w:t>(C–D)+E)</w:t>
      </w:r>
      <w:r w:rsidR="00C9140A" w:rsidRPr="00C9140A">
        <w:rPr>
          <w:rFonts w:ascii="Courier New" w:hAnsi="Courier New" w:cs="Courier New"/>
          <w:lang w:val="lt-LT"/>
        </w:rPr>
        <w:sym w:font="Symbol" w:char="F02A"/>
      </w:r>
      <w:r w:rsidR="00C9140A" w:rsidRPr="00C9140A">
        <w:rPr>
          <w:rFonts w:ascii="Courier New" w:hAnsi="Courier New" w:cs="Courier New"/>
          <w:lang w:val="lt-LT"/>
        </w:rPr>
        <w:t>F</w:t>
      </w:r>
      <w:r w:rsidR="00C9140A">
        <w:t xml:space="preserve"> is compiled into the code in Fig. 12.3.</w:t>
      </w:r>
    </w:p>
    <w:tbl>
      <w:tblPr>
        <w:tblW w:w="0" w:type="auto"/>
        <w:jc w:val="center"/>
        <w:tblLook w:val="04A0" w:firstRow="1" w:lastRow="0" w:firstColumn="1" w:lastColumn="0" w:noHBand="0" w:noVBand="1"/>
      </w:tblPr>
      <w:tblGrid>
        <w:gridCol w:w="4744"/>
        <w:gridCol w:w="4327"/>
      </w:tblGrid>
      <w:tr w:rsidR="006C1B0C" w:rsidTr="006C1B0C">
        <w:trPr>
          <w:jc w:val="center"/>
        </w:trPr>
        <w:tc>
          <w:tcPr>
            <w:tcW w:w="4806" w:type="dxa"/>
            <w:vAlign w:val="bottom"/>
          </w:tcPr>
          <w:p w:rsidR="006C1B0C" w:rsidRDefault="008451EA" w:rsidP="006C1B0C">
            <w:pPr>
              <w:pStyle w:val="Tekstasneatitrauktas"/>
              <w:spacing w:before="240"/>
              <w:jc w:val="center"/>
            </w:pPr>
            <w:r w:rsidRPr="00854CB9">
              <w:rPr>
                <w:noProof/>
                <w:lang w:val="lt-LT" w:eastAsia="lt-LT"/>
              </w:rPr>
              <w:drawing>
                <wp:inline distT="0" distB="0" distL="0" distR="0">
                  <wp:extent cx="2133600" cy="1670685"/>
                  <wp:effectExtent l="0" t="0" r="0" b="5715"/>
                  <wp:docPr id="234" name="Picture 53" descr="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2-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33600" cy="1670685"/>
                          </a:xfrm>
                          <a:prstGeom prst="rect">
                            <a:avLst/>
                          </a:prstGeom>
                          <a:noFill/>
                          <a:ln>
                            <a:noFill/>
                          </a:ln>
                        </pic:spPr>
                      </pic:pic>
                    </a:graphicData>
                  </a:graphic>
                </wp:inline>
              </w:drawing>
            </w:r>
          </w:p>
        </w:tc>
        <w:tc>
          <w:tcPr>
            <w:tcW w:w="4481" w:type="dxa"/>
            <w:vAlign w:val="bottom"/>
          </w:tcPr>
          <w:tbl>
            <w:tblPr>
              <w:tblW w:w="0" w:type="auto"/>
              <w:jc w:val="center"/>
              <w:tblLook w:val="04A0" w:firstRow="1" w:lastRow="0" w:firstColumn="1" w:lastColumn="0" w:noHBand="0" w:noVBand="1"/>
            </w:tblPr>
            <w:tblGrid>
              <w:gridCol w:w="1334"/>
            </w:tblGrid>
            <w:tr w:rsidR="006C1B0C" w:rsidTr="006C1B0C">
              <w:trPr>
                <w:jc w:val="center"/>
              </w:trPr>
              <w:tc>
                <w:tcPr>
                  <w:tcW w:w="1334" w:type="dxa"/>
                </w:tcPr>
                <w:p w:rsidR="006C1B0C" w:rsidRPr="006C1B0C" w:rsidRDefault="006C1B0C" w:rsidP="006C1B0C">
                  <w:pPr>
                    <w:pStyle w:val="Pseudokodas0"/>
                    <w:keepNext/>
                    <w:keepLines/>
                    <w:spacing w:before="120"/>
                    <w:rPr>
                      <w:lang w:val="lt-LT"/>
                    </w:rPr>
                  </w:pPr>
                  <w:r w:rsidRPr="006C1B0C">
                    <w:rPr>
                      <w:lang w:val="lt-LT"/>
                    </w:rPr>
                    <w:t>Load A</w:t>
                  </w:r>
                </w:p>
                <w:p w:rsidR="006C1B0C" w:rsidRPr="006C1B0C" w:rsidRDefault="006C1B0C" w:rsidP="006C1B0C">
                  <w:pPr>
                    <w:pStyle w:val="Pseudokodas0"/>
                    <w:keepNext/>
                    <w:keepLines/>
                    <w:rPr>
                      <w:lang w:val="lt-LT"/>
                    </w:rPr>
                  </w:pPr>
                  <w:r w:rsidRPr="006C1B0C">
                    <w:rPr>
                      <w:lang w:val="lt-LT"/>
                    </w:rPr>
                    <w:t>Load B</w:t>
                  </w:r>
                </w:p>
                <w:p w:rsidR="006C1B0C" w:rsidRPr="006C1B0C" w:rsidRDefault="006C1B0C" w:rsidP="006C1B0C">
                  <w:pPr>
                    <w:pStyle w:val="Pseudokodas0"/>
                    <w:keepNext/>
                    <w:keepLines/>
                    <w:rPr>
                      <w:lang w:val="lt-LT"/>
                    </w:rPr>
                  </w:pPr>
                  <w:r w:rsidRPr="006C1B0C">
                    <w:rPr>
                      <w:lang w:val="lt-LT"/>
                    </w:rPr>
                    <w:t>Add</w:t>
                  </w:r>
                </w:p>
                <w:p w:rsidR="006C1B0C" w:rsidRPr="006C1B0C" w:rsidRDefault="006C1B0C" w:rsidP="006C1B0C">
                  <w:pPr>
                    <w:pStyle w:val="Pseudokodas0"/>
                    <w:rPr>
                      <w:lang w:val="lt-LT"/>
                    </w:rPr>
                  </w:pPr>
                  <w:r w:rsidRPr="006C1B0C">
                    <w:rPr>
                      <w:lang w:val="lt-LT"/>
                    </w:rPr>
                    <w:t>Load C</w:t>
                  </w:r>
                </w:p>
                <w:p w:rsidR="006C1B0C" w:rsidRPr="006C1B0C" w:rsidRDefault="006C1B0C" w:rsidP="006C1B0C">
                  <w:pPr>
                    <w:pStyle w:val="Pseudokodas0"/>
                    <w:rPr>
                      <w:lang w:val="lt-LT"/>
                    </w:rPr>
                  </w:pPr>
                  <w:r w:rsidRPr="006C1B0C">
                    <w:rPr>
                      <w:lang w:val="lt-LT"/>
                    </w:rPr>
                    <w:t>Load D</w:t>
                  </w:r>
                </w:p>
                <w:p w:rsidR="006C1B0C" w:rsidRPr="006C1B0C" w:rsidRDefault="006C1B0C" w:rsidP="006C1B0C">
                  <w:pPr>
                    <w:pStyle w:val="Pseudokodas0"/>
                    <w:rPr>
                      <w:lang w:val="lt-LT"/>
                    </w:rPr>
                  </w:pPr>
                  <w:r w:rsidRPr="006C1B0C">
                    <w:rPr>
                      <w:lang w:val="lt-LT"/>
                    </w:rPr>
                    <w:t>Subtract</w:t>
                  </w:r>
                </w:p>
                <w:p w:rsidR="006C1B0C" w:rsidRPr="006C1B0C" w:rsidRDefault="006C1B0C" w:rsidP="006C1B0C">
                  <w:pPr>
                    <w:pStyle w:val="Pseudokodas0"/>
                    <w:rPr>
                      <w:lang w:val="lt-LT"/>
                    </w:rPr>
                  </w:pPr>
                  <w:r w:rsidRPr="006C1B0C">
                    <w:rPr>
                      <w:lang w:val="lt-LT"/>
                    </w:rPr>
                    <w:t>Multiply</w:t>
                  </w:r>
                </w:p>
                <w:p w:rsidR="006C1B0C" w:rsidRPr="006C1B0C" w:rsidRDefault="006C1B0C" w:rsidP="006C1B0C">
                  <w:pPr>
                    <w:pStyle w:val="Pseudokodas0"/>
                    <w:rPr>
                      <w:lang w:val="lt-LT"/>
                    </w:rPr>
                  </w:pPr>
                  <w:r w:rsidRPr="006C1B0C">
                    <w:rPr>
                      <w:lang w:val="lt-LT"/>
                    </w:rPr>
                    <w:t>Load E</w:t>
                  </w:r>
                </w:p>
                <w:p w:rsidR="006C1B0C" w:rsidRPr="006C1B0C" w:rsidRDefault="006C1B0C" w:rsidP="006C1B0C">
                  <w:pPr>
                    <w:pStyle w:val="Pseudokodas0"/>
                    <w:rPr>
                      <w:lang w:val="lt-LT"/>
                    </w:rPr>
                  </w:pPr>
                  <w:r w:rsidRPr="006C1B0C">
                    <w:rPr>
                      <w:lang w:val="lt-LT"/>
                    </w:rPr>
                    <w:t>Add</w:t>
                  </w:r>
                </w:p>
                <w:p w:rsidR="006C1B0C" w:rsidRPr="006C1B0C" w:rsidRDefault="006C1B0C" w:rsidP="006C1B0C">
                  <w:pPr>
                    <w:pStyle w:val="Pseudokodas0"/>
                    <w:rPr>
                      <w:lang w:val="lt-LT"/>
                    </w:rPr>
                  </w:pPr>
                  <w:r w:rsidRPr="006C1B0C">
                    <w:rPr>
                      <w:lang w:val="lt-LT"/>
                    </w:rPr>
                    <w:t>Load F</w:t>
                  </w:r>
                </w:p>
                <w:p w:rsidR="006C1B0C" w:rsidRPr="006C1B0C" w:rsidRDefault="006C1B0C" w:rsidP="006C1B0C">
                  <w:pPr>
                    <w:pStyle w:val="Tekstasneatitrauktas"/>
                    <w:jc w:val="left"/>
                    <w:rPr>
                      <w:rFonts w:ascii="Courier New" w:hAnsi="Courier New" w:cs="Courier New"/>
                      <w:sz w:val="20"/>
                      <w:szCs w:val="20"/>
                    </w:rPr>
                  </w:pPr>
                  <w:r w:rsidRPr="006C1B0C">
                    <w:rPr>
                      <w:rFonts w:ascii="Courier New" w:hAnsi="Courier New" w:cs="Courier New"/>
                      <w:sz w:val="20"/>
                      <w:szCs w:val="20"/>
                    </w:rPr>
                    <w:t>Multiply</w:t>
                  </w:r>
                </w:p>
              </w:tc>
            </w:tr>
          </w:tbl>
          <w:p w:rsidR="006C1B0C" w:rsidRDefault="006C1B0C" w:rsidP="006C1B0C">
            <w:pPr>
              <w:pStyle w:val="Tekstasneatitrauktas"/>
              <w:spacing w:before="240"/>
              <w:jc w:val="center"/>
            </w:pPr>
          </w:p>
        </w:tc>
      </w:tr>
      <w:tr w:rsidR="006C1B0C" w:rsidRPr="002E3D0E" w:rsidTr="006C1B0C">
        <w:trPr>
          <w:cantSplit/>
          <w:jc w:val="center"/>
        </w:trPr>
        <w:tc>
          <w:tcPr>
            <w:tcW w:w="9287" w:type="dxa"/>
            <w:gridSpan w:val="2"/>
          </w:tcPr>
          <w:p w:rsidR="006C1B0C" w:rsidRPr="006C1B0C" w:rsidRDefault="006C1B0C" w:rsidP="00C9140A">
            <w:pPr>
              <w:pStyle w:val="Pavaprasymas"/>
              <w:ind w:left="993"/>
              <w:rPr>
                <w:lang w:val="en-US"/>
              </w:rPr>
            </w:pPr>
            <w:r w:rsidRPr="00E728FB">
              <w:t xml:space="preserve">Fig. </w:t>
            </w:r>
            <w:r>
              <w:t>12.3.</w:t>
            </w:r>
            <w:r>
              <w:tab/>
            </w:r>
            <w:r w:rsidR="00443684">
              <w:t>The syntactic</w:t>
            </w:r>
            <w:r w:rsidR="00C9140A">
              <w:t xml:space="preserve"> tree and </w:t>
            </w:r>
            <w:r w:rsidR="00C9140A">
              <w:rPr>
                <w:lang w:val="en-US"/>
              </w:rPr>
              <w:t xml:space="preserve">the </w:t>
            </w:r>
            <w:r>
              <w:rPr>
                <w:lang w:val="en-US"/>
              </w:rPr>
              <w:t>stack machine</w:t>
            </w:r>
            <w:r w:rsidR="00C9140A">
              <w:rPr>
                <w:lang w:val="en-US"/>
              </w:rPr>
              <w:t xml:space="preserve"> code for the arithmetic expression </w:t>
            </w:r>
            <w:r w:rsidR="00C9140A" w:rsidRPr="006C1B0C">
              <w:rPr>
                <w:rFonts w:ascii="Courier New" w:hAnsi="Courier New" w:cs="Courier New"/>
                <w:lang w:val="en-US"/>
              </w:rPr>
              <w:t>((A+B)*(C–D)+E)*F</w:t>
            </w:r>
          </w:p>
        </w:tc>
      </w:tr>
    </w:tbl>
    <w:p w:rsidR="00713DB9" w:rsidRPr="0029788F" w:rsidRDefault="00C9140A" w:rsidP="00DA0614">
      <w:pPr>
        <w:pStyle w:val="Tekstas"/>
      </w:pPr>
      <w:r>
        <w:rPr>
          <w:lang w:val="lt-LT"/>
        </w:rPr>
        <w:t>S</w:t>
      </w:r>
      <w:r w:rsidR="00FC4D6A" w:rsidRPr="0029788F">
        <w:t>tack</w:t>
      </w:r>
      <w:r>
        <w:t>’s changes</w:t>
      </w:r>
      <w:r w:rsidR="00FC4D6A" w:rsidRPr="0029788F">
        <w:t xml:space="preserve"> during </w:t>
      </w:r>
      <w:r>
        <w:t>interpretation of the code are</w:t>
      </w:r>
      <w:r w:rsidR="00FC4D6A" w:rsidRPr="0029788F">
        <w:t xml:space="preserve"> shown in Fig. </w:t>
      </w:r>
      <w:r>
        <w:t>12.4</w:t>
      </w:r>
      <w:r w:rsidR="00C862FB" w:rsidRPr="0029788F">
        <w:t>.</w:t>
      </w:r>
    </w:p>
    <w:p w:rsidR="00713DB9" w:rsidRPr="0029788F" w:rsidRDefault="008451EA" w:rsidP="00A13FA6">
      <w:pPr>
        <w:pStyle w:val="Paviliustracija"/>
        <w:keepNext/>
        <w:rPr>
          <w:lang w:val="en-GB"/>
        </w:rPr>
      </w:pPr>
      <w:r w:rsidRPr="00854CB9">
        <w:rPr>
          <w:noProof/>
          <w:lang w:val="lt-LT" w:eastAsia="lt-LT"/>
        </w:rPr>
        <w:drawing>
          <wp:inline distT="0" distB="0" distL="0" distR="0">
            <wp:extent cx="5304790" cy="1189990"/>
            <wp:effectExtent l="0" t="0" r="0" b="0"/>
            <wp:docPr id="233" name="Picture 54"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4790" cy="1189990"/>
                    </a:xfrm>
                    <a:prstGeom prst="rect">
                      <a:avLst/>
                    </a:prstGeom>
                    <a:noFill/>
                    <a:ln>
                      <a:noFill/>
                    </a:ln>
                  </pic:spPr>
                </pic:pic>
              </a:graphicData>
            </a:graphic>
          </wp:inline>
        </w:drawing>
      </w:r>
    </w:p>
    <w:p w:rsidR="00930FA1" w:rsidRDefault="00FC4D6A" w:rsidP="00FC4D6A">
      <w:pPr>
        <w:pStyle w:val="Pavaprasymas"/>
      </w:pPr>
      <w:r w:rsidRPr="0029788F">
        <w:t xml:space="preserve">Fig. </w:t>
      </w:r>
      <w:r w:rsidR="00C9140A">
        <w:t>12.4</w:t>
      </w:r>
      <w:r w:rsidRPr="0029788F">
        <w:t>.</w:t>
      </w:r>
      <w:r w:rsidRPr="0029788F">
        <w:tab/>
      </w:r>
      <w:r w:rsidR="004D162D">
        <w:t>State transitions of the stack</w:t>
      </w:r>
      <w:r w:rsidR="004D162D" w:rsidRPr="0029788F">
        <w:t xml:space="preserve"> </w:t>
      </w:r>
      <w:r w:rsidRPr="0029788F">
        <w:t xml:space="preserve">while </w:t>
      </w:r>
      <w:r w:rsidRPr="0029788F">
        <w:rPr>
          <w:rStyle w:val="TekstasChar"/>
          <w:lang w:val="en-GB"/>
        </w:rPr>
        <w:t>calculating</w:t>
      </w:r>
      <w:r w:rsidRPr="0029788F">
        <w:t xml:space="preserve"> the expression</w:t>
      </w:r>
      <w:r w:rsidR="00C9140A">
        <w:t xml:space="preserve"> </w:t>
      </w:r>
      <w:r w:rsidR="00C9140A" w:rsidRPr="006C1B0C">
        <w:rPr>
          <w:rFonts w:ascii="Courier New" w:hAnsi="Courier New" w:cs="Courier New"/>
          <w:lang w:val="en-US"/>
        </w:rPr>
        <w:t>((A+B)*(C–D)+E)*F</w:t>
      </w:r>
      <w:r w:rsidR="004D3E90" w:rsidRPr="0029788F">
        <w:t xml:space="preserve">. </w:t>
      </w:r>
      <w:r w:rsidR="00C9140A">
        <w:t>A</w:t>
      </w:r>
      <w:r w:rsidRPr="0029788F">
        <w:t>rrow</w:t>
      </w:r>
      <w:r w:rsidR="00C9140A">
        <w:t>s</w:t>
      </w:r>
      <w:r w:rsidR="004D162D">
        <w:t xml:space="preserve"> denote state </w:t>
      </w:r>
      <w:r w:rsidRPr="0029788F">
        <w:t>transition</w:t>
      </w:r>
      <w:r w:rsidR="00C9140A">
        <w:t>s</w:t>
      </w:r>
      <w:r w:rsidRPr="0029788F">
        <w:t xml:space="preserve"> from time</w:t>
      </w:r>
      <w:r w:rsidR="004D162D">
        <w:t> </w:t>
      </w:r>
      <w:r w:rsidRPr="0029788F">
        <w:rPr>
          <w:i/>
        </w:rPr>
        <w:t>t</w:t>
      </w:r>
      <w:r w:rsidRPr="0029788F">
        <w:t xml:space="preserve"> to </w:t>
      </w:r>
      <w:r w:rsidR="004D3E90" w:rsidRPr="0029788F">
        <w:rPr>
          <w:i/>
        </w:rPr>
        <w:t>t</w:t>
      </w:r>
      <w:r w:rsidR="004D3E90" w:rsidRPr="0029788F">
        <w:t>+1</w:t>
      </w:r>
    </w:p>
    <w:p w:rsidR="004D162D" w:rsidRPr="00C02067" w:rsidRDefault="004D162D" w:rsidP="004D162D">
      <w:pPr>
        <w:pStyle w:val="Antraste4"/>
        <w:keepNext/>
      </w:pPr>
      <w:r>
        <w:lastRenderedPageBreak/>
        <w:t>Exercises</w:t>
      </w:r>
    </w:p>
    <w:p w:rsidR="004D162D" w:rsidRDefault="004D162D" w:rsidP="004D162D">
      <w:pPr>
        <w:pStyle w:val="Tekstas"/>
      </w:pPr>
      <w:r w:rsidRPr="004D162D">
        <w:rPr>
          <w:lang w:val="lt-LT"/>
        </w:rPr>
        <w:t xml:space="preserve">1. </w:t>
      </w:r>
      <w:r w:rsidR="00AC3E8E">
        <w:rPr>
          <w:lang w:val="en-US"/>
        </w:rPr>
        <w:t>Write expressions</w:t>
      </w:r>
      <w:r w:rsidRPr="004D162D">
        <w:rPr>
          <w:lang w:val="lt-LT"/>
        </w:rPr>
        <w:t xml:space="preserve"> </w:t>
      </w:r>
      <w:r w:rsidRPr="004D162D">
        <w:rPr>
          <w:rFonts w:ascii="Courier New" w:hAnsi="Courier New" w:cs="Courier New"/>
          <w:lang w:val="lt-LT"/>
        </w:rPr>
        <w:t>A*B+C/D</w:t>
      </w:r>
      <w:r w:rsidRPr="004D162D">
        <w:rPr>
          <w:lang w:val="lt-LT"/>
        </w:rPr>
        <w:t xml:space="preserve">, </w:t>
      </w:r>
      <w:r w:rsidRPr="004D162D">
        <w:rPr>
          <w:rFonts w:ascii="Courier New" w:hAnsi="Courier New" w:cs="Courier New"/>
          <w:lang w:val="lt-LT"/>
        </w:rPr>
        <w:t>A*B+C–D</w:t>
      </w:r>
      <w:r>
        <w:rPr>
          <w:lang w:val="lt-LT"/>
        </w:rPr>
        <w:t xml:space="preserve"> and</w:t>
      </w:r>
      <w:r w:rsidRPr="004D162D">
        <w:rPr>
          <w:lang w:val="lt-LT"/>
        </w:rPr>
        <w:t xml:space="preserve"> </w:t>
      </w:r>
      <w:r w:rsidRPr="004D162D">
        <w:rPr>
          <w:rFonts w:ascii="Courier New" w:hAnsi="Courier New" w:cs="Courier New"/>
          <w:lang w:val="lt-LT"/>
        </w:rPr>
        <w:t>A+B*C–(D+E)*F–B</w:t>
      </w:r>
      <w:r w:rsidRPr="004D162D">
        <w:rPr>
          <w:lang w:val="lt-LT"/>
        </w:rPr>
        <w:t xml:space="preserve"> </w:t>
      </w:r>
      <w:r>
        <w:rPr>
          <w:lang w:val="lt-LT"/>
        </w:rPr>
        <w:t>in prefix, infix and postfix notations.</w:t>
      </w:r>
      <w:r w:rsidR="001B719F">
        <w:rPr>
          <w:lang w:val="lt-LT"/>
        </w:rPr>
        <w:t xml:space="preserve"> </w:t>
      </w:r>
      <w:r>
        <w:t>Write the code of a stack machine for the expressions above. Draw state transitions of the stack</w:t>
      </w:r>
      <w:r w:rsidRPr="00C02067">
        <w:t>.</w:t>
      </w:r>
    </w:p>
    <w:p w:rsidR="004D162D" w:rsidRPr="00C02067" w:rsidRDefault="001B719F" w:rsidP="004D162D">
      <w:pPr>
        <w:pStyle w:val="Tekstas"/>
      </w:pPr>
      <w:r>
        <w:t>2</w:t>
      </w:r>
      <w:r w:rsidR="004D162D">
        <w:t xml:space="preserve">. </w:t>
      </w:r>
      <w:r w:rsidR="00AC3E8E">
        <w:t xml:space="preserve">Write procedures for general trees: 1) enter a general tree, 2) prefix order traversal, and 3) postfix order traversal. For example, the string </w:t>
      </w:r>
      <w:r w:rsidR="00AC3E8E" w:rsidRPr="007D290D">
        <w:rPr>
          <w:rFonts w:ascii="Courier New" w:hAnsi="Courier New" w:cs="Courier New"/>
        </w:rPr>
        <w:t>ABC.DE...F.GHI.J.K.L</w:t>
      </w:r>
      <w:r w:rsidR="00AC3E8E">
        <w:t xml:space="preserve"> encodes a sample tree in Fig. 12.5. There are other languages to encode trees, for example, </w:t>
      </w:r>
      <w:r w:rsidR="004D162D" w:rsidRPr="002A3DB1">
        <w:rPr>
          <w:rFonts w:ascii="Courier New" w:hAnsi="Courier New" w:cs="Courier New"/>
        </w:rPr>
        <w:t>A(B(CD(E))FG(H(IJKL)))</w:t>
      </w:r>
      <w:r w:rsidR="00AC3E8E">
        <w:t xml:space="preserve">, </w:t>
      </w:r>
      <w:r w:rsidR="006E1954">
        <w:t xml:space="preserve">where brackets </w:t>
      </w:r>
      <w:r w:rsidR="00AC3E8E">
        <w:t>denote hierarchy</w:t>
      </w:r>
      <w:r w:rsidR="004D162D">
        <w:t>.</w:t>
      </w:r>
    </w:p>
    <w:p w:rsidR="004D162D" w:rsidRPr="00C02067" w:rsidRDefault="008451EA" w:rsidP="004D162D">
      <w:pPr>
        <w:pStyle w:val="Paviliustracija"/>
        <w:rPr>
          <w:lang w:val="lt-LT"/>
        </w:rPr>
      </w:pPr>
      <w:r w:rsidRPr="00854CB9">
        <w:rPr>
          <w:noProof/>
          <w:lang w:val="lt-LT" w:eastAsia="lt-LT"/>
        </w:rPr>
        <w:drawing>
          <wp:inline distT="0" distB="0" distL="0" distR="0">
            <wp:extent cx="5586095" cy="2391410"/>
            <wp:effectExtent l="0" t="0" r="0" b="8890"/>
            <wp:docPr id="232" name="Picture 8" descr="12-6-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6-new.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6095" cy="2391410"/>
                    </a:xfrm>
                    <a:prstGeom prst="rect">
                      <a:avLst/>
                    </a:prstGeom>
                    <a:noFill/>
                    <a:ln>
                      <a:noFill/>
                    </a:ln>
                  </pic:spPr>
                </pic:pic>
              </a:graphicData>
            </a:graphic>
          </wp:inline>
        </w:drawing>
      </w:r>
    </w:p>
    <w:p w:rsidR="004D162D" w:rsidRPr="004D162D" w:rsidRDefault="006E1954" w:rsidP="004D162D">
      <w:pPr>
        <w:pStyle w:val="Pavaprasymas"/>
        <w:rPr>
          <w:lang w:val="lt-LT"/>
        </w:rPr>
      </w:pPr>
      <w:r>
        <w:rPr>
          <w:lang w:val="lt-LT"/>
        </w:rPr>
        <w:t xml:space="preserve">Fig. </w:t>
      </w:r>
      <w:r w:rsidR="004D162D" w:rsidRPr="004D162D">
        <w:rPr>
          <w:lang w:val="lt-LT"/>
        </w:rPr>
        <w:t>12.5</w:t>
      </w:r>
      <w:r>
        <w:rPr>
          <w:lang w:val="lt-LT"/>
        </w:rPr>
        <w:t>.</w:t>
      </w:r>
      <w:r>
        <w:tab/>
        <w:t>A sample tree</w:t>
      </w:r>
      <w:r>
        <w:rPr>
          <w:lang w:val="lt-LT"/>
        </w:rPr>
        <w:t xml:space="preserve"> </w:t>
      </w:r>
      <w:r w:rsidR="004D162D" w:rsidRPr="004D162D">
        <w:rPr>
          <w:rFonts w:ascii="Courier New" w:hAnsi="Courier New" w:cs="Courier New"/>
          <w:lang w:val="lt-LT"/>
        </w:rPr>
        <w:t>ABC.DE...F.GHI.J.K.L</w:t>
      </w:r>
      <w:r w:rsidR="004D162D" w:rsidRPr="004D162D">
        <w:rPr>
          <w:lang w:val="lt-LT"/>
        </w:rPr>
        <w:t xml:space="preserve"> </w:t>
      </w:r>
      <w:r>
        <w:rPr>
          <w:lang w:val="lt-LT"/>
        </w:rPr>
        <w:t>and its representation</w:t>
      </w:r>
    </w:p>
    <w:p w:rsidR="004D162D" w:rsidRPr="004D162D" w:rsidRDefault="006E1954" w:rsidP="004D162D">
      <w:pPr>
        <w:pStyle w:val="Tekstas"/>
        <w:spacing w:after="120"/>
        <w:rPr>
          <w:lang w:val="lt-LT"/>
        </w:rPr>
      </w:pPr>
      <w:r>
        <w:rPr>
          <w:lang w:val="lt-LT"/>
        </w:rPr>
        <w:t>Following is a pseudocode</w:t>
      </w:r>
      <w:r w:rsidR="001B719F">
        <w:rPr>
          <w:lang w:val="lt-LT"/>
        </w:rPr>
        <w:t xml:space="preserve"> </w:t>
      </w:r>
      <w:r w:rsidR="0028534F">
        <w:rPr>
          <w:lang w:val="lt-LT"/>
        </w:rPr>
        <w:t>to enter</w:t>
      </w:r>
      <w:r>
        <w:rPr>
          <w:lang w:val="lt-LT"/>
        </w:rPr>
        <w:t xml:space="preserve"> a </w:t>
      </w:r>
      <w:r w:rsidR="0028534F">
        <w:rPr>
          <w:lang w:val="lt-LT"/>
        </w:rPr>
        <w:t xml:space="preserve">tree-coding </w:t>
      </w:r>
      <w:r>
        <w:rPr>
          <w:lang w:val="lt-LT"/>
        </w:rPr>
        <w:t>str</w:t>
      </w:r>
      <w:r w:rsidR="0028534F">
        <w:rPr>
          <w:lang w:val="lt-LT"/>
        </w:rPr>
        <w:t>ing</w:t>
      </w:r>
      <w:r>
        <w:rPr>
          <w:lang w:val="lt-LT"/>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4D162D" w:rsidRPr="004D162D" w:rsidTr="004D162D">
        <w:trPr>
          <w:jc w:val="center"/>
        </w:trPr>
        <w:tc>
          <w:tcPr>
            <w:tcW w:w="9287" w:type="dxa"/>
          </w:tcPr>
          <w:p w:rsidR="004D162D" w:rsidRPr="004D162D" w:rsidRDefault="006E1954" w:rsidP="004D162D">
            <w:pPr>
              <w:pStyle w:val="Tekstas"/>
              <w:spacing w:before="120"/>
              <w:rPr>
                <w:lang w:val="lt-LT"/>
              </w:rPr>
            </w:pPr>
            <w:r>
              <w:rPr>
                <w:lang w:val="lt-LT"/>
              </w:rPr>
              <w:t>INPUT</w:t>
            </w:r>
            <w:r w:rsidR="004D162D" w:rsidRPr="004D162D">
              <w:rPr>
                <w:lang w:val="lt-LT"/>
              </w:rPr>
              <w:t xml:space="preserve">: </w:t>
            </w:r>
            <w:r w:rsidR="004D162D" w:rsidRPr="004D162D">
              <w:rPr>
                <w:i/>
                <w:lang w:val="lt-LT"/>
              </w:rPr>
              <w:t>graph_string</w:t>
            </w:r>
            <w:r w:rsidR="004D162D" w:rsidRPr="004D162D">
              <w:rPr>
                <w:lang w:val="lt-LT"/>
              </w:rPr>
              <w:t xml:space="preserve"> – </w:t>
            </w:r>
            <w:r>
              <w:rPr>
                <w:lang w:val="lt-LT"/>
              </w:rPr>
              <w:t xml:space="preserve">a </w:t>
            </w:r>
            <w:r w:rsidR="0028534F">
              <w:rPr>
                <w:lang w:val="lt-LT"/>
              </w:rPr>
              <w:t>tree-coding string</w:t>
            </w:r>
            <w:r w:rsidR="004D162D" w:rsidRPr="004D162D">
              <w:rPr>
                <w:lang w:val="lt-LT"/>
              </w:rPr>
              <w:t>.</w:t>
            </w:r>
          </w:p>
          <w:p w:rsidR="004D162D" w:rsidRPr="004D162D" w:rsidRDefault="006E1954" w:rsidP="006E1954">
            <w:pPr>
              <w:pStyle w:val="Tekstas"/>
              <w:spacing w:after="120"/>
              <w:rPr>
                <w:lang w:val="lt-LT"/>
              </w:rPr>
            </w:pPr>
            <w:r>
              <w:rPr>
                <w:lang w:val="lt-LT"/>
              </w:rPr>
              <w:t>OUTPUT</w:t>
            </w:r>
            <w:r w:rsidR="004D162D" w:rsidRPr="004D162D">
              <w:rPr>
                <w:lang w:val="lt-LT"/>
              </w:rPr>
              <w:t xml:space="preserve">: </w:t>
            </w:r>
            <w:r w:rsidR="004D162D" w:rsidRPr="004D162D">
              <w:rPr>
                <w:i/>
                <w:lang w:val="lt-LT"/>
              </w:rPr>
              <w:t>Node</w:t>
            </w:r>
            <w:r w:rsidR="004D162D" w:rsidRPr="004D162D">
              <w:rPr>
                <w:lang w:val="lt-LT"/>
              </w:rPr>
              <w:t xml:space="preserve"> – </w:t>
            </w:r>
            <w:r w:rsidR="007E495A">
              <w:rPr>
                <w:lang w:val="lt-LT"/>
              </w:rPr>
              <w:t>a reference to the</w:t>
            </w:r>
            <w:r>
              <w:rPr>
                <w:lang w:val="lt-LT"/>
              </w:rPr>
              <w:t xml:space="preserve"> root</w:t>
            </w:r>
            <w:r w:rsidR="004D162D" w:rsidRPr="004D162D">
              <w:rPr>
                <w:lang w:val="lt-LT"/>
              </w:rPr>
              <w:t>.</w:t>
            </w:r>
          </w:p>
        </w:tc>
      </w:tr>
      <w:tr w:rsidR="004D162D" w:rsidRPr="004D162D" w:rsidTr="004D162D">
        <w:trPr>
          <w:jc w:val="center"/>
        </w:trPr>
        <w:tc>
          <w:tcPr>
            <w:tcW w:w="9287" w:type="dxa"/>
          </w:tcPr>
          <w:p w:rsidR="004D162D" w:rsidRDefault="004D162D" w:rsidP="00BF2C13">
            <w:pPr>
              <w:pStyle w:val="Pseudokodas0"/>
            </w:pPr>
            <w:r w:rsidRPr="004D162D">
              <w:rPr>
                <w:b/>
              </w:rPr>
              <w:t>function</w:t>
            </w:r>
            <w:r>
              <w:t xml:space="preserve"> construct_tree(graph_string) : </w:t>
            </w:r>
            <w:r w:rsidR="00953484">
              <w:rPr>
                <w:b/>
              </w:rPr>
              <w:t>n</w:t>
            </w:r>
            <w:r w:rsidRPr="004D162D">
              <w:rPr>
                <w:b/>
              </w:rPr>
              <w:t>ode</w:t>
            </w:r>
          </w:p>
          <w:p w:rsidR="004D162D" w:rsidRDefault="004D162D" w:rsidP="00BF2C13">
            <w:pPr>
              <w:pStyle w:val="Pseudokodas0"/>
            </w:pPr>
            <w:r>
              <w:t xml:space="preserve">    current_node := </w:t>
            </w:r>
            <w:r w:rsidRPr="004D162D">
              <w:rPr>
                <w:b/>
              </w:rPr>
              <w:t>nil</w:t>
            </w:r>
          </w:p>
          <w:p w:rsidR="004D162D" w:rsidRPr="00AB757C" w:rsidRDefault="004D162D" w:rsidP="00BF2C13">
            <w:pPr>
              <w:pStyle w:val="Pseudokodas0"/>
            </w:pPr>
            <w:r>
              <w:t xml:space="preserve">    </w:t>
            </w:r>
            <w:r w:rsidRPr="004D162D">
              <w:rPr>
                <w:b/>
              </w:rPr>
              <w:t>for all</w:t>
            </w:r>
            <w:r>
              <w:t xml:space="preserve"> character </w:t>
            </w:r>
            <w:r w:rsidRPr="004D162D">
              <w:rPr>
                <w:rFonts w:ascii="Cambria Math" w:hAnsi="Cambria Math" w:cs="Cambria Math"/>
              </w:rPr>
              <w:t>∈</w:t>
            </w:r>
            <w:r w:rsidRPr="00AB757C">
              <w:t xml:space="preserve"> graph_string</w:t>
            </w:r>
          </w:p>
          <w:p w:rsidR="004D162D" w:rsidRDefault="004D162D" w:rsidP="00BF2C13">
            <w:pPr>
              <w:pStyle w:val="Pseudokodas0"/>
            </w:pPr>
            <w:r>
              <w:t xml:space="preserve">        </w:t>
            </w:r>
            <w:r w:rsidRPr="004D162D">
              <w:rPr>
                <w:b/>
              </w:rPr>
              <w:t>if</w:t>
            </w:r>
            <w:r>
              <w:t xml:space="preserve"> character = dot_character</w:t>
            </w:r>
          </w:p>
          <w:p w:rsidR="004D162D" w:rsidRDefault="004D162D" w:rsidP="00BF2C13">
            <w:pPr>
              <w:pStyle w:val="Pseudokodas0"/>
            </w:pPr>
            <w:r>
              <w:t xml:space="preserve">            new_node := </w:t>
            </w:r>
            <w:r w:rsidR="00953484">
              <w:rPr>
                <w:b/>
              </w:rPr>
              <w:t>n</w:t>
            </w:r>
            <w:r w:rsidRPr="004D162D">
              <w:rPr>
                <w:b/>
              </w:rPr>
              <w:t>ode</w:t>
            </w:r>
            <w:r>
              <w:t>(character)</w:t>
            </w:r>
          </w:p>
          <w:p w:rsidR="004D162D" w:rsidRDefault="004D162D" w:rsidP="00BF2C13">
            <w:pPr>
              <w:pStyle w:val="Pseudokodas0"/>
            </w:pPr>
            <w:r>
              <w:t xml:space="preserve">            set_parent(new_node, current_node)</w:t>
            </w:r>
          </w:p>
          <w:p w:rsidR="004D162D" w:rsidRDefault="004D162D" w:rsidP="00BF2C13">
            <w:pPr>
              <w:pStyle w:val="Pseudokodas0"/>
            </w:pPr>
            <w:r>
              <w:t xml:space="preserve">            set_children(new_node, </w:t>
            </w:r>
            <w:r w:rsidRPr="004D162D">
              <w:rPr>
                <w:b/>
              </w:rPr>
              <w:t>nil</w:t>
            </w:r>
            <w:r>
              <w:t>)</w:t>
            </w:r>
          </w:p>
          <w:p w:rsidR="004D162D" w:rsidRDefault="004D162D" w:rsidP="00BF2C13">
            <w:pPr>
              <w:pStyle w:val="Pseudokodas0"/>
            </w:pPr>
            <w:r>
              <w:t xml:space="preserve">            </w:t>
            </w:r>
            <w:r w:rsidRPr="004D162D">
              <w:rPr>
                <w:b/>
              </w:rPr>
              <w:t>if</w:t>
            </w:r>
            <w:r>
              <w:t xml:space="preserve"> current_node ≠ </w:t>
            </w:r>
            <w:r w:rsidRPr="004D162D">
              <w:rPr>
                <w:b/>
              </w:rPr>
              <w:t>nil</w:t>
            </w:r>
          </w:p>
          <w:p w:rsidR="004D162D" w:rsidRDefault="004D162D" w:rsidP="00BF2C13">
            <w:pPr>
              <w:pStyle w:val="Pseudokodas0"/>
            </w:pPr>
            <w:r>
              <w:t xml:space="preserve">                add_child(current_node, new_node)</w:t>
            </w:r>
          </w:p>
          <w:p w:rsidR="004D162D" w:rsidRPr="004D162D" w:rsidRDefault="004D162D" w:rsidP="00BF2C13">
            <w:pPr>
              <w:pStyle w:val="Pseudokodas0"/>
              <w:rPr>
                <w:b/>
              </w:rPr>
            </w:pPr>
            <w:r>
              <w:t xml:space="preserve">            </w:t>
            </w:r>
            <w:r w:rsidRPr="004D162D">
              <w:rPr>
                <w:b/>
              </w:rPr>
              <w:t>end if</w:t>
            </w:r>
          </w:p>
          <w:p w:rsidR="004D162D" w:rsidRDefault="004D162D" w:rsidP="00BF2C13">
            <w:pPr>
              <w:pStyle w:val="Pseudokodas0"/>
            </w:pPr>
            <w:r>
              <w:t xml:space="preserve">            current_node := new_node</w:t>
            </w:r>
          </w:p>
          <w:p w:rsidR="004D162D" w:rsidRPr="004D162D" w:rsidRDefault="004D162D" w:rsidP="00BF2C13">
            <w:pPr>
              <w:pStyle w:val="Pseudokodas0"/>
              <w:rPr>
                <w:b/>
              </w:rPr>
            </w:pPr>
            <w:r>
              <w:t xml:space="preserve">        </w:t>
            </w:r>
            <w:r w:rsidRPr="004D162D">
              <w:rPr>
                <w:b/>
              </w:rPr>
              <w:t>else</w:t>
            </w:r>
          </w:p>
          <w:p w:rsidR="004D162D" w:rsidRDefault="004D162D" w:rsidP="00BF2C13">
            <w:pPr>
              <w:pStyle w:val="Pseudokodas0"/>
            </w:pPr>
            <w:r>
              <w:t xml:space="preserve">            current_node := get_parent(current_node)</w:t>
            </w:r>
          </w:p>
          <w:p w:rsidR="004D162D" w:rsidRPr="004D162D" w:rsidRDefault="004D162D" w:rsidP="00BF2C13">
            <w:pPr>
              <w:pStyle w:val="Pseudokodas0"/>
              <w:rPr>
                <w:b/>
              </w:rPr>
            </w:pPr>
            <w:r>
              <w:t xml:space="preserve">        </w:t>
            </w:r>
            <w:r w:rsidRPr="004D162D">
              <w:rPr>
                <w:b/>
              </w:rPr>
              <w:t>end if</w:t>
            </w:r>
          </w:p>
          <w:p w:rsidR="004D162D" w:rsidRPr="004D162D" w:rsidRDefault="004D162D" w:rsidP="00BF2C13">
            <w:pPr>
              <w:pStyle w:val="Pseudokodas0"/>
              <w:rPr>
                <w:b/>
              </w:rPr>
            </w:pPr>
            <w:r>
              <w:t xml:space="preserve">    </w:t>
            </w:r>
            <w:r w:rsidRPr="004D162D">
              <w:rPr>
                <w:b/>
              </w:rPr>
              <w:t>end for</w:t>
            </w:r>
          </w:p>
          <w:p w:rsidR="004D162D" w:rsidRDefault="004D162D" w:rsidP="00BF2C13">
            <w:pPr>
              <w:pStyle w:val="Pseudokodas0"/>
            </w:pPr>
            <w:r>
              <w:t xml:space="preserve">    </w:t>
            </w:r>
            <w:r w:rsidRPr="004D162D">
              <w:rPr>
                <w:b/>
              </w:rPr>
              <w:t>while</w:t>
            </w:r>
            <w:r>
              <w:t xml:space="preserve"> get_parent(current_node) ≠ nil do</w:t>
            </w:r>
          </w:p>
          <w:p w:rsidR="004D162D" w:rsidRDefault="004D162D" w:rsidP="00BF2C13">
            <w:pPr>
              <w:pStyle w:val="Pseudokodas0"/>
            </w:pPr>
            <w:r>
              <w:t xml:space="preserve">        current_node := get_parent(current_node)</w:t>
            </w:r>
          </w:p>
          <w:p w:rsidR="004D162D" w:rsidRPr="004D162D" w:rsidRDefault="004D162D" w:rsidP="00BF2C13">
            <w:pPr>
              <w:pStyle w:val="Pseudokodas0"/>
              <w:rPr>
                <w:b/>
              </w:rPr>
            </w:pPr>
            <w:r>
              <w:t xml:space="preserve">    </w:t>
            </w:r>
            <w:r w:rsidRPr="004D162D">
              <w:rPr>
                <w:b/>
              </w:rPr>
              <w:t>end while</w:t>
            </w:r>
          </w:p>
          <w:p w:rsidR="004D162D" w:rsidRDefault="004D162D" w:rsidP="00BF2C13">
            <w:pPr>
              <w:pStyle w:val="Pseudokodas0"/>
            </w:pPr>
            <w:r>
              <w:t xml:space="preserve">    </w:t>
            </w:r>
            <w:r w:rsidRPr="004D162D">
              <w:rPr>
                <w:b/>
              </w:rPr>
              <w:t>return</w:t>
            </w:r>
            <w:r>
              <w:t xml:space="preserve"> current_node</w:t>
            </w:r>
          </w:p>
          <w:p w:rsidR="004D162D" w:rsidRPr="004D162D" w:rsidRDefault="004D162D" w:rsidP="00BF2C13">
            <w:pPr>
              <w:pStyle w:val="Pseudokodas0"/>
              <w:rPr>
                <w:b/>
              </w:rPr>
            </w:pPr>
            <w:r w:rsidRPr="004D162D">
              <w:rPr>
                <w:b/>
              </w:rPr>
              <w:t>end function</w:t>
            </w:r>
          </w:p>
        </w:tc>
      </w:tr>
    </w:tbl>
    <w:p w:rsidR="004D162D" w:rsidRPr="004D162D" w:rsidRDefault="00D979C7" w:rsidP="004D162D">
      <w:pPr>
        <w:pStyle w:val="Tekstas"/>
        <w:spacing w:before="120"/>
        <w:rPr>
          <w:rFonts w:ascii="Courier New" w:hAnsi="Courier New" w:cs="Courier New"/>
          <w:lang w:val="lt-LT"/>
        </w:rPr>
      </w:pPr>
      <w:r>
        <w:rPr>
          <w:lang w:val="lt-LT"/>
        </w:rPr>
        <w:t xml:space="preserve">Test with the </w:t>
      </w:r>
      <w:r w:rsidR="00953484">
        <w:rPr>
          <w:lang w:val="lt-LT"/>
        </w:rPr>
        <w:t>tree in Fig. 12.5. Test input is</w:t>
      </w:r>
      <w:r w:rsidR="004D162D" w:rsidRPr="004D162D">
        <w:rPr>
          <w:lang w:val="lt-LT"/>
        </w:rPr>
        <w:t xml:space="preserve"> </w:t>
      </w:r>
      <w:r w:rsidR="004D162D" w:rsidRPr="004D162D">
        <w:rPr>
          <w:rFonts w:ascii="Courier New" w:hAnsi="Courier New" w:cs="Courier New"/>
          <w:lang w:val="lt-LT"/>
        </w:rPr>
        <w:t>ABC.DE...F.GHI.J.K.L</w:t>
      </w:r>
      <w:r w:rsidR="00972F24">
        <w:rPr>
          <w:rFonts w:ascii="Courier New" w:hAnsi="Courier New" w:cs="Courier New"/>
          <w:lang w:val="lt-LT"/>
        </w:rPr>
        <w:t xml:space="preserve"> </w:t>
      </w:r>
      <w:r w:rsidR="00972F24" w:rsidRPr="00972F24">
        <w:rPr>
          <w:lang w:val="lt-LT"/>
        </w:rPr>
        <w:t>.</w:t>
      </w:r>
    </w:p>
    <w:p w:rsidR="004D162D" w:rsidRDefault="00953484" w:rsidP="004D162D">
      <w:pPr>
        <w:pStyle w:val="Tekstas"/>
        <w:spacing w:after="120"/>
        <w:rPr>
          <w:lang w:val="lt-LT"/>
        </w:rPr>
      </w:pPr>
      <w:r>
        <w:rPr>
          <w:lang w:val="lt-LT"/>
        </w:rPr>
        <w:lastRenderedPageBreak/>
        <w:t>Test output is as follows.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972F24" w:rsidTr="00972F24">
        <w:trPr>
          <w:jc w:val="center"/>
        </w:trPr>
        <w:tc>
          <w:tcPr>
            <w:tcW w:w="9287" w:type="dxa"/>
          </w:tcPr>
          <w:p w:rsidR="00972F24" w:rsidRPr="00972F24" w:rsidRDefault="00ED45F3" w:rsidP="00BF2C13">
            <w:pPr>
              <w:pStyle w:val="Tekstasneatitrauktas"/>
              <w:rPr>
                <w:rFonts w:ascii="Courier New" w:hAnsi="Courier New" w:cs="Courier New"/>
                <w:sz w:val="20"/>
                <w:szCs w:val="20"/>
              </w:rPr>
            </w:pPr>
            <w:r>
              <w:rPr>
                <w:rFonts w:ascii="Courier New" w:hAnsi="Courier New" w:cs="Courier New"/>
                <w:sz w:val="20"/>
                <w:szCs w:val="20"/>
              </w:rPr>
              <w:t>PART 1</w:t>
            </w:r>
            <w:r w:rsidR="00972F24" w:rsidRPr="00972F24">
              <w:rPr>
                <w:rFonts w:ascii="Courier New" w:hAnsi="Courier New" w:cs="Courier New"/>
                <w:sz w:val="20"/>
                <w:szCs w:val="20"/>
              </w:rPr>
              <w:t xml:space="preserve">. </w:t>
            </w:r>
            <w:r>
              <w:rPr>
                <w:rFonts w:ascii="Courier New" w:hAnsi="Courier New" w:cs="Courier New"/>
                <w:sz w:val="20"/>
                <w:szCs w:val="20"/>
              </w:rPr>
              <w:t>Data</w:t>
            </w:r>
          </w:p>
          <w:p w:rsidR="00972F24" w:rsidRPr="00972F24" w:rsidRDefault="00972F24" w:rsidP="00BF2C13">
            <w:pPr>
              <w:pStyle w:val="Tekstasneatitrauktas"/>
              <w:rPr>
                <w:rFonts w:ascii="Courier New" w:hAnsi="Courier New" w:cs="Courier New"/>
                <w:sz w:val="20"/>
                <w:szCs w:val="20"/>
              </w:rPr>
            </w:pP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w:t>
            </w:r>
            <w:r w:rsidR="00ED45F3">
              <w:rPr>
                <w:rFonts w:ascii="Courier New" w:hAnsi="Courier New" w:cs="Courier New"/>
                <w:sz w:val="20"/>
                <w:szCs w:val="20"/>
              </w:rPr>
              <w:t>A tree encoded with a string</w:t>
            </w:r>
            <w:r w:rsidRPr="00972F24">
              <w:rPr>
                <w:rFonts w:ascii="Courier New" w:hAnsi="Courier New" w:cs="Courier New"/>
                <w:sz w:val="20"/>
                <w:szCs w:val="20"/>
              </w:rPr>
              <w:t>: "ABC.DE...F.GHI.J.K.L "</w:t>
            </w:r>
          </w:p>
          <w:p w:rsidR="00972F24" w:rsidRPr="00972F24" w:rsidRDefault="00972F24" w:rsidP="00BF2C13">
            <w:pPr>
              <w:pStyle w:val="Tekstasneatitrauktas"/>
              <w:rPr>
                <w:rFonts w:ascii="Courier New" w:hAnsi="Courier New" w:cs="Courier New"/>
                <w:sz w:val="20"/>
                <w:szCs w:val="20"/>
              </w:rPr>
            </w:pPr>
          </w:p>
          <w:p w:rsidR="00972F24" w:rsidRPr="00972F24" w:rsidRDefault="00ED45F3" w:rsidP="00BF2C13">
            <w:pPr>
              <w:pStyle w:val="Tekstasneatitrauktas"/>
              <w:rPr>
                <w:rFonts w:ascii="Courier New" w:hAnsi="Courier New" w:cs="Courier New"/>
                <w:sz w:val="20"/>
                <w:szCs w:val="20"/>
              </w:rPr>
            </w:pPr>
            <w:r>
              <w:rPr>
                <w:rFonts w:ascii="Courier New" w:hAnsi="Courier New" w:cs="Courier New"/>
                <w:sz w:val="20"/>
                <w:szCs w:val="20"/>
              </w:rPr>
              <w:t>PART 2. Trace</w:t>
            </w:r>
          </w:p>
          <w:p w:rsidR="00972F24" w:rsidRPr="00972F24" w:rsidRDefault="00972F24" w:rsidP="00BF2C13">
            <w:pPr>
              <w:pStyle w:val="Tekstasneatitrauktas"/>
              <w:rPr>
                <w:rFonts w:ascii="Courier New" w:hAnsi="Courier New" w:cs="Courier New"/>
                <w:sz w:val="20"/>
                <w:szCs w:val="20"/>
              </w:rPr>
            </w:pP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0) . </w:t>
            </w:r>
            <w:r w:rsidR="00CC6AB1">
              <w:rPr>
                <w:rFonts w:ascii="Courier New" w:hAnsi="Courier New" w:cs="Courier New"/>
                <w:sz w:val="20"/>
                <w:szCs w:val="20"/>
              </w:rPr>
              <w:t>Read</w:t>
            </w:r>
            <w:r w:rsidRPr="00972F24">
              <w:rPr>
                <w:rFonts w:ascii="Courier New" w:hAnsi="Courier New" w:cs="Courier New"/>
                <w:sz w:val="20"/>
                <w:szCs w:val="20"/>
              </w:rPr>
              <w:t xml:space="preserve"> 'A'. </w:t>
            </w:r>
            <w:r w:rsidR="00CC6AB1">
              <w:rPr>
                <w:rFonts w:ascii="Courier New" w:hAnsi="Courier New" w:cs="Courier New"/>
                <w:sz w:val="20"/>
                <w:szCs w:val="20"/>
              </w:rPr>
              <w:t>Add child</w:t>
            </w:r>
            <w:r w:rsidRPr="00972F24">
              <w:rPr>
                <w:rFonts w:ascii="Courier New" w:hAnsi="Courier New" w:cs="Courier New"/>
                <w:sz w:val="20"/>
                <w:szCs w:val="20"/>
              </w:rPr>
              <w:t xml:space="preserve"> A </w:t>
            </w:r>
            <w:r w:rsidR="00CC6AB1">
              <w:rPr>
                <w:rFonts w:ascii="Courier New" w:hAnsi="Courier New" w:cs="Courier New"/>
                <w:sz w:val="20"/>
                <w:szCs w:val="20"/>
              </w:rPr>
              <w:t>to</w:t>
            </w:r>
            <w:r w:rsidRPr="00972F24">
              <w:rPr>
                <w:rFonts w:ascii="Courier New" w:hAnsi="Courier New" w:cs="Courier New"/>
                <w:sz w:val="20"/>
                <w:szCs w:val="20"/>
              </w:rPr>
              <w:t xml:space="preserve"> </w:t>
            </w:r>
            <w:r w:rsidR="00F221B6">
              <w:rPr>
                <w:rFonts w:ascii="Courier New" w:hAnsi="Courier New" w:cs="Courier New"/>
                <w:sz w:val="20"/>
                <w:szCs w:val="20"/>
              </w:rPr>
              <w:t>parent r</w:t>
            </w:r>
            <w:r w:rsidR="00CC6AB1">
              <w:rPr>
                <w:rFonts w:ascii="Courier New" w:hAnsi="Courier New" w:cs="Courier New"/>
                <w:sz w:val="20"/>
                <w:szCs w:val="20"/>
              </w:rPr>
              <w:t>oot. Down</w:t>
            </w:r>
            <w:r w:rsidRPr="00972F24">
              <w:rPr>
                <w:rFonts w:ascii="Courier New" w:hAnsi="Courier New" w:cs="Courier New"/>
                <w:sz w:val="20"/>
                <w:szCs w:val="20"/>
              </w:rPr>
              <w:t>.</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1) A. </w:t>
            </w:r>
            <w:r w:rsidR="00CC6AB1">
              <w:rPr>
                <w:rFonts w:ascii="Courier New" w:hAnsi="Courier New" w:cs="Courier New"/>
                <w:sz w:val="20"/>
                <w:szCs w:val="20"/>
              </w:rPr>
              <w:t>Read</w:t>
            </w:r>
            <w:r w:rsidRPr="00972F24">
              <w:rPr>
                <w:rFonts w:ascii="Courier New" w:hAnsi="Courier New" w:cs="Courier New"/>
                <w:sz w:val="20"/>
                <w:szCs w:val="20"/>
              </w:rPr>
              <w:t xml:space="preserve"> 'B'. </w:t>
            </w:r>
            <w:r w:rsidR="00CC6AB1">
              <w:rPr>
                <w:rFonts w:ascii="Courier New" w:hAnsi="Courier New" w:cs="Courier New"/>
                <w:sz w:val="20"/>
                <w:szCs w:val="20"/>
              </w:rPr>
              <w:t>Add child</w:t>
            </w:r>
            <w:r w:rsidRPr="00972F24">
              <w:rPr>
                <w:rFonts w:ascii="Courier New" w:hAnsi="Courier New" w:cs="Courier New"/>
                <w:sz w:val="20"/>
                <w:szCs w:val="20"/>
              </w:rPr>
              <w:t xml:space="preserve"> B </w:t>
            </w:r>
            <w:r w:rsidR="00CC6AB1">
              <w:rPr>
                <w:rFonts w:ascii="Courier New" w:hAnsi="Courier New" w:cs="Courier New"/>
                <w:sz w:val="20"/>
                <w:szCs w:val="20"/>
              </w:rPr>
              <w:t>to parent A</w:t>
            </w:r>
            <w:r w:rsidRPr="00972F24">
              <w:rPr>
                <w:rFonts w:ascii="Courier New" w:hAnsi="Courier New" w:cs="Courier New"/>
                <w:sz w:val="20"/>
                <w:szCs w:val="20"/>
              </w:rPr>
              <w:t xml:space="preserve">. </w:t>
            </w:r>
            <w:r w:rsidR="00F221B6">
              <w:rPr>
                <w:rFonts w:ascii="Courier New" w:hAnsi="Courier New" w:cs="Courier New"/>
                <w:sz w:val="20"/>
                <w:szCs w:val="20"/>
              </w:rPr>
              <w:t>Down</w:t>
            </w:r>
            <w:r w:rsidRPr="00972F24">
              <w:rPr>
                <w:rFonts w:ascii="Courier New" w:hAnsi="Courier New" w:cs="Courier New"/>
                <w:sz w:val="20"/>
                <w:szCs w:val="20"/>
              </w:rPr>
              <w:t>.</w:t>
            </w:r>
          </w:p>
          <w:p w:rsidR="00972F24" w:rsidRPr="00CC6AB1" w:rsidRDefault="00972F24" w:rsidP="00BF2C13">
            <w:pPr>
              <w:pStyle w:val="Tekstasneatitrauktas"/>
              <w:rPr>
                <w:rFonts w:ascii="Courier New" w:hAnsi="Courier New" w:cs="Courier New"/>
                <w:sz w:val="20"/>
                <w:szCs w:val="20"/>
                <w:lang w:val="en-US"/>
              </w:rPr>
            </w:pPr>
            <w:r w:rsidRPr="00972F24">
              <w:rPr>
                <w:rFonts w:ascii="Courier New" w:hAnsi="Courier New" w:cs="Courier New"/>
                <w:sz w:val="20"/>
                <w:szCs w:val="20"/>
              </w:rPr>
              <w:t xml:space="preserve">     2) -B. </w:t>
            </w:r>
            <w:r w:rsidR="00CC6AB1">
              <w:rPr>
                <w:rFonts w:ascii="Courier New" w:hAnsi="Courier New" w:cs="Courier New"/>
                <w:sz w:val="20"/>
                <w:szCs w:val="20"/>
              </w:rPr>
              <w:t>Read</w:t>
            </w:r>
            <w:r w:rsidRPr="00972F24">
              <w:rPr>
                <w:rFonts w:ascii="Courier New" w:hAnsi="Courier New" w:cs="Courier New"/>
                <w:sz w:val="20"/>
                <w:szCs w:val="20"/>
              </w:rPr>
              <w:t xml:space="preserve"> 'C'. </w:t>
            </w:r>
            <w:r w:rsidR="00CC6AB1">
              <w:rPr>
                <w:rFonts w:ascii="Courier New" w:hAnsi="Courier New" w:cs="Courier New"/>
                <w:sz w:val="20"/>
                <w:szCs w:val="20"/>
              </w:rPr>
              <w:t>Add child</w:t>
            </w:r>
            <w:r w:rsidRPr="00972F24">
              <w:rPr>
                <w:rFonts w:ascii="Courier New" w:hAnsi="Courier New" w:cs="Courier New"/>
                <w:sz w:val="20"/>
                <w:szCs w:val="20"/>
              </w:rPr>
              <w:t xml:space="preserve"> C</w:t>
            </w:r>
            <w:r w:rsidR="00CC6AB1">
              <w:rPr>
                <w:rFonts w:ascii="Courier New" w:hAnsi="Courier New" w:cs="Courier New"/>
                <w:sz w:val="20"/>
                <w:szCs w:val="20"/>
              </w:rPr>
              <w:t xml:space="preserve"> to parent B</w:t>
            </w:r>
            <w:r w:rsidRPr="00972F24">
              <w:rPr>
                <w:rFonts w:ascii="Courier New" w:hAnsi="Courier New" w:cs="Courier New"/>
                <w:sz w:val="20"/>
                <w:szCs w:val="20"/>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F221B6" w:rsidRDefault="00972F24" w:rsidP="00BF2C13">
            <w:pPr>
              <w:pStyle w:val="Tekstasneatitrauktas"/>
              <w:rPr>
                <w:rFonts w:ascii="Courier New" w:hAnsi="Courier New" w:cs="Courier New"/>
                <w:sz w:val="20"/>
                <w:szCs w:val="20"/>
                <w:lang w:val="en-US"/>
              </w:rPr>
            </w:pPr>
            <w:r w:rsidRPr="00CC6AB1">
              <w:rPr>
                <w:rFonts w:ascii="Courier New" w:hAnsi="Courier New" w:cs="Courier New"/>
                <w:sz w:val="20"/>
                <w:szCs w:val="20"/>
                <w:lang w:val="en-US"/>
              </w:rPr>
              <w:t xml:space="preserve">     </w:t>
            </w:r>
            <w:r w:rsidRPr="00F221B6">
              <w:rPr>
                <w:rFonts w:ascii="Courier New" w:hAnsi="Courier New" w:cs="Courier New"/>
                <w:sz w:val="20"/>
                <w:szCs w:val="20"/>
                <w:lang w:val="en-US"/>
              </w:rPr>
              <w:t xml:space="preserve">3) --C. </w:t>
            </w:r>
            <w:r w:rsidR="00CC6AB1" w:rsidRPr="00F221B6">
              <w:rPr>
                <w:rFonts w:ascii="Courier New" w:hAnsi="Courier New" w:cs="Courier New"/>
                <w:sz w:val="20"/>
                <w:szCs w:val="20"/>
                <w:lang w:val="en-US"/>
              </w:rPr>
              <w:t>Read</w:t>
            </w:r>
            <w:r w:rsidR="00F221B6" w:rsidRPr="00F221B6">
              <w:rPr>
                <w:rFonts w:ascii="Courier New" w:hAnsi="Courier New" w:cs="Courier New"/>
                <w:sz w:val="20"/>
                <w:szCs w:val="20"/>
                <w:lang w:val="en-US"/>
              </w:rPr>
              <w:t xml:space="preserve"> '.'. Node</w:t>
            </w:r>
            <w:r w:rsidRPr="00F221B6">
              <w:rPr>
                <w:rFonts w:ascii="Courier New" w:hAnsi="Courier New" w:cs="Courier New"/>
                <w:sz w:val="20"/>
                <w:szCs w:val="20"/>
                <w:lang w:val="en-US"/>
              </w:rPr>
              <w:t xml:space="preserve"> C </w:t>
            </w:r>
            <w:r w:rsidR="00F221B6">
              <w:rPr>
                <w:rFonts w:ascii="Courier New" w:hAnsi="Courier New" w:cs="Courier New"/>
                <w:sz w:val="20"/>
                <w:szCs w:val="20"/>
                <w:lang w:val="en-US"/>
              </w:rPr>
              <w:t>has no children</w:t>
            </w:r>
            <w:r w:rsidRPr="00F221B6">
              <w:rPr>
                <w:rFonts w:ascii="Courier New" w:hAnsi="Courier New" w:cs="Courier New"/>
                <w:sz w:val="20"/>
                <w:szCs w:val="20"/>
                <w:lang w:val="en-US"/>
              </w:rPr>
              <w:t xml:space="preserve">. </w:t>
            </w:r>
            <w:r w:rsidR="00F221B6" w:rsidRPr="00F221B6">
              <w:rPr>
                <w:rFonts w:ascii="Courier New" w:hAnsi="Courier New" w:cs="Courier New"/>
                <w:sz w:val="20"/>
                <w:szCs w:val="20"/>
                <w:lang w:val="en-US"/>
              </w:rPr>
              <w:t>Backtrack</w:t>
            </w:r>
            <w:r w:rsidRPr="00F221B6">
              <w:rPr>
                <w:rFonts w:ascii="Courier New" w:hAnsi="Courier New" w:cs="Courier New"/>
                <w:sz w:val="20"/>
                <w:szCs w:val="20"/>
                <w:lang w:val="en-US"/>
              </w:rPr>
              <w:t>.</w:t>
            </w:r>
          </w:p>
          <w:p w:rsidR="00972F24" w:rsidRPr="00CC6AB1" w:rsidRDefault="00972F24" w:rsidP="00BF2C13">
            <w:pPr>
              <w:pStyle w:val="Tekstasneatitrauktas"/>
              <w:rPr>
                <w:rFonts w:ascii="Courier New" w:hAnsi="Courier New" w:cs="Courier New"/>
                <w:sz w:val="20"/>
                <w:szCs w:val="20"/>
                <w:lang w:val="en-US"/>
              </w:rPr>
            </w:pPr>
            <w:r w:rsidRPr="00F221B6">
              <w:rPr>
                <w:rFonts w:ascii="Courier New" w:hAnsi="Courier New" w:cs="Courier New"/>
                <w:sz w:val="20"/>
                <w:szCs w:val="20"/>
                <w:lang w:val="en-US"/>
              </w:rPr>
              <w:t xml:space="preserve">        </w:t>
            </w:r>
            <w:r w:rsidRPr="00CC6AB1">
              <w:rPr>
                <w:rFonts w:ascii="Courier New" w:hAnsi="Courier New" w:cs="Courier New"/>
                <w:sz w:val="20"/>
                <w:szCs w:val="20"/>
                <w:lang w:val="en-US"/>
              </w:rPr>
              <w:t xml:space="preserve">-B. </w:t>
            </w:r>
            <w:r w:rsidR="00CC6AB1" w:rsidRPr="00CC6AB1">
              <w:rPr>
                <w:rFonts w:ascii="Courier New" w:hAnsi="Courier New" w:cs="Courier New"/>
                <w:sz w:val="20"/>
                <w:szCs w:val="20"/>
                <w:lang w:val="en-US"/>
              </w:rPr>
              <w:t>Read</w:t>
            </w:r>
            <w:r w:rsidRPr="00CC6AB1">
              <w:rPr>
                <w:rFonts w:ascii="Courier New" w:hAnsi="Courier New" w:cs="Courier New"/>
                <w:sz w:val="20"/>
                <w:szCs w:val="20"/>
                <w:lang w:val="en-US"/>
              </w:rPr>
              <w:t xml:space="preserve"> 'D'. </w:t>
            </w:r>
            <w:r w:rsidR="00CC6AB1">
              <w:rPr>
                <w:rFonts w:ascii="Courier New" w:hAnsi="Courier New" w:cs="Courier New"/>
                <w:sz w:val="20"/>
                <w:szCs w:val="20"/>
                <w:lang w:val="en-US"/>
              </w:rPr>
              <w:t>Add</w:t>
            </w:r>
            <w:r w:rsidR="00CC6AB1" w:rsidRPr="00CC6AB1">
              <w:rPr>
                <w:rFonts w:ascii="Courier New" w:hAnsi="Courier New" w:cs="Courier New"/>
                <w:sz w:val="20"/>
                <w:szCs w:val="20"/>
                <w:lang w:val="en-US"/>
              </w:rPr>
              <w:t xml:space="preserve"> child</w:t>
            </w:r>
            <w:r w:rsidRPr="00CC6AB1">
              <w:rPr>
                <w:rFonts w:ascii="Courier New" w:hAnsi="Courier New" w:cs="Courier New"/>
                <w:sz w:val="20"/>
                <w:szCs w:val="20"/>
                <w:lang w:val="en-US"/>
              </w:rPr>
              <w:t xml:space="preserve"> D</w:t>
            </w:r>
            <w:r w:rsidR="00CC6AB1">
              <w:rPr>
                <w:rFonts w:ascii="Courier New" w:hAnsi="Courier New" w:cs="Courier New"/>
                <w:sz w:val="20"/>
                <w:szCs w:val="20"/>
                <w:lang w:val="en-US"/>
              </w:rPr>
              <w:t xml:space="preserve"> to parent B</w:t>
            </w:r>
            <w:r w:rsidRPr="00CC6AB1">
              <w:rPr>
                <w:rFonts w:ascii="Courier New" w:hAnsi="Courier New" w:cs="Courier New"/>
                <w:sz w:val="20"/>
                <w:szCs w:val="20"/>
                <w:lang w:val="en-US"/>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CC6AB1" w:rsidRDefault="00972F24" w:rsidP="00BF2C13">
            <w:pPr>
              <w:pStyle w:val="Tekstasneatitrauktas"/>
              <w:rPr>
                <w:rFonts w:ascii="Courier New" w:hAnsi="Courier New" w:cs="Courier New"/>
                <w:sz w:val="20"/>
                <w:szCs w:val="20"/>
                <w:lang w:val="en-US"/>
              </w:rPr>
            </w:pPr>
            <w:r w:rsidRPr="00CC6AB1">
              <w:rPr>
                <w:rFonts w:ascii="Courier New" w:hAnsi="Courier New" w:cs="Courier New"/>
                <w:sz w:val="20"/>
                <w:szCs w:val="20"/>
                <w:lang w:val="en-US"/>
              </w:rPr>
              <w:t xml:space="preserve">     4) --D. </w:t>
            </w:r>
            <w:r w:rsidR="00CC6AB1" w:rsidRPr="00CC6AB1">
              <w:rPr>
                <w:rFonts w:ascii="Courier New" w:hAnsi="Courier New" w:cs="Courier New"/>
                <w:sz w:val="20"/>
                <w:szCs w:val="20"/>
                <w:lang w:val="en-US"/>
              </w:rPr>
              <w:t>Read</w:t>
            </w:r>
            <w:r w:rsidRPr="00CC6AB1">
              <w:rPr>
                <w:rFonts w:ascii="Courier New" w:hAnsi="Courier New" w:cs="Courier New"/>
                <w:sz w:val="20"/>
                <w:szCs w:val="20"/>
                <w:lang w:val="en-US"/>
              </w:rPr>
              <w:t xml:space="preserve"> 'E'. </w:t>
            </w:r>
            <w:r w:rsidR="00CC6AB1">
              <w:rPr>
                <w:rFonts w:ascii="Courier New" w:hAnsi="Courier New" w:cs="Courier New"/>
                <w:sz w:val="20"/>
                <w:szCs w:val="20"/>
                <w:lang w:val="en-US"/>
              </w:rPr>
              <w:t>Add</w:t>
            </w:r>
            <w:r w:rsidR="00CC6AB1" w:rsidRPr="00CC6AB1">
              <w:rPr>
                <w:rFonts w:ascii="Courier New" w:hAnsi="Courier New" w:cs="Courier New"/>
                <w:sz w:val="20"/>
                <w:szCs w:val="20"/>
                <w:lang w:val="en-US"/>
              </w:rPr>
              <w:t xml:space="preserve"> child</w:t>
            </w:r>
            <w:r w:rsidRPr="00CC6AB1">
              <w:rPr>
                <w:rFonts w:ascii="Courier New" w:hAnsi="Courier New" w:cs="Courier New"/>
                <w:sz w:val="20"/>
                <w:szCs w:val="20"/>
                <w:lang w:val="en-US"/>
              </w:rPr>
              <w:t xml:space="preserve"> E</w:t>
            </w:r>
            <w:r w:rsidR="00CC6AB1">
              <w:rPr>
                <w:rFonts w:ascii="Courier New" w:hAnsi="Courier New" w:cs="Courier New"/>
                <w:sz w:val="20"/>
                <w:szCs w:val="20"/>
                <w:lang w:val="en-US"/>
              </w:rPr>
              <w:t xml:space="preserve"> to parent D</w:t>
            </w:r>
            <w:r w:rsidRPr="00CC6AB1">
              <w:rPr>
                <w:rFonts w:ascii="Courier New" w:hAnsi="Courier New" w:cs="Courier New"/>
                <w:sz w:val="20"/>
                <w:szCs w:val="20"/>
                <w:lang w:val="en-US"/>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F221B6" w:rsidRDefault="00972F24" w:rsidP="00BF2C13">
            <w:pPr>
              <w:pStyle w:val="Tekstasneatitrauktas"/>
              <w:rPr>
                <w:rFonts w:ascii="Courier New" w:hAnsi="Courier New" w:cs="Courier New"/>
                <w:sz w:val="20"/>
                <w:szCs w:val="20"/>
                <w:lang w:val="en-US"/>
              </w:rPr>
            </w:pPr>
            <w:r w:rsidRPr="00CC6AB1">
              <w:rPr>
                <w:rFonts w:ascii="Courier New" w:hAnsi="Courier New" w:cs="Courier New"/>
                <w:sz w:val="20"/>
                <w:szCs w:val="20"/>
                <w:lang w:val="en-US"/>
              </w:rPr>
              <w:t xml:space="preserve">     </w:t>
            </w:r>
            <w:r w:rsidRPr="00F221B6">
              <w:rPr>
                <w:rFonts w:ascii="Courier New" w:hAnsi="Courier New" w:cs="Courier New"/>
                <w:sz w:val="20"/>
                <w:szCs w:val="20"/>
                <w:lang w:val="en-US"/>
              </w:rPr>
              <w:t xml:space="preserve">5) ---E. </w:t>
            </w:r>
            <w:r w:rsidR="00CC6AB1" w:rsidRPr="00F221B6">
              <w:rPr>
                <w:rFonts w:ascii="Courier New" w:hAnsi="Courier New" w:cs="Courier New"/>
                <w:sz w:val="20"/>
                <w:szCs w:val="20"/>
                <w:lang w:val="en-US"/>
              </w:rPr>
              <w:t>Read</w:t>
            </w:r>
            <w:r w:rsidR="00F221B6" w:rsidRPr="00F221B6">
              <w:rPr>
                <w:rFonts w:ascii="Courier New" w:hAnsi="Courier New" w:cs="Courier New"/>
                <w:sz w:val="20"/>
                <w:szCs w:val="20"/>
                <w:lang w:val="en-US"/>
              </w:rPr>
              <w:t xml:space="preserve"> '.'. Node</w:t>
            </w:r>
            <w:r w:rsidRPr="00F221B6">
              <w:rPr>
                <w:rFonts w:ascii="Courier New" w:hAnsi="Courier New" w:cs="Courier New"/>
                <w:sz w:val="20"/>
                <w:szCs w:val="20"/>
                <w:lang w:val="en-US"/>
              </w:rPr>
              <w:t xml:space="preserve"> E </w:t>
            </w:r>
            <w:r w:rsidR="00F221B6" w:rsidRPr="00F221B6">
              <w:rPr>
                <w:rFonts w:ascii="Courier New" w:hAnsi="Courier New" w:cs="Courier New"/>
                <w:sz w:val="20"/>
                <w:szCs w:val="20"/>
                <w:lang w:val="en-US"/>
              </w:rPr>
              <w:t>has no children</w:t>
            </w:r>
            <w:r w:rsidRPr="00F221B6">
              <w:rPr>
                <w:rFonts w:ascii="Courier New" w:hAnsi="Courier New" w:cs="Courier New"/>
                <w:sz w:val="20"/>
                <w:szCs w:val="20"/>
                <w:lang w:val="en-US"/>
              </w:rPr>
              <w:t xml:space="preserve">. </w:t>
            </w:r>
            <w:r w:rsidR="00F221B6" w:rsidRPr="00F221B6">
              <w:rPr>
                <w:rFonts w:ascii="Courier New" w:hAnsi="Courier New" w:cs="Courier New"/>
                <w:sz w:val="20"/>
                <w:szCs w:val="20"/>
                <w:lang w:val="en-US"/>
              </w:rPr>
              <w:t>Backtrack</w:t>
            </w:r>
            <w:r w:rsidRPr="00F221B6">
              <w:rPr>
                <w:rFonts w:ascii="Courier New" w:hAnsi="Courier New" w:cs="Courier New"/>
                <w:sz w:val="20"/>
                <w:szCs w:val="20"/>
                <w:lang w:val="en-US"/>
              </w:rPr>
              <w:t>.</w:t>
            </w:r>
          </w:p>
          <w:p w:rsidR="00972F24" w:rsidRPr="00F221B6" w:rsidRDefault="00972F24" w:rsidP="00BF2C13">
            <w:pPr>
              <w:pStyle w:val="Tekstasneatitrauktas"/>
              <w:rPr>
                <w:rFonts w:ascii="Courier New" w:hAnsi="Courier New" w:cs="Courier New"/>
                <w:sz w:val="20"/>
                <w:szCs w:val="20"/>
                <w:lang w:val="en-US"/>
              </w:rPr>
            </w:pPr>
            <w:r w:rsidRPr="00F221B6">
              <w:rPr>
                <w:rFonts w:ascii="Courier New" w:hAnsi="Courier New" w:cs="Courier New"/>
                <w:sz w:val="20"/>
                <w:szCs w:val="20"/>
                <w:lang w:val="en-US"/>
              </w:rPr>
              <w:t xml:space="preserve">        --D. </w:t>
            </w:r>
            <w:r w:rsidR="00CC6AB1" w:rsidRPr="00F221B6">
              <w:rPr>
                <w:rFonts w:ascii="Courier New" w:hAnsi="Courier New" w:cs="Courier New"/>
                <w:sz w:val="20"/>
                <w:szCs w:val="20"/>
                <w:lang w:val="en-US"/>
              </w:rPr>
              <w:t>Read</w:t>
            </w:r>
            <w:r w:rsidRPr="00F221B6">
              <w:rPr>
                <w:rFonts w:ascii="Courier New" w:hAnsi="Courier New" w:cs="Courier New"/>
                <w:sz w:val="20"/>
                <w:szCs w:val="20"/>
                <w:lang w:val="en-US"/>
              </w:rPr>
              <w:t xml:space="preserve"> '.'. </w:t>
            </w:r>
            <w:r w:rsidR="00F221B6">
              <w:rPr>
                <w:rFonts w:ascii="Courier New" w:hAnsi="Courier New" w:cs="Courier New"/>
                <w:sz w:val="20"/>
                <w:szCs w:val="20"/>
                <w:lang w:val="en-US"/>
              </w:rPr>
              <w:t>Node</w:t>
            </w:r>
            <w:r w:rsidRPr="00F221B6">
              <w:rPr>
                <w:rFonts w:ascii="Courier New" w:hAnsi="Courier New" w:cs="Courier New"/>
                <w:sz w:val="20"/>
                <w:szCs w:val="20"/>
                <w:lang w:val="en-US"/>
              </w:rPr>
              <w:t xml:space="preserve"> D </w:t>
            </w:r>
            <w:r w:rsidR="00F221B6">
              <w:rPr>
                <w:rFonts w:ascii="Courier New" w:hAnsi="Courier New" w:cs="Courier New"/>
                <w:sz w:val="20"/>
                <w:szCs w:val="20"/>
                <w:lang w:val="en-US"/>
              </w:rPr>
              <w:t>has no children</w:t>
            </w:r>
            <w:r w:rsidR="00F221B6" w:rsidRPr="00F221B6">
              <w:rPr>
                <w:rFonts w:ascii="Courier New" w:hAnsi="Courier New" w:cs="Courier New"/>
                <w:sz w:val="20"/>
                <w:szCs w:val="20"/>
                <w:lang w:val="en-US"/>
              </w:rPr>
              <w:t>. B</w:t>
            </w:r>
            <w:r w:rsidR="00F221B6">
              <w:rPr>
                <w:rFonts w:ascii="Courier New" w:hAnsi="Courier New" w:cs="Courier New"/>
                <w:sz w:val="20"/>
                <w:szCs w:val="20"/>
                <w:lang w:val="en-US"/>
              </w:rPr>
              <w:t>acktrack</w:t>
            </w:r>
            <w:r w:rsidRPr="00F221B6">
              <w:rPr>
                <w:rFonts w:ascii="Courier New" w:hAnsi="Courier New" w:cs="Courier New"/>
                <w:sz w:val="20"/>
                <w:szCs w:val="20"/>
                <w:lang w:val="en-US"/>
              </w:rPr>
              <w:t>.</w:t>
            </w:r>
          </w:p>
          <w:p w:rsidR="00972F24" w:rsidRPr="00F221B6" w:rsidRDefault="00972F24" w:rsidP="00BF2C13">
            <w:pPr>
              <w:pStyle w:val="Tekstasneatitrauktas"/>
              <w:rPr>
                <w:rFonts w:ascii="Courier New" w:hAnsi="Courier New" w:cs="Courier New"/>
                <w:sz w:val="20"/>
                <w:szCs w:val="20"/>
                <w:lang w:val="en-US"/>
              </w:rPr>
            </w:pPr>
            <w:r w:rsidRPr="00F221B6">
              <w:rPr>
                <w:rFonts w:ascii="Courier New" w:hAnsi="Courier New" w:cs="Courier New"/>
                <w:sz w:val="20"/>
                <w:szCs w:val="20"/>
                <w:lang w:val="en-US"/>
              </w:rPr>
              <w:t xml:space="preserve">        -B. </w:t>
            </w:r>
            <w:r w:rsidR="00CC6AB1" w:rsidRPr="00F221B6">
              <w:rPr>
                <w:rFonts w:ascii="Courier New" w:hAnsi="Courier New" w:cs="Courier New"/>
                <w:sz w:val="20"/>
                <w:szCs w:val="20"/>
                <w:lang w:val="en-US"/>
              </w:rPr>
              <w:t>Read</w:t>
            </w:r>
            <w:r w:rsidRPr="00F221B6">
              <w:rPr>
                <w:rFonts w:ascii="Courier New" w:hAnsi="Courier New" w:cs="Courier New"/>
                <w:sz w:val="20"/>
                <w:szCs w:val="20"/>
                <w:lang w:val="en-US"/>
              </w:rPr>
              <w:t xml:space="preserve"> '.'. </w:t>
            </w:r>
            <w:r w:rsidR="00F221B6">
              <w:rPr>
                <w:rFonts w:ascii="Courier New" w:hAnsi="Courier New" w:cs="Courier New"/>
                <w:sz w:val="20"/>
                <w:szCs w:val="20"/>
                <w:lang w:val="en-US"/>
              </w:rPr>
              <w:t>Node</w:t>
            </w:r>
            <w:r w:rsidRPr="00F221B6">
              <w:rPr>
                <w:rFonts w:ascii="Courier New" w:hAnsi="Courier New" w:cs="Courier New"/>
                <w:sz w:val="20"/>
                <w:szCs w:val="20"/>
                <w:lang w:val="en-US"/>
              </w:rPr>
              <w:t xml:space="preserve"> B </w:t>
            </w:r>
            <w:r w:rsidR="00F221B6">
              <w:rPr>
                <w:rFonts w:ascii="Courier New" w:hAnsi="Courier New" w:cs="Courier New"/>
                <w:sz w:val="20"/>
                <w:szCs w:val="20"/>
                <w:lang w:val="en-US"/>
              </w:rPr>
              <w:t>has no children. Backtrack</w:t>
            </w:r>
            <w:r w:rsidRPr="00F221B6">
              <w:rPr>
                <w:rFonts w:ascii="Courier New" w:hAnsi="Courier New" w:cs="Courier New"/>
                <w:sz w:val="20"/>
                <w:szCs w:val="20"/>
                <w:lang w:val="en-US"/>
              </w:rPr>
              <w:t>.</w:t>
            </w:r>
          </w:p>
          <w:p w:rsidR="00972F24" w:rsidRPr="00CC6AB1" w:rsidRDefault="00972F24" w:rsidP="00BF2C13">
            <w:pPr>
              <w:pStyle w:val="Tekstasneatitrauktas"/>
              <w:rPr>
                <w:rFonts w:ascii="Courier New" w:hAnsi="Courier New" w:cs="Courier New"/>
                <w:sz w:val="20"/>
                <w:szCs w:val="20"/>
                <w:lang w:val="en-US"/>
              </w:rPr>
            </w:pPr>
            <w:r w:rsidRPr="00F221B6">
              <w:rPr>
                <w:rFonts w:ascii="Courier New" w:hAnsi="Courier New" w:cs="Courier New"/>
                <w:sz w:val="20"/>
                <w:szCs w:val="20"/>
                <w:lang w:val="en-US"/>
              </w:rPr>
              <w:t xml:space="preserve">        </w:t>
            </w:r>
            <w:r w:rsidRPr="00CC6AB1">
              <w:rPr>
                <w:rFonts w:ascii="Courier New" w:hAnsi="Courier New" w:cs="Courier New"/>
                <w:sz w:val="20"/>
                <w:szCs w:val="20"/>
                <w:lang w:val="en-US"/>
              </w:rPr>
              <w:t xml:space="preserve">A. </w:t>
            </w:r>
            <w:r w:rsidR="00CC6AB1" w:rsidRPr="00CC6AB1">
              <w:rPr>
                <w:rFonts w:ascii="Courier New" w:hAnsi="Courier New" w:cs="Courier New"/>
                <w:sz w:val="20"/>
                <w:szCs w:val="20"/>
                <w:lang w:val="en-US"/>
              </w:rPr>
              <w:t>Read</w:t>
            </w:r>
            <w:r w:rsidRPr="00CC6AB1">
              <w:rPr>
                <w:rFonts w:ascii="Courier New" w:hAnsi="Courier New" w:cs="Courier New"/>
                <w:sz w:val="20"/>
                <w:szCs w:val="20"/>
                <w:lang w:val="en-US"/>
              </w:rPr>
              <w:t xml:space="preserve"> 'F'. </w:t>
            </w:r>
            <w:r w:rsidR="00CC6AB1">
              <w:rPr>
                <w:rFonts w:ascii="Courier New" w:hAnsi="Courier New" w:cs="Courier New"/>
                <w:sz w:val="20"/>
                <w:szCs w:val="20"/>
                <w:lang w:val="en-US"/>
              </w:rPr>
              <w:t>Add</w:t>
            </w:r>
            <w:r w:rsidR="00CC6AB1" w:rsidRPr="00CC6AB1">
              <w:rPr>
                <w:rFonts w:ascii="Courier New" w:hAnsi="Courier New" w:cs="Courier New"/>
                <w:sz w:val="20"/>
                <w:szCs w:val="20"/>
                <w:lang w:val="en-US"/>
              </w:rPr>
              <w:t xml:space="preserve"> child</w:t>
            </w:r>
            <w:r w:rsidRPr="00CC6AB1">
              <w:rPr>
                <w:rFonts w:ascii="Courier New" w:hAnsi="Courier New" w:cs="Courier New"/>
                <w:sz w:val="20"/>
                <w:szCs w:val="20"/>
                <w:lang w:val="en-US"/>
              </w:rPr>
              <w:t xml:space="preserve"> F</w:t>
            </w:r>
            <w:r w:rsidR="00CC6AB1">
              <w:rPr>
                <w:rFonts w:ascii="Courier New" w:hAnsi="Courier New" w:cs="Courier New"/>
                <w:sz w:val="20"/>
                <w:szCs w:val="20"/>
                <w:lang w:val="en-US"/>
              </w:rPr>
              <w:t xml:space="preserve"> to parent A</w:t>
            </w:r>
            <w:r w:rsidRPr="00CC6AB1">
              <w:rPr>
                <w:rFonts w:ascii="Courier New" w:hAnsi="Courier New" w:cs="Courier New"/>
                <w:sz w:val="20"/>
                <w:szCs w:val="20"/>
                <w:lang w:val="en-US"/>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F221B6" w:rsidRDefault="00972F24" w:rsidP="00BF2C13">
            <w:pPr>
              <w:pStyle w:val="Tekstasneatitrauktas"/>
              <w:rPr>
                <w:rFonts w:ascii="Courier New" w:hAnsi="Courier New" w:cs="Courier New"/>
                <w:sz w:val="20"/>
                <w:szCs w:val="20"/>
                <w:lang w:val="en-US"/>
              </w:rPr>
            </w:pPr>
            <w:r w:rsidRPr="00CC6AB1">
              <w:rPr>
                <w:rFonts w:ascii="Courier New" w:hAnsi="Courier New" w:cs="Courier New"/>
                <w:sz w:val="20"/>
                <w:szCs w:val="20"/>
                <w:lang w:val="en-US"/>
              </w:rPr>
              <w:t xml:space="preserve">     </w:t>
            </w:r>
            <w:r w:rsidRPr="00F221B6">
              <w:rPr>
                <w:rFonts w:ascii="Courier New" w:hAnsi="Courier New" w:cs="Courier New"/>
                <w:sz w:val="20"/>
                <w:szCs w:val="20"/>
                <w:lang w:val="en-US"/>
              </w:rPr>
              <w:t xml:space="preserve">6) -F. </w:t>
            </w:r>
            <w:r w:rsidR="00CC6AB1" w:rsidRPr="00F221B6">
              <w:rPr>
                <w:rFonts w:ascii="Courier New" w:hAnsi="Courier New" w:cs="Courier New"/>
                <w:sz w:val="20"/>
                <w:szCs w:val="20"/>
                <w:lang w:val="en-US"/>
              </w:rPr>
              <w:t>Read</w:t>
            </w:r>
            <w:r w:rsidRPr="00F221B6">
              <w:rPr>
                <w:rFonts w:ascii="Courier New" w:hAnsi="Courier New" w:cs="Courier New"/>
                <w:sz w:val="20"/>
                <w:szCs w:val="20"/>
                <w:lang w:val="en-US"/>
              </w:rPr>
              <w:t xml:space="preserve"> '.'. </w:t>
            </w:r>
            <w:r w:rsidR="00F221B6" w:rsidRPr="00F221B6">
              <w:rPr>
                <w:rFonts w:ascii="Courier New" w:hAnsi="Courier New" w:cs="Courier New"/>
                <w:sz w:val="20"/>
                <w:szCs w:val="20"/>
                <w:lang w:val="en-US"/>
              </w:rPr>
              <w:t>Node</w:t>
            </w:r>
            <w:r w:rsidRPr="00F221B6">
              <w:rPr>
                <w:rFonts w:ascii="Courier New" w:hAnsi="Courier New" w:cs="Courier New"/>
                <w:sz w:val="20"/>
                <w:szCs w:val="20"/>
                <w:lang w:val="en-US"/>
              </w:rPr>
              <w:t xml:space="preserve"> F </w:t>
            </w:r>
            <w:r w:rsidR="00F221B6">
              <w:rPr>
                <w:rFonts w:ascii="Courier New" w:hAnsi="Courier New" w:cs="Courier New"/>
                <w:sz w:val="20"/>
                <w:szCs w:val="20"/>
                <w:lang w:val="en-US"/>
              </w:rPr>
              <w:t>has no children</w:t>
            </w:r>
            <w:r w:rsidRPr="00F221B6">
              <w:rPr>
                <w:rFonts w:ascii="Courier New" w:hAnsi="Courier New" w:cs="Courier New"/>
                <w:sz w:val="20"/>
                <w:szCs w:val="20"/>
                <w:lang w:val="en-US"/>
              </w:rPr>
              <w:t xml:space="preserve">. </w:t>
            </w:r>
            <w:r w:rsidR="00F221B6" w:rsidRPr="00F221B6">
              <w:rPr>
                <w:rFonts w:ascii="Courier New" w:hAnsi="Courier New" w:cs="Courier New"/>
                <w:sz w:val="20"/>
                <w:szCs w:val="20"/>
                <w:lang w:val="en-US"/>
              </w:rPr>
              <w:t>Backtrack</w:t>
            </w:r>
            <w:r w:rsidRPr="00F221B6">
              <w:rPr>
                <w:rFonts w:ascii="Courier New" w:hAnsi="Courier New" w:cs="Courier New"/>
                <w:sz w:val="20"/>
                <w:szCs w:val="20"/>
                <w:lang w:val="en-US"/>
              </w:rPr>
              <w:t>.</w:t>
            </w:r>
          </w:p>
          <w:p w:rsidR="00972F24" w:rsidRPr="00CC6AB1" w:rsidRDefault="00972F24" w:rsidP="00BF2C13">
            <w:pPr>
              <w:pStyle w:val="Tekstasneatitrauktas"/>
              <w:rPr>
                <w:rFonts w:ascii="Courier New" w:hAnsi="Courier New" w:cs="Courier New"/>
                <w:sz w:val="20"/>
                <w:szCs w:val="20"/>
                <w:lang w:val="en-US"/>
              </w:rPr>
            </w:pPr>
            <w:r w:rsidRPr="00F221B6">
              <w:rPr>
                <w:rFonts w:ascii="Courier New" w:hAnsi="Courier New" w:cs="Courier New"/>
                <w:sz w:val="20"/>
                <w:szCs w:val="20"/>
                <w:lang w:val="en-US"/>
              </w:rPr>
              <w:t xml:space="preserve">        </w:t>
            </w:r>
            <w:r w:rsidRPr="00CC6AB1">
              <w:rPr>
                <w:rFonts w:ascii="Courier New" w:hAnsi="Courier New" w:cs="Courier New"/>
                <w:sz w:val="20"/>
                <w:szCs w:val="20"/>
                <w:lang w:val="en-US"/>
              </w:rPr>
              <w:t xml:space="preserve">A. </w:t>
            </w:r>
            <w:r w:rsidR="00CC6AB1" w:rsidRPr="00CC6AB1">
              <w:rPr>
                <w:rFonts w:ascii="Courier New" w:hAnsi="Courier New" w:cs="Courier New"/>
                <w:sz w:val="20"/>
                <w:szCs w:val="20"/>
                <w:lang w:val="en-US"/>
              </w:rPr>
              <w:t>Read</w:t>
            </w:r>
            <w:r w:rsidRPr="00CC6AB1">
              <w:rPr>
                <w:rFonts w:ascii="Courier New" w:hAnsi="Courier New" w:cs="Courier New"/>
                <w:sz w:val="20"/>
                <w:szCs w:val="20"/>
                <w:lang w:val="en-US"/>
              </w:rPr>
              <w:t xml:space="preserve"> 'G'. </w:t>
            </w:r>
            <w:r w:rsidR="00CC6AB1">
              <w:rPr>
                <w:rFonts w:ascii="Courier New" w:hAnsi="Courier New" w:cs="Courier New"/>
                <w:sz w:val="20"/>
                <w:szCs w:val="20"/>
                <w:lang w:val="en-US"/>
              </w:rPr>
              <w:t>Add</w:t>
            </w:r>
            <w:r w:rsidR="00CC6AB1" w:rsidRPr="00CC6AB1">
              <w:rPr>
                <w:rFonts w:ascii="Courier New" w:hAnsi="Courier New" w:cs="Courier New"/>
                <w:sz w:val="20"/>
                <w:szCs w:val="20"/>
                <w:lang w:val="en-US"/>
              </w:rPr>
              <w:t xml:space="preserve"> child</w:t>
            </w:r>
            <w:r w:rsidRPr="00CC6AB1">
              <w:rPr>
                <w:rFonts w:ascii="Courier New" w:hAnsi="Courier New" w:cs="Courier New"/>
                <w:sz w:val="20"/>
                <w:szCs w:val="20"/>
                <w:lang w:val="en-US"/>
              </w:rPr>
              <w:t xml:space="preserve"> G</w:t>
            </w:r>
            <w:r w:rsidR="00CC6AB1">
              <w:rPr>
                <w:rFonts w:ascii="Courier New" w:hAnsi="Courier New" w:cs="Courier New"/>
                <w:sz w:val="20"/>
                <w:szCs w:val="20"/>
                <w:lang w:val="en-US"/>
              </w:rPr>
              <w:t xml:space="preserve"> to parent A</w:t>
            </w:r>
            <w:r w:rsidRPr="00CC6AB1">
              <w:rPr>
                <w:rFonts w:ascii="Courier New" w:hAnsi="Courier New" w:cs="Courier New"/>
                <w:sz w:val="20"/>
                <w:szCs w:val="20"/>
                <w:lang w:val="en-US"/>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CC6AB1" w:rsidRDefault="00972F24" w:rsidP="00BF2C13">
            <w:pPr>
              <w:pStyle w:val="Tekstasneatitrauktas"/>
              <w:rPr>
                <w:rFonts w:ascii="Courier New" w:hAnsi="Courier New" w:cs="Courier New"/>
                <w:sz w:val="20"/>
                <w:szCs w:val="20"/>
                <w:lang w:val="en-US"/>
              </w:rPr>
            </w:pPr>
            <w:r w:rsidRPr="00CC6AB1">
              <w:rPr>
                <w:rFonts w:ascii="Courier New" w:hAnsi="Courier New" w:cs="Courier New"/>
                <w:sz w:val="20"/>
                <w:szCs w:val="20"/>
                <w:lang w:val="en-US"/>
              </w:rPr>
              <w:t xml:space="preserve">     7) -G. </w:t>
            </w:r>
            <w:r w:rsidR="00CC6AB1" w:rsidRPr="00CC6AB1">
              <w:rPr>
                <w:rFonts w:ascii="Courier New" w:hAnsi="Courier New" w:cs="Courier New"/>
                <w:sz w:val="20"/>
                <w:szCs w:val="20"/>
                <w:lang w:val="en-US"/>
              </w:rPr>
              <w:t>Read</w:t>
            </w:r>
            <w:r w:rsidRPr="00CC6AB1">
              <w:rPr>
                <w:rFonts w:ascii="Courier New" w:hAnsi="Courier New" w:cs="Courier New"/>
                <w:sz w:val="20"/>
                <w:szCs w:val="20"/>
                <w:lang w:val="en-US"/>
              </w:rPr>
              <w:t xml:space="preserve"> 'H'. </w:t>
            </w:r>
            <w:r w:rsidR="00CC6AB1">
              <w:rPr>
                <w:rFonts w:ascii="Courier New" w:hAnsi="Courier New" w:cs="Courier New"/>
                <w:sz w:val="20"/>
                <w:szCs w:val="20"/>
                <w:lang w:val="en-US"/>
              </w:rPr>
              <w:t>Add</w:t>
            </w:r>
            <w:r w:rsidR="00CC6AB1" w:rsidRPr="00CC6AB1">
              <w:rPr>
                <w:rFonts w:ascii="Courier New" w:hAnsi="Courier New" w:cs="Courier New"/>
                <w:sz w:val="20"/>
                <w:szCs w:val="20"/>
                <w:lang w:val="en-US"/>
              </w:rPr>
              <w:t xml:space="preserve"> child</w:t>
            </w:r>
            <w:r w:rsidRPr="00CC6AB1">
              <w:rPr>
                <w:rFonts w:ascii="Courier New" w:hAnsi="Courier New" w:cs="Courier New"/>
                <w:sz w:val="20"/>
                <w:szCs w:val="20"/>
                <w:lang w:val="en-US"/>
              </w:rPr>
              <w:t xml:space="preserve"> H</w:t>
            </w:r>
            <w:r w:rsidR="00CC6AB1">
              <w:rPr>
                <w:rFonts w:ascii="Courier New" w:hAnsi="Courier New" w:cs="Courier New"/>
                <w:sz w:val="20"/>
                <w:szCs w:val="20"/>
                <w:lang w:val="en-US"/>
              </w:rPr>
              <w:t xml:space="preserve"> to parent G</w:t>
            </w:r>
            <w:r w:rsidRPr="00CC6AB1">
              <w:rPr>
                <w:rFonts w:ascii="Courier New" w:hAnsi="Courier New" w:cs="Courier New"/>
                <w:sz w:val="20"/>
                <w:szCs w:val="20"/>
                <w:lang w:val="en-US"/>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CC6AB1" w:rsidRDefault="00972F24" w:rsidP="00BF2C13">
            <w:pPr>
              <w:pStyle w:val="Tekstasneatitrauktas"/>
              <w:rPr>
                <w:rFonts w:ascii="Courier New" w:hAnsi="Courier New" w:cs="Courier New"/>
                <w:sz w:val="20"/>
                <w:szCs w:val="20"/>
                <w:lang w:val="en-US"/>
              </w:rPr>
            </w:pPr>
            <w:r w:rsidRPr="00CC6AB1">
              <w:rPr>
                <w:rFonts w:ascii="Courier New" w:hAnsi="Courier New" w:cs="Courier New"/>
                <w:sz w:val="20"/>
                <w:szCs w:val="20"/>
                <w:lang w:val="en-US"/>
              </w:rPr>
              <w:t xml:space="preserve">     8) --H. </w:t>
            </w:r>
            <w:r w:rsidR="00CC6AB1" w:rsidRPr="00CC6AB1">
              <w:rPr>
                <w:rFonts w:ascii="Courier New" w:hAnsi="Courier New" w:cs="Courier New"/>
                <w:sz w:val="20"/>
                <w:szCs w:val="20"/>
                <w:lang w:val="en-US"/>
              </w:rPr>
              <w:t>Read</w:t>
            </w:r>
            <w:r w:rsidRPr="00CC6AB1">
              <w:rPr>
                <w:rFonts w:ascii="Courier New" w:hAnsi="Courier New" w:cs="Courier New"/>
                <w:sz w:val="20"/>
                <w:szCs w:val="20"/>
                <w:lang w:val="en-US"/>
              </w:rPr>
              <w:t xml:space="preserve"> 'I'. </w:t>
            </w:r>
            <w:r w:rsidR="00CC6AB1">
              <w:rPr>
                <w:rFonts w:ascii="Courier New" w:hAnsi="Courier New" w:cs="Courier New"/>
                <w:sz w:val="20"/>
                <w:szCs w:val="20"/>
                <w:lang w:val="en-US"/>
              </w:rPr>
              <w:t>Add</w:t>
            </w:r>
            <w:r w:rsidR="00CC6AB1" w:rsidRPr="00CC6AB1">
              <w:rPr>
                <w:rFonts w:ascii="Courier New" w:hAnsi="Courier New" w:cs="Courier New"/>
                <w:sz w:val="20"/>
                <w:szCs w:val="20"/>
                <w:lang w:val="en-US"/>
              </w:rPr>
              <w:t xml:space="preserve"> child</w:t>
            </w:r>
            <w:r w:rsidRPr="00CC6AB1">
              <w:rPr>
                <w:rFonts w:ascii="Courier New" w:hAnsi="Courier New" w:cs="Courier New"/>
                <w:sz w:val="20"/>
                <w:szCs w:val="20"/>
                <w:lang w:val="en-US"/>
              </w:rPr>
              <w:t xml:space="preserve"> I</w:t>
            </w:r>
            <w:r w:rsidR="00CC6AB1">
              <w:rPr>
                <w:rFonts w:ascii="Courier New" w:hAnsi="Courier New" w:cs="Courier New"/>
                <w:sz w:val="20"/>
                <w:szCs w:val="20"/>
                <w:lang w:val="en-US"/>
              </w:rPr>
              <w:t xml:space="preserve"> to parent H</w:t>
            </w:r>
            <w:r w:rsidRPr="00CC6AB1">
              <w:rPr>
                <w:rFonts w:ascii="Courier New" w:hAnsi="Courier New" w:cs="Courier New"/>
                <w:sz w:val="20"/>
                <w:szCs w:val="20"/>
                <w:lang w:val="en-US"/>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972F24" w:rsidRDefault="00972F24" w:rsidP="00BF2C13">
            <w:pPr>
              <w:pStyle w:val="Tekstasneatitrauktas"/>
              <w:rPr>
                <w:rFonts w:ascii="Courier New" w:hAnsi="Courier New" w:cs="Courier New"/>
                <w:sz w:val="20"/>
                <w:szCs w:val="20"/>
              </w:rPr>
            </w:pPr>
            <w:r w:rsidRPr="00CC6AB1">
              <w:rPr>
                <w:rFonts w:ascii="Courier New" w:hAnsi="Courier New" w:cs="Courier New"/>
                <w:sz w:val="20"/>
                <w:szCs w:val="20"/>
                <w:lang w:val="en-US"/>
              </w:rPr>
              <w:t xml:space="preserve">     </w:t>
            </w:r>
            <w:r w:rsidRPr="00F221B6">
              <w:rPr>
                <w:rFonts w:ascii="Courier New" w:hAnsi="Courier New" w:cs="Courier New"/>
                <w:sz w:val="20"/>
                <w:szCs w:val="20"/>
                <w:lang w:val="en-US"/>
              </w:rPr>
              <w:t xml:space="preserve">9) ---I. </w:t>
            </w:r>
            <w:r w:rsidR="00CC6AB1" w:rsidRPr="00F221B6">
              <w:rPr>
                <w:rFonts w:ascii="Courier New" w:hAnsi="Courier New" w:cs="Courier New"/>
                <w:sz w:val="20"/>
                <w:szCs w:val="20"/>
                <w:lang w:val="en-US"/>
              </w:rPr>
              <w:t>Read</w:t>
            </w:r>
            <w:r w:rsidRPr="00F221B6">
              <w:rPr>
                <w:rFonts w:ascii="Courier New" w:hAnsi="Courier New" w:cs="Courier New"/>
                <w:sz w:val="20"/>
                <w:szCs w:val="20"/>
                <w:lang w:val="en-US"/>
              </w:rPr>
              <w:t xml:space="preserve"> '.'. </w:t>
            </w:r>
            <w:r w:rsidR="00F221B6">
              <w:rPr>
                <w:rFonts w:ascii="Courier New" w:hAnsi="Courier New" w:cs="Courier New"/>
                <w:sz w:val="20"/>
                <w:szCs w:val="20"/>
              </w:rPr>
              <w:t>Node</w:t>
            </w:r>
            <w:r w:rsidRPr="00972F24">
              <w:rPr>
                <w:rFonts w:ascii="Courier New" w:hAnsi="Courier New" w:cs="Courier New"/>
                <w:sz w:val="20"/>
                <w:szCs w:val="20"/>
              </w:rPr>
              <w:t xml:space="preserve"> I </w:t>
            </w:r>
            <w:r w:rsidR="00F221B6">
              <w:rPr>
                <w:rFonts w:ascii="Courier New" w:hAnsi="Courier New" w:cs="Courier New"/>
                <w:sz w:val="20"/>
                <w:szCs w:val="20"/>
              </w:rPr>
              <w:t>has no children</w:t>
            </w:r>
            <w:r w:rsidRPr="00972F24">
              <w:rPr>
                <w:rFonts w:ascii="Courier New" w:hAnsi="Courier New" w:cs="Courier New"/>
                <w:sz w:val="20"/>
                <w:szCs w:val="20"/>
              </w:rPr>
              <w:t xml:space="preserve">. </w:t>
            </w:r>
            <w:r w:rsidR="00F221B6">
              <w:rPr>
                <w:rFonts w:ascii="Courier New" w:hAnsi="Courier New" w:cs="Courier New"/>
                <w:sz w:val="20"/>
                <w:szCs w:val="20"/>
              </w:rPr>
              <w:t>Backtrack</w:t>
            </w:r>
            <w:r w:rsidRPr="00972F24">
              <w:rPr>
                <w:rFonts w:ascii="Courier New" w:hAnsi="Courier New" w:cs="Courier New"/>
                <w:sz w:val="20"/>
                <w:szCs w:val="20"/>
              </w:rPr>
              <w:t>.</w:t>
            </w:r>
          </w:p>
          <w:p w:rsidR="00972F24" w:rsidRPr="00CC6AB1" w:rsidRDefault="00972F24" w:rsidP="00BF2C13">
            <w:pPr>
              <w:pStyle w:val="Tekstasneatitrauktas"/>
              <w:rPr>
                <w:rFonts w:ascii="Courier New" w:hAnsi="Courier New" w:cs="Courier New"/>
                <w:sz w:val="20"/>
                <w:szCs w:val="20"/>
                <w:lang w:val="en-US"/>
              </w:rPr>
            </w:pPr>
            <w:r w:rsidRPr="00972F24">
              <w:rPr>
                <w:rFonts w:ascii="Courier New" w:hAnsi="Courier New" w:cs="Courier New"/>
                <w:sz w:val="20"/>
                <w:szCs w:val="20"/>
              </w:rPr>
              <w:t xml:space="preserve">        --H. </w:t>
            </w:r>
            <w:r w:rsidR="00CC6AB1">
              <w:rPr>
                <w:rFonts w:ascii="Courier New" w:hAnsi="Courier New" w:cs="Courier New"/>
                <w:sz w:val="20"/>
                <w:szCs w:val="20"/>
              </w:rPr>
              <w:t>Read</w:t>
            </w:r>
            <w:r w:rsidRPr="00972F24">
              <w:rPr>
                <w:rFonts w:ascii="Courier New" w:hAnsi="Courier New" w:cs="Courier New"/>
                <w:sz w:val="20"/>
                <w:szCs w:val="20"/>
              </w:rPr>
              <w:t xml:space="preserve"> 'J'. </w:t>
            </w:r>
            <w:r w:rsidR="00CC6AB1">
              <w:rPr>
                <w:rFonts w:ascii="Courier New" w:hAnsi="Courier New" w:cs="Courier New"/>
                <w:sz w:val="20"/>
                <w:szCs w:val="20"/>
              </w:rPr>
              <w:t>Add child</w:t>
            </w:r>
            <w:r w:rsidRPr="00972F24">
              <w:rPr>
                <w:rFonts w:ascii="Courier New" w:hAnsi="Courier New" w:cs="Courier New"/>
                <w:sz w:val="20"/>
                <w:szCs w:val="20"/>
              </w:rPr>
              <w:t xml:space="preserve"> J</w:t>
            </w:r>
            <w:r w:rsidR="00CC6AB1">
              <w:rPr>
                <w:rFonts w:ascii="Courier New" w:hAnsi="Courier New" w:cs="Courier New"/>
                <w:sz w:val="20"/>
                <w:szCs w:val="20"/>
              </w:rPr>
              <w:t xml:space="preserve"> to parent H</w:t>
            </w:r>
            <w:r w:rsidRPr="00972F24">
              <w:rPr>
                <w:rFonts w:ascii="Courier New" w:hAnsi="Courier New" w:cs="Courier New"/>
                <w:sz w:val="20"/>
                <w:szCs w:val="20"/>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F221B6" w:rsidRDefault="00972F24" w:rsidP="00BF2C13">
            <w:pPr>
              <w:pStyle w:val="Tekstasneatitrauktas"/>
              <w:rPr>
                <w:rFonts w:ascii="Courier New" w:hAnsi="Courier New" w:cs="Courier New"/>
                <w:sz w:val="20"/>
                <w:szCs w:val="20"/>
                <w:lang w:val="en-US"/>
              </w:rPr>
            </w:pPr>
            <w:r w:rsidRPr="00CC6AB1">
              <w:rPr>
                <w:rFonts w:ascii="Courier New" w:hAnsi="Courier New" w:cs="Courier New"/>
                <w:sz w:val="20"/>
                <w:szCs w:val="20"/>
                <w:lang w:val="en-US"/>
              </w:rPr>
              <w:t xml:space="preserve">    </w:t>
            </w:r>
            <w:r w:rsidRPr="00F221B6">
              <w:rPr>
                <w:rFonts w:ascii="Courier New" w:hAnsi="Courier New" w:cs="Courier New"/>
                <w:sz w:val="20"/>
                <w:szCs w:val="20"/>
                <w:lang w:val="en-US"/>
              </w:rPr>
              <w:t xml:space="preserve">10) ---J. </w:t>
            </w:r>
            <w:r w:rsidR="00CC6AB1" w:rsidRPr="00F221B6">
              <w:rPr>
                <w:rFonts w:ascii="Courier New" w:hAnsi="Courier New" w:cs="Courier New"/>
                <w:sz w:val="20"/>
                <w:szCs w:val="20"/>
                <w:lang w:val="en-US"/>
              </w:rPr>
              <w:t>Read</w:t>
            </w:r>
            <w:r w:rsidRPr="00F221B6">
              <w:rPr>
                <w:rFonts w:ascii="Courier New" w:hAnsi="Courier New" w:cs="Courier New"/>
                <w:sz w:val="20"/>
                <w:szCs w:val="20"/>
                <w:lang w:val="en-US"/>
              </w:rPr>
              <w:t xml:space="preserve"> '.'. </w:t>
            </w:r>
            <w:r w:rsidR="00F221B6" w:rsidRPr="00F221B6">
              <w:rPr>
                <w:rFonts w:ascii="Courier New" w:hAnsi="Courier New" w:cs="Courier New"/>
                <w:sz w:val="20"/>
                <w:szCs w:val="20"/>
                <w:lang w:val="en-US"/>
              </w:rPr>
              <w:t>Node</w:t>
            </w:r>
            <w:r w:rsidRPr="00F221B6">
              <w:rPr>
                <w:rFonts w:ascii="Courier New" w:hAnsi="Courier New" w:cs="Courier New"/>
                <w:sz w:val="20"/>
                <w:szCs w:val="20"/>
                <w:lang w:val="en-US"/>
              </w:rPr>
              <w:t xml:space="preserve"> J </w:t>
            </w:r>
            <w:r w:rsidR="00F221B6">
              <w:rPr>
                <w:rFonts w:ascii="Courier New" w:hAnsi="Courier New" w:cs="Courier New"/>
                <w:sz w:val="20"/>
                <w:szCs w:val="20"/>
                <w:lang w:val="en-US"/>
              </w:rPr>
              <w:t>has no children</w:t>
            </w:r>
            <w:r w:rsidRPr="00F221B6">
              <w:rPr>
                <w:rFonts w:ascii="Courier New" w:hAnsi="Courier New" w:cs="Courier New"/>
                <w:sz w:val="20"/>
                <w:szCs w:val="20"/>
                <w:lang w:val="en-US"/>
              </w:rPr>
              <w:t xml:space="preserve">. </w:t>
            </w:r>
            <w:r w:rsidR="00F221B6" w:rsidRPr="00F221B6">
              <w:rPr>
                <w:rFonts w:ascii="Courier New" w:hAnsi="Courier New" w:cs="Courier New"/>
                <w:sz w:val="20"/>
                <w:szCs w:val="20"/>
                <w:lang w:val="en-US"/>
              </w:rPr>
              <w:t>Backtrack</w:t>
            </w:r>
            <w:r w:rsidRPr="00F221B6">
              <w:rPr>
                <w:rFonts w:ascii="Courier New" w:hAnsi="Courier New" w:cs="Courier New"/>
                <w:sz w:val="20"/>
                <w:szCs w:val="20"/>
                <w:lang w:val="en-US"/>
              </w:rPr>
              <w:t>.</w:t>
            </w:r>
          </w:p>
          <w:p w:rsidR="00972F24" w:rsidRPr="00CC6AB1" w:rsidRDefault="00972F24" w:rsidP="00BF2C13">
            <w:pPr>
              <w:pStyle w:val="Tekstasneatitrauktas"/>
              <w:rPr>
                <w:rFonts w:ascii="Courier New" w:hAnsi="Courier New" w:cs="Courier New"/>
                <w:sz w:val="20"/>
                <w:szCs w:val="20"/>
                <w:lang w:val="en-US"/>
              </w:rPr>
            </w:pPr>
            <w:r w:rsidRPr="00F221B6">
              <w:rPr>
                <w:rFonts w:ascii="Courier New" w:hAnsi="Courier New" w:cs="Courier New"/>
                <w:sz w:val="20"/>
                <w:szCs w:val="20"/>
                <w:lang w:val="en-US"/>
              </w:rPr>
              <w:t xml:space="preserve">        </w:t>
            </w:r>
            <w:r w:rsidRPr="00CC6AB1">
              <w:rPr>
                <w:rFonts w:ascii="Courier New" w:hAnsi="Courier New" w:cs="Courier New"/>
                <w:sz w:val="20"/>
                <w:szCs w:val="20"/>
                <w:lang w:val="en-US"/>
              </w:rPr>
              <w:t xml:space="preserve">--H. </w:t>
            </w:r>
            <w:r w:rsidR="00CC6AB1" w:rsidRPr="00CC6AB1">
              <w:rPr>
                <w:rFonts w:ascii="Courier New" w:hAnsi="Courier New" w:cs="Courier New"/>
                <w:sz w:val="20"/>
                <w:szCs w:val="20"/>
                <w:lang w:val="en-US"/>
              </w:rPr>
              <w:t>Read</w:t>
            </w:r>
            <w:r w:rsidRPr="00CC6AB1">
              <w:rPr>
                <w:rFonts w:ascii="Courier New" w:hAnsi="Courier New" w:cs="Courier New"/>
                <w:sz w:val="20"/>
                <w:szCs w:val="20"/>
                <w:lang w:val="en-US"/>
              </w:rPr>
              <w:t xml:space="preserve"> 'K'. </w:t>
            </w:r>
            <w:r w:rsidR="00CC6AB1">
              <w:rPr>
                <w:rFonts w:ascii="Courier New" w:hAnsi="Courier New" w:cs="Courier New"/>
                <w:sz w:val="20"/>
                <w:szCs w:val="20"/>
                <w:lang w:val="en-US"/>
              </w:rPr>
              <w:t>Add</w:t>
            </w:r>
            <w:r w:rsidR="00CC6AB1" w:rsidRPr="00CC6AB1">
              <w:rPr>
                <w:rFonts w:ascii="Courier New" w:hAnsi="Courier New" w:cs="Courier New"/>
                <w:sz w:val="20"/>
                <w:szCs w:val="20"/>
                <w:lang w:val="en-US"/>
              </w:rPr>
              <w:t xml:space="preserve"> child</w:t>
            </w:r>
            <w:r w:rsidRPr="00CC6AB1">
              <w:rPr>
                <w:rFonts w:ascii="Courier New" w:hAnsi="Courier New" w:cs="Courier New"/>
                <w:sz w:val="20"/>
                <w:szCs w:val="20"/>
                <w:lang w:val="en-US"/>
              </w:rPr>
              <w:t xml:space="preserve"> K</w:t>
            </w:r>
            <w:r w:rsidR="00CC6AB1">
              <w:rPr>
                <w:rFonts w:ascii="Courier New" w:hAnsi="Courier New" w:cs="Courier New"/>
                <w:sz w:val="20"/>
                <w:szCs w:val="20"/>
                <w:lang w:val="en-US"/>
              </w:rPr>
              <w:t xml:space="preserve"> to parent H</w:t>
            </w:r>
            <w:r w:rsidRPr="00CC6AB1">
              <w:rPr>
                <w:rFonts w:ascii="Courier New" w:hAnsi="Courier New" w:cs="Courier New"/>
                <w:sz w:val="20"/>
                <w:szCs w:val="20"/>
                <w:lang w:val="en-US"/>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F221B6" w:rsidRDefault="00972F24" w:rsidP="00BF2C13">
            <w:pPr>
              <w:pStyle w:val="Tekstasneatitrauktas"/>
              <w:rPr>
                <w:rFonts w:ascii="Courier New" w:hAnsi="Courier New" w:cs="Courier New"/>
                <w:sz w:val="20"/>
                <w:szCs w:val="20"/>
                <w:lang w:val="en-US"/>
              </w:rPr>
            </w:pPr>
            <w:r w:rsidRPr="00CC6AB1">
              <w:rPr>
                <w:rFonts w:ascii="Courier New" w:hAnsi="Courier New" w:cs="Courier New"/>
                <w:sz w:val="20"/>
                <w:szCs w:val="20"/>
                <w:lang w:val="en-US"/>
              </w:rPr>
              <w:t xml:space="preserve">    </w:t>
            </w:r>
            <w:r w:rsidRPr="00F221B6">
              <w:rPr>
                <w:rFonts w:ascii="Courier New" w:hAnsi="Courier New" w:cs="Courier New"/>
                <w:sz w:val="20"/>
                <w:szCs w:val="20"/>
                <w:lang w:val="en-US"/>
              </w:rPr>
              <w:t xml:space="preserve">11) ---K. </w:t>
            </w:r>
            <w:r w:rsidR="00CC6AB1" w:rsidRPr="00F221B6">
              <w:rPr>
                <w:rFonts w:ascii="Courier New" w:hAnsi="Courier New" w:cs="Courier New"/>
                <w:sz w:val="20"/>
                <w:szCs w:val="20"/>
                <w:lang w:val="en-US"/>
              </w:rPr>
              <w:t>Read</w:t>
            </w:r>
            <w:r w:rsidRPr="00F221B6">
              <w:rPr>
                <w:rFonts w:ascii="Courier New" w:hAnsi="Courier New" w:cs="Courier New"/>
                <w:sz w:val="20"/>
                <w:szCs w:val="20"/>
                <w:lang w:val="en-US"/>
              </w:rPr>
              <w:t xml:space="preserve"> '.'. </w:t>
            </w:r>
            <w:r w:rsidR="00F221B6" w:rsidRPr="00F221B6">
              <w:rPr>
                <w:rFonts w:ascii="Courier New" w:hAnsi="Courier New" w:cs="Courier New"/>
                <w:sz w:val="20"/>
                <w:szCs w:val="20"/>
                <w:lang w:val="en-US"/>
              </w:rPr>
              <w:t>Node</w:t>
            </w:r>
            <w:r w:rsidRPr="00F221B6">
              <w:rPr>
                <w:rFonts w:ascii="Courier New" w:hAnsi="Courier New" w:cs="Courier New"/>
                <w:sz w:val="20"/>
                <w:szCs w:val="20"/>
                <w:lang w:val="en-US"/>
              </w:rPr>
              <w:t xml:space="preserve"> K </w:t>
            </w:r>
            <w:r w:rsidR="00F221B6">
              <w:rPr>
                <w:rFonts w:ascii="Courier New" w:hAnsi="Courier New" w:cs="Courier New"/>
                <w:sz w:val="20"/>
                <w:szCs w:val="20"/>
                <w:lang w:val="en-US"/>
              </w:rPr>
              <w:t>has no children</w:t>
            </w:r>
            <w:r w:rsidRPr="00F221B6">
              <w:rPr>
                <w:rFonts w:ascii="Courier New" w:hAnsi="Courier New" w:cs="Courier New"/>
                <w:sz w:val="20"/>
                <w:szCs w:val="20"/>
                <w:lang w:val="en-US"/>
              </w:rPr>
              <w:t xml:space="preserve">. </w:t>
            </w:r>
            <w:r w:rsidR="00F221B6" w:rsidRPr="00F221B6">
              <w:rPr>
                <w:rFonts w:ascii="Courier New" w:hAnsi="Courier New" w:cs="Courier New"/>
                <w:sz w:val="20"/>
                <w:szCs w:val="20"/>
                <w:lang w:val="en-US"/>
              </w:rPr>
              <w:t>Backtrack</w:t>
            </w:r>
            <w:r w:rsidRPr="00F221B6">
              <w:rPr>
                <w:rFonts w:ascii="Courier New" w:hAnsi="Courier New" w:cs="Courier New"/>
                <w:sz w:val="20"/>
                <w:szCs w:val="20"/>
                <w:lang w:val="en-US"/>
              </w:rPr>
              <w:t>.</w:t>
            </w:r>
          </w:p>
          <w:p w:rsidR="00972F24" w:rsidRPr="00CC6AB1" w:rsidRDefault="00972F24" w:rsidP="00BF2C13">
            <w:pPr>
              <w:pStyle w:val="Tekstasneatitrauktas"/>
              <w:rPr>
                <w:rFonts w:ascii="Courier New" w:hAnsi="Courier New" w:cs="Courier New"/>
                <w:sz w:val="20"/>
                <w:szCs w:val="20"/>
                <w:lang w:val="en-US"/>
              </w:rPr>
            </w:pPr>
            <w:r w:rsidRPr="00F221B6">
              <w:rPr>
                <w:rFonts w:ascii="Courier New" w:hAnsi="Courier New" w:cs="Courier New"/>
                <w:sz w:val="20"/>
                <w:szCs w:val="20"/>
                <w:lang w:val="en-US"/>
              </w:rPr>
              <w:t xml:space="preserve">        </w:t>
            </w:r>
            <w:r w:rsidRPr="00CC6AB1">
              <w:rPr>
                <w:rFonts w:ascii="Courier New" w:hAnsi="Courier New" w:cs="Courier New"/>
                <w:sz w:val="20"/>
                <w:szCs w:val="20"/>
                <w:lang w:val="en-US"/>
              </w:rPr>
              <w:t xml:space="preserve">--H. </w:t>
            </w:r>
            <w:r w:rsidR="00CC6AB1" w:rsidRPr="00CC6AB1">
              <w:rPr>
                <w:rFonts w:ascii="Courier New" w:hAnsi="Courier New" w:cs="Courier New"/>
                <w:sz w:val="20"/>
                <w:szCs w:val="20"/>
                <w:lang w:val="en-US"/>
              </w:rPr>
              <w:t>Read</w:t>
            </w:r>
            <w:r w:rsidRPr="00CC6AB1">
              <w:rPr>
                <w:rFonts w:ascii="Courier New" w:hAnsi="Courier New" w:cs="Courier New"/>
                <w:sz w:val="20"/>
                <w:szCs w:val="20"/>
                <w:lang w:val="en-US"/>
              </w:rPr>
              <w:t xml:space="preserve"> 'L'. </w:t>
            </w:r>
            <w:r w:rsidR="00CC6AB1">
              <w:rPr>
                <w:rFonts w:ascii="Courier New" w:hAnsi="Courier New" w:cs="Courier New"/>
                <w:sz w:val="20"/>
                <w:szCs w:val="20"/>
                <w:lang w:val="en-US"/>
              </w:rPr>
              <w:t>Add</w:t>
            </w:r>
            <w:r w:rsidR="00CC6AB1" w:rsidRPr="00CC6AB1">
              <w:rPr>
                <w:rFonts w:ascii="Courier New" w:hAnsi="Courier New" w:cs="Courier New"/>
                <w:sz w:val="20"/>
                <w:szCs w:val="20"/>
                <w:lang w:val="en-US"/>
              </w:rPr>
              <w:t xml:space="preserve"> child</w:t>
            </w:r>
            <w:r w:rsidRPr="00CC6AB1">
              <w:rPr>
                <w:rFonts w:ascii="Courier New" w:hAnsi="Courier New" w:cs="Courier New"/>
                <w:sz w:val="20"/>
                <w:szCs w:val="20"/>
                <w:lang w:val="en-US"/>
              </w:rPr>
              <w:t xml:space="preserve"> L</w:t>
            </w:r>
            <w:r w:rsidR="00CC6AB1">
              <w:rPr>
                <w:rFonts w:ascii="Courier New" w:hAnsi="Courier New" w:cs="Courier New"/>
                <w:sz w:val="20"/>
                <w:szCs w:val="20"/>
                <w:lang w:val="en-US"/>
              </w:rPr>
              <w:t xml:space="preserve"> to parent H</w:t>
            </w:r>
            <w:r w:rsidRPr="00CC6AB1">
              <w:rPr>
                <w:rFonts w:ascii="Courier New" w:hAnsi="Courier New" w:cs="Courier New"/>
                <w:sz w:val="20"/>
                <w:szCs w:val="20"/>
                <w:lang w:val="en-US"/>
              </w:rPr>
              <w:t xml:space="preserve">. </w:t>
            </w:r>
            <w:r w:rsidR="00F221B6">
              <w:rPr>
                <w:rFonts w:ascii="Courier New" w:hAnsi="Courier New" w:cs="Courier New"/>
                <w:sz w:val="20"/>
                <w:szCs w:val="20"/>
                <w:lang w:val="en-US"/>
              </w:rPr>
              <w:t>Down</w:t>
            </w:r>
            <w:r w:rsidRPr="00CC6AB1">
              <w:rPr>
                <w:rFonts w:ascii="Courier New" w:hAnsi="Courier New" w:cs="Courier New"/>
                <w:sz w:val="20"/>
                <w:szCs w:val="20"/>
                <w:lang w:val="en-US"/>
              </w:rPr>
              <w:t>.</w:t>
            </w:r>
          </w:p>
          <w:p w:rsidR="00972F24" w:rsidRPr="00972F24" w:rsidRDefault="00972F24" w:rsidP="00BF2C13">
            <w:pPr>
              <w:pStyle w:val="Tekstasneatitrauktas"/>
              <w:rPr>
                <w:rFonts w:ascii="Courier New" w:hAnsi="Courier New" w:cs="Courier New"/>
                <w:sz w:val="20"/>
                <w:szCs w:val="20"/>
              </w:rPr>
            </w:pPr>
            <w:r w:rsidRPr="00CC6AB1">
              <w:rPr>
                <w:rFonts w:ascii="Courier New" w:hAnsi="Courier New" w:cs="Courier New"/>
                <w:sz w:val="20"/>
                <w:szCs w:val="20"/>
                <w:lang w:val="en-US"/>
              </w:rPr>
              <w:t xml:space="preserve">    12) ---L. </w:t>
            </w:r>
            <w:r w:rsidR="00CC6AB1" w:rsidRPr="00CC6AB1">
              <w:rPr>
                <w:rFonts w:ascii="Courier New" w:hAnsi="Courier New" w:cs="Courier New"/>
                <w:sz w:val="20"/>
                <w:szCs w:val="20"/>
                <w:lang w:val="en-US"/>
              </w:rPr>
              <w:t>Read</w:t>
            </w:r>
            <w:r w:rsidR="00F221B6">
              <w:rPr>
                <w:rFonts w:ascii="Courier New" w:hAnsi="Courier New" w:cs="Courier New"/>
                <w:sz w:val="20"/>
                <w:szCs w:val="20"/>
                <w:lang w:val="en-US"/>
              </w:rPr>
              <w:t xml:space="preserve"> end of string symbol ' '.</w:t>
            </w:r>
          </w:p>
          <w:p w:rsidR="00972F24" w:rsidRPr="00972F24" w:rsidRDefault="00972F24" w:rsidP="00BF2C13">
            <w:pPr>
              <w:pStyle w:val="Tekstasneatitrauktas"/>
              <w:rPr>
                <w:rFonts w:ascii="Courier New" w:hAnsi="Courier New" w:cs="Courier New"/>
                <w:sz w:val="20"/>
                <w:szCs w:val="20"/>
              </w:rPr>
            </w:pPr>
          </w:p>
          <w:p w:rsidR="00972F24" w:rsidRPr="00ED45F3" w:rsidRDefault="00ED45F3" w:rsidP="00BF2C13">
            <w:pPr>
              <w:pStyle w:val="Tekstasneatitrauktas"/>
              <w:rPr>
                <w:rFonts w:ascii="Courier New" w:hAnsi="Courier New" w:cs="Courier New"/>
                <w:sz w:val="20"/>
                <w:szCs w:val="20"/>
                <w:lang w:val="en-US"/>
              </w:rPr>
            </w:pPr>
            <w:r>
              <w:rPr>
                <w:rFonts w:ascii="Courier New" w:hAnsi="Courier New" w:cs="Courier New"/>
                <w:sz w:val="20"/>
                <w:szCs w:val="20"/>
              </w:rPr>
              <w:t>PART 3. Results</w:t>
            </w:r>
          </w:p>
          <w:p w:rsidR="00972F24" w:rsidRPr="00972F24" w:rsidRDefault="00972F24" w:rsidP="00BF2C13">
            <w:pPr>
              <w:pStyle w:val="Tekstasneatitrauktas"/>
              <w:rPr>
                <w:rFonts w:ascii="Courier New" w:hAnsi="Courier New" w:cs="Courier New"/>
                <w:sz w:val="20"/>
                <w:szCs w:val="20"/>
              </w:rPr>
            </w:pPr>
          </w:p>
          <w:p w:rsidR="00972F24" w:rsidRPr="00972F24" w:rsidRDefault="00F221B6" w:rsidP="00BF2C13">
            <w:pPr>
              <w:pStyle w:val="Tekstasneatitrauktas"/>
              <w:rPr>
                <w:rFonts w:ascii="Courier New" w:hAnsi="Courier New" w:cs="Courier New"/>
                <w:sz w:val="20"/>
                <w:szCs w:val="20"/>
              </w:rPr>
            </w:pPr>
            <w:r>
              <w:rPr>
                <w:rFonts w:ascii="Courier New" w:hAnsi="Courier New" w:cs="Courier New"/>
                <w:sz w:val="20"/>
                <w:szCs w:val="20"/>
              </w:rPr>
              <w:t xml:space="preserve">    Tree</w:t>
            </w:r>
            <w:r w:rsidR="00972F24" w:rsidRPr="00972F24">
              <w:rPr>
                <w:rFonts w:ascii="Courier New" w:hAnsi="Courier New" w:cs="Courier New"/>
                <w:sz w:val="20"/>
                <w:szCs w:val="20"/>
              </w:rPr>
              <w:t>:</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1) A</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2) -B</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3) --C</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4) --D</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5) ---E</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6) -F</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7) -G</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8) --H</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9) ---I</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10) ---J</w:t>
            </w:r>
          </w:p>
          <w:p w:rsidR="00972F24" w:rsidRPr="00972F24" w:rsidRDefault="00972F24" w:rsidP="00BF2C13">
            <w:pPr>
              <w:pStyle w:val="Tekstasneatitrauktas"/>
              <w:rPr>
                <w:rFonts w:ascii="Courier New" w:hAnsi="Courier New" w:cs="Courier New"/>
                <w:sz w:val="20"/>
                <w:szCs w:val="20"/>
              </w:rPr>
            </w:pPr>
            <w:r w:rsidRPr="00972F24">
              <w:rPr>
                <w:rFonts w:ascii="Courier New" w:hAnsi="Courier New" w:cs="Courier New"/>
                <w:sz w:val="20"/>
                <w:szCs w:val="20"/>
              </w:rPr>
              <w:t xml:space="preserve">    11) ---K</w:t>
            </w:r>
          </w:p>
          <w:p w:rsidR="00972F24" w:rsidRPr="00972F24" w:rsidRDefault="00972F24" w:rsidP="00972F24">
            <w:pPr>
              <w:pStyle w:val="Tekstasneatitrauktas"/>
              <w:rPr>
                <w:rFonts w:ascii="Courier New" w:hAnsi="Courier New" w:cs="Courier New"/>
                <w:sz w:val="20"/>
                <w:szCs w:val="20"/>
              </w:rPr>
            </w:pPr>
            <w:r w:rsidRPr="00972F24">
              <w:rPr>
                <w:rFonts w:ascii="Courier New" w:hAnsi="Courier New" w:cs="Courier New"/>
                <w:sz w:val="20"/>
                <w:szCs w:val="20"/>
              </w:rPr>
              <w:t xml:space="preserve">    12) ---L</w:t>
            </w:r>
          </w:p>
        </w:tc>
      </w:tr>
    </w:tbl>
    <w:p w:rsidR="004D162D" w:rsidRPr="00972F24" w:rsidRDefault="00972F24" w:rsidP="004D162D">
      <w:pPr>
        <w:pStyle w:val="Tekstas"/>
        <w:spacing w:before="120" w:after="120"/>
        <w:rPr>
          <w:b/>
          <w:lang w:val="en-US"/>
        </w:rPr>
      </w:pPr>
      <w:r>
        <w:rPr>
          <w:b/>
          <w:lang w:val="en-US"/>
        </w:rPr>
        <w:t>A g</w:t>
      </w:r>
      <w:r w:rsidRPr="00972F24">
        <w:rPr>
          <w:b/>
          <w:lang w:val="en-US"/>
        </w:rPr>
        <w:t>ramma</w:t>
      </w:r>
      <w:r>
        <w:rPr>
          <w:b/>
          <w:lang w:val="en-US"/>
        </w:rPr>
        <w:t>r in</w:t>
      </w:r>
      <w:r w:rsidRPr="00972F24">
        <w:rPr>
          <w:b/>
          <w:lang w:val="en-US"/>
        </w:rPr>
        <w:t xml:space="preserve"> Backus-Naur form</w:t>
      </w:r>
      <w:r>
        <w:rPr>
          <w:b/>
          <w:lang w:val="en-US"/>
        </w:rPr>
        <w:t xml:space="preserve"> </w:t>
      </w:r>
      <w:r w:rsidR="00F221B6">
        <w:rPr>
          <w:b/>
          <w:lang w:val="en-US"/>
        </w:rPr>
        <w:t>for our</w:t>
      </w:r>
      <w:r>
        <w:rPr>
          <w:b/>
          <w:lang w:val="en-US"/>
        </w:rPr>
        <w:t xml:space="preserve"> language to encode a tree</w:t>
      </w:r>
    </w:p>
    <w:p w:rsidR="004D162D" w:rsidRPr="00BF2C13" w:rsidRDefault="00972F24" w:rsidP="004D162D">
      <w:pPr>
        <w:pStyle w:val="Tekstasneatitrauktas"/>
        <w:rPr>
          <w:lang w:val="en-US"/>
        </w:rPr>
      </w:pPr>
      <w:r w:rsidRPr="00BF2C13">
        <w:rPr>
          <w:lang w:val="en-US"/>
        </w:rPr>
        <w:t xml:space="preserve">&lt;tree&gt; </w:t>
      </w:r>
      <w:r w:rsidRPr="00BF2C13">
        <w:rPr>
          <w:lang w:val="en-US"/>
        </w:rPr>
        <w:tab/>
        <w:t>::= &lt;node&gt; | &lt;node&gt; &lt;branches</w:t>
      </w:r>
      <w:r w:rsidR="004D162D" w:rsidRPr="00BF2C13">
        <w:rPr>
          <w:lang w:val="en-US"/>
        </w:rPr>
        <w:t>&gt;</w:t>
      </w:r>
    </w:p>
    <w:p w:rsidR="004D162D" w:rsidRPr="00BF2C13" w:rsidRDefault="00972F24" w:rsidP="004D162D">
      <w:pPr>
        <w:pStyle w:val="Tekstasneatitrauktas"/>
        <w:rPr>
          <w:lang w:val="en-US"/>
        </w:rPr>
      </w:pPr>
      <w:r w:rsidRPr="00BF2C13">
        <w:rPr>
          <w:lang w:val="en-US"/>
        </w:rPr>
        <w:t xml:space="preserve">&lt;branches&gt; </w:t>
      </w:r>
      <w:r w:rsidRPr="00BF2C13">
        <w:rPr>
          <w:lang w:val="en-US"/>
        </w:rPr>
        <w:tab/>
        <w:t>::= &lt;branch&gt; | &lt;branches&gt; &lt;branch</w:t>
      </w:r>
      <w:r w:rsidR="004D162D" w:rsidRPr="00BF2C13">
        <w:rPr>
          <w:lang w:val="en-US"/>
        </w:rPr>
        <w:t xml:space="preserve">&gt; </w:t>
      </w:r>
    </w:p>
    <w:p w:rsidR="004D162D" w:rsidRPr="00BF2C13" w:rsidRDefault="00972F24" w:rsidP="004D162D">
      <w:pPr>
        <w:pStyle w:val="Tekstasneatitrauktas"/>
        <w:rPr>
          <w:lang w:val="en-US"/>
        </w:rPr>
      </w:pPr>
      <w:r w:rsidRPr="00BF2C13">
        <w:rPr>
          <w:lang w:val="en-US"/>
        </w:rPr>
        <w:t xml:space="preserve">&lt;branch&gt; </w:t>
      </w:r>
      <w:r w:rsidRPr="00BF2C13">
        <w:rPr>
          <w:lang w:val="en-US"/>
        </w:rPr>
        <w:tab/>
        <w:t>::= &lt;leaf&gt; | &lt;branching</w:t>
      </w:r>
      <w:r w:rsidR="004D162D" w:rsidRPr="00BF2C13">
        <w:rPr>
          <w:lang w:val="en-US"/>
        </w:rPr>
        <w:t>&gt;</w:t>
      </w:r>
    </w:p>
    <w:p w:rsidR="004D162D" w:rsidRPr="00BF2C13" w:rsidRDefault="00972F24" w:rsidP="004D162D">
      <w:pPr>
        <w:pStyle w:val="Tekstasneatitrauktas"/>
        <w:rPr>
          <w:lang w:val="en-US"/>
        </w:rPr>
      </w:pPr>
      <w:r w:rsidRPr="00BF2C13">
        <w:rPr>
          <w:lang w:val="en-US"/>
        </w:rPr>
        <w:t xml:space="preserve">&lt;leaf&gt; </w:t>
      </w:r>
      <w:r w:rsidRPr="00BF2C13">
        <w:rPr>
          <w:lang w:val="en-US"/>
        </w:rPr>
        <w:tab/>
        <w:t>::= &lt;node&gt; &lt;dot</w:t>
      </w:r>
      <w:r w:rsidR="004D162D" w:rsidRPr="00BF2C13">
        <w:rPr>
          <w:lang w:val="en-US"/>
        </w:rPr>
        <w:t>&gt;</w:t>
      </w:r>
    </w:p>
    <w:p w:rsidR="004D162D" w:rsidRPr="00BF2C13" w:rsidRDefault="00972F24" w:rsidP="004D162D">
      <w:pPr>
        <w:pStyle w:val="Tekstasneatitrauktas"/>
        <w:rPr>
          <w:lang w:val="en-US"/>
        </w:rPr>
      </w:pPr>
      <w:r w:rsidRPr="00BF2C13">
        <w:rPr>
          <w:lang w:val="en-US"/>
        </w:rPr>
        <w:t xml:space="preserve">&lt;branching&gt; </w:t>
      </w:r>
      <w:r w:rsidRPr="00BF2C13">
        <w:rPr>
          <w:lang w:val="en-US"/>
        </w:rPr>
        <w:tab/>
        <w:t>::= &lt;node&gt; &lt;branches&gt; &lt;dot</w:t>
      </w:r>
      <w:r w:rsidR="004D162D" w:rsidRPr="00BF2C13">
        <w:rPr>
          <w:lang w:val="en-US"/>
        </w:rPr>
        <w:t>&gt;</w:t>
      </w:r>
    </w:p>
    <w:p w:rsidR="004D162D" w:rsidRDefault="00972F24" w:rsidP="004D162D">
      <w:pPr>
        <w:pStyle w:val="Tekstasneatitrauktas"/>
      </w:pPr>
      <w:r w:rsidRPr="00BF2C13">
        <w:rPr>
          <w:lang w:val="en-US"/>
        </w:rPr>
        <w:t>&lt;node</w:t>
      </w:r>
      <w:r w:rsidR="004D162D" w:rsidRPr="00BF2C13">
        <w:rPr>
          <w:lang w:val="en-US"/>
        </w:rPr>
        <w:t xml:space="preserve">&gt; </w:t>
      </w:r>
      <w:r w:rsidR="004D162D" w:rsidRPr="00BF2C13">
        <w:rPr>
          <w:lang w:val="en-US"/>
        </w:rPr>
        <w:tab/>
        <w:t xml:space="preserve">::= ‘A’.. </w:t>
      </w:r>
      <w:r w:rsidR="004D162D">
        <w:t>‘Z’</w:t>
      </w:r>
    </w:p>
    <w:p w:rsidR="004D162D" w:rsidRDefault="00972F24" w:rsidP="004D162D">
      <w:pPr>
        <w:pStyle w:val="Tekstasneatitrauktas"/>
      </w:pPr>
      <w:r>
        <w:t>&lt;dot</w:t>
      </w:r>
      <w:r w:rsidR="004D162D">
        <w:t xml:space="preserve">&gt; </w:t>
      </w:r>
      <w:r w:rsidR="004D162D">
        <w:tab/>
        <w:t>::= ‘.’</w:t>
      </w:r>
    </w:p>
    <w:p w:rsidR="004D162D" w:rsidRPr="00A476FC" w:rsidRDefault="00972F24" w:rsidP="004D162D">
      <w:pPr>
        <w:pStyle w:val="Tekstas"/>
        <w:spacing w:before="120"/>
      </w:pPr>
      <w:r>
        <w:rPr>
          <w:b/>
        </w:rPr>
        <w:t>Contextual rule</w:t>
      </w:r>
      <w:r w:rsidR="004D162D">
        <w:rPr>
          <w:b/>
        </w:rPr>
        <w:t>.</w:t>
      </w:r>
      <w:r w:rsidR="004D162D" w:rsidRPr="00190480">
        <w:t xml:space="preserve"> </w:t>
      </w:r>
      <w:r w:rsidRPr="00190480">
        <w:t xml:space="preserve">The grammar above allows strings with dots at the end. </w:t>
      </w:r>
      <w:r w:rsidR="00190480" w:rsidRPr="00190480">
        <w:t>These dots provide no meaning about the tree’s structure</w:t>
      </w:r>
      <w:r w:rsidR="00190480">
        <w:t>. Therefore t</w:t>
      </w:r>
      <w:r w:rsidR="00D979C7">
        <w:t>hese dots</w:t>
      </w:r>
      <w:r w:rsidR="00190480">
        <w:t xml:space="preserve"> will be deleted. </w:t>
      </w:r>
    </w:p>
    <w:p w:rsidR="00C9140A" w:rsidRPr="00C9140A" w:rsidRDefault="00190480" w:rsidP="00C9140A">
      <w:pPr>
        <w:pStyle w:val="Tekstas"/>
      </w:pPr>
      <w:r>
        <w:t>A binary tree in Fig.</w:t>
      </w:r>
      <w:r w:rsidR="004D162D">
        <w:t xml:space="preserve"> 12.1 </w:t>
      </w:r>
      <w:r w:rsidR="00D979C7">
        <w:t xml:space="preserve">is coded </w:t>
      </w:r>
      <w:r w:rsidR="004D162D" w:rsidRPr="00D979C7">
        <w:rPr>
          <w:rFonts w:ascii="Courier New" w:hAnsi="Courier New" w:cs="Courier New"/>
        </w:rPr>
        <w:t>abc.de.fg....hi.jkl.m..n</w:t>
      </w:r>
      <w:r w:rsidR="00D979C7" w:rsidRPr="00D979C7">
        <w:t>.</w:t>
      </w:r>
      <w:r w:rsidR="00D979C7">
        <w:t xml:space="preserve"> Th</w:t>
      </w:r>
      <w:r>
        <w:t xml:space="preserve">e </w:t>
      </w:r>
      <w:r w:rsidR="00D979C7">
        <w:t>latter string differs from</w:t>
      </w:r>
      <w:r>
        <w:t xml:space="preserve"> </w:t>
      </w:r>
      <w:r w:rsidR="004D162D" w:rsidRPr="00EA30FE">
        <w:rPr>
          <w:rFonts w:ascii="Courier New" w:hAnsi="Courier New" w:cs="Courier New"/>
          <w:i/>
        </w:rPr>
        <w:t>abc..de..fg...hi..jkl..m..n..</w:t>
      </w:r>
      <w:r>
        <w:t xml:space="preserve"> </w:t>
      </w:r>
      <w:r w:rsidRPr="00190480">
        <w:t>in</w:t>
      </w:r>
      <w:r w:rsidR="004D162D" w:rsidRPr="00190480">
        <w:rPr>
          <w:i/>
        </w:rPr>
        <w:t xml:space="preserve"> </w:t>
      </w:r>
      <w:r w:rsidR="002413FD">
        <w:t>(Jensen, Wirth 1982, p. 66)</w:t>
      </w:r>
      <w:r w:rsidR="004D162D" w:rsidRPr="00190480">
        <w:t>.</w:t>
      </w:r>
    </w:p>
    <w:p w:rsidR="00713DB9" w:rsidRPr="0029788F" w:rsidRDefault="00713DB9" w:rsidP="00CF27E9">
      <w:pPr>
        <w:pStyle w:val="Heading1"/>
      </w:pPr>
      <w:bookmarkStart w:id="58" w:name="_Toc154287590"/>
      <w:bookmarkStart w:id="59" w:name="_Toc154312054"/>
      <w:bookmarkStart w:id="60" w:name="_Toc3642546"/>
      <w:r w:rsidRPr="0029788F">
        <w:lastRenderedPageBreak/>
        <w:t>GRAPHSEARCH</w:t>
      </w:r>
      <w:bookmarkEnd w:id="58"/>
      <w:bookmarkEnd w:id="59"/>
      <w:r w:rsidR="00213FE5">
        <w:t xml:space="preserve"> a</w:t>
      </w:r>
      <w:r w:rsidR="00805EA4" w:rsidRPr="0029788F">
        <w:t>lgorithm</w:t>
      </w:r>
      <w:bookmarkEnd w:id="60"/>
    </w:p>
    <w:p w:rsidR="00713DB9" w:rsidRPr="0029788F" w:rsidRDefault="00805EA4" w:rsidP="00805EA4">
      <w:pPr>
        <w:pStyle w:val="Tekstasneatitrauktas"/>
      </w:pPr>
      <w:r w:rsidRPr="0029788F">
        <w:t xml:space="preserve">GRAPHSEARCH is a generalisation of </w:t>
      </w:r>
      <w:r w:rsidR="00CB38F1" w:rsidRPr="0029788F">
        <w:t>de</w:t>
      </w:r>
      <w:r w:rsidRPr="0029788F">
        <w:t>pth-first search</w:t>
      </w:r>
      <w:r w:rsidR="00357916" w:rsidRPr="0029788F">
        <w:t xml:space="preserve">, breadth-first </w:t>
      </w:r>
      <w:r w:rsidRPr="0029788F">
        <w:t xml:space="preserve">search and heuristic search. See also </w:t>
      </w:r>
      <w:r w:rsidR="002413FD">
        <w:t>(</w:t>
      </w:r>
      <w:r w:rsidR="00713DB9" w:rsidRPr="0029788F">
        <w:t xml:space="preserve">Nilsson </w:t>
      </w:r>
      <w:r w:rsidR="002413FD">
        <w:t>1982)</w:t>
      </w:r>
      <w:r w:rsidR="00713DB9" w:rsidRPr="0029788F">
        <w:t xml:space="preserve"> </w:t>
      </w:r>
      <w:r w:rsidRPr="0029788F">
        <w:t>Section 2.2.2</w:t>
      </w:r>
      <w:r w:rsidR="00713DB9" w:rsidRPr="0029788F">
        <w:t>.</w:t>
      </w:r>
    </w:p>
    <w:p w:rsidR="00C74C07" w:rsidRPr="0029788F" w:rsidRDefault="00C74C07" w:rsidP="00C74C07">
      <w:pPr>
        <w:pStyle w:val="Tekstas"/>
      </w:pPr>
      <w:r w:rsidRPr="0029788F">
        <w:t>INPUT: 1) a gr</w:t>
      </w:r>
      <w:r w:rsidR="00290A04">
        <w:t xml:space="preserve">aph with </w:t>
      </w:r>
      <w:r w:rsidR="00357916" w:rsidRPr="0029788F">
        <w:t xml:space="preserve">nonnegative </w:t>
      </w:r>
      <w:r w:rsidR="00290A04">
        <w:t xml:space="preserve">edge </w:t>
      </w:r>
      <w:r w:rsidR="00357916" w:rsidRPr="0029788F">
        <w:t>costs; otherwise the cost</w:t>
      </w:r>
      <w:r w:rsidRPr="0029788F">
        <w:t xml:space="preserve"> is 1</w:t>
      </w:r>
      <w:r w:rsidR="00290A04">
        <w:t>; 2) an initial node</w:t>
      </w:r>
      <w:r w:rsidR="00B472BE">
        <w:t xml:space="preserve"> </w:t>
      </w:r>
      <w:r w:rsidR="00B472BE" w:rsidRPr="00B472BE">
        <w:rPr>
          <w:i/>
        </w:rPr>
        <w:t>s</w:t>
      </w:r>
      <w:r w:rsidR="00290A04">
        <w:t>; 3) </w:t>
      </w:r>
      <w:r w:rsidRPr="0029788F">
        <w:t xml:space="preserve">a terminal node (several terminal nodes can </w:t>
      </w:r>
      <w:r w:rsidR="00290A04">
        <w:t xml:space="preserve">also </w:t>
      </w:r>
      <w:r w:rsidRPr="0029788F">
        <w:t>exist</w:t>
      </w:r>
      <w:r w:rsidR="00F6453B">
        <w:t xml:space="preserve">, for example, </w:t>
      </w:r>
      <w:r w:rsidRPr="0029788F">
        <w:t>defined by a predicate).</w:t>
      </w:r>
    </w:p>
    <w:p w:rsidR="00C74C07" w:rsidRDefault="00F6453B" w:rsidP="00C74C07">
      <w:pPr>
        <w:pStyle w:val="Tekstas"/>
      </w:pPr>
      <w:r>
        <w:t xml:space="preserve">OUTPUT: a path from </w:t>
      </w:r>
      <w:r w:rsidRPr="00F6453B">
        <w:rPr>
          <w:i/>
        </w:rPr>
        <w:t>s</w:t>
      </w:r>
      <w:r w:rsidR="00290A04">
        <w:t xml:space="preserve"> </w:t>
      </w:r>
      <w:r w:rsidR="00C74C07" w:rsidRPr="0029788F">
        <w:t>to a terminal node.</w:t>
      </w:r>
    </w:p>
    <w:p w:rsidR="00874F8A" w:rsidRDefault="00874F8A" w:rsidP="00874F8A">
      <w:pPr>
        <w:pStyle w:val="Tekstas"/>
        <w:spacing w:before="120"/>
      </w:pPr>
      <w:r>
        <w:t>Initially the list</w:t>
      </w:r>
      <w:r w:rsidR="006075CA">
        <w:t>s</w:t>
      </w:r>
      <w:r>
        <w:t xml:space="preserve"> OPEN and CLOSED are empty.</w:t>
      </w:r>
    </w:p>
    <w:p w:rsidR="00874F8A" w:rsidRDefault="00070C8B" w:rsidP="009B01D8">
      <w:pPr>
        <w:pStyle w:val="Tekstasneatitrauktas"/>
        <w:numPr>
          <w:ilvl w:val="0"/>
          <w:numId w:val="27"/>
        </w:numPr>
      </w:pPr>
      <w:r>
        <w:t xml:space="preserve">Add the initial node </w:t>
      </w:r>
      <w:r w:rsidR="00F6453B" w:rsidRPr="00F6453B">
        <w:rPr>
          <w:i/>
        </w:rPr>
        <w:t>s</w:t>
      </w:r>
      <w:r w:rsidR="00F6453B">
        <w:t xml:space="preserve"> </w:t>
      </w:r>
      <w:r w:rsidR="006075CA">
        <w:t xml:space="preserve">to </w:t>
      </w:r>
      <w:r w:rsidR="00874F8A">
        <w:t>OPEN</w:t>
      </w:r>
      <w:r w:rsidR="006075CA">
        <w:t xml:space="preserve"> and create the search tree </w:t>
      </w:r>
      <w:r w:rsidR="006075CA" w:rsidRPr="006075CA">
        <w:rPr>
          <w:i/>
        </w:rPr>
        <w:t>T</w:t>
      </w:r>
      <w:r w:rsidR="006075CA">
        <w:t xml:space="preserve"> which consists of </w:t>
      </w:r>
      <w:r w:rsidR="00F6453B">
        <w:t xml:space="preserve">one node, </w:t>
      </w:r>
      <w:r w:rsidR="00F6453B" w:rsidRPr="00F6453B">
        <w:rPr>
          <w:i/>
        </w:rPr>
        <w:t>s</w:t>
      </w:r>
      <w:r w:rsidR="00874F8A">
        <w:t>.</w:t>
      </w:r>
    </w:p>
    <w:p w:rsidR="00874F8A" w:rsidRPr="006A327B" w:rsidRDefault="00874F8A" w:rsidP="009B01D8">
      <w:pPr>
        <w:pStyle w:val="Tekstasneatitrauktas"/>
        <w:numPr>
          <w:ilvl w:val="0"/>
          <w:numId w:val="27"/>
        </w:numPr>
      </w:pPr>
      <w:r>
        <w:t>If OPEN is empty then there is no path. Return</w:t>
      </w:r>
      <w:r w:rsidR="00E0034F">
        <w:t xml:space="preserve"> FAIL</w:t>
      </w:r>
      <w:r>
        <w:t>.</w:t>
      </w:r>
    </w:p>
    <w:p w:rsidR="005739C7" w:rsidRDefault="002031AE" w:rsidP="009B01D8">
      <w:pPr>
        <w:pStyle w:val="Tekstasneatitrauktas"/>
        <w:numPr>
          <w:ilvl w:val="0"/>
          <w:numId w:val="27"/>
        </w:numPr>
      </w:pPr>
      <w:r>
        <w:t>Close the first node</w:t>
      </w:r>
      <w:r w:rsidR="00874F8A">
        <w:t xml:space="preserve"> </w:t>
      </w:r>
      <w:r w:rsidR="00874F8A" w:rsidRPr="005739C7">
        <w:rPr>
          <w:i/>
        </w:rPr>
        <w:t>n</w:t>
      </w:r>
      <w:r w:rsidR="00874F8A">
        <w:t xml:space="preserve"> from OPEN: move it from OPEN to CLOSED.</w:t>
      </w:r>
    </w:p>
    <w:p w:rsidR="00874F8A" w:rsidRDefault="00874F8A" w:rsidP="009B01D8">
      <w:pPr>
        <w:pStyle w:val="Tekstasneatitrauktas"/>
        <w:numPr>
          <w:ilvl w:val="0"/>
          <w:numId w:val="27"/>
        </w:numPr>
      </w:pPr>
      <w:r>
        <w:t xml:space="preserve">If </w:t>
      </w:r>
      <w:r w:rsidRPr="005739C7">
        <w:rPr>
          <w:i/>
        </w:rPr>
        <w:t>n</w:t>
      </w:r>
      <w:r>
        <w:t xml:space="preserve"> is the terminal node, t</w:t>
      </w:r>
      <w:r w:rsidR="00070C8B">
        <w:t xml:space="preserve">hen collect the path </w:t>
      </w:r>
      <w:r>
        <w:t>and finish.</w:t>
      </w:r>
    </w:p>
    <w:p w:rsidR="00874F8A" w:rsidRDefault="00874F8A" w:rsidP="009B01D8">
      <w:pPr>
        <w:pStyle w:val="Tekstasneatitrauktas"/>
        <w:numPr>
          <w:ilvl w:val="0"/>
          <w:numId w:val="27"/>
        </w:numPr>
      </w:pPr>
      <w:r>
        <w:t xml:space="preserve">Take the set </w:t>
      </w:r>
      <w:r w:rsidRPr="00743B54">
        <w:rPr>
          <w:i/>
        </w:rPr>
        <w:t>S</w:t>
      </w:r>
      <w:r>
        <w:t>(</w:t>
      </w:r>
      <w:r w:rsidRPr="00743B54">
        <w:rPr>
          <w:i/>
        </w:rPr>
        <w:t>n</w:t>
      </w:r>
      <w:r>
        <w:t xml:space="preserve">) of </w:t>
      </w:r>
      <w:r w:rsidR="00E0034F">
        <w:t xml:space="preserve">all </w:t>
      </w:r>
      <w:r w:rsidR="00DF318F">
        <w:t xml:space="preserve">nodes </w:t>
      </w:r>
      <w:r w:rsidR="00070C8B">
        <w:t>adjacent</w:t>
      </w:r>
      <w:r w:rsidR="00DF318F">
        <w:t xml:space="preserve"> </w:t>
      </w:r>
      <w:r w:rsidR="00070C8B">
        <w:t>to</w:t>
      </w:r>
      <w:r>
        <w:t xml:space="preserve"> </w:t>
      </w:r>
      <w:r w:rsidRPr="00743B54">
        <w:rPr>
          <w:i/>
        </w:rPr>
        <w:t>n</w:t>
      </w:r>
      <w:r>
        <w:t xml:space="preserve">. </w:t>
      </w:r>
      <w:r w:rsidR="00C34EFE">
        <w:t>Add</w:t>
      </w:r>
      <w:r w:rsidR="00E0034F">
        <w:t xml:space="preserve"> e</w:t>
      </w:r>
      <w:r w:rsidR="0017706F">
        <w:t xml:space="preserve">ach </w:t>
      </w:r>
      <w:r w:rsidRPr="00743B54">
        <w:rPr>
          <w:i/>
        </w:rPr>
        <w:t>n*</w:t>
      </w:r>
      <w:r w:rsidR="00C34EFE" w:rsidRPr="00C02067">
        <w:sym w:font="Symbol" w:char="F0CE"/>
      </w:r>
      <w:r w:rsidRPr="00743B54">
        <w:rPr>
          <w:i/>
        </w:rPr>
        <w:t>S</w:t>
      </w:r>
      <w:r w:rsidRPr="00C02067">
        <w:t>(</w:t>
      </w:r>
      <w:r w:rsidRPr="00743B54">
        <w:rPr>
          <w:i/>
        </w:rPr>
        <w:t>n</w:t>
      </w:r>
      <w:r w:rsidRPr="00C02067">
        <w:t>)</w:t>
      </w:r>
      <w:r w:rsidR="00C34EFE">
        <w:t>,</w:t>
      </w:r>
      <w:r>
        <w:t xml:space="preserve"> which </w:t>
      </w:r>
      <w:r w:rsidR="0017706F">
        <w:t xml:space="preserve">is not present neither in OPEN nor </w:t>
      </w:r>
      <w:r>
        <w:t>in CLOSED</w:t>
      </w:r>
      <w:r w:rsidR="00C34EFE">
        <w:t>,</w:t>
      </w:r>
      <w:r w:rsidR="00E0034F">
        <w:t xml:space="preserve"> to OPEN and </w:t>
      </w:r>
      <w:r w:rsidR="00E0034F" w:rsidRPr="00743B54">
        <w:rPr>
          <w:i/>
        </w:rPr>
        <w:t>T</w:t>
      </w:r>
      <w:r w:rsidR="00E0034F">
        <w:t>.</w:t>
      </w:r>
      <w:r w:rsidR="0017706F">
        <w:t xml:space="preserve"> </w:t>
      </w:r>
      <w:r w:rsidR="00556C7C">
        <w:t xml:space="preserve">Link </w:t>
      </w:r>
      <w:r w:rsidR="00556C7C" w:rsidRPr="00743B54">
        <w:rPr>
          <w:i/>
        </w:rPr>
        <w:t>n*</w:t>
      </w:r>
      <w:r w:rsidR="00556C7C">
        <w:t xml:space="preserve"> to </w:t>
      </w:r>
      <w:r w:rsidR="00556C7C" w:rsidRPr="00743B54">
        <w:rPr>
          <w:i/>
        </w:rPr>
        <w:t>n</w:t>
      </w:r>
      <w:r w:rsidR="00DF318F">
        <w:t xml:space="preserve"> with</w:t>
      </w:r>
      <w:r w:rsidR="00556C7C">
        <w:t xml:space="preserve"> the notation </w:t>
      </w:r>
      <w:r w:rsidR="00556C7C" w:rsidRPr="00743B54">
        <w:rPr>
          <w:i/>
        </w:rPr>
        <w:t>n*</w:t>
      </w:r>
      <w:r w:rsidR="00556C7C">
        <w:t>(</w:t>
      </w:r>
      <w:r w:rsidR="00556C7C" w:rsidRPr="00743B54">
        <w:rPr>
          <w:i/>
        </w:rPr>
        <w:t>n</w:t>
      </w:r>
      <w:r w:rsidR="00556C7C">
        <w:t>). Formally</w:t>
      </w:r>
      <w:r w:rsidR="00743B54">
        <w:t xml:space="preserve"> </w:t>
      </w:r>
      <w:r w:rsidR="0017706F">
        <w:t xml:space="preserve">OPEN := OPEN </w:t>
      </w:r>
      <w:r w:rsidR="0017706F" w:rsidRPr="00C02067">
        <w:sym w:font="Symbol" w:char="F0C8"/>
      </w:r>
      <w:r w:rsidR="0017706F">
        <w:t xml:space="preserve"> </w:t>
      </w:r>
      <w:r w:rsidR="0017706F" w:rsidRPr="00743B54">
        <w:rPr>
          <w:i/>
        </w:rPr>
        <w:t>S</w:t>
      </w:r>
      <w:r w:rsidR="0017706F">
        <w:t>(</w:t>
      </w:r>
      <w:r w:rsidR="0017706F" w:rsidRPr="00743B54">
        <w:rPr>
          <w:i/>
        </w:rPr>
        <w:t>n</w:t>
      </w:r>
      <w:r w:rsidR="0017706F">
        <w:t>)/(OPEN</w:t>
      </w:r>
      <w:r w:rsidR="0017706F" w:rsidRPr="00C02067">
        <w:sym w:font="Symbol" w:char="F0C8"/>
      </w:r>
      <w:r w:rsidR="002031AE">
        <w:t>CLOSED)</w:t>
      </w:r>
    </w:p>
    <w:p w:rsidR="000F2D19" w:rsidRDefault="000F2D19" w:rsidP="009B01D8">
      <w:pPr>
        <w:pStyle w:val="Tekstasneatitrauktas"/>
        <w:numPr>
          <w:ilvl w:val="0"/>
          <w:numId w:val="27"/>
        </w:numPr>
      </w:pPr>
      <w:r>
        <w:t>For each</w:t>
      </w:r>
      <w:r w:rsidRPr="00C02067">
        <w:t xml:space="preserve"> </w:t>
      </w:r>
      <w:r w:rsidRPr="00743B54">
        <w:rPr>
          <w:i/>
        </w:rPr>
        <w:t>n*</w:t>
      </w:r>
      <w:r w:rsidRPr="00C02067">
        <w:sym w:font="Symbol" w:char="F0CE"/>
      </w:r>
      <w:r w:rsidRPr="00743B54">
        <w:rPr>
          <w:i/>
        </w:rPr>
        <w:t>S</w:t>
      </w:r>
      <w:r w:rsidRPr="00C02067">
        <w:t>(</w:t>
      </w:r>
      <w:r w:rsidRPr="00743B54">
        <w:rPr>
          <w:i/>
        </w:rPr>
        <w:t>n</w:t>
      </w:r>
      <w:r>
        <w:t>)</w:t>
      </w:r>
      <w:r w:rsidR="00C34EFE">
        <w:t>, which was present</w:t>
      </w:r>
      <w:r>
        <w:t xml:space="preserve"> in OPEN</w:t>
      </w:r>
      <w:r w:rsidR="00556C7C">
        <w:t xml:space="preserve"> (in the old OPEN </w:t>
      </w:r>
      <w:r w:rsidR="00743B54">
        <w:t>–</w:t>
      </w:r>
      <w:r w:rsidR="00556C7C">
        <w:t xml:space="preserve"> to the right in the assignment above), i.e. </w:t>
      </w:r>
      <w:r w:rsidRPr="00743B54">
        <w:rPr>
          <w:i/>
        </w:rPr>
        <w:t>n*</w:t>
      </w:r>
      <w:r w:rsidRPr="00C02067">
        <w:sym w:font="Symbol" w:char="F0CE"/>
      </w:r>
      <w:r w:rsidRPr="00C02067">
        <w:t>(</w:t>
      </w:r>
      <w:r w:rsidRPr="00743B54">
        <w:rPr>
          <w:i/>
        </w:rPr>
        <w:t>S</w:t>
      </w:r>
      <w:r w:rsidRPr="00C02067">
        <w:t>(</w:t>
      </w:r>
      <w:r w:rsidRPr="00743B54">
        <w:rPr>
          <w:i/>
        </w:rPr>
        <w:t>n</w:t>
      </w:r>
      <w:r w:rsidRPr="00C02067">
        <w:t>)</w:t>
      </w:r>
      <w:r w:rsidRPr="00C02067">
        <w:sym w:font="Symbol" w:char="F0C7"/>
      </w:r>
      <w:r>
        <w:t>OPEN</w:t>
      </w:r>
      <w:r w:rsidRPr="00C02067">
        <w:t xml:space="preserve">), </w:t>
      </w:r>
      <w:r>
        <w:t>decide to ch</w:t>
      </w:r>
      <w:r w:rsidR="00556C7C">
        <w:t>ange or not to change the link.</w:t>
      </w:r>
      <w:r w:rsidR="00743B54">
        <w:t xml:space="preserve"> </w:t>
      </w:r>
      <w:r>
        <w:t>Do not analyse the rest</w:t>
      </w:r>
      <w:r w:rsidR="00556C7C">
        <w:t xml:space="preserve"> </w:t>
      </w:r>
      <w:r w:rsidRPr="00743B54">
        <w:rPr>
          <w:i/>
        </w:rPr>
        <w:t>n*</w:t>
      </w:r>
      <w:r>
        <w:t xml:space="preserve">, i.e. </w:t>
      </w:r>
      <w:r w:rsidRPr="00743B54">
        <w:rPr>
          <w:i/>
        </w:rPr>
        <w:t>n*</w:t>
      </w:r>
      <w:r w:rsidRPr="00C02067">
        <w:sym w:font="Symbol" w:char="F0CE"/>
      </w:r>
      <w:r w:rsidRPr="00C02067">
        <w:t>(</w:t>
      </w:r>
      <w:r w:rsidRPr="00743B54">
        <w:rPr>
          <w:i/>
        </w:rPr>
        <w:t>S</w:t>
      </w:r>
      <w:r w:rsidRPr="00C02067">
        <w:t>(</w:t>
      </w:r>
      <w:r w:rsidRPr="00743B54">
        <w:rPr>
          <w:i/>
        </w:rPr>
        <w:t>n</w:t>
      </w:r>
      <w:r w:rsidRPr="00C02067">
        <w:t>)</w:t>
      </w:r>
      <w:r w:rsidRPr="00C02067">
        <w:sym w:font="Symbol" w:char="F0C7"/>
      </w:r>
      <w:r>
        <w:t>CLOSED</w:t>
      </w:r>
      <w:r w:rsidRPr="00C02067">
        <w:t>)</w:t>
      </w:r>
      <w:r w:rsidR="00556C7C">
        <w:t xml:space="preserve"> because</w:t>
      </w:r>
      <w:r w:rsidR="00C34EFE">
        <w:t xml:space="preserve"> they are closed</w:t>
      </w:r>
      <w:r w:rsidRPr="00C02067">
        <w:t>.</w:t>
      </w:r>
      <w:r w:rsidR="00743B54">
        <w:t xml:space="preserve"> </w:t>
      </w:r>
    </w:p>
    <w:p w:rsidR="000F2D19" w:rsidRDefault="000F2D19" w:rsidP="009B01D8">
      <w:pPr>
        <w:pStyle w:val="Tekstasneatitrauktas"/>
        <w:numPr>
          <w:ilvl w:val="0"/>
          <w:numId w:val="27"/>
        </w:numPr>
      </w:pPr>
      <w:r>
        <w:t>Sort OPEN according to a certain scheme</w:t>
      </w:r>
      <w:r w:rsidR="00282B16">
        <w:t>, principle,</w:t>
      </w:r>
      <w:r>
        <w:t xml:space="preserve"> or heuristic</w:t>
      </w:r>
      <w:r w:rsidR="00282B16">
        <w:t>, for instance</w:t>
      </w:r>
      <w:r>
        <w:t>:</w:t>
      </w:r>
    </w:p>
    <w:p w:rsidR="000F2D19" w:rsidRDefault="007F5313" w:rsidP="009B01D8">
      <w:pPr>
        <w:pStyle w:val="Tekstasneatitrauktas"/>
        <w:numPr>
          <w:ilvl w:val="1"/>
          <w:numId w:val="27"/>
        </w:numPr>
      </w:pPr>
      <w:r>
        <w:t>c</w:t>
      </w:r>
      <w:r w:rsidR="000F2D19">
        <w:t>ost</w:t>
      </w:r>
    </w:p>
    <w:p w:rsidR="000F2D19" w:rsidRDefault="007F5313" w:rsidP="009B01D8">
      <w:pPr>
        <w:pStyle w:val="Tekstasneatitrauktas"/>
        <w:numPr>
          <w:ilvl w:val="1"/>
          <w:numId w:val="27"/>
        </w:numPr>
      </w:pPr>
      <w:r w:rsidRPr="007F5313">
        <w:rPr>
          <w:b/>
        </w:rPr>
        <w:t>“</w:t>
      </w:r>
      <w:r w:rsidR="00282B16">
        <w:rPr>
          <w:b/>
        </w:rPr>
        <w:t>de</w:t>
      </w:r>
      <w:r w:rsidRPr="007F5313">
        <w:rPr>
          <w:b/>
        </w:rPr>
        <w:t>pth-first”</w:t>
      </w:r>
      <w:r w:rsidR="00C34EFE">
        <w:t>. P</w:t>
      </w:r>
      <w:r>
        <w:t>lace</w:t>
      </w:r>
      <w:r w:rsidR="000F2D19" w:rsidRPr="00C02067">
        <w:t xml:space="preserve"> </w:t>
      </w:r>
      <w:r w:rsidR="000F2D19" w:rsidRPr="003F6A14">
        <w:rPr>
          <w:i/>
        </w:rPr>
        <w:t>S</w:t>
      </w:r>
      <w:r w:rsidR="000F2D19" w:rsidRPr="00C02067">
        <w:t>(</w:t>
      </w:r>
      <w:r w:rsidR="000F2D19" w:rsidRPr="003F6A14">
        <w:rPr>
          <w:i/>
        </w:rPr>
        <w:t>n</w:t>
      </w:r>
      <w:r>
        <w:t xml:space="preserve">)/CLOSED to the </w:t>
      </w:r>
      <w:r w:rsidRPr="007F5313">
        <w:rPr>
          <w:b/>
        </w:rPr>
        <w:t>beginning</w:t>
      </w:r>
      <w:r>
        <w:t xml:space="preserve"> of</w:t>
      </w:r>
      <w:r w:rsidR="000F2D19" w:rsidRPr="00C02067">
        <w:t xml:space="preserve"> </w:t>
      </w:r>
      <w:r>
        <w:t>OPEN and</w:t>
      </w:r>
      <w:r w:rsidR="000F2D19" w:rsidRPr="00C02067">
        <w:t xml:space="preserve"> </w:t>
      </w:r>
      <w:r>
        <w:t xml:space="preserve">delete duplicated nodes </w:t>
      </w:r>
      <w:r w:rsidRPr="003F6A14">
        <w:rPr>
          <w:i/>
        </w:rPr>
        <w:t>n*</w:t>
      </w:r>
      <w:r>
        <w:t xml:space="preserve"> from the end of OPEN</w:t>
      </w:r>
      <w:r w:rsidR="000F2D19" w:rsidRPr="00C02067">
        <w:t xml:space="preserve">. </w:t>
      </w:r>
      <w:r>
        <w:t xml:space="preserve">Hence, OPEN is sorted as a </w:t>
      </w:r>
      <w:r w:rsidRPr="007F5313">
        <w:rPr>
          <w:b/>
        </w:rPr>
        <w:t>stack</w:t>
      </w:r>
      <w:r>
        <w:t>, i.e.</w:t>
      </w:r>
      <w:r w:rsidR="000F2D19" w:rsidRPr="00C02067">
        <w:t xml:space="preserve"> LIFO (Last In First Out).</w:t>
      </w:r>
    </w:p>
    <w:p w:rsidR="000F2D19" w:rsidRDefault="007F5313" w:rsidP="009B01D8">
      <w:pPr>
        <w:pStyle w:val="Tekstasneatitrauktas"/>
        <w:numPr>
          <w:ilvl w:val="1"/>
          <w:numId w:val="27"/>
        </w:numPr>
      </w:pPr>
      <w:r w:rsidRPr="007F5313">
        <w:rPr>
          <w:b/>
        </w:rPr>
        <w:t>“breadth-first”</w:t>
      </w:r>
      <w:r w:rsidR="00C34EFE">
        <w:t>. P</w:t>
      </w:r>
      <w:r>
        <w:t>lace</w:t>
      </w:r>
      <w:r w:rsidRPr="00C02067">
        <w:t xml:space="preserve"> </w:t>
      </w:r>
      <w:r w:rsidRPr="003F6A14">
        <w:rPr>
          <w:i/>
        </w:rPr>
        <w:t>S</w:t>
      </w:r>
      <w:r w:rsidRPr="00C02067">
        <w:t>(</w:t>
      </w:r>
      <w:r w:rsidRPr="003F6A14">
        <w:rPr>
          <w:i/>
        </w:rPr>
        <w:t>n</w:t>
      </w:r>
      <w:r>
        <w:t xml:space="preserve">)/CLOSED to the </w:t>
      </w:r>
      <w:r>
        <w:rPr>
          <w:b/>
        </w:rPr>
        <w:t>end</w:t>
      </w:r>
      <w:r>
        <w:t xml:space="preserve"> of</w:t>
      </w:r>
      <w:r w:rsidRPr="00C02067">
        <w:t xml:space="preserve"> </w:t>
      </w:r>
      <w:r w:rsidR="00C34EFE">
        <w:t xml:space="preserve">OPEN an </w:t>
      </w:r>
      <w:r>
        <w:t xml:space="preserve">delete duplicated nodes </w:t>
      </w:r>
      <w:r w:rsidRPr="003F6A14">
        <w:rPr>
          <w:i/>
        </w:rPr>
        <w:t>n*</w:t>
      </w:r>
      <w:r>
        <w:t xml:space="preserve"> from the </w:t>
      </w:r>
      <w:r w:rsidRPr="00282B16">
        <w:t>beginning</w:t>
      </w:r>
      <w:r>
        <w:t xml:space="preserve"> of OPEN</w:t>
      </w:r>
      <w:r w:rsidRPr="00C02067">
        <w:t xml:space="preserve">. </w:t>
      </w:r>
      <w:r>
        <w:t xml:space="preserve">Hence, OPEN is sorted as a </w:t>
      </w:r>
      <w:r>
        <w:rPr>
          <w:b/>
        </w:rPr>
        <w:t>queue</w:t>
      </w:r>
      <w:r>
        <w:t>, i.e.</w:t>
      </w:r>
      <w:r w:rsidRPr="00C02067">
        <w:t xml:space="preserve"> </w:t>
      </w:r>
      <w:r w:rsidR="000F2D19" w:rsidRPr="00C02067">
        <w:t>FIFO (First In First Out).</w:t>
      </w:r>
    </w:p>
    <w:p w:rsidR="00874F8A" w:rsidRPr="0029788F" w:rsidRDefault="00874F8A" w:rsidP="009B01D8">
      <w:pPr>
        <w:pStyle w:val="Tekstasneatitrauktas"/>
        <w:numPr>
          <w:ilvl w:val="0"/>
          <w:numId w:val="27"/>
        </w:numPr>
      </w:pPr>
      <w:r>
        <w:t xml:space="preserve">Go to </w:t>
      </w:r>
      <w:r w:rsidR="00070C8B">
        <w:t>2</w:t>
      </w:r>
      <w:r>
        <w:t>.</w:t>
      </w:r>
    </w:p>
    <w:p w:rsidR="00182D83" w:rsidRDefault="00C74C07" w:rsidP="00CD2C22">
      <w:pPr>
        <w:pStyle w:val="Heading1"/>
      </w:pPr>
      <w:bookmarkStart w:id="61" w:name="_Toc154287591"/>
      <w:bookmarkStart w:id="62" w:name="_Toc154312055"/>
      <w:bookmarkStart w:id="63" w:name="_Toc3642547"/>
      <w:r w:rsidRPr="00CD2C22">
        <w:lastRenderedPageBreak/>
        <w:t xml:space="preserve">Differences between </w:t>
      </w:r>
      <w:r w:rsidR="00582BE2" w:rsidRPr="00CD2C22">
        <w:t>BACKTRACK</w:t>
      </w:r>
      <w:r w:rsidR="00D80204" w:rsidRPr="00CD2C22">
        <w:t>1</w:t>
      </w:r>
      <w:r w:rsidR="00582BE2" w:rsidRPr="00CD2C22">
        <w:t xml:space="preserve"> </w:t>
      </w:r>
      <w:r w:rsidRPr="00CD2C22">
        <w:t>and</w:t>
      </w:r>
      <w:r w:rsidR="00713DB9" w:rsidRPr="00CD2C22">
        <w:t xml:space="preserve"> </w:t>
      </w:r>
      <w:r w:rsidR="00582BE2" w:rsidRPr="00CD2C22">
        <w:t>GRAPHSEARCH</w:t>
      </w:r>
      <w:bookmarkEnd w:id="61"/>
      <w:bookmarkEnd w:id="62"/>
      <w:r w:rsidR="00FD3690" w:rsidRPr="00CD2C22">
        <w:t>-DEPTH-FIRST</w:t>
      </w:r>
      <w:bookmarkEnd w:id="63"/>
    </w:p>
    <w:p w:rsidR="00D17059" w:rsidRDefault="00D17059" w:rsidP="00D17059">
      <w:pPr>
        <w:pStyle w:val="Tekstas"/>
      </w:pPr>
      <w:r>
        <w:t>BACKTR</w:t>
      </w:r>
      <w:r w:rsidR="0022155E">
        <w:t>ACK1 operates with a stack (</w:t>
      </w:r>
      <w:r>
        <w:t>DATALIST</w:t>
      </w:r>
      <w:r w:rsidR="0022155E">
        <w:t>)</w:t>
      </w:r>
      <w:r>
        <w:t>. GRAPHSEARCH_DEPTH_FIRST operates</w:t>
      </w:r>
      <w:r w:rsidR="0022155E">
        <w:t xml:space="preserve"> with a list (</w:t>
      </w:r>
      <w:r w:rsidR="00E5540C">
        <w:t>OPEN and CLOSED</w:t>
      </w:r>
      <w:r w:rsidR="0022155E">
        <w:t>)</w:t>
      </w:r>
      <w:r w:rsidR="00E5540C">
        <w:t xml:space="preserve">. </w:t>
      </w:r>
      <w:r w:rsidR="0022155E">
        <w:t>The t</w:t>
      </w:r>
      <w:r w:rsidR="00E5540C">
        <w:t>wo differences</w:t>
      </w:r>
      <w:r w:rsidR="0022155E">
        <w:t xml:space="preserve"> can be formulated as follows</w:t>
      </w:r>
      <w:r w:rsidR="00E5540C">
        <w:t>:</w:t>
      </w:r>
    </w:p>
    <w:p w:rsidR="00D17059" w:rsidRPr="00C02067" w:rsidRDefault="00D17059" w:rsidP="00D17059">
      <w:pPr>
        <w:pStyle w:val="Numeruotastekstas"/>
        <w:numPr>
          <w:ilvl w:val="0"/>
          <w:numId w:val="35"/>
        </w:numPr>
        <w:tabs>
          <w:tab w:val="clear" w:pos="1117"/>
        </w:tabs>
        <w:spacing w:after="0"/>
        <w:ind w:left="360"/>
        <w:contextualSpacing w:val="0"/>
      </w:pPr>
      <w:r w:rsidRPr="00C02067">
        <w:t>BACKTRAC</w:t>
      </w:r>
      <w:r>
        <w:t>K1</w:t>
      </w:r>
      <w:r w:rsidRPr="00C02067">
        <w:t xml:space="preserve"> </w:t>
      </w:r>
      <w:r>
        <w:t>operates with production rules and global database states whereas GRAPHSEARCH_DEPTH_FIRST operates with the lists OPEN and CLOSED</w:t>
      </w:r>
      <w:r w:rsidR="0022155E">
        <w:t>.</w:t>
      </w:r>
    </w:p>
    <w:p w:rsidR="00D17059" w:rsidRPr="00C02067" w:rsidRDefault="00D17059" w:rsidP="00D17059">
      <w:pPr>
        <w:pStyle w:val="Numeruotastekstas"/>
        <w:tabs>
          <w:tab w:val="clear" w:pos="1117"/>
        </w:tabs>
        <w:ind w:left="360" w:hanging="360"/>
        <w:contextualSpacing w:val="0"/>
      </w:pPr>
      <w:r>
        <w:t>BACKTRACK1</w:t>
      </w:r>
      <w:r w:rsidR="0022155E">
        <w:t xml:space="preserve"> makes two cycles around an “island”. Therefore multiple cycles appear in case of multiple islands. The reason is that DATALIST keeps only the current path , but no past paths. GRAPHSEARCH_DEPTH_FIRST prevents multiple cycles by saving nodes in CLOSED.</w:t>
      </w:r>
    </w:p>
    <w:p w:rsidR="00D17059" w:rsidRPr="00D17059" w:rsidRDefault="00E5540C" w:rsidP="0022155E">
      <w:pPr>
        <w:pStyle w:val="Tekstas"/>
      </w:pPr>
      <w:r>
        <w:t xml:space="preserve">Therefore BACKTRACK1 normally takes more time, but less stack memory, and GRAPHSEARCH_DEPTH_FIRST – less time, but more memory </w:t>
      </w:r>
      <w:r w:rsidR="0022155E">
        <w:t>(</w:t>
      </w:r>
      <w:r>
        <w:t>OPEN and CLOSED</w:t>
      </w:r>
      <w:r w:rsidR="0022155E">
        <w:t>)</w:t>
      </w:r>
      <w:r>
        <w:t>. Hence a trade-off of time and</w:t>
      </w:r>
      <w:r w:rsidR="00543002">
        <w:t xml:space="preserve"> space</w:t>
      </w:r>
      <w:r>
        <w:t xml:space="preserve"> is observed. This trade-off is a principle of AI</w:t>
      </w:r>
      <w:r w:rsidR="00D17059" w:rsidRPr="00C02067">
        <w:t>.</w:t>
      </w:r>
    </w:p>
    <w:p w:rsidR="00182D83" w:rsidRPr="0022155E" w:rsidRDefault="009C550E" w:rsidP="00CF12E0">
      <w:pPr>
        <w:pStyle w:val="Heading2"/>
      </w:pPr>
      <w:bookmarkStart w:id="64" w:name="_Toc3642548"/>
      <w:r w:rsidRPr="0022155E">
        <w:t>Searc</w:t>
      </w:r>
      <w:r w:rsidR="00B53CF2" w:rsidRPr="0022155E">
        <w:t>hing</w:t>
      </w:r>
      <w:r w:rsidR="00E53DF9" w:rsidRPr="0022155E">
        <w:t xml:space="preserve"> </w:t>
      </w:r>
      <w:r w:rsidR="0022155E">
        <w:t xml:space="preserve">in </w:t>
      </w:r>
      <w:r w:rsidR="00213FE5">
        <w:t>a g</w:t>
      </w:r>
      <w:r w:rsidRPr="0022155E">
        <w:t>raph</w:t>
      </w:r>
      <w:bookmarkEnd w:id="64"/>
    </w:p>
    <w:p w:rsidR="00C8031B" w:rsidRPr="0029788F" w:rsidRDefault="008F3896" w:rsidP="00437EF9">
      <w:pPr>
        <w:pStyle w:val="Tekstas"/>
      </w:pPr>
      <w:r w:rsidRPr="0029788F">
        <w:t>Below is</w:t>
      </w:r>
      <w:r w:rsidR="009C550E" w:rsidRPr="0029788F">
        <w:t xml:space="preserve"> the graph which was explored in Fig. </w:t>
      </w:r>
      <w:r w:rsidR="00182D83" w:rsidRPr="0029788F">
        <w:t>1</w:t>
      </w:r>
      <w:r w:rsidR="00416707" w:rsidRPr="0029788F">
        <w:t>1</w:t>
      </w:r>
      <w:r w:rsidR="009C550E" w:rsidRPr="0029788F">
        <w:t>.1</w:t>
      </w:r>
      <w:r w:rsidR="00E04C29" w:rsidRPr="0029788F">
        <w:t>.</w:t>
      </w:r>
      <w:r w:rsidR="00ED5E40">
        <w:t xml:space="preserve"> Consider</w:t>
      </w:r>
      <w:r w:rsidR="00CD2617">
        <w:t xml:space="preserve"> the starting</w:t>
      </w:r>
      <w:r w:rsidR="00831769" w:rsidRPr="0029788F">
        <w:t xml:space="preserve"> node </w:t>
      </w:r>
      <w:r w:rsidR="00831769" w:rsidRPr="0029788F">
        <w:rPr>
          <w:i/>
        </w:rPr>
        <w:t>s</w:t>
      </w:r>
      <w:r w:rsidR="00ED5E40">
        <w:t xml:space="preserve"> and the terminal node</w:t>
      </w:r>
      <w:r w:rsidR="00831769" w:rsidRPr="0029788F">
        <w:t xml:space="preserve"> </w:t>
      </w:r>
      <w:r w:rsidR="00831769" w:rsidRPr="0029788F">
        <w:rPr>
          <w:i/>
        </w:rPr>
        <w:t>t</w:t>
      </w:r>
      <w:r w:rsidR="00831769" w:rsidRPr="0029788F">
        <w:t>.</w:t>
      </w:r>
    </w:p>
    <w:p w:rsidR="00DD7178" w:rsidRPr="0029788F" w:rsidRDefault="008451EA" w:rsidP="00F316D8">
      <w:pPr>
        <w:pStyle w:val="Paviliustracija"/>
        <w:rPr>
          <w:lang w:val="en-GB"/>
        </w:rPr>
      </w:pPr>
      <w:r w:rsidRPr="00854CB9">
        <w:rPr>
          <w:noProof/>
          <w:lang w:val="lt-LT" w:eastAsia="lt-LT"/>
        </w:rPr>
        <w:drawing>
          <wp:inline distT="0" distB="0" distL="0" distR="0">
            <wp:extent cx="4800600" cy="1518285"/>
            <wp:effectExtent l="0" t="0" r="0" b="5715"/>
            <wp:docPr id="231" name="Picture 56"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0" cy="1518285"/>
                    </a:xfrm>
                    <a:prstGeom prst="rect">
                      <a:avLst/>
                    </a:prstGeom>
                    <a:noFill/>
                    <a:ln>
                      <a:noFill/>
                    </a:ln>
                  </pic:spPr>
                </pic:pic>
              </a:graphicData>
            </a:graphic>
          </wp:inline>
        </w:drawing>
      </w:r>
    </w:p>
    <w:p w:rsidR="00DD7178" w:rsidRPr="0029788F" w:rsidRDefault="00443344" w:rsidP="00437EF9">
      <w:pPr>
        <w:pStyle w:val="Pavaprasymas"/>
      </w:pPr>
      <w:r w:rsidRPr="0029788F">
        <w:t xml:space="preserve">Fig. </w:t>
      </w:r>
      <w:r w:rsidR="00DD7178" w:rsidRPr="0029788F">
        <w:t>1</w:t>
      </w:r>
      <w:r w:rsidR="00C3635D" w:rsidRPr="0029788F">
        <w:t>4</w:t>
      </w:r>
      <w:r w:rsidRPr="0029788F">
        <w:t>.1</w:t>
      </w:r>
      <w:r w:rsidRPr="0029788F">
        <w:tab/>
      </w:r>
      <w:r w:rsidR="00FB7102">
        <w:t>a) A sample graph. b) Contra-clockwise order</w:t>
      </w:r>
      <w:r w:rsidR="009E0F3D" w:rsidRPr="0029788F">
        <w:t xml:space="preserve"> of edges. “12 hours” edge is the last one</w:t>
      </w:r>
    </w:p>
    <w:p w:rsidR="00182D83" w:rsidRPr="0029788F" w:rsidRDefault="00E04C29" w:rsidP="00CD2617">
      <w:pPr>
        <w:pStyle w:val="Tekstas"/>
      </w:pPr>
      <w:r w:rsidRPr="0029788F">
        <w:t>BACKTRACK1</w:t>
      </w:r>
      <w:r w:rsidR="00FD78C8" w:rsidRPr="0029788F">
        <w:t xml:space="preserve"> </w:t>
      </w:r>
      <w:r w:rsidR="00C96AAA">
        <w:t>produces a</w:t>
      </w:r>
      <w:r w:rsidRPr="0029788F">
        <w:t xml:space="preserve"> search tree which is shown in Fig.</w:t>
      </w:r>
      <w:r w:rsidR="00FD78C8" w:rsidRPr="0029788F">
        <w:t xml:space="preserve"> 1</w:t>
      </w:r>
      <w:r w:rsidR="00EF5FEB" w:rsidRPr="0029788F">
        <w:t>4</w:t>
      </w:r>
      <w:r w:rsidR="008F3896" w:rsidRPr="0029788F">
        <w:t>.2 a.</w:t>
      </w:r>
      <w:r w:rsidR="00CD2617">
        <w:t xml:space="preserve"> </w:t>
      </w:r>
      <w:r w:rsidR="00CD2617" w:rsidRPr="0029788F">
        <w:t xml:space="preserve">GRAPHSEARCH-DEPTH-FIRST produces a </w:t>
      </w:r>
      <w:r w:rsidR="00CD2617">
        <w:t xml:space="preserve">search </w:t>
      </w:r>
      <w:r w:rsidR="00CD2617" w:rsidRPr="0029788F">
        <w:t>tree which is shown in Fig. 14.2</w:t>
      </w:r>
      <w:r w:rsidR="00CD2617">
        <w:t> </w:t>
      </w:r>
      <w:r w:rsidR="00CD2617" w:rsidRPr="0029788F">
        <w:t xml:space="preserve">b. It is smaller than the </w:t>
      </w:r>
      <w:r w:rsidR="00CD2617">
        <w:t xml:space="preserve">search </w:t>
      </w:r>
      <w:r w:rsidR="00CD2617" w:rsidRPr="0029788F">
        <w:t>tree in Fig. 14</w:t>
      </w:r>
      <w:r w:rsidR="00CD2617">
        <w:t>.1 a</w:t>
      </w:r>
      <w:r w:rsidR="00CD2617" w:rsidRPr="0029788F">
        <w:t xml:space="preserve">. This is due to cutting </w:t>
      </w:r>
      <w:r w:rsidR="00CD2617">
        <w:t xml:space="preserve">some </w:t>
      </w:r>
      <w:r w:rsidR="00CD2617" w:rsidRPr="0029788F">
        <w:t>branches</w:t>
      </w:r>
      <w:r w:rsidR="00CD2617">
        <w:t xml:space="preserve">, most importantly </w:t>
      </w:r>
      <w:r w:rsidR="00CD2617" w:rsidRPr="007C1753">
        <w:rPr>
          <w:i/>
        </w:rPr>
        <w:t>d(a)</w:t>
      </w:r>
      <w:r w:rsidR="00CD2617" w:rsidRPr="0029788F">
        <w:t>.</w:t>
      </w:r>
    </w:p>
    <w:p w:rsidR="00C8031B" w:rsidRPr="0029788F" w:rsidRDefault="008451EA" w:rsidP="00F316D8">
      <w:pPr>
        <w:pStyle w:val="Paviliustracija"/>
        <w:rPr>
          <w:lang w:val="en-GB"/>
        </w:rPr>
      </w:pPr>
      <w:r w:rsidRPr="00854CB9">
        <w:rPr>
          <w:noProof/>
          <w:lang w:val="lt-LT" w:eastAsia="lt-LT"/>
        </w:rPr>
        <w:lastRenderedPageBreak/>
        <w:drawing>
          <wp:inline distT="0" distB="0" distL="0" distR="0">
            <wp:extent cx="5263515" cy="2151380"/>
            <wp:effectExtent l="0" t="0" r="0" b="1270"/>
            <wp:docPr id="230" name="Picture 57"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3515" cy="2151380"/>
                    </a:xfrm>
                    <a:prstGeom prst="rect">
                      <a:avLst/>
                    </a:prstGeom>
                    <a:noFill/>
                    <a:ln>
                      <a:noFill/>
                    </a:ln>
                  </pic:spPr>
                </pic:pic>
              </a:graphicData>
            </a:graphic>
          </wp:inline>
        </w:drawing>
      </w:r>
    </w:p>
    <w:p w:rsidR="00182D83" w:rsidRPr="0029788F" w:rsidRDefault="00E04C29" w:rsidP="000F4B99">
      <w:pPr>
        <w:pStyle w:val="Pavaprasymas"/>
      </w:pPr>
      <w:r w:rsidRPr="0029788F">
        <w:t xml:space="preserve">Fig. </w:t>
      </w:r>
      <w:r w:rsidR="00DF59EF" w:rsidRPr="0029788F">
        <w:t>1</w:t>
      </w:r>
      <w:r w:rsidR="00EF5FEB" w:rsidRPr="0029788F">
        <w:t>4</w:t>
      </w:r>
      <w:r w:rsidR="00443344" w:rsidRPr="0029788F">
        <w:t>.2</w:t>
      </w:r>
      <w:r w:rsidR="00182D83" w:rsidRPr="0029788F">
        <w:t xml:space="preserve">. </w:t>
      </w:r>
      <w:r w:rsidR="00FB7102">
        <w:t xml:space="preserve">Search trees: </w:t>
      </w:r>
      <w:r w:rsidR="008F3896" w:rsidRPr="0029788F">
        <w:t>a)</w:t>
      </w:r>
      <w:r w:rsidR="00A50FFA" w:rsidRPr="0029788F">
        <w:t xml:space="preserve"> BACKTRACK1</w:t>
      </w:r>
      <w:r w:rsidR="00FB7102">
        <w:t xml:space="preserve">, </w:t>
      </w:r>
      <w:r w:rsidR="008F3896" w:rsidRPr="0029788F">
        <w:t xml:space="preserve">b) </w:t>
      </w:r>
      <w:r w:rsidR="00443344" w:rsidRPr="0029788F">
        <w:t>GRAPHSEARCH-DE</w:t>
      </w:r>
      <w:r w:rsidR="008F3896" w:rsidRPr="0029788F">
        <w:t>PTH-FIRST.</w:t>
      </w:r>
      <w:r w:rsidR="000F4B99" w:rsidRPr="0029788F">
        <w:t xml:space="preserve"> </w:t>
      </w:r>
      <w:r w:rsidR="00831769" w:rsidRPr="0029788F">
        <w:t xml:space="preserve">The </w:t>
      </w:r>
      <w:r w:rsidR="00FB7102">
        <w:t xml:space="preserve">same </w:t>
      </w:r>
      <w:r w:rsidR="00A50FFA" w:rsidRPr="0029788F">
        <w:t>path is</w:t>
      </w:r>
      <w:r w:rsidR="00EA4B83" w:rsidRPr="0029788F">
        <w:t xml:space="preserve"> </w:t>
      </w:r>
      <w:r w:rsidR="00DC0322" w:rsidRPr="0029788F">
        <w:sym w:font="Symbol" w:char="00E1"/>
      </w:r>
      <w:r w:rsidR="00EA4B83" w:rsidRPr="0029788F">
        <w:rPr>
          <w:i/>
        </w:rPr>
        <w:t>s</w:t>
      </w:r>
      <w:r w:rsidR="002A4292" w:rsidRPr="0029788F">
        <w:t>,</w:t>
      </w:r>
      <w:r w:rsidR="00EA4B83" w:rsidRPr="0029788F">
        <w:rPr>
          <w:i/>
        </w:rPr>
        <w:t>a</w:t>
      </w:r>
      <w:r w:rsidR="002A4292" w:rsidRPr="0029788F">
        <w:t>,</w:t>
      </w:r>
      <w:r w:rsidR="00EA4B83" w:rsidRPr="0029788F">
        <w:rPr>
          <w:i/>
        </w:rPr>
        <w:t>e</w:t>
      </w:r>
      <w:r w:rsidR="002A4292" w:rsidRPr="0029788F">
        <w:t>,</w:t>
      </w:r>
      <w:r w:rsidR="00EA4B83" w:rsidRPr="0029788F">
        <w:rPr>
          <w:i/>
        </w:rPr>
        <w:t>t</w:t>
      </w:r>
      <w:r w:rsidR="00DC0322" w:rsidRPr="0029788F">
        <w:sym w:font="Symbol" w:char="00F1"/>
      </w:r>
      <w:r w:rsidR="00831769" w:rsidRPr="0029788F">
        <w:t xml:space="preserve"> is found in both cases</w:t>
      </w:r>
    </w:p>
    <w:p w:rsidR="00831769" w:rsidRPr="0029788F" w:rsidRDefault="00443344" w:rsidP="00A453E2">
      <w:pPr>
        <w:pStyle w:val="Tekstas"/>
      </w:pPr>
      <w:r w:rsidRPr="0029788F">
        <w:t>GRAPHSEARCH-DE</w:t>
      </w:r>
      <w:r w:rsidR="00A453E2" w:rsidRPr="0029788F">
        <w:t xml:space="preserve">PTH-FIRST produces OPEN and CLOSED which are shown </w:t>
      </w:r>
      <w:r w:rsidR="00BF2C13">
        <w:t xml:space="preserve">below </w:t>
      </w:r>
      <w:r w:rsidR="00A453E2" w:rsidRPr="0029788F">
        <w:t>in the front</w:t>
      </w:r>
      <w:r w:rsidR="00FB7102">
        <w:t>ier</w:t>
      </w:r>
      <w:r w:rsidR="00BF2C13">
        <w:t xml:space="preserve"> not</w:t>
      </w:r>
      <w:r w:rsidR="000C0CCD">
        <w:t xml:space="preserve">ation. </w:t>
      </w:r>
      <w:r w:rsidR="007C1753">
        <w:t>Strikethrough</w:t>
      </w:r>
      <w:r w:rsidR="000C0CCD">
        <w:t xml:space="preserve"> denote</w:t>
      </w:r>
      <w:r w:rsidR="007A0228">
        <w:t>s a node from</w:t>
      </w:r>
      <w:r w:rsidR="000C0CCD">
        <w:t xml:space="preserve"> </w:t>
      </w:r>
      <w:r w:rsidR="007A0228">
        <w:t>CLOSED</w:t>
      </w:r>
      <w:r w:rsidR="00BF2C13">
        <w:t xml:space="preserve"> and </w:t>
      </w:r>
      <w:r w:rsidR="007A0228">
        <w:t xml:space="preserve">a </w:t>
      </w:r>
      <w:r w:rsidR="00BF2C13">
        <w:t xml:space="preserve">rectangle </w:t>
      </w:r>
      <w:r w:rsidR="007A0228">
        <w:t>denotes a node</w:t>
      </w:r>
      <w:r w:rsidR="000C0CCD">
        <w:t xml:space="preserve"> </w:t>
      </w:r>
      <w:r w:rsidR="007A0228">
        <w:t>which changed its parent link</w:t>
      </w:r>
      <w:r w:rsidR="00BF2C13">
        <w:t>.</w:t>
      </w:r>
    </w:p>
    <w:p w:rsidR="00EF0F19" w:rsidRPr="0029788F" w:rsidRDefault="00BF2C13" w:rsidP="00831769">
      <w:pPr>
        <w:pStyle w:val="Math"/>
        <w:spacing w:after="240"/>
        <w:rPr>
          <w:lang w:val="en-GB"/>
        </w:rPr>
      </w:pPr>
      <w:r w:rsidRPr="00F004F9">
        <w:rPr>
          <w:strike/>
          <w:lang w:val="lt-LT"/>
        </w:rPr>
        <w:t>s(start)</w:t>
      </w:r>
      <w:r w:rsidRPr="00C02067">
        <w:rPr>
          <w:i w:val="0"/>
          <w:lang w:val="lt-LT"/>
        </w:rPr>
        <w:t xml:space="preserve"> {</w:t>
      </w:r>
      <w:r w:rsidRPr="00F004F9">
        <w:rPr>
          <w:strike/>
          <w:lang w:val="lt-LT"/>
        </w:rPr>
        <w:t>a(s)</w:t>
      </w:r>
      <w:r w:rsidRPr="00F004F9">
        <w:rPr>
          <w:lang w:val="lt-LT"/>
        </w:rPr>
        <w:t xml:space="preserve"> </w:t>
      </w:r>
      <w:r w:rsidRPr="00303C84">
        <w:rPr>
          <w:szCs w:val="24"/>
          <w:bdr w:val="single" w:sz="4" w:space="0" w:color="auto"/>
          <w:lang w:val="lt-LT"/>
        </w:rPr>
        <w:t>t(s)</w:t>
      </w:r>
      <w:r w:rsidRPr="00F004F9">
        <w:rPr>
          <w:lang w:val="lt-LT"/>
        </w:rPr>
        <w:t xml:space="preserve"> </w:t>
      </w:r>
      <w:r w:rsidRPr="00303C84">
        <w:rPr>
          <w:bdr w:val="single" w:sz="4" w:space="0" w:color="auto"/>
          <w:lang w:val="lt-LT"/>
        </w:rPr>
        <w:t>b(s)</w:t>
      </w:r>
      <w:r w:rsidRPr="00C02067">
        <w:rPr>
          <w:i w:val="0"/>
          <w:lang w:val="lt-LT"/>
        </w:rPr>
        <w:t>} {</w:t>
      </w:r>
      <w:r w:rsidRPr="00F004F9">
        <w:rPr>
          <w:strike/>
          <w:lang w:val="lt-LT"/>
        </w:rPr>
        <w:t>c(a)</w:t>
      </w:r>
      <w:r w:rsidRPr="00F004F9">
        <w:rPr>
          <w:lang w:val="lt-LT"/>
        </w:rPr>
        <w:t xml:space="preserve"> </w:t>
      </w:r>
      <w:r w:rsidRPr="006A0E9B">
        <w:rPr>
          <w:bdr w:val="single" w:sz="4" w:space="0" w:color="auto"/>
          <w:lang w:val="lt-LT"/>
        </w:rPr>
        <w:t>d(a)</w:t>
      </w:r>
      <w:r w:rsidRPr="00F004F9">
        <w:rPr>
          <w:lang w:val="lt-LT"/>
        </w:rPr>
        <w:t xml:space="preserve"> </w:t>
      </w:r>
      <w:r w:rsidRPr="00F004F9">
        <w:rPr>
          <w:strike/>
          <w:lang w:val="lt-LT"/>
        </w:rPr>
        <w:t>e(a)</w:t>
      </w:r>
      <w:r w:rsidRPr="00C02067">
        <w:rPr>
          <w:i w:val="0"/>
          <w:lang w:val="lt-LT"/>
        </w:rPr>
        <w:t xml:space="preserve">} </w:t>
      </w:r>
      <w:r w:rsidRPr="00F004F9">
        <w:rPr>
          <w:b/>
          <w:strike/>
          <w:lang w:val="lt-LT"/>
        </w:rPr>
        <w:t>d(c)</w:t>
      </w:r>
      <w:r w:rsidRPr="00C02067">
        <w:rPr>
          <w:i w:val="0"/>
          <w:lang w:val="lt-LT"/>
        </w:rPr>
        <w:t xml:space="preserve"> {</w:t>
      </w:r>
      <w:r w:rsidRPr="00F004F9">
        <w:rPr>
          <w:b/>
          <w:strike/>
          <w:lang w:val="lt-LT"/>
        </w:rPr>
        <w:t>b(e)</w:t>
      </w:r>
      <w:r w:rsidRPr="00F004F9">
        <w:rPr>
          <w:lang w:val="lt-LT"/>
        </w:rPr>
        <w:t xml:space="preserve"> </w:t>
      </w:r>
      <w:r w:rsidRPr="00F004F9">
        <w:rPr>
          <w:b/>
          <w:strike/>
          <w:lang w:val="lt-LT"/>
        </w:rPr>
        <w:t>t(e)</w:t>
      </w:r>
    </w:p>
    <w:p w:rsidR="00182D83" w:rsidRPr="0029788F" w:rsidRDefault="001E1135" w:rsidP="009840ED">
      <w:pPr>
        <w:pStyle w:val="Tekstas"/>
        <w:spacing w:after="240"/>
      </w:pPr>
      <w:r>
        <w:t>The</w:t>
      </w:r>
      <w:r w:rsidR="00005058">
        <w:t xml:space="preserve"> table of cuts shows t</w:t>
      </w:r>
      <w:r w:rsidR="00CD2C22">
        <w:t>hree situations to cut</w:t>
      </w:r>
      <w:r w:rsidR="00A453E2" w:rsidRPr="0029788F">
        <w:t xml:space="preserve"> branches</w:t>
      </w:r>
      <w:r w:rsidR="00214C38" w:rsidRPr="0029788F">
        <w:t>:</w:t>
      </w:r>
    </w:p>
    <w:tbl>
      <w:tblPr>
        <w:tblW w:w="5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3"/>
        <w:gridCol w:w="1636"/>
        <w:gridCol w:w="3219"/>
      </w:tblGrid>
      <w:tr w:rsidR="00182D83" w:rsidRPr="0029788F" w:rsidTr="00A43A8F">
        <w:trPr>
          <w:jc w:val="center"/>
        </w:trPr>
        <w:tc>
          <w:tcPr>
            <w:tcW w:w="0" w:type="auto"/>
            <w:shd w:val="clear" w:color="auto" w:fill="A6A6A6"/>
          </w:tcPr>
          <w:p w:rsidR="00182D83" w:rsidRPr="0029788F" w:rsidRDefault="00A453E2" w:rsidP="00A453E2">
            <w:pPr>
              <w:pStyle w:val="Lentele"/>
              <w:keepNext/>
              <w:keepLines/>
              <w:jc w:val="center"/>
              <w:rPr>
                <w:lang w:val="en-GB"/>
              </w:rPr>
            </w:pPr>
            <w:r w:rsidRPr="0029788F">
              <w:rPr>
                <w:lang w:val="en-GB"/>
              </w:rPr>
              <w:t>Situation</w:t>
            </w:r>
          </w:p>
        </w:tc>
        <w:tc>
          <w:tcPr>
            <w:tcW w:w="0" w:type="auto"/>
            <w:shd w:val="clear" w:color="auto" w:fill="A6A6A6"/>
          </w:tcPr>
          <w:p w:rsidR="00182D83" w:rsidRPr="0029788F" w:rsidRDefault="00A453E2" w:rsidP="00A453E2">
            <w:pPr>
              <w:pStyle w:val="Lentele"/>
              <w:keepNext/>
              <w:keepLines/>
              <w:jc w:val="center"/>
              <w:rPr>
                <w:lang w:val="en-GB"/>
              </w:rPr>
            </w:pPr>
            <w:r w:rsidRPr="0029788F">
              <w:rPr>
                <w:lang w:val="en-GB"/>
              </w:rPr>
              <w:t>Opened earlier</w:t>
            </w:r>
          </w:p>
        </w:tc>
        <w:tc>
          <w:tcPr>
            <w:tcW w:w="3219" w:type="dxa"/>
            <w:shd w:val="clear" w:color="auto" w:fill="A6A6A6"/>
          </w:tcPr>
          <w:p w:rsidR="004C1179" w:rsidRPr="0029788F" w:rsidRDefault="00A453E2" w:rsidP="00831769">
            <w:pPr>
              <w:pStyle w:val="Lentele"/>
              <w:keepNext/>
              <w:keepLines/>
              <w:jc w:val="center"/>
              <w:rPr>
                <w:lang w:val="en-GB"/>
              </w:rPr>
            </w:pPr>
            <w:r w:rsidRPr="0029788F">
              <w:rPr>
                <w:lang w:val="en-GB"/>
              </w:rPr>
              <w:t>Opened later.</w:t>
            </w:r>
            <w:r w:rsidR="00831769" w:rsidRPr="0029788F">
              <w:rPr>
                <w:lang w:val="en-GB"/>
              </w:rPr>
              <w:t xml:space="preserve"> </w:t>
            </w:r>
            <w:r w:rsidR="00543B58">
              <w:rPr>
                <w:lang w:val="en-GB"/>
              </w:rPr>
              <w:t>This</w:t>
            </w:r>
            <w:r w:rsidRPr="0029788F">
              <w:rPr>
                <w:lang w:val="en-GB"/>
              </w:rPr>
              <w:t xml:space="preserve"> is </w:t>
            </w:r>
            <w:r w:rsidRPr="0029788F">
              <w:rPr>
                <w:b/>
                <w:lang w:val="en-GB"/>
              </w:rPr>
              <w:t>chosen</w:t>
            </w:r>
          </w:p>
        </w:tc>
      </w:tr>
      <w:tr w:rsidR="00182D83" w:rsidRPr="0029788F" w:rsidTr="00543B58">
        <w:trPr>
          <w:jc w:val="center"/>
        </w:trPr>
        <w:tc>
          <w:tcPr>
            <w:tcW w:w="0" w:type="auto"/>
          </w:tcPr>
          <w:p w:rsidR="00182D83" w:rsidRPr="0029788F" w:rsidRDefault="004C1179" w:rsidP="00A453E2">
            <w:pPr>
              <w:pStyle w:val="Lentele"/>
              <w:keepNext/>
              <w:keepLines/>
              <w:jc w:val="center"/>
              <w:rPr>
                <w:lang w:val="en-GB"/>
              </w:rPr>
            </w:pPr>
            <w:r w:rsidRPr="0029788F">
              <w:rPr>
                <w:lang w:val="en-GB"/>
              </w:rPr>
              <w:t>1</w:t>
            </w:r>
          </w:p>
        </w:tc>
        <w:tc>
          <w:tcPr>
            <w:tcW w:w="0" w:type="auto"/>
          </w:tcPr>
          <w:p w:rsidR="00182D83" w:rsidRPr="00FB7102" w:rsidRDefault="0073330F" w:rsidP="00A453E2">
            <w:pPr>
              <w:pStyle w:val="Lentele"/>
              <w:keepNext/>
              <w:keepLines/>
              <w:jc w:val="center"/>
              <w:rPr>
                <w:i/>
                <w:lang w:val="en-GB"/>
              </w:rPr>
            </w:pPr>
            <w:r w:rsidRPr="00FB7102">
              <w:rPr>
                <w:i/>
                <w:lang w:val="en-GB"/>
              </w:rPr>
              <w:t>d</w:t>
            </w:r>
            <w:r w:rsidR="00182D83" w:rsidRPr="00FB7102">
              <w:rPr>
                <w:i/>
                <w:lang w:val="en-GB"/>
              </w:rPr>
              <w:t>(a)</w:t>
            </w:r>
          </w:p>
        </w:tc>
        <w:tc>
          <w:tcPr>
            <w:tcW w:w="3219" w:type="dxa"/>
          </w:tcPr>
          <w:p w:rsidR="00182D83" w:rsidRPr="00FB7102" w:rsidRDefault="004C1179" w:rsidP="00A453E2">
            <w:pPr>
              <w:pStyle w:val="Lentele"/>
              <w:keepNext/>
              <w:keepLines/>
              <w:jc w:val="center"/>
              <w:rPr>
                <w:b/>
                <w:i/>
                <w:lang w:val="en-GB"/>
              </w:rPr>
            </w:pPr>
            <w:r w:rsidRPr="00FB7102">
              <w:rPr>
                <w:b/>
                <w:i/>
                <w:lang w:val="en-GB"/>
              </w:rPr>
              <w:t>d</w:t>
            </w:r>
            <w:r w:rsidR="00182D83" w:rsidRPr="00FB7102">
              <w:rPr>
                <w:b/>
                <w:i/>
                <w:lang w:val="en-GB"/>
              </w:rPr>
              <w:t>(c)</w:t>
            </w:r>
          </w:p>
        </w:tc>
      </w:tr>
      <w:tr w:rsidR="00182D83" w:rsidRPr="0029788F" w:rsidTr="00543B58">
        <w:trPr>
          <w:jc w:val="center"/>
        </w:trPr>
        <w:tc>
          <w:tcPr>
            <w:tcW w:w="0" w:type="auto"/>
          </w:tcPr>
          <w:p w:rsidR="00182D83" w:rsidRPr="0029788F" w:rsidRDefault="004C1179" w:rsidP="00A453E2">
            <w:pPr>
              <w:pStyle w:val="Lentele"/>
              <w:keepNext/>
              <w:keepLines/>
              <w:jc w:val="center"/>
              <w:rPr>
                <w:lang w:val="en-GB"/>
              </w:rPr>
            </w:pPr>
            <w:r w:rsidRPr="0029788F">
              <w:rPr>
                <w:lang w:val="en-GB"/>
              </w:rPr>
              <w:t>2</w:t>
            </w:r>
          </w:p>
        </w:tc>
        <w:tc>
          <w:tcPr>
            <w:tcW w:w="0" w:type="auto"/>
          </w:tcPr>
          <w:p w:rsidR="00182D83" w:rsidRPr="00FB7102" w:rsidRDefault="0073330F" w:rsidP="00A453E2">
            <w:pPr>
              <w:pStyle w:val="Lentele"/>
              <w:keepNext/>
              <w:keepLines/>
              <w:jc w:val="center"/>
              <w:rPr>
                <w:i/>
                <w:lang w:val="en-GB"/>
              </w:rPr>
            </w:pPr>
            <w:r w:rsidRPr="00FB7102">
              <w:rPr>
                <w:i/>
                <w:lang w:val="en-GB"/>
              </w:rPr>
              <w:t>b</w:t>
            </w:r>
            <w:r w:rsidR="00182D83" w:rsidRPr="00FB7102">
              <w:rPr>
                <w:i/>
                <w:lang w:val="en-GB"/>
              </w:rPr>
              <w:t>(s)</w:t>
            </w:r>
          </w:p>
        </w:tc>
        <w:tc>
          <w:tcPr>
            <w:tcW w:w="3219" w:type="dxa"/>
          </w:tcPr>
          <w:p w:rsidR="00182D83" w:rsidRPr="00FB7102" w:rsidRDefault="004C1179" w:rsidP="00A453E2">
            <w:pPr>
              <w:pStyle w:val="Lentele"/>
              <w:keepNext/>
              <w:keepLines/>
              <w:jc w:val="center"/>
              <w:rPr>
                <w:b/>
                <w:i/>
                <w:lang w:val="en-GB"/>
              </w:rPr>
            </w:pPr>
            <w:r w:rsidRPr="00FB7102">
              <w:rPr>
                <w:b/>
                <w:i/>
                <w:lang w:val="en-GB"/>
              </w:rPr>
              <w:t>b</w:t>
            </w:r>
            <w:r w:rsidR="00182D83" w:rsidRPr="00FB7102">
              <w:rPr>
                <w:b/>
                <w:i/>
                <w:lang w:val="en-GB"/>
              </w:rPr>
              <w:t>(e)</w:t>
            </w:r>
          </w:p>
        </w:tc>
      </w:tr>
      <w:tr w:rsidR="00182D83" w:rsidRPr="0029788F" w:rsidTr="00543B58">
        <w:trPr>
          <w:jc w:val="center"/>
        </w:trPr>
        <w:tc>
          <w:tcPr>
            <w:tcW w:w="0" w:type="auto"/>
          </w:tcPr>
          <w:p w:rsidR="00182D83" w:rsidRPr="0029788F" w:rsidRDefault="004C1179" w:rsidP="00A453E2">
            <w:pPr>
              <w:pStyle w:val="Lentele"/>
              <w:keepLines/>
              <w:jc w:val="center"/>
              <w:rPr>
                <w:lang w:val="en-GB"/>
              </w:rPr>
            </w:pPr>
            <w:r w:rsidRPr="0029788F">
              <w:rPr>
                <w:lang w:val="en-GB"/>
              </w:rPr>
              <w:t>3</w:t>
            </w:r>
          </w:p>
        </w:tc>
        <w:tc>
          <w:tcPr>
            <w:tcW w:w="0" w:type="auto"/>
          </w:tcPr>
          <w:p w:rsidR="00182D83" w:rsidRPr="00FB7102" w:rsidRDefault="0073330F" w:rsidP="00A453E2">
            <w:pPr>
              <w:pStyle w:val="Lentele"/>
              <w:keepLines/>
              <w:jc w:val="center"/>
              <w:rPr>
                <w:i/>
                <w:lang w:val="en-GB"/>
              </w:rPr>
            </w:pPr>
            <w:r w:rsidRPr="00FB7102">
              <w:rPr>
                <w:i/>
                <w:lang w:val="en-GB"/>
              </w:rPr>
              <w:t>t</w:t>
            </w:r>
            <w:r w:rsidR="00182D83" w:rsidRPr="00FB7102">
              <w:rPr>
                <w:i/>
                <w:lang w:val="en-GB"/>
              </w:rPr>
              <w:t>(s)</w:t>
            </w:r>
          </w:p>
        </w:tc>
        <w:tc>
          <w:tcPr>
            <w:tcW w:w="3219" w:type="dxa"/>
          </w:tcPr>
          <w:p w:rsidR="00182D83" w:rsidRPr="00FB7102" w:rsidRDefault="004C1179" w:rsidP="00A453E2">
            <w:pPr>
              <w:pStyle w:val="Lentele"/>
              <w:keepLines/>
              <w:jc w:val="center"/>
              <w:rPr>
                <w:b/>
                <w:i/>
                <w:lang w:val="en-GB"/>
              </w:rPr>
            </w:pPr>
            <w:r w:rsidRPr="00FB7102">
              <w:rPr>
                <w:b/>
                <w:i/>
                <w:lang w:val="en-GB"/>
              </w:rPr>
              <w:t>t</w:t>
            </w:r>
            <w:r w:rsidR="00182D83" w:rsidRPr="00FB7102">
              <w:rPr>
                <w:b/>
                <w:i/>
                <w:lang w:val="en-GB"/>
              </w:rPr>
              <w:t>(e)</w:t>
            </w:r>
          </w:p>
        </w:tc>
      </w:tr>
    </w:tbl>
    <w:p w:rsidR="009840ED" w:rsidRDefault="009840ED" w:rsidP="009840ED">
      <w:pPr>
        <w:pStyle w:val="Tekstas"/>
        <w:spacing w:before="240"/>
      </w:pPr>
      <w:r>
        <w:t>Both algorithms find the same path</w:t>
      </w:r>
      <w:r w:rsidRPr="00C02067">
        <w:t xml:space="preserve">. </w:t>
      </w:r>
      <w:r>
        <w:t>However BACKTRACK1</w:t>
      </w:r>
      <w:r w:rsidRPr="00C02067">
        <w:t xml:space="preserve"> </w:t>
      </w:r>
      <w:r>
        <w:t xml:space="preserve">takes more time. </w:t>
      </w:r>
      <w:r w:rsidR="00ED5E40">
        <w:t>The</w:t>
      </w:r>
      <w:r>
        <w:t xml:space="preserve"> search tree consists of 11 edges</w:t>
      </w:r>
      <w:r w:rsidRPr="00C02067">
        <w:t xml:space="preserve">: </w:t>
      </w:r>
      <w:r w:rsidRPr="0070719A">
        <w:rPr>
          <w:rStyle w:val="MathDiagrama"/>
          <w:i w:val="0"/>
          <w:lang w:val="lt-LT"/>
        </w:rPr>
        <w:t>11</w:t>
      </w:r>
      <w:r w:rsidRPr="00C02067">
        <w:t xml:space="preserve"> </w:t>
      </w:r>
      <w:r>
        <w:t xml:space="preserve">loads into the stack and </w:t>
      </w:r>
      <w:r w:rsidRPr="0070719A">
        <w:rPr>
          <w:rStyle w:val="MathDiagrama"/>
          <w:i w:val="0"/>
          <w:lang w:val="lt-LT"/>
        </w:rPr>
        <w:t>3</w:t>
      </w:r>
      <w:r w:rsidRPr="00C02067">
        <w:t xml:space="preserve"> </w:t>
      </w:r>
      <w:r>
        <w:t>times to check if a loaded node is already present in the stack.</w:t>
      </w:r>
      <w:r w:rsidRPr="00C02067">
        <w:t xml:space="preserve"> GRAPHSEARCH</w:t>
      </w:r>
      <w:r>
        <w:t>_Į_GYLĮ takes more memory: the search tree (and the frontier) consists of</w:t>
      </w:r>
      <w:r w:rsidRPr="00C02067">
        <w:t xml:space="preserve"> </w:t>
      </w:r>
      <w:r w:rsidRPr="0070719A">
        <w:rPr>
          <w:rStyle w:val="MathDiagrama"/>
          <w:i w:val="0"/>
          <w:lang w:val="lt-LT"/>
        </w:rPr>
        <w:t>10</w:t>
      </w:r>
      <w:r w:rsidRPr="00C02067">
        <w:t xml:space="preserve"> </w:t>
      </w:r>
      <w:r>
        <w:t>nodes (</w:t>
      </w:r>
      <w:r w:rsidR="00811A46">
        <w:t>including</w:t>
      </w:r>
      <w:r>
        <w:t xml:space="preserve"> 3 duplicated names)</w:t>
      </w:r>
      <w:r w:rsidR="00811A46">
        <w:t>, whereas the</w:t>
      </w:r>
      <w:r w:rsidRPr="00C02067">
        <w:t xml:space="preserve"> </w:t>
      </w:r>
      <w:r w:rsidR="00811A46">
        <w:t xml:space="preserve">stack in </w:t>
      </w:r>
      <w:r>
        <w:t>BACKTRACK1</w:t>
      </w:r>
      <w:r w:rsidRPr="00C02067">
        <w:t xml:space="preserve"> </w:t>
      </w:r>
      <w:r w:rsidR="00811A46">
        <w:t xml:space="preserve">takes depth </w:t>
      </w:r>
      <w:r w:rsidRPr="0070719A">
        <w:rPr>
          <w:rStyle w:val="MathDiagrama"/>
          <w:i w:val="0"/>
          <w:lang w:val="lt-LT"/>
        </w:rPr>
        <w:t>5</w:t>
      </w:r>
      <w:r w:rsidRPr="00C02067">
        <w:t>.</w:t>
      </w:r>
    </w:p>
    <w:p w:rsidR="00182D83" w:rsidRPr="0029788F" w:rsidRDefault="00213FE5" w:rsidP="00CF12E0">
      <w:pPr>
        <w:pStyle w:val="Heading2"/>
      </w:pPr>
      <w:bookmarkStart w:id="65" w:name="_Toc3642549"/>
      <w:r>
        <w:t>Multiple c</w:t>
      </w:r>
      <w:r w:rsidR="00CD2617">
        <w:t>ycles</w:t>
      </w:r>
      <w:r>
        <w:t xml:space="preserve"> in a l</w:t>
      </w:r>
      <w:r w:rsidR="003352B8">
        <w:t>abyrinth</w:t>
      </w:r>
      <w:bookmarkEnd w:id="65"/>
    </w:p>
    <w:p w:rsidR="00713DB9" w:rsidRPr="0029788F" w:rsidRDefault="00A453E2" w:rsidP="00CA00B4">
      <w:pPr>
        <w:pStyle w:val="Tekstasneatitrauktas"/>
      </w:pPr>
      <w:r w:rsidRPr="0029788F">
        <w:t xml:space="preserve">Suppose a more complicated example. </w:t>
      </w:r>
      <w:r w:rsidR="00CA00B4" w:rsidRPr="0029788F">
        <w:t xml:space="preserve">A labyrinth is shown in Fig. </w:t>
      </w:r>
      <w:r w:rsidR="00A14C52" w:rsidRPr="0029788F">
        <w:t>1</w:t>
      </w:r>
      <w:r w:rsidR="00B647A6" w:rsidRPr="0029788F">
        <w:t>4</w:t>
      </w:r>
      <w:r w:rsidR="003B7E23" w:rsidRPr="0029788F">
        <w:t>.3 a</w:t>
      </w:r>
      <w:r w:rsidR="001F50CF" w:rsidRPr="0029788F">
        <w:t>.</w:t>
      </w:r>
      <w:r w:rsidR="00CA00B4" w:rsidRPr="0029788F">
        <w:t xml:space="preserve"> </w:t>
      </w:r>
      <w:r w:rsidR="00FB7102">
        <w:t>The starting node is</w:t>
      </w:r>
      <w:r w:rsidR="00CA00B4" w:rsidRPr="0029788F">
        <w:t xml:space="preserve"> </w:t>
      </w:r>
      <w:r w:rsidR="00CA00B4" w:rsidRPr="00FB7102">
        <w:rPr>
          <w:i/>
        </w:rPr>
        <w:t>s</w:t>
      </w:r>
      <w:r w:rsidR="00CA00B4" w:rsidRPr="0029788F">
        <w:t xml:space="preserve">. There are two terminal nodes – exits </w:t>
      </w:r>
      <w:r w:rsidR="00CA00B4" w:rsidRPr="00E53DF9">
        <w:rPr>
          <w:i/>
        </w:rPr>
        <w:t>y</w:t>
      </w:r>
      <w:r w:rsidR="00CA00B4" w:rsidRPr="0029788F">
        <w:t xml:space="preserve"> and </w:t>
      </w:r>
      <w:r w:rsidR="00CA00B4" w:rsidRPr="00E53DF9">
        <w:rPr>
          <w:i/>
        </w:rPr>
        <w:t>t</w:t>
      </w:r>
      <w:r w:rsidR="00CA00B4" w:rsidRPr="0029788F">
        <w:t>.</w:t>
      </w:r>
    </w:p>
    <w:p w:rsidR="003B7E23" w:rsidRPr="0029788F" w:rsidRDefault="008451EA" w:rsidP="003B7E23">
      <w:pPr>
        <w:pStyle w:val="Paviliustracija"/>
        <w:rPr>
          <w:lang w:val="en-GB"/>
        </w:rPr>
      </w:pPr>
      <w:r w:rsidRPr="00854CB9">
        <w:rPr>
          <w:noProof/>
          <w:lang w:val="lt-LT" w:eastAsia="lt-LT"/>
        </w:rPr>
        <w:lastRenderedPageBreak/>
        <w:drawing>
          <wp:inline distT="0" distB="0" distL="0" distR="0">
            <wp:extent cx="5363210" cy="3135630"/>
            <wp:effectExtent l="0" t="0" r="8890" b="7620"/>
            <wp:docPr id="229" name="Picture 58"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3210" cy="3135630"/>
                    </a:xfrm>
                    <a:prstGeom prst="rect">
                      <a:avLst/>
                    </a:prstGeom>
                    <a:noFill/>
                    <a:ln>
                      <a:noFill/>
                    </a:ln>
                  </pic:spPr>
                </pic:pic>
              </a:graphicData>
            </a:graphic>
          </wp:inline>
        </w:drawing>
      </w:r>
    </w:p>
    <w:p w:rsidR="00713DB9" w:rsidRPr="0029788F" w:rsidRDefault="00CA00B4" w:rsidP="009E7D99">
      <w:pPr>
        <w:pStyle w:val="Pavaprasymas"/>
        <w:rPr>
          <w:i/>
        </w:rPr>
      </w:pPr>
      <w:r w:rsidRPr="0029788F">
        <w:t xml:space="preserve">Fig. </w:t>
      </w:r>
      <w:r w:rsidR="00DF59EF" w:rsidRPr="0029788F">
        <w:t>1</w:t>
      </w:r>
      <w:r w:rsidR="00B647A6" w:rsidRPr="0029788F">
        <w:t>4</w:t>
      </w:r>
      <w:r w:rsidR="00CB5E91" w:rsidRPr="0029788F">
        <w:t>.3</w:t>
      </w:r>
      <w:r w:rsidRPr="0029788F">
        <w:t>.</w:t>
      </w:r>
      <w:r w:rsidRPr="0029788F">
        <w:tab/>
      </w:r>
      <w:r w:rsidR="00CB5E91" w:rsidRPr="0029788F">
        <w:t xml:space="preserve">a) </w:t>
      </w:r>
      <w:r w:rsidR="00ED5E40">
        <w:t>A labyrinth with t</w:t>
      </w:r>
      <w:r w:rsidRPr="0029788F">
        <w:t xml:space="preserve">he </w:t>
      </w:r>
      <w:r w:rsidR="00ED5E40">
        <w:t>starting</w:t>
      </w:r>
      <w:r w:rsidR="003B7E23" w:rsidRPr="0029788F">
        <w:t xml:space="preserve"> node is </w:t>
      </w:r>
      <w:r w:rsidRPr="0029788F">
        <w:rPr>
          <w:i/>
        </w:rPr>
        <w:t>s</w:t>
      </w:r>
      <w:r w:rsidR="00713DB9" w:rsidRPr="0029788F">
        <w:t xml:space="preserve"> </w:t>
      </w:r>
      <w:r w:rsidR="00ED5E40">
        <w:t xml:space="preserve">and </w:t>
      </w:r>
      <w:r w:rsidRPr="0029788F">
        <w:t xml:space="preserve">two exits </w:t>
      </w:r>
      <w:r w:rsidRPr="0029788F">
        <w:rPr>
          <w:i/>
        </w:rPr>
        <w:t>y</w:t>
      </w:r>
      <w:r w:rsidRPr="0029788F">
        <w:t xml:space="preserve"> and </w:t>
      </w:r>
      <w:r w:rsidRPr="0029788F">
        <w:rPr>
          <w:i/>
        </w:rPr>
        <w:t>t</w:t>
      </w:r>
      <w:r w:rsidR="00ED5E40">
        <w:t>.</w:t>
      </w:r>
      <w:r w:rsidR="00ED5E40">
        <w:br/>
      </w:r>
      <w:r w:rsidR="00CB5E91" w:rsidRPr="0029788F">
        <w:t>b) A rep</w:t>
      </w:r>
      <w:r w:rsidR="00443344" w:rsidRPr="0029788F">
        <w:t>resentation in graph notation. c</w:t>
      </w:r>
      <w:r w:rsidR="00CB5E91" w:rsidRPr="0029788F">
        <w:t xml:space="preserve">) </w:t>
      </w:r>
      <w:r w:rsidR="00CD2617">
        <w:t>The order of edges</w:t>
      </w:r>
    </w:p>
    <w:p w:rsidR="003B7E23" w:rsidRPr="0029788F" w:rsidRDefault="00CB5E91" w:rsidP="003B7E23">
      <w:pPr>
        <w:pStyle w:val="Tekstas"/>
      </w:pPr>
      <w:r w:rsidRPr="0029788F">
        <w:t xml:space="preserve">Both algorithms find the same path </w:t>
      </w:r>
      <w:r w:rsidRPr="0029788F">
        <w:sym w:font="Symbol" w:char="00E1"/>
      </w:r>
      <w:r w:rsidRPr="0029788F">
        <w:rPr>
          <w:i/>
        </w:rPr>
        <w:t>s</w:t>
      </w:r>
      <w:r w:rsidRPr="0029788F">
        <w:t>,</w:t>
      </w:r>
      <w:r w:rsidRPr="0029788F">
        <w:rPr>
          <w:i/>
        </w:rPr>
        <w:t>d</w:t>
      </w:r>
      <w:r w:rsidRPr="0029788F">
        <w:t>,</w:t>
      </w:r>
      <w:r w:rsidRPr="0029788F">
        <w:rPr>
          <w:i/>
        </w:rPr>
        <w:t>v</w:t>
      </w:r>
      <w:r w:rsidRPr="0029788F">
        <w:t>,</w:t>
      </w:r>
      <w:r w:rsidRPr="0029788F">
        <w:rPr>
          <w:i/>
        </w:rPr>
        <w:t>w</w:t>
      </w:r>
      <w:r w:rsidRPr="0029788F">
        <w:t>,</w:t>
      </w:r>
      <w:r w:rsidRPr="0029788F">
        <w:rPr>
          <w:i/>
        </w:rPr>
        <w:t>z</w:t>
      </w:r>
      <w:r w:rsidRPr="0029788F">
        <w:t>,</w:t>
      </w:r>
      <w:r w:rsidRPr="0029788F">
        <w:rPr>
          <w:i/>
        </w:rPr>
        <w:t>t</w:t>
      </w:r>
      <w:r w:rsidRPr="0029788F">
        <w:sym w:font="Symbol" w:char="00F1"/>
      </w:r>
      <w:r w:rsidRPr="0029788F">
        <w:t>.</w:t>
      </w:r>
    </w:p>
    <w:p w:rsidR="00BA7C52" w:rsidRPr="0029788F" w:rsidRDefault="008451EA" w:rsidP="00784882">
      <w:pPr>
        <w:pStyle w:val="Paviliustracija"/>
        <w:keepNext/>
        <w:rPr>
          <w:lang w:val="en-GB"/>
        </w:rPr>
      </w:pPr>
      <w:r w:rsidRPr="00854CB9">
        <w:rPr>
          <w:noProof/>
          <w:lang w:val="lt-LT" w:eastAsia="lt-LT"/>
        </w:rPr>
        <w:drawing>
          <wp:inline distT="0" distB="0" distL="0" distR="0">
            <wp:extent cx="5738495" cy="3681095"/>
            <wp:effectExtent l="0" t="0" r="0" b="0"/>
            <wp:docPr id="228" name="Picture 59"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8495" cy="3681095"/>
                    </a:xfrm>
                    <a:prstGeom prst="rect">
                      <a:avLst/>
                    </a:prstGeom>
                    <a:noFill/>
                    <a:ln>
                      <a:noFill/>
                    </a:ln>
                  </pic:spPr>
                </pic:pic>
              </a:graphicData>
            </a:graphic>
          </wp:inline>
        </w:drawing>
      </w:r>
    </w:p>
    <w:p w:rsidR="00713DB9" w:rsidRPr="0029788F" w:rsidRDefault="00CA00B4" w:rsidP="00CB5E91">
      <w:pPr>
        <w:pStyle w:val="Pavaprasymas"/>
      </w:pPr>
      <w:r w:rsidRPr="0029788F">
        <w:t xml:space="preserve">Fig. </w:t>
      </w:r>
      <w:r w:rsidR="00DF59EF" w:rsidRPr="0029788F">
        <w:t>1</w:t>
      </w:r>
      <w:r w:rsidR="00B647A6" w:rsidRPr="0029788F">
        <w:t>4</w:t>
      </w:r>
      <w:r w:rsidR="00CB5E91" w:rsidRPr="0029788F">
        <w:t>.4</w:t>
      </w:r>
      <w:r w:rsidR="00C96AAA">
        <w:t>. A</w:t>
      </w:r>
      <w:r w:rsidR="004F5389">
        <w:t xml:space="preserve"> search tree </w:t>
      </w:r>
      <w:r w:rsidRPr="0029788F">
        <w:t xml:space="preserve">by </w:t>
      </w:r>
      <w:r w:rsidR="00EA5636" w:rsidRPr="0029788F">
        <w:t>BACKTRACK</w:t>
      </w:r>
      <w:r w:rsidRPr="0029788F">
        <w:t>1</w:t>
      </w:r>
      <w:r w:rsidR="00713DB9" w:rsidRPr="0029788F">
        <w:t xml:space="preserve">. </w:t>
      </w:r>
      <w:r w:rsidRPr="0029788F">
        <w:t>It is implicit.</w:t>
      </w:r>
      <w:r w:rsidR="0010328D" w:rsidRPr="0029788F">
        <w:t xml:space="preserve"> </w:t>
      </w:r>
      <w:r w:rsidR="004F5389">
        <w:t>P</w:t>
      </w:r>
      <w:r w:rsidRPr="0029788F">
        <w:t>ath is</w:t>
      </w:r>
      <w:r w:rsidR="00CB5E91" w:rsidRPr="0029788F">
        <w:t xml:space="preserve"> </w:t>
      </w:r>
      <w:r w:rsidR="00CB5E91" w:rsidRPr="0029788F">
        <w:sym w:font="Symbol" w:char="00E1"/>
      </w:r>
      <w:r w:rsidR="00CB5E91" w:rsidRPr="00C96AAA">
        <w:rPr>
          <w:i/>
        </w:rPr>
        <w:t>s</w:t>
      </w:r>
      <w:r w:rsidR="00CB5E91" w:rsidRPr="0029788F">
        <w:t>,</w:t>
      </w:r>
      <w:r w:rsidR="00CB5E91" w:rsidRPr="00C96AAA">
        <w:rPr>
          <w:i/>
        </w:rPr>
        <w:t>d</w:t>
      </w:r>
      <w:r w:rsidR="00CB5E91" w:rsidRPr="0029788F">
        <w:t>,</w:t>
      </w:r>
      <w:r w:rsidR="00CB5E91" w:rsidRPr="00C96AAA">
        <w:rPr>
          <w:i/>
        </w:rPr>
        <w:t>v</w:t>
      </w:r>
      <w:r w:rsidR="00CB5E91" w:rsidRPr="0029788F">
        <w:t>,</w:t>
      </w:r>
      <w:r w:rsidR="00CB5E91" w:rsidRPr="00C96AAA">
        <w:rPr>
          <w:i/>
        </w:rPr>
        <w:t>w</w:t>
      </w:r>
      <w:r w:rsidR="00CB5E91" w:rsidRPr="0029788F">
        <w:t>,</w:t>
      </w:r>
      <w:r w:rsidR="00CB5E91" w:rsidRPr="00C96AAA">
        <w:rPr>
          <w:i/>
        </w:rPr>
        <w:t>z</w:t>
      </w:r>
      <w:r w:rsidR="00CB5E91" w:rsidRPr="0029788F">
        <w:t>,</w:t>
      </w:r>
      <w:r w:rsidR="00CB5E91" w:rsidRPr="00C96AAA">
        <w:rPr>
          <w:i/>
        </w:rPr>
        <w:t>t</w:t>
      </w:r>
      <w:r w:rsidR="00CB5E91" w:rsidRPr="0029788F">
        <w:sym w:font="Symbol" w:char="00F1"/>
      </w:r>
    </w:p>
    <w:p w:rsidR="00CB5E91" w:rsidRPr="0029788F" w:rsidRDefault="00CB5E91" w:rsidP="00CB5E91">
      <w:pPr>
        <w:pStyle w:val="Tekstas"/>
      </w:pPr>
    </w:p>
    <w:p w:rsidR="00CB5E91" w:rsidRPr="0029788F" w:rsidRDefault="008451EA" w:rsidP="00784882">
      <w:pPr>
        <w:pStyle w:val="Paviliustracija"/>
        <w:keepNext/>
        <w:rPr>
          <w:lang w:val="en-GB"/>
        </w:rPr>
      </w:pPr>
      <w:r w:rsidRPr="00854CB9">
        <w:rPr>
          <w:noProof/>
          <w:lang w:val="lt-LT" w:eastAsia="lt-LT"/>
        </w:rPr>
        <w:lastRenderedPageBreak/>
        <w:drawing>
          <wp:inline distT="0" distB="0" distL="0" distR="0">
            <wp:extent cx="4232275" cy="3036570"/>
            <wp:effectExtent l="0" t="0" r="0" b="0"/>
            <wp:docPr id="227" name="Picture 60" descr="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2275" cy="3036570"/>
                    </a:xfrm>
                    <a:prstGeom prst="rect">
                      <a:avLst/>
                    </a:prstGeom>
                    <a:noFill/>
                    <a:ln>
                      <a:noFill/>
                    </a:ln>
                  </pic:spPr>
                </pic:pic>
              </a:graphicData>
            </a:graphic>
          </wp:inline>
        </w:drawing>
      </w:r>
    </w:p>
    <w:p w:rsidR="00CB5E91" w:rsidRPr="0029788F" w:rsidRDefault="00C96AAA" w:rsidP="00784882">
      <w:pPr>
        <w:pStyle w:val="Paveikslelioaprasymas"/>
        <w:rPr>
          <w:lang w:val="en-GB"/>
        </w:rPr>
      </w:pPr>
      <w:r>
        <w:rPr>
          <w:lang w:val="en-GB"/>
        </w:rPr>
        <w:t>Fig. 14.5</w:t>
      </w:r>
      <w:r>
        <w:rPr>
          <w:lang w:val="en-GB"/>
        </w:rPr>
        <w:tab/>
        <w:t>A</w:t>
      </w:r>
      <w:r w:rsidR="00784882" w:rsidRPr="0029788F">
        <w:rPr>
          <w:lang w:val="en-GB"/>
        </w:rPr>
        <w:t xml:space="preserve"> search </w:t>
      </w:r>
      <w:r w:rsidR="004F5389">
        <w:rPr>
          <w:lang w:val="en-GB"/>
        </w:rPr>
        <w:t xml:space="preserve">tree </w:t>
      </w:r>
      <w:r w:rsidR="00750784">
        <w:rPr>
          <w:lang w:val="en-GB"/>
        </w:rPr>
        <w:t>by GRAPHSEARCH-DE</w:t>
      </w:r>
      <w:r w:rsidR="00784882" w:rsidRPr="0029788F">
        <w:rPr>
          <w:lang w:val="en-GB"/>
        </w:rPr>
        <w:t>PTH-FIRST. It is explicit due to OPEN and CLO</w:t>
      </w:r>
      <w:r w:rsidR="004F5389">
        <w:rPr>
          <w:lang w:val="en-GB"/>
        </w:rPr>
        <w:t>SED</w:t>
      </w:r>
      <w:r w:rsidR="00784882" w:rsidRPr="0029788F">
        <w:rPr>
          <w:lang w:val="en-GB"/>
        </w:rPr>
        <w:t xml:space="preserve">. The path is </w:t>
      </w:r>
      <w:r w:rsidR="00784882" w:rsidRPr="0029788F">
        <w:rPr>
          <w:lang w:val="en-GB"/>
        </w:rPr>
        <w:sym w:font="Symbol" w:char="00E1"/>
      </w:r>
      <w:r w:rsidR="00784882" w:rsidRPr="0029788F">
        <w:rPr>
          <w:i/>
          <w:lang w:val="en-GB"/>
        </w:rPr>
        <w:t>s</w:t>
      </w:r>
      <w:r w:rsidR="00784882" w:rsidRPr="0029788F">
        <w:rPr>
          <w:lang w:val="en-GB"/>
        </w:rPr>
        <w:t>,</w:t>
      </w:r>
      <w:r w:rsidR="00784882" w:rsidRPr="0029788F">
        <w:rPr>
          <w:i/>
          <w:lang w:val="en-GB"/>
        </w:rPr>
        <w:t>d</w:t>
      </w:r>
      <w:r w:rsidR="00784882" w:rsidRPr="0029788F">
        <w:rPr>
          <w:lang w:val="en-GB"/>
        </w:rPr>
        <w:t>,v,</w:t>
      </w:r>
      <w:r w:rsidR="00784882" w:rsidRPr="0029788F">
        <w:rPr>
          <w:i/>
          <w:lang w:val="en-GB"/>
        </w:rPr>
        <w:t>w</w:t>
      </w:r>
      <w:r w:rsidR="00784882" w:rsidRPr="0029788F">
        <w:rPr>
          <w:lang w:val="en-GB"/>
        </w:rPr>
        <w:t>,</w:t>
      </w:r>
      <w:r w:rsidR="00784882" w:rsidRPr="0029788F">
        <w:rPr>
          <w:i/>
          <w:lang w:val="en-GB"/>
        </w:rPr>
        <w:t>z</w:t>
      </w:r>
      <w:r w:rsidR="00784882" w:rsidRPr="0029788F">
        <w:rPr>
          <w:lang w:val="en-GB"/>
        </w:rPr>
        <w:t>,</w:t>
      </w:r>
      <w:r w:rsidR="00784882" w:rsidRPr="0029788F">
        <w:rPr>
          <w:i/>
          <w:lang w:val="en-GB"/>
        </w:rPr>
        <w:t>t</w:t>
      </w:r>
      <w:r w:rsidR="00784882" w:rsidRPr="0029788F">
        <w:rPr>
          <w:lang w:val="en-GB"/>
        </w:rPr>
        <w:sym w:font="Symbol" w:char="00F1"/>
      </w:r>
    </w:p>
    <w:p w:rsidR="00272B91" w:rsidRPr="0029788F" w:rsidRDefault="004F5389" w:rsidP="007E1842">
      <w:pPr>
        <w:pStyle w:val="Tekstas"/>
        <w:spacing w:after="240"/>
      </w:pPr>
      <w:r>
        <w:t>The table of cuts shows two situations to cut</w:t>
      </w:r>
      <w:r w:rsidRPr="0029788F">
        <w:t xml:space="preserve"> branches: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3"/>
        <w:gridCol w:w="1636"/>
        <w:gridCol w:w="3198"/>
      </w:tblGrid>
      <w:tr w:rsidR="007E1842" w:rsidRPr="0029788F" w:rsidTr="00A43A8F">
        <w:trPr>
          <w:jc w:val="center"/>
        </w:trPr>
        <w:tc>
          <w:tcPr>
            <w:tcW w:w="0" w:type="auto"/>
            <w:shd w:val="clear" w:color="auto" w:fill="A6A6A6"/>
          </w:tcPr>
          <w:p w:rsidR="007E1842" w:rsidRPr="0029788F" w:rsidRDefault="007E1842" w:rsidP="00AC5E37">
            <w:pPr>
              <w:pStyle w:val="Lentele"/>
              <w:keepNext/>
              <w:keepLines/>
              <w:jc w:val="center"/>
              <w:rPr>
                <w:lang w:val="en-GB"/>
              </w:rPr>
            </w:pPr>
            <w:r w:rsidRPr="0029788F">
              <w:rPr>
                <w:lang w:val="en-GB"/>
              </w:rPr>
              <w:t>Situation</w:t>
            </w:r>
          </w:p>
        </w:tc>
        <w:tc>
          <w:tcPr>
            <w:tcW w:w="0" w:type="auto"/>
            <w:shd w:val="clear" w:color="auto" w:fill="A6A6A6"/>
          </w:tcPr>
          <w:p w:rsidR="007E1842" w:rsidRPr="0029788F" w:rsidRDefault="007E1842" w:rsidP="00AC5E37">
            <w:pPr>
              <w:pStyle w:val="Lentele"/>
              <w:keepNext/>
              <w:keepLines/>
              <w:jc w:val="center"/>
              <w:rPr>
                <w:lang w:val="en-GB"/>
              </w:rPr>
            </w:pPr>
            <w:r w:rsidRPr="0029788F">
              <w:rPr>
                <w:lang w:val="en-GB"/>
              </w:rPr>
              <w:t>Opened earlier</w:t>
            </w:r>
          </w:p>
        </w:tc>
        <w:tc>
          <w:tcPr>
            <w:tcW w:w="3198" w:type="dxa"/>
            <w:shd w:val="clear" w:color="auto" w:fill="A6A6A6"/>
          </w:tcPr>
          <w:p w:rsidR="007E1842" w:rsidRPr="0029788F" w:rsidRDefault="007E1842" w:rsidP="009847AD">
            <w:pPr>
              <w:pStyle w:val="Lentele"/>
              <w:keepNext/>
              <w:keepLines/>
              <w:jc w:val="center"/>
              <w:rPr>
                <w:lang w:val="en-GB"/>
              </w:rPr>
            </w:pPr>
            <w:r w:rsidRPr="0029788F">
              <w:rPr>
                <w:lang w:val="en-GB"/>
              </w:rPr>
              <w:t>Opened later.</w:t>
            </w:r>
            <w:r w:rsidR="009847AD" w:rsidRPr="0029788F">
              <w:rPr>
                <w:lang w:val="en-GB"/>
              </w:rPr>
              <w:t xml:space="preserve"> </w:t>
            </w:r>
            <w:r w:rsidR="00543B58">
              <w:rPr>
                <w:lang w:val="en-GB"/>
              </w:rPr>
              <w:t>This</w:t>
            </w:r>
            <w:r w:rsidRPr="0029788F">
              <w:rPr>
                <w:lang w:val="en-GB"/>
              </w:rPr>
              <w:t xml:space="preserve"> is </w:t>
            </w:r>
            <w:r w:rsidRPr="0029788F">
              <w:rPr>
                <w:b/>
                <w:lang w:val="en-GB"/>
              </w:rPr>
              <w:t>chosen</w:t>
            </w:r>
          </w:p>
        </w:tc>
      </w:tr>
      <w:tr w:rsidR="007E1842" w:rsidRPr="0029788F" w:rsidTr="00543B58">
        <w:trPr>
          <w:jc w:val="center"/>
        </w:trPr>
        <w:tc>
          <w:tcPr>
            <w:tcW w:w="0" w:type="auto"/>
          </w:tcPr>
          <w:p w:rsidR="007E1842" w:rsidRPr="0029788F" w:rsidRDefault="007E1842" w:rsidP="005A2D72">
            <w:pPr>
              <w:pStyle w:val="Lentele"/>
              <w:jc w:val="center"/>
              <w:rPr>
                <w:lang w:val="en-GB"/>
              </w:rPr>
            </w:pPr>
            <w:r w:rsidRPr="0029788F">
              <w:rPr>
                <w:lang w:val="en-GB"/>
              </w:rPr>
              <w:t>1</w:t>
            </w:r>
          </w:p>
        </w:tc>
        <w:tc>
          <w:tcPr>
            <w:tcW w:w="0" w:type="auto"/>
          </w:tcPr>
          <w:p w:rsidR="007E1842" w:rsidRPr="0029788F" w:rsidRDefault="007E1842" w:rsidP="005A2D72">
            <w:pPr>
              <w:pStyle w:val="Lentele"/>
              <w:jc w:val="center"/>
              <w:rPr>
                <w:i/>
                <w:lang w:val="en-GB"/>
              </w:rPr>
            </w:pPr>
            <w:r w:rsidRPr="0029788F">
              <w:rPr>
                <w:i/>
                <w:lang w:val="en-GB"/>
              </w:rPr>
              <w:t>j(h)</w:t>
            </w:r>
          </w:p>
        </w:tc>
        <w:tc>
          <w:tcPr>
            <w:tcW w:w="3198" w:type="dxa"/>
          </w:tcPr>
          <w:p w:rsidR="007E1842" w:rsidRPr="0029788F" w:rsidRDefault="007E1842" w:rsidP="005A2D72">
            <w:pPr>
              <w:pStyle w:val="Lentele"/>
              <w:jc w:val="center"/>
              <w:rPr>
                <w:b/>
                <w:i/>
                <w:lang w:val="en-GB"/>
              </w:rPr>
            </w:pPr>
            <w:r w:rsidRPr="0029788F">
              <w:rPr>
                <w:b/>
                <w:i/>
                <w:lang w:val="en-GB"/>
              </w:rPr>
              <w:t>j(q)</w:t>
            </w:r>
          </w:p>
        </w:tc>
      </w:tr>
      <w:tr w:rsidR="007E1842" w:rsidRPr="0029788F" w:rsidTr="00543B58">
        <w:trPr>
          <w:jc w:val="center"/>
        </w:trPr>
        <w:tc>
          <w:tcPr>
            <w:tcW w:w="0" w:type="auto"/>
          </w:tcPr>
          <w:p w:rsidR="007E1842" w:rsidRPr="0029788F" w:rsidRDefault="007E1842" w:rsidP="005A2D72">
            <w:pPr>
              <w:pStyle w:val="Lentele"/>
              <w:jc w:val="center"/>
              <w:rPr>
                <w:lang w:val="en-GB"/>
              </w:rPr>
            </w:pPr>
            <w:r w:rsidRPr="0029788F">
              <w:rPr>
                <w:lang w:val="en-GB"/>
              </w:rPr>
              <w:t>2</w:t>
            </w:r>
          </w:p>
        </w:tc>
        <w:tc>
          <w:tcPr>
            <w:tcW w:w="0" w:type="auto"/>
          </w:tcPr>
          <w:p w:rsidR="007E1842" w:rsidRPr="0029788F" w:rsidRDefault="007E1842" w:rsidP="005A2D72">
            <w:pPr>
              <w:pStyle w:val="Lentele"/>
              <w:jc w:val="center"/>
              <w:rPr>
                <w:i/>
                <w:lang w:val="en-GB"/>
              </w:rPr>
            </w:pPr>
            <w:r w:rsidRPr="0029788F">
              <w:rPr>
                <w:i/>
                <w:lang w:val="en-GB"/>
              </w:rPr>
              <w:t>b(s)</w:t>
            </w:r>
          </w:p>
        </w:tc>
        <w:tc>
          <w:tcPr>
            <w:tcW w:w="3198" w:type="dxa"/>
          </w:tcPr>
          <w:p w:rsidR="007E1842" w:rsidRPr="0029788F" w:rsidRDefault="007E1842" w:rsidP="005A2D72">
            <w:pPr>
              <w:pStyle w:val="Lentele"/>
              <w:jc w:val="center"/>
              <w:rPr>
                <w:b/>
                <w:i/>
                <w:lang w:val="en-GB"/>
              </w:rPr>
            </w:pPr>
            <w:r w:rsidRPr="0029788F">
              <w:rPr>
                <w:b/>
                <w:i/>
                <w:lang w:val="en-GB"/>
              </w:rPr>
              <w:t>b(r)</w:t>
            </w:r>
          </w:p>
        </w:tc>
      </w:tr>
    </w:tbl>
    <w:p w:rsidR="00BA0ED7" w:rsidRPr="0029788F" w:rsidRDefault="00213FE5" w:rsidP="00CF12E0">
      <w:pPr>
        <w:pStyle w:val="Heading2"/>
      </w:pPr>
      <w:bookmarkStart w:id="66" w:name="_Toc3642550"/>
      <w:r>
        <w:t>A counterexample of</w:t>
      </w:r>
      <w:r w:rsidR="007E1842" w:rsidRPr="0029788F">
        <w:t xml:space="preserve"> </w:t>
      </w:r>
      <w:r w:rsidR="00492C68">
        <w:t xml:space="preserve">better performance with </w:t>
      </w:r>
      <w:r w:rsidR="007E1842" w:rsidRPr="0029788F">
        <w:t>B</w:t>
      </w:r>
      <w:r w:rsidR="00EA5636" w:rsidRPr="0029788F">
        <w:t>ACKTRACK</w:t>
      </w:r>
      <w:r>
        <w:t>1</w:t>
      </w:r>
      <w:bookmarkEnd w:id="66"/>
    </w:p>
    <w:p w:rsidR="00DF11E4" w:rsidRPr="0029788F" w:rsidRDefault="007E1842" w:rsidP="00DF11E4">
      <w:pPr>
        <w:pStyle w:val="Tekstas"/>
      </w:pPr>
      <w:r w:rsidRPr="0029788F">
        <w:t>Suppose a labyri</w:t>
      </w:r>
      <w:r w:rsidR="00370BDC" w:rsidRPr="0029788F">
        <w:t>nth which is shown in Fig. 14.7</w:t>
      </w:r>
      <w:r w:rsidRPr="0029788F">
        <w:t>.</w:t>
      </w:r>
    </w:p>
    <w:p w:rsidR="007505FB" w:rsidRPr="0029788F" w:rsidRDefault="008451EA" w:rsidP="00F316D8">
      <w:pPr>
        <w:pStyle w:val="Paviliustracija"/>
        <w:rPr>
          <w:lang w:val="en-GB"/>
        </w:rPr>
      </w:pPr>
      <w:r w:rsidRPr="00854CB9">
        <w:rPr>
          <w:noProof/>
          <w:lang w:val="lt-LT" w:eastAsia="lt-LT"/>
        </w:rPr>
        <w:drawing>
          <wp:inline distT="0" distB="0" distL="0" distR="0">
            <wp:extent cx="4050030" cy="1758315"/>
            <wp:effectExtent l="0" t="0" r="7620" b="0"/>
            <wp:docPr id="226" name="Picture 61" descr="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50030" cy="1758315"/>
                    </a:xfrm>
                    <a:prstGeom prst="rect">
                      <a:avLst/>
                    </a:prstGeom>
                    <a:noFill/>
                    <a:ln>
                      <a:noFill/>
                    </a:ln>
                  </pic:spPr>
                </pic:pic>
              </a:graphicData>
            </a:graphic>
          </wp:inline>
        </w:drawing>
      </w:r>
    </w:p>
    <w:p w:rsidR="00DF11E4" w:rsidRPr="0029788F" w:rsidRDefault="007E1842" w:rsidP="00DF11E4">
      <w:pPr>
        <w:pStyle w:val="Pavaprasymas"/>
      </w:pPr>
      <w:r w:rsidRPr="0029788F">
        <w:t xml:space="preserve">Fig. </w:t>
      </w:r>
      <w:r w:rsidR="00370BDC" w:rsidRPr="0029788F">
        <w:t>14.7</w:t>
      </w:r>
      <w:r w:rsidR="00370BDC" w:rsidRPr="0029788F">
        <w:tab/>
      </w:r>
      <w:r w:rsidR="00FD016A" w:rsidRPr="0029788F">
        <w:t xml:space="preserve">a) </w:t>
      </w:r>
      <w:r w:rsidRPr="0029788F">
        <w:t xml:space="preserve">A labyrinth for a search from </w:t>
      </w:r>
      <w:r w:rsidRPr="0029788F">
        <w:rPr>
          <w:i/>
        </w:rPr>
        <w:t>s</w:t>
      </w:r>
      <w:r w:rsidR="00784882" w:rsidRPr="0029788F">
        <w:t xml:space="preserve"> to an exit. There are t</w:t>
      </w:r>
      <w:r w:rsidRPr="0029788F">
        <w:t>wo exits</w:t>
      </w:r>
      <w:r w:rsidR="00784882" w:rsidRPr="0029788F">
        <w:t>:</w:t>
      </w:r>
      <w:r w:rsidRPr="0029788F">
        <w:t xml:space="preserve"> </w:t>
      </w:r>
      <w:r w:rsidR="005D5D81" w:rsidRPr="0029788F">
        <w:rPr>
          <w:i/>
        </w:rPr>
        <w:t>t</w:t>
      </w:r>
      <w:r w:rsidR="005D5D81" w:rsidRPr="0029788F">
        <w:t xml:space="preserve"> </w:t>
      </w:r>
      <w:r w:rsidRPr="0029788F">
        <w:t>and</w:t>
      </w:r>
      <w:r w:rsidR="00784882" w:rsidRPr="0029788F">
        <w:t> </w:t>
      </w:r>
      <w:r w:rsidR="00393976" w:rsidRPr="0029788F">
        <w:rPr>
          <w:i/>
        </w:rPr>
        <w:t>c</w:t>
      </w:r>
      <w:r w:rsidR="00FD016A" w:rsidRPr="0029788F">
        <w:t>. b</w:t>
      </w:r>
      <w:r w:rsidR="00E27A27" w:rsidRPr="0029788F">
        <w:t xml:space="preserve">) </w:t>
      </w:r>
      <w:r w:rsidR="00507266">
        <w:t>The order of 4</w:t>
      </w:r>
      <w:r w:rsidR="00FD016A" w:rsidRPr="0029788F">
        <w:t xml:space="preserve"> production rules</w:t>
      </w:r>
    </w:p>
    <w:p w:rsidR="00DF11E4" w:rsidRPr="0029788F" w:rsidRDefault="00DF11E4" w:rsidP="008246BB">
      <w:pPr>
        <w:pStyle w:val="Tekstas"/>
      </w:pPr>
      <w:r w:rsidRPr="0029788F">
        <w:t>BACKTRACK</w:t>
      </w:r>
      <w:r w:rsidR="007E1842" w:rsidRPr="0029788F">
        <w:t>1 finds an exit</w:t>
      </w:r>
      <w:r w:rsidR="00393976" w:rsidRPr="0029788F">
        <w:t xml:space="preserve"> </w:t>
      </w:r>
      <w:r w:rsidR="007E1842" w:rsidRPr="0029788F">
        <w:t>straightforwardly without search</w:t>
      </w:r>
      <w:r w:rsidR="00BC47A0" w:rsidRPr="0029788F">
        <w:t>:</w:t>
      </w:r>
      <w:r w:rsidR="003B17F5" w:rsidRPr="0029788F">
        <w:t xml:space="preserve"> </w:t>
      </w:r>
      <w:r w:rsidR="00DC0322" w:rsidRPr="0029788F">
        <w:sym w:font="Symbol" w:char="00E1"/>
      </w:r>
      <w:r w:rsidR="00DC0322" w:rsidRPr="0029788F">
        <w:rPr>
          <w:i/>
        </w:rPr>
        <w:t>s</w:t>
      </w:r>
      <w:r w:rsidR="00FD016A" w:rsidRPr="0029788F">
        <w:t>,</w:t>
      </w:r>
      <w:r w:rsidR="00DC0322" w:rsidRPr="0029788F">
        <w:rPr>
          <w:i/>
        </w:rPr>
        <w:t>a</w:t>
      </w:r>
      <w:r w:rsidR="00FD016A" w:rsidRPr="0029788F">
        <w:t>,</w:t>
      </w:r>
      <w:r w:rsidR="00DC0322" w:rsidRPr="0029788F">
        <w:rPr>
          <w:i/>
        </w:rPr>
        <w:t>e</w:t>
      </w:r>
      <w:r w:rsidR="00FD016A" w:rsidRPr="0029788F">
        <w:t>,</w:t>
      </w:r>
      <w:r w:rsidR="00DC0322" w:rsidRPr="0029788F">
        <w:rPr>
          <w:i/>
        </w:rPr>
        <w:t>f</w:t>
      </w:r>
      <w:r w:rsidR="00FD016A" w:rsidRPr="0029788F">
        <w:t>,</w:t>
      </w:r>
      <w:r w:rsidR="00DC0322" w:rsidRPr="0029788F">
        <w:rPr>
          <w:i/>
        </w:rPr>
        <w:t>i</w:t>
      </w:r>
      <w:r w:rsidR="00FD016A" w:rsidRPr="0029788F">
        <w:t>,</w:t>
      </w:r>
      <w:r w:rsidR="00DC0322" w:rsidRPr="0029788F">
        <w:rPr>
          <w:i/>
        </w:rPr>
        <w:t>t</w:t>
      </w:r>
      <w:r w:rsidR="00DC0322" w:rsidRPr="0029788F">
        <w:sym w:font="Symbol" w:char="00F1"/>
      </w:r>
      <w:r w:rsidR="00BC47A0" w:rsidRPr="0029788F">
        <w:t>.</w:t>
      </w:r>
      <w:r w:rsidR="00FD016A" w:rsidRPr="0029788F">
        <w:t xml:space="preserve"> To compare two algori</w:t>
      </w:r>
      <w:r w:rsidR="007E1842" w:rsidRPr="0029788F">
        <w:t>th</w:t>
      </w:r>
      <w:r w:rsidR="00FD016A" w:rsidRPr="0029788F">
        <w:t xml:space="preserve">ms suppose </w:t>
      </w:r>
      <w:r w:rsidR="00507266">
        <w:t xml:space="preserve">a </w:t>
      </w:r>
      <w:r w:rsidR="00FD016A" w:rsidRPr="0029788F">
        <w:t>cost</w:t>
      </w:r>
      <w:r w:rsidR="00507266">
        <w:t xml:space="preserve"> criterion</w:t>
      </w:r>
      <w:r w:rsidR="00FD016A" w:rsidRPr="0029788F">
        <w:t xml:space="preserve">. </w:t>
      </w:r>
      <w:r w:rsidR="00543002">
        <w:t xml:space="preserve">Suppose the following costs in the case of </w:t>
      </w:r>
      <w:r w:rsidR="00FD016A" w:rsidRPr="0029788F">
        <w:t>B</w:t>
      </w:r>
      <w:r w:rsidR="00543002">
        <w:t>ACKTRACK1</w:t>
      </w:r>
      <w:r w:rsidRPr="0029788F">
        <w:t>:</w:t>
      </w:r>
    </w:p>
    <w:p w:rsidR="00DF11E4" w:rsidRPr="0029788F" w:rsidRDefault="00DF11E4" w:rsidP="004C018C">
      <w:pPr>
        <w:pStyle w:val="Tekstas"/>
        <w:numPr>
          <w:ilvl w:val="0"/>
          <w:numId w:val="11"/>
        </w:numPr>
        <w:spacing w:before="120"/>
      </w:pPr>
      <w:r w:rsidRPr="0029788F">
        <w:lastRenderedPageBreak/>
        <w:t xml:space="preserve">1 – </w:t>
      </w:r>
      <w:r w:rsidR="00543002">
        <w:t xml:space="preserve">the cost of </w:t>
      </w:r>
      <w:r w:rsidR="00EE79BA" w:rsidRPr="0029788F">
        <w:t xml:space="preserve">placing a production into </w:t>
      </w:r>
      <w:r w:rsidR="00543002">
        <w:t xml:space="preserve">the </w:t>
      </w:r>
      <w:r w:rsidRPr="0029788F">
        <w:t>RULES</w:t>
      </w:r>
      <w:r w:rsidR="00F45135">
        <w:t xml:space="preserve"> list with the</w:t>
      </w:r>
      <w:r w:rsidR="00EE79BA" w:rsidRPr="0029788F">
        <w:t xml:space="preserve"> A</w:t>
      </w:r>
      <w:r w:rsidR="00F45135">
        <w:t>PPRULES function; see Section 2</w:t>
      </w:r>
      <w:r w:rsidR="00543002">
        <w:t>. In other words, this is the cost to have a look at the applicable production rules;</w:t>
      </w:r>
    </w:p>
    <w:p w:rsidR="00DF11E4" w:rsidRPr="0029788F" w:rsidRDefault="00DF11E4" w:rsidP="004C018C">
      <w:pPr>
        <w:pStyle w:val="Tekstas"/>
        <w:numPr>
          <w:ilvl w:val="0"/>
          <w:numId w:val="11"/>
        </w:numPr>
        <w:spacing w:before="120" w:after="120"/>
      </w:pPr>
      <w:r w:rsidRPr="0029788F">
        <w:t>100</w:t>
      </w:r>
      <w:r w:rsidR="00221A43" w:rsidRPr="0029788F">
        <w:t xml:space="preserve"> – </w:t>
      </w:r>
      <w:r w:rsidR="00EE79BA" w:rsidRPr="0029788F">
        <w:t>fo</w:t>
      </w:r>
      <w:r w:rsidR="00F45135">
        <w:t xml:space="preserve">r placing a node into the stack. This is the cost of </w:t>
      </w:r>
      <w:r w:rsidR="00543002">
        <w:t xml:space="preserve">the </w:t>
      </w:r>
      <w:r w:rsidR="00F45135">
        <w:t>thread.</w:t>
      </w:r>
    </w:p>
    <w:p w:rsidR="00DF11E4" w:rsidRPr="0029788F" w:rsidRDefault="00EE79BA" w:rsidP="00543002">
      <w:pPr>
        <w:pStyle w:val="Tekstas"/>
      </w:pPr>
      <w:r w:rsidRPr="0029788F">
        <w:t>Suppos</w:t>
      </w:r>
      <w:r w:rsidR="00FD016A" w:rsidRPr="0029788F">
        <w:t xml:space="preserve">e </w:t>
      </w:r>
      <w:r w:rsidR="00543002">
        <w:t>the following costs in the case of GRAPHSEARCH-DEPTH-FIRST</w:t>
      </w:r>
      <w:r w:rsidR="00DF11E4" w:rsidRPr="0029788F">
        <w:t>:</w:t>
      </w:r>
    </w:p>
    <w:p w:rsidR="008246BB" w:rsidRPr="0029788F" w:rsidRDefault="00DF11E4" w:rsidP="004C018C">
      <w:pPr>
        <w:pStyle w:val="Tekstas"/>
        <w:numPr>
          <w:ilvl w:val="0"/>
          <w:numId w:val="12"/>
        </w:numPr>
        <w:spacing w:before="120" w:after="120"/>
      </w:pPr>
      <w:r w:rsidRPr="0029788F">
        <w:t xml:space="preserve">50 – </w:t>
      </w:r>
      <w:r w:rsidR="00EE79BA" w:rsidRPr="0029788F">
        <w:t xml:space="preserve">for opening a node. In other words, </w:t>
      </w:r>
      <w:r w:rsidR="00543002">
        <w:t>this is the cost to place a node</w:t>
      </w:r>
      <w:r w:rsidR="00EE79BA" w:rsidRPr="0029788F">
        <w:t xml:space="preserve"> into the OPEN list.</w:t>
      </w:r>
      <w:r w:rsidR="00F45135">
        <w:t xml:space="preserve"> This is the cost of space.</w:t>
      </w:r>
    </w:p>
    <w:p w:rsidR="00DF11E4" w:rsidRPr="0029788F" w:rsidRDefault="00EE79BA" w:rsidP="00FF33B6">
      <w:pPr>
        <w:pStyle w:val="Tekstasneatitrauktas"/>
      </w:pPr>
      <w:r w:rsidRPr="0029788F">
        <w:t>Both algorithms find the same path</w:t>
      </w:r>
      <w:r w:rsidR="00FD016A" w:rsidRPr="0029788F">
        <w:t>. However,</w:t>
      </w:r>
      <w:r w:rsidR="00FF33B6" w:rsidRPr="0029788F">
        <w:t xml:space="preserve"> </w:t>
      </w:r>
      <w:r w:rsidRPr="0029788F">
        <w:t>BACKTRACK1 costs less;</w:t>
      </w:r>
      <w:r w:rsidR="00411043" w:rsidRPr="0029788F">
        <w:t xml:space="preserve"> </w:t>
      </w:r>
      <w:r w:rsidRPr="0029788F">
        <w:t>see</w:t>
      </w:r>
      <w:r w:rsidR="00760AF6" w:rsidRPr="0029788F">
        <w:t xml:space="preserve"> </w:t>
      </w:r>
      <w:r w:rsidR="00FD016A" w:rsidRPr="0029788F">
        <w:t>Fig. 14.8</w:t>
      </w:r>
      <w:r w:rsidR="00760AF6" w:rsidRPr="0029788F">
        <w:t>.</w:t>
      </w:r>
    </w:p>
    <w:p w:rsidR="006971D4" w:rsidRPr="0029788F" w:rsidRDefault="008451EA" w:rsidP="00F05488">
      <w:pPr>
        <w:pStyle w:val="Paviliustracija"/>
        <w:rPr>
          <w:lang w:val="en-GB"/>
        </w:rPr>
      </w:pPr>
      <w:r w:rsidRPr="00854CB9">
        <w:rPr>
          <w:noProof/>
          <w:lang w:val="lt-LT" w:eastAsia="lt-LT"/>
        </w:rPr>
        <w:drawing>
          <wp:inline distT="0" distB="0" distL="0" distR="0">
            <wp:extent cx="4829810" cy="2543810"/>
            <wp:effectExtent l="0" t="0" r="8890" b="8890"/>
            <wp:docPr id="225" name="Picture 62" descr="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9810" cy="2543810"/>
                    </a:xfrm>
                    <a:prstGeom prst="rect">
                      <a:avLst/>
                    </a:prstGeom>
                    <a:noFill/>
                    <a:ln>
                      <a:noFill/>
                    </a:ln>
                  </pic:spPr>
                </pic:pic>
              </a:graphicData>
            </a:graphic>
          </wp:inline>
        </w:drawing>
      </w:r>
    </w:p>
    <w:p w:rsidR="006971D4" w:rsidRDefault="00EE79BA" w:rsidP="00121117">
      <w:pPr>
        <w:pStyle w:val="Pavaprasymas"/>
        <w:rPr>
          <w:rStyle w:val="TekstasCharChar"/>
        </w:rPr>
      </w:pPr>
      <w:r w:rsidRPr="0029788F">
        <w:t xml:space="preserve">Fig. </w:t>
      </w:r>
      <w:r w:rsidR="007219C5" w:rsidRPr="0029788F">
        <w:t>14.8</w:t>
      </w:r>
      <w:r w:rsidR="007219C5" w:rsidRPr="0029788F">
        <w:tab/>
      </w:r>
      <w:r w:rsidR="00D144C5" w:rsidRPr="0029788F">
        <w:t xml:space="preserve">a) BACKTRACK1 search tree </w:t>
      </w:r>
      <w:r w:rsidR="008B1367" w:rsidRPr="0029788F">
        <w:t>c</w:t>
      </w:r>
      <w:r w:rsidR="00EB2ECF" w:rsidRPr="0029788F">
        <w:t>ost</w:t>
      </w:r>
      <w:r w:rsidR="00D144C5" w:rsidRPr="0029788F">
        <w:t>s</w:t>
      </w:r>
      <w:r w:rsidR="00887631" w:rsidRPr="0029788F">
        <w:t xml:space="preserve"> </w:t>
      </w:r>
      <w:r w:rsidR="002748F4" w:rsidRPr="0029788F">
        <w:rPr>
          <w:rStyle w:val="TekstasCharChar"/>
        </w:rPr>
        <w:t>5</w:t>
      </w:r>
      <w:r w:rsidR="002748F4" w:rsidRPr="0029788F">
        <w:rPr>
          <w:rStyle w:val="TekstasCharChar"/>
        </w:rPr>
        <w:sym w:font="Symbol" w:char="F0D7"/>
      </w:r>
      <w:r w:rsidR="00E50A48" w:rsidRPr="0029788F">
        <w:rPr>
          <w:rStyle w:val="TekstasCharChar"/>
        </w:rPr>
        <w:t>100</w:t>
      </w:r>
      <w:r w:rsidR="00FF33B6" w:rsidRPr="0029788F">
        <w:rPr>
          <w:rStyle w:val="TekstasCharChar"/>
        </w:rPr>
        <w:t xml:space="preserve"> </w:t>
      </w:r>
      <w:r w:rsidR="00E50A48" w:rsidRPr="0029788F">
        <w:rPr>
          <w:rStyle w:val="TekstasCharChar"/>
        </w:rPr>
        <w:t>+ 12</w:t>
      </w:r>
      <w:r w:rsidR="002748F4" w:rsidRPr="0029788F">
        <w:rPr>
          <w:rStyle w:val="TekstasCharChar"/>
        </w:rPr>
        <w:sym w:font="Symbol" w:char="F0D7"/>
      </w:r>
      <w:r w:rsidR="00D144C5" w:rsidRPr="0029788F">
        <w:rPr>
          <w:rStyle w:val="TekstasCharChar"/>
        </w:rPr>
        <w:t>1</w:t>
      </w:r>
      <w:r w:rsidR="00887631" w:rsidRPr="0029788F">
        <w:rPr>
          <w:rStyle w:val="TekstasCharChar"/>
        </w:rPr>
        <w:t xml:space="preserve"> = 512</w:t>
      </w:r>
      <w:r w:rsidR="00D144C5" w:rsidRPr="0029788F">
        <w:rPr>
          <w:rStyle w:val="TekstasCharChar"/>
        </w:rPr>
        <w:t xml:space="preserve">. </w:t>
      </w:r>
      <w:r w:rsidR="00F965F2">
        <w:rPr>
          <w:rStyle w:val="TekstasCharChar"/>
        </w:rPr>
        <w:t xml:space="preserve">b) GRAPHSEARCH-DEPTH-FIRST </w:t>
      </w:r>
      <w:r w:rsidR="00D144C5" w:rsidRPr="0029788F">
        <w:rPr>
          <w:rStyle w:val="TekstasCharChar"/>
        </w:rPr>
        <w:t>costs more: 12</w:t>
      </w:r>
      <w:r w:rsidR="00D144C5" w:rsidRPr="0029788F">
        <w:rPr>
          <w:rStyle w:val="TekstasCharChar"/>
        </w:rPr>
        <w:sym w:font="Symbol" w:char="F0D7"/>
      </w:r>
      <w:r w:rsidR="00D144C5" w:rsidRPr="0029788F">
        <w:rPr>
          <w:rStyle w:val="TekstasCharChar"/>
        </w:rPr>
        <w:t>50</w:t>
      </w:r>
      <w:r w:rsidR="005A6EE6">
        <w:rPr>
          <w:rStyle w:val="TekstasCharChar"/>
        </w:rPr>
        <w:t> = </w:t>
      </w:r>
      <w:r w:rsidR="00D144C5" w:rsidRPr="0029788F">
        <w:rPr>
          <w:rStyle w:val="TekstasCharChar"/>
        </w:rPr>
        <w:t>600</w:t>
      </w:r>
    </w:p>
    <w:p w:rsidR="00C23EE0" w:rsidRPr="00C02067" w:rsidRDefault="00C23EE0" w:rsidP="00C23EE0">
      <w:pPr>
        <w:pStyle w:val="Antraste4"/>
        <w:spacing w:before="120"/>
      </w:pPr>
      <w:r>
        <w:t>Exercise</w:t>
      </w:r>
    </w:p>
    <w:p w:rsidR="00C23EE0" w:rsidRPr="00C02067" w:rsidRDefault="00C23EE0" w:rsidP="00C23EE0">
      <w:pPr>
        <w:pStyle w:val="Tekstas"/>
      </w:pPr>
      <w:r w:rsidRPr="00C23EE0">
        <w:rPr>
          <w:lang w:val="lt-LT"/>
        </w:rPr>
        <w:t>Which alg</w:t>
      </w:r>
      <w:r>
        <w:rPr>
          <w:lang w:val="lt-LT"/>
        </w:rPr>
        <w:t>orithm –</w:t>
      </w:r>
      <w:r w:rsidRPr="00C23EE0">
        <w:rPr>
          <w:lang w:val="lt-LT"/>
        </w:rPr>
        <w:t xml:space="preserve"> GRAPHSEARCH_Į_GYLĮ </w:t>
      </w:r>
      <w:r>
        <w:rPr>
          <w:lang w:val="lt-LT"/>
        </w:rPr>
        <w:t>or</w:t>
      </w:r>
      <w:r w:rsidRPr="00C23EE0">
        <w:rPr>
          <w:lang w:val="lt-LT"/>
        </w:rPr>
        <w:t xml:space="preserve"> BACKTRACK1 </w:t>
      </w:r>
      <w:r>
        <w:rPr>
          <w:lang w:val="lt-LT"/>
        </w:rPr>
        <w:t xml:space="preserve">– performs better according to time and space </w:t>
      </w:r>
      <w:r w:rsidR="00F45135">
        <w:rPr>
          <w:lang w:val="lt-LT"/>
        </w:rPr>
        <w:t xml:space="preserve">in the labyrinth below? The starting node is </w:t>
      </w:r>
      <w:r w:rsidR="00F45135" w:rsidRPr="00F45135">
        <w:rPr>
          <w:i/>
          <w:lang w:val="lt-LT"/>
        </w:rPr>
        <w:t>s</w:t>
      </w:r>
      <w:r w:rsidR="00F45135">
        <w:rPr>
          <w:lang w:val="lt-LT"/>
        </w:rPr>
        <w:t>. Draw search tree with the following costs</w:t>
      </w:r>
      <w:r>
        <w:t>:</w:t>
      </w:r>
      <w:r w:rsidR="00F45135">
        <w:t xml:space="preserve"> lookup</w:t>
      </w:r>
      <w:r w:rsidRPr="00C02067">
        <w:t xml:space="preserve"> – </w:t>
      </w:r>
      <w:r w:rsidRPr="008B0BD4">
        <w:rPr>
          <w:rStyle w:val="MathDiagrama"/>
          <w:i w:val="0"/>
          <w:lang w:val="lt-LT"/>
        </w:rPr>
        <w:t>1</w:t>
      </w:r>
      <w:r w:rsidR="00F45135">
        <w:t>, thread</w:t>
      </w:r>
      <w:r w:rsidRPr="00C02067">
        <w:t xml:space="preserve"> – </w:t>
      </w:r>
      <w:r w:rsidRPr="008B0BD4">
        <w:rPr>
          <w:rStyle w:val="MathDiagrama"/>
          <w:i w:val="0"/>
          <w:lang w:val="lt-LT"/>
        </w:rPr>
        <w:t>100</w:t>
      </w:r>
      <w:r w:rsidR="00F45135">
        <w:t>, and space in OPEN</w:t>
      </w:r>
      <w:r w:rsidRPr="00C02067">
        <w:t xml:space="preserve"> – </w:t>
      </w:r>
      <w:r w:rsidRPr="008B0BD4">
        <w:rPr>
          <w:rStyle w:val="MathDiagrama"/>
          <w:i w:val="0"/>
          <w:lang w:val="lt-LT"/>
        </w:rPr>
        <w:t>50</w:t>
      </w:r>
      <w:r w:rsidRPr="00C02067">
        <w:t>.</w:t>
      </w:r>
    </w:p>
    <w:p w:rsidR="00C23EE0" w:rsidRPr="00C02067" w:rsidRDefault="008451EA" w:rsidP="00C23EE0">
      <w:pPr>
        <w:pStyle w:val="Paviliustracija"/>
        <w:rPr>
          <w:lang w:val="lt-LT"/>
        </w:rPr>
      </w:pPr>
      <w:r w:rsidRPr="00854CB9">
        <w:rPr>
          <w:noProof/>
          <w:lang w:val="lt-LT" w:eastAsia="lt-LT"/>
        </w:rPr>
        <w:drawing>
          <wp:inline distT="0" distB="0" distL="0" distR="0">
            <wp:extent cx="2701925" cy="2115820"/>
            <wp:effectExtent l="0" t="0" r="3175" b="0"/>
            <wp:docPr id="224" name="Picture 81" descr="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1925" cy="2115820"/>
                    </a:xfrm>
                    <a:prstGeom prst="rect">
                      <a:avLst/>
                    </a:prstGeom>
                    <a:noFill/>
                    <a:ln>
                      <a:noFill/>
                    </a:ln>
                  </pic:spPr>
                </pic:pic>
              </a:graphicData>
            </a:graphic>
          </wp:inline>
        </w:drawing>
      </w:r>
    </w:p>
    <w:p w:rsidR="00713DB9" w:rsidRPr="0029788F" w:rsidRDefault="0079656E" w:rsidP="00CF27E9">
      <w:pPr>
        <w:pStyle w:val="Heading1"/>
      </w:pPr>
      <w:bookmarkStart w:id="67" w:name="_Toc3642551"/>
      <w:r>
        <w:lastRenderedPageBreak/>
        <w:t>Hill-climbing s</w:t>
      </w:r>
      <w:r w:rsidR="008B1367" w:rsidRPr="0029788F">
        <w:t>trategy</w:t>
      </w:r>
      <w:bookmarkEnd w:id="67"/>
    </w:p>
    <w:p w:rsidR="00D25ED3" w:rsidRDefault="00D25ED3" w:rsidP="00D25ED3">
      <w:pPr>
        <w:pStyle w:val="Tekstas"/>
        <w:spacing w:after="240"/>
      </w:pPr>
    </w:p>
    <w:tbl>
      <w:tblPr>
        <w:tblW w:w="0" w:type="auto"/>
        <w:jc w:val="center"/>
        <w:tblLook w:val="04A0" w:firstRow="1" w:lastRow="0" w:firstColumn="1" w:lastColumn="0" w:noHBand="0" w:noVBand="1"/>
      </w:tblPr>
      <w:tblGrid>
        <w:gridCol w:w="6130"/>
        <w:gridCol w:w="2941"/>
      </w:tblGrid>
      <w:tr w:rsidR="00D25ED3" w:rsidTr="00D25ED3">
        <w:trPr>
          <w:jc w:val="center"/>
        </w:trPr>
        <w:tc>
          <w:tcPr>
            <w:tcW w:w="6345" w:type="dxa"/>
            <w:vAlign w:val="center"/>
          </w:tcPr>
          <w:p w:rsidR="00D25ED3" w:rsidRPr="00D25ED3" w:rsidRDefault="00D25ED3" w:rsidP="00D25ED3">
            <w:pPr>
              <w:pStyle w:val="Tekstas"/>
              <w:ind w:left="1009" w:hanging="1009"/>
              <w:rPr>
                <w:lang w:val="en-US"/>
              </w:rPr>
            </w:pPr>
            <w:r>
              <w:t xml:space="preserve">Fig. </w:t>
            </w:r>
            <w:r w:rsidRPr="00C02067">
              <w:t>15.1</w:t>
            </w:r>
            <w:r>
              <w:tab/>
            </w:r>
            <w:r w:rsidRPr="0029788F">
              <w:t xml:space="preserve">A black-box that produces local information about a function </w:t>
            </w:r>
            <w:r w:rsidRPr="0029788F">
              <w:rPr>
                <w:i/>
              </w:rPr>
              <w:t>f</w:t>
            </w:r>
            <w:r w:rsidRPr="0029788F">
              <w:t xml:space="preserve"> in a point </w:t>
            </w:r>
            <w:r w:rsidRPr="0029788F">
              <w:rPr>
                <w:rStyle w:val="MathDiagrama"/>
                <w:lang w:val="en-GB"/>
              </w:rPr>
              <w:t>(x,y)</w:t>
            </w:r>
          </w:p>
        </w:tc>
        <w:tc>
          <w:tcPr>
            <w:tcW w:w="2942" w:type="dxa"/>
          </w:tcPr>
          <w:p w:rsidR="00D25ED3" w:rsidRDefault="008451EA" w:rsidP="00D25ED3">
            <w:pPr>
              <w:pStyle w:val="Tekstas"/>
              <w:ind w:firstLine="0"/>
            </w:pPr>
            <w:r w:rsidRPr="00854CB9">
              <w:rPr>
                <w:noProof/>
                <w:lang w:val="lt-LT" w:eastAsia="lt-LT"/>
              </w:rPr>
              <w:drawing>
                <wp:inline distT="0" distB="0" distL="0" distR="0">
                  <wp:extent cx="1717675" cy="967105"/>
                  <wp:effectExtent l="0" t="0" r="0" b="4445"/>
                  <wp:docPr id="223" name="Picture 74" descr="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17675" cy="967105"/>
                          </a:xfrm>
                          <a:prstGeom prst="rect">
                            <a:avLst/>
                          </a:prstGeom>
                          <a:noFill/>
                          <a:ln>
                            <a:noFill/>
                          </a:ln>
                        </pic:spPr>
                      </pic:pic>
                    </a:graphicData>
                  </a:graphic>
                </wp:inline>
              </w:drawing>
            </w:r>
          </w:p>
        </w:tc>
      </w:tr>
    </w:tbl>
    <w:p w:rsidR="00D25ED3" w:rsidRPr="00C02067" w:rsidRDefault="00D25ED3" w:rsidP="00D25ED3">
      <w:pPr>
        <w:pStyle w:val="Tekstas"/>
        <w:spacing w:after="240"/>
      </w:pPr>
    </w:p>
    <w:tbl>
      <w:tblPr>
        <w:tblW w:w="0" w:type="auto"/>
        <w:jc w:val="center"/>
        <w:tblLayout w:type="fixed"/>
        <w:tblLook w:val="04A0" w:firstRow="1" w:lastRow="0" w:firstColumn="1" w:lastColumn="0" w:noHBand="0" w:noVBand="1"/>
      </w:tblPr>
      <w:tblGrid>
        <w:gridCol w:w="4643"/>
        <w:gridCol w:w="4644"/>
      </w:tblGrid>
      <w:tr w:rsidR="00D25ED3" w:rsidTr="00D25ED3">
        <w:trPr>
          <w:jc w:val="center"/>
        </w:trPr>
        <w:tc>
          <w:tcPr>
            <w:tcW w:w="4643" w:type="dxa"/>
          </w:tcPr>
          <w:p w:rsidR="00D25ED3" w:rsidRDefault="008451EA" w:rsidP="00D25ED3">
            <w:pPr>
              <w:pStyle w:val="Tekstas"/>
              <w:ind w:firstLine="0"/>
            </w:pPr>
            <w:r w:rsidRPr="00854CB9">
              <w:rPr>
                <w:noProof/>
                <w:lang w:val="lt-LT" w:eastAsia="lt-LT"/>
              </w:rPr>
              <w:drawing>
                <wp:inline distT="0" distB="0" distL="0" distR="0">
                  <wp:extent cx="2889885" cy="2110105"/>
                  <wp:effectExtent l="0" t="0" r="5715" b="4445"/>
                  <wp:docPr id="222" name="Picture 92" descr="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9885" cy="2110105"/>
                          </a:xfrm>
                          <a:prstGeom prst="rect">
                            <a:avLst/>
                          </a:prstGeom>
                          <a:noFill/>
                          <a:ln>
                            <a:noFill/>
                          </a:ln>
                        </pic:spPr>
                      </pic:pic>
                    </a:graphicData>
                  </a:graphic>
                </wp:inline>
              </w:drawing>
            </w:r>
          </w:p>
        </w:tc>
        <w:tc>
          <w:tcPr>
            <w:tcW w:w="4644" w:type="dxa"/>
          </w:tcPr>
          <w:p w:rsidR="00D25ED3" w:rsidRDefault="008451EA" w:rsidP="00D25ED3">
            <w:pPr>
              <w:pStyle w:val="Tekstas"/>
              <w:ind w:firstLine="0"/>
            </w:pPr>
            <w:r w:rsidRPr="00854CB9">
              <w:rPr>
                <w:noProof/>
                <w:lang w:val="lt-LT" w:eastAsia="lt-LT"/>
              </w:rPr>
              <w:drawing>
                <wp:inline distT="0" distB="0" distL="0" distR="0">
                  <wp:extent cx="2766695" cy="2075180"/>
                  <wp:effectExtent l="0" t="0" r="0" b="1270"/>
                  <wp:docPr id="221" name="Picture 84" descr="15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5_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6695" cy="2075180"/>
                          </a:xfrm>
                          <a:prstGeom prst="rect">
                            <a:avLst/>
                          </a:prstGeom>
                          <a:noFill/>
                          <a:ln>
                            <a:noFill/>
                          </a:ln>
                        </pic:spPr>
                      </pic:pic>
                    </a:graphicData>
                  </a:graphic>
                </wp:inline>
              </w:drawing>
            </w:r>
          </w:p>
        </w:tc>
      </w:tr>
      <w:tr w:rsidR="00D25ED3" w:rsidRPr="00D25ED3" w:rsidTr="00D25ED3">
        <w:trPr>
          <w:jc w:val="center"/>
        </w:trPr>
        <w:tc>
          <w:tcPr>
            <w:tcW w:w="4643" w:type="dxa"/>
          </w:tcPr>
          <w:p w:rsidR="00D25ED3" w:rsidRDefault="00D25ED3" w:rsidP="005E422B">
            <w:pPr>
              <w:pStyle w:val="Pavaprasymas"/>
              <w:ind w:left="0" w:right="0" w:firstLine="0"/>
            </w:pPr>
            <w:r>
              <w:t xml:space="preserve">Fig. </w:t>
            </w:r>
            <w:r w:rsidRPr="00C02067">
              <w:t>15.2</w:t>
            </w:r>
            <w:r>
              <w:t>.</w:t>
            </w:r>
            <w:r>
              <w:tab/>
            </w:r>
            <w:r w:rsidRPr="0029788F">
              <w:t xml:space="preserve">Suppose maximisation of a function </w:t>
            </w:r>
            <w:r w:rsidRPr="0029788F">
              <w:rPr>
                <w:rStyle w:val="MathDiagrama"/>
                <w:lang w:val="en-GB"/>
              </w:rPr>
              <w:t>z=f(x,y)</w:t>
            </w:r>
            <w:r w:rsidRPr="0029788F">
              <w:t xml:space="preserve">. Hill-climbing is modelled with a sequence </w:t>
            </w:r>
            <w:r w:rsidRPr="0029788F">
              <w:sym w:font="Symbol" w:char="00E1"/>
            </w:r>
            <w:r w:rsidRPr="0029788F">
              <w:rPr>
                <w:rStyle w:val="MathDiagrama"/>
                <w:i w:val="0"/>
                <w:lang w:val="en-GB"/>
              </w:rPr>
              <w:t>[</w:t>
            </w:r>
            <w:r w:rsidRPr="0029788F">
              <w:rPr>
                <w:rStyle w:val="MathDiagrama"/>
                <w:lang w:val="en-GB"/>
              </w:rPr>
              <w:t>x</w:t>
            </w:r>
            <w:r w:rsidRPr="0029788F">
              <w:rPr>
                <w:rStyle w:val="MathDiagrama"/>
                <w:vertAlign w:val="subscript"/>
                <w:lang w:val="en-GB"/>
              </w:rPr>
              <w:t>0</w:t>
            </w:r>
            <w:r w:rsidRPr="0029788F">
              <w:rPr>
                <w:rStyle w:val="MathDiagrama"/>
                <w:lang w:val="en-GB"/>
              </w:rPr>
              <w:t>,y</w:t>
            </w:r>
            <w:r w:rsidRPr="0029788F">
              <w:rPr>
                <w:rStyle w:val="MathDiagrama"/>
                <w:vertAlign w:val="subscript"/>
                <w:lang w:val="en-GB"/>
              </w:rPr>
              <w:t>0</w:t>
            </w:r>
            <w:r w:rsidRPr="0029788F">
              <w:rPr>
                <w:rStyle w:val="MathDiagrama"/>
                <w:i w:val="0"/>
                <w:lang w:val="en-GB"/>
              </w:rPr>
              <w:t>]</w:t>
            </w:r>
            <w:r w:rsidRPr="0029788F">
              <w:t>, </w:t>
            </w:r>
            <w:r w:rsidRPr="0029788F">
              <w:rPr>
                <w:rStyle w:val="MathDiagrama"/>
                <w:i w:val="0"/>
                <w:lang w:val="en-GB"/>
              </w:rPr>
              <w:t>[</w:t>
            </w:r>
            <w:r w:rsidRPr="0029788F">
              <w:rPr>
                <w:rStyle w:val="MathDiagrama"/>
                <w:lang w:val="en-GB"/>
              </w:rPr>
              <w:t>x</w:t>
            </w:r>
            <w:r w:rsidRPr="0029788F">
              <w:rPr>
                <w:rStyle w:val="MathDiagrama"/>
                <w:vertAlign w:val="subscript"/>
                <w:lang w:val="en-GB"/>
              </w:rPr>
              <w:t>1</w:t>
            </w:r>
            <w:r w:rsidRPr="0029788F">
              <w:rPr>
                <w:rStyle w:val="MathDiagrama"/>
                <w:lang w:val="en-GB"/>
              </w:rPr>
              <w:t>,y</w:t>
            </w:r>
            <w:r w:rsidRPr="0029788F">
              <w:rPr>
                <w:rStyle w:val="MathDiagrama"/>
                <w:vertAlign w:val="subscript"/>
                <w:lang w:val="en-GB"/>
              </w:rPr>
              <w:t>1</w:t>
            </w:r>
            <w:r w:rsidRPr="0029788F">
              <w:rPr>
                <w:rStyle w:val="MathDiagrama"/>
                <w:i w:val="0"/>
                <w:lang w:val="en-GB"/>
              </w:rPr>
              <w:t>]</w:t>
            </w:r>
            <w:r w:rsidRPr="0029788F">
              <w:t>, </w:t>
            </w:r>
            <w:r w:rsidRPr="0029788F">
              <w:rPr>
                <w:rStyle w:val="MathDiagrama"/>
                <w:i w:val="0"/>
                <w:lang w:val="en-GB"/>
              </w:rPr>
              <w:t>[</w:t>
            </w:r>
            <w:r w:rsidRPr="0029788F">
              <w:rPr>
                <w:rStyle w:val="MathDiagrama"/>
                <w:lang w:val="en-GB"/>
              </w:rPr>
              <w:t>x</w:t>
            </w:r>
            <w:r w:rsidRPr="0029788F">
              <w:rPr>
                <w:rStyle w:val="MathDiagrama"/>
                <w:vertAlign w:val="subscript"/>
                <w:lang w:val="en-GB"/>
              </w:rPr>
              <w:t>2</w:t>
            </w:r>
            <w:r w:rsidRPr="0029788F">
              <w:rPr>
                <w:rStyle w:val="MathDiagrama"/>
                <w:lang w:val="en-GB"/>
              </w:rPr>
              <w:t>,y</w:t>
            </w:r>
            <w:r w:rsidRPr="0029788F">
              <w:rPr>
                <w:rStyle w:val="MathDiagrama"/>
                <w:vertAlign w:val="subscript"/>
                <w:lang w:val="en-GB"/>
              </w:rPr>
              <w:t>2</w:t>
            </w:r>
            <w:r w:rsidRPr="0029788F">
              <w:rPr>
                <w:rStyle w:val="MathDiagrama"/>
                <w:i w:val="0"/>
                <w:lang w:val="en-GB"/>
              </w:rPr>
              <w:t>]</w:t>
            </w:r>
            <w:r w:rsidRPr="0029788F">
              <w:t>, </w:t>
            </w:r>
            <w:r w:rsidRPr="0029788F">
              <w:sym w:font="Symbol" w:char="F0BC"/>
            </w:r>
            <w:r w:rsidRPr="0029788F">
              <w:sym w:font="Symbol" w:char="00F1"/>
            </w:r>
            <w:r w:rsidRPr="0029788F">
              <w:t xml:space="preserve"> </w:t>
            </w:r>
            <w:r>
              <w:t xml:space="preserve">in the direction of </w:t>
            </w:r>
            <w:r w:rsidRPr="0029788F">
              <w:t>steepest gradient. The</w:t>
            </w:r>
            <w:r>
              <w:t xml:space="preserve"> agent is blind – no ability</w:t>
            </w:r>
            <w:r w:rsidRPr="0029788F">
              <w:t xml:space="preserve"> </w:t>
            </w:r>
            <w:r>
              <w:t xml:space="preserve">to view </w:t>
            </w:r>
            <w:r w:rsidRPr="0029788F">
              <w:t xml:space="preserve">the </w:t>
            </w:r>
            <w:r w:rsidR="005E422B">
              <w:t xml:space="preserve">whole </w:t>
            </w:r>
            <w:r w:rsidRPr="0029788F">
              <w:t>landscape</w:t>
            </w:r>
          </w:p>
        </w:tc>
        <w:tc>
          <w:tcPr>
            <w:tcW w:w="4644" w:type="dxa"/>
          </w:tcPr>
          <w:p w:rsidR="00D25ED3" w:rsidRDefault="002413FD" w:rsidP="00D25ED3">
            <w:pPr>
              <w:pStyle w:val="Pavaprasymas"/>
              <w:ind w:left="1009" w:right="0"/>
            </w:pPr>
            <w:r>
              <w:t xml:space="preserve">Fig. </w:t>
            </w:r>
            <w:r w:rsidR="00D25ED3" w:rsidRPr="00C02067">
              <w:t>15.3</w:t>
            </w:r>
            <w:r w:rsidR="00D25ED3">
              <w:t>.</w:t>
            </w:r>
            <w:r w:rsidR="00D25ED3">
              <w:tab/>
            </w:r>
            <w:r w:rsidR="00D25ED3" w:rsidRPr="0029788F">
              <w:t>Hill-climbing in 2-dimensional space is model</w:t>
            </w:r>
            <w:r w:rsidR="00D25ED3">
              <w:t>l</w:t>
            </w:r>
            <w:r w:rsidR="00D25ED3" w:rsidRPr="0029788F">
              <w:t xml:space="preserve">ed with a sequence </w:t>
            </w:r>
            <w:r w:rsidR="00D25ED3" w:rsidRPr="0029788F">
              <w:sym w:font="Symbol" w:char="00E1"/>
            </w:r>
            <w:r w:rsidR="00D25ED3" w:rsidRPr="0029788F">
              <w:rPr>
                <w:rStyle w:val="MathDiagrama"/>
                <w:lang w:val="en-GB"/>
              </w:rPr>
              <w:t>x</w:t>
            </w:r>
            <w:r w:rsidR="00D25ED3" w:rsidRPr="0029788F">
              <w:rPr>
                <w:rStyle w:val="MathDiagrama"/>
                <w:vertAlign w:val="subscript"/>
                <w:lang w:val="en-GB"/>
              </w:rPr>
              <w:t>0</w:t>
            </w:r>
            <w:r w:rsidR="00D25ED3" w:rsidRPr="0029788F">
              <w:t>, </w:t>
            </w:r>
            <w:r w:rsidR="00D25ED3" w:rsidRPr="0029788F">
              <w:rPr>
                <w:rStyle w:val="MathDiagrama"/>
                <w:lang w:val="en-GB"/>
              </w:rPr>
              <w:t>x</w:t>
            </w:r>
            <w:r w:rsidR="00D25ED3" w:rsidRPr="0029788F">
              <w:rPr>
                <w:rStyle w:val="MathDiagrama"/>
                <w:vertAlign w:val="subscript"/>
                <w:lang w:val="en-GB"/>
              </w:rPr>
              <w:t>1</w:t>
            </w:r>
            <w:r w:rsidR="00D25ED3" w:rsidRPr="0029788F">
              <w:t>, </w:t>
            </w:r>
            <w:r w:rsidR="00D25ED3" w:rsidRPr="0029788F">
              <w:rPr>
                <w:rStyle w:val="MathDiagrama"/>
                <w:lang w:val="en-GB"/>
              </w:rPr>
              <w:t>x</w:t>
            </w:r>
            <w:r w:rsidR="00D25ED3" w:rsidRPr="0029788F">
              <w:rPr>
                <w:rStyle w:val="MathDiagrama"/>
                <w:vertAlign w:val="subscript"/>
                <w:lang w:val="en-GB"/>
              </w:rPr>
              <w:t>2</w:t>
            </w:r>
            <w:r w:rsidR="00D25ED3" w:rsidRPr="0029788F">
              <w:t>, </w:t>
            </w:r>
            <w:r w:rsidR="00D25ED3" w:rsidRPr="0029788F">
              <w:sym w:font="Symbol" w:char="F0BC"/>
            </w:r>
            <w:r w:rsidR="00D25ED3" w:rsidRPr="0029788F">
              <w:sym w:font="Symbol" w:char="00F1"/>
            </w:r>
            <w:r w:rsidR="00D25ED3" w:rsidRPr="0029788F">
              <w:t xml:space="preserve"> in the direction of positive derivative </w:t>
            </w:r>
            <w:r w:rsidR="00D25ED3" w:rsidRPr="0029788F">
              <w:rPr>
                <w:rStyle w:val="MathDiagrama"/>
                <w:lang w:val="en-GB"/>
              </w:rPr>
              <w:t>f'(x</w:t>
            </w:r>
            <w:r w:rsidR="00D25ED3" w:rsidRPr="0029788F">
              <w:rPr>
                <w:rStyle w:val="MathDiagrama"/>
                <w:vertAlign w:val="subscript"/>
                <w:lang w:val="en-GB"/>
              </w:rPr>
              <w:t>i</w:t>
            </w:r>
            <w:r w:rsidR="00D25ED3" w:rsidRPr="0029788F">
              <w:rPr>
                <w:rStyle w:val="MathDiagrama"/>
                <w:lang w:val="en-GB"/>
              </w:rPr>
              <w:t>)</w:t>
            </w:r>
          </w:p>
        </w:tc>
      </w:tr>
    </w:tbl>
    <w:p w:rsidR="00433053" w:rsidRPr="0029788F" w:rsidRDefault="00565242" w:rsidP="00A46D1F">
      <w:pPr>
        <w:pStyle w:val="Tekstas"/>
      </w:pPr>
      <w:r w:rsidRPr="0029788F">
        <w:t>Two control strategies are distinguished in artificial intelligence: irrevocable and tentative. Hill-climbing is an example of the irrevocable strategy. Dangers: l</w:t>
      </w:r>
      <w:r w:rsidR="00806ABD" w:rsidRPr="0029788F">
        <w:t>ocal maximum (minimum) and plateau</w:t>
      </w:r>
      <w:r w:rsidRPr="0029788F">
        <w:t xml:space="preserve">. </w:t>
      </w:r>
    </w:p>
    <w:p w:rsidR="00A46D1F" w:rsidRPr="0029788F" w:rsidRDefault="00565242" w:rsidP="00A46D1F">
      <w:pPr>
        <w:pStyle w:val="Tekstas"/>
      </w:pPr>
      <w:r w:rsidRPr="0029788F">
        <w:t>Hill climbing is demonstrated with the 8-puzzle</w:t>
      </w:r>
      <w:r w:rsidR="002413FD">
        <w:t>; see (</w:t>
      </w:r>
      <w:r w:rsidR="004044A6" w:rsidRPr="0029788F">
        <w:t>Nilsson 1982</w:t>
      </w:r>
      <w:r w:rsidR="0079656E">
        <w:t>, C</w:t>
      </w:r>
      <w:r w:rsidR="007273A4" w:rsidRPr="0029788F">
        <w:t>h. 2.4.1</w:t>
      </w:r>
      <w:r w:rsidR="002413FD">
        <w:t>)</w:t>
      </w:r>
      <w:r w:rsidRPr="0029788F">
        <w:t xml:space="preserve">. </w:t>
      </w:r>
      <w:r w:rsidR="004044A6" w:rsidRPr="0029788F">
        <w:t>Here</w:t>
      </w:r>
      <w:r w:rsidR="007273A4" w:rsidRPr="0029788F">
        <w:t xml:space="preserve"> the evaluation function is</w:t>
      </w:r>
      <w:r w:rsidR="004044A6" w:rsidRPr="0029788F">
        <w:t xml:space="preserve"> </w:t>
      </w:r>
      <w:r w:rsidR="00A46D1F" w:rsidRPr="0029788F">
        <w:rPr>
          <w:rStyle w:val="MathDiagrama"/>
          <w:lang w:val="en-GB"/>
        </w:rPr>
        <w:t>f(n) </w:t>
      </w:r>
      <w:r w:rsidR="00A46D1F" w:rsidRPr="0029788F">
        <w:rPr>
          <w:rStyle w:val="MathDiagrama"/>
          <w:lang w:val="en-GB"/>
        </w:rPr>
        <w:sym w:font="Symbol" w:char="F03D"/>
      </w:r>
      <w:r w:rsidR="00A46D1F" w:rsidRPr="0029788F">
        <w:rPr>
          <w:rStyle w:val="MathDiagrama"/>
          <w:lang w:val="en-GB"/>
        </w:rPr>
        <w:t> </w:t>
      </w:r>
      <w:r w:rsidR="00A46D1F" w:rsidRPr="0029788F">
        <w:rPr>
          <w:rStyle w:val="MathDiagrama"/>
          <w:lang w:val="en-GB"/>
        </w:rPr>
        <w:sym w:font="Symbol" w:char="F02D"/>
      </w:r>
      <w:r w:rsidR="00A46D1F" w:rsidRPr="0029788F">
        <w:rPr>
          <w:rStyle w:val="MathDiagrama"/>
          <w:lang w:val="en-GB"/>
        </w:rPr>
        <w:t>w(n)</w:t>
      </w:r>
      <w:r w:rsidR="00A46D1F" w:rsidRPr="0029788F">
        <w:t xml:space="preserve">, </w:t>
      </w:r>
      <w:r w:rsidRPr="0029788F">
        <w:t>where</w:t>
      </w:r>
      <w:r w:rsidR="00A46D1F" w:rsidRPr="0029788F">
        <w:t xml:space="preserve"> </w:t>
      </w:r>
      <w:r w:rsidR="00A46D1F" w:rsidRPr="0029788F">
        <w:rPr>
          <w:rStyle w:val="MathDiagrama"/>
          <w:lang w:val="en-GB"/>
        </w:rPr>
        <w:t>w(n)</w:t>
      </w:r>
      <w:r w:rsidR="00A46D1F" w:rsidRPr="0029788F">
        <w:t xml:space="preserve"> </w:t>
      </w:r>
      <w:r w:rsidR="007273A4" w:rsidRPr="0029788F">
        <w:t>is the number of misplaced tiles</w:t>
      </w:r>
      <w:r w:rsidR="00254951" w:rsidRPr="0029788F">
        <w:t xml:space="preserve"> (comparing with the terminal state)</w:t>
      </w:r>
      <w:r w:rsidRPr="0029788F">
        <w:t xml:space="preserve"> </w:t>
      </w:r>
      <w:r w:rsidR="00254951" w:rsidRPr="0029788F">
        <w:t xml:space="preserve">in that database associated with node </w:t>
      </w:r>
      <w:r w:rsidR="00254951" w:rsidRPr="0029788F">
        <w:rPr>
          <w:rStyle w:val="MathDiagrama"/>
          <w:lang w:val="en-GB"/>
        </w:rPr>
        <w:t>n</w:t>
      </w:r>
      <w:r w:rsidR="007D3FF7" w:rsidRPr="0029788F">
        <w:t>.</w:t>
      </w:r>
    </w:p>
    <w:p w:rsidR="007E39D8" w:rsidRPr="0029788F" w:rsidRDefault="008451EA" w:rsidP="005E422B">
      <w:pPr>
        <w:pStyle w:val="Paviliustracija"/>
        <w:keepNext/>
        <w:rPr>
          <w:lang w:val="en-GB"/>
        </w:rPr>
      </w:pPr>
      <w:r w:rsidRPr="00854CB9">
        <w:rPr>
          <w:noProof/>
          <w:lang w:val="lt-LT" w:eastAsia="lt-LT"/>
        </w:rPr>
        <w:drawing>
          <wp:inline distT="0" distB="0" distL="0" distR="0">
            <wp:extent cx="4062095" cy="1084580"/>
            <wp:effectExtent l="0" t="0" r="0" b="1270"/>
            <wp:docPr id="220" name="Picture 67" descr="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2095" cy="1084580"/>
                    </a:xfrm>
                    <a:prstGeom prst="rect">
                      <a:avLst/>
                    </a:prstGeom>
                    <a:noFill/>
                    <a:ln>
                      <a:noFill/>
                    </a:ln>
                  </pic:spPr>
                </pic:pic>
              </a:graphicData>
            </a:graphic>
          </wp:inline>
        </w:drawing>
      </w:r>
    </w:p>
    <w:p w:rsidR="00A46D1F" w:rsidRPr="0029788F" w:rsidRDefault="007D3FF7" w:rsidP="007D3FF7">
      <w:pPr>
        <w:pStyle w:val="Pavaprasymas"/>
        <w:spacing w:after="120"/>
      </w:pPr>
      <w:r w:rsidRPr="0029788F">
        <w:t xml:space="preserve">Fig. </w:t>
      </w:r>
      <w:r w:rsidR="00796F42" w:rsidRPr="0029788F">
        <w:t>15.4</w:t>
      </w:r>
      <w:r w:rsidRPr="0029788F">
        <w:t>.</w:t>
      </w:r>
      <w:r w:rsidRPr="0029788F">
        <w:tab/>
      </w:r>
      <w:r w:rsidR="00261760" w:rsidRPr="0029788F">
        <w:t>a) A sample in</w:t>
      </w:r>
      <w:r w:rsidR="00565242" w:rsidRPr="0029788F">
        <w:t xml:space="preserve">itial state </w:t>
      </w:r>
      <w:r w:rsidR="00565242" w:rsidRPr="0029788F">
        <w:rPr>
          <w:i/>
        </w:rPr>
        <w:t>s</w:t>
      </w:r>
      <w:r w:rsidR="00565242" w:rsidRPr="0029788F">
        <w:t xml:space="preserve"> and the terminal state </w:t>
      </w:r>
      <w:r w:rsidR="00565242" w:rsidRPr="0029788F">
        <w:rPr>
          <w:i/>
        </w:rPr>
        <w:t>t</w:t>
      </w:r>
      <w:r w:rsidR="00565242" w:rsidRPr="0029788F">
        <w:t xml:space="preserve"> in the 8-puzzle. </w:t>
      </w:r>
      <w:r w:rsidR="00565242" w:rsidRPr="0029788F">
        <w:rPr>
          <w:rStyle w:val="MathDiagrama"/>
          <w:lang w:val="en-GB"/>
        </w:rPr>
        <w:t>f(s) </w:t>
      </w:r>
      <w:r w:rsidR="00565242" w:rsidRPr="0029788F">
        <w:rPr>
          <w:rStyle w:val="MathDiagrama"/>
          <w:lang w:val="en-GB"/>
        </w:rPr>
        <w:sym w:font="Symbol" w:char="F03D"/>
      </w:r>
      <w:r w:rsidR="00565242" w:rsidRPr="0029788F">
        <w:rPr>
          <w:rStyle w:val="MathDiagrama"/>
          <w:lang w:val="en-GB"/>
        </w:rPr>
        <w:t> </w:t>
      </w:r>
      <w:r w:rsidR="00565242" w:rsidRPr="0029788F">
        <w:rPr>
          <w:rStyle w:val="MathDiagrama"/>
          <w:lang w:val="en-GB"/>
        </w:rPr>
        <w:sym w:font="Symbol" w:char="F02D"/>
      </w:r>
      <w:r w:rsidR="00565242" w:rsidRPr="0029788F">
        <w:rPr>
          <w:rStyle w:val="MathDiagrama"/>
          <w:lang w:val="en-GB"/>
        </w:rPr>
        <w:t>4</w:t>
      </w:r>
      <w:r w:rsidR="00C37932" w:rsidRPr="0029788F">
        <w:rPr>
          <w:rStyle w:val="MathDiagrama"/>
          <w:i w:val="0"/>
          <w:lang w:val="en-GB"/>
        </w:rPr>
        <w:t xml:space="preserve">, </w:t>
      </w:r>
      <w:r w:rsidR="00C37932" w:rsidRPr="0029788F">
        <w:rPr>
          <w:rStyle w:val="MathDiagrama"/>
          <w:lang w:val="en-GB"/>
        </w:rPr>
        <w:t>f(t) </w:t>
      </w:r>
      <w:r w:rsidR="00C37932" w:rsidRPr="0029788F">
        <w:rPr>
          <w:rStyle w:val="MathDiagrama"/>
          <w:lang w:val="en-GB"/>
        </w:rPr>
        <w:sym w:font="Symbol" w:char="F03D"/>
      </w:r>
      <w:r w:rsidR="00C37932" w:rsidRPr="0029788F">
        <w:rPr>
          <w:rStyle w:val="MathDiagrama"/>
          <w:lang w:val="en-GB"/>
        </w:rPr>
        <w:t xml:space="preserve"> 0. </w:t>
      </w:r>
      <w:r w:rsidR="00C37932" w:rsidRPr="0029788F">
        <w:rPr>
          <w:rStyle w:val="MathDiagrama"/>
          <w:i w:val="0"/>
          <w:lang w:val="en-GB"/>
        </w:rPr>
        <w:t xml:space="preserve">The task is to maximize </w:t>
      </w:r>
      <w:r w:rsidR="00C37932" w:rsidRPr="0029788F">
        <w:rPr>
          <w:rStyle w:val="MathDiagrama"/>
          <w:lang w:val="en-GB"/>
        </w:rPr>
        <w:t>f</w:t>
      </w:r>
      <w:r w:rsidR="00261760" w:rsidRPr="0029788F">
        <w:rPr>
          <w:rStyle w:val="MathDiagrama"/>
          <w:i w:val="0"/>
          <w:lang w:val="en-GB"/>
        </w:rPr>
        <w:t xml:space="preserve">. b) </w:t>
      </w:r>
      <w:r w:rsidR="00261760" w:rsidRPr="0029788F">
        <w:t xml:space="preserve">Four moves – a production set </w:t>
      </w:r>
      <w:r w:rsidR="00261760" w:rsidRPr="0029788F">
        <w:sym w:font="Symbol" w:char="F0E1"/>
      </w:r>
      <w:r w:rsidR="00261760" w:rsidRPr="0029788F">
        <w:rPr>
          <w:rStyle w:val="MathDiagrama"/>
          <w:lang w:val="en-GB"/>
        </w:rPr>
        <w:t>π</w:t>
      </w:r>
      <w:r w:rsidR="00261760" w:rsidRPr="0029788F">
        <w:rPr>
          <w:rStyle w:val="MathDiagrama"/>
          <w:vertAlign w:val="subscript"/>
          <w:lang w:val="en-GB"/>
        </w:rPr>
        <w:t>1</w:t>
      </w:r>
      <w:r w:rsidR="00261760" w:rsidRPr="0029788F">
        <w:rPr>
          <w:rStyle w:val="MathDiagrama"/>
          <w:lang w:val="en-GB"/>
        </w:rPr>
        <w:t>, π</w:t>
      </w:r>
      <w:r w:rsidR="00261760" w:rsidRPr="0029788F">
        <w:rPr>
          <w:rStyle w:val="MathDiagrama"/>
          <w:vertAlign w:val="subscript"/>
          <w:lang w:val="en-GB"/>
        </w:rPr>
        <w:t>2</w:t>
      </w:r>
      <w:r w:rsidR="00261760" w:rsidRPr="0029788F">
        <w:rPr>
          <w:rStyle w:val="MathDiagrama"/>
          <w:lang w:val="en-GB"/>
        </w:rPr>
        <w:t>, π</w:t>
      </w:r>
      <w:r w:rsidR="00261760" w:rsidRPr="0029788F">
        <w:rPr>
          <w:rStyle w:val="MathDiagrama"/>
          <w:vertAlign w:val="subscript"/>
          <w:lang w:val="en-GB"/>
        </w:rPr>
        <w:t>3</w:t>
      </w:r>
      <w:r w:rsidR="00261760" w:rsidRPr="0029788F">
        <w:rPr>
          <w:rStyle w:val="MathDiagrama"/>
          <w:lang w:val="en-GB"/>
        </w:rPr>
        <w:t>, π</w:t>
      </w:r>
      <w:r w:rsidR="00261760" w:rsidRPr="0029788F">
        <w:rPr>
          <w:rStyle w:val="MathDiagrama"/>
          <w:vertAlign w:val="subscript"/>
          <w:lang w:val="en-GB"/>
        </w:rPr>
        <w:t>4</w:t>
      </w:r>
      <w:r w:rsidR="00261760" w:rsidRPr="0029788F">
        <w:sym w:font="Symbol" w:char="F0F1"/>
      </w:r>
    </w:p>
    <w:p w:rsidR="00A46D1F" w:rsidRPr="0029788F" w:rsidRDefault="008451EA" w:rsidP="00C37932">
      <w:pPr>
        <w:pStyle w:val="Paviliustracija"/>
        <w:keepNext/>
        <w:rPr>
          <w:lang w:val="en-GB"/>
        </w:rPr>
      </w:pPr>
      <w:r w:rsidRPr="00854CB9">
        <w:rPr>
          <w:noProof/>
          <w:lang w:val="lt-LT" w:eastAsia="lt-LT"/>
        </w:rPr>
        <w:lastRenderedPageBreak/>
        <w:drawing>
          <wp:inline distT="0" distB="0" distL="0" distR="0">
            <wp:extent cx="1711325" cy="6670675"/>
            <wp:effectExtent l="0" t="0" r="3175" b="0"/>
            <wp:docPr id="219" name="Picture 68" descr="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11325" cy="6670675"/>
                    </a:xfrm>
                    <a:prstGeom prst="rect">
                      <a:avLst/>
                    </a:prstGeom>
                    <a:noFill/>
                    <a:ln>
                      <a:noFill/>
                    </a:ln>
                  </pic:spPr>
                </pic:pic>
              </a:graphicData>
            </a:graphic>
          </wp:inline>
        </w:drawing>
      </w:r>
    </w:p>
    <w:p w:rsidR="00A46D1F" w:rsidRPr="0029788F" w:rsidRDefault="00C37932" w:rsidP="00A46D1F">
      <w:pPr>
        <w:pStyle w:val="Pavaprasymas"/>
      </w:pPr>
      <w:r w:rsidRPr="0029788F">
        <w:t xml:space="preserve">Fig. </w:t>
      </w:r>
      <w:r w:rsidR="0007247D" w:rsidRPr="0029788F">
        <w:t>15.5</w:t>
      </w:r>
      <w:r w:rsidR="007273A4" w:rsidRPr="0029788F">
        <w:t>.</w:t>
      </w:r>
      <w:r w:rsidR="007273A4" w:rsidRPr="0029788F">
        <w:tab/>
        <w:t>Maximising</w:t>
      </w:r>
      <w:r w:rsidRPr="0029788F">
        <w:t xml:space="preserve"> </w:t>
      </w:r>
      <w:r w:rsidR="00A46D1F" w:rsidRPr="0029788F">
        <w:rPr>
          <w:rStyle w:val="MathDiagrama"/>
          <w:lang w:val="en-GB"/>
        </w:rPr>
        <w:t>f(n) </w:t>
      </w:r>
      <w:r w:rsidR="00A46D1F" w:rsidRPr="0029788F">
        <w:rPr>
          <w:rStyle w:val="MathDiagrama"/>
          <w:lang w:val="en-GB"/>
        </w:rPr>
        <w:sym w:font="Symbol" w:char="F03D"/>
      </w:r>
      <w:r w:rsidR="00A46D1F" w:rsidRPr="0029788F">
        <w:rPr>
          <w:rStyle w:val="MathDiagrama"/>
          <w:lang w:val="en-GB"/>
        </w:rPr>
        <w:t> </w:t>
      </w:r>
      <w:r w:rsidR="00A46D1F" w:rsidRPr="0029788F">
        <w:rPr>
          <w:rStyle w:val="MathDiagrama"/>
          <w:lang w:val="en-GB"/>
        </w:rPr>
        <w:sym w:font="Symbol" w:char="F02D"/>
      </w:r>
      <w:r w:rsidR="00A46D1F" w:rsidRPr="0029788F">
        <w:rPr>
          <w:rStyle w:val="MathDiagrama"/>
          <w:lang w:val="en-GB"/>
        </w:rPr>
        <w:t>w(n)</w:t>
      </w:r>
      <w:r w:rsidR="00A46D1F" w:rsidRPr="0029788F">
        <w:t xml:space="preserve">, </w:t>
      </w:r>
      <w:r w:rsidRPr="0029788F">
        <w:t xml:space="preserve">where </w:t>
      </w:r>
      <w:r w:rsidRPr="0029788F">
        <w:rPr>
          <w:rStyle w:val="MathDiagrama"/>
          <w:lang w:val="en-GB"/>
        </w:rPr>
        <w:t>w(n)</w:t>
      </w:r>
      <w:r w:rsidR="007273A4" w:rsidRPr="0029788F">
        <w:t xml:space="preserve"> counts the number of misplaced tiles comparing with the goal node</w:t>
      </w:r>
    </w:p>
    <w:p w:rsidR="00A46D1F" w:rsidRPr="0029788F" w:rsidRDefault="008451EA" w:rsidP="00482DD2">
      <w:pPr>
        <w:pStyle w:val="Paviliustracija"/>
        <w:keepNext/>
        <w:rPr>
          <w:lang w:val="en-GB"/>
        </w:rPr>
      </w:pPr>
      <w:r w:rsidRPr="00854CB9">
        <w:rPr>
          <w:noProof/>
          <w:lang w:val="lt-LT" w:eastAsia="lt-LT"/>
        </w:rPr>
        <w:lastRenderedPageBreak/>
        <w:drawing>
          <wp:inline distT="0" distB="0" distL="0" distR="0">
            <wp:extent cx="5111115" cy="6002020"/>
            <wp:effectExtent l="0" t="0" r="0" b="0"/>
            <wp:docPr id="218" name="Picture 69" descr="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1115" cy="6002020"/>
                    </a:xfrm>
                    <a:prstGeom prst="rect">
                      <a:avLst/>
                    </a:prstGeom>
                    <a:noFill/>
                    <a:ln>
                      <a:noFill/>
                    </a:ln>
                  </pic:spPr>
                </pic:pic>
              </a:graphicData>
            </a:graphic>
          </wp:inline>
        </w:drawing>
      </w:r>
    </w:p>
    <w:p w:rsidR="00A46D1F" w:rsidRPr="0029788F" w:rsidRDefault="007D3FF7" w:rsidP="00FD30EC">
      <w:pPr>
        <w:pStyle w:val="Pavaprasymas"/>
        <w:spacing w:after="0"/>
      </w:pPr>
      <w:r w:rsidRPr="0029788F">
        <w:t xml:space="preserve">Fig. </w:t>
      </w:r>
      <w:r w:rsidR="00F80F93" w:rsidRPr="0029788F">
        <w:t>15.6</w:t>
      </w:r>
      <w:r w:rsidRPr="0029788F">
        <w:t>. Minimisation of</w:t>
      </w:r>
      <w:r w:rsidR="00A46D1F" w:rsidRPr="0029788F">
        <w:t xml:space="preserve"> </w:t>
      </w:r>
      <w:r w:rsidR="00A46D1F" w:rsidRPr="0029788F">
        <w:rPr>
          <w:rStyle w:val="MathDiagrama"/>
          <w:lang w:val="en-GB"/>
        </w:rPr>
        <w:t>f(n) = w(n)+d(n)</w:t>
      </w:r>
      <w:r w:rsidR="00A46D1F" w:rsidRPr="0029788F">
        <w:t xml:space="preserve">, </w:t>
      </w:r>
      <w:r w:rsidRPr="0029788F">
        <w:t xml:space="preserve">where </w:t>
      </w:r>
      <w:r w:rsidRPr="0029788F">
        <w:rPr>
          <w:rStyle w:val="MathDiagrama"/>
          <w:lang w:val="en-GB"/>
        </w:rPr>
        <w:t>w(n)</w:t>
      </w:r>
      <w:r w:rsidRPr="0029788F">
        <w:t xml:space="preserve"> is the number of pieces in wrong places and</w:t>
      </w:r>
      <w:r w:rsidR="00A46D1F" w:rsidRPr="0029788F">
        <w:t xml:space="preserve"> </w:t>
      </w:r>
      <w:r w:rsidR="00A46D1F" w:rsidRPr="0029788F">
        <w:rPr>
          <w:rStyle w:val="MathDiagrama"/>
          <w:lang w:val="en-GB"/>
        </w:rPr>
        <w:t>d(n)</w:t>
      </w:r>
      <w:r w:rsidRPr="0029788F">
        <w:t xml:space="preserve"> </w:t>
      </w:r>
      <w:r w:rsidR="0007247D" w:rsidRPr="0029788F">
        <w:t xml:space="preserve">is </w:t>
      </w:r>
      <w:r w:rsidRPr="0029788F">
        <w:t>the depth</w:t>
      </w:r>
      <w:r w:rsidR="00482DD2" w:rsidRPr="0029788F">
        <w:t xml:space="preserve"> of the node</w:t>
      </w:r>
    </w:p>
    <w:p w:rsidR="00A46D1F" w:rsidRPr="0029788F" w:rsidRDefault="008451EA" w:rsidP="00A46D1F">
      <w:pPr>
        <w:pStyle w:val="Paviliustracija"/>
        <w:rPr>
          <w:lang w:val="en-GB"/>
        </w:rPr>
      </w:pPr>
      <w:r w:rsidRPr="00854CB9">
        <w:rPr>
          <w:noProof/>
          <w:lang w:val="lt-LT" w:eastAsia="lt-LT"/>
        </w:rPr>
        <w:drawing>
          <wp:inline distT="0" distB="0" distL="0" distR="0">
            <wp:extent cx="4372610" cy="1746885"/>
            <wp:effectExtent l="0" t="0" r="8890" b="5715"/>
            <wp:docPr id="217" name="Picture 70" descr="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72610" cy="1746885"/>
                    </a:xfrm>
                    <a:prstGeom prst="rect">
                      <a:avLst/>
                    </a:prstGeom>
                    <a:noFill/>
                    <a:ln>
                      <a:noFill/>
                    </a:ln>
                  </pic:spPr>
                </pic:pic>
              </a:graphicData>
            </a:graphic>
          </wp:inline>
        </w:drawing>
      </w:r>
    </w:p>
    <w:p w:rsidR="00A46D1F" w:rsidRPr="0029788F" w:rsidRDefault="00FB5309" w:rsidP="00A46D1F">
      <w:pPr>
        <w:pStyle w:val="Pavaprasymas"/>
      </w:pPr>
      <w:r w:rsidRPr="0029788F">
        <w:t xml:space="preserve">Fig. </w:t>
      </w:r>
      <w:r w:rsidR="00F80F93" w:rsidRPr="0029788F">
        <w:t>15.7</w:t>
      </w:r>
      <w:r w:rsidR="00E26824" w:rsidRPr="0029788F">
        <w:t>.</w:t>
      </w:r>
      <w:r w:rsidR="00E26824" w:rsidRPr="0029788F">
        <w:tab/>
        <w:t>The start state</w:t>
      </w:r>
      <w:r w:rsidRPr="0029788F">
        <w:t xml:space="preserve"> is in </w:t>
      </w:r>
      <w:r w:rsidR="00DB30A5" w:rsidRPr="0029788F">
        <w:t xml:space="preserve">a </w:t>
      </w:r>
      <w:r w:rsidRPr="0029788F">
        <w:t>loca</w:t>
      </w:r>
      <w:r w:rsidR="005E422B">
        <w:t>l maximum. Each production makes worse</w:t>
      </w:r>
    </w:p>
    <w:p w:rsidR="00A46D1F" w:rsidRDefault="00FB5309" w:rsidP="00CF27E9">
      <w:pPr>
        <w:pStyle w:val="Heading1"/>
      </w:pPr>
      <w:bookmarkStart w:id="68" w:name="_Toc3642552"/>
      <w:r w:rsidRPr="0029788F">
        <w:lastRenderedPageBreak/>
        <w:t>Manha</w:t>
      </w:r>
      <w:r w:rsidR="00A46D1F" w:rsidRPr="0029788F">
        <w:t>t</w:t>
      </w:r>
      <w:r w:rsidR="003C60DE" w:rsidRPr="0029788F">
        <w:t>t</w:t>
      </w:r>
      <w:r w:rsidR="00612157">
        <w:t>an d</w:t>
      </w:r>
      <w:r w:rsidRPr="0029788F">
        <w:t>istance</w:t>
      </w:r>
      <w:bookmarkEnd w:id="68"/>
    </w:p>
    <w:p w:rsidR="00DB196E" w:rsidRPr="00DB196E" w:rsidRDefault="00DB196E" w:rsidP="00DB196E">
      <w:pPr>
        <w:pStyle w:val="Tekstasneatitrauktas"/>
      </w:pPr>
      <w:r>
        <w:t xml:space="preserve">Suppose a big graph and breadth-firs search from a start node </w:t>
      </w:r>
      <w:r w:rsidRPr="00DB196E">
        <w:rPr>
          <w:i/>
        </w:rPr>
        <w:t>s</w:t>
      </w:r>
      <w:r>
        <w:t xml:space="preserve"> to a terminal node </w:t>
      </w:r>
      <w:r w:rsidRPr="00DB196E">
        <w:rPr>
          <w:i/>
        </w:rPr>
        <w:t>t</w:t>
      </w:r>
      <w:r>
        <w:t xml:space="preserve">. The wave can be spread out from </w:t>
      </w:r>
      <w:r w:rsidRPr="002C6CB7">
        <w:rPr>
          <w:i/>
        </w:rPr>
        <w:t>s</w:t>
      </w:r>
      <w:r>
        <w:t xml:space="preserve"> to </w:t>
      </w:r>
      <w:r w:rsidRPr="002C6CB7">
        <w:rPr>
          <w:i/>
        </w:rPr>
        <w:t>t</w:t>
      </w:r>
      <w:r w:rsidR="002C6CB7">
        <w:t xml:space="preserve">, or from </w:t>
      </w:r>
      <w:r w:rsidR="002C6CB7" w:rsidRPr="002C6CB7">
        <w:rPr>
          <w:i/>
        </w:rPr>
        <w:t>t</w:t>
      </w:r>
      <w:r w:rsidR="002C6CB7">
        <w:t xml:space="preserve"> to </w:t>
      </w:r>
      <w:r w:rsidR="002C6CB7" w:rsidRPr="002C6CB7">
        <w:rPr>
          <w:i/>
        </w:rPr>
        <w:t>s</w:t>
      </w:r>
      <w:r w:rsidR="002C6CB7">
        <w:t>, or two parallel waves (Fig. 14.1). Two parallel waves require considerably less time and memory.</w:t>
      </w:r>
    </w:p>
    <w:p w:rsidR="00DA1BAF" w:rsidRPr="0029788F" w:rsidRDefault="008451EA" w:rsidP="00DB196E">
      <w:pPr>
        <w:pStyle w:val="Paviliustracija"/>
        <w:keepNext/>
        <w:rPr>
          <w:lang w:val="en-GB"/>
        </w:rPr>
      </w:pPr>
      <w:r w:rsidRPr="00854CB9">
        <w:rPr>
          <w:noProof/>
          <w:lang w:val="lt-LT" w:eastAsia="lt-LT"/>
        </w:rPr>
        <w:drawing>
          <wp:inline distT="0" distB="0" distL="0" distR="0">
            <wp:extent cx="4765675" cy="1734820"/>
            <wp:effectExtent l="0" t="0" r="0" b="0"/>
            <wp:docPr id="216" name="Picture 71"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5675" cy="1734820"/>
                    </a:xfrm>
                    <a:prstGeom prst="rect">
                      <a:avLst/>
                    </a:prstGeom>
                    <a:noFill/>
                    <a:ln>
                      <a:noFill/>
                    </a:ln>
                  </pic:spPr>
                </pic:pic>
              </a:graphicData>
            </a:graphic>
          </wp:inline>
        </w:drawing>
      </w:r>
    </w:p>
    <w:p w:rsidR="00DA1BAF" w:rsidRPr="00922302" w:rsidRDefault="00FB5309" w:rsidP="00DA1BAF">
      <w:pPr>
        <w:pStyle w:val="Pavaprasymas"/>
      </w:pPr>
      <w:r w:rsidRPr="0029788F">
        <w:t xml:space="preserve">Fig. </w:t>
      </w:r>
      <w:r w:rsidR="00DA1BAF" w:rsidRPr="0029788F">
        <w:t>1</w:t>
      </w:r>
      <w:r w:rsidR="00954C8B" w:rsidRPr="0029788F">
        <w:t>6</w:t>
      </w:r>
      <w:r w:rsidR="00DA1BAF" w:rsidRPr="0029788F">
        <w:t>.1</w:t>
      </w:r>
      <w:r w:rsidR="0017400C">
        <w:t>.</w:t>
      </w:r>
      <w:r w:rsidR="0017400C" w:rsidRPr="0017400C">
        <w:t xml:space="preserve"> </w:t>
      </w:r>
      <w:r w:rsidR="0017400C">
        <w:tab/>
      </w:r>
      <w:r w:rsidR="00F22F46" w:rsidRPr="0029788F">
        <w:t>Breadth-first s</w:t>
      </w:r>
      <w:r w:rsidR="00675B9F">
        <w:t>earch in a big graph: a) from</w:t>
      </w:r>
      <w:r w:rsidRPr="0029788F">
        <w:t xml:space="preserve"> </w:t>
      </w:r>
      <w:r w:rsidRPr="00675B9F">
        <w:rPr>
          <w:i/>
        </w:rPr>
        <w:t>s</w:t>
      </w:r>
      <w:r w:rsidRPr="0029788F">
        <w:t xml:space="preserve"> </w:t>
      </w:r>
      <w:r w:rsidR="00675B9F">
        <w:t>to</w:t>
      </w:r>
      <w:r w:rsidR="00CA7079" w:rsidRPr="0029788F">
        <w:t xml:space="preserve"> </w:t>
      </w:r>
      <w:r w:rsidR="00CA7079" w:rsidRPr="00675B9F">
        <w:rPr>
          <w:i/>
        </w:rPr>
        <w:t>t</w:t>
      </w:r>
      <w:r w:rsidR="00922302">
        <w:t>;</w:t>
      </w:r>
      <w:r w:rsidR="00675B9F">
        <w:t xml:space="preserve"> b) from </w:t>
      </w:r>
      <w:r w:rsidR="00675B9F" w:rsidRPr="00675B9F">
        <w:rPr>
          <w:i/>
        </w:rPr>
        <w:t>t</w:t>
      </w:r>
      <w:r w:rsidR="00675B9F">
        <w:t xml:space="preserve"> to </w:t>
      </w:r>
      <w:r w:rsidR="00675B9F" w:rsidRPr="00675B9F">
        <w:rPr>
          <w:i/>
        </w:rPr>
        <w:t>s</w:t>
      </w:r>
      <w:r w:rsidR="00922302">
        <w:t>;</w:t>
      </w:r>
      <w:r w:rsidR="00922302" w:rsidRPr="00922302">
        <w:t xml:space="preserve"> c</w:t>
      </w:r>
      <w:r w:rsidR="00922302">
        <w:t xml:space="preserve">) two parallel waves – from </w:t>
      </w:r>
      <w:r w:rsidR="00922302" w:rsidRPr="00922302">
        <w:rPr>
          <w:i/>
        </w:rPr>
        <w:t>s</w:t>
      </w:r>
      <w:r w:rsidR="00922302">
        <w:t xml:space="preserve"> and </w:t>
      </w:r>
      <w:r w:rsidR="00922302" w:rsidRPr="00922302">
        <w:rPr>
          <w:i/>
        </w:rPr>
        <w:t>t</w:t>
      </w:r>
    </w:p>
    <w:p w:rsidR="00A823E7" w:rsidRPr="0029788F" w:rsidRDefault="002C6CB7" w:rsidP="002C6CB7">
      <w:pPr>
        <w:pStyle w:val="Tekstas"/>
      </w:pPr>
      <w:r w:rsidRPr="002C6CB7">
        <w:rPr>
          <w:b/>
        </w:rPr>
        <w:t>Proof.</w:t>
      </w:r>
      <w:r>
        <w:t xml:space="preserve"> </w:t>
      </w:r>
      <w:r w:rsidR="00FD3690" w:rsidRPr="0029788F">
        <w:t>Let us denote</w:t>
      </w:r>
      <w:r w:rsidR="004C33C0" w:rsidRPr="0029788F">
        <w:t xml:space="preserve"> </w:t>
      </w:r>
      <w:r w:rsidR="004C33C0" w:rsidRPr="0029788F">
        <w:rPr>
          <w:i/>
        </w:rPr>
        <w:t>N</w:t>
      </w:r>
      <w:r w:rsidR="00FD3690" w:rsidRPr="0029788F">
        <w:t xml:space="preserve"> the length of the path</w:t>
      </w:r>
      <w:r w:rsidR="004C33C0" w:rsidRPr="0029788F">
        <w:t>. The number of nodes in the front</w:t>
      </w:r>
      <w:r>
        <w:t>ier</w:t>
      </w:r>
      <w:r w:rsidR="004C33C0" w:rsidRPr="0029788F">
        <w:t xml:space="preserve"> is </w:t>
      </w:r>
      <w:r w:rsidR="00F270B4" w:rsidRPr="00C60507">
        <w:rPr>
          <w:i/>
        </w:rPr>
        <w:t>O(N</w:t>
      </w:r>
      <w:r w:rsidR="00F270B4" w:rsidRPr="00C60507">
        <w:rPr>
          <w:i/>
          <w:vertAlign w:val="superscript"/>
        </w:rPr>
        <w:sym w:font="Symbol" w:char="F061"/>
      </w:r>
      <w:r w:rsidR="00F270B4" w:rsidRPr="00C60507">
        <w:rPr>
          <w:i/>
        </w:rPr>
        <w:t>)</w:t>
      </w:r>
      <w:r w:rsidR="00C60507">
        <w:t>, where generally</w:t>
      </w:r>
      <w:r w:rsidR="00C60507" w:rsidRPr="00572EBF">
        <w:t xml:space="preserve"> </w:t>
      </w:r>
      <w:r w:rsidR="00C60507" w:rsidRPr="00572EBF">
        <w:sym w:font="Symbol" w:char="F061"/>
      </w:r>
      <w:r w:rsidR="00C60507" w:rsidRPr="00572EBF">
        <w:t>&gt;2</w:t>
      </w:r>
      <w:r w:rsidR="004C33C0" w:rsidRPr="0029788F">
        <w:t>.</w:t>
      </w:r>
      <w:r w:rsidR="00C60507">
        <w:t xml:space="preserve"> This number is greater than in two </w:t>
      </w:r>
      <w:r w:rsidR="00922302">
        <w:t>parallel</w:t>
      </w:r>
      <w:r w:rsidR="00C60507" w:rsidRPr="0029788F">
        <w:t xml:space="preserve"> breadth-first searches</w:t>
      </w:r>
      <w:r w:rsidR="00C60507">
        <w:t>:</w:t>
      </w:r>
      <w:r>
        <w:t xml:space="preserve"> </w:t>
      </w:r>
      <w:r w:rsidR="008067E0" w:rsidRPr="002C6CB7">
        <w:rPr>
          <w:i/>
        </w:rPr>
        <w:t>O(N</w:t>
      </w:r>
      <w:r w:rsidR="008067E0" w:rsidRPr="002C6CB7">
        <w:rPr>
          <w:i/>
          <w:vertAlign w:val="superscript"/>
        </w:rPr>
        <w:sym w:font="Symbol" w:char="F061"/>
      </w:r>
      <w:r w:rsidR="008067E0" w:rsidRPr="002C6CB7">
        <w:rPr>
          <w:i/>
        </w:rPr>
        <w:t>) &gt; O((N/2)</w:t>
      </w:r>
      <w:r w:rsidR="008067E0" w:rsidRPr="002C6CB7">
        <w:rPr>
          <w:i/>
          <w:vertAlign w:val="superscript"/>
        </w:rPr>
        <w:sym w:font="Symbol" w:char="F061"/>
      </w:r>
      <w:r w:rsidR="008067E0" w:rsidRPr="002C6CB7">
        <w:rPr>
          <w:i/>
        </w:rPr>
        <w:t>) + O((N/2)</w:t>
      </w:r>
      <w:r w:rsidR="008067E0" w:rsidRPr="002C6CB7">
        <w:rPr>
          <w:i/>
          <w:vertAlign w:val="superscript"/>
        </w:rPr>
        <w:sym w:font="Symbol" w:char="F061"/>
      </w:r>
      <w:r w:rsidR="008067E0" w:rsidRPr="002C6CB7">
        <w:rPr>
          <w:i/>
        </w:rPr>
        <w:t>)</w:t>
      </w:r>
      <w:r>
        <w:t>. For example, i</w:t>
      </w:r>
      <w:r w:rsidR="004C33C0" w:rsidRPr="0029788F">
        <w:t>n 2-dimensional space</w:t>
      </w:r>
      <w:r>
        <w:t>,</w:t>
      </w:r>
      <w:r w:rsidR="004C33C0" w:rsidRPr="0029788F">
        <w:t xml:space="preserve"> </w:t>
      </w:r>
      <w:r w:rsidR="008067E0" w:rsidRPr="00C60507">
        <w:rPr>
          <w:i/>
        </w:rPr>
        <w:sym w:font="Symbol" w:char="F061"/>
      </w:r>
      <w:r w:rsidR="008067E0" w:rsidRPr="00C60507">
        <w:rPr>
          <w:i/>
        </w:rPr>
        <w:t> = 2</w:t>
      </w:r>
      <w:r>
        <w:t xml:space="preserve">, </w:t>
      </w:r>
      <w:r w:rsidR="004C33C0" w:rsidRPr="0029788F">
        <w:t>a</w:t>
      </w:r>
      <w:r w:rsidR="00922302">
        <w:t>nd two parallel</w:t>
      </w:r>
      <w:r w:rsidR="00C60507">
        <w:t xml:space="preserve"> frontiers</w:t>
      </w:r>
      <w:r w:rsidR="004C33C0" w:rsidRPr="0029788F">
        <w:t xml:space="preserve"> take </w:t>
      </w:r>
      <w:r w:rsidR="00C60507">
        <w:t xml:space="preserve">2 times </w:t>
      </w:r>
      <w:r w:rsidR="004C33C0" w:rsidRPr="0029788F">
        <w:t>less memory</w:t>
      </w:r>
      <w:r w:rsidR="008067E0" w:rsidRPr="0029788F">
        <w:t>:</w:t>
      </w:r>
      <w:r>
        <w:t xml:space="preserve"> </w:t>
      </w:r>
      <w:r w:rsidR="00A823E7" w:rsidRPr="002C6CB7">
        <w:rPr>
          <w:i/>
        </w:rPr>
        <w:t>N</w:t>
      </w:r>
      <w:r w:rsidR="00A823E7" w:rsidRPr="002C6CB7">
        <w:rPr>
          <w:i/>
          <w:vertAlign w:val="superscript"/>
        </w:rPr>
        <w:t>2</w:t>
      </w:r>
      <w:r w:rsidR="00A823E7" w:rsidRPr="002C6CB7">
        <w:rPr>
          <w:i/>
        </w:rPr>
        <w:t xml:space="preserve"> &gt; (N/2)</w:t>
      </w:r>
      <w:r w:rsidR="00A823E7" w:rsidRPr="002C6CB7">
        <w:rPr>
          <w:i/>
          <w:vertAlign w:val="superscript"/>
        </w:rPr>
        <w:t>2</w:t>
      </w:r>
      <w:r w:rsidR="00A823E7" w:rsidRPr="002C6CB7">
        <w:rPr>
          <w:i/>
        </w:rPr>
        <w:t xml:space="preserve"> + (N/2)</w:t>
      </w:r>
      <w:r w:rsidR="00A823E7" w:rsidRPr="002C6CB7">
        <w:rPr>
          <w:i/>
          <w:vertAlign w:val="superscript"/>
        </w:rPr>
        <w:t>2</w:t>
      </w:r>
      <w:r w:rsidR="00A823E7" w:rsidRPr="002C6CB7">
        <w:rPr>
          <w:i/>
        </w:rPr>
        <w:t xml:space="preserve"> = N</w:t>
      </w:r>
      <w:r w:rsidR="00A823E7" w:rsidRPr="002C6CB7">
        <w:rPr>
          <w:i/>
          <w:vertAlign w:val="superscript"/>
        </w:rPr>
        <w:t>2</w:t>
      </w:r>
      <w:r w:rsidR="00A823E7" w:rsidRPr="002C6CB7">
        <w:rPr>
          <w:i/>
        </w:rPr>
        <w:t>/4 + N</w:t>
      </w:r>
      <w:r w:rsidR="00A823E7" w:rsidRPr="002C6CB7">
        <w:rPr>
          <w:i/>
          <w:vertAlign w:val="superscript"/>
        </w:rPr>
        <w:t>2</w:t>
      </w:r>
      <w:r w:rsidR="00A823E7" w:rsidRPr="002C6CB7">
        <w:rPr>
          <w:i/>
        </w:rPr>
        <w:t>/4 = N</w:t>
      </w:r>
      <w:r w:rsidR="00A823E7" w:rsidRPr="002C6CB7">
        <w:rPr>
          <w:i/>
          <w:vertAlign w:val="superscript"/>
        </w:rPr>
        <w:t>2</w:t>
      </w:r>
      <w:r w:rsidR="00A823E7" w:rsidRPr="002C6CB7">
        <w:rPr>
          <w:i/>
        </w:rPr>
        <w:t>/2</w:t>
      </w:r>
      <w:r w:rsidRPr="002C6CB7">
        <w:rPr>
          <w:i/>
        </w:rPr>
        <w:t>.</w:t>
      </w:r>
    </w:p>
    <w:p w:rsidR="008067E0" w:rsidRDefault="004C33C0" w:rsidP="002C6CB7">
      <w:pPr>
        <w:pStyle w:val="Tekstasneatitrauktas"/>
      </w:pPr>
      <w:r w:rsidRPr="0029788F">
        <w:t>In 3-dimensional space</w:t>
      </w:r>
      <w:r w:rsidR="002C6CB7">
        <w:t>,</w:t>
      </w:r>
      <w:r w:rsidR="00440EFA" w:rsidRPr="0029788F">
        <w:t xml:space="preserve"> </w:t>
      </w:r>
      <w:r w:rsidR="00440EFA" w:rsidRPr="00C60507">
        <w:rPr>
          <w:i/>
        </w:rPr>
        <w:sym w:font="Symbol" w:char="F061"/>
      </w:r>
      <w:r w:rsidR="00440EFA" w:rsidRPr="00C60507">
        <w:rPr>
          <w:i/>
        </w:rPr>
        <w:t> = 3</w:t>
      </w:r>
      <w:r w:rsidR="002C6CB7">
        <w:t xml:space="preserve">, </w:t>
      </w:r>
      <w:r w:rsidR="00922302">
        <w:t>two parallel frontiers</w:t>
      </w:r>
      <w:r w:rsidR="00C60507">
        <w:t xml:space="preserve"> take 3 times</w:t>
      </w:r>
      <w:r w:rsidRPr="0029788F">
        <w:t xml:space="preserve"> less memory:</w:t>
      </w:r>
      <w:r w:rsidR="002C6CB7">
        <w:t xml:space="preserve"> </w:t>
      </w:r>
      <w:r w:rsidR="00440EFA" w:rsidRPr="002C6CB7">
        <w:rPr>
          <w:i/>
        </w:rPr>
        <w:t>N</w:t>
      </w:r>
      <w:r w:rsidR="00440EFA" w:rsidRPr="002C6CB7">
        <w:rPr>
          <w:i/>
          <w:vertAlign w:val="superscript"/>
        </w:rPr>
        <w:t>3</w:t>
      </w:r>
      <w:r w:rsidR="00440EFA" w:rsidRPr="002C6CB7">
        <w:rPr>
          <w:i/>
        </w:rPr>
        <w:t xml:space="preserve"> &gt; (N/2)</w:t>
      </w:r>
      <w:r w:rsidR="00440EFA" w:rsidRPr="002C6CB7">
        <w:rPr>
          <w:i/>
          <w:vertAlign w:val="superscript"/>
        </w:rPr>
        <w:t>3</w:t>
      </w:r>
      <w:r w:rsidR="00440EFA" w:rsidRPr="002C6CB7">
        <w:rPr>
          <w:i/>
        </w:rPr>
        <w:t xml:space="preserve"> + (N/2)</w:t>
      </w:r>
      <w:r w:rsidR="00440EFA" w:rsidRPr="002C6CB7">
        <w:rPr>
          <w:i/>
          <w:vertAlign w:val="superscript"/>
        </w:rPr>
        <w:t>3</w:t>
      </w:r>
      <w:r w:rsidR="00440EFA" w:rsidRPr="002C6CB7">
        <w:rPr>
          <w:i/>
        </w:rPr>
        <w:t xml:space="preserve"> = N</w:t>
      </w:r>
      <w:r w:rsidR="00440EFA" w:rsidRPr="002C6CB7">
        <w:rPr>
          <w:i/>
          <w:vertAlign w:val="superscript"/>
        </w:rPr>
        <w:t>3</w:t>
      </w:r>
      <w:r w:rsidR="00440EFA" w:rsidRPr="002C6CB7">
        <w:rPr>
          <w:i/>
        </w:rPr>
        <w:t>/8 + N</w:t>
      </w:r>
      <w:r w:rsidR="00440EFA" w:rsidRPr="002C6CB7">
        <w:rPr>
          <w:i/>
          <w:vertAlign w:val="superscript"/>
        </w:rPr>
        <w:t>3</w:t>
      </w:r>
      <w:r w:rsidR="00440EFA" w:rsidRPr="002C6CB7">
        <w:rPr>
          <w:i/>
        </w:rPr>
        <w:t>/8 = N</w:t>
      </w:r>
      <w:r w:rsidR="00440EFA" w:rsidRPr="002C6CB7">
        <w:rPr>
          <w:i/>
          <w:vertAlign w:val="superscript"/>
        </w:rPr>
        <w:t>3</w:t>
      </w:r>
      <w:r w:rsidR="00440EFA" w:rsidRPr="002C6CB7">
        <w:rPr>
          <w:i/>
        </w:rPr>
        <w:t>/4</w:t>
      </w:r>
      <w:r w:rsidR="002C6CB7" w:rsidRPr="002C6CB7">
        <w:t>.</w:t>
      </w:r>
    </w:p>
    <w:p w:rsidR="00A62FF9" w:rsidRPr="00C02067" w:rsidRDefault="00A62FF9" w:rsidP="00A62FF9">
      <w:pPr>
        <w:pStyle w:val="Tekstas"/>
        <w:spacing w:after="120"/>
      </w:pPr>
      <w:r>
        <w:t>The frontier in Fig. 16.2 (total 145 nodes) is listed in Table 16.3 a</w:t>
      </w:r>
      <w:r w:rsidRPr="0029788F">
        <w:t>.</w:t>
      </w:r>
      <w:r>
        <w:t xml:space="preserve"> Any path comprises 5 productions “go East” and 3 productions “go South”. Therefore the search takes 8 waves.</w:t>
      </w:r>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1E0" w:firstRow="1" w:lastRow="1" w:firstColumn="1" w:lastColumn="1" w:noHBand="0" w:noVBand="0"/>
      </w:tblPr>
      <w:tblGrid>
        <w:gridCol w:w="1409"/>
        <w:gridCol w:w="2122"/>
        <w:gridCol w:w="750"/>
        <w:gridCol w:w="1238"/>
        <w:gridCol w:w="2116"/>
      </w:tblGrid>
      <w:tr w:rsidR="00A62FF9" w:rsidRPr="00C02067" w:rsidTr="00A43A8F">
        <w:trPr>
          <w:cantSplit/>
          <w:jc w:val="center"/>
        </w:trPr>
        <w:tc>
          <w:tcPr>
            <w:tcW w:w="1409" w:type="dxa"/>
            <w:tcBorders>
              <w:top w:val="single" w:sz="4" w:space="0" w:color="auto"/>
              <w:left w:val="single" w:sz="4" w:space="0" w:color="auto"/>
              <w:bottom w:val="single" w:sz="4" w:space="0" w:color="auto"/>
              <w:right w:val="single" w:sz="4" w:space="0" w:color="auto"/>
            </w:tcBorders>
            <w:shd w:val="clear" w:color="auto" w:fill="A6A6A6"/>
          </w:tcPr>
          <w:p w:rsidR="00A62FF9" w:rsidRPr="0029788F" w:rsidRDefault="00A62FF9" w:rsidP="00863081">
            <w:pPr>
              <w:pStyle w:val="Tekstas"/>
              <w:ind w:firstLine="0"/>
              <w:jc w:val="center"/>
              <w:rPr>
                <w:b/>
              </w:rPr>
            </w:pPr>
            <w:r w:rsidRPr="0029788F">
              <w:rPr>
                <w:b/>
              </w:rPr>
              <w:t xml:space="preserve">Wave </w:t>
            </w:r>
            <w:r>
              <w:rPr>
                <w:b/>
              </w:rPr>
              <w:t>no.</w:t>
            </w:r>
          </w:p>
        </w:tc>
        <w:tc>
          <w:tcPr>
            <w:tcW w:w="2122" w:type="dxa"/>
            <w:tcBorders>
              <w:top w:val="single" w:sz="4" w:space="0" w:color="auto"/>
              <w:left w:val="single" w:sz="4" w:space="0" w:color="auto"/>
              <w:bottom w:val="single" w:sz="4" w:space="0" w:color="auto"/>
              <w:right w:val="single" w:sz="4" w:space="0" w:color="auto"/>
            </w:tcBorders>
            <w:shd w:val="clear" w:color="auto" w:fill="A6A6A6"/>
          </w:tcPr>
          <w:p w:rsidR="00A62FF9" w:rsidRPr="0029788F" w:rsidRDefault="00A62FF9" w:rsidP="00863081">
            <w:pPr>
              <w:pStyle w:val="Tekstas"/>
              <w:ind w:firstLine="0"/>
              <w:jc w:val="center"/>
              <w:rPr>
                <w:b/>
              </w:rPr>
            </w:pPr>
            <w:r w:rsidRPr="0029788F">
              <w:rPr>
                <w:b/>
              </w:rPr>
              <w:t>Number of nodes</w:t>
            </w:r>
          </w:p>
        </w:tc>
        <w:tc>
          <w:tcPr>
            <w:tcW w:w="750" w:type="dxa"/>
            <w:tcBorders>
              <w:top w:val="nil"/>
              <w:left w:val="single" w:sz="4" w:space="0" w:color="auto"/>
              <w:bottom w:val="nil"/>
              <w:right w:val="single" w:sz="4" w:space="0" w:color="auto"/>
            </w:tcBorders>
            <w:shd w:val="clear" w:color="auto" w:fill="auto"/>
          </w:tcPr>
          <w:p w:rsidR="00A62FF9" w:rsidRPr="00C02067" w:rsidRDefault="00A62FF9" w:rsidP="00863081">
            <w:pPr>
              <w:pStyle w:val="Tekstas"/>
              <w:ind w:firstLine="0"/>
              <w:jc w:val="center"/>
              <w:rPr>
                <w:b/>
              </w:rPr>
            </w:pPr>
          </w:p>
        </w:tc>
        <w:tc>
          <w:tcPr>
            <w:tcW w:w="1238" w:type="dxa"/>
            <w:tcBorders>
              <w:top w:val="single" w:sz="4" w:space="0" w:color="auto"/>
              <w:left w:val="single" w:sz="4" w:space="0" w:color="auto"/>
              <w:bottom w:val="single" w:sz="4" w:space="0" w:color="auto"/>
              <w:right w:val="single" w:sz="4" w:space="0" w:color="auto"/>
            </w:tcBorders>
            <w:shd w:val="clear" w:color="auto" w:fill="A6A6A6"/>
          </w:tcPr>
          <w:p w:rsidR="00A62FF9" w:rsidRPr="0029788F" w:rsidRDefault="00A62FF9" w:rsidP="00863081">
            <w:pPr>
              <w:pStyle w:val="Tekstas"/>
              <w:ind w:firstLine="0"/>
              <w:jc w:val="center"/>
              <w:rPr>
                <w:b/>
              </w:rPr>
            </w:pPr>
            <w:r w:rsidRPr="0029788F">
              <w:rPr>
                <w:b/>
              </w:rPr>
              <w:t xml:space="preserve">Wave </w:t>
            </w:r>
            <w:r>
              <w:rPr>
                <w:b/>
              </w:rPr>
              <w:t>no.</w:t>
            </w:r>
          </w:p>
        </w:tc>
        <w:tc>
          <w:tcPr>
            <w:tcW w:w="2116" w:type="dxa"/>
            <w:tcBorders>
              <w:top w:val="single" w:sz="4" w:space="0" w:color="auto"/>
              <w:left w:val="single" w:sz="4" w:space="0" w:color="auto"/>
              <w:bottom w:val="single" w:sz="4" w:space="0" w:color="auto"/>
              <w:right w:val="single" w:sz="4" w:space="0" w:color="auto"/>
            </w:tcBorders>
            <w:shd w:val="clear" w:color="auto" w:fill="A6A6A6"/>
          </w:tcPr>
          <w:p w:rsidR="00A62FF9" w:rsidRPr="0029788F" w:rsidRDefault="00A62FF9" w:rsidP="00863081">
            <w:pPr>
              <w:pStyle w:val="Tekstas"/>
              <w:ind w:firstLine="0"/>
              <w:jc w:val="center"/>
              <w:rPr>
                <w:b/>
              </w:rPr>
            </w:pPr>
            <w:r w:rsidRPr="0029788F">
              <w:rPr>
                <w:b/>
              </w:rPr>
              <w:t>Number of nodes</w:t>
            </w:r>
          </w:p>
        </w:tc>
      </w:tr>
      <w:tr w:rsidR="00A62FF9" w:rsidRPr="00C02067" w:rsidTr="00563548">
        <w:trPr>
          <w:cantSplit/>
          <w:jc w:val="center"/>
        </w:trPr>
        <w:tc>
          <w:tcPr>
            <w:tcW w:w="1409" w:type="dxa"/>
          </w:tcPr>
          <w:p w:rsidR="00A62FF9" w:rsidRPr="00C02067" w:rsidRDefault="00A62FF9" w:rsidP="00863081">
            <w:pPr>
              <w:pStyle w:val="Tekstas"/>
              <w:ind w:firstLine="0"/>
              <w:jc w:val="center"/>
            </w:pPr>
            <w:r w:rsidRPr="00C02067">
              <w:t>0</w:t>
            </w:r>
          </w:p>
        </w:tc>
        <w:tc>
          <w:tcPr>
            <w:tcW w:w="2122" w:type="dxa"/>
          </w:tcPr>
          <w:p w:rsidR="00A62FF9" w:rsidRPr="00C02067" w:rsidRDefault="00A62FF9" w:rsidP="00863081">
            <w:pPr>
              <w:pStyle w:val="Tekstas"/>
              <w:ind w:firstLine="0"/>
              <w:jc w:val="right"/>
            </w:pPr>
            <w:r w:rsidRPr="00C02067">
              <w:t>1 + 0</w:t>
            </w:r>
          </w:p>
        </w:tc>
        <w:tc>
          <w:tcPr>
            <w:tcW w:w="750" w:type="dxa"/>
            <w:tcBorders>
              <w:top w:val="nil"/>
              <w:bottom w:val="nil"/>
            </w:tcBorders>
          </w:tcPr>
          <w:p w:rsidR="00A62FF9" w:rsidRPr="00C02067" w:rsidRDefault="00A62FF9" w:rsidP="00863081">
            <w:pPr>
              <w:pStyle w:val="Tekstas"/>
              <w:ind w:firstLine="0"/>
              <w:jc w:val="right"/>
            </w:pPr>
          </w:p>
        </w:tc>
        <w:tc>
          <w:tcPr>
            <w:tcW w:w="1238" w:type="dxa"/>
            <w:tcBorders>
              <w:bottom w:val="nil"/>
            </w:tcBorders>
          </w:tcPr>
          <w:p w:rsidR="00A62FF9" w:rsidRPr="00C02067" w:rsidRDefault="00A62FF9" w:rsidP="00863081">
            <w:pPr>
              <w:pStyle w:val="Tekstas"/>
              <w:ind w:firstLine="0"/>
              <w:jc w:val="center"/>
            </w:pPr>
            <w:r w:rsidRPr="00C02067">
              <w:t>0</w:t>
            </w:r>
          </w:p>
        </w:tc>
        <w:tc>
          <w:tcPr>
            <w:tcW w:w="2116" w:type="dxa"/>
            <w:tcBorders>
              <w:bottom w:val="nil"/>
            </w:tcBorders>
          </w:tcPr>
          <w:p w:rsidR="00A62FF9" w:rsidRPr="00C02067" w:rsidRDefault="00A62FF9" w:rsidP="00863081">
            <w:pPr>
              <w:pStyle w:val="Tekstas"/>
              <w:ind w:firstLine="0"/>
              <w:jc w:val="right"/>
            </w:pPr>
            <w:r w:rsidRPr="00C02067">
              <w:t>1 + 1 + 0 + 0</w:t>
            </w:r>
          </w:p>
        </w:tc>
      </w:tr>
      <w:tr w:rsidR="00A62FF9" w:rsidRPr="00C02067" w:rsidTr="00563548">
        <w:trPr>
          <w:cantSplit/>
          <w:jc w:val="center"/>
        </w:trPr>
        <w:tc>
          <w:tcPr>
            <w:tcW w:w="1409" w:type="dxa"/>
          </w:tcPr>
          <w:p w:rsidR="00A62FF9" w:rsidRPr="00C02067" w:rsidRDefault="00A62FF9" w:rsidP="00863081">
            <w:pPr>
              <w:pStyle w:val="Tekstas"/>
              <w:ind w:firstLine="0"/>
              <w:jc w:val="center"/>
            </w:pPr>
            <w:r w:rsidRPr="00C02067">
              <w:t>1</w:t>
            </w:r>
          </w:p>
        </w:tc>
        <w:tc>
          <w:tcPr>
            <w:tcW w:w="2122" w:type="dxa"/>
          </w:tcPr>
          <w:p w:rsidR="00A62FF9" w:rsidRPr="00C02067" w:rsidRDefault="00A62FF9" w:rsidP="00863081">
            <w:pPr>
              <w:pStyle w:val="Tekstas"/>
              <w:ind w:firstLine="0"/>
              <w:jc w:val="right"/>
            </w:pPr>
            <w:r w:rsidRPr="00C02067">
              <w:t>4</w:t>
            </w:r>
          </w:p>
        </w:tc>
        <w:tc>
          <w:tcPr>
            <w:tcW w:w="750" w:type="dxa"/>
            <w:tcBorders>
              <w:top w:val="nil"/>
              <w:bottom w:val="nil"/>
            </w:tcBorders>
          </w:tcPr>
          <w:p w:rsidR="00A62FF9" w:rsidRPr="00C02067" w:rsidRDefault="00A62FF9" w:rsidP="00863081">
            <w:pPr>
              <w:pStyle w:val="Tekstas"/>
              <w:ind w:firstLine="0"/>
              <w:jc w:val="right"/>
            </w:pPr>
          </w:p>
        </w:tc>
        <w:tc>
          <w:tcPr>
            <w:tcW w:w="1238" w:type="dxa"/>
            <w:tcBorders>
              <w:top w:val="nil"/>
            </w:tcBorders>
          </w:tcPr>
          <w:p w:rsidR="00A62FF9" w:rsidRPr="00C02067" w:rsidRDefault="00A62FF9" w:rsidP="00863081">
            <w:pPr>
              <w:pStyle w:val="Tekstas"/>
              <w:ind w:firstLine="0"/>
              <w:jc w:val="center"/>
            </w:pPr>
            <w:r w:rsidRPr="00C02067">
              <w:t>1</w:t>
            </w:r>
          </w:p>
        </w:tc>
        <w:tc>
          <w:tcPr>
            <w:tcW w:w="2116" w:type="dxa"/>
            <w:tcBorders>
              <w:top w:val="nil"/>
            </w:tcBorders>
          </w:tcPr>
          <w:p w:rsidR="00A62FF9" w:rsidRPr="00C02067" w:rsidRDefault="00A62FF9" w:rsidP="00863081">
            <w:pPr>
              <w:pStyle w:val="Tekstas"/>
              <w:ind w:firstLine="0"/>
              <w:jc w:val="right"/>
            </w:pPr>
            <w:r w:rsidRPr="00C02067">
              <w:t xml:space="preserve">4 + 4 </w:t>
            </w:r>
          </w:p>
        </w:tc>
      </w:tr>
      <w:tr w:rsidR="00A62FF9" w:rsidRPr="00C02067" w:rsidTr="00563548">
        <w:trPr>
          <w:cantSplit/>
          <w:jc w:val="center"/>
        </w:trPr>
        <w:tc>
          <w:tcPr>
            <w:tcW w:w="1409" w:type="dxa"/>
          </w:tcPr>
          <w:p w:rsidR="00A62FF9" w:rsidRPr="00C02067" w:rsidRDefault="00A62FF9" w:rsidP="00863081">
            <w:pPr>
              <w:pStyle w:val="Tekstas"/>
              <w:ind w:firstLine="0"/>
              <w:jc w:val="center"/>
            </w:pPr>
            <w:r w:rsidRPr="00C02067">
              <w:t>2</w:t>
            </w:r>
          </w:p>
        </w:tc>
        <w:tc>
          <w:tcPr>
            <w:tcW w:w="2122" w:type="dxa"/>
          </w:tcPr>
          <w:p w:rsidR="00A62FF9" w:rsidRPr="00C02067" w:rsidRDefault="00A62FF9" w:rsidP="00863081">
            <w:pPr>
              <w:pStyle w:val="Tekstas"/>
              <w:ind w:firstLine="0"/>
              <w:jc w:val="right"/>
            </w:pPr>
            <w:r w:rsidRPr="00C02067">
              <w:t>8</w:t>
            </w:r>
          </w:p>
        </w:tc>
        <w:tc>
          <w:tcPr>
            <w:tcW w:w="750" w:type="dxa"/>
            <w:tcBorders>
              <w:top w:val="nil"/>
              <w:bottom w:val="nil"/>
            </w:tcBorders>
          </w:tcPr>
          <w:p w:rsidR="00A62FF9" w:rsidRPr="00C02067" w:rsidRDefault="00A62FF9" w:rsidP="00863081">
            <w:pPr>
              <w:pStyle w:val="Tekstas"/>
              <w:ind w:firstLine="0"/>
              <w:jc w:val="right"/>
            </w:pPr>
          </w:p>
        </w:tc>
        <w:tc>
          <w:tcPr>
            <w:tcW w:w="1238" w:type="dxa"/>
          </w:tcPr>
          <w:p w:rsidR="00A62FF9" w:rsidRPr="00C02067" w:rsidRDefault="00A62FF9" w:rsidP="00863081">
            <w:pPr>
              <w:pStyle w:val="Tekstas"/>
              <w:ind w:firstLine="0"/>
              <w:jc w:val="center"/>
            </w:pPr>
            <w:r w:rsidRPr="00C02067">
              <w:t>2</w:t>
            </w:r>
          </w:p>
        </w:tc>
        <w:tc>
          <w:tcPr>
            <w:tcW w:w="2116" w:type="dxa"/>
          </w:tcPr>
          <w:p w:rsidR="00A62FF9" w:rsidRPr="00C02067" w:rsidRDefault="00A62FF9" w:rsidP="00863081">
            <w:pPr>
              <w:pStyle w:val="Tekstas"/>
              <w:ind w:firstLine="0"/>
              <w:jc w:val="right"/>
            </w:pPr>
            <w:r w:rsidRPr="00C02067">
              <w:t>8 + 8</w:t>
            </w:r>
          </w:p>
        </w:tc>
      </w:tr>
      <w:tr w:rsidR="00A62FF9" w:rsidRPr="00C02067" w:rsidTr="00563548">
        <w:trPr>
          <w:cantSplit/>
          <w:jc w:val="center"/>
        </w:trPr>
        <w:tc>
          <w:tcPr>
            <w:tcW w:w="1409" w:type="dxa"/>
          </w:tcPr>
          <w:p w:rsidR="00A62FF9" w:rsidRPr="00C02067" w:rsidRDefault="00A62FF9" w:rsidP="00863081">
            <w:pPr>
              <w:pStyle w:val="Tekstas"/>
              <w:ind w:firstLine="0"/>
              <w:jc w:val="center"/>
            </w:pPr>
            <w:r w:rsidRPr="00C02067">
              <w:t>3</w:t>
            </w:r>
          </w:p>
        </w:tc>
        <w:tc>
          <w:tcPr>
            <w:tcW w:w="2122" w:type="dxa"/>
          </w:tcPr>
          <w:p w:rsidR="00A62FF9" w:rsidRPr="00C02067" w:rsidRDefault="00A62FF9" w:rsidP="00863081">
            <w:pPr>
              <w:pStyle w:val="Tekstas"/>
              <w:ind w:firstLine="0"/>
              <w:jc w:val="right"/>
            </w:pPr>
            <w:r w:rsidRPr="00C02067">
              <w:t>12</w:t>
            </w:r>
          </w:p>
        </w:tc>
        <w:tc>
          <w:tcPr>
            <w:tcW w:w="750" w:type="dxa"/>
            <w:tcBorders>
              <w:top w:val="nil"/>
              <w:bottom w:val="nil"/>
            </w:tcBorders>
          </w:tcPr>
          <w:p w:rsidR="00A62FF9" w:rsidRPr="00C02067" w:rsidRDefault="00A62FF9" w:rsidP="00863081">
            <w:pPr>
              <w:pStyle w:val="Tekstas"/>
              <w:ind w:firstLine="0"/>
              <w:jc w:val="right"/>
            </w:pPr>
          </w:p>
        </w:tc>
        <w:tc>
          <w:tcPr>
            <w:tcW w:w="1238" w:type="dxa"/>
          </w:tcPr>
          <w:p w:rsidR="00A62FF9" w:rsidRPr="00C02067" w:rsidRDefault="00A62FF9" w:rsidP="00863081">
            <w:pPr>
              <w:pStyle w:val="Tekstas"/>
              <w:ind w:firstLine="0"/>
              <w:jc w:val="center"/>
            </w:pPr>
            <w:r w:rsidRPr="00C02067">
              <w:t>3</w:t>
            </w:r>
          </w:p>
        </w:tc>
        <w:tc>
          <w:tcPr>
            <w:tcW w:w="2116" w:type="dxa"/>
          </w:tcPr>
          <w:p w:rsidR="00A62FF9" w:rsidRPr="00C02067" w:rsidRDefault="00A62FF9" w:rsidP="00863081">
            <w:pPr>
              <w:pStyle w:val="Tekstas"/>
              <w:ind w:firstLine="0"/>
              <w:jc w:val="right"/>
            </w:pPr>
            <w:r w:rsidRPr="00C02067">
              <w:t>12 + 12</w:t>
            </w:r>
          </w:p>
        </w:tc>
      </w:tr>
      <w:tr w:rsidR="00A62FF9" w:rsidRPr="00C02067" w:rsidTr="00563548">
        <w:trPr>
          <w:cantSplit/>
          <w:jc w:val="center"/>
        </w:trPr>
        <w:tc>
          <w:tcPr>
            <w:tcW w:w="1409" w:type="dxa"/>
          </w:tcPr>
          <w:p w:rsidR="00A62FF9" w:rsidRPr="00C02067" w:rsidRDefault="00A62FF9" w:rsidP="00863081">
            <w:pPr>
              <w:pStyle w:val="Tekstas"/>
              <w:ind w:firstLine="0"/>
              <w:jc w:val="center"/>
            </w:pPr>
            <w:r w:rsidRPr="00C02067">
              <w:t>4</w:t>
            </w:r>
          </w:p>
        </w:tc>
        <w:tc>
          <w:tcPr>
            <w:tcW w:w="2122" w:type="dxa"/>
          </w:tcPr>
          <w:p w:rsidR="00A62FF9" w:rsidRPr="00C02067" w:rsidRDefault="00A62FF9" w:rsidP="00863081">
            <w:pPr>
              <w:pStyle w:val="Tekstas"/>
              <w:ind w:firstLine="0"/>
              <w:jc w:val="right"/>
            </w:pPr>
            <w:r w:rsidRPr="00C02067">
              <w:t>16</w:t>
            </w:r>
          </w:p>
        </w:tc>
        <w:tc>
          <w:tcPr>
            <w:tcW w:w="750" w:type="dxa"/>
            <w:tcBorders>
              <w:top w:val="nil"/>
            </w:tcBorders>
          </w:tcPr>
          <w:p w:rsidR="00A62FF9" w:rsidRPr="00C02067" w:rsidRDefault="00A62FF9" w:rsidP="00863081">
            <w:pPr>
              <w:pStyle w:val="Tekstas"/>
              <w:ind w:firstLine="0"/>
              <w:jc w:val="right"/>
            </w:pPr>
          </w:p>
        </w:tc>
        <w:tc>
          <w:tcPr>
            <w:tcW w:w="1238" w:type="dxa"/>
            <w:tcBorders>
              <w:bottom w:val="single" w:sz="4" w:space="0" w:color="auto"/>
            </w:tcBorders>
          </w:tcPr>
          <w:p w:rsidR="00A62FF9" w:rsidRPr="00C02067" w:rsidRDefault="00A62FF9" w:rsidP="00863081">
            <w:pPr>
              <w:pStyle w:val="Tekstas"/>
              <w:ind w:firstLine="0"/>
              <w:jc w:val="center"/>
            </w:pPr>
            <w:r w:rsidRPr="00C02067">
              <w:t>4</w:t>
            </w:r>
          </w:p>
        </w:tc>
        <w:tc>
          <w:tcPr>
            <w:tcW w:w="2116" w:type="dxa"/>
            <w:tcBorders>
              <w:bottom w:val="single" w:sz="4" w:space="0" w:color="auto"/>
            </w:tcBorders>
          </w:tcPr>
          <w:p w:rsidR="00A62FF9" w:rsidRPr="00C02067" w:rsidRDefault="00A62FF9" w:rsidP="00863081">
            <w:pPr>
              <w:pStyle w:val="Tekstas"/>
              <w:ind w:firstLine="0"/>
              <w:jc w:val="right"/>
            </w:pPr>
            <w:r w:rsidRPr="00C02067">
              <w:t>16 + 16</w:t>
            </w:r>
          </w:p>
        </w:tc>
      </w:tr>
      <w:tr w:rsidR="00A62FF9" w:rsidRPr="00C02067" w:rsidTr="00563548">
        <w:trPr>
          <w:cantSplit/>
          <w:jc w:val="center"/>
        </w:trPr>
        <w:tc>
          <w:tcPr>
            <w:tcW w:w="1409" w:type="dxa"/>
          </w:tcPr>
          <w:p w:rsidR="00A62FF9" w:rsidRPr="00C02067" w:rsidRDefault="00A62FF9" w:rsidP="00863081">
            <w:pPr>
              <w:pStyle w:val="Tekstas"/>
              <w:ind w:firstLine="0"/>
              <w:jc w:val="center"/>
            </w:pPr>
            <w:r w:rsidRPr="00C02067">
              <w:t>5</w:t>
            </w:r>
          </w:p>
        </w:tc>
        <w:tc>
          <w:tcPr>
            <w:tcW w:w="2122" w:type="dxa"/>
          </w:tcPr>
          <w:p w:rsidR="00A62FF9" w:rsidRPr="00C02067" w:rsidRDefault="00A62FF9" w:rsidP="00863081">
            <w:pPr>
              <w:pStyle w:val="Tekstas"/>
              <w:ind w:firstLine="0"/>
              <w:jc w:val="right"/>
            </w:pPr>
            <w:r w:rsidRPr="00C02067">
              <w:t>20</w:t>
            </w:r>
          </w:p>
        </w:tc>
        <w:tc>
          <w:tcPr>
            <w:tcW w:w="750" w:type="dxa"/>
          </w:tcPr>
          <w:p w:rsidR="00A62FF9" w:rsidRPr="00C02067" w:rsidRDefault="00A62FF9" w:rsidP="00863081">
            <w:pPr>
              <w:pStyle w:val="Tekstas"/>
              <w:ind w:firstLine="0"/>
              <w:jc w:val="right"/>
            </w:pPr>
          </w:p>
        </w:tc>
        <w:tc>
          <w:tcPr>
            <w:tcW w:w="1238" w:type="dxa"/>
            <w:tcBorders>
              <w:top w:val="single" w:sz="4" w:space="0" w:color="auto"/>
              <w:bottom w:val="single" w:sz="4" w:space="0" w:color="auto"/>
            </w:tcBorders>
          </w:tcPr>
          <w:p w:rsidR="00A62FF9" w:rsidRPr="00C02067" w:rsidRDefault="00A62FF9" w:rsidP="00863081">
            <w:pPr>
              <w:pStyle w:val="Tekstas"/>
              <w:ind w:firstLine="0"/>
              <w:jc w:val="center"/>
            </w:pPr>
            <w:r>
              <w:t>Total</w:t>
            </w:r>
          </w:p>
        </w:tc>
        <w:tc>
          <w:tcPr>
            <w:tcW w:w="2116" w:type="dxa"/>
            <w:tcBorders>
              <w:top w:val="single" w:sz="4" w:space="0" w:color="auto"/>
              <w:bottom w:val="single" w:sz="4" w:space="0" w:color="auto"/>
            </w:tcBorders>
          </w:tcPr>
          <w:p w:rsidR="00A62FF9" w:rsidRPr="00C02067" w:rsidRDefault="00A62FF9" w:rsidP="00863081">
            <w:pPr>
              <w:pStyle w:val="Tekstas"/>
              <w:ind w:firstLine="0"/>
              <w:jc w:val="right"/>
            </w:pPr>
            <w:r>
              <w:t>82</w:t>
            </w:r>
          </w:p>
        </w:tc>
      </w:tr>
      <w:tr w:rsidR="00A62FF9" w:rsidRPr="00C02067" w:rsidTr="00563548">
        <w:trPr>
          <w:cantSplit/>
          <w:jc w:val="center"/>
        </w:trPr>
        <w:tc>
          <w:tcPr>
            <w:tcW w:w="1409" w:type="dxa"/>
          </w:tcPr>
          <w:p w:rsidR="00A62FF9" w:rsidRPr="00C02067" w:rsidRDefault="00A62FF9" w:rsidP="00863081">
            <w:pPr>
              <w:pStyle w:val="Tekstas"/>
              <w:ind w:firstLine="0"/>
              <w:jc w:val="center"/>
            </w:pPr>
            <w:r w:rsidRPr="00C02067">
              <w:t>6</w:t>
            </w:r>
          </w:p>
        </w:tc>
        <w:tc>
          <w:tcPr>
            <w:tcW w:w="2122" w:type="dxa"/>
          </w:tcPr>
          <w:p w:rsidR="00A62FF9" w:rsidRPr="00C02067" w:rsidRDefault="00A62FF9" w:rsidP="00863081">
            <w:pPr>
              <w:pStyle w:val="Tekstas"/>
              <w:ind w:firstLine="0"/>
              <w:jc w:val="right"/>
            </w:pPr>
            <w:r w:rsidRPr="00C02067">
              <w:t>24</w:t>
            </w:r>
          </w:p>
        </w:tc>
        <w:tc>
          <w:tcPr>
            <w:tcW w:w="750" w:type="dxa"/>
            <w:tcBorders>
              <w:right w:val="nil"/>
            </w:tcBorders>
          </w:tcPr>
          <w:p w:rsidR="00A62FF9" w:rsidRPr="00C02067" w:rsidRDefault="00A62FF9" w:rsidP="00863081">
            <w:pPr>
              <w:pStyle w:val="Tekstas"/>
              <w:ind w:firstLine="0"/>
              <w:jc w:val="right"/>
            </w:pPr>
          </w:p>
        </w:tc>
        <w:tc>
          <w:tcPr>
            <w:tcW w:w="1238" w:type="dxa"/>
            <w:tcBorders>
              <w:top w:val="single" w:sz="4" w:space="0" w:color="auto"/>
              <w:left w:val="nil"/>
              <w:bottom w:val="nil"/>
              <w:right w:val="nil"/>
            </w:tcBorders>
          </w:tcPr>
          <w:p w:rsidR="00A62FF9" w:rsidRPr="00C02067" w:rsidRDefault="00A62FF9" w:rsidP="00863081">
            <w:pPr>
              <w:pStyle w:val="Tekstas"/>
              <w:ind w:firstLine="0"/>
              <w:jc w:val="right"/>
            </w:pPr>
          </w:p>
        </w:tc>
        <w:tc>
          <w:tcPr>
            <w:tcW w:w="2116" w:type="dxa"/>
            <w:tcBorders>
              <w:top w:val="single" w:sz="4" w:space="0" w:color="auto"/>
              <w:left w:val="nil"/>
              <w:bottom w:val="nil"/>
              <w:right w:val="nil"/>
            </w:tcBorders>
          </w:tcPr>
          <w:p w:rsidR="00A62FF9" w:rsidRPr="00C02067" w:rsidRDefault="00A62FF9" w:rsidP="00863081">
            <w:pPr>
              <w:pStyle w:val="Tekstas"/>
              <w:ind w:firstLine="0"/>
              <w:jc w:val="right"/>
            </w:pPr>
          </w:p>
        </w:tc>
      </w:tr>
      <w:tr w:rsidR="00A62FF9" w:rsidRPr="00C02067" w:rsidTr="00563548">
        <w:trPr>
          <w:cantSplit/>
          <w:jc w:val="center"/>
        </w:trPr>
        <w:tc>
          <w:tcPr>
            <w:tcW w:w="1409" w:type="dxa"/>
          </w:tcPr>
          <w:p w:rsidR="00A62FF9" w:rsidRPr="00C02067" w:rsidRDefault="00A62FF9" w:rsidP="00863081">
            <w:pPr>
              <w:pStyle w:val="Tekstas"/>
              <w:ind w:firstLine="0"/>
              <w:jc w:val="center"/>
            </w:pPr>
            <w:r w:rsidRPr="00C02067">
              <w:t>7</w:t>
            </w:r>
          </w:p>
        </w:tc>
        <w:tc>
          <w:tcPr>
            <w:tcW w:w="2122" w:type="dxa"/>
          </w:tcPr>
          <w:p w:rsidR="00A62FF9" w:rsidRPr="00C02067" w:rsidRDefault="00A62FF9" w:rsidP="00863081">
            <w:pPr>
              <w:pStyle w:val="Tekstas"/>
              <w:ind w:firstLine="0"/>
              <w:jc w:val="right"/>
            </w:pPr>
            <w:r w:rsidRPr="00C02067">
              <w:t>28</w:t>
            </w:r>
          </w:p>
        </w:tc>
        <w:tc>
          <w:tcPr>
            <w:tcW w:w="750" w:type="dxa"/>
            <w:tcBorders>
              <w:right w:val="nil"/>
            </w:tcBorders>
          </w:tcPr>
          <w:p w:rsidR="00A62FF9" w:rsidRPr="00C02067" w:rsidRDefault="00A62FF9" w:rsidP="00863081">
            <w:pPr>
              <w:pStyle w:val="Tekstas"/>
              <w:ind w:firstLine="0"/>
              <w:jc w:val="right"/>
            </w:pPr>
          </w:p>
        </w:tc>
        <w:tc>
          <w:tcPr>
            <w:tcW w:w="1238" w:type="dxa"/>
            <w:tcBorders>
              <w:top w:val="nil"/>
              <w:left w:val="nil"/>
              <w:bottom w:val="nil"/>
              <w:right w:val="nil"/>
            </w:tcBorders>
          </w:tcPr>
          <w:p w:rsidR="00A62FF9" w:rsidRPr="00C02067" w:rsidRDefault="00A62FF9" w:rsidP="00863081">
            <w:pPr>
              <w:pStyle w:val="Tekstas"/>
              <w:ind w:firstLine="0"/>
              <w:jc w:val="right"/>
            </w:pPr>
          </w:p>
        </w:tc>
        <w:tc>
          <w:tcPr>
            <w:tcW w:w="2116" w:type="dxa"/>
            <w:tcBorders>
              <w:top w:val="nil"/>
              <w:left w:val="nil"/>
              <w:bottom w:val="nil"/>
              <w:right w:val="nil"/>
            </w:tcBorders>
          </w:tcPr>
          <w:p w:rsidR="00A62FF9" w:rsidRPr="00C02067" w:rsidRDefault="00A62FF9" w:rsidP="00863081">
            <w:pPr>
              <w:pStyle w:val="Tekstas"/>
              <w:ind w:firstLine="0"/>
              <w:jc w:val="right"/>
            </w:pPr>
          </w:p>
        </w:tc>
      </w:tr>
      <w:tr w:rsidR="00A62FF9" w:rsidRPr="00C02067" w:rsidTr="00563548">
        <w:trPr>
          <w:cantSplit/>
          <w:jc w:val="center"/>
        </w:trPr>
        <w:tc>
          <w:tcPr>
            <w:tcW w:w="1409" w:type="dxa"/>
            <w:tcBorders>
              <w:bottom w:val="single" w:sz="4" w:space="0" w:color="auto"/>
            </w:tcBorders>
          </w:tcPr>
          <w:p w:rsidR="00A62FF9" w:rsidRPr="00C02067" w:rsidRDefault="00A62FF9" w:rsidP="00863081">
            <w:pPr>
              <w:pStyle w:val="Tekstas"/>
              <w:ind w:firstLine="0"/>
              <w:jc w:val="center"/>
            </w:pPr>
            <w:r w:rsidRPr="00C02067">
              <w:t>8</w:t>
            </w:r>
          </w:p>
        </w:tc>
        <w:tc>
          <w:tcPr>
            <w:tcW w:w="2122" w:type="dxa"/>
            <w:tcBorders>
              <w:bottom w:val="single" w:sz="4" w:space="0" w:color="auto"/>
            </w:tcBorders>
          </w:tcPr>
          <w:p w:rsidR="00A62FF9" w:rsidRPr="00C02067" w:rsidRDefault="00A62FF9" w:rsidP="00863081">
            <w:pPr>
              <w:pStyle w:val="Tekstas"/>
              <w:ind w:firstLine="0"/>
              <w:jc w:val="right"/>
            </w:pPr>
            <w:r w:rsidRPr="00C02067">
              <w:t>32</w:t>
            </w:r>
          </w:p>
        </w:tc>
        <w:tc>
          <w:tcPr>
            <w:tcW w:w="750" w:type="dxa"/>
            <w:tcBorders>
              <w:bottom w:val="nil"/>
              <w:right w:val="nil"/>
            </w:tcBorders>
          </w:tcPr>
          <w:p w:rsidR="00A62FF9" w:rsidRPr="00C02067" w:rsidRDefault="00A62FF9" w:rsidP="00863081">
            <w:pPr>
              <w:pStyle w:val="Tekstas"/>
              <w:ind w:firstLine="0"/>
              <w:jc w:val="right"/>
            </w:pPr>
          </w:p>
        </w:tc>
        <w:tc>
          <w:tcPr>
            <w:tcW w:w="1238" w:type="dxa"/>
            <w:tcBorders>
              <w:top w:val="nil"/>
              <w:left w:val="nil"/>
              <w:bottom w:val="nil"/>
              <w:right w:val="nil"/>
            </w:tcBorders>
          </w:tcPr>
          <w:p w:rsidR="00A62FF9" w:rsidRPr="00C02067" w:rsidRDefault="00A62FF9" w:rsidP="00863081">
            <w:pPr>
              <w:pStyle w:val="Tekstas"/>
              <w:ind w:firstLine="0"/>
              <w:jc w:val="right"/>
            </w:pPr>
          </w:p>
        </w:tc>
        <w:tc>
          <w:tcPr>
            <w:tcW w:w="2116" w:type="dxa"/>
            <w:tcBorders>
              <w:top w:val="nil"/>
              <w:left w:val="nil"/>
              <w:bottom w:val="nil"/>
              <w:right w:val="nil"/>
            </w:tcBorders>
          </w:tcPr>
          <w:p w:rsidR="00A62FF9" w:rsidRPr="00C02067" w:rsidRDefault="00A62FF9" w:rsidP="00863081">
            <w:pPr>
              <w:pStyle w:val="Tekstas"/>
              <w:ind w:firstLine="0"/>
              <w:jc w:val="right"/>
            </w:pPr>
          </w:p>
        </w:tc>
      </w:tr>
      <w:tr w:rsidR="00A62FF9" w:rsidRPr="00C02067" w:rsidTr="00563548">
        <w:trPr>
          <w:cantSplit/>
          <w:jc w:val="center"/>
        </w:trPr>
        <w:tc>
          <w:tcPr>
            <w:tcW w:w="1409" w:type="dxa"/>
            <w:tcBorders>
              <w:top w:val="single" w:sz="4" w:space="0" w:color="auto"/>
              <w:bottom w:val="single" w:sz="4" w:space="0" w:color="auto"/>
            </w:tcBorders>
          </w:tcPr>
          <w:p w:rsidR="00A62FF9" w:rsidRPr="00C02067" w:rsidRDefault="00A62FF9" w:rsidP="00863081">
            <w:pPr>
              <w:pStyle w:val="Tekstas"/>
              <w:ind w:firstLine="0"/>
              <w:jc w:val="center"/>
            </w:pPr>
            <w:r>
              <w:t>Total</w:t>
            </w:r>
          </w:p>
        </w:tc>
        <w:tc>
          <w:tcPr>
            <w:tcW w:w="2122" w:type="dxa"/>
            <w:tcBorders>
              <w:top w:val="single" w:sz="4" w:space="0" w:color="auto"/>
              <w:bottom w:val="single" w:sz="4" w:space="0" w:color="auto"/>
            </w:tcBorders>
          </w:tcPr>
          <w:p w:rsidR="00A62FF9" w:rsidRPr="00C02067" w:rsidRDefault="00A62FF9" w:rsidP="00863081">
            <w:pPr>
              <w:pStyle w:val="Tekstas"/>
              <w:ind w:firstLine="0"/>
              <w:jc w:val="right"/>
            </w:pPr>
            <w:r>
              <w:t>145</w:t>
            </w:r>
          </w:p>
        </w:tc>
        <w:tc>
          <w:tcPr>
            <w:tcW w:w="750" w:type="dxa"/>
            <w:tcBorders>
              <w:top w:val="nil"/>
              <w:bottom w:val="nil"/>
              <w:right w:val="nil"/>
            </w:tcBorders>
          </w:tcPr>
          <w:p w:rsidR="00A62FF9" w:rsidRDefault="00A62FF9" w:rsidP="00863081">
            <w:pPr>
              <w:pStyle w:val="Tekstas"/>
              <w:ind w:firstLine="0"/>
              <w:jc w:val="right"/>
            </w:pPr>
          </w:p>
        </w:tc>
        <w:tc>
          <w:tcPr>
            <w:tcW w:w="1238" w:type="dxa"/>
            <w:tcBorders>
              <w:top w:val="nil"/>
              <w:left w:val="nil"/>
              <w:bottom w:val="nil"/>
              <w:right w:val="nil"/>
            </w:tcBorders>
          </w:tcPr>
          <w:p w:rsidR="00A62FF9" w:rsidRDefault="00A62FF9" w:rsidP="00863081">
            <w:pPr>
              <w:pStyle w:val="Tekstas"/>
              <w:ind w:firstLine="0"/>
              <w:jc w:val="right"/>
            </w:pPr>
          </w:p>
        </w:tc>
        <w:tc>
          <w:tcPr>
            <w:tcW w:w="2116" w:type="dxa"/>
            <w:tcBorders>
              <w:top w:val="nil"/>
              <w:left w:val="nil"/>
              <w:bottom w:val="nil"/>
              <w:right w:val="nil"/>
            </w:tcBorders>
          </w:tcPr>
          <w:p w:rsidR="00A62FF9" w:rsidRDefault="00A62FF9" w:rsidP="00863081">
            <w:pPr>
              <w:pStyle w:val="Tekstas"/>
              <w:ind w:firstLine="0"/>
              <w:jc w:val="right"/>
            </w:pPr>
          </w:p>
        </w:tc>
      </w:tr>
      <w:tr w:rsidR="00A62FF9" w:rsidRPr="00C02067" w:rsidTr="00563548">
        <w:trPr>
          <w:cantSplit/>
          <w:jc w:val="center"/>
        </w:trPr>
        <w:tc>
          <w:tcPr>
            <w:tcW w:w="3531" w:type="dxa"/>
            <w:gridSpan w:val="2"/>
            <w:tcBorders>
              <w:top w:val="single" w:sz="4" w:space="0" w:color="auto"/>
              <w:left w:val="nil"/>
              <w:bottom w:val="nil"/>
              <w:right w:val="nil"/>
            </w:tcBorders>
          </w:tcPr>
          <w:p w:rsidR="00A62FF9" w:rsidRPr="00AA4BE7" w:rsidRDefault="00A62FF9" w:rsidP="00863081">
            <w:pPr>
              <w:pStyle w:val="Tekstas"/>
              <w:ind w:firstLine="0"/>
              <w:jc w:val="center"/>
              <w:rPr>
                <w:b/>
              </w:rPr>
            </w:pPr>
            <w:r>
              <w:rPr>
                <w:b/>
              </w:rPr>
              <w:t>a</w:t>
            </w:r>
          </w:p>
        </w:tc>
        <w:tc>
          <w:tcPr>
            <w:tcW w:w="750" w:type="dxa"/>
            <w:tcBorders>
              <w:top w:val="nil"/>
              <w:left w:val="nil"/>
              <w:bottom w:val="nil"/>
              <w:right w:val="nil"/>
            </w:tcBorders>
          </w:tcPr>
          <w:p w:rsidR="00A62FF9" w:rsidRDefault="00A62FF9" w:rsidP="00863081">
            <w:pPr>
              <w:pStyle w:val="Tekstas"/>
              <w:ind w:firstLine="0"/>
              <w:jc w:val="right"/>
            </w:pPr>
          </w:p>
        </w:tc>
        <w:tc>
          <w:tcPr>
            <w:tcW w:w="3354" w:type="dxa"/>
            <w:gridSpan w:val="2"/>
            <w:tcBorders>
              <w:top w:val="nil"/>
              <w:left w:val="nil"/>
              <w:bottom w:val="nil"/>
              <w:right w:val="nil"/>
            </w:tcBorders>
          </w:tcPr>
          <w:p w:rsidR="00A62FF9" w:rsidRPr="00AA4BE7" w:rsidRDefault="0079656E" w:rsidP="00863081">
            <w:pPr>
              <w:pStyle w:val="Tekstas"/>
              <w:ind w:firstLine="0"/>
              <w:jc w:val="center"/>
              <w:rPr>
                <w:b/>
              </w:rPr>
            </w:pPr>
            <w:r>
              <w:rPr>
                <w:b/>
              </w:rPr>
              <w:t>B</w:t>
            </w:r>
          </w:p>
        </w:tc>
      </w:tr>
    </w:tbl>
    <w:p w:rsidR="00A62FF9" w:rsidRDefault="00A62FF9" w:rsidP="00A62FF9">
      <w:pPr>
        <w:pStyle w:val="Pavaprasymas"/>
      </w:pPr>
      <w:r w:rsidRPr="0029788F">
        <w:t>Table 16</w:t>
      </w:r>
      <w:r>
        <w:t xml:space="preserve">.3. </w:t>
      </w:r>
      <w:r w:rsidRPr="0029788F">
        <w:t>The number of opened no</w:t>
      </w:r>
      <w:r>
        <w:t>des: a) total 145 nodes in</w:t>
      </w:r>
      <w:r w:rsidRPr="0029788F">
        <w:t xml:space="preserve"> Fig. 16</w:t>
      </w:r>
      <w:r>
        <w:t>.2, and b) t</w:t>
      </w:r>
      <w:r w:rsidRPr="0029788F">
        <w:t xml:space="preserve">otal </w:t>
      </w:r>
      <w:r>
        <w:t>82</w:t>
      </w:r>
      <w:r w:rsidRPr="0029788F">
        <w:t xml:space="preserve"> </w:t>
      </w:r>
      <w:r>
        <w:t>nodes in Fig. 16.4.</w:t>
      </w:r>
    </w:p>
    <w:p w:rsidR="00A62FF9" w:rsidRPr="00B4485C" w:rsidRDefault="00A62FF9" w:rsidP="00A62FF9">
      <w:pPr>
        <w:pStyle w:val="Tekstas"/>
      </w:pPr>
      <w:r>
        <w:t>T</w:t>
      </w:r>
      <w:r w:rsidRPr="0029788F">
        <w:t xml:space="preserve">he </w:t>
      </w:r>
      <w:r w:rsidRPr="0029788F">
        <w:rPr>
          <w:i/>
        </w:rPr>
        <w:t>N</w:t>
      </w:r>
      <w:r w:rsidRPr="0029788F">
        <w:t>-th wave capture</w:t>
      </w:r>
      <w:r>
        <w:t xml:space="preserve">s total </w:t>
      </w:r>
      <w:r w:rsidRPr="00630349">
        <w:rPr>
          <w:i/>
        </w:rPr>
        <w:t>2· (N</w:t>
      </w:r>
      <w:r w:rsidRPr="00630349">
        <w:rPr>
          <w:i/>
          <w:vertAlign w:val="superscript"/>
        </w:rPr>
        <w:t>2</w:t>
      </w:r>
      <w:r w:rsidRPr="00630349">
        <w:rPr>
          <w:i/>
        </w:rPr>
        <w:t> </w:t>
      </w:r>
      <w:r w:rsidRPr="00630349">
        <w:rPr>
          <w:i/>
        </w:rPr>
        <w:sym w:font="Symbol" w:char="F02B"/>
      </w:r>
      <w:r w:rsidRPr="00630349">
        <w:rPr>
          <w:i/>
        </w:rPr>
        <w:t> N) </w:t>
      </w:r>
      <w:r w:rsidRPr="00630349">
        <w:rPr>
          <w:i/>
        </w:rPr>
        <w:sym w:font="Symbol" w:char="F02B"/>
      </w:r>
      <w:r w:rsidRPr="00630349">
        <w:rPr>
          <w:i/>
        </w:rPr>
        <w:t> 1</w:t>
      </w:r>
      <w:r>
        <w:t xml:space="preserve"> nodes including the start node </w:t>
      </w:r>
      <w:r w:rsidRPr="00683856">
        <w:rPr>
          <w:i/>
        </w:rPr>
        <w:t>s</w:t>
      </w:r>
      <w:r>
        <w:t xml:space="preserve">. Therefore the complexity of breadth-first search in a Manhattan graph is quadratic, </w:t>
      </w:r>
      <w:r w:rsidRPr="00B4485C">
        <w:rPr>
          <w:i/>
        </w:rPr>
        <w:t>O(N</w:t>
      </w:r>
      <w:r w:rsidRPr="00B4485C">
        <w:rPr>
          <w:i/>
          <w:vertAlign w:val="superscript"/>
        </w:rPr>
        <w:t>2</w:t>
      </w:r>
      <w:r w:rsidRPr="00B4485C">
        <w:rPr>
          <w:i/>
        </w:rPr>
        <w:t>)</w:t>
      </w:r>
      <w:r>
        <w:t>:</w:t>
      </w:r>
    </w:p>
    <w:p w:rsidR="00A62FF9" w:rsidRPr="0029788F" w:rsidRDefault="00A62FF9" w:rsidP="00317EEA">
      <w:pPr>
        <w:pStyle w:val="Math"/>
        <w:spacing w:before="120" w:after="120"/>
        <w:rPr>
          <w:lang w:val="en-GB"/>
        </w:rPr>
      </w:pPr>
      <w:r w:rsidRPr="0029788F">
        <w:rPr>
          <w:lang w:val="en-GB"/>
        </w:rPr>
        <w:t>4 </w:t>
      </w:r>
      <w:r w:rsidRPr="0029788F">
        <w:rPr>
          <w:lang w:val="en-GB"/>
        </w:rPr>
        <w:sym w:font="Symbol" w:char="F02B"/>
      </w:r>
      <w:r w:rsidRPr="0029788F">
        <w:rPr>
          <w:lang w:val="en-GB"/>
        </w:rPr>
        <w:t> 8 </w:t>
      </w:r>
      <w:r w:rsidRPr="0029788F">
        <w:rPr>
          <w:lang w:val="en-GB"/>
        </w:rPr>
        <w:sym w:font="Symbol" w:char="F02B"/>
      </w:r>
      <w:r w:rsidRPr="0029788F">
        <w:rPr>
          <w:lang w:val="en-GB"/>
        </w:rPr>
        <w:t> </w:t>
      </w:r>
      <w:r w:rsidRPr="0029788F">
        <w:rPr>
          <w:lang w:val="en-GB"/>
        </w:rPr>
        <w:sym w:font="Symbol" w:char="F0BC"/>
      </w:r>
      <w:r w:rsidRPr="0029788F">
        <w:rPr>
          <w:lang w:val="en-GB"/>
        </w:rPr>
        <w:t> </w:t>
      </w:r>
      <w:r w:rsidRPr="0029788F">
        <w:rPr>
          <w:lang w:val="en-GB"/>
        </w:rPr>
        <w:sym w:font="Symbol" w:char="F02B"/>
      </w:r>
      <w:r w:rsidRPr="0029788F">
        <w:rPr>
          <w:lang w:val="en-GB"/>
        </w:rPr>
        <w:t> 4</w:t>
      </w:r>
      <w:r w:rsidRPr="00E179E3">
        <w:rPr>
          <w:i w:val="0"/>
        </w:rPr>
        <w:t>·</w:t>
      </w:r>
      <w:r w:rsidRPr="0029788F">
        <w:rPr>
          <w:lang w:val="en-GB"/>
        </w:rPr>
        <w:t xml:space="preserve">N </w:t>
      </w:r>
      <w:r w:rsidRPr="0029788F">
        <w:rPr>
          <w:lang w:val="en-GB"/>
        </w:rPr>
        <w:sym w:font="Symbol" w:char="F03D"/>
      </w:r>
      <w:r w:rsidRPr="0029788F">
        <w:rPr>
          <w:lang w:val="en-GB"/>
        </w:rPr>
        <w:t xml:space="preserve"> 4</w:t>
      </w:r>
      <w:r w:rsidRPr="00E179E3">
        <w:rPr>
          <w:i w:val="0"/>
        </w:rPr>
        <w:t>·</w:t>
      </w:r>
      <w:r w:rsidRPr="0029788F">
        <w:rPr>
          <w:lang w:val="en-GB"/>
        </w:rPr>
        <w:t xml:space="preserve"> (1 </w:t>
      </w:r>
      <w:r w:rsidRPr="0029788F">
        <w:rPr>
          <w:lang w:val="en-GB"/>
        </w:rPr>
        <w:sym w:font="Symbol" w:char="F02B"/>
      </w:r>
      <w:r w:rsidRPr="0029788F">
        <w:rPr>
          <w:lang w:val="en-GB"/>
        </w:rPr>
        <w:t> 2 </w:t>
      </w:r>
      <w:r w:rsidRPr="0029788F">
        <w:rPr>
          <w:lang w:val="en-GB"/>
        </w:rPr>
        <w:sym w:font="Symbol" w:char="F02B"/>
      </w:r>
      <w:r w:rsidRPr="0029788F">
        <w:rPr>
          <w:lang w:val="en-GB"/>
        </w:rPr>
        <w:t> 3 </w:t>
      </w:r>
      <w:r w:rsidRPr="0029788F">
        <w:rPr>
          <w:lang w:val="en-GB"/>
        </w:rPr>
        <w:sym w:font="Symbol" w:char="F02B"/>
      </w:r>
      <w:r w:rsidRPr="0029788F">
        <w:rPr>
          <w:lang w:val="en-GB"/>
        </w:rPr>
        <w:t> </w:t>
      </w:r>
      <w:r w:rsidRPr="0029788F">
        <w:rPr>
          <w:lang w:val="en-GB"/>
        </w:rPr>
        <w:sym w:font="Symbol" w:char="F0BC"/>
      </w:r>
      <w:r w:rsidRPr="0029788F">
        <w:rPr>
          <w:lang w:val="en-GB"/>
        </w:rPr>
        <w:t> </w:t>
      </w:r>
      <w:r w:rsidRPr="0029788F">
        <w:rPr>
          <w:lang w:val="en-GB"/>
        </w:rPr>
        <w:sym w:font="Symbol" w:char="F02B"/>
      </w:r>
      <w:r w:rsidRPr="0029788F">
        <w:rPr>
          <w:lang w:val="en-GB"/>
        </w:rPr>
        <w:t xml:space="preserve"> N) </w:t>
      </w:r>
      <w:r w:rsidRPr="0029788F">
        <w:rPr>
          <w:lang w:val="en-GB"/>
        </w:rPr>
        <w:sym w:font="Symbol" w:char="F03D"/>
      </w:r>
      <w:r w:rsidRPr="0029788F">
        <w:rPr>
          <w:lang w:val="en-GB"/>
        </w:rPr>
        <w:t xml:space="preserve"> 4</w:t>
      </w:r>
      <w:r w:rsidRPr="00E179E3">
        <w:rPr>
          <w:i w:val="0"/>
        </w:rPr>
        <w:t>·</w:t>
      </w:r>
      <w:r w:rsidRPr="0029788F">
        <w:rPr>
          <w:lang w:val="en-GB"/>
        </w:rPr>
        <w:t xml:space="preserve"> (N</w:t>
      </w:r>
      <w:r w:rsidR="00563548" w:rsidRPr="00E179E3">
        <w:rPr>
          <w:i w:val="0"/>
        </w:rPr>
        <w:t>·</w:t>
      </w:r>
      <w:r w:rsidR="00563548" w:rsidRPr="0029788F">
        <w:rPr>
          <w:lang w:val="en-GB"/>
        </w:rPr>
        <w:t xml:space="preserve"> </w:t>
      </w:r>
      <w:r w:rsidRPr="0029788F">
        <w:rPr>
          <w:lang w:val="en-GB"/>
        </w:rPr>
        <w:t>(N </w:t>
      </w:r>
      <w:r w:rsidRPr="0029788F">
        <w:rPr>
          <w:lang w:val="en-GB"/>
        </w:rPr>
        <w:sym w:font="Symbol" w:char="F02B"/>
      </w:r>
      <w:r w:rsidRPr="0029788F">
        <w:rPr>
          <w:lang w:val="en-GB"/>
        </w:rPr>
        <w:t> 1)</w:t>
      </w:r>
      <w:r w:rsidRPr="0029788F">
        <w:rPr>
          <w:lang w:val="en-GB"/>
        </w:rPr>
        <w:sym w:font="Symbol" w:char="F02F"/>
      </w:r>
      <w:r w:rsidRPr="0029788F">
        <w:rPr>
          <w:lang w:val="en-GB"/>
        </w:rPr>
        <w:t xml:space="preserve">2) </w:t>
      </w:r>
      <w:r w:rsidRPr="0029788F">
        <w:rPr>
          <w:lang w:val="en-GB"/>
        </w:rPr>
        <w:sym w:font="Symbol" w:char="F03D"/>
      </w:r>
      <w:r w:rsidRPr="0029788F">
        <w:rPr>
          <w:lang w:val="en-GB"/>
        </w:rPr>
        <w:t xml:space="preserve"> 2</w:t>
      </w:r>
      <w:r w:rsidRPr="00E179E3">
        <w:rPr>
          <w:i w:val="0"/>
        </w:rPr>
        <w:t>·</w:t>
      </w:r>
      <w:r w:rsidRPr="0029788F">
        <w:rPr>
          <w:lang w:val="en-GB"/>
        </w:rPr>
        <w:t xml:space="preserve"> (N</w:t>
      </w:r>
      <w:r w:rsidRPr="0029788F">
        <w:rPr>
          <w:vertAlign w:val="superscript"/>
          <w:lang w:val="en-GB"/>
        </w:rPr>
        <w:t>2</w:t>
      </w:r>
      <w:r w:rsidRPr="0029788F">
        <w:rPr>
          <w:lang w:val="en-GB"/>
        </w:rPr>
        <w:t> </w:t>
      </w:r>
      <w:r w:rsidRPr="0029788F">
        <w:rPr>
          <w:lang w:val="en-GB"/>
        </w:rPr>
        <w:sym w:font="Symbol" w:char="F02B"/>
      </w:r>
      <w:r w:rsidRPr="0029788F">
        <w:rPr>
          <w:lang w:val="en-GB"/>
        </w:rPr>
        <w:t xml:space="preserve"> N) </w:t>
      </w:r>
      <w:r w:rsidRPr="0029788F">
        <w:rPr>
          <w:lang w:val="en-GB"/>
        </w:rPr>
        <w:sym w:font="Symbol" w:char="F03D"/>
      </w:r>
      <w:r w:rsidRPr="0029788F">
        <w:rPr>
          <w:lang w:val="en-GB"/>
        </w:rPr>
        <w:t xml:space="preserve"> O(N</w:t>
      </w:r>
      <w:r w:rsidRPr="0029788F">
        <w:rPr>
          <w:vertAlign w:val="superscript"/>
          <w:lang w:val="en-GB"/>
        </w:rPr>
        <w:t>2</w:t>
      </w:r>
      <w:r w:rsidRPr="0029788F">
        <w:rPr>
          <w:lang w:val="en-GB"/>
        </w:rPr>
        <w:t>)</w:t>
      </w:r>
    </w:p>
    <w:p w:rsidR="00225723" w:rsidRPr="0029788F" w:rsidRDefault="008451EA" w:rsidP="00AC5E37">
      <w:pPr>
        <w:pStyle w:val="Paviliustracija"/>
        <w:keepNext/>
        <w:rPr>
          <w:lang w:val="en-GB"/>
        </w:rPr>
      </w:pPr>
      <w:r w:rsidRPr="00854CB9">
        <w:rPr>
          <w:noProof/>
          <w:lang w:val="lt-LT" w:eastAsia="lt-LT"/>
        </w:rPr>
        <w:lastRenderedPageBreak/>
        <w:drawing>
          <wp:inline distT="0" distB="0" distL="0" distR="0">
            <wp:extent cx="4408170" cy="4448810"/>
            <wp:effectExtent l="0" t="0" r="0" b="8890"/>
            <wp:docPr id="215" name="Picture 72" descr="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8170" cy="4448810"/>
                    </a:xfrm>
                    <a:prstGeom prst="rect">
                      <a:avLst/>
                    </a:prstGeom>
                    <a:noFill/>
                    <a:ln>
                      <a:noFill/>
                    </a:ln>
                  </pic:spPr>
                </pic:pic>
              </a:graphicData>
            </a:graphic>
          </wp:inline>
        </w:drawing>
      </w:r>
    </w:p>
    <w:p w:rsidR="00225723" w:rsidRPr="0029788F" w:rsidRDefault="004C33C0" w:rsidP="00A70842">
      <w:pPr>
        <w:pStyle w:val="Pavaprasymas"/>
        <w:spacing w:after="240"/>
      </w:pPr>
      <w:r w:rsidRPr="0029788F">
        <w:t xml:space="preserve">Fig. </w:t>
      </w:r>
      <w:r w:rsidR="00485945" w:rsidRPr="0029788F">
        <w:t>1</w:t>
      </w:r>
      <w:r w:rsidR="00954C8B" w:rsidRPr="0029788F">
        <w:t>6</w:t>
      </w:r>
      <w:r w:rsidR="00C60507">
        <w:t>.</w:t>
      </w:r>
      <w:r w:rsidR="00922302">
        <w:t>2</w:t>
      </w:r>
      <w:r w:rsidR="0017400C">
        <w:t>.</w:t>
      </w:r>
      <w:r w:rsidR="0017400C" w:rsidRPr="0017400C">
        <w:t xml:space="preserve"> </w:t>
      </w:r>
      <w:r w:rsidR="0017400C">
        <w:tab/>
      </w:r>
      <w:r w:rsidR="00A62FF9">
        <w:t>F</w:t>
      </w:r>
      <w:r w:rsidR="002C6CB7" w:rsidRPr="0029788F">
        <w:t xml:space="preserve">rom </w:t>
      </w:r>
      <w:r w:rsidR="002C6CB7" w:rsidRPr="00C60507">
        <w:rPr>
          <w:i/>
        </w:rPr>
        <w:t>s</w:t>
      </w:r>
      <w:r w:rsidR="002C6CB7" w:rsidRPr="0029788F">
        <w:t xml:space="preserve"> to </w:t>
      </w:r>
      <w:r w:rsidR="002C6CB7" w:rsidRPr="00C60507">
        <w:rPr>
          <w:i/>
        </w:rPr>
        <w:t>t</w:t>
      </w:r>
      <w:r w:rsidR="00A62FF9">
        <w:t xml:space="preserve"> requires 8 waves:</w:t>
      </w:r>
      <w:r w:rsidR="002C6CB7">
        <w:t xml:space="preserve"> 5 </w:t>
      </w:r>
      <w:r w:rsidR="00A62FF9">
        <w:t xml:space="preserve">steps </w:t>
      </w:r>
      <w:r w:rsidR="002C6CB7">
        <w:t xml:space="preserve">“go East” and 3 “go </w:t>
      </w:r>
      <w:r w:rsidR="00A62FF9">
        <w:t>South”</w:t>
      </w:r>
    </w:p>
    <w:p w:rsidR="00165A75" w:rsidRPr="0029788F" w:rsidRDefault="00922302" w:rsidP="0089666E">
      <w:pPr>
        <w:pStyle w:val="Tekstas"/>
      </w:pPr>
      <w:r>
        <w:t>Now suppose two parallel</w:t>
      </w:r>
      <w:r w:rsidR="00A70842" w:rsidRPr="0029788F">
        <w:t xml:space="preserve"> waves; see Fig</w:t>
      </w:r>
      <w:r w:rsidR="00461887" w:rsidRPr="0029788F">
        <w:t xml:space="preserve"> 1</w:t>
      </w:r>
      <w:r w:rsidR="00954C8B" w:rsidRPr="0029788F">
        <w:t>6</w:t>
      </w:r>
      <w:r w:rsidR="00BF2644">
        <w:t>.</w:t>
      </w:r>
      <w:r>
        <w:t>4</w:t>
      </w:r>
      <w:r w:rsidR="00A70842" w:rsidRPr="0029788F">
        <w:t>.</w:t>
      </w:r>
      <w:r w:rsidR="00317EEA">
        <w:t xml:space="preserve"> </w:t>
      </w:r>
      <w:r w:rsidR="00317EEA" w:rsidRPr="0029788F">
        <w:t>Total 82 nodes</w:t>
      </w:r>
      <w:r w:rsidR="00317EEA">
        <w:t>; see Table 16.3 b.</w:t>
      </w:r>
    </w:p>
    <w:p w:rsidR="00B10644" w:rsidRPr="0029788F" w:rsidRDefault="008451EA" w:rsidP="00317EEA">
      <w:pPr>
        <w:pStyle w:val="Paviliustracija"/>
        <w:keepNext/>
        <w:rPr>
          <w:lang w:val="en-GB"/>
        </w:rPr>
      </w:pPr>
      <w:r w:rsidRPr="00854CB9">
        <w:rPr>
          <w:noProof/>
          <w:lang w:val="lt-LT" w:eastAsia="lt-LT"/>
        </w:rPr>
        <w:drawing>
          <wp:inline distT="0" distB="0" distL="0" distR="0">
            <wp:extent cx="3592830" cy="3082925"/>
            <wp:effectExtent l="0" t="0" r="7620" b="3175"/>
            <wp:docPr id="214" name="Picture 73" descr="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92830" cy="3082925"/>
                    </a:xfrm>
                    <a:prstGeom prst="rect">
                      <a:avLst/>
                    </a:prstGeom>
                    <a:noFill/>
                    <a:ln>
                      <a:noFill/>
                    </a:ln>
                  </pic:spPr>
                </pic:pic>
              </a:graphicData>
            </a:graphic>
          </wp:inline>
        </w:drawing>
      </w:r>
    </w:p>
    <w:p w:rsidR="00167C22" w:rsidRPr="0029788F" w:rsidRDefault="00A70842" w:rsidP="00167C22">
      <w:pPr>
        <w:pStyle w:val="Pavaprasymas"/>
      </w:pPr>
      <w:r w:rsidRPr="0029788F">
        <w:t xml:space="preserve">Fig. </w:t>
      </w:r>
      <w:r w:rsidR="00461887" w:rsidRPr="0029788F">
        <w:t>1</w:t>
      </w:r>
      <w:r w:rsidR="00954C8B" w:rsidRPr="0029788F">
        <w:t>6</w:t>
      </w:r>
      <w:r w:rsidR="001750F9">
        <w:t>.</w:t>
      </w:r>
      <w:r w:rsidR="00922302">
        <w:t>4</w:t>
      </w:r>
      <w:r w:rsidR="0017400C">
        <w:t>.</w:t>
      </w:r>
      <w:r w:rsidR="0017400C" w:rsidRPr="0017400C">
        <w:t xml:space="preserve"> </w:t>
      </w:r>
      <w:r w:rsidR="0017400C">
        <w:tab/>
      </w:r>
      <w:r w:rsidR="00922302">
        <w:t>Two parallel waves</w:t>
      </w:r>
      <w:r w:rsidRPr="0029788F">
        <w:t xml:space="preserve">: from </w:t>
      </w:r>
      <w:r w:rsidRPr="001750F9">
        <w:rPr>
          <w:i/>
        </w:rPr>
        <w:t>s</w:t>
      </w:r>
      <w:r w:rsidRPr="0029788F">
        <w:t xml:space="preserve"> to </w:t>
      </w:r>
      <w:r w:rsidRPr="001750F9">
        <w:rPr>
          <w:i/>
        </w:rPr>
        <w:t>t</w:t>
      </w:r>
      <w:r w:rsidRPr="0029788F">
        <w:t xml:space="preserve"> and from </w:t>
      </w:r>
      <w:r w:rsidRPr="001750F9">
        <w:rPr>
          <w:i/>
        </w:rPr>
        <w:t>t</w:t>
      </w:r>
      <w:r w:rsidRPr="0029788F">
        <w:t xml:space="preserve"> to </w:t>
      </w:r>
      <w:r w:rsidRPr="001750F9">
        <w:rPr>
          <w:i/>
        </w:rPr>
        <w:t>s</w:t>
      </w:r>
      <w:r w:rsidR="00317EEA">
        <w:t>.</w:t>
      </w:r>
    </w:p>
    <w:p w:rsidR="00D063D9" w:rsidRPr="0029788F" w:rsidRDefault="00D063D9" w:rsidP="00BF758C">
      <w:pPr>
        <w:pStyle w:val="Heading1"/>
      </w:pPr>
      <w:bookmarkStart w:id="69" w:name="_Toc73709640"/>
      <w:bookmarkStart w:id="70" w:name="_Toc73714022"/>
      <w:bookmarkStart w:id="71" w:name="_Toc154287603"/>
      <w:bookmarkStart w:id="72" w:name="_Toc154312067"/>
      <w:bookmarkStart w:id="73" w:name="_Toc3642553"/>
      <w:r w:rsidRPr="0029788F">
        <w:lastRenderedPageBreak/>
        <w:t>A*</w:t>
      </w:r>
      <w:bookmarkEnd w:id="69"/>
      <w:bookmarkEnd w:id="70"/>
      <w:bookmarkEnd w:id="71"/>
      <w:bookmarkEnd w:id="72"/>
      <w:r w:rsidR="0079656E">
        <w:t xml:space="preserve"> search a</w:t>
      </w:r>
      <w:r w:rsidR="00290953" w:rsidRPr="0029788F">
        <w:t>lgorithm</w:t>
      </w:r>
      <w:bookmarkEnd w:id="73"/>
    </w:p>
    <w:p w:rsidR="00027D09" w:rsidRPr="0029788F" w:rsidRDefault="00027D09" w:rsidP="00E906A9">
      <w:pPr>
        <w:pStyle w:val="Tekstasneatitrauktas"/>
      </w:pPr>
      <w:r w:rsidRPr="0029788F">
        <w:t xml:space="preserve">A* </w:t>
      </w:r>
      <w:r w:rsidR="00FD3690" w:rsidRPr="0029788F">
        <w:t>(say A star</w:t>
      </w:r>
      <w:r w:rsidRPr="0029788F">
        <w:t xml:space="preserve">) </w:t>
      </w:r>
      <w:r w:rsidR="00FD3690" w:rsidRPr="0029788F">
        <w:t>is</w:t>
      </w:r>
      <w:r w:rsidR="00E21FCC" w:rsidRPr="0029788F">
        <w:t xml:space="preserve"> </w:t>
      </w:r>
      <w:r w:rsidR="00290953" w:rsidRPr="0029788F">
        <w:t xml:space="preserve">the </w:t>
      </w:r>
      <w:r w:rsidR="00E21FCC" w:rsidRPr="0029788F">
        <w:t xml:space="preserve">GRAPHSEARCH </w:t>
      </w:r>
      <w:r w:rsidR="00FD3690" w:rsidRPr="0029788F">
        <w:t xml:space="preserve">algorithm with the following evaluation function </w:t>
      </w:r>
      <w:r w:rsidR="00FD3690" w:rsidRPr="0029788F">
        <w:rPr>
          <w:rStyle w:val="MathDiagrama"/>
          <w:lang w:val="en-GB"/>
        </w:rPr>
        <w:t>f</w:t>
      </w:r>
      <w:r w:rsidR="00290953" w:rsidRPr="0029788F">
        <w:t xml:space="preserve"> of the current</w:t>
      </w:r>
      <w:r w:rsidR="00FD3690" w:rsidRPr="0029788F">
        <w:t xml:space="preserve"> node </w:t>
      </w:r>
      <w:r w:rsidR="00FD3690" w:rsidRPr="0029788F">
        <w:rPr>
          <w:rStyle w:val="MathDiagrama"/>
          <w:lang w:val="en-GB"/>
        </w:rPr>
        <w:t>n</w:t>
      </w:r>
      <w:r w:rsidRPr="0029788F">
        <w:t>:</w:t>
      </w:r>
    </w:p>
    <w:p w:rsidR="00027D09" w:rsidRPr="0029788F" w:rsidRDefault="00027D09" w:rsidP="008D5E83">
      <w:pPr>
        <w:pStyle w:val="Math"/>
        <w:spacing w:before="120" w:after="120"/>
        <w:rPr>
          <w:lang w:val="en-GB"/>
        </w:rPr>
      </w:pPr>
      <w:r w:rsidRPr="0029788F">
        <w:rPr>
          <w:rStyle w:val="PseudokodasChar"/>
          <w:rFonts w:ascii="Times New Roman" w:hAnsi="Times New Roman"/>
          <w:lang w:val="en-GB"/>
        </w:rPr>
        <w:t>f(n) = g(n)+h(n)</w:t>
      </w:r>
      <w:r w:rsidR="007503B3" w:rsidRPr="007503B3">
        <w:rPr>
          <w:rStyle w:val="PseudokodasChar"/>
          <w:rFonts w:ascii="Times New Roman" w:hAnsi="Times New Roman"/>
          <w:lang w:val="en-GB"/>
        </w:rPr>
        <w:t xml:space="preserve"> </w:t>
      </w:r>
      <w:r w:rsidR="007503B3" w:rsidRPr="0029788F">
        <w:rPr>
          <w:rStyle w:val="PseudokodasChar"/>
          <w:rFonts w:ascii="Times New Roman" w:hAnsi="Times New Roman"/>
          <w:lang w:val="en-GB"/>
        </w:rPr>
        <w:t>=</w:t>
      </w:r>
      <w:r w:rsidR="007503B3">
        <w:rPr>
          <w:rStyle w:val="PseudokodasChar"/>
          <w:rFonts w:ascii="Times New Roman" w:hAnsi="Times New Roman"/>
          <w:lang w:val="en-GB"/>
        </w:rPr>
        <w:t xml:space="preserve"> distFactual(s,n) + distEstimate(n,t)</w:t>
      </w:r>
    </w:p>
    <w:p w:rsidR="008D5E83" w:rsidRPr="0029788F" w:rsidRDefault="00290953" w:rsidP="008D5E83">
      <w:pPr>
        <w:pStyle w:val="Tekstasneatitrauktas"/>
      </w:pPr>
      <w:r w:rsidRPr="0029788F">
        <w:t>where</w:t>
      </w:r>
    </w:p>
    <w:p w:rsidR="008D5E83" w:rsidRPr="0029788F" w:rsidRDefault="00290953" w:rsidP="008D5E83">
      <w:pPr>
        <w:pStyle w:val="Tekstasbulleted"/>
        <w:spacing w:before="120"/>
      </w:pPr>
      <w:r w:rsidRPr="0029788F">
        <w:rPr>
          <w:rStyle w:val="MathDiagrama"/>
          <w:lang w:val="en-GB"/>
        </w:rPr>
        <w:t>g(n)</w:t>
      </w:r>
      <w:r w:rsidRPr="0029788F">
        <w:t xml:space="preserve"> is the shortest path from the starting node</w:t>
      </w:r>
      <w:r w:rsidR="008D5E83" w:rsidRPr="0029788F">
        <w:t xml:space="preserve"> </w:t>
      </w:r>
      <w:r w:rsidR="008D5E83" w:rsidRPr="0029788F">
        <w:rPr>
          <w:i/>
        </w:rPr>
        <w:t>s</w:t>
      </w:r>
      <w:r w:rsidRPr="0029788F">
        <w:t xml:space="preserve"> to </w:t>
      </w:r>
      <w:r w:rsidRPr="0029788F">
        <w:rPr>
          <w:rStyle w:val="MathDiagrama"/>
          <w:lang w:val="en-GB"/>
        </w:rPr>
        <w:t>n</w:t>
      </w:r>
      <w:r w:rsidR="00FD6319" w:rsidRPr="00FD6319">
        <w:rPr>
          <w:rStyle w:val="MathDiagrama"/>
          <w:i w:val="0"/>
          <w:lang w:val="en-GB"/>
        </w:rPr>
        <w:t xml:space="preserve">, </w:t>
      </w:r>
      <w:r w:rsidR="00FD6319" w:rsidRPr="00FD6319">
        <w:rPr>
          <w:rStyle w:val="PseudokodasChar"/>
          <w:rFonts w:ascii="Times New Roman" w:hAnsi="Times New Roman"/>
          <w:i/>
          <w:lang w:val="en-GB"/>
        </w:rPr>
        <w:t>distFactual(s,n)</w:t>
      </w:r>
      <w:r w:rsidR="00FD6319">
        <w:rPr>
          <w:rStyle w:val="PseudokodasChar"/>
          <w:rFonts w:ascii="Times New Roman" w:hAnsi="Times New Roman"/>
          <w:lang w:val="en-GB"/>
        </w:rPr>
        <w:t>,</w:t>
      </w:r>
    </w:p>
    <w:p w:rsidR="008D5E83" w:rsidRPr="0029788F" w:rsidRDefault="00290953" w:rsidP="00FD6319">
      <w:pPr>
        <w:pStyle w:val="Tekstasbulleted"/>
      </w:pPr>
      <w:r w:rsidRPr="0029788F">
        <w:rPr>
          <w:rStyle w:val="MathDiagrama"/>
          <w:lang w:val="en-GB"/>
        </w:rPr>
        <w:t>h(n)</w:t>
      </w:r>
      <w:r w:rsidRPr="0029788F">
        <w:rPr>
          <w:rStyle w:val="MathDiagrama"/>
          <w:i w:val="0"/>
          <w:lang w:val="en-GB"/>
        </w:rPr>
        <w:t xml:space="preserve"> is </w:t>
      </w:r>
      <w:r w:rsidRPr="0029788F">
        <w:t xml:space="preserve">an admissible heuristic estimate of the distance from </w:t>
      </w:r>
      <w:r w:rsidRPr="0029788F">
        <w:rPr>
          <w:rStyle w:val="MathDiagrama"/>
          <w:lang w:val="en-GB"/>
        </w:rPr>
        <w:t>n</w:t>
      </w:r>
      <w:r w:rsidRPr="0029788F">
        <w:t xml:space="preserve"> to the goal</w:t>
      </w:r>
      <w:r w:rsidR="008D5E83" w:rsidRPr="0029788F">
        <w:t xml:space="preserve"> </w:t>
      </w:r>
      <w:r w:rsidR="008D5E83" w:rsidRPr="0029788F">
        <w:rPr>
          <w:rStyle w:val="MathDiagrama"/>
          <w:lang w:val="en-GB"/>
        </w:rPr>
        <w:t>t</w:t>
      </w:r>
      <w:r w:rsidR="00FD6319">
        <w:rPr>
          <w:rStyle w:val="MathDiagrama"/>
          <w:i w:val="0"/>
          <w:lang w:val="en-GB"/>
        </w:rPr>
        <w:t xml:space="preserve">, </w:t>
      </w:r>
      <w:r w:rsidR="00FD6319" w:rsidRPr="00FD6319">
        <w:rPr>
          <w:rStyle w:val="MathDiagrama"/>
          <w:lang w:val="en-GB"/>
        </w:rPr>
        <w:t>distEstimate(n,t)</w:t>
      </w:r>
      <w:r w:rsidRPr="0029788F">
        <w:t>.</w:t>
      </w:r>
    </w:p>
    <w:p w:rsidR="00027D09" w:rsidRPr="0029788F" w:rsidRDefault="00E404FF" w:rsidP="008D5E83">
      <w:pPr>
        <w:pStyle w:val="Tekstasneatitrauktas"/>
      </w:pPr>
      <w:r w:rsidRPr="0029788F">
        <w:t>Details s</w:t>
      </w:r>
      <w:r w:rsidR="00E906A9" w:rsidRPr="0029788F">
        <w:t>ee</w:t>
      </w:r>
      <w:r w:rsidR="00027D09" w:rsidRPr="0029788F">
        <w:t xml:space="preserve"> </w:t>
      </w:r>
      <w:r w:rsidRPr="0029788F">
        <w:t xml:space="preserve">in </w:t>
      </w:r>
      <w:r w:rsidR="00E36509">
        <w:t>(</w:t>
      </w:r>
      <w:r w:rsidR="00027D09" w:rsidRPr="0029788F">
        <w:t xml:space="preserve">Hart, Nilsson, Raphael </w:t>
      </w:r>
      <w:r w:rsidR="00027D09" w:rsidRPr="0029788F">
        <w:rPr>
          <w:rStyle w:val="HTMLCite"/>
          <w:i w:val="0"/>
          <w:iCs w:val="0"/>
        </w:rPr>
        <w:t>1968</w:t>
      </w:r>
      <w:r w:rsidR="00E36509">
        <w:rPr>
          <w:rStyle w:val="HTMLCite"/>
          <w:i w:val="0"/>
          <w:iCs w:val="0"/>
        </w:rPr>
        <w:t>;</w:t>
      </w:r>
      <w:r w:rsidR="00E36509">
        <w:t xml:space="preserve"> </w:t>
      </w:r>
      <w:r w:rsidR="00027D09" w:rsidRPr="0029788F">
        <w:t>Nilsson 1982</w:t>
      </w:r>
      <w:r w:rsidR="00E36509">
        <w:t xml:space="preserve">), </w:t>
      </w:r>
      <w:r w:rsidR="00E906A9" w:rsidRPr="0029788F">
        <w:t>numerous textbooks</w:t>
      </w:r>
      <w:r w:rsidR="00027D09" w:rsidRPr="0029788F">
        <w:t xml:space="preserve"> </w:t>
      </w:r>
      <w:r w:rsidR="00E906A9" w:rsidRPr="0029788F">
        <w:t xml:space="preserve">e.g. </w:t>
      </w:r>
      <w:r w:rsidR="00E36509">
        <w:t xml:space="preserve">(Russell, Norvig 2003; </w:t>
      </w:r>
      <w:r w:rsidR="00027D09" w:rsidRPr="0029788F">
        <w:t>Luger 2005</w:t>
      </w:r>
      <w:r w:rsidR="00E36509">
        <w:t>)</w:t>
      </w:r>
      <w:r w:rsidR="00E906A9" w:rsidRPr="0029788F">
        <w:t xml:space="preserve"> a</w:t>
      </w:r>
      <w:r w:rsidR="00F42C15">
        <w:t xml:space="preserve">nd Wikipedia, </w:t>
      </w:r>
      <w:hyperlink r:id="rId101" w:history="1">
        <w:r w:rsidR="00F42C15" w:rsidRPr="00611286">
          <w:rPr>
            <w:rStyle w:val="Hyperlink"/>
          </w:rPr>
          <w:t>https://en.wikipedia.org/wiki/A*_search_algorithm</w:t>
        </w:r>
      </w:hyperlink>
      <w:r w:rsidR="00F42C15">
        <w:t>.</w:t>
      </w:r>
      <w:r w:rsidR="00027D09" w:rsidRPr="0029788F">
        <w:t xml:space="preserve"> </w:t>
      </w:r>
      <w:r w:rsidRPr="0029788F">
        <w:t>The algorithm employs the lists OPEN and CLOSED.</w:t>
      </w:r>
    </w:p>
    <w:p w:rsidR="00A247D1" w:rsidRPr="0029788F" w:rsidRDefault="008D5E83" w:rsidP="00CF12E0">
      <w:pPr>
        <w:pStyle w:val="Heading2"/>
      </w:pPr>
      <w:bookmarkStart w:id="74" w:name="_Toc3642554"/>
      <w:r w:rsidRPr="0029788F">
        <w:t>Manhattan</w:t>
      </w:r>
      <w:r w:rsidR="0079656E">
        <w:t xml:space="preserve"> distance in the tile w</w:t>
      </w:r>
      <w:r w:rsidR="00A247D1" w:rsidRPr="0029788F">
        <w:t>orld</w:t>
      </w:r>
      <w:bookmarkEnd w:id="74"/>
    </w:p>
    <w:p w:rsidR="00E906A9" w:rsidRPr="0029788F" w:rsidRDefault="00E906A9" w:rsidP="00A247D1">
      <w:pPr>
        <w:pStyle w:val="Tekstasneatitrauktas"/>
      </w:pPr>
      <w:r w:rsidRPr="0029788F">
        <w:t>Further we present an example where</w:t>
      </w:r>
      <w:r w:rsidR="00212550" w:rsidRPr="0029788F">
        <w:t xml:space="preserve"> the M</w:t>
      </w:r>
      <w:r w:rsidRPr="0029788F">
        <w:t>anhat</w:t>
      </w:r>
      <w:r w:rsidR="008D5E83" w:rsidRPr="0029788F">
        <w:t>t</w:t>
      </w:r>
      <w:r w:rsidRPr="0029788F">
        <w:t xml:space="preserve">an distance stands for </w:t>
      </w:r>
      <w:r w:rsidRPr="0029788F">
        <w:rPr>
          <w:rStyle w:val="MathDiagrama"/>
          <w:lang w:val="en-GB"/>
        </w:rPr>
        <w:t>h(n)</w:t>
      </w:r>
      <w:r w:rsidRPr="0029788F">
        <w:t>.</w:t>
      </w:r>
    </w:p>
    <w:p w:rsidR="00027D09" w:rsidRPr="0029788F" w:rsidRDefault="00E404FF" w:rsidP="00E906A9">
      <w:pPr>
        <w:pStyle w:val="Tekstas"/>
      </w:pPr>
      <w:r w:rsidRPr="0029788F">
        <w:t>DEFINITION</w:t>
      </w:r>
      <w:r w:rsidR="00E906A9" w:rsidRPr="0029788F">
        <w:t xml:space="preserve"> (</w:t>
      </w:r>
      <w:r w:rsidRPr="0029788F">
        <w:t>Manhat</w:t>
      </w:r>
      <w:r w:rsidR="008D5E83" w:rsidRPr="0029788F">
        <w:t>t</w:t>
      </w:r>
      <w:r w:rsidRPr="0029788F">
        <w:t xml:space="preserve">an distance) </w:t>
      </w:r>
      <w:r w:rsidR="00E906A9" w:rsidRPr="0029788F">
        <w:t>Manhat</w:t>
      </w:r>
      <w:r w:rsidR="008D5E83" w:rsidRPr="0029788F">
        <w:t>t</w:t>
      </w:r>
      <w:r w:rsidR="00E906A9" w:rsidRPr="0029788F">
        <w:t xml:space="preserve">an norm </w:t>
      </w:r>
      <w:r w:rsidR="00E906A9" w:rsidRPr="0029788F">
        <w:rPr>
          <w:rStyle w:val="MathDiagrama"/>
          <w:lang w:val="en-GB"/>
        </w:rPr>
        <w:t>d(n</w:t>
      </w:r>
      <w:r w:rsidR="00E906A9" w:rsidRPr="0029788F">
        <w:rPr>
          <w:rStyle w:val="MathDiagrama"/>
          <w:vertAlign w:val="subscript"/>
          <w:lang w:val="en-GB"/>
        </w:rPr>
        <w:t>1</w:t>
      </w:r>
      <w:r w:rsidR="00E906A9" w:rsidRPr="0029788F">
        <w:rPr>
          <w:rStyle w:val="MathDiagrama"/>
          <w:lang w:val="en-GB"/>
        </w:rPr>
        <w:t>,n</w:t>
      </w:r>
      <w:r w:rsidR="00E906A9" w:rsidRPr="0029788F">
        <w:rPr>
          <w:rStyle w:val="MathDiagrama"/>
          <w:vertAlign w:val="subscript"/>
          <w:lang w:val="en-GB"/>
        </w:rPr>
        <w:t>2</w:t>
      </w:r>
      <w:r w:rsidR="00E906A9" w:rsidRPr="0029788F">
        <w:rPr>
          <w:rStyle w:val="MathDiagrama"/>
          <w:lang w:val="en-GB"/>
        </w:rPr>
        <w:t>)</w:t>
      </w:r>
      <w:r w:rsidR="00E906A9" w:rsidRPr="0029788F">
        <w:t xml:space="preserve">, i.e. distance between two points </w:t>
      </w:r>
      <w:r w:rsidR="00027D09" w:rsidRPr="0029788F">
        <w:rPr>
          <w:rStyle w:val="MathDiagrama"/>
          <w:lang w:val="en-GB"/>
        </w:rPr>
        <w:t>n</w:t>
      </w:r>
      <w:r w:rsidR="00027D09" w:rsidRPr="0029788F">
        <w:rPr>
          <w:rStyle w:val="MathDiagrama"/>
          <w:vertAlign w:val="subscript"/>
          <w:lang w:val="en-GB"/>
        </w:rPr>
        <w:t>1</w:t>
      </w:r>
      <w:r w:rsidR="00027D09" w:rsidRPr="0029788F">
        <w:rPr>
          <w:rStyle w:val="MathDiagrama"/>
          <w:lang w:val="en-GB"/>
        </w:rPr>
        <w:t>=(x</w:t>
      </w:r>
      <w:r w:rsidR="00027D09" w:rsidRPr="0029788F">
        <w:rPr>
          <w:rStyle w:val="MathDiagrama"/>
          <w:vertAlign w:val="subscript"/>
          <w:lang w:val="en-GB"/>
        </w:rPr>
        <w:t>1</w:t>
      </w:r>
      <w:r w:rsidR="00027D09" w:rsidRPr="0029788F">
        <w:rPr>
          <w:rStyle w:val="MathDiagrama"/>
          <w:lang w:val="en-GB"/>
        </w:rPr>
        <w:t>,y</w:t>
      </w:r>
      <w:r w:rsidR="00027D09" w:rsidRPr="0029788F">
        <w:rPr>
          <w:rStyle w:val="MathDiagrama"/>
          <w:vertAlign w:val="subscript"/>
          <w:lang w:val="en-GB"/>
        </w:rPr>
        <w:t>1</w:t>
      </w:r>
      <w:r w:rsidR="00027D09" w:rsidRPr="0029788F">
        <w:rPr>
          <w:rStyle w:val="MathDiagrama"/>
          <w:lang w:val="en-GB"/>
        </w:rPr>
        <w:t>)</w:t>
      </w:r>
      <w:r w:rsidR="00E906A9" w:rsidRPr="0029788F">
        <w:t xml:space="preserve"> and</w:t>
      </w:r>
      <w:r w:rsidR="00027D09" w:rsidRPr="0029788F">
        <w:t xml:space="preserve"> </w:t>
      </w:r>
      <w:r w:rsidR="00027D09" w:rsidRPr="0029788F">
        <w:rPr>
          <w:rStyle w:val="MathDiagrama"/>
          <w:lang w:val="en-GB"/>
        </w:rPr>
        <w:t>n</w:t>
      </w:r>
      <w:r w:rsidR="00027D09" w:rsidRPr="0029788F">
        <w:rPr>
          <w:rStyle w:val="MathDiagrama"/>
          <w:vertAlign w:val="subscript"/>
          <w:lang w:val="en-GB"/>
        </w:rPr>
        <w:t>2</w:t>
      </w:r>
      <w:r w:rsidR="00027D09" w:rsidRPr="0029788F">
        <w:rPr>
          <w:rStyle w:val="MathDiagrama"/>
          <w:lang w:val="en-GB"/>
        </w:rPr>
        <w:t>=(x</w:t>
      </w:r>
      <w:r w:rsidR="00027D09" w:rsidRPr="0029788F">
        <w:rPr>
          <w:rStyle w:val="MathDiagrama"/>
          <w:vertAlign w:val="subscript"/>
          <w:lang w:val="en-GB"/>
        </w:rPr>
        <w:t>2</w:t>
      </w:r>
      <w:r w:rsidR="00027D09" w:rsidRPr="0029788F">
        <w:rPr>
          <w:rStyle w:val="MathDiagrama"/>
          <w:lang w:val="en-GB"/>
        </w:rPr>
        <w:t>,y</w:t>
      </w:r>
      <w:r w:rsidR="00027D09" w:rsidRPr="0029788F">
        <w:rPr>
          <w:rStyle w:val="MathDiagrama"/>
          <w:vertAlign w:val="subscript"/>
          <w:lang w:val="en-GB"/>
        </w:rPr>
        <w:t>2</w:t>
      </w:r>
      <w:r w:rsidR="00027D09" w:rsidRPr="0029788F">
        <w:rPr>
          <w:rStyle w:val="MathDiagrama"/>
          <w:lang w:val="en-GB"/>
        </w:rPr>
        <w:t>)</w:t>
      </w:r>
      <w:r w:rsidR="00027D09" w:rsidRPr="0029788F">
        <w:t xml:space="preserve"> </w:t>
      </w:r>
      <w:r w:rsidRPr="0029788F">
        <w:t>is</w:t>
      </w:r>
      <w:r w:rsidR="00027D09" w:rsidRPr="0029788F">
        <w:t>:</w:t>
      </w:r>
    </w:p>
    <w:p w:rsidR="00027D09" w:rsidRDefault="00027D09" w:rsidP="00027D09">
      <w:pPr>
        <w:pStyle w:val="Math"/>
        <w:rPr>
          <w:lang w:val="en-GB"/>
        </w:rPr>
      </w:pPr>
      <w:r w:rsidRPr="0029788F">
        <w:rPr>
          <w:lang w:val="en-GB"/>
        </w:rPr>
        <w:t>d(n</w:t>
      </w:r>
      <w:r w:rsidRPr="0029788F">
        <w:rPr>
          <w:vertAlign w:val="subscript"/>
          <w:lang w:val="en-GB"/>
        </w:rPr>
        <w:t>1</w:t>
      </w:r>
      <w:r w:rsidRPr="0029788F">
        <w:rPr>
          <w:lang w:val="en-GB"/>
        </w:rPr>
        <w:t>,n</w:t>
      </w:r>
      <w:r w:rsidRPr="0029788F">
        <w:rPr>
          <w:vertAlign w:val="subscript"/>
          <w:lang w:val="en-GB"/>
        </w:rPr>
        <w:t>2</w:t>
      </w:r>
      <w:r w:rsidRPr="0029788F">
        <w:rPr>
          <w:lang w:val="en-GB"/>
        </w:rPr>
        <w:t>)=|x</w:t>
      </w:r>
      <w:r w:rsidRPr="0029788F">
        <w:rPr>
          <w:vertAlign w:val="subscript"/>
          <w:lang w:val="en-GB"/>
        </w:rPr>
        <w:t>2</w:t>
      </w:r>
      <w:r w:rsidR="00174EA5">
        <w:rPr>
          <w:lang w:val="en-GB"/>
        </w:rPr>
        <w:t>–</w:t>
      </w:r>
      <w:r w:rsidRPr="0029788F">
        <w:rPr>
          <w:lang w:val="en-GB"/>
        </w:rPr>
        <w:t>x</w:t>
      </w:r>
      <w:r w:rsidRPr="0029788F">
        <w:rPr>
          <w:vertAlign w:val="subscript"/>
          <w:lang w:val="en-GB"/>
        </w:rPr>
        <w:t>1</w:t>
      </w:r>
      <w:r w:rsidRPr="0029788F">
        <w:rPr>
          <w:lang w:val="en-GB"/>
        </w:rPr>
        <w:t>|+|y</w:t>
      </w:r>
      <w:r w:rsidRPr="0029788F">
        <w:rPr>
          <w:vertAlign w:val="subscript"/>
          <w:lang w:val="en-GB"/>
        </w:rPr>
        <w:t>2</w:t>
      </w:r>
      <w:r w:rsidR="00174EA5">
        <w:rPr>
          <w:lang w:val="en-GB"/>
        </w:rPr>
        <w:t>–</w:t>
      </w:r>
      <w:r w:rsidRPr="0029788F">
        <w:rPr>
          <w:lang w:val="en-GB"/>
        </w:rPr>
        <w:t>y</w:t>
      </w:r>
      <w:r w:rsidRPr="0029788F">
        <w:rPr>
          <w:vertAlign w:val="subscript"/>
          <w:lang w:val="en-GB"/>
        </w:rPr>
        <w:t>1</w:t>
      </w:r>
      <w:r w:rsidRPr="0029788F">
        <w:rPr>
          <w:lang w:val="en-GB"/>
        </w:rPr>
        <w:t>|</w:t>
      </w:r>
    </w:p>
    <w:p w:rsidR="00B3325F" w:rsidRPr="00C02067" w:rsidRDefault="008451EA" w:rsidP="00B3325F">
      <w:pPr>
        <w:pStyle w:val="Paviliustracija"/>
        <w:rPr>
          <w:lang w:val="lt-LT"/>
        </w:rPr>
      </w:pPr>
      <w:r w:rsidRPr="00854CB9">
        <w:rPr>
          <w:noProof/>
          <w:lang w:val="lt-LT" w:eastAsia="lt-LT"/>
        </w:rPr>
        <w:drawing>
          <wp:inline distT="0" distB="0" distL="0" distR="0">
            <wp:extent cx="5738495" cy="1518285"/>
            <wp:effectExtent l="0" t="0" r="0" b="5715"/>
            <wp:docPr id="213" name="Picture 247" descr="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17-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8495" cy="1518285"/>
                    </a:xfrm>
                    <a:prstGeom prst="rect">
                      <a:avLst/>
                    </a:prstGeom>
                    <a:noFill/>
                    <a:ln>
                      <a:noFill/>
                    </a:ln>
                  </pic:spPr>
                </pic:pic>
              </a:graphicData>
            </a:graphic>
          </wp:inline>
        </w:drawing>
      </w:r>
    </w:p>
    <w:p w:rsidR="00B3325F" w:rsidRPr="00B3325F" w:rsidRDefault="00B3325F" w:rsidP="00B3325F">
      <w:pPr>
        <w:pStyle w:val="Pavaprasymas"/>
        <w:rPr>
          <w:lang w:val="lt-LT"/>
        </w:rPr>
      </w:pPr>
      <w:r>
        <w:rPr>
          <w:lang w:val="lt-LT"/>
        </w:rPr>
        <w:t>Fig. 17.1</w:t>
      </w:r>
      <w:r w:rsidRPr="00B3325F">
        <w:rPr>
          <w:lang w:val="lt-LT"/>
        </w:rPr>
        <w:t>.</w:t>
      </w:r>
      <w:r w:rsidRPr="00B3325F">
        <w:rPr>
          <w:lang w:val="lt-LT"/>
        </w:rPr>
        <w:tab/>
        <w:t xml:space="preserve">a) </w:t>
      </w:r>
      <w:r w:rsidR="00B7211A">
        <w:rPr>
          <w:lang w:val="lt-LT"/>
        </w:rPr>
        <w:t>A labyrinth with t</w:t>
      </w:r>
      <w:r>
        <w:rPr>
          <w:lang w:val="lt-LT"/>
        </w:rPr>
        <w:t xml:space="preserve">he start node </w:t>
      </w:r>
      <w:r w:rsidRPr="00B3325F">
        <w:rPr>
          <w:i/>
          <w:lang w:val="lt-LT"/>
        </w:rPr>
        <w:t>s</w:t>
      </w:r>
      <w:r>
        <w:rPr>
          <w:lang w:val="lt-LT"/>
        </w:rPr>
        <w:t xml:space="preserve"> and the terminal node </w:t>
      </w:r>
      <w:r w:rsidRPr="00B3325F">
        <w:rPr>
          <w:i/>
          <w:lang w:val="lt-LT"/>
        </w:rPr>
        <w:t>t</w:t>
      </w:r>
      <w:r>
        <w:rPr>
          <w:lang w:val="lt-LT"/>
        </w:rPr>
        <w:t xml:space="preserve">. </w:t>
      </w:r>
      <w:r w:rsidRPr="00B3325F">
        <w:rPr>
          <w:lang w:val="lt-LT"/>
        </w:rPr>
        <w:t>b) </w:t>
      </w:r>
      <w:r>
        <w:rPr>
          <w:lang w:val="lt-LT"/>
        </w:rPr>
        <w:t>Four moves</w:t>
      </w:r>
      <w:r w:rsidRPr="00B3325F">
        <w:rPr>
          <w:lang w:val="lt-LT"/>
        </w:rPr>
        <w:t xml:space="preserve">. c) </w:t>
      </w:r>
      <w:r>
        <w:rPr>
          <w:lang w:val="lt-LT"/>
        </w:rPr>
        <w:t>Closed and opened nodes (frontier) and the path</w:t>
      </w:r>
    </w:p>
    <w:p w:rsidR="00027D09" w:rsidRPr="0029788F" w:rsidRDefault="00212550" w:rsidP="00027D09">
      <w:pPr>
        <w:pStyle w:val="Tekstas"/>
      </w:pPr>
      <w:r w:rsidRPr="0029788F">
        <w:t>A more complicat</w:t>
      </w:r>
      <w:r w:rsidR="00B7211A">
        <w:t>ed example is shown in Fig. 17.2</w:t>
      </w:r>
      <w:r w:rsidR="00027D09" w:rsidRPr="0029788F">
        <w:t>.</w:t>
      </w:r>
    </w:p>
    <w:p w:rsidR="00027D09" w:rsidRPr="0029788F" w:rsidRDefault="008451EA" w:rsidP="00E21FCC">
      <w:pPr>
        <w:pStyle w:val="Paviliustracija"/>
        <w:keepNext/>
        <w:rPr>
          <w:lang w:val="en-GB"/>
        </w:rPr>
      </w:pPr>
      <w:r w:rsidRPr="00854CB9">
        <w:rPr>
          <w:noProof/>
          <w:lang w:val="lt-LT" w:eastAsia="lt-LT"/>
        </w:rPr>
        <w:lastRenderedPageBreak/>
        <w:drawing>
          <wp:inline distT="0" distB="0" distL="0" distR="0">
            <wp:extent cx="4689475" cy="4689475"/>
            <wp:effectExtent l="0" t="0" r="0" b="0"/>
            <wp:docPr id="212" name="Picture 75" descr="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9475" cy="4689475"/>
                    </a:xfrm>
                    <a:prstGeom prst="rect">
                      <a:avLst/>
                    </a:prstGeom>
                    <a:noFill/>
                    <a:ln>
                      <a:noFill/>
                    </a:ln>
                  </pic:spPr>
                </pic:pic>
              </a:graphicData>
            </a:graphic>
          </wp:inline>
        </w:drawing>
      </w:r>
    </w:p>
    <w:p w:rsidR="00027D09" w:rsidRPr="0029788F" w:rsidRDefault="0017400C" w:rsidP="00027D09">
      <w:pPr>
        <w:pStyle w:val="Pavaprasymas"/>
      </w:pPr>
      <w:r>
        <w:t xml:space="preserve">Fig. </w:t>
      </w:r>
      <w:r w:rsidR="00B7211A">
        <w:t>17.2</w:t>
      </w:r>
      <w:r>
        <w:t>.</w:t>
      </w:r>
      <w:r w:rsidRPr="0017400C">
        <w:t xml:space="preserve"> </w:t>
      </w:r>
      <w:r>
        <w:tab/>
      </w:r>
      <w:r w:rsidR="00B7211A">
        <w:t xml:space="preserve">a) </w:t>
      </w:r>
      <w:r w:rsidR="00212550" w:rsidRPr="0029788F">
        <w:t xml:space="preserve">The agent travels from </w:t>
      </w:r>
      <w:r w:rsidR="00212550" w:rsidRPr="00B7211A">
        <w:rPr>
          <w:i/>
        </w:rPr>
        <w:t>s</w:t>
      </w:r>
      <w:r w:rsidR="00212550" w:rsidRPr="0029788F">
        <w:t xml:space="preserve"> to </w:t>
      </w:r>
      <w:r w:rsidR="00212550" w:rsidRPr="00B7211A">
        <w:rPr>
          <w:i/>
        </w:rPr>
        <w:t>t</w:t>
      </w:r>
      <w:r w:rsidR="00B7211A">
        <w:t>. Grey tiles</w:t>
      </w:r>
      <w:r w:rsidR="00212550" w:rsidRPr="0029788F">
        <w:t xml:space="preserve"> denote obstacles</w:t>
      </w:r>
      <w:r w:rsidR="00B7211A">
        <w:t>.</w:t>
      </w:r>
      <w:r w:rsidR="00B7211A">
        <w:br/>
        <w:t>b) The path and the frontier</w:t>
      </w:r>
    </w:p>
    <w:p w:rsidR="00027D09" w:rsidRPr="0029788F" w:rsidRDefault="00B7211A" w:rsidP="00027D09">
      <w:pPr>
        <w:pStyle w:val="Tekstas"/>
      </w:pPr>
      <w:r>
        <w:t xml:space="preserve">A </w:t>
      </w:r>
      <w:r w:rsidR="001956F3" w:rsidRPr="0029788F">
        <w:t>mo</w:t>
      </w:r>
      <w:r>
        <w:t>re complicated example contains an obstacle of 5 tiles (Fig. 17.3)</w:t>
      </w:r>
      <w:r w:rsidR="00027D09" w:rsidRPr="0029788F">
        <w:t>.</w:t>
      </w:r>
    </w:p>
    <w:p w:rsidR="00027D09" w:rsidRPr="0029788F" w:rsidRDefault="008451EA" w:rsidP="00027D09">
      <w:pPr>
        <w:pStyle w:val="Paviliustracija"/>
        <w:rPr>
          <w:lang w:val="en-GB"/>
        </w:rPr>
      </w:pPr>
      <w:r w:rsidRPr="00854CB9">
        <w:rPr>
          <w:noProof/>
          <w:lang w:val="lt-LT" w:eastAsia="lt-LT"/>
        </w:rPr>
        <w:lastRenderedPageBreak/>
        <w:drawing>
          <wp:inline distT="0" distB="0" distL="0" distR="0">
            <wp:extent cx="4865370" cy="3147695"/>
            <wp:effectExtent l="0" t="0" r="0" b="0"/>
            <wp:docPr id="211" name="Picture 76" descr="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5370" cy="3147695"/>
                    </a:xfrm>
                    <a:prstGeom prst="rect">
                      <a:avLst/>
                    </a:prstGeom>
                    <a:noFill/>
                    <a:ln>
                      <a:noFill/>
                    </a:ln>
                  </pic:spPr>
                </pic:pic>
              </a:graphicData>
            </a:graphic>
          </wp:inline>
        </w:drawing>
      </w:r>
    </w:p>
    <w:p w:rsidR="00027D09" w:rsidRPr="0029788F" w:rsidRDefault="001956F3" w:rsidP="00027D09">
      <w:pPr>
        <w:pStyle w:val="Pavaprasymas"/>
      </w:pPr>
      <w:r w:rsidRPr="0029788F">
        <w:t>Fi</w:t>
      </w:r>
      <w:r w:rsidR="00B7211A">
        <w:t>g. 17.3</w:t>
      </w:r>
      <w:r w:rsidR="0017400C">
        <w:t>.</w:t>
      </w:r>
      <w:r w:rsidR="0017400C" w:rsidRPr="0017400C">
        <w:t xml:space="preserve"> </w:t>
      </w:r>
      <w:r w:rsidR="0017400C">
        <w:tab/>
      </w:r>
      <w:r w:rsidRPr="0029788F">
        <w:t xml:space="preserve">The </w:t>
      </w:r>
      <w:r w:rsidR="00637F80">
        <w:t xml:space="preserve">path from </w:t>
      </w:r>
      <w:r w:rsidR="00637F80" w:rsidRPr="00637F80">
        <w:rPr>
          <w:i/>
        </w:rPr>
        <w:t>s</w:t>
      </w:r>
      <w:r w:rsidR="00637F80">
        <w:t xml:space="preserve"> to </w:t>
      </w:r>
      <w:r w:rsidR="00637F80" w:rsidRPr="00637F80">
        <w:rPr>
          <w:i/>
        </w:rPr>
        <w:t>t</w:t>
      </w:r>
      <w:r w:rsidR="00637F80">
        <w:t xml:space="preserve"> and the frontier</w:t>
      </w:r>
    </w:p>
    <w:p w:rsidR="00027D09" w:rsidRDefault="001956F3" w:rsidP="00027D09">
      <w:pPr>
        <w:pStyle w:val="Tekstas"/>
        <w:rPr>
          <w:rStyle w:val="PageNumber"/>
        </w:rPr>
      </w:pPr>
      <w:r w:rsidRPr="0029788F">
        <w:rPr>
          <w:rStyle w:val="PageNumber"/>
        </w:rPr>
        <w:t>The fron</w:t>
      </w:r>
      <w:r w:rsidR="00637F80">
        <w:rPr>
          <w:rStyle w:val="PageNumber"/>
        </w:rPr>
        <w:t>tier</w:t>
      </w:r>
      <w:r w:rsidRPr="0029788F">
        <w:rPr>
          <w:rStyle w:val="PageNumber"/>
        </w:rPr>
        <w:t xml:space="preserve"> is </w:t>
      </w:r>
      <w:r w:rsidR="00637F80" w:rsidRPr="0029788F">
        <w:rPr>
          <w:rStyle w:val="PageNumber"/>
        </w:rPr>
        <w:t>ellipse</w:t>
      </w:r>
      <w:r w:rsidRPr="0029788F">
        <w:rPr>
          <w:rStyle w:val="PageNumber"/>
        </w:rPr>
        <w:t xml:space="preserve">-shaped. This is more effective because the </w:t>
      </w:r>
      <w:r w:rsidR="00637F80" w:rsidRPr="0029788F">
        <w:rPr>
          <w:rStyle w:val="PageNumber"/>
        </w:rPr>
        <w:t>ellipse</w:t>
      </w:r>
      <w:r w:rsidRPr="0029788F">
        <w:rPr>
          <w:rStyle w:val="PageNumber"/>
        </w:rPr>
        <w:t xml:space="preserve">-shaped </w:t>
      </w:r>
      <w:r w:rsidR="00637F80">
        <w:rPr>
          <w:rStyle w:val="PageNumber"/>
        </w:rPr>
        <w:t>area contains fewer nodes than a circle-shaped one.</w:t>
      </w:r>
    </w:p>
    <w:p w:rsidR="00637F80" w:rsidRDefault="00637F80" w:rsidP="00637F80">
      <w:pPr>
        <w:pStyle w:val="Tekstas"/>
        <w:rPr>
          <w:rStyle w:val="PageNumber"/>
        </w:rPr>
      </w:pPr>
      <w:r>
        <w:rPr>
          <w:rStyle w:val="PageNumber"/>
        </w:rPr>
        <w:t>Next is an example with an L-shaped obstacle (Fig. 17.4).</w:t>
      </w:r>
    </w:p>
    <w:p w:rsidR="00637F80" w:rsidRPr="00C02067" w:rsidRDefault="008451EA" w:rsidP="00637F80">
      <w:pPr>
        <w:pStyle w:val="Paviliustracija"/>
        <w:keepNext/>
        <w:rPr>
          <w:lang w:val="lt-LT"/>
        </w:rPr>
      </w:pPr>
      <w:r w:rsidRPr="00854CB9">
        <w:rPr>
          <w:noProof/>
          <w:lang w:val="lt-LT" w:eastAsia="lt-LT"/>
        </w:rPr>
        <w:drawing>
          <wp:inline distT="0" distB="0" distL="0" distR="0">
            <wp:extent cx="5586095" cy="3534410"/>
            <wp:effectExtent l="0" t="0" r="0" b="8890"/>
            <wp:docPr id="210" name="Picture 77" descr="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6095" cy="3534410"/>
                    </a:xfrm>
                    <a:prstGeom prst="rect">
                      <a:avLst/>
                    </a:prstGeom>
                    <a:noFill/>
                    <a:ln>
                      <a:noFill/>
                    </a:ln>
                  </pic:spPr>
                </pic:pic>
              </a:graphicData>
            </a:graphic>
          </wp:inline>
        </w:drawing>
      </w:r>
    </w:p>
    <w:p w:rsidR="00637F80" w:rsidRPr="00C02067" w:rsidRDefault="00637F80" w:rsidP="00637F80">
      <w:pPr>
        <w:pStyle w:val="Pavaprasymas"/>
      </w:pPr>
      <w:r w:rsidRPr="00637F80">
        <w:rPr>
          <w:lang w:val="en-US"/>
        </w:rPr>
        <w:t xml:space="preserve">Fig. 17.4 </w:t>
      </w:r>
      <w:r w:rsidRPr="00637F80">
        <w:rPr>
          <w:lang w:val="en-US"/>
        </w:rPr>
        <w:tab/>
      </w:r>
      <w:r>
        <w:rPr>
          <w:lang w:val="en-US"/>
        </w:rPr>
        <w:t xml:space="preserve">A labyrinth with </w:t>
      </w:r>
      <w:r>
        <w:rPr>
          <w:rStyle w:val="PageNumber"/>
        </w:rPr>
        <w:t>an L-shaped obstacle</w:t>
      </w:r>
      <w:r>
        <w:rPr>
          <w:lang w:val="en-US"/>
        </w:rPr>
        <w:t xml:space="preserve"> and a path from </w:t>
      </w:r>
      <w:r w:rsidRPr="00637F80">
        <w:rPr>
          <w:i/>
          <w:lang w:val="en-US"/>
        </w:rPr>
        <w:t>s</w:t>
      </w:r>
      <w:r>
        <w:rPr>
          <w:lang w:val="en-US"/>
        </w:rPr>
        <w:t xml:space="preserve"> to </w:t>
      </w:r>
      <w:r w:rsidRPr="00637F80">
        <w:rPr>
          <w:i/>
          <w:lang w:val="en-US"/>
        </w:rPr>
        <w:t>t</w:t>
      </w:r>
    </w:p>
    <w:p w:rsidR="00637F80" w:rsidRDefault="00637F80" w:rsidP="00027D09">
      <w:pPr>
        <w:pStyle w:val="Tekstas"/>
      </w:pPr>
      <w:r>
        <w:rPr>
          <w:rStyle w:val="PageNumber"/>
        </w:rPr>
        <w:lastRenderedPageBreak/>
        <w:t xml:space="preserve">Next is an example with the same labyrinth, but 8 moves, in other words, the agent can move diagonally (Fig. 17.5). See also an animation in Wikipedia, </w:t>
      </w:r>
      <w:hyperlink r:id="rId106" w:history="1">
        <w:r w:rsidR="00810E58" w:rsidRPr="00611286">
          <w:rPr>
            <w:rStyle w:val="Hyperlink"/>
          </w:rPr>
          <w:t>https://en.wikipedia.org/wiki/A*_search_algorithm</w:t>
        </w:r>
      </w:hyperlink>
      <w:r>
        <w:t>.</w:t>
      </w:r>
    </w:p>
    <w:p w:rsidR="009E339C" w:rsidRPr="00C02067" w:rsidRDefault="008451EA" w:rsidP="009E339C">
      <w:pPr>
        <w:pStyle w:val="Paviliustracija"/>
        <w:keepNext/>
        <w:rPr>
          <w:lang w:val="lt-LT"/>
        </w:rPr>
      </w:pPr>
      <w:r w:rsidRPr="00854CB9">
        <w:rPr>
          <w:noProof/>
          <w:lang w:val="lt-LT" w:eastAsia="lt-LT"/>
        </w:rPr>
        <w:drawing>
          <wp:inline distT="0" distB="0" distL="0" distR="0">
            <wp:extent cx="5586095" cy="3493770"/>
            <wp:effectExtent l="0" t="0" r="0" b="0"/>
            <wp:docPr id="209" name="Picture 78" descr="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6095" cy="3493770"/>
                    </a:xfrm>
                    <a:prstGeom prst="rect">
                      <a:avLst/>
                    </a:prstGeom>
                    <a:noFill/>
                    <a:ln>
                      <a:noFill/>
                    </a:ln>
                  </pic:spPr>
                </pic:pic>
              </a:graphicData>
            </a:graphic>
          </wp:inline>
        </w:drawing>
      </w:r>
    </w:p>
    <w:p w:rsidR="009E339C" w:rsidRPr="009E339C" w:rsidRDefault="009E339C" w:rsidP="009E339C">
      <w:pPr>
        <w:pStyle w:val="Pavaprasymas"/>
      </w:pPr>
      <w:r w:rsidRPr="00637F80">
        <w:rPr>
          <w:lang w:val="en-US"/>
        </w:rPr>
        <w:t xml:space="preserve">Fig. </w:t>
      </w:r>
      <w:r>
        <w:rPr>
          <w:lang w:val="en-US"/>
        </w:rPr>
        <w:t>17.5</w:t>
      </w:r>
      <w:r w:rsidRPr="00637F80">
        <w:rPr>
          <w:lang w:val="en-US"/>
        </w:rPr>
        <w:t xml:space="preserve"> </w:t>
      </w:r>
      <w:r w:rsidRPr="00637F80">
        <w:rPr>
          <w:lang w:val="en-US"/>
        </w:rPr>
        <w:tab/>
      </w:r>
      <w:r>
        <w:rPr>
          <w:lang w:val="en-US"/>
        </w:rPr>
        <w:t xml:space="preserve">A labyrinth with </w:t>
      </w:r>
      <w:r>
        <w:rPr>
          <w:rStyle w:val="PageNumber"/>
        </w:rPr>
        <w:t>an L-shaped obstacle, but 8 moves. The path</w:t>
      </w:r>
      <w:r>
        <w:rPr>
          <w:lang w:val="en-US"/>
        </w:rPr>
        <w:t xml:space="preserve"> from </w:t>
      </w:r>
      <w:r w:rsidRPr="00637F80">
        <w:rPr>
          <w:i/>
          <w:lang w:val="en-US"/>
        </w:rPr>
        <w:t>s</w:t>
      </w:r>
      <w:r>
        <w:rPr>
          <w:lang w:val="en-US"/>
        </w:rPr>
        <w:t xml:space="preserve"> to </w:t>
      </w:r>
      <w:r w:rsidRPr="00637F80">
        <w:rPr>
          <w:i/>
          <w:lang w:val="en-US"/>
        </w:rPr>
        <w:t>t</w:t>
      </w:r>
      <w:r>
        <w:rPr>
          <w:lang w:val="en-US"/>
        </w:rPr>
        <w:t xml:space="preserve"> differs from the path in Fig. 17.4</w:t>
      </w:r>
    </w:p>
    <w:p w:rsidR="00D063D9" w:rsidRPr="0029788F" w:rsidRDefault="00637F80" w:rsidP="00027D09">
      <w:pPr>
        <w:pStyle w:val="Tekstas"/>
        <w:rPr>
          <w:rStyle w:val="PageNumber"/>
        </w:rPr>
      </w:pPr>
      <w:r>
        <w:rPr>
          <w:rStyle w:val="PageNumber"/>
        </w:rPr>
        <w:t>The algorithm</w:t>
      </w:r>
      <w:r w:rsidR="00027D09" w:rsidRPr="0029788F">
        <w:rPr>
          <w:rStyle w:val="PageNumber"/>
        </w:rPr>
        <w:t xml:space="preserve"> A</w:t>
      </w:r>
      <w:r w:rsidR="001956F3" w:rsidRPr="0029788F">
        <w:rPr>
          <w:rStyle w:val="PageNumber"/>
        </w:rPr>
        <w:t xml:space="preserve">* is optimal when the heuristic function </w:t>
      </w:r>
      <w:r w:rsidR="001956F3" w:rsidRPr="0029788F">
        <w:rPr>
          <w:rStyle w:val="MathDiagrama"/>
          <w:lang w:val="en-GB"/>
        </w:rPr>
        <w:t>h(n)</w:t>
      </w:r>
      <w:r w:rsidR="001956F3" w:rsidRPr="0029788F">
        <w:rPr>
          <w:rStyle w:val="PageNumber"/>
        </w:rPr>
        <w:t xml:space="preserve"> is optimistic; see</w:t>
      </w:r>
      <w:r w:rsidR="00027D09" w:rsidRPr="0029788F">
        <w:rPr>
          <w:rStyle w:val="PageNumber"/>
        </w:rPr>
        <w:t xml:space="preserve"> </w:t>
      </w:r>
      <w:r w:rsidR="002413FD">
        <w:t>(Russell, Norvig 2003)</w:t>
      </w:r>
      <w:r w:rsidR="00027D09" w:rsidRPr="0029788F">
        <w:rPr>
          <w:rStyle w:val="PageNumber"/>
        </w:rPr>
        <w:t xml:space="preserve">. </w:t>
      </w:r>
      <w:r w:rsidR="001956F3" w:rsidRPr="0029788F">
        <w:rPr>
          <w:rStyle w:val="PageNumber"/>
        </w:rPr>
        <w:t xml:space="preserve">A heuristic function is called </w:t>
      </w:r>
      <w:r w:rsidR="001956F3" w:rsidRPr="00637F80">
        <w:rPr>
          <w:rStyle w:val="PageNumber"/>
          <w:i/>
        </w:rPr>
        <w:t>optimistic</w:t>
      </w:r>
      <w:r w:rsidR="001956F3" w:rsidRPr="0029788F">
        <w:rPr>
          <w:rStyle w:val="PageNumber"/>
        </w:rPr>
        <w:t xml:space="preserve"> in case the evaluation is smaller than an actual path.</w:t>
      </w:r>
    </w:p>
    <w:p w:rsidR="00D063D9" w:rsidRPr="0029788F" w:rsidRDefault="0079656E" w:rsidP="00CF12E0">
      <w:pPr>
        <w:pStyle w:val="Heading2"/>
      </w:pPr>
      <w:bookmarkStart w:id="75" w:name="_Toc3642555"/>
      <w:r>
        <w:t>An e</w:t>
      </w:r>
      <w:r w:rsidR="00A247D1" w:rsidRPr="0029788F">
        <w:t>xample</w:t>
      </w:r>
      <w:r w:rsidR="00D063D9" w:rsidRPr="0029788F">
        <w:t xml:space="preserve"> </w:t>
      </w:r>
      <w:r w:rsidR="0072662B" w:rsidRPr="0029788F">
        <w:t>from Russell &amp; Norvig 2003</w:t>
      </w:r>
      <w:bookmarkEnd w:id="75"/>
    </w:p>
    <w:p w:rsidR="00D063D9" w:rsidRPr="0029788F" w:rsidRDefault="00A247D1" w:rsidP="00D063D9">
      <w:pPr>
        <w:pStyle w:val="Tekstas"/>
      </w:pPr>
      <w:r w:rsidRPr="0029788F">
        <w:t xml:space="preserve">Further A* explanation follows </w:t>
      </w:r>
      <w:r w:rsidR="002413FD">
        <w:t>(Russell, Norvig 2003,</w:t>
      </w:r>
      <w:r w:rsidR="00D063D9" w:rsidRPr="0029788F">
        <w:t xml:space="preserve"> </w:t>
      </w:r>
      <w:r w:rsidR="0079656E">
        <w:t>C</w:t>
      </w:r>
      <w:r w:rsidR="002413FD">
        <w:t>h.</w:t>
      </w:r>
      <w:r w:rsidRPr="0029788F">
        <w:t xml:space="preserve"> 4</w:t>
      </w:r>
      <w:r w:rsidR="002413FD">
        <w:t>,</w:t>
      </w:r>
      <w:r w:rsidRPr="0029788F">
        <w:t xml:space="preserve"> </w:t>
      </w:r>
      <w:r w:rsidR="00D063D9" w:rsidRPr="0029788F">
        <w:t>p.</w:t>
      </w:r>
      <w:r w:rsidR="009E339C">
        <w:t> 94–</w:t>
      </w:r>
      <w:r w:rsidR="00D063D9" w:rsidRPr="0029788F">
        <w:t>98</w:t>
      </w:r>
      <w:r w:rsidR="002413FD">
        <w:t>)</w:t>
      </w:r>
      <w:r w:rsidR="00D063D9" w:rsidRPr="0029788F">
        <w:t xml:space="preserve">. </w:t>
      </w:r>
      <w:r w:rsidRPr="0029788F">
        <w:t>A path is searched from A to</w:t>
      </w:r>
      <w:r w:rsidR="00D063D9" w:rsidRPr="0029788F">
        <w:t xml:space="preserve"> B </w:t>
      </w:r>
      <w:r w:rsidRPr="0029788F">
        <w:t xml:space="preserve">in the graph which is shown in Fig. </w:t>
      </w:r>
      <w:r w:rsidR="004930D2" w:rsidRPr="0029788F">
        <w:t>17</w:t>
      </w:r>
      <w:r w:rsidR="00D063D9" w:rsidRPr="0029788F">
        <w:t>.</w:t>
      </w:r>
      <w:r w:rsidR="004930D2" w:rsidRPr="0029788F">
        <w:t>6</w:t>
      </w:r>
      <w:r w:rsidR="00D063D9" w:rsidRPr="0029788F">
        <w:t>.</w:t>
      </w:r>
    </w:p>
    <w:p w:rsidR="00D063D9" w:rsidRPr="0029788F" w:rsidRDefault="008451EA" w:rsidP="009E339C">
      <w:pPr>
        <w:pStyle w:val="Paviliustracija"/>
        <w:keepNext/>
        <w:ind w:left="1440" w:hanging="1440"/>
        <w:rPr>
          <w:lang w:val="en-GB"/>
        </w:rPr>
      </w:pPr>
      <w:r w:rsidRPr="00854CB9">
        <w:rPr>
          <w:noProof/>
          <w:lang w:val="lt-LT" w:eastAsia="lt-LT"/>
        </w:rPr>
        <w:lastRenderedPageBreak/>
        <w:drawing>
          <wp:inline distT="0" distB="0" distL="0" distR="0">
            <wp:extent cx="4648200" cy="2942590"/>
            <wp:effectExtent l="0" t="0" r="0" b="0"/>
            <wp:docPr id="208" name="Picture 79" descr="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48200" cy="2942590"/>
                    </a:xfrm>
                    <a:prstGeom prst="rect">
                      <a:avLst/>
                    </a:prstGeom>
                    <a:noFill/>
                    <a:ln>
                      <a:noFill/>
                    </a:ln>
                  </pic:spPr>
                </pic:pic>
              </a:graphicData>
            </a:graphic>
          </wp:inline>
        </w:drawing>
      </w:r>
    </w:p>
    <w:p w:rsidR="00D063D9" w:rsidRPr="0029788F" w:rsidRDefault="00A247D1" w:rsidP="00D063D9">
      <w:pPr>
        <w:pStyle w:val="Pavaprasymas"/>
      </w:pPr>
      <w:r w:rsidRPr="0029788F">
        <w:t xml:space="preserve">Fig. </w:t>
      </w:r>
      <w:r w:rsidR="004930D2" w:rsidRPr="0029788F">
        <w:t>17</w:t>
      </w:r>
      <w:r w:rsidR="00D063D9" w:rsidRPr="0029788F">
        <w:t>.</w:t>
      </w:r>
      <w:r w:rsidR="004930D2" w:rsidRPr="0029788F">
        <w:t>6</w:t>
      </w:r>
      <w:r w:rsidR="0017400C">
        <w:t>.</w:t>
      </w:r>
      <w:r w:rsidR="0017400C" w:rsidRPr="0017400C">
        <w:t xml:space="preserve"> </w:t>
      </w:r>
      <w:r w:rsidR="0017400C">
        <w:tab/>
      </w:r>
      <w:r w:rsidRPr="0029788F">
        <w:t xml:space="preserve">The graph shows transport routes in Romania and is adapted from </w:t>
      </w:r>
      <w:r w:rsidR="002413FD">
        <w:t>(Russell, Norvig 2003,</w:t>
      </w:r>
      <w:r w:rsidR="0017400C">
        <w:t xml:space="preserve"> </w:t>
      </w:r>
      <w:r w:rsidR="00D063D9" w:rsidRPr="0029788F">
        <w:t>p. 63</w:t>
      </w:r>
      <w:r w:rsidR="002413FD">
        <w:t>)</w:t>
      </w:r>
      <w:r w:rsidRPr="0029788F">
        <w:t xml:space="preserve">. </w:t>
      </w:r>
      <w:r w:rsidR="002413FD">
        <w:t xml:space="preserve">Path searching from </w:t>
      </w:r>
      <w:r w:rsidRPr="0029788F">
        <w:t xml:space="preserve">A </w:t>
      </w:r>
      <w:r w:rsidR="002413FD">
        <w:t>t</w:t>
      </w:r>
      <w:r w:rsidRPr="0029788F">
        <w:t>o B</w:t>
      </w:r>
    </w:p>
    <w:p w:rsidR="00027D09" w:rsidRDefault="00A247D1" w:rsidP="009E339C">
      <w:pPr>
        <w:pStyle w:val="Tekstas"/>
        <w:spacing w:after="240"/>
      </w:pPr>
      <w:r w:rsidRPr="0029788F">
        <w:t>Heuristic function</w:t>
      </w:r>
      <w:r w:rsidR="00D063D9" w:rsidRPr="0029788F">
        <w:t xml:space="preserve"> </w:t>
      </w:r>
      <w:r w:rsidR="00D063D9" w:rsidRPr="0029788F">
        <w:rPr>
          <w:rStyle w:val="MathDiagrama"/>
          <w:lang w:val="en-GB"/>
        </w:rPr>
        <w:t>h(n)</w:t>
      </w:r>
      <w:r w:rsidR="00D063D9" w:rsidRPr="0029788F">
        <w:t xml:space="preserve"> </w:t>
      </w:r>
      <w:r w:rsidRPr="0029788F">
        <w:t>is listed in Table 1</w:t>
      </w:r>
      <w:r w:rsidR="004930D2" w:rsidRPr="0029788F">
        <w:t>7</w:t>
      </w:r>
      <w:r w:rsidR="00D063D9" w:rsidRPr="0029788F">
        <w:t>.</w:t>
      </w:r>
      <w:r w:rsidR="004930D2" w:rsidRPr="0029788F">
        <w:t>7</w:t>
      </w:r>
      <w:r w:rsidR="00D063D9" w:rsidRPr="0029788F">
        <w:t xml:space="preserve">. </w:t>
      </w:r>
      <w:r w:rsidRPr="0029788F">
        <w:t xml:space="preserve">This heuristic evaluation presents straight distance from </w:t>
      </w:r>
      <w:r w:rsidR="00D063D9" w:rsidRPr="0029788F">
        <w:rPr>
          <w:rStyle w:val="MathDiagrama"/>
          <w:lang w:val="en-GB"/>
        </w:rPr>
        <w:t>n</w:t>
      </w:r>
      <w:r w:rsidRPr="0029788F">
        <w:t xml:space="preserve"> to</w:t>
      </w:r>
      <w:r w:rsidR="00D063D9" w:rsidRPr="0029788F">
        <w:t xml:space="preserve"> 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3"/>
        <w:gridCol w:w="1036"/>
        <w:gridCol w:w="567"/>
        <w:gridCol w:w="1003"/>
        <w:gridCol w:w="1007"/>
      </w:tblGrid>
      <w:tr w:rsidR="00174EA5" w:rsidRPr="00C02067" w:rsidTr="00A43A8F">
        <w:trPr>
          <w:jc w:val="center"/>
        </w:trPr>
        <w:tc>
          <w:tcPr>
            <w:tcW w:w="1003" w:type="dxa"/>
            <w:shd w:val="clear" w:color="auto" w:fill="A6A6A6"/>
          </w:tcPr>
          <w:p w:rsidR="00174EA5" w:rsidRPr="00C02067" w:rsidRDefault="00593698" w:rsidP="00291B98">
            <w:pPr>
              <w:pStyle w:val="Lentele"/>
              <w:jc w:val="center"/>
              <w:rPr>
                <w:b/>
              </w:rPr>
            </w:pPr>
            <w:r>
              <w:rPr>
                <w:b/>
              </w:rPr>
              <w:t>City</w:t>
            </w:r>
          </w:p>
        </w:tc>
        <w:tc>
          <w:tcPr>
            <w:tcW w:w="1036" w:type="dxa"/>
            <w:tcBorders>
              <w:right w:val="single" w:sz="4" w:space="0" w:color="auto"/>
            </w:tcBorders>
            <w:shd w:val="clear" w:color="auto" w:fill="A6A6A6"/>
          </w:tcPr>
          <w:p w:rsidR="00174EA5" w:rsidRPr="00EB1D8C" w:rsidRDefault="00174EA5" w:rsidP="00291B98">
            <w:pPr>
              <w:pStyle w:val="Lentele"/>
              <w:jc w:val="center"/>
              <w:rPr>
                <w:b/>
                <w:i/>
              </w:rPr>
            </w:pPr>
            <w:r w:rsidRPr="00EB1D8C">
              <w:rPr>
                <w:b/>
                <w:i/>
              </w:rPr>
              <w:t>h(n)</w:t>
            </w:r>
          </w:p>
        </w:tc>
        <w:tc>
          <w:tcPr>
            <w:tcW w:w="567" w:type="dxa"/>
            <w:tcBorders>
              <w:top w:val="nil"/>
              <w:left w:val="single" w:sz="4" w:space="0" w:color="auto"/>
              <w:bottom w:val="nil"/>
              <w:right w:val="single" w:sz="4" w:space="0" w:color="auto"/>
            </w:tcBorders>
            <w:shd w:val="clear" w:color="auto" w:fill="auto"/>
          </w:tcPr>
          <w:p w:rsidR="00174EA5" w:rsidRPr="00C02067" w:rsidRDefault="00174EA5" w:rsidP="00291B98">
            <w:pPr>
              <w:pStyle w:val="Lentele"/>
              <w:jc w:val="center"/>
              <w:rPr>
                <w:b/>
              </w:rPr>
            </w:pPr>
          </w:p>
        </w:tc>
        <w:tc>
          <w:tcPr>
            <w:tcW w:w="1003" w:type="dxa"/>
            <w:tcBorders>
              <w:left w:val="single" w:sz="4" w:space="0" w:color="auto"/>
            </w:tcBorders>
            <w:shd w:val="clear" w:color="auto" w:fill="A6A6A6"/>
          </w:tcPr>
          <w:p w:rsidR="00174EA5" w:rsidRPr="00C02067" w:rsidRDefault="00593698" w:rsidP="00291B98">
            <w:pPr>
              <w:pStyle w:val="Lentele"/>
              <w:jc w:val="center"/>
              <w:rPr>
                <w:b/>
              </w:rPr>
            </w:pPr>
            <w:r>
              <w:rPr>
                <w:b/>
              </w:rPr>
              <w:t>City</w:t>
            </w:r>
          </w:p>
        </w:tc>
        <w:tc>
          <w:tcPr>
            <w:tcW w:w="1007" w:type="dxa"/>
            <w:shd w:val="clear" w:color="auto" w:fill="A6A6A6"/>
          </w:tcPr>
          <w:p w:rsidR="00174EA5" w:rsidRPr="00EB1D8C" w:rsidRDefault="00174EA5" w:rsidP="00291B98">
            <w:pPr>
              <w:pStyle w:val="Lentele"/>
              <w:jc w:val="center"/>
              <w:rPr>
                <w:b/>
                <w:i/>
              </w:rPr>
            </w:pPr>
            <w:r w:rsidRPr="00EB1D8C">
              <w:rPr>
                <w:b/>
                <w:i/>
              </w:rPr>
              <w:t>h(n)</w:t>
            </w:r>
          </w:p>
        </w:tc>
      </w:tr>
      <w:tr w:rsidR="00174EA5" w:rsidRPr="00C02067" w:rsidTr="00174EA5">
        <w:trPr>
          <w:jc w:val="center"/>
        </w:trPr>
        <w:tc>
          <w:tcPr>
            <w:tcW w:w="1003" w:type="dxa"/>
          </w:tcPr>
          <w:p w:rsidR="00174EA5" w:rsidRPr="00C02067" w:rsidRDefault="00174EA5" w:rsidP="00291B98">
            <w:pPr>
              <w:pStyle w:val="Lentele"/>
              <w:jc w:val="center"/>
            </w:pPr>
            <w:r w:rsidRPr="00C02067">
              <w:t>A</w:t>
            </w:r>
          </w:p>
        </w:tc>
        <w:tc>
          <w:tcPr>
            <w:tcW w:w="1036" w:type="dxa"/>
            <w:tcBorders>
              <w:right w:val="single" w:sz="4" w:space="0" w:color="auto"/>
            </w:tcBorders>
          </w:tcPr>
          <w:p w:rsidR="00174EA5" w:rsidRPr="00C02067" w:rsidRDefault="00174EA5" w:rsidP="00291B98">
            <w:pPr>
              <w:pStyle w:val="Lentele"/>
              <w:ind w:left="170"/>
            </w:pPr>
            <w:r w:rsidRPr="00C02067">
              <w:t>370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M</w:t>
            </w:r>
          </w:p>
        </w:tc>
        <w:tc>
          <w:tcPr>
            <w:tcW w:w="1007" w:type="dxa"/>
          </w:tcPr>
          <w:p w:rsidR="00174EA5" w:rsidRPr="00C02067" w:rsidRDefault="00174EA5" w:rsidP="00291B98">
            <w:pPr>
              <w:pStyle w:val="Lentele"/>
              <w:ind w:left="170"/>
            </w:pPr>
            <w:r w:rsidRPr="00C02067">
              <w:t>240</w:t>
            </w:r>
          </w:p>
        </w:tc>
      </w:tr>
      <w:tr w:rsidR="00174EA5" w:rsidRPr="00C02067" w:rsidTr="00174EA5">
        <w:trPr>
          <w:jc w:val="center"/>
        </w:trPr>
        <w:tc>
          <w:tcPr>
            <w:tcW w:w="1003" w:type="dxa"/>
          </w:tcPr>
          <w:p w:rsidR="00174EA5" w:rsidRPr="00C02067" w:rsidRDefault="00174EA5" w:rsidP="00291B98">
            <w:pPr>
              <w:pStyle w:val="Lentele"/>
              <w:jc w:val="center"/>
            </w:pPr>
            <w:r w:rsidRPr="00C02067">
              <w:t>B</w:t>
            </w:r>
          </w:p>
        </w:tc>
        <w:tc>
          <w:tcPr>
            <w:tcW w:w="1036" w:type="dxa"/>
            <w:tcBorders>
              <w:right w:val="single" w:sz="4" w:space="0" w:color="auto"/>
            </w:tcBorders>
          </w:tcPr>
          <w:p w:rsidR="00174EA5" w:rsidRPr="00C02067" w:rsidRDefault="00174EA5" w:rsidP="00291B98">
            <w:pPr>
              <w:pStyle w:val="Lentele"/>
              <w:ind w:left="170"/>
            </w:pPr>
            <w:r w:rsidRPr="00C02067">
              <w:t>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N</w:t>
            </w:r>
          </w:p>
        </w:tc>
        <w:tc>
          <w:tcPr>
            <w:tcW w:w="1007" w:type="dxa"/>
          </w:tcPr>
          <w:p w:rsidR="00174EA5" w:rsidRPr="00C02067" w:rsidRDefault="00174EA5" w:rsidP="00291B98">
            <w:pPr>
              <w:pStyle w:val="Lentele"/>
              <w:ind w:left="170"/>
            </w:pPr>
            <w:r w:rsidRPr="00C02067">
              <w:t>230</w:t>
            </w:r>
          </w:p>
        </w:tc>
      </w:tr>
      <w:tr w:rsidR="00174EA5" w:rsidRPr="00C02067" w:rsidTr="00174EA5">
        <w:trPr>
          <w:jc w:val="center"/>
        </w:trPr>
        <w:tc>
          <w:tcPr>
            <w:tcW w:w="1003" w:type="dxa"/>
          </w:tcPr>
          <w:p w:rsidR="00174EA5" w:rsidRPr="00C02067" w:rsidRDefault="00174EA5" w:rsidP="00291B98">
            <w:pPr>
              <w:pStyle w:val="Lentele"/>
              <w:jc w:val="center"/>
            </w:pPr>
            <w:r w:rsidRPr="00C02067">
              <w:t>C</w:t>
            </w:r>
          </w:p>
        </w:tc>
        <w:tc>
          <w:tcPr>
            <w:tcW w:w="1036" w:type="dxa"/>
            <w:tcBorders>
              <w:right w:val="single" w:sz="4" w:space="0" w:color="auto"/>
            </w:tcBorders>
          </w:tcPr>
          <w:p w:rsidR="00174EA5" w:rsidRPr="00C02067" w:rsidRDefault="00174EA5" w:rsidP="00291B98">
            <w:pPr>
              <w:pStyle w:val="Lentele"/>
              <w:ind w:left="170"/>
            </w:pPr>
            <w:r w:rsidRPr="00C02067">
              <w:t>160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O</w:t>
            </w:r>
          </w:p>
        </w:tc>
        <w:tc>
          <w:tcPr>
            <w:tcW w:w="1007" w:type="dxa"/>
          </w:tcPr>
          <w:p w:rsidR="00174EA5" w:rsidRPr="00C02067" w:rsidRDefault="00174EA5" w:rsidP="00291B98">
            <w:pPr>
              <w:pStyle w:val="Lentele"/>
              <w:ind w:left="170"/>
            </w:pPr>
            <w:r w:rsidRPr="00C02067">
              <w:t>380</w:t>
            </w:r>
          </w:p>
        </w:tc>
      </w:tr>
      <w:tr w:rsidR="00174EA5" w:rsidRPr="00C02067" w:rsidTr="00174EA5">
        <w:trPr>
          <w:jc w:val="center"/>
        </w:trPr>
        <w:tc>
          <w:tcPr>
            <w:tcW w:w="1003" w:type="dxa"/>
          </w:tcPr>
          <w:p w:rsidR="00174EA5" w:rsidRPr="00C02067" w:rsidRDefault="00174EA5" w:rsidP="00291B98">
            <w:pPr>
              <w:pStyle w:val="Lentele"/>
              <w:jc w:val="center"/>
            </w:pPr>
            <w:r w:rsidRPr="00C02067">
              <w:t>D</w:t>
            </w:r>
          </w:p>
        </w:tc>
        <w:tc>
          <w:tcPr>
            <w:tcW w:w="1036" w:type="dxa"/>
            <w:tcBorders>
              <w:right w:val="single" w:sz="4" w:space="0" w:color="auto"/>
            </w:tcBorders>
          </w:tcPr>
          <w:p w:rsidR="00174EA5" w:rsidRPr="00C02067" w:rsidRDefault="00174EA5" w:rsidP="00291B98">
            <w:pPr>
              <w:pStyle w:val="Lentele"/>
              <w:ind w:left="170"/>
            </w:pPr>
            <w:r w:rsidRPr="00C02067">
              <w:t>240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P</w:t>
            </w:r>
          </w:p>
        </w:tc>
        <w:tc>
          <w:tcPr>
            <w:tcW w:w="1007" w:type="dxa"/>
          </w:tcPr>
          <w:p w:rsidR="00174EA5" w:rsidRPr="00C02067" w:rsidRDefault="00174EA5" w:rsidP="00291B98">
            <w:pPr>
              <w:pStyle w:val="Lentele"/>
              <w:ind w:left="170"/>
            </w:pPr>
            <w:r w:rsidRPr="00C02067">
              <w:t>100</w:t>
            </w:r>
          </w:p>
        </w:tc>
      </w:tr>
      <w:tr w:rsidR="00174EA5" w:rsidRPr="00C02067" w:rsidTr="00174EA5">
        <w:trPr>
          <w:jc w:val="center"/>
        </w:trPr>
        <w:tc>
          <w:tcPr>
            <w:tcW w:w="1003" w:type="dxa"/>
          </w:tcPr>
          <w:p w:rsidR="00174EA5" w:rsidRPr="00C02067" w:rsidRDefault="00174EA5" w:rsidP="00291B98">
            <w:pPr>
              <w:pStyle w:val="Lentele"/>
              <w:jc w:val="center"/>
            </w:pPr>
            <w:r w:rsidRPr="00C02067">
              <w:t>E</w:t>
            </w:r>
          </w:p>
        </w:tc>
        <w:tc>
          <w:tcPr>
            <w:tcW w:w="1036" w:type="dxa"/>
            <w:tcBorders>
              <w:right w:val="single" w:sz="4" w:space="0" w:color="auto"/>
            </w:tcBorders>
          </w:tcPr>
          <w:p w:rsidR="00174EA5" w:rsidRPr="00C02067" w:rsidRDefault="00174EA5" w:rsidP="00291B98">
            <w:pPr>
              <w:pStyle w:val="Lentele"/>
              <w:ind w:left="170"/>
            </w:pPr>
            <w:r w:rsidRPr="00C02067">
              <w:t>160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R</w:t>
            </w:r>
          </w:p>
        </w:tc>
        <w:tc>
          <w:tcPr>
            <w:tcW w:w="1007" w:type="dxa"/>
          </w:tcPr>
          <w:p w:rsidR="00174EA5" w:rsidRPr="00C02067" w:rsidRDefault="00174EA5" w:rsidP="00291B98">
            <w:pPr>
              <w:pStyle w:val="Lentele"/>
              <w:ind w:left="170"/>
            </w:pPr>
            <w:r w:rsidRPr="00C02067">
              <w:t>190</w:t>
            </w:r>
          </w:p>
        </w:tc>
      </w:tr>
      <w:tr w:rsidR="00174EA5" w:rsidRPr="00C02067" w:rsidTr="00174EA5">
        <w:trPr>
          <w:jc w:val="center"/>
        </w:trPr>
        <w:tc>
          <w:tcPr>
            <w:tcW w:w="1003" w:type="dxa"/>
          </w:tcPr>
          <w:p w:rsidR="00174EA5" w:rsidRPr="00C02067" w:rsidRDefault="00174EA5" w:rsidP="00291B98">
            <w:pPr>
              <w:pStyle w:val="Lentele"/>
              <w:jc w:val="center"/>
            </w:pPr>
            <w:r w:rsidRPr="00C02067">
              <w:t>F</w:t>
            </w:r>
          </w:p>
        </w:tc>
        <w:tc>
          <w:tcPr>
            <w:tcW w:w="1036" w:type="dxa"/>
            <w:tcBorders>
              <w:right w:val="single" w:sz="4" w:space="0" w:color="auto"/>
            </w:tcBorders>
          </w:tcPr>
          <w:p w:rsidR="00174EA5" w:rsidRPr="00C02067" w:rsidRDefault="00174EA5" w:rsidP="00291B98">
            <w:pPr>
              <w:pStyle w:val="Lentele"/>
              <w:ind w:left="170"/>
            </w:pPr>
            <w:r w:rsidRPr="00C02067">
              <w:t>180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S</w:t>
            </w:r>
          </w:p>
        </w:tc>
        <w:tc>
          <w:tcPr>
            <w:tcW w:w="1007" w:type="dxa"/>
          </w:tcPr>
          <w:p w:rsidR="00174EA5" w:rsidRPr="00C02067" w:rsidRDefault="00174EA5" w:rsidP="00291B98">
            <w:pPr>
              <w:pStyle w:val="Lentele"/>
              <w:ind w:left="170"/>
            </w:pPr>
            <w:r w:rsidRPr="00C02067">
              <w:t>250</w:t>
            </w:r>
          </w:p>
        </w:tc>
      </w:tr>
      <w:tr w:rsidR="00174EA5" w:rsidRPr="00C02067" w:rsidTr="00174EA5">
        <w:trPr>
          <w:jc w:val="center"/>
        </w:trPr>
        <w:tc>
          <w:tcPr>
            <w:tcW w:w="1003" w:type="dxa"/>
          </w:tcPr>
          <w:p w:rsidR="00174EA5" w:rsidRPr="00C02067" w:rsidRDefault="00174EA5" w:rsidP="00291B98">
            <w:pPr>
              <w:pStyle w:val="Lentele"/>
              <w:jc w:val="center"/>
            </w:pPr>
            <w:r w:rsidRPr="00C02067">
              <w:t>G</w:t>
            </w:r>
          </w:p>
        </w:tc>
        <w:tc>
          <w:tcPr>
            <w:tcW w:w="1036" w:type="dxa"/>
            <w:tcBorders>
              <w:right w:val="single" w:sz="4" w:space="0" w:color="auto"/>
            </w:tcBorders>
          </w:tcPr>
          <w:p w:rsidR="00174EA5" w:rsidRPr="00C02067" w:rsidRDefault="00174EA5" w:rsidP="00291B98">
            <w:pPr>
              <w:pStyle w:val="Lentele"/>
              <w:ind w:left="170"/>
            </w:pPr>
            <w:r w:rsidRPr="00C02067">
              <w:t>80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T</w:t>
            </w:r>
          </w:p>
        </w:tc>
        <w:tc>
          <w:tcPr>
            <w:tcW w:w="1007" w:type="dxa"/>
          </w:tcPr>
          <w:p w:rsidR="00174EA5" w:rsidRPr="00C02067" w:rsidRDefault="00174EA5" w:rsidP="00291B98">
            <w:pPr>
              <w:pStyle w:val="Lentele"/>
              <w:ind w:left="170"/>
            </w:pPr>
            <w:r w:rsidRPr="00C02067">
              <w:t>330</w:t>
            </w:r>
          </w:p>
        </w:tc>
      </w:tr>
      <w:tr w:rsidR="00174EA5" w:rsidRPr="00C02067" w:rsidTr="00174EA5">
        <w:trPr>
          <w:jc w:val="center"/>
        </w:trPr>
        <w:tc>
          <w:tcPr>
            <w:tcW w:w="1003" w:type="dxa"/>
          </w:tcPr>
          <w:p w:rsidR="00174EA5" w:rsidRPr="00C02067" w:rsidRDefault="00174EA5" w:rsidP="00291B98">
            <w:pPr>
              <w:pStyle w:val="Lentele"/>
              <w:jc w:val="center"/>
            </w:pPr>
            <w:r w:rsidRPr="00C02067">
              <w:t>H</w:t>
            </w:r>
          </w:p>
        </w:tc>
        <w:tc>
          <w:tcPr>
            <w:tcW w:w="1036" w:type="dxa"/>
            <w:tcBorders>
              <w:right w:val="single" w:sz="4" w:space="0" w:color="auto"/>
            </w:tcBorders>
          </w:tcPr>
          <w:p w:rsidR="00174EA5" w:rsidRPr="00C02067" w:rsidRDefault="00174EA5" w:rsidP="00291B98">
            <w:pPr>
              <w:pStyle w:val="Lentele"/>
              <w:ind w:left="170"/>
            </w:pPr>
            <w:r w:rsidRPr="00C02067">
              <w:t>150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U</w:t>
            </w:r>
          </w:p>
        </w:tc>
        <w:tc>
          <w:tcPr>
            <w:tcW w:w="1007" w:type="dxa"/>
          </w:tcPr>
          <w:p w:rsidR="00174EA5" w:rsidRPr="00C02067" w:rsidRDefault="00174EA5" w:rsidP="00291B98">
            <w:pPr>
              <w:pStyle w:val="Lentele"/>
              <w:ind w:left="170"/>
            </w:pPr>
            <w:r w:rsidRPr="00C02067">
              <w:t>80</w:t>
            </w:r>
          </w:p>
        </w:tc>
      </w:tr>
      <w:tr w:rsidR="00174EA5" w:rsidRPr="00C02067" w:rsidTr="00174EA5">
        <w:trPr>
          <w:jc w:val="center"/>
        </w:trPr>
        <w:tc>
          <w:tcPr>
            <w:tcW w:w="1003" w:type="dxa"/>
          </w:tcPr>
          <w:p w:rsidR="00174EA5" w:rsidRPr="00C02067" w:rsidRDefault="00174EA5" w:rsidP="00291B98">
            <w:pPr>
              <w:pStyle w:val="Lentele"/>
              <w:jc w:val="center"/>
            </w:pPr>
            <w:r w:rsidRPr="00C02067">
              <w:t>I</w:t>
            </w:r>
          </w:p>
        </w:tc>
        <w:tc>
          <w:tcPr>
            <w:tcW w:w="1036" w:type="dxa"/>
            <w:tcBorders>
              <w:right w:val="single" w:sz="4" w:space="0" w:color="auto"/>
            </w:tcBorders>
          </w:tcPr>
          <w:p w:rsidR="00174EA5" w:rsidRPr="00C02067" w:rsidRDefault="00174EA5" w:rsidP="00291B98">
            <w:pPr>
              <w:pStyle w:val="Lentele"/>
              <w:ind w:left="170"/>
            </w:pPr>
            <w:r w:rsidRPr="00C02067">
              <w:t>230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V</w:t>
            </w:r>
          </w:p>
        </w:tc>
        <w:tc>
          <w:tcPr>
            <w:tcW w:w="1007" w:type="dxa"/>
          </w:tcPr>
          <w:p w:rsidR="00174EA5" w:rsidRPr="00C02067" w:rsidRDefault="00174EA5" w:rsidP="00291B98">
            <w:pPr>
              <w:pStyle w:val="Lentele"/>
              <w:ind w:left="170"/>
            </w:pPr>
            <w:r w:rsidRPr="00C02067">
              <w:t>200</w:t>
            </w:r>
          </w:p>
        </w:tc>
      </w:tr>
      <w:tr w:rsidR="00174EA5" w:rsidRPr="00C02067" w:rsidTr="00174EA5">
        <w:trPr>
          <w:jc w:val="center"/>
        </w:trPr>
        <w:tc>
          <w:tcPr>
            <w:tcW w:w="1003" w:type="dxa"/>
          </w:tcPr>
          <w:p w:rsidR="00174EA5" w:rsidRPr="00C02067" w:rsidRDefault="00174EA5" w:rsidP="00291B98">
            <w:pPr>
              <w:pStyle w:val="Lentele"/>
              <w:jc w:val="center"/>
            </w:pPr>
            <w:r w:rsidRPr="00C02067">
              <w:t>L</w:t>
            </w:r>
          </w:p>
        </w:tc>
        <w:tc>
          <w:tcPr>
            <w:tcW w:w="1036" w:type="dxa"/>
            <w:tcBorders>
              <w:right w:val="single" w:sz="4" w:space="0" w:color="auto"/>
            </w:tcBorders>
          </w:tcPr>
          <w:p w:rsidR="00174EA5" w:rsidRPr="00C02067" w:rsidRDefault="00174EA5" w:rsidP="00291B98">
            <w:pPr>
              <w:pStyle w:val="Lentele"/>
              <w:ind w:left="170"/>
            </w:pPr>
            <w:r w:rsidRPr="00C02067">
              <w:t>240</w:t>
            </w:r>
          </w:p>
        </w:tc>
        <w:tc>
          <w:tcPr>
            <w:tcW w:w="567" w:type="dxa"/>
            <w:tcBorders>
              <w:top w:val="nil"/>
              <w:left w:val="single" w:sz="4" w:space="0" w:color="auto"/>
              <w:bottom w:val="nil"/>
              <w:right w:val="single" w:sz="4" w:space="0" w:color="auto"/>
            </w:tcBorders>
          </w:tcPr>
          <w:p w:rsidR="00174EA5" w:rsidRPr="00C02067" w:rsidRDefault="00174EA5" w:rsidP="00291B98">
            <w:pPr>
              <w:pStyle w:val="Lentele"/>
            </w:pPr>
          </w:p>
        </w:tc>
        <w:tc>
          <w:tcPr>
            <w:tcW w:w="1003" w:type="dxa"/>
            <w:tcBorders>
              <w:left w:val="single" w:sz="4" w:space="0" w:color="auto"/>
            </w:tcBorders>
          </w:tcPr>
          <w:p w:rsidR="00174EA5" w:rsidRPr="00C02067" w:rsidRDefault="00174EA5" w:rsidP="00291B98">
            <w:pPr>
              <w:pStyle w:val="Lentele"/>
              <w:jc w:val="center"/>
            </w:pPr>
            <w:r w:rsidRPr="00C02067">
              <w:t>Z</w:t>
            </w:r>
          </w:p>
        </w:tc>
        <w:tc>
          <w:tcPr>
            <w:tcW w:w="1007" w:type="dxa"/>
          </w:tcPr>
          <w:p w:rsidR="00174EA5" w:rsidRPr="00C02067" w:rsidRDefault="00174EA5" w:rsidP="00291B98">
            <w:pPr>
              <w:pStyle w:val="Lentele"/>
              <w:ind w:left="170"/>
            </w:pPr>
            <w:r w:rsidRPr="00C02067">
              <w:t>370</w:t>
            </w:r>
          </w:p>
        </w:tc>
      </w:tr>
    </w:tbl>
    <w:p w:rsidR="00D063D9" w:rsidRPr="0029788F" w:rsidRDefault="00E21FCC" w:rsidP="00D063D9">
      <w:pPr>
        <w:pStyle w:val="Pavaprasymas"/>
      </w:pPr>
      <w:r w:rsidRPr="0029788F">
        <w:t xml:space="preserve">Table </w:t>
      </w:r>
      <w:r w:rsidR="004930D2" w:rsidRPr="0029788F">
        <w:t>17</w:t>
      </w:r>
      <w:r w:rsidR="00D063D9" w:rsidRPr="0029788F">
        <w:t>.</w:t>
      </w:r>
      <w:r w:rsidR="004930D2" w:rsidRPr="0029788F">
        <w:t>7</w:t>
      </w:r>
      <w:r w:rsidR="00D063D9" w:rsidRPr="0029788F">
        <w:t xml:space="preserve">. </w:t>
      </w:r>
      <w:r w:rsidRPr="0029788F">
        <w:t>Heuristic functio</w:t>
      </w:r>
      <w:r w:rsidR="00606711">
        <w:t>n</w:t>
      </w:r>
      <w:r w:rsidR="00D063D9" w:rsidRPr="0029788F">
        <w:t xml:space="preserve"> </w:t>
      </w:r>
      <w:r w:rsidR="00D063D9" w:rsidRPr="0029788F">
        <w:rPr>
          <w:rStyle w:val="MathDiagrama"/>
          <w:lang w:val="en-GB"/>
        </w:rPr>
        <w:t>h(n)</w:t>
      </w:r>
      <w:r w:rsidR="00D063D9" w:rsidRPr="0029788F">
        <w:t xml:space="preserve">. </w:t>
      </w:r>
      <w:r w:rsidRPr="0029788F">
        <w:t xml:space="preserve">This heuristic evaluation presents straight distance from </w:t>
      </w:r>
      <w:r w:rsidRPr="0029788F">
        <w:rPr>
          <w:rStyle w:val="MathDiagrama"/>
          <w:lang w:val="en-GB"/>
        </w:rPr>
        <w:t>n</w:t>
      </w:r>
      <w:r w:rsidRPr="0029788F">
        <w:t xml:space="preserve"> to B</w:t>
      </w:r>
    </w:p>
    <w:p w:rsidR="00D063D9" w:rsidRPr="0029788F" w:rsidRDefault="00E21FCC" w:rsidP="00D063D9">
      <w:pPr>
        <w:pStyle w:val="Tekstas"/>
      </w:pPr>
      <w:r w:rsidRPr="0029788F">
        <w:t xml:space="preserve">Search trees in each step of </w:t>
      </w:r>
      <w:r w:rsidR="00D063D9" w:rsidRPr="0029788F">
        <w:t xml:space="preserve">A* </w:t>
      </w:r>
      <w:r w:rsidRPr="0029788F">
        <w:t xml:space="preserve">are shown in Fig. </w:t>
      </w:r>
      <w:r w:rsidR="004930D2" w:rsidRPr="0029788F">
        <w:t>17</w:t>
      </w:r>
      <w:r w:rsidR="00D063D9" w:rsidRPr="0029788F">
        <w:t>.</w:t>
      </w:r>
      <w:r w:rsidR="004930D2" w:rsidRPr="0029788F">
        <w:t>8</w:t>
      </w:r>
      <w:r w:rsidR="00D063D9" w:rsidRPr="0029788F">
        <w:t>.</w:t>
      </w:r>
    </w:p>
    <w:p w:rsidR="00D063D9" w:rsidRPr="0029788F" w:rsidRDefault="008451EA" w:rsidP="00D063D9">
      <w:pPr>
        <w:pStyle w:val="Paviliustracija"/>
        <w:rPr>
          <w:lang w:val="en-GB"/>
        </w:rPr>
      </w:pPr>
      <w:r w:rsidRPr="00854CB9">
        <w:rPr>
          <w:noProof/>
          <w:lang w:val="lt-LT" w:eastAsia="lt-LT"/>
        </w:rPr>
        <w:lastRenderedPageBreak/>
        <w:drawing>
          <wp:inline distT="0" distB="0" distL="0" distR="0">
            <wp:extent cx="5486400" cy="7971790"/>
            <wp:effectExtent l="0" t="0" r="0" b="0"/>
            <wp:docPr id="207" name="Picture 80" descr="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7971790"/>
                    </a:xfrm>
                    <a:prstGeom prst="rect">
                      <a:avLst/>
                    </a:prstGeom>
                    <a:noFill/>
                    <a:ln>
                      <a:noFill/>
                    </a:ln>
                  </pic:spPr>
                </pic:pic>
              </a:graphicData>
            </a:graphic>
          </wp:inline>
        </w:drawing>
      </w:r>
    </w:p>
    <w:p w:rsidR="00D063D9" w:rsidRPr="0029788F" w:rsidRDefault="00606711" w:rsidP="00D063D9">
      <w:pPr>
        <w:pStyle w:val="Pavaprasymas"/>
      </w:pPr>
      <w:r>
        <w:t xml:space="preserve">Fig. </w:t>
      </w:r>
      <w:r w:rsidR="004930D2" w:rsidRPr="0029788F">
        <w:t>17</w:t>
      </w:r>
      <w:r w:rsidR="00D063D9" w:rsidRPr="0029788F">
        <w:t>.</w:t>
      </w:r>
      <w:r w:rsidR="004930D2" w:rsidRPr="0029788F">
        <w:t>8</w:t>
      </w:r>
      <w:r>
        <w:t>.</w:t>
      </w:r>
      <w:r w:rsidRPr="0017400C">
        <w:t xml:space="preserve"> </w:t>
      </w:r>
      <w:r>
        <w:tab/>
      </w:r>
      <w:r w:rsidR="00E21FCC" w:rsidRPr="0029788F">
        <w:t>Search trees in each step of A*. Nodes mark</w:t>
      </w:r>
      <w:r w:rsidR="00D063D9" w:rsidRPr="0029788F">
        <w:t xml:space="preserve"> </w:t>
      </w:r>
      <w:r w:rsidR="00D063D9" w:rsidRPr="0029788F">
        <w:rPr>
          <w:rStyle w:val="MathDiagrama"/>
          <w:lang w:val="en-GB"/>
        </w:rPr>
        <w:t>f(n)=g(n)+h(n)</w:t>
      </w:r>
      <w:r w:rsidR="00D063D9" w:rsidRPr="0029788F">
        <w:t xml:space="preserve">, </w:t>
      </w:r>
      <w:r w:rsidR="00E21FCC" w:rsidRPr="0029788F">
        <w:t xml:space="preserve">where </w:t>
      </w:r>
      <w:r w:rsidR="00E21FCC" w:rsidRPr="0029788F">
        <w:rPr>
          <w:rStyle w:val="MathDiagrama"/>
          <w:lang w:val="en-GB"/>
        </w:rPr>
        <w:t>h(n)</w:t>
      </w:r>
      <w:r w:rsidR="00E21FCC" w:rsidRPr="0029788F">
        <w:t xml:space="preserve"> presents </w:t>
      </w:r>
      <w:r w:rsidR="009E339C">
        <w:t xml:space="preserve">a </w:t>
      </w:r>
      <w:r w:rsidR="00E21FCC" w:rsidRPr="0029788F">
        <w:t xml:space="preserve">straight distance from </w:t>
      </w:r>
      <w:r w:rsidR="00E21FCC" w:rsidRPr="0029788F">
        <w:rPr>
          <w:rStyle w:val="MathDiagrama"/>
          <w:lang w:val="en-GB"/>
        </w:rPr>
        <w:t>n</w:t>
      </w:r>
      <w:r w:rsidR="00E21FCC" w:rsidRPr="0029788F">
        <w:t xml:space="preserve"> to B</w:t>
      </w:r>
    </w:p>
    <w:p w:rsidR="00713DB9" w:rsidRPr="00CD2C22" w:rsidRDefault="0079656E" w:rsidP="00CD2C22">
      <w:pPr>
        <w:pStyle w:val="Heading1"/>
      </w:pPr>
      <w:bookmarkStart w:id="76" w:name="_Toc154287593"/>
      <w:bookmarkStart w:id="77" w:name="_Toc154312057"/>
      <w:bookmarkStart w:id="78" w:name="_Toc3642556"/>
      <w:r>
        <w:lastRenderedPageBreak/>
        <w:t>Forward chaining and backward c</w:t>
      </w:r>
      <w:r w:rsidR="00933558" w:rsidRPr="00CD2C22">
        <w:t>haining</w:t>
      </w:r>
      <w:bookmarkEnd w:id="76"/>
      <w:bookmarkEnd w:id="77"/>
      <w:bookmarkEnd w:id="78"/>
    </w:p>
    <w:p w:rsidR="002301C8" w:rsidRPr="0029788F" w:rsidRDefault="00933558" w:rsidP="00805AFF">
      <w:pPr>
        <w:pStyle w:val="Tekstas"/>
        <w:spacing w:after="240"/>
        <w:ind w:firstLine="0"/>
      </w:pPr>
      <w:r w:rsidRPr="0029788F">
        <w:t>Suppose a</w:t>
      </w:r>
      <w:r w:rsidR="00C0446F">
        <w:t xml:space="preserve"> sample</w:t>
      </w:r>
      <w:r w:rsidRPr="0029788F">
        <w:t xml:space="preserve"> rule system</w:t>
      </w:r>
      <w:r w:rsidR="00C0446F">
        <w:t xml:space="preserve"> with propositional variables </w:t>
      </w:r>
      <w:r w:rsidR="00762377">
        <w:t>{A,B,C,D,F,Z}</w:t>
      </w:r>
      <w:r w:rsidR="002301C8" w:rsidRPr="0029788F">
        <w:t>:</w:t>
      </w:r>
    </w:p>
    <w:tbl>
      <w:tblPr>
        <w:tblW w:w="4961" w:type="dxa"/>
        <w:tblInd w:w="4219" w:type="dxa"/>
        <w:tblLayout w:type="fixed"/>
        <w:tblLook w:val="01E0" w:firstRow="1" w:lastRow="1" w:firstColumn="1" w:lastColumn="1" w:noHBand="0" w:noVBand="0"/>
      </w:tblPr>
      <w:tblGrid>
        <w:gridCol w:w="567"/>
        <w:gridCol w:w="1276"/>
        <w:gridCol w:w="3118"/>
      </w:tblGrid>
      <w:tr w:rsidR="002301C8" w:rsidRPr="0029788F">
        <w:tc>
          <w:tcPr>
            <w:tcW w:w="567" w:type="dxa"/>
          </w:tcPr>
          <w:p w:rsidR="002301C8" w:rsidRPr="0029788F" w:rsidRDefault="002301C8" w:rsidP="00983B75">
            <w:pPr>
              <w:pStyle w:val="Lentele"/>
              <w:rPr>
                <w:lang w:val="en-GB"/>
              </w:rPr>
            </w:pPr>
            <w:r w:rsidRPr="0029788F">
              <w:rPr>
                <w:rStyle w:val="MathDiagrama"/>
                <w:lang w:val="en-GB"/>
              </w:rPr>
              <w:sym w:font="Symbol" w:char="F070"/>
            </w:r>
            <w:r w:rsidRPr="0029788F">
              <w:rPr>
                <w:rStyle w:val="MathDiagrama"/>
                <w:vertAlign w:val="subscript"/>
                <w:lang w:val="en-GB"/>
              </w:rPr>
              <w:t>1</w:t>
            </w:r>
            <w:r w:rsidRPr="0029788F">
              <w:rPr>
                <w:lang w:val="en-GB"/>
              </w:rPr>
              <w:t>:</w:t>
            </w:r>
          </w:p>
        </w:tc>
        <w:tc>
          <w:tcPr>
            <w:tcW w:w="1276" w:type="dxa"/>
          </w:tcPr>
          <w:p w:rsidR="002301C8" w:rsidRPr="0029788F" w:rsidRDefault="002301C8" w:rsidP="00983B75">
            <w:pPr>
              <w:pStyle w:val="Lentele"/>
              <w:rPr>
                <w:lang w:val="en-GB"/>
              </w:rPr>
            </w:pPr>
            <w:r w:rsidRPr="0029788F">
              <w:rPr>
                <w:lang w:val="en-GB"/>
              </w:rPr>
              <w:t>F, B → Z</w:t>
            </w:r>
          </w:p>
        </w:tc>
        <w:tc>
          <w:tcPr>
            <w:tcW w:w="3118" w:type="dxa"/>
          </w:tcPr>
          <w:p w:rsidR="002301C8" w:rsidRPr="0029788F" w:rsidRDefault="002301C8" w:rsidP="00983B75">
            <w:pPr>
              <w:pStyle w:val="Lentele"/>
              <w:rPr>
                <w:lang w:val="en-GB"/>
              </w:rPr>
            </w:pPr>
          </w:p>
        </w:tc>
      </w:tr>
      <w:tr w:rsidR="002301C8" w:rsidRPr="0029788F">
        <w:tc>
          <w:tcPr>
            <w:tcW w:w="567" w:type="dxa"/>
          </w:tcPr>
          <w:p w:rsidR="002301C8" w:rsidRPr="0029788F" w:rsidRDefault="002301C8" w:rsidP="00983B75">
            <w:pPr>
              <w:pStyle w:val="Lentele"/>
              <w:rPr>
                <w:lang w:val="en-GB"/>
              </w:rPr>
            </w:pPr>
            <w:r w:rsidRPr="0029788F">
              <w:rPr>
                <w:rStyle w:val="MathDiagrama"/>
                <w:lang w:val="en-GB"/>
              </w:rPr>
              <w:sym w:font="Symbol" w:char="F070"/>
            </w:r>
            <w:r w:rsidRPr="0029788F">
              <w:rPr>
                <w:rStyle w:val="MathDiagrama"/>
                <w:vertAlign w:val="subscript"/>
                <w:lang w:val="en-GB"/>
              </w:rPr>
              <w:t>2</w:t>
            </w:r>
            <w:r w:rsidRPr="0029788F">
              <w:rPr>
                <w:lang w:val="en-GB"/>
              </w:rPr>
              <w:t>:</w:t>
            </w:r>
          </w:p>
        </w:tc>
        <w:tc>
          <w:tcPr>
            <w:tcW w:w="1276" w:type="dxa"/>
          </w:tcPr>
          <w:p w:rsidR="002301C8" w:rsidRPr="0029788F" w:rsidRDefault="002301C8" w:rsidP="00983B75">
            <w:pPr>
              <w:pStyle w:val="Lentele"/>
              <w:rPr>
                <w:lang w:val="en-GB"/>
              </w:rPr>
            </w:pPr>
            <w:r w:rsidRPr="0029788F">
              <w:rPr>
                <w:lang w:val="en-GB"/>
              </w:rPr>
              <w:t>C, D → F</w:t>
            </w:r>
          </w:p>
        </w:tc>
        <w:tc>
          <w:tcPr>
            <w:tcW w:w="3118" w:type="dxa"/>
          </w:tcPr>
          <w:p w:rsidR="002301C8" w:rsidRPr="0029788F" w:rsidRDefault="002301C8" w:rsidP="005F7A8A">
            <w:pPr>
              <w:pStyle w:val="Lentele"/>
              <w:jc w:val="right"/>
              <w:rPr>
                <w:lang w:val="en-GB"/>
              </w:rPr>
            </w:pPr>
            <w:r w:rsidRPr="0029788F">
              <w:rPr>
                <w:lang w:val="en-GB"/>
              </w:rPr>
              <w:t>(1</w:t>
            </w:r>
            <w:r w:rsidR="005F7A8A" w:rsidRPr="0029788F">
              <w:rPr>
                <w:lang w:val="en-GB"/>
              </w:rPr>
              <w:t>8</w:t>
            </w:r>
            <w:r w:rsidRPr="0029788F">
              <w:rPr>
                <w:lang w:val="en-GB"/>
              </w:rPr>
              <w:t>.1)</w:t>
            </w:r>
          </w:p>
        </w:tc>
      </w:tr>
      <w:tr w:rsidR="005A3E26" w:rsidRPr="0029788F">
        <w:tc>
          <w:tcPr>
            <w:tcW w:w="567" w:type="dxa"/>
          </w:tcPr>
          <w:p w:rsidR="005A3E26" w:rsidRPr="0029788F" w:rsidRDefault="005A3E26" w:rsidP="00983B75">
            <w:pPr>
              <w:pStyle w:val="Lentele"/>
              <w:rPr>
                <w:lang w:val="en-GB"/>
              </w:rPr>
            </w:pPr>
            <w:r w:rsidRPr="0029788F">
              <w:rPr>
                <w:rStyle w:val="MathDiagrama"/>
                <w:lang w:val="en-GB"/>
              </w:rPr>
              <w:sym w:font="Symbol" w:char="F070"/>
            </w:r>
            <w:r w:rsidRPr="0029788F">
              <w:rPr>
                <w:rStyle w:val="MathDiagrama"/>
                <w:vertAlign w:val="subscript"/>
                <w:lang w:val="en-GB"/>
              </w:rPr>
              <w:t>3</w:t>
            </w:r>
            <w:r w:rsidRPr="0029788F">
              <w:rPr>
                <w:lang w:val="en-GB"/>
              </w:rPr>
              <w:t>:</w:t>
            </w:r>
          </w:p>
        </w:tc>
        <w:tc>
          <w:tcPr>
            <w:tcW w:w="1276" w:type="dxa"/>
          </w:tcPr>
          <w:p w:rsidR="005A3E26" w:rsidRPr="0029788F" w:rsidRDefault="005A3E26" w:rsidP="00983B75">
            <w:pPr>
              <w:pStyle w:val="Lentele"/>
              <w:rPr>
                <w:lang w:val="en-GB"/>
              </w:rPr>
            </w:pPr>
            <w:r w:rsidRPr="0029788F">
              <w:rPr>
                <w:lang w:val="en-GB"/>
              </w:rPr>
              <w:t>A     → D</w:t>
            </w:r>
          </w:p>
        </w:tc>
        <w:tc>
          <w:tcPr>
            <w:tcW w:w="3118" w:type="dxa"/>
          </w:tcPr>
          <w:p w:rsidR="005A3E26" w:rsidRPr="0029788F" w:rsidRDefault="005A3E26" w:rsidP="00983B75">
            <w:pPr>
              <w:pStyle w:val="Lentele"/>
              <w:rPr>
                <w:lang w:val="en-GB"/>
              </w:rPr>
            </w:pPr>
          </w:p>
        </w:tc>
      </w:tr>
    </w:tbl>
    <w:p w:rsidR="002301C8" w:rsidRPr="0029788F" w:rsidRDefault="00933558" w:rsidP="00805AFF">
      <w:pPr>
        <w:pStyle w:val="Tekstas"/>
        <w:spacing w:before="240" w:after="240"/>
      </w:pPr>
      <w:r w:rsidRPr="0029788F">
        <w:t xml:space="preserve">Each rule is of the form rule_name: antecedent → consequent. </w:t>
      </w:r>
      <w:r w:rsidR="00C0446F">
        <w:t>The consequent (right hand side) consists of one propositional variable and the antecedent (left hand side) of one or more. I</w:t>
      </w:r>
      <w:r w:rsidRPr="0029788F">
        <w:t xml:space="preserve">n the case </w:t>
      </w:r>
      <w:r w:rsidR="00C0446F">
        <w:t xml:space="preserve">the </w:t>
      </w:r>
      <w:r w:rsidRPr="0029788F">
        <w:t xml:space="preserve">consequent </w:t>
      </w:r>
      <w:r w:rsidR="00C0446F">
        <w:t>would consist</w:t>
      </w:r>
      <w:r w:rsidRPr="0029788F">
        <w:t xml:space="preserve"> of several propositional variables</w:t>
      </w:r>
      <w:r w:rsidR="002301C8" w:rsidRPr="0029788F">
        <w:t>,</w:t>
      </w:r>
      <w:r w:rsidRPr="0029788F">
        <w:t xml:space="preserve"> the rule </w:t>
      </w:r>
      <w:r w:rsidR="00C0446F">
        <w:t>can be</w:t>
      </w:r>
      <w:r w:rsidRPr="0029788F">
        <w:t xml:space="preserve"> replaced by several rules.</w:t>
      </w:r>
      <w:r w:rsidR="002301C8" w:rsidRPr="0029788F">
        <w:t xml:space="preserve"> </w:t>
      </w:r>
      <w:r w:rsidRPr="0029788F">
        <w:t>For example,</w:t>
      </w:r>
      <w:r w:rsidR="001F63B0" w:rsidRPr="0029788F">
        <w:t xml:space="preserve"> </w:t>
      </w:r>
      <w:r w:rsidR="001F63B0" w:rsidRPr="0029788F">
        <w:rPr>
          <w:rStyle w:val="MathDiagrama"/>
          <w:lang w:val="en-GB"/>
        </w:rPr>
        <w:sym w:font="Symbol" w:char="F070"/>
      </w:r>
      <w:r w:rsidR="001F63B0" w:rsidRPr="0029788F">
        <w:rPr>
          <w:rStyle w:val="MathDiagrama"/>
          <w:vertAlign w:val="subscript"/>
          <w:lang w:val="en-GB"/>
        </w:rPr>
        <w:t>j</w:t>
      </w:r>
      <w:r w:rsidR="001F63B0" w:rsidRPr="0029788F">
        <w:t>: </w:t>
      </w:r>
      <w:r w:rsidR="001A0FFD" w:rsidRPr="0029788F">
        <w:t>A, B</w:t>
      </w:r>
      <w:r w:rsidR="001F63B0" w:rsidRPr="0029788F">
        <w:t>,</w:t>
      </w:r>
      <w:r w:rsidR="001A0FFD" w:rsidRPr="0029788F">
        <w:t> C → J, </w:t>
      </w:r>
      <w:r w:rsidR="00C445C2">
        <w:t>K is replaced with</w:t>
      </w:r>
    </w:p>
    <w:tbl>
      <w:tblPr>
        <w:tblW w:w="0" w:type="auto"/>
        <w:tblInd w:w="4219" w:type="dxa"/>
        <w:tblLook w:val="01E0" w:firstRow="1" w:lastRow="1" w:firstColumn="1" w:lastColumn="1" w:noHBand="0" w:noVBand="0"/>
      </w:tblPr>
      <w:tblGrid>
        <w:gridCol w:w="539"/>
        <w:gridCol w:w="1483"/>
      </w:tblGrid>
      <w:tr w:rsidR="002301C8" w:rsidRPr="0029788F">
        <w:tc>
          <w:tcPr>
            <w:tcW w:w="0" w:type="auto"/>
          </w:tcPr>
          <w:p w:rsidR="002301C8" w:rsidRPr="0029788F" w:rsidRDefault="002301C8" w:rsidP="00F978AB">
            <w:pPr>
              <w:pStyle w:val="Lentele"/>
              <w:rPr>
                <w:lang w:val="en-GB"/>
              </w:rPr>
            </w:pPr>
            <w:r w:rsidRPr="0029788F">
              <w:rPr>
                <w:rStyle w:val="MathDiagrama"/>
                <w:lang w:val="en-GB"/>
              </w:rPr>
              <w:sym w:font="Symbol" w:char="F070"/>
            </w:r>
            <w:r w:rsidRPr="0029788F">
              <w:rPr>
                <w:rStyle w:val="MathDiagrama"/>
                <w:vertAlign w:val="subscript"/>
                <w:lang w:val="en-GB"/>
              </w:rPr>
              <w:t>j1</w:t>
            </w:r>
            <w:r w:rsidRPr="0029788F">
              <w:rPr>
                <w:lang w:val="en-GB"/>
              </w:rPr>
              <w:t>:</w:t>
            </w:r>
          </w:p>
        </w:tc>
        <w:tc>
          <w:tcPr>
            <w:tcW w:w="0" w:type="auto"/>
          </w:tcPr>
          <w:p w:rsidR="002301C8" w:rsidRPr="0029788F" w:rsidRDefault="002301C8" w:rsidP="00F978AB">
            <w:pPr>
              <w:pStyle w:val="Lentele"/>
              <w:rPr>
                <w:lang w:val="en-GB"/>
              </w:rPr>
            </w:pPr>
            <w:r w:rsidRPr="0029788F">
              <w:rPr>
                <w:lang w:val="en-GB"/>
              </w:rPr>
              <w:t>A, B, C → J</w:t>
            </w:r>
          </w:p>
        </w:tc>
      </w:tr>
      <w:tr w:rsidR="002301C8" w:rsidRPr="0029788F">
        <w:tc>
          <w:tcPr>
            <w:tcW w:w="0" w:type="auto"/>
          </w:tcPr>
          <w:p w:rsidR="002301C8" w:rsidRPr="0029788F" w:rsidRDefault="002301C8" w:rsidP="00F978AB">
            <w:pPr>
              <w:pStyle w:val="Lentele"/>
              <w:rPr>
                <w:lang w:val="en-GB"/>
              </w:rPr>
            </w:pPr>
            <w:r w:rsidRPr="0029788F">
              <w:rPr>
                <w:rStyle w:val="MathDiagrama"/>
                <w:lang w:val="en-GB"/>
              </w:rPr>
              <w:sym w:font="Symbol" w:char="F070"/>
            </w:r>
            <w:r w:rsidR="001A0FFD" w:rsidRPr="0029788F">
              <w:rPr>
                <w:rStyle w:val="MathDiagrama"/>
                <w:vertAlign w:val="subscript"/>
                <w:lang w:val="en-GB"/>
              </w:rPr>
              <w:t>j2</w:t>
            </w:r>
            <w:r w:rsidRPr="0029788F">
              <w:rPr>
                <w:lang w:val="en-GB"/>
              </w:rPr>
              <w:t>:</w:t>
            </w:r>
          </w:p>
        </w:tc>
        <w:tc>
          <w:tcPr>
            <w:tcW w:w="0" w:type="auto"/>
          </w:tcPr>
          <w:p w:rsidR="002301C8" w:rsidRPr="0029788F" w:rsidRDefault="002301C8" w:rsidP="00F978AB">
            <w:pPr>
              <w:pStyle w:val="Lentele"/>
              <w:rPr>
                <w:lang w:val="en-GB"/>
              </w:rPr>
            </w:pPr>
            <w:r w:rsidRPr="0029788F">
              <w:rPr>
                <w:lang w:val="en-GB"/>
              </w:rPr>
              <w:t>A, B, C → K</w:t>
            </w:r>
          </w:p>
        </w:tc>
      </w:tr>
    </w:tbl>
    <w:p w:rsidR="002301C8" w:rsidRPr="0029788F" w:rsidRDefault="00C421FD" w:rsidP="00C445C2">
      <w:pPr>
        <w:pStyle w:val="Tekstas"/>
        <w:spacing w:before="240"/>
      </w:pPr>
      <w:r w:rsidRPr="0029788F">
        <w:t xml:space="preserve">Global data base (GDB) consists of facts, for example, </w:t>
      </w:r>
      <w:r w:rsidR="00FD0341" w:rsidRPr="0029788F">
        <w:t>{A,B,</w:t>
      </w:r>
      <w:r w:rsidR="009A38FD" w:rsidRPr="0029788F">
        <w:t>C</w:t>
      </w:r>
      <w:r w:rsidR="00FD0341" w:rsidRPr="0029788F">
        <w:t>}</w:t>
      </w:r>
      <w:r w:rsidRPr="0029788F">
        <w:t xml:space="preserve">. </w:t>
      </w:r>
      <w:r w:rsidR="00CE3DE7">
        <w:t xml:space="preserve">Facts are represented as propositional variables, i.e. true or false. </w:t>
      </w:r>
      <w:r w:rsidRPr="0029788F">
        <w:t>A goal is a n</w:t>
      </w:r>
      <w:r w:rsidR="00CE3DE7">
        <w:t>ew fact</w:t>
      </w:r>
      <w:r w:rsidRPr="0029788F">
        <w:t>, for example,</w:t>
      </w:r>
      <w:r w:rsidR="009F3B83" w:rsidRPr="0029788F">
        <w:t xml:space="preserve"> </w:t>
      </w:r>
      <w:r w:rsidR="002301C8" w:rsidRPr="0029788F">
        <w:t>Z.</w:t>
      </w:r>
    </w:p>
    <w:p w:rsidR="002301C8" w:rsidRDefault="00C421FD" w:rsidP="00C421FD">
      <w:pPr>
        <w:pStyle w:val="Tekstas"/>
      </w:pPr>
      <w:r w:rsidRPr="0029788F">
        <w:t>The problem is to find a sequence of rules which produces the goal from the facts. Two algorithms – forward chaining and backward chaining – are discussed further</w:t>
      </w:r>
      <w:r w:rsidR="002301C8" w:rsidRPr="0029788F">
        <w:t>.</w:t>
      </w:r>
    </w:p>
    <w:p w:rsidR="00620933" w:rsidRPr="0029788F" w:rsidRDefault="00620933" w:rsidP="00C421FD">
      <w:pPr>
        <w:pStyle w:val="Tekstas"/>
      </w:pPr>
      <w:r>
        <w:t>Both algorithms are implemented in Web services; see</w:t>
      </w:r>
      <w:r w:rsidR="008D2F1E">
        <w:t xml:space="preserve"> the server at</w:t>
      </w:r>
      <w:r>
        <w:t xml:space="preserve"> </w:t>
      </w:r>
      <w:hyperlink r:id="rId110" w:history="1">
        <w:r w:rsidR="00810E58" w:rsidRPr="00611286">
          <w:rPr>
            <w:rStyle w:val="Hyperlink"/>
          </w:rPr>
          <w:t>http://juliuschainingexample.appspot.com/</w:t>
        </w:r>
      </w:hyperlink>
      <w:r w:rsidRPr="00620933">
        <w:t>.</w:t>
      </w:r>
      <w:r w:rsidR="00810E58">
        <w:t xml:space="preserve"> </w:t>
      </w:r>
      <w:r w:rsidR="0067284A">
        <w:t>A</w:t>
      </w:r>
      <w:r w:rsidR="008D2F1E">
        <w:t xml:space="preserve"> client requires to copy-paste the JSON format result, which is produced by the server.</w:t>
      </w:r>
    </w:p>
    <w:p w:rsidR="002301C8" w:rsidRPr="00CD2C22" w:rsidRDefault="0079656E" w:rsidP="00CF12E0">
      <w:pPr>
        <w:pStyle w:val="Heading2"/>
      </w:pPr>
      <w:bookmarkStart w:id="79" w:name="_Toc154287594"/>
      <w:bookmarkStart w:id="80" w:name="_Toc154309980"/>
      <w:bookmarkStart w:id="81" w:name="_Toc154312058"/>
      <w:bookmarkStart w:id="82" w:name="_Toc3642557"/>
      <w:r>
        <w:t>Forward c</w:t>
      </w:r>
      <w:r w:rsidR="00C421FD" w:rsidRPr="00CD2C22">
        <w:t>haining</w:t>
      </w:r>
      <w:bookmarkEnd w:id="79"/>
      <w:bookmarkEnd w:id="80"/>
      <w:bookmarkEnd w:id="81"/>
      <w:bookmarkEnd w:id="82"/>
    </w:p>
    <w:p w:rsidR="002301C8" w:rsidRPr="0029788F" w:rsidRDefault="00C421FD" w:rsidP="00EA4245">
      <w:pPr>
        <w:pStyle w:val="Tekstas"/>
      </w:pPr>
      <w:r w:rsidRPr="0029788F">
        <w:t>It starts from facts and proceed</w:t>
      </w:r>
      <w:r w:rsidR="000B636F">
        <w:t>s</w:t>
      </w:r>
      <w:r w:rsidRPr="0029788F">
        <w:t xml:space="preserve"> to the goal.</w:t>
      </w:r>
    </w:p>
    <w:p w:rsidR="002301C8" w:rsidRPr="0029788F" w:rsidRDefault="00C421FD" w:rsidP="00EA4245">
      <w:pPr>
        <w:pStyle w:val="Tekstas"/>
      </w:pPr>
      <w:r w:rsidRPr="0029788F">
        <w:t xml:space="preserve">Suppose a rule system </w:t>
      </w:r>
      <w:r w:rsidR="007B686D" w:rsidRPr="0029788F">
        <w:t>(1</w:t>
      </w:r>
      <w:r w:rsidR="005F7A8A" w:rsidRPr="0029788F">
        <w:t>8</w:t>
      </w:r>
      <w:r w:rsidR="006966B8" w:rsidRPr="0029788F">
        <w:t xml:space="preserve">.1). </w:t>
      </w:r>
      <w:r w:rsidRPr="0029788F">
        <w:t xml:space="preserve">Suppose an initial state of </w:t>
      </w:r>
      <w:r w:rsidR="00CE3DE7">
        <w:t xml:space="preserve">the </w:t>
      </w:r>
      <w:r w:rsidRPr="0029788F">
        <w:t>GDB which consists of three facts {A,B,C}; see Fig.</w:t>
      </w:r>
      <w:r w:rsidR="007B686D" w:rsidRPr="0029788F">
        <w:t xml:space="preserve"> </w:t>
      </w:r>
      <w:r w:rsidR="005F7A8A" w:rsidRPr="0029788F">
        <w:t>18.1</w:t>
      </w:r>
      <w:r w:rsidR="002301C8" w:rsidRPr="0029788F">
        <w:t>.</w:t>
      </w:r>
    </w:p>
    <w:p w:rsidR="00333B14" w:rsidRPr="0029788F" w:rsidRDefault="008451EA" w:rsidP="005D1DC8">
      <w:pPr>
        <w:pStyle w:val="Paviliustracija"/>
        <w:keepNext/>
        <w:rPr>
          <w:lang w:val="en-GB"/>
        </w:rPr>
      </w:pPr>
      <w:r w:rsidRPr="00854CB9">
        <w:rPr>
          <w:noProof/>
          <w:lang w:val="lt-LT" w:eastAsia="lt-LT"/>
        </w:rPr>
        <w:drawing>
          <wp:inline distT="0" distB="0" distL="0" distR="0">
            <wp:extent cx="551180" cy="738505"/>
            <wp:effectExtent l="0" t="0" r="1270" b="4445"/>
            <wp:docPr id="206" name="Picture 81" descr="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1180" cy="738505"/>
                    </a:xfrm>
                    <a:prstGeom prst="rect">
                      <a:avLst/>
                    </a:prstGeom>
                    <a:noFill/>
                    <a:ln>
                      <a:noFill/>
                    </a:ln>
                  </pic:spPr>
                </pic:pic>
              </a:graphicData>
            </a:graphic>
          </wp:inline>
        </w:drawing>
      </w:r>
    </w:p>
    <w:p w:rsidR="002301C8" w:rsidRPr="0029788F" w:rsidRDefault="00C421FD" w:rsidP="00506A63">
      <w:pPr>
        <w:pStyle w:val="Pavaprasymas"/>
      </w:pPr>
      <w:r w:rsidRPr="00C445C2">
        <w:rPr>
          <w:b/>
        </w:rPr>
        <w:t xml:space="preserve">Fig. </w:t>
      </w:r>
      <w:r w:rsidR="005F7A8A" w:rsidRPr="00C445C2">
        <w:rPr>
          <w:b/>
        </w:rPr>
        <w:t>18.1</w:t>
      </w:r>
      <w:r w:rsidR="002301C8" w:rsidRPr="00C445C2">
        <w:rPr>
          <w:b/>
        </w:rPr>
        <w:t>.</w:t>
      </w:r>
      <w:r w:rsidR="002301C8" w:rsidRPr="0029788F">
        <w:t xml:space="preserve"> </w:t>
      </w:r>
      <w:r w:rsidR="00A4578B">
        <w:t>The</w:t>
      </w:r>
      <w:r w:rsidRPr="0029788F">
        <w:t xml:space="preserve"> initial state of </w:t>
      </w:r>
      <w:r w:rsidR="00CE3DE7">
        <w:t xml:space="preserve">the </w:t>
      </w:r>
      <w:r w:rsidRPr="0029788F">
        <w:t xml:space="preserve">GDB is </w:t>
      </w:r>
      <w:r w:rsidR="002301C8" w:rsidRPr="0029788F">
        <w:t>{A,B,C}</w:t>
      </w:r>
    </w:p>
    <w:p w:rsidR="00601B03" w:rsidRPr="0029788F" w:rsidRDefault="00C421FD" w:rsidP="00601B03">
      <w:pPr>
        <w:pStyle w:val="Tekstas"/>
      </w:pPr>
      <w:r w:rsidRPr="0029788F">
        <w:rPr>
          <w:b/>
        </w:rPr>
        <w:t>Iteration 1</w:t>
      </w:r>
      <w:r w:rsidR="00652176" w:rsidRPr="0029788F">
        <w:rPr>
          <w:b/>
        </w:rPr>
        <w:t>.</w:t>
      </w:r>
      <w:r w:rsidR="00FA58D3" w:rsidRPr="0029788F">
        <w:t xml:space="preserve"> </w:t>
      </w:r>
      <w:r w:rsidRPr="0029788F">
        <w:t xml:space="preserve">Rule </w:t>
      </w:r>
      <w:r w:rsidR="00EB762F" w:rsidRPr="0029788F">
        <w:rPr>
          <w:rStyle w:val="MathDiagrama"/>
          <w:lang w:val="en-GB"/>
        </w:rPr>
        <w:sym w:font="Symbol" w:char="F070"/>
      </w:r>
      <w:r w:rsidR="00EB762F" w:rsidRPr="0029788F">
        <w:rPr>
          <w:rStyle w:val="MathDiagrama"/>
          <w:vertAlign w:val="subscript"/>
          <w:lang w:val="en-GB"/>
        </w:rPr>
        <w:t>3</w:t>
      </w:r>
      <w:r w:rsidR="002301C8" w:rsidRPr="0029788F">
        <w:t xml:space="preserve"> </w:t>
      </w:r>
      <w:r w:rsidRPr="0029788F">
        <w:t>is applied; see Fig.</w:t>
      </w:r>
      <w:r w:rsidR="0067520C" w:rsidRPr="0029788F">
        <w:t xml:space="preserve"> </w:t>
      </w:r>
      <w:r w:rsidR="005F7A8A" w:rsidRPr="0029788F">
        <w:t>18.2</w:t>
      </w:r>
      <w:r w:rsidR="002301C8" w:rsidRPr="0029788F">
        <w:t>.</w:t>
      </w:r>
    </w:p>
    <w:p w:rsidR="00333B14" w:rsidRPr="0029788F" w:rsidRDefault="008451EA" w:rsidP="005D1DC8">
      <w:pPr>
        <w:pStyle w:val="Paviliustracija"/>
        <w:keepNext/>
        <w:rPr>
          <w:lang w:val="en-GB"/>
        </w:rPr>
      </w:pPr>
      <w:r w:rsidRPr="00854CB9">
        <w:rPr>
          <w:noProof/>
          <w:lang w:val="lt-LT" w:eastAsia="lt-LT"/>
        </w:rPr>
        <w:drawing>
          <wp:inline distT="0" distB="0" distL="0" distR="0">
            <wp:extent cx="1541780" cy="738505"/>
            <wp:effectExtent l="0" t="0" r="1270" b="4445"/>
            <wp:docPr id="205" name="Picture 82" descr="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41780" cy="738505"/>
                    </a:xfrm>
                    <a:prstGeom prst="rect">
                      <a:avLst/>
                    </a:prstGeom>
                    <a:noFill/>
                    <a:ln>
                      <a:noFill/>
                    </a:ln>
                  </pic:spPr>
                </pic:pic>
              </a:graphicData>
            </a:graphic>
          </wp:inline>
        </w:drawing>
      </w:r>
    </w:p>
    <w:p w:rsidR="002301C8" w:rsidRPr="0029788F" w:rsidRDefault="00C421FD" w:rsidP="00194322">
      <w:pPr>
        <w:pStyle w:val="Pavaprasymas"/>
      </w:pPr>
      <w:r w:rsidRPr="00C445C2">
        <w:rPr>
          <w:b/>
        </w:rPr>
        <w:t xml:space="preserve">Fig. </w:t>
      </w:r>
      <w:r w:rsidR="005F7A8A" w:rsidRPr="00C445C2">
        <w:rPr>
          <w:b/>
        </w:rPr>
        <w:t>18.2</w:t>
      </w:r>
      <w:r w:rsidR="002301C8" w:rsidRPr="00C445C2">
        <w:rPr>
          <w:b/>
        </w:rPr>
        <w:t>.</w:t>
      </w:r>
      <w:r w:rsidR="002301C8" w:rsidRPr="0029788F">
        <w:t xml:space="preserve"> </w:t>
      </w:r>
      <w:r w:rsidR="009D4882" w:rsidRPr="0029788F">
        <w:t>Rule</w:t>
      </w:r>
      <w:r w:rsidR="004D1DFD" w:rsidRPr="0029788F">
        <w:t xml:space="preserve"> </w:t>
      </w:r>
      <w:r w:rsidR="004D1DFD" w:rsidRPr="0029788F">
        <w:rPr>
          <w:rStyle w:val="MathDiagrama"/>
          <w:lang w:val="en-GB"/>
        </w:rPr>
        <w:sym w:font="Symbol" w:char="F070"/>
      </w:r>
      <w:r w:rsidR="004D1DFD" w:rsidRPr="0029788F">
        <w:rPr>
          <w:rStyle w:val="MathDiagrama"/>
          <w:vertAlign w:val="subscript"/>
          <w:lang w:val="en-GB"/>
        </w:rPr>
        <w:t>3</w:t>
      </w:r>
      <w:r w:rsidR="004D1DFD" w:rsidRPr="0029788F">
        <w:t xml:space="preserve"> </w:t>
      </w:r>
      <w:r w:rsidR="009D4882" w:rsidRPr="0029788F">
        <w:t>is applied. A new GDB state is</w:t>
      </w:r>
      <w:r w:rsidR="002301C8" w:rsidRPr="0029788F">
        <w:t xml:space="preserve"> </w:t>
      </w:r>
      <w:r w:rsidR="004000FA" w:rsidRPr="0029788F">
        <w:t>{A,B,C,D}</w:t>
      </w:r>
    </w:p>
    <w:p w:rsidR="00BD1247" w:rsidRPr="0029788F" w:rsidRDefault="00BD1247" w:rsidP="00BD1247">
      <w:pPr>
        <w:pStyle w:val="Tekstas"/>
      </w:pPr>
      <w:r w:rsidRPr="0029788F">
        <w:t>Proceed with next iteration.</w:t>
      </w:r>
    </w:p>
    <w:p w:rsidR="009F6B07" w:rsidRPr="0029788F" w:rsidRDefault="009D4882" w:rsidP="00194322">
      <w:pPr>
        <w:pStyle w:val="Tekstas"/>
      </w:pPr>
      <w:r w:rsidRPr="0029788F">
        <w:rPr>
          <w:b/>
        </w:rPr>
        <w:lastRenderedPageBreak/>
        <w:t>Iteration 2</w:t>
      </w:r>
      <w:r w:rsidR="002301C8" w:rsidRPr="0029788F">
        <w:rPr>
          <w:b/>
        </w:rPr>
        <w:t>.</w:t>
      </w:r>
      <w:r w:rsidR="00FA58D3" w:rsidRPr="0029788F">
        <w:t xml:space="preserve"> </w:t>
      </w:r>
      <w:r w:rsidRPr="0029788F">
        <w:t xml:space="preserve">Rule </w:t>
      </w:r>
      <w:r w:rsidR="009F6B07" w:rsidRPr="0029788F">
        <w:rPr>
          <w:rStyle w:val="MathDiagrama"/>
          <w:lang w:val="en-GB"/>
        </w:rPr>
        <w:sym w:font="Symbol" w:char="F070"/>
      </w:r>
      <w:r w:rsidR="009F6B07" w:rsidRPr="0029788F">
        <w:rPr>
          <w:rStyle w:val="MathDiagrama"/>
          <w:vertAlign w:val="subscript"/>
          <w:lang w:val="en-GB"/>
        </w:rPr>
        <w:t>2</w:t>
      </w:r>
      <w:r w:rsidR="00D45841" w:rsidRPr="0029788F">
        <w:t xml:space="preserve"> </w:t>
      </w:r>
      <w:r w:rsidRPr="0029788F">
        <w:t>is applied; see Fig.</w:t>
      </w:r>
      <w:r w:rsidR="00D45841" w:rsidRPr="0029788F">
        <w:t xml:space="preserve"> </w:t>
      </w:r>
      <w:r w:rsidR="005F7A8A" w:rsidRPr="0029788F">
        <w:t>18.3</w:t>
      </w:r>
      <w:r w:rsidR="009F6B07" w:rsidRPr="0029788F">
        <w:t>.</w:t>
      </w:r>
    </w:p>
    <w:p w:rsidR="00333B14" w:rsidRPr="0029788F" w:rsidRDefault="008451EA" w:rsidP="005D1DC8">
      <w:pPr>
        <w:pStyle w:val="Paviliustracija"/>
        <w:keepNext/>
        <w:rPr>
          <w:lang w:val="en-GB"/>
        </w:rPr>
      </w:pPr>
      <w:r w:rsidRPr="00854CB9">
        <w:rPr>
          <w:noProof/>
          <w:lang w:val="lt-LT" w:eastAsia="lt-LT"/>
        </w:rPr>
        <w:drawing>
          <wp:inline distT="0" distB="0" distL="0" distR="0">
            <wp:extent cx="2538095" cy="738505"/>
            <wp:effectExtent l="0" t="0" r="0" b="4445"/>
            <wp:docPr id="204" name="Picture 83" descr="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8095" cy="738505"/>
                    </a:xfrm>
                    <a:prstGeom prst="rect">
                      <a:avLst/>
                    </a:prstGeom>
                    <a:noFill/>
                    <a:ln>
                      <a:noFill/>
                    </a:ln>
                  </pic:spPr>
                </pic:pic>
              </a:graphicData>
            </a:graphic>
          </wp:inline>
        </w:drawing>
      </w:r>
    </w:p>
    <w:p w:rsidR="00D45841" w:rsidRPr="0029788F" w:rsidRDefault="009D4882" w:rsidP="00D45841">
      <w:pPr>
        <w:pStyle w:val="Pavaprasymas"/>
      </w:pPr>
      <w:r w:rsidRPr="0029788F">
        <w:t xml:space="preserve">Fig. </w:t>
      </w:r>
      <w:r w:rsidR="005F7A8A" w:rsidRPr="0029788F">
        <w:t>18.3</w:t>
      </w:r>
      <w:r w:rsidR="002301C8" w:rsidRPr="0029788F">
        <w:t xml:space="preserve">. </w:t>
      </w:r>
      <w:r w:rsidRPr="0029788F">
        <w:t xml:space="preserve">Rule </w:t>
      </w:r>
      <w:r w:rsidRPr="0029788F">
        <w:rPr>
          <w:rStyle w:val="MathDiagrama"/>
          <w:lang w:val="en-GB"/>
        </w:rPr>
        <w:sym w:font="Symbol" w:char="F070"/>
      </w:r>
      <w:r w:rsidRPr="0029788F">
        <w:rPr>
          <w:rStyle w:val="MathDiagrama"/>
          <w:vertAlign w:val="subscript"/>
          <w:lang w:val="en-GB"/>
        </w:rPr>
        <w:t>2</w:t>
      </w:r>
      <w:r w:rsidRPr="0029788F">
        <w:t xml:space="preserve"> is applied. A new GDB state is {A,B,C,D,F}</w:t>
      </w:r>
    </w:p>
    <w:p w:rsidR="00BD1247" w:rsidRPr="0029788F" w:rsidRDefault="00BD1247" w:rsidP="00BD1247">
      <w:pPr>
        <w:pStyle w:val="Tekstas"/>
      </w:pPr>
      <w:r w:rsidRPr="0029788F">
        <w:t>Proceed with next iteration.</w:t>
      </w:r>
    </w:p>
    <w:p w:rsidR="002301C8" w:rsidRPr="0029788F" w:rsidRDefault="009D4882" w:rsidP="009D4882">
      <w:pPr>
        <w:pStyle w:val="Tekstas"/>
      </w:pPr>
      <w:r w:rsidRPr="0029788F">
        <w:rPr>
          <w:b/>
        </w:rPr>
        <w:t>Iteration 3</w:t>
      </w:r>
      <w:r w:rsidR="002301C8" w:rsidRPr="0029788F">
        <w:rPr>
          <w:b/>
        </w:rPr>
        <w:t>.</w:t>
      </w:r>
      <w:r w:rsidR="002301C8" w:rsidRPr="0029788F">
        <w:t xml:space="preserve"> </w:t>
      </w:r>
      <w:r w:rsidRPr="0029788F">
        <w:t xml:space="preserve">Rule </w:t>
      </w:r>
      <w:r w:rsidRPr="0029788F">
        <w:rPr>
          <w:rStyle w:val="MathDiagrama"/>
          <w:lang w:val="en-GB"/>
        </w:rPr>
        <w:sym w:font="Symbol" w:char="F070"/>
      </w:r>
      <w:r w:rsidRPr="0029788F">
        <w:rPr>
          <w:rStyle w:val="MathDiagrama"/>
          <w:vertAlign w:val="subscript"/>
          <w:lang w:val="en-GB"/>
        </w:rPr>
        <w:t>1</w:t>
      </w:r>
      <w:r w:rsidRPr="0029788F">
        <w:t xml:space="preserve"> is applied; see Fig. 18.4.</w:t>
      </w:r>
    </w:p>
    <w:p w:rsidR="00333B14" w:rsidRPr="0029788F" w:rsidRDefault="008451EA" w:rsidP="00C500BF">
      <w:pPr>
        <w:pStyle w:val="Paviliustracija"/>
        <w:keepNext/>
        <w:rPr>
          <w:lang w:val="en-GB"/>
        </w:rPr>
      </w:pPr>
      <w:r w:rsidRPr="00854CB9">
        <w:rPr>
          <w:noProof/>
          <w:lang w:val="lt-LT" w:eastAsia="lt-LT"/>
        </w:rPr>
        <w:drawing>
          <wp:inline distT="0" distB="0" distL="0" distR="0">
            <wp:extent cx="3546475" cy="738505"/>
            <wp:effectExtent l="0" t="0" r="0" b="4445"/>
            <wp:docPr id="203" name="Picture 84" descr="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46475" cy="738505"/>
                    </a:xfrm>
                    <a:prstGeom prst="rect">
                      <a:avLst/>
                    </a:prstGeom>
                    <a:noFill/>
                    <a:ln>
                      <a:noFill/>
                    </a:ln>
                  </pic:spPr>
                </pic:pic>
              </a:graphicData>
            </a:graphic>
          </wp:inline>
        </w:drawing>
      </w:r>
    </w:p>
    <w:p w:rsidR="002301C8" w:rsidRPr="0029788F" w:rsidRDefault="0097167A" w:rsidP="00DE08AA">
      <w:pPr>
        <w:pStyle w:val="Pavaprasymas"/>
      </w:pPr>
      <w:r w:rsidRPr="00C445C2">
        <w:rPr>
          <w:b/>
        </w:rPr>
        <w:t xml:space="preserve">Fig. </w:t>
      </w:r>
      <w:r w:rsidR="005F7A8A" w:rsidRPr="00C445C2">
        <w:rPr>
          <w:b/>
        </w:rPr>
        <w:t>18.4</w:t>
      </w:r>
      <w:r w:rsidR="002301C8" w:rsidRPr="00C445C2">
        <w:rPr>
          <w:b/>
        </w:rPr>
        <w:t>.</w:t>
      </w:r>
      <w:r w:rsidR="002301C8" w:rsidRPr="0029788F">
        <w:t xml:space="preserve"> </w:t>
      </w:r>
      <w:r w:rsidRPr="0029788F">
        <w:t xml:space="preserve">Rule </w:t>
      </w:r>
      <w:r w:rsidRPr="0029788F">
        <w:rPr>
          <w:rStyle w:val="MathpseudokodasDiagrama"/>
          <w:lang w:val="en-GB"/>
        </w:rPr>
        <w:sym w:font="Symbol" w:char="F070"/>
      </w:r>
      <w:r w:rsidRPr="0029788F">
        <w:rPr>
          <w:rStyle w:val="MathpseudokodasDiagrama"/>
          <w:vertAlign w:val="subscript"/>
          <w:lang w:val="en-GB"/>
        </w:rPr>
        <w:t>1</w:t>
      </w:r>
      <w:r w:rsidRPr="0029788F">
        <w:t xml:space="preserve"> is applied. A new GDB state is {A,B,C,D,F,Z}. This is a terminal state because it contains the goal Z</w:t>
      </w:r>
    </w:p>
    <w:p w:rsidR="002301C8" w:rsidRPr="0029788F" w:rsidRDefault="0097167A" w:rsidP="0097167A">
      <w:pPr>
        <w:pStyle w:val="Tekstas"/>
        <w:spacing w:after="240"/>
      </w:pPr>
      <w:r w:rsidRPr="0029788F">
        <w:t>The followin</w:t>
      </w:r>
      <w:r w:rsidR="00A4578B">
        <w:t>g result – a sequence of rules – is obtained. It is</w:t>
      </w:r>
      <w:r w:rsidRPr="0029788F">
        <w:t xml:space="preserve"> called a </w:t>
      </w:r>
      <w:r w:rsidR="00A4578B" w:rsidRPr="00A4578B">
        <w:rPr>
          <w:i/>
        </w:rPr>
        <w:t>path</w:t>
      </w:r>
      <w:r w:rsidR="00A4578B">
        <w:t xml:space="preserve"> (or a </w:t>
      </w:r>
      <w:r w:rsidRPr="0029788F">
        <w:t>plan</w:t>
      </w:r>
      <w:r w:rsidR="00A4578B">
        <w:t>)</w:t>
      </w:r>
      <w:r w:rsidR="002301C8" w:rsidRPr="0029788F">
        <w:t>:</w:t>
      </w:r>
    </w:p>
    <w:tbl>
      <w:tblPr>
        <w:tblW w:w="0" w:type="auto"/>
        <w:tblInd w:w="4219" w:type="dxa"/>
        <w:tblLayout w:type="fixed"/>
        <w:tblLook w:val="01E0" w:firstRow="1" w:lastRow="1" w:firstColumn="1" w:lastColumn="1" w:noHBand="0" w:noVBand="0"/>
      </w:tblPr>
      <w:tblGrid>
        <w:gridCol w:w="1843"/>
        <w:gridCol w:w="3118"/>
      </w:tblGrid>
      <w:tr w:rsidR="00DF36C5" w:rsidRPr="0029788F">
        <w:tc>
          <w:tcPr>
            <w:tcW w:w="1843" w:type="dxa"/>
          </w:tcPr>
          <w:p w:rsidR="00DF36C5" w:rsidRPr="0029788F" w:rsidRDefault="00DC0322" w:rsidP="00474CAB">
            <w:pPr>
              <w:pStyle w:val="Lentele"/>
              <w:rPr>
                <w:lang w:val="en-GB"/>
              </w:rPr>
            </w:pPr>
            <w:r w:rsidRPr="0029788F">
              <w:rPr>
                <w:lang w:val="en-GB"/>
              </w:rPr>
              <w:sym w:font="Symbol" w:char="00E1"/>
            </w:r>
            <w:r w:rsidR="00DF36C5" w:rsidRPr="0029788F">
              <w:rPr>
                <w:rStyle w:val="MathDiagrama"/>
                <w:lang w:val="en-GB"/>
              </w:rPr>
              <w:sym w:font="Symbol" w:char="F070"/>
            </w:r>
            <w:r w:rsidR="00DF36C5" w:rsidRPr="0029788F">
              <w:rPr>
                <w:rStyle w:val="MathDiagrama"/>
                <w:vertAlign w:val="subscript"/>
                <w:lang w:val="en-GB"/>
              </w:rPr>
              <w:t>3</w:t>
            </w:r>
            <w:r w:rsidR="00DF36C5" w:rsidRPr="0029788F">
              <w:rPr>
                <w:rStyle w:val="MathDiagrama"/>
                <w:lang w:val="en-GB"/>
              </w:rPr>
              <w:t>,</w:t>
            </w:r>
            <w:r w:rsidR="0039703E" w:rsidRPr="0029788F">
              <w:rPr>
                <w:rStyle w:val="MathDiagrama"/>
                <w:lang w:val="en-GB"/>
              </w:rPr>
              <w:t xml:space="preserve"> </w:t>
            </w:r>
            <w:r w:rsidR="00DF36C5" w:rsidRPr="0029788F">
              <w:rPr>
                <w:rStyle w:val="MathDiagrama"/>
                <w:lang w:val="en-GB"/>
              </w:rPr>
              <w:sym w:font="Symbol" w:char="F070"/>
            </w:r>
            <w:r w:rsidR="00DF36C5" w:rsidRPr="0029788F">
              <w:rPr>
                <w:rStyle w:val="MathDiagrama"/>
                <w:vertAlign w:val="subscript"/>
                <w:lang w:val="en-GB"/>
              </w:rPr>
              <w:t>2</w:t>
            </w:r>
            <w:r w:rsidR="00DF36C5" w:rsidRPr="0029788F">
              <w:rPr>
                <w:rStyle w:val="MathDiagrama"/>
                <w:lang w:val="en-GB"/>
              </w:rPr>
              <w:t xml:space="preserve">, </w:t>
            </w:r>
            <w:r w:rsidR="00DF36C5" w:rsidRPr="0029788F">
              <w:rPr>
                <w:rStyle w:val="MathDiagrama"/>
                <w:lang w:val="en-GB"/>
              </w:rPr>
              <w:sym w:font="Symbol" w:char="F070"/>
            </w:r>
            <w:r w:rsidR="00DF36C5" w:rsidRPr="0029788F">
              <w:rPr>
                <w:rStyle w:val="MathDiagrama"/>
                <w:vertAlign w:val="subscript"/>
                <w:lang w:val="en-GB"/>
              </w:rPr>
              <w:t>1</w:t>
            </w:r>
            <w:r w:rsidRPr="0029788F">
              <w:rPr>
                <w:lang w:val="en-GB"/>
              </w:rPr>
              <w:sym w:font="Symbol" w:char="00F1"/>
            </w:r>
          </w:p>
        </w:tc>
        <w:tc>
          <w:tcPr>
            <w:tcW w:w="3118" w:type="dxa"/>
          </w:tcPr>
          <w:p w:rsidR="00DF36C5" w:rsidRPr="0029788F" w:rsidRDefault="000616B5" w:rsidP="00474CAB">
            <w:pPr>
              <w:pStyle w:val="Lentele"/>
              <w:jc w:val="right"/>
              <w:rPr>
                <w:lang w:val="en-GB"/>
              </w:rPr>
            </w:pPr>
            <w:r w:rsidRPr="0029788F">
              <w:rPr>
                <w:lang w:val="en-GB"/>
              </w:rPr>
              <w:t>(</w:t>
            </w:r>
            <w:r w:rsidR="005F7A8A" w:rsidRPr="0029788F">
              <w:rPr>
                <w:lang w:val="en-GB"/>
              </w:rPr>
              <w:t>18.2</w:t>
            </w:r>
            <w:r w:rsidR="00DF36C5" w:rsidRPr="0029788F">
              <w:rPr>
                <w:lang w:val="en-GB"/>
              </w:rPr>
              <w:t>)</w:t>
            </w:r>
          </w:p>
        </w:tc>
      </w:tr>
    </w:tbl>
    <w:p w:rsidR="00F35747" w:rsidRPr="0029788F" w:rsidRDefault="008451EA" w:rsidP="00C500BF">
      <w:pPr>
        <w:pStyle w:val="Paviliustracija"/>
        <w:keepNext/>
        <w:rPr>
          <w:lang w:val="en-GB"/>
        </w:rPr>
      </w:pPr>
      <w:r w:rsidRPr="00854CB9">
        <w:rPr>
          <w:noProof/>
          <w:lang w:val="lt-LT" w:eastAsia="lt-LT"/>
        </w:rPr>
        <w:drawing>
          <wp:inline distT="0" distB="0" distL="0" distR="0">
            <wp:extent cx="4618990" cy="943610"/>
            <wp:effectExtent l="0" t="0" r="0" b="8890"/>
            <wp:docPr id="202" name="Picture 85" descr="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18990" cy="943610"/>
                    </a:xfrm>
                    <a:prstGeom prst="rect">
                      <a:avLst/>
                    </a:prstGeom>
                    <a:noFill/>
                    <a:ln>
                      <a:noFill/>
                    </a:ln>
                  </pic:spPr>
                </pic:pic>
              </a:graphicData>
            </a:graphic>
          </wp:inline>
        </w:drawing>
      </w:r>
    </w:p>
    <w:p w:rsidR="00370C18" w:rsidRPr="0029788F" w:rsidRDefault="0097167A" w:rsidP="00DE08AA">
      <w:pPr>
        <w:pStyle w:val="Pavaprasymas"/>
      </w:pPr>
      <w:r w:rsidRPr="00C445C2">
        <w:rPr>
          <w:b/>
        </w:rPr>
        <w:t xml:space="preserve">Fig. </w:t>
      </w:r>
      <w:r w:rsidR="005F7A8A" w:rsidRPr="00C445C2">
        <w:rPr>
          <w:b/>
        </w:rPr>
        <w:t>18.5</w:t>
      </w:r>
      <w:r w:rsidR="004000FA" w:rsidRPr="00C445C2">
        <w:rPr>
          <w:b/>
        </w:rPr>
        <w:t>.</w:t>
      </w:r>
      <w:r w:rsidR="004000FA" w:rsidRPr="0029788F">
        <w:t xml:space="preserve"> </w:t>
      </w:r>
      <w:r w:rsidR="00CE3DE7">
        <w:t xml:space="preserve">The resulting </w:t>
      </w:r>
      <w:r w:rsidR="00C445C2">
        <w:t>semantic network</w:t>
      </w:r>
      <w:r w:rsidRPr="0029788F">
        <w:t xml:space="preserve"> shows a derivation of </w:t>
      </w:r>
      <w:r w:rsidR="00370C18" w:rsidRPr="0029788F">
        <w:t>Z</w:t>
      </w:r>
      <w:r w:rsidRPr="0029788F">
        <w:t xml:space="preserve"> from </w:t>
      </w:r>
      <w:r w:rsidR="00E032ED" w:rsidRPr="0029788F">
        <w:t>{A,B,C}</w:t>
      </w:r>
      <w:r w:rsidR="00CE3DE7">
        <w:t xml:space="preserve"> with the </w:t>
      </w:r>
      <w:r w:rsidRPr="0029788F">
        <w:t xml:space="preserve">sequence </w:t>
      </w:r>
      <w:r w:rsidR="00010B9A" w:rsidRPr="0029788F">
        <w:sym w:font="Symbol" w:char="00E1"/>
      </w:r>
      <w:r w:rsidR="00010B9A" w:rsidRPr="0029788F">
        <w:rPr>
          <w:rStyle w:val="MathDiagrama"/>
          <w:lang w:val="en-GB"/>
        </w:rPr>
        <w:sym w:font="Symbol" w:char="F070"/>
      </w:r>
      <w:r w:rsidR="00010B9A" w:rsidRPr="0029788F">
        <w:rPr>
          <w:rStyle w:val="MathDiagrama"/>
          <w:vertAlign w:val="subscript"/>
          <w:lang w:val="en-GB"/>
        </w:rPr>
        <w:t>3</w:t>
      </w:r>
      <w:r w:rsidR="00010B9A" w:rsidRPr="0029788F">
        <w:rPr>
          <w:rStyle w:val="MathDiagrama"/>
          <w:lang w:val="en-GB"/>
        </w:rPr>
        <w:t xml:space="preserve">, </w:t>
      </w:r>
      <w:r w:rsidR="00010B9A" w:rsidRPr="0029788F">
        <w:rPr>
          <w:rStyle w:val="MathDiagrama"/>
          <w:lang w:val="en-GB"/>
        </w:rPr>
        <w:sym w:font="Symbol" w:char="F070"/>
      </w:r>
      <w:r w:rsidR="00010B9A" w:rsidRPr="0029788F">
        <w:rPr>
          <w:rStyle w:val="MathDiagrama"/>
          <w:vertAlign w:val="subscript"/>
          <w:lang w:val="en-GB"/>
        </w:rPr>
        <w:t>2</w:t>
      </w:r>
      <w:r w:rsidR="00010B9A" w:rsidRPr="0029788F">
        <w:rPr>
          <w:rStyle w:val="MathDiagrama"/>
          <w:lang w:val="en-GB"/>
        </w:rPr>
        <w:t xml:space="preserve">, </w:t>
      </w:r>
      <w:r w:rsidR="00010B9A" w:rsidRPr="0029788F">
        <w:rPr>
          <w:rStyle w:val="MathDiagrama"/>
          <w:lang w:val="en-GB"/>
        </w:rPr>
        <w:sym w:font="Symbol" w:char="F070"/>
      </w:r>
      <w:r w:rsidR="00010B9A" w:rsidRPr="0029788F">
        <w:rPr>
          <w:rStyle w:val="MathDiagrama"/>
          <w:vertAlign w:val="subscript"/>
          <w:lang w:val="en-GB"/>
        </w:rPr>
        <w:t>1</w:t>
      </w:r>
      <w:r w:rsidR="00010B9A" w:rsidRPr="0029788F">
        <w:sym w:font="Symbol" w:char="00F1"/>
      </w:r>
      <w:r w:rsidR="00CE3DE7">
        <w:t xml:space="preserve"> </w:t>
      </w:r>
      <w:r w:rsidR="00CE3DE7" w:rsidRPr="0029788F">
        <w:t>in the rule system (18.1)</w:t>
      </w:r>
    </w:p>
    <w:p w:rsidR="002301C8" w:rsidRPr="0029788F" w:rsidRDefault="0097167A" w:rsidP="00CF12E0">
      <w:pPr>
        <w:pStyle w:val="Heading2"/>
      </w:pPr>
      <w:bookmarkStart w:id="83" w:name="_Toc154287595"/>
      <w:bookmarkStart w:id="84" w:name="_Toc154309981"/>
      <w:bookmarkStart w:id="85" w:name="_Toc154312059"/>
      <w:bookmarkStart w:id="86" w:name="_Toc3642558"/>
      <w:r w:rsidRPr="0029788F">
        <w:t>Back</w:t>
      </w:r>
      <w:r w:rsidR="0079656E">
        <w:t>ward c</w:t>
      </w:r>
      <w:r w:rsidRPr="0029788F">
        <w:t>haining</w:t>
      </w:r>
      <w:bookmarkEnd w:id="83"/>
      <w:bookmarkEnd w:id="84"/>
      <w:bookmarkEnd w:id="85"/>
      <w:bookmarkEnd w:id="86"/>
    </w:p>
    <w:p w:rsidR="002301C8" w:rsidRPr="0029788F" w:rsidRDefault="00BD1247" w:rsidP="00774E4A">
      <w:pPr>
        <w:pStyle w:val="Tekstas"/>
      </w:pPr>
      <w:r w:rsidRPr="0029788F">
        <w:t>Backward chaining starts from the goal and proceeds towards</w:t>
      </w:r>
      <w:r w:rsidR="00A4578B">
        <w:t xml:space="preserve"> the facts. This is in contrast</w:t>
      </w:r>
      <w:r w:rsidRPr="0029788F">
        <w:t xml:space="preserve"> to forward chaining. Suppose </w:t>
      </w:r>
      <w:r w:rsidR="00244323" w:rsidRPr="0029788F">
        <w:t>(</w:t>
      </w:r>
      <w:r w:rsidR="005F7A8A" w:rsidRPr="0029788F">
        <w:t>18.1</w:t>
      </w:r>
      <w:r w:rsidR="00244323" w:rsidRPr="0029788F">
        <w:t>)</w:t>
      </w:r>
      <w:r w:rsidR="006B0E77" w:rsidRPr="0029788F">
        <w:t xml:space="preserve"> </w:t>
      </w:r>
      <w:r w:rsidRPr="0029788F">
        <w:t>as an example</w:t>
      </w:r>
      <w:r w:rsidR="00C778DB" w:rsidRPr="0029788F">
        <w:t>.</w:t>
      </w:r>
    </w:p>
    <w:p w:rsidR="002301C8" w:rsidRPr="0029788F" w:rsidRDefault="00BD1247" w:rsidP="00774E4A">
      <w:pPr>
        <w:pStyle w:val="Tekstas"/>
      </w:pPr>
      <w:r w:rsidRPr="0029788F">
        <w:rPr>
          <w:b/>
        </w:rPr>
        <w:t>Iteration 1</w:t>
      </w:r>
      <w:r w:rsidR="002301C8" w:rsidRPr="0029788F">
        <w:rPr>
          <w:b/>
        </w:rPr>
        <w:t>.</w:t>
      </w:r>
      <w:r w:rsidR="00244323" w:rsidRPr="0029788F">
        <w:t xml:space="preserve"> </w:t>
      </w:r>
      <w:r w:rsidRPr="0029788F">
        <w:t xml:space="preserve">Rule </w:t>
      </w:r>
      <w:r w:rsidRPr="0029788F">
        <w:rPr>
          <w:rStyle w:val="MathDiagrama"/>
          <w:lang w:val="en-GB"/>
        </w:rPr>
        <w:sym w:font="Symbol" w:char="F070"/>
      </w:r>
      <w:r w:rsidRPr="0029788F">
        <w:rPr>
          <w:rStyle w:val="MathDiagrama"/>
          <w:vertAlign w:val="subscript"/>
          <w:lang w:val="en-GB"/>
        </w:rPr>
        <w:t>1</w:t>
      </w:r>
      <w:r w:rsidR="002301C8" w:rsidRPr="0029788F">
        <w:t xml:space="preserve"> </w:t>
      </w:r>
      <w:r w:rsidRPr="0029788F">
        <w:t xml:space="preserve">is selected in </w:t>
      </w:r>
      <w:r w:rsidR="00244323" w:rsidRPr="0029788F">
        <w:t>(</w:t>
      </w:r>
      <w:r w:rsidR="005F7A8A" w:rsidRPr="0029788F">
        <w:t>18.1</w:t>
      </w:r>
      <w:r w:rsidR="00C778DB" w:rsidRPr="0029788F">
        <w:t>)</w:t>
      </w:r>
      <w:r w:rsidRPr="0029788F">
        <w:t>.</w:t>
      </w:r>
      <w:r w:rsidR="00C778DB" w:rsidRPr="0029788F">
        <w:t xml:space="preserve"> </w:t>
      </w:r>
      <w:r w:rsidRPr="0029788F">
        <w:t>See Fig</w:t>
      </w:r>
      <w:r w:rsidR="00244323" w:rsidRPr="0029788F">
        <w:t xml:space="preserve"> </w:t>
      </w:r>
      <w:r w:rsidR="005F7A8A" w:rsidRPr="0029788F">
        <w:t>18.6</w:t>
      </w:r>
      <w:r w:rsidR="002301C8" w:rsidRPr="0029788F">
        <w:t>.</w:t>
      </w:r>
    </w:p>
    <w:p w:rsidR="00F35747" w:rsidRPr="0029788F" w:rsidRDefault="008451EA" w:rsidP="00C500BF">
      <w:pPr>
        <w:pStyle w:val="Paviliustracija"/>
        <w:keepNext/>
        <w:rPr>
          <w:lang w:val="en-GB"/>
        </w:rPr>
      </w:pPr>
      <w:r w:rsidRPr="00854CB9">
        <w:rPr>
          <w:noProof/>
          <w:lang w:val="lt-LT" w:eastAsia="lt-LT"/>
        </w:rPr>
        <w:lastRenderedPageBreak/>
        <w:drawing>
          <wp:inline distT="0" distB="0" distL="0" distR="0">
            <wp:extent cx="2320925" cy="1189990"/>
            <wp:effectExtent l="0" t="0" r="3175" b="0"/>
            <wp:docPr id="201" name="Picture 86" descr="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0925" cy="1189990"/>
                    </a:xfrm>
                    <a:prstGeom prst="rect">
                      <a:avLst/>
                    </a:prstGeom>
                    <a:noFill/>
                    <a:ln>
                      <a:noFill/>
                    </a:ln>
                  </pic:spPr>
                </pic:pic>
              </a:graphicData>
            </a:graphic>
          </wp:inline>
        </w:drawing>
      </w:r>
    </w:p>
    <w:p w:rsidR="002301C8" w:rsidRPr="0029788F" w:rsidRDefault="00BD1247" w:rsidP="00DE08AA">
      <w:pPr>
        <w:pStyle w:val="Pavaprasymas"/>
      </w:pPr>
      <w:r w:rsidRPr="00C445C2">
        <w:rPr>
          <w:b/>
        </w:rPr>
        <w:t xml:space="preserve">Fig. </w:t>
      </w:r>
      <w:r w:rsidR="005F7A8A" w:rsidRPr="00C445C2">
        <w:rPr>
          <w:b/>
        </w:rPr>
        <w:t>18.6</w:t>
      </w:r>
      <w:r w:rsidRPr="00C445C2">
        <w:rPr>
          <w:b/>
        </w:rPr>
        <w:t>.</w:t>
      </w:r>
      <w:r w:rsidRPr="0029788F">
        <w:tab/>
        <w:t xml:space="preserve">The semantic network of the rule </w:t>
      </w:r>
      <w:r w:rsidR="00633FA3" w:rsidRPr="0029788F">
        <w:rPr>
          <w:rStyle w:val="MathDiagrama"/>
          <w:lang w:val="en-GB"/>
        </w:rPr>
        <w:sym w:font="Symbol" w:char="F070"/>
      </w:r>
      <w:r w:rsidR="00633FA3" w:rsidRPr="0029788F">
        <w:rPr>
          <w:rStyle w:val="MathDiagrama"/>
          <w:vertAlign w:val="subscript"/>
          <w:lang w:val="en-GB"/>
        </w:rPr>
        <w:t>1</w:t>
      </w:r>
      <w:r w:rsidR="00633FA3" w:rsidRPr="0029788F">
        <w:t>.</w:t>
      </w:r>
      <w:r w:rsidR="00F0573C" w:rsidRPr="0029788F">
        <w:t xml:space="preserve"> </w:t>
      </w:r>
      <w:r w:rsidR="00C445C2">
        <w:t>It shows the</w:t>
      </w:r>
      <w:r w:rsidRPr="0029788F">
        <w:t xml:space="preserve"> derivation of Z backwards. </w:t>
      </w:r>
      <w:r w:rsidR="00A4578B">
        <w:t>The i</w:t>
      </w:r>
      <w:r w:rsidRPr="0029788F">
        <w:t xml:space="preserve">nput object </w:t>
      </w:r>
      <w:r w:rsidR="002301C8" w:rsidRPr="0029788F">
        <w:t xml:space="preserve">B </w:t>
      </w:r>
      <w:r w:rsidR="00B4784D" w:rsidRPr="0029788F">
        <w:t xml:space="preserve">belongs to </w:t>
      </w:r>
      <w:r w:rsidR="00F0573C" w:rsidRPr="0029788F">
        <w:t>{A,</w:t>
      </w:r>
      <w:r w:rsidR="002301C8" w:rsidRPr="0029788F">
        <w:t>B,C}</w:t>
      </w:r>
      <w:r w:rsidRPr="0029788F">
        <w:t>, but F does not</w:t>
      </w:r>
      <w:r w:rsidR="00F326A4" w:rsidRPr="0029788F">
        <w:t>.</w:t>
      </w:r>
      <w:r w:rsidR="00F0573C" w:rsidRPr="0029788F">
        <w:t xml:space="preserve"> </w:t>
      </w:r>
      <w:r w:rsidRPr="0029788F">
        <w:t>Therefore</w:t>
      </w:r>
      <w:r w:rsidR="0067613B" w:rsidRPr="0029788F">
        <w:t xml:space="preserve"> F </w:t>
      </w:r>
      <w:r w:rsidRPr="0029788F">
        <w:t xml:space="preserve">is </w:t>
      </w:r>
      <w:r w:rsidR="00C445C2">
        <w:t xml:space="preserve">taken as </w:t>
      </w:r>
      <w:r w:rsidRPr="0029788F">
        <w:t>a new goal</w:t>
      </w:r>
    </w:p>
    <w:p w:rsidR="00BD1247" w:rsidRPr="0029788F" w:rsidRDefault="00BD1247" w:rsidP="002673C6">
      <w:pPr>
        <w:pStyle w:val="Tekstas"/>
      </w:pPr>
      <w:r w:rsidRPr="0029788F">
        <w:t>Proceed with next iteration.</w:t>
      </w:r>
    </w:p>
    <w:p w:rsidR="00BD1247" w:rsidRPr="0029788F" w:rsidRDefault="00BD1247" w:rsidP="00BD1247">
      <w:pPr>
        <w:pStyle w:val="Tekstas"/>
      </w:pPr>
      <w:r w:rsidRPr="0029788F">
        <w:rPr>
          <w:b/>
        </w:rPr>
        <w:t>Iteration 2</w:t>
      </w:r>
      <w:r w:rsidR="002230A2" w:rsidRPr="0029788F">
        <w:rPr>
          <w:b/>
        </w:rPr>
        <w:t>.</w:t>
      </w:r>
      <w:r w:rsidR="002230A2" w:rsidRPr="0029788F">
        <w:t xml:space="preserve"> </w:t>
      </w:r>
      <w:r w:rsidRPr="0029788F">
        <w:t xml:space="preserve">Rule </w:t>
      </w:r>
      <w:r w:rsidRPr="0029788F">
        <w:rPr>
          <w:rStyle w:val="MathDiagrama"/>
          <w:lang w:val="en-GB"/>
        </w:rPr>
        <w:sym w:font="Symbol" w:char="F070"/>
      </w:r>
      <w:r w:rsidRPr="0029788F">
        <w:rPr>
          <w:rStyle w:val="MathDiagrama"/>
          <w:vertAlign w:val="subscript"/>
          <w:lang w:val="en-GB"/>
        </w:rPr>
        <w:t>2</w:t>
      </w:r>
      <w:r w:rsidRPr="0029788F">
        <w:t xml:space="preserve"> is selected in (18.1). See Fig</w:t>
      </w:r>
      <w:r w:rsidR="00C500BF">
        <w:t>. </w:t>
      </w:r>
      <w:r w:rsidRPr="0029788F">
        <w:t>18.7.</w:t>
      </w:r>
    </w:p>
    <w:p w:rsidR="00F35747" w:rsidRPr="0029788F" w:rsidRDefault="008451EA" w:rsidP="00C500BF">
      <w:pPr>
        <w:pStyle w:val="Paviliustracija"/>
        <w:keepNext/>
        <w:rPr>
          <w:lang w:val="en-GB"/>
        </w:rPr>
      </w:pPr>
      <w:r w:rsidRPr="00854CB9">
        <w:rPr>
          <w:noProof/>
          <w:lang w:val="lt-LT" w:eastAsia="lt-LT"/>
        </w:rPr>
        <w:drawing>
          <wp:inline distT="0" distB="0" distL="0" distR="0">
            <wp:extent cx="3757295" cy="1400810"/>
            <wp:effectExtent l="0" t="0" r="0" b="8890"/>
            <wp:docPr id="200" name="Picture 87" descr="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57295" cy="1400810"/>
                    </a:xfrm>
                    <a:prstGeom prst="rect">
                      <a:avLst/>
                    </a:prstGeom>
                    <a:noFill/>
                    <a:ln>
                      <a:noFill/>
                    </a:ln>
                  </pic:spPr>
                </pic:pic>
              </a:graphicData>
            </a:graphic>
          </wp:inline>
        </w:drawing>
      </w:r>
    </w:p>
    <w:p w:rsidR="002301C8" w:rsidRPr="0029788F" w:rsidRDefault="00BD1247" w:rsidP="00DE08AA">
      <w:pPr>
        <w:pStyle w:val="Pavaprasymas"/>
      </w:pPr>
      <w:r w:rsidRPr="00E204FA">
        <w:rPr>
          <w:b/>
        </w:rPr>
        <w:t xml:space="preserve">Fig. </w:t>
      </w:r>
      <w:r w:rsidR="005F7A8A" w:rsidRPr="00E204FA">
        <w:rPr>
          <w:b/>
        </w:rPr>
        <w:t>18.7</w:t>
      </w:r>
      <w:r w:rsidR="00B4784D" w:rsidRPr="00E204FA">
        <w:rPr>
          <w:b/>
        </w:rPr>
        <w:t>.</w:t>
      </w:r>
      <w:r w:rsidR="00B4784D" w:rsidRPr="0029788F">
        <w:tab/>
        <w:t xml:space="preserve">The semantic network of the rule </w:t>
      </w:r>
      <w:r w:rsidR="00B4784D" w:rsidRPr="0029788F">
        <w:rPr>
          <w:rStyle w:val="MathDiagrama"/>
          <w:lang w:val="en-GB"/>
        </w:rPr>
        <w:sym w:font="Symbol" w:char="F070"/>
      </w:r>
      <w:r w:rsidR="00B4784D" w:rsidRPr="0029788F">
        <w:rPr>
          <w:rStyle w:val="MathDiagrama"/>
          <w:vertAlign w:val="subscript"/>
          <w:lang w:val="en-GB"/>
        </w:rPr>
        <w:t>2</w:t>
      </w:r>
      <w:r w:rsidR="00C445C2">
        <w:t>. It shows the</w:t>
      </w:r>
      <w:r w:rsidR="00B4784D" w:rsidRPr="0029788F">
        <w:t xml:space="preserve"> derivation of F backwards. </w:t>
      </w:r>
      <w:r w:rsidR="00E204FA">
        <w:t>The i</w:t>
      </w:r>
      <w:r w:rsidR="00B4784D" w:rsidRPr="0029788F">
        <w:t>nput object C belongs to {A,B,C}, but D does not. Therefore D is a new goal</w:t>
      </w:r>
    </w:p>
    <w:p w:rsidR="00B4784D" w:rsidRPr="0029788F" w:rsidRDefault="00B4784D" w:rsidP="00B4784D">
      <w:pPr>
        <w:pStyle w:val="Tekstas"/>
      </w:pPr>
      <w:r w:rsidRPr="0029788F">
        <w:t>Proceed with next iteration.</w:t>
      </w:r>
    </w:p>
    <w:p w:rsidR="002301C8" w:rsidRPr="0029788F" w:rsidRDefault="00B4784D" w:rsidP="00B4784D">
      <w:pPr>
        <w:pStyle w:val="Tekstas"/>
      </w:pPr>
      <w:r w:rsidRPr="0029788F">
        <w:rPr>
          <w:b/>
        </w:rPr>
        <w:t>Iteration 3</w:t>
      </w:r>
      <w:r w:rsidR="007E4443" w:rsidRPr="0029788F">
        <w:rPr>
          <w:b/>
        </w:rPr>
        <w:t>.</w:t>
      </w:r>
      <w:r w:rsidR="007E4443" w:rsidRPr="0029788F">
        <w:t xml:space="preserve"> </w:t>
      </w:r>
      <w:r w:rsidRPr="0029788F">
        <w:t xml:space="preserve">Rule </w:t>
      </w:r>
      <w:r w:rsidRPr="0029788F">
        <w:rPr>
          <w:rStyle w:val="MathDiagrama"/>
          <w:lang w:val="en-GB"/>
        </w:rPr>
        <w:sym w:font="Symbol" w:char="F070"/>
      </w:r>
      <w:r w:rsidRPr="0029788F">
        <w:rPr>
          <w:rStyle w:val="MathDiagrama"/>
          <w:vertAlign w:val="subscript"/>
          <w:lang w:val="en-GB"/>
        </w:rPr>
        <w:t>3</w:t>
      </w:r>
      <w:r w:rsidRPr="0029788F">
        <w:t xml:space="preserve"> is selected in (18.1). See Fig 18.8.</w:t>
      </w:r>
    </w:p>
    <w:p w:rsidR="00F35747" w:rsidRPr="0029788F" w:rsidRDefault="008451EA" w:rsidP="00C500BF">
      <w:pPr>
        <w:pStyle w:val="Paviliustracija"/>
        <w:keepNext/>
        <w:rPr>
          <w:lang w:val="en-GB"/>
        </w:rPr>
      </w:pPr>
      <w:r w:rsidRPr="00854CB9">
        <w:rPr>
          <w:noProof/>
          <w:lang w:val="lt-LT" w:eastAsia="lt-LT"/>
        </w:rPr>
        <w:drawing>
          <wp:inline distT="0" distB="0" distL="0" distR="0">
            <wp:extent cx="5205095" cy="1400810"/>
            <wp:effectExtent l="0" t="0" r="0" b="8890"/>
            <wp:docPr id="199" name="Picture 88" descr="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05095" cy="1400810"/>
                    </a:xfrm>
                    <a:prstGeom prst="rect">
                      <a:avLst/>
                    </a:prstGeom>
                    <a:noFill/>
                    <a:ln>
                      <a:noFill/>
                    </a:ln>
                  </pic:spPr>
                </pic:pic>
              </a:graphicData>
            </a:graphic>
          </wp:inline>
        </w:drawing>
      </w:r>
    </w:p>
    <w:p w:rsidR="002301C8" w:rsidRPr="0029788F" w:rsidRDefault="00E204FA" w:rsidP="00C500BF">
      <w:pPr>
        <w:pStyle w:val="Pavaprasymas"/>
        <w:spacing w:after="0"/>
      </w:pPr>
      <w:r w:rsidRPr="00E204FA">
        <w:rPr>
          <w:b/>
        </w:rPr>
        <w:t xml:space="preserve">Fig. </w:t>
      </w:r>
      <w:r w:rsidR="005F7A8A" w:rsidRPr="00E204FA">
        <w:rPr>
          <w:b/>
        </w:rPr>
        <w:t>18.8</w:t>
      </w:r>
      <w:r w:rsidR="00A43A88" w:rsidRPr="00E204FA">
        <w:rPr>
          <w:b/>
        </w:rPr>
        <w:t>.</w:t>
      </w:r>
      <w:r w:rsidR="00A43A88" w:rsidRPr="0029788F">
        <w:t xml:space="preserve"> </w:t>
      </w:r>
      <w:r w:rsidR="00B4784D" w:rsidRPr="0029788F">
        <w:t xml:space="preserve">A semantic network shows the derivation of Z from </w:t>
      </w:r>
      <w:r w:rsidR="00827CAC" w:rsidRPr="0029788F">
        <w:t>{A,B,C}</w:t>
      </w:r>
      <w:r w:rsidR="00B4784D" w:rsidRPr="0029788F">
        <w:t xml:space="preserve">. The rule sequence </w:t>
      </w:r>
      <w:r w:rsidR="00DC0322" w:rsidRPr="0029788F">
        <w:sym w:font="Symbol" w:char="00E1"/>
      </w:r>
      <w:r w:rsidR="00A43A88" w:rsidRPr="0029788F">
        <w:rPr>
          <w:rStyle w:val="MathDiagrama"/>
          <w:lang w:val="en-GB"/>
        </w:rPr>
        <w:sym w:font="Symbol" w:char="F070"/>
      </w:r>
      <w:r w:rsidR="00A43A88" w:rsidRPr="0029788F">
        <w:rPr>
          <w:rStyle w:val="MathDiagrama"/>
          <w:vertAlign w:val="subscript"/>
          <w:lang w:val="en-GB"/>
        </w:rPr>
        <w:t>3</w:t>
      </w:r>
      <w:r w:rsidR="00A43A88" w:rsidRPr="0029788F">
        <w:rPr>
          <w:rStyle w:val="MathDiagrama"/>
          <w:lang w:val="en-GB"/>
        </w:rPr>
        <w:t>,</w:t>
      </w:r>
      <w:r w:rsidR="00827CAC" w:rsidRPr="0029788F">
        <w:rPr>
          <w:rStyle w:val="MathDiagrama"/>
          <w:lang w:val="en-GB"/>
        </w:rPr>
        <w:t xml:space="preserve"> </w:t>
      </w:r>
      <w:r w:rsidR="00A43A88" w:rsidRPr="0029788F">
        <w:rPr>
          <w:rStyle w:val="MathDiagrama"/>
          <w:lang w:val="en-GB"/>
        </w:rPr>
        <w:sym w:font="Symbol" w:char="F070"/>
      </w:r>
      <w:r w:rsidR="00A43A88" w:rsidRPr="0029788F">
        <w:rPr>
          <w:rStyle w:val="MathDiagrama"/>
          <w:vertAlign w:val="subscript"/>
          <w:lang w:val="en-GB"/>
        </w:rPr>
        <w:t>2</w:t>
      </w:r>
      <w:r w:rsidR="00A43A88" w:rsidRPr="0029788F">
        <w:rPr>
          <w:rStyle w:val="MathDiagrama"/>
          <w:lang w:val="en-GB"/>
        </w:rPr>
        <w:t>,</w:t>
      </w:r>
      <w:r w:rsidR="00827CAC" w:rsidRPr="0029788F">
        <w:rPr>
          <w:rStyle w:val="MathDiagrama"/>
          <w:lang w:val="en-GB"/>
        </w:rPr>
        <w:t xml:space="preserve"> </w:t>
      </w:r>
      <w:r w:rsidR="00A43A88" w:rsidRPr="0029788F">
        <w:rPr>
          <w:rStyle w:val="MathDiagrama"/>
          <w:lang w:val="en-GB"/>
        </w:rPr>
        <w:sym w:font="Symbol" w:char="F070"/>
      </w:r>
      <w:r w:rsidR="00A43A88" w:rsidRPr="0029788F">
        <w:rPr>
          <w:rStyle w:val="MathDiagrama"/>
          <w:vertAlign w:val="subscript"/>
          <w:lang w:val="en-GB"/>
        </w:rPr>
        <w:t>1</w:t>
      </w:r>
      <w:r w:rsidR="00DC0322" w:rsidRPr="0029788F">
        <w:sym w:font="Symbol" w:char="00F1"/>
      </w:r>
      <w:r w:rsidR="00B4784D" w:rsidRPr="0029788F">
        <w:t xml:space="preserve"> stands for result</w:t>
      </w:r>
    </w:p>
    <w:p w:rsidR="002301C8" w:rsidRPr="0029788F" w:rsidRDefault="0079656E" w:rsidP="00CF12E0">
      <w:pPr>
        <w:pStyle w:val="Heading2"/>
      </w:pPr>
      <w:bookmarkStart w:id="87" w:name="_Toc154287596"/>
      <w:bookmarkStart w:id="88" w:name="_Toc154309982"/>
      <w:bookmarkStart w:id="89" w:name="_Toc154312060"/>
      <w:bookmarkStart w:id="90" w:name="_Toc3642559"/>
      <w:r>
        <w:t>Program s</w:t>
      </w:r>
      <w:r w:rsidR="00B4784D" w:rsidRPr="0029788F">
        <w:t>ynthesis</w:t>
      </w:r>
      <w:bookmarkEnd w:id="87"/>
      <w:bookmarkEnd w:id="88"/>
      <w:bookmarkEnd w:id="89"/>
      <w:bookmarkEnd w:id="90"/>
    </w:p>
    <w:p w:rsidR="002301C8" w:rsidRPr="0029788F" w:rsidRDefault="00E204FA" w:rsidP="003063A1">
      <w:pPr>
        <w:pStyle w:val="Tekstas"/>
        <w:spacing w:after="240"/>
      </w:pPr>
      <w:r>
        <w:t>Suppose proc</w:t>
      </w:r>
      <w:r w:rsidR="00B4784D" w:rsidRPr="0029788F">
        <w:t xml:space="preserve">edures (18.3). Their semantics in terms of input-output </w:t>
      </w:r>
      <w:r w:rsidR="00857CA8">
        <w:t xml:space="preserve">pairs </w:t>
      </w:r>
      <w:r w:rsidR="00B4784D" w:rsidRPr="0029788F">
        <w:t xml:space="preserve">is represented in </w:t>
      </w:r>
      <w:r w:rsidR="00827CAC" w:rsidRPr="0029788F">
        <w:t>(</w:t>
      </w:r>
      <w:r w:rsidR="005F7A8A" w:rsidRPr="0029788F">
        <w:t>18.1</w:t>
      </w:r>
      <w:r w:rsidR="00827CAC" w:rsidRPr="0029788F">
        <w:t>)</w:t>
      </w:r>
      <w:r w:rsidR="00B4784D" w:rsidRPr="0029788F">
        <w:t>.</w:t>
      </w:r>
      <w:r w:rsidR="00827CAC" w:rsidRPr="0029788F">
        <w:t xml:space="preserve"> </w:t>
      </w:r>
      <w:r w:rsidR="00857CA8">
        <w:t>The list of object names</w:t>
      </w:r>
      <w:r w:rsidR="003063A1" w:rsidRPr="0029788F">
        <w:t xml:space="preserve"> {A,B,C,D,E,F,Z} stands for t</w:t>
      </w:r>
      <w:r w:rsidR="00B4784D" w:rsidRPr="0029788F">
        <w:t xml:space="preserve">he </w:t>
      </w:r>
      <w:r w:rsidR="003063A1" w:rsidRPr="0029788F">
        <w:t>alphabet</w:t>
      </w:r>
      <w:r w:rsidR="00174507" w:rsidRPr="0029788F">
        <w:t>.</w:t>
      </w:r>
      <w:r w:rsidR="00857CA8">
        <w:t xml:space="preserve"> The objects are of arbitrary type and need not to be Boolean variables as in the case of a rule system.</w:t>
      </w:r>
    </w:p>
    <w:tbl>
      <w:tblPr>
        <w:tblW w:w="3460" w:type="pct"/>
        <w:jc w:val="right"/>
        <w:tblBorders>
          <w:top w:val="single" w:sz="4" w:space="0" w:color="auto"/>
          <w:left w:val="single" w:sz="4" w:space="0" w:color="auto"/>
          <w:bottom w:val="single" w:sz="4" w:space="0" w:color="auto"/>
          <w:right w:val="single" w:sz="4" w:space="0" w:color="auto"/>
          <w:insideV w:val="single" w:sz="4" w:space="0" w:color="auto"/>
        </w:tblBorders>
        <w:tblLook w:val="01E0" w:firstRow="1" w:lastRow="1" w:firstColumn="1" w:lastColumn="1" w:noHBand="0" w:noVBand="0"/>
      </w:tblPr>
      <w:tblGrid>
        <w:gridCol w:w="2540"/>
        <w:gridCol w:w="3734"/>
      </w:tblGrid>
      <w:tr w:rsidR="00BE4141" w:rsidRPr="0029788F">
        <w:trPr>
          <w:jc w:val="right"/>
        </w:trPr>
        <w:tc>
          <w:tcPr>
            <w:tcW w:w="2024" w:type="pct"/>
            <w:tcBorders>
              <w:top w:val="single" w:sz="4" w:space="0" w:color="auto"/>
              <w:bottom w:val="single" w:sz="4" w:space="0" w:color="auto"/>
            </w:tcBorders>
            <w:vAlign w:val="center"/>
          </w:tcPr>
          <w:p w:rsidR="00BE4141" w:rsidRPr="00491D46" w:rsidRDefault="00BE4141" w:rsidP="00305289">
            <w:pPr>
              <w:pStyle w:val="Pseudokodas"/>
              <w:rPr>
                <w:lang w:val="pl-PL"/>
              </w:rPr>
            </w:pPr>
            <w:r w:rsidRPr="00491D46">
              <w:rPr>
                <w:b/>
                <w:lang w:val="pl-PL"/>
              </w:rPr>
              <w:lastRenderedPageBreak/>
              <w:t>procedure</w:t>
            </w:r>
            <w:r w:rsidRPr="00491D46">
              <w:rPr>
                <w:lang w:val="pl-PL"/>
              </w:rPr>
              <w:t xml:space="preserve"> </w:t>
            </w:r>
            <w:r w:rsidR="00C153EF" w:rsidRPr="00491D46">
              <w:rPr>
                <w:lang w:val="pl-PL"/>
              </w:rPr>
              <w:t>P</w:t>
            </w:r>
            <w:r w:rsidRPr="00491D46">
              <w:rPr>
                <w:lang w:val="pl-PL"/>
              </w:rPr>
              <w:t>1;</w:t>
            </w:r>
          </w:p>
          <w:p w:rsidR="00BE4141" w:rsidRPr="00491D46" w:rsidRDefault="00BE4141" w:rsidP="00305289">
            <w:pPr>
              <w:pStyle w:val="Pseudokodas"/>
              <w:rPr>
                <w:lang w:val="pl-PL"/>
              </w:rPr>
            </w:pPr>
            <w:r w:rsidRPr="00491D46">
              <w:rPr>
                <w:lang w:val="pl-PL"/>
              </w:rPr>
              <w:t xml:space="preserve">  Z := f1(B,F)</w:t>
            </w:r>
          </w:p>
          <w:p w:rsidR="00BE4141" w:rsidRPr="00491D46" w:rsidRDefault="00BE4141" w:rsidP="00305289">
            <w:pPr>
              <w:pStyle w:val="Pseudokodas"/>
              <w:rPr>
                <w:lang w:val="pl-PL"/>
              </w:rPr>
            </w:pPr>
          </w:p>
        </w:tc>
        <w:tc>
          <w:tcPr>
            <w:tcW w:w="2976" w:type="pct"/>
            <w:tcBorders>
              <w:top w:val="nil"/>
              <w:bottom w:val="nil"/>
              <w:right w:val="nil"/>
            </w:tcBorders>
          </w:tcPr>
          <w:p w:rsidR="00BE4141" w:rsidRPr="0029788F" w:rsidRDefault="00BE4141" w:rsidP="00D5055D">
            <w:pPr>
              <w:pStyle w:val="Lentele"/>
              <w:jc w:val="right"/>
              <w:rPr>
                <w:lang w:val="en-GB"/>
              </w:rPr>
            </w:pPr>
            <w:r w:rsidRPr="0029788F">
              <w:rPr>
                <w:lang w:val="en-GB"/>
              </w:rPr>
              <w:t>(</w:t>
            </w:r>
            <w:r w:rsidR="005F7A8A" w:rsidRPr="0029788F">
              <w:rPr>
                <w:lang w:val="en-GB"/>
              </w:rPr>
              <w:t>18.3</w:t>
            </w:r>
            <w:r w:rsidRPr="0029788F">
              <w:rPr>
                <w:lang w:val="en-GB"/>
              </w:rPr>
              <w:t>)</w:t>
            </w:r>
          </w:p>
        </w:tc>
      </w:tr>
      <w:tr w:rsidR="00BE4141" w:rsidRPr="0029788F">
        <w:trPr>
          <w:jc w:val="right"/>
        </w:trPr>
        <w:tc>
          <w:tcPr>
            <w:tcW w:w="2024" w:type="pct"/>
            <w:tcBorders>
              <w:top w:val="single" w:sz="4" w:space="0" w:color="auto"/>
              <w:bottom w:val="single" w:sz="4" w:space="0" w:color="auto"/>
            </w:tcBorders>
            <w:vAlign w:val="center"/>
          </w:tcPr>
          <w:p w:rsidR="00BE4141" w:rsidRPr="0029788F" w:rsidRDefault="00BE4141" w:rsidP="00BE4141">
            <w:pPr>
              <w:pStyle w:val="Pseudokodas"/>
              <w:rPr>
                <w:lang w:val="en-GB"/>
              </w:rPr>
            </w:pPr>
            <w:r w:rsidRPr="0029788F">
              <w:rPr>
                <w:b/>
                <w:lang w:val="en-GB"/>
              </w:rPr>
              <w:t>procedure</w:t>
            </w:r>
            <w:r w:rsidRPr="0029788F">
              <w:rPr>
                <w:lang w:val="en-GB"/>
              </w:rPr>
              <w:t xml:space="preserve"> </w:t>
            </w:r>
            <w:r w:rsidR="00C153EF" w:rsidRPr="0029788F">
              <w:rPr>
                <w:lang w:val="en-GB"/>
              </w:rPr>
              <w:t>P</w:t>
            </w:r>
            <w:r w:rsidRPr="0029788F">
              <w:rPr>
                <w:lang w:val="en-GB"/>
              </w:rPr>
              <w:t>2;</w:t>
            </w:r>
          </w:p>
          <w:p w:rsidR="00BE4141" w:rsidRPr="0029788F" w:rsidRDefault="00BE4141" w:rsidP="00BE4141">
            <w:pPr>
              <w:pStyle w:val="Pseudokodas"/>
              <w:rPr>
                <w:lang w:val="en-GB"/>
              </w:rPr>
            </w:pPr>
            <w:r w:rsidRPr="0029788F">
              <w:rPr>
                <w:lang w:val="en-GB"/>
              </w:rPr>
              <w:t xml:space="preserve">  F := f2(C,D)</w:t>
            </w:r>
          </w:p>
          <w:p w:rsidR="00BE4141" w:rsidRPr="0029788F" w:rsidRDefault="00BE4141" w:rsidP="00BE4141">
            <w:pPr>
              <w:pStyle w:val="Pseudokodas"/>
              <w:rPr>
                <w:lang w:val="en-GB"/>
              </w:rPr>
            </w:pPr>
          </w:p>
        </w:tc>
        <w:tc>
          <w:tcPr>
            <w:tcW w:w="2976" w:type="pct"/>
            <w:tcBorders>
              <w:top w:val="nil"/>
              <w:bottom w:val="nil"/>
              <w:right w:val="nil"/>
            </w:tcBorders>
          </w:tcPr>
          <w:p w:rsidR="00BE4141" w:rsidRPr="0029788F" w:rsidRDefault="00BE4141" w:rsidP="00D5055D">
            <w:pPr>
              <w:pStyle w:val="Lentele"/>
              <w:rPr>
                <w:lang w:val="en-GB"/>
              </w:rPr>
            </w:pPr>
          </w:p>
        </w:tc>
      </w:tr>
      <w:tr w:rsidR="00BE4141" w:rsidRPr="0029788F">
        <w:trPr>
          <w:jc w:val="right"/>
        </w:trPr>
        <w:tc>
          <w:tcPr>
            <w:tcW w:w="2024" w:type="pct"/>
            <w:tcBorders>
              <w:top w:val="single" w:sz="4" w:space="0" w:color="auto"/>
              <w:bottom w:val="single" w:sz="4" w:space="0" w:color="auto"/>
            </w:tcBorders>
            <w:vAlign w:val="center"/>
          </w:tcPr>
          <w:p w:rsidR="00BE4141" w:rsidRPr="0029788F" w:rsidRDefault="00BE4141" w:rsidP="00305289">
            <w:pPr>
              <w:pStyle w:val="Pseudokodas"/>
              <w:rPr>
                <w:lang w:val="en-GB"/>
              </w:rPr>
            </w:pPr>
            <w:r w:rsidRPr="0029788F">
              <w:rPr>
                <w:b/>
                <w:lang w:val="en-GB"/>
              </w:rPr>
              <w:t>procedure</w:t>
            </w:r>
            <w:r w:rsidRPr="0029788F">
              <w:rPr>
                <w:lang w:val="en-GB"/>
              </w:rPr>
              <w:t xml:space="preserve"> </w:t>
            </w:r>
            <w:r w:rsidR="00C153EF" w:rsidRPr="0029788F">
              <w:rPr>
                <w:lang w:val="en-GB"/>
              </w:rPr>
              <w:t>P</w:t>
            </w:r>
            <w:r w:rsidRPr="0029788F">
              <w:rPr>
                <w:lang w:val="en-GB"/>
              </w:rPr>
              <w:t>3;</w:t>
            </w:r>
          </w:p>
          <w:p w:rsidR="00BE4141" w:rsidRPr="0029788F" w:rsidRDefault="00BE4141" w:rsidP="00305289">
            <w:pPr>
              <w:pStyle w:val="Pseudokodas"/>
              <w:rPr>
                <w:lang w:val="en-GB"/>
              </w:rPr>
            </w:pPr>
            <w:r w:rsidRPr="0029788F">
              <w:rPr>
                <w:lang w:val="en-GB"/>
              </w:rPr>
              <w:t xml:space="preserve">  D := f3(A)</w:t>
            </w:r>
          </w:p>
          <w:p w:rsidR="00BE4141" w:rsidRPr="0029788F" w:rsidRDefault="00BE4141" w:rsidP="00305289">
            <w:pPr>
              <w:pStyle w:val="Pseudokodas"/>
              <w:rPr>
                <w:lang w:val="en-GB"/>
              </w:rPr>
            </w:pPr>
          </w:p>
        </w:tc>
        <w:tc>
          <w:tcPr>
            <w:tcW w:w="2976" w:type="pct"/>
            <w:tcBorders>
              <w:top w:val="nil"/>
              <w:bottom w:val="nil"/>
              <w:right w:val="nil"/>
            </w:tcBorders>
          </w:tcPr>
          <w:p w:rsidR="00BE4141" w:rsidRPr="0029788F" w:rsidRDefault="00BE4141" w:rsidP="00D5055D">
            <w:pPr>
              <w:pStyle w:val="Lentele"/>
              <w:rPr>
                <w:lang w:val="en-GB"/>
              </w:rPr>
            </w:pPr>
          </w:p>
        </w:tc>
      </w:tr>
    </w:tbl>
    <w:p w:rsidR="002301C8" w:rsidRPr="0029788F" w:rsidRDefault="00857CA8" w:rsidP="00C40256">
      <w:pPr>
        <w:pStyle w:val="Tekstas"/>
        <w:spacing w:before="240"/>
      </w:pPr>
      <w:r>
        <w:t xml:space="preserve">Procedures </w:t>
      </w:r>
      <w:r w:rsidRPr="0029788F">
        <w:rPr>
          <w:rStyle w:val="PseudokodasChar"/>
          <w:lang w:val="en-GB"/>
        </w:rPr>
        <w:t>P1</w:t>
      </w:r>
      <w:r w:rsidRPr="00857CA8">
        <w:rPr>
          <w:rStyle w:val="PseudokodasChar"/>
          <w:rFonts w:ascii="Times New Roman" w:hAnsi="Times New Roman"/>
          <w:lang w:val="en-GB"/>
        </w:rPr>
        <w:t xml:space="preserve">, </w:t>
      </w:r>
      <w:r w:rsidRPr="0029788F">
        <w:rPr>
          <w:rStyle w:val="PseudokodasChar"/>
          <w:lang w:val="en-GB"/>
        </w:rPr>
        <w:t>P2</w:t>
      </w:r>
      <w:r w:rsidRPr="00857CA8">
        <w:rPr>
          <w:rStyle w:val="PseudokodasChar"/>
          <w:rFonts w:ascii="Times New Roman" w:hAnsi="Times New Roman"/>
          <w:lang w:val="en-GB"/>
        </w:rPr>
        <w:t xml:space="preserve">, </w:t>
      </w:r>
      <w:r w:rsidRPr="0029788F">
        <w:rPr>
          <w:rStyle w:val="PseudokodasChar"/>
          <w:lang w:val="en-GB"/>
        </w:rPr>
        <w:t>P3</w:t>
      </w:r>
      <w:r w:rsidRPr="00857CA8">
        <w:t xml:space="preserve"> </w:t>
      </w:r>
      <w:r>
        <w:t xml:space="preserve">program functional dependencies </w:t>
      </w:r>
      <w:r w:rsidRPr="00857CA8">
        <w:rPr>
          <w:rFonts w:ascii="Courier New" w:hAnsi="Courier New" w:cs="Courier New"/>
        </w:rPr>
        <w:t>f1</w:t>
      </w:r>
      <w:r w:rsidRPr="00857CA8">
        <w:t xml:space="preserve">, </w:t>
      </w:r>
      <w:r w:rsidRPr="00857CA8">
        <w:rPr>
          <w:rFonts w:ascii="Courier New" w:hAnsi="Courier New" w:cs="Courier New"/>
        </w:rPr>
        <w:t>f2</w:t>
      </w:r>
      <w:r w:rsidRPr="00857CA8">
        <w:t xml:space="preserve">, </w:t>
      </w:r>
      <w:r w:rsidRPr="00857CA8">
        <w:rPr>
          <w:rFonts w:ascii="Courier New" w:hAnsi="Courier New" w:cs="Courier New"/>
        </w:rPr>
        <w:t>f3</w:t>
      </w:r>
      <w:r w:rsidRPr="00857CA8">
        <w:t xml:space="preserve"> </w:t>
      </w:r>
      <w:r>
        <w:t xml:space="preserve">among objects </w:t>
      </w:r>
      <w:r w:rsidRPr="0029788F">
        <w:t>{A,B,C,D,E,F,Z}</w:t>
      </w:r>
      <w:r w:rsidR="00AC6EB0">
        <w:t xml:space="preserve"> in a programming environment</w:t>
      </w:r>
      <w:r w:rsidRPr="00857CA8">
        <w:t xml:space="preserve">. </w:t>
      </w:r>
      <w:r>
        <w:t xml:space="preserve">This sort of procedures serves to represent procedural knowledge in a </w:t>
      </w:r>
      <w:r w:rsidR="00AC6EB0">
        <w:t xml:space="preserve">certain </w:t>
      </w:r>
      <w:r>
        <w:t>domain. Proce</w:t>
      </w:r>
      <w:r w:rsidR="00AC6EB0">
        <w:t xml:space="preserve">dures normally form </w:t>
      </w:r>
      <w:r>
        <w:t xml:space="preserve">a software library. </w:t>
      </w:r>
      <w:r w:rsidR="003063A1" w:rsidRPr="0029788F">
        <w:t>The semantics of procedures</w:t>
      </w:r>
      <w:r w:rsidR="008719E5" w:rsidRPr="0029788F">
        <w:t xml:space="preserve"> </w:t>
      </w:r>
      <w:r w:rsidR="00C153EF" w:rsidRPr="0029788F">
        <w:rPr>
          <w:rStyle w:val="PseudokodasChar"/>
          <w:lang w:val="en-GB"/>
        </w:rPr>
        <w:t>P</w:t>
      </w:r>
      <w:r w:rsidR="008719E5" w:rsidRPr="0029788F">
        <w:rPr>
          <w:rStyle w:val="PseudokodasChar"/>
          <w:lang w:val="en-GB"/>
        </w:rPr>
        <w:t>1</w:t>
      </w:r>
      <w:r w:rsidR="008719E5" w:rsidRPr="00857CA8">
        <w:rPr>
          <w:rStyle w:val="PseudokodasChar"/>
          <w:rFonts w:ascii="Times New Roman" w:hAnsi="Times New Roman"/>
          <w:lang w:val="en-GB"/>
        </w:rPr>
        <w:t xml:space="preserve">, </w:t>
      </w:r>
      <w:r w:rsidR="00C153EF" w:rsidRPr="0029788F">
        <w:rPr>
          <w:rStyle w:val="PseudokodasChar"/>
          <w:lang w:val="en-GB"/>
        </w:rPr>
        <w:t>P</w:t>
      </w:r>
      <w:r w:rsidR="008719E5" w:rsidRPr="0029788F">
        <w:rPr>
          <w:rStyle w:val="PseudokodasChar"/>
          <w:lang w:val="en-GB"/>
        </w:rPr>
        <w:t>2</w:t>
      </w:r>
      <w:r w:rsidR="008719E5" w:rsidRPr="00857CA8">
        <w:rPr>
          <w:rStyle w:val="PseudokodasChar"/>
          <w:rFonts w:ascii="Times New Roman" w:hAnsi="Times New Roman"/>
          <w:lang w:val="en-GB"/>
        </w:rPr>
        <w:t xml:space="preserve">, </w:t>
      </w:r>
      <w:r w:rsidR="00C153EF" w:rsidRPr="0029788F">
        <w:rPr>
          <w:rStyle w:val="PseudokodasChar"/>
          <w:lang w:val="en-GB"/>
        </w:rPr>
        <w:t>P</w:t>
      </w:r>
      <w:r w:rsidR="002301C8" w:rsidRPr="0029788F">
        <w:rPr>
          <w:rStyle w:val="PseudokodasChar"/>
          <w:lang w:val="en-GB"/>
        </w:rPr>
        <w:t>3</w:t>
      </w:r>
      <w:r w:rsidR="002301C8" w:rsidRPr="0029788F">
        <w:t xml:space="preserve"> </w:t>
      </w:r>
      <w:r w:rsidR="003063A1" w:rsidRPr="0029788F">
        <w:t>is represented with</w:t>
      </w:r>
      <w:r w:rsidR="00AC6EB0">
        <w:t xml:space="preserve"> rules</w:t>
      </w:r>
      <w:r w:rsidR="003063A1" w:rsidRPr="0029788F">
        <w:t xml:space="preserve"> </w:t>
      </w:r>
      <w:r w:rsidR="008719E5" w:rsidRPr="0029788F">
        <w:rPr>
          <w:rStyle w:val="MathDiagrama"/>
          <w:lang w:val="en-GB"/>
        </w:rPr>
        <w:sym w:font="Symbol" w:char="F070"/>
      </w:r>
      <w:r w:rsidR="008719E5" w:rsidRPr="0029788F">
        <w:rPr>
          <w:rStyle w:val="MathDiagrama"/>
          <w:vertAlign w:val="subscript"/>
          <w:lang w:val="en-GB"/>
        </w:rPr>
        <w:t>1</w:t>
      </w:r>
      <w:r w:rsidR="002301C8" w:rsidRPr="0029788F">
        <w:t xml:space="preserve">, </w:t>
      </w:r>
      <w:r w:rsidR="008719E5" w:rsidRPr="0029788F">
        <w:rPr>
          <w:rStyle w:val="MathDiagrama"/>
          <w:lang w:val="en-GB"/>
        </w:rPr>
        <w:sym w:font="Symbol" w:char="F070"/>
      </w:r>
      <w:r w:rsidR="008719E5" w:rsidRPr="0029788F">
        <w:rPr>
          <w:rStyle w:val="MathDiagrama"/>
          <w:vertAlign w:val="subscript"/>
          <w:lang w:val="en-GB"/>
        </w:rPr>
        <w:t>2</w:t>
      </w:r>
      <w:r w:rsidR="003063A1" w:rsidRPr="0029788F">
        <w:t xml:space="preserve"> and</w:t>
      </w:r>
      <w:r w:rsidR="002301C8" w:rsidRPr="0029788F">
        <w:t xml:space="preserve"> </w:t>
      </w:r>
      <w:r w:rsidR="008719E5" w:rsidRPr="0029788F">
        <w:rPr>
          <w:rStyle w:val="MathDiagrama"/>
          <w:lang w:val="en-GB"/>
        </w:rPr>
        <w:sym w:font="Symbol" w:char="F070"/>
      </w:r>
      <w:r w:rsidR="008719E5" w:rsidRPr="0029788F">
        <w:rPr>
          <w:rStyle w:val="MathDiagrama"/>
          <w:vertAlign w:val="subscript"/>
          <w:lang w:val="en-GB"/>
        </w:rPr>
        <w:t>3</w:t>
      </w:r>
      <w:r w:rsidR="008719E5" w:rsidRPr="0029788F">
        <w:t>.</w:t>
      </w:r>
      <w:r w:rsidR="003063A1" w:rsidRPr="0029788F">
        <w:t xml:space="preserve"> This is graphically represented in Fig.</w:t>
      </w:r>
      <w:r w:rsidR="00C500BF">
        <w:t> </w:t>
      </w:r>
      <w:r w:rsidR="005F7A8A" w:rsidRPr="0029788F">
        <w:t>18.9</w:t>
      </w:r>
      <w:r w:rsidR="005148B3" w:rsidRPr="0029788F">
        <w:t>.</w:t>
      </w:r>
    </w:p>
    <w:p w:rsidR="00336A9A" w:rsidRPr="0029788F" w:rsidRDefault="008451EA" w:rsidP="00C500BF">
      <w:pPr>
        <w:pStyle w:val="Paviliustracija"/>
        <w:keepNext/>
        <w:rPr>
          <w:lang w:val="en-GB"/>
        </w:rPr>
      </w:pPr>
      <w:r w:rsidRPr="00854CB9">
        <w:rPr>
          <w:noProof/>
          <w:lang w:val="lt-LT" w:eastAsia="lt-LT"/>
        </w:rPr>
        <w:drawing>
          <wp:inline distT="0" distB="0" distL="0" distR="0">
            <wp:extent cx="1734820" cy="2168525"/>
            <wp:effectExtent l="0" t="0" r="0" b="3175"/>
            <wp:docPr id="198" name="Picture 89" descr="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8-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34820" cy="2168525"/>
                    </a:xfrm>
                    <a:prstGeom prst="rect">
                      <a:avLst/>
                    </a:prstGeom>
                    <a:noFill/>
                    <a:ln>
                      <a:noFill/>
                    </a:ln>
                  </pic:spPr>
                </pic:pic>
              </a:graphicData>
            </a:graphic>
          </wp:inline>
        </w:drawing>
      </w:r>
    </w:p>
    <w:p w:rsidR="002301C8" w:rsidRPr="0029788F" w:rsidRDefault="003063A1" w:rsidP="00DE08AA">
      <w:pPr>
        <w:pStyle w:val="Pavaprasymas"/>
      </w:pPr>
      <w:r w:rsidRPr="00C445C2">
        <w:rPr>
          <w:b/>
        </w:rPr>
        <w:t xml:space="preserve">Fig. </w:t>
      </w:r>
      <w:r w:rsidR="005F7A8A" w:rsidRPr="00C445C2">
        <w:rPr>
          <w:b/>
        </w:rPr>
        <w:t>18.9</w:t>
      </w:r>
      <w:r w:rsidR="005148B3" w:rsidRPr="00C445C2">
        <w:rPr>
          <w:b/>
        </w:rPr>
        <w:t>.</w:t>
      </w:r>
      <w:r w:rsidR="005148B3" w:rsidRPr="0029788F">
        <w:t xml:space="preserve"> </w:t>
      </w:r>
      <w:r w:rsidRPr="0029788F">
        <w:t>A graphical representation of</w:t>
      </w:r>
      <w:r w:rsidR="005148B3" w:rsidRPr="0029788F">
        <w:t xml:space="preserve"> </w:t>
      </w:r>
      <w:r w:rsidR="00C153EF" w:rsidRPr="0029788F">
        <w:rPr>
          <w:rStyle w:val="PseudokodasChar"/>
          <w:lang w:val="en-GB"/>
        </w:rPr>
        <w:t>P</w:t>
      </w:r>
      <w:r w:rsidR="005148B3" w:rsidRPr="0029788F">
        <w:rPr>
          <w:rStyle w:val="PseudokodasChar"/>
          <w:lang w:val="en-GB"/>
        </w:rPr>
        <w:t>1</w:t>
      </w:r>
      <w:r w:rsidR="005148B3" w:rsidRPr="0029788F">
        <w:t xml:space="preserve">, </w:t>
      </w:r>
      <w:r w:rsidR="00C153EF" w:rsidRPr="0029788F">
        <w:rPr>
          <w:rStyle w:val="PseudokodasChar"/>
          <w:lang w:val="en-GB"/>
        </w:rPr>
        <w:t>P</w:t>
      </w:r>
      <w:r w:rsidR="005148B3" w:rsidRPr="0029788F">
        <w:rPr>
          <w:rStyle w:val="PseudokodasChar"/>
          <w:lang w:val="en-GB"/>
        </w:rPr>
        <w:t>2</w:t>
      </w:r>
      <w:r w:rsidRPr="0029788F">
        <w:t xml:space="preserve"> and</w:t>
      </w:r>
      <w:r w:rsidR="005148B3" w:rsidRPr="0029788F">
        <w:t xml:space="preserve"> </w:t>
      </w:r>
      <w:r w:rsidR="00C153EF" w:rsidRPr="0029788F">
        <w:rPr>
          <w:rStyle w:val="PseudokodasChar"/>
          <w:lang w:val="en-GB"/>
        </w:rPr>
        <w:t>P</w:t>
      </w:r>
      <w:r w:rsidR="005148B3" w:rsidRPr="0029788F">
        <w:rPr>
          <w:rStyle w:val="PseudokodasChar"/>
          <w:lang w:val="en-GB"/>
        </w:rPr>
        <w:t>3</w:t>
      </w:r>
      <w:r w:rsidR="002301C8" w:rsidRPr="0029788F">
        <w:t xml:space="preserve"> </w:t>
      </w:r>
      <w:r w:rsidRPr="0029788F">
        <w:t>semantics</w:t>
      </w:r>
    </w:p>
    <w:p w:rsidR="002301C8" w:rsidRPr="0029788F" w:rsidRDefault="00C500BF" w:rsidP="003063A1">
      <w:pPr>
        <w:pStyle w:val="Tekstas"/>
        <w:spacing w:after="240"/>
      </w:pPr>
      <w:r>
        <w:t>The</w:t>
      </w:r>
      <w:r w:rsidR="003063A1" w:rsidRPr="0029788F">
        <w:t xml:space="preserve"> sequence </w:t>
      </w:r>
      <w:r w:rsidR="003063A1" w:rsidRPr="0029788F">
        <w:sym w:font="Symbol" w:char="00E1"/>
      </w:r>
      <w:r w:rsidR="003063A1" w:rsidRPr="0029788F">
        <w:rPr>
          <w:rStyle w:val="MathDiagrama"/>
          <w:lang w:val="en-GB"/>
        </w:rPr>
        <w:sym w:font="Symbol" w:char="F070"/>
      </w:r>
      <w:r w:rsidR="003063A1" w:rsidRPr="0029788F">
        <w:rPr>
          <w:rStyle w:val="MathDiagrama"/>
          <w:vertAlign w:val="subscript"/>
          <w:lang w:val="en-GB"/>
        </w:rPr>
        <w:t>3</w:t>
      </w:r>
      <w:r w:rsidR="003063A1" w:rsidRPr="0029788F">
        <w:rPr>
          <w:rStyle w:val="MathDiagrama"/>
          <w:lang w:val="en-GB"/>
        </w:rPr>
        <w:t xml:space="preserve">, </w:t>
      </w:r>
      <w:r w:rsidR="003063A1" w:rsidRPr="0029788F">
        <w:rPr>
          <w:rStyle w:val="MathDiagrama"/>
          <w:lang w:val="en-GB"/>
        </w:rPr>
        <w:sym w:font="Symbol" w:char="F070"/>
      </w:r>
      <w:r w:rsidR="003063A1" w:rsidRPr="0029788F">
        <w:rPr>
          <w:rStyle w:val="MathDiagrama"/>
          <w:vertAlign w:val="subscript"/>
          <w:lang w:val="en-GB"/>
        </w:rPr>
        <w:t>2</w:t>
      </w:r>
      <w:r w:rsidR="003063A1" w:rsidRPr="0029788F">
        <w:rPr>
          <w:rStyle w:val="MathDiagrama"/>
          <w:lang w:val="en-GB"/>
        </w:rPr>
        <w:t xml:space="preserve">, </w:t>
      </w:r>
      <w:r w:rsidR="003063A1" w:rsidRPr="0029788F">
        <w:rPr>
          <w:rStyle w:val="MathDiagrama"/>
          <w:lang w:val="en-GB"/>
        </w:rPr>
        <w:sym w:font="Symbol" w:char="F070"/>
      </w:r>
      <w:r w:rsidR="003063A1" w:rsidRPr="0029788F">
        <w:rPr>
          <w:rStyle w:val="MathDiagrama"/>
          <w:vertAlign w:val="subscript"/>
          <w:lang w:val="en-GB"/>
        </w:rPr>
        <w:t>1</w:t>
      </w:r>
      <w:r w:rsidR="003063A1" w:rsidRPr="0029788F">
        <w:sym w:font="Symbol" w:char="00F1"/>
      </w:r>
      <w:r w:rsidR="003063A1" w:rsidRPr="0029788F">
        <w:t xml:space="preserve"> </w:t>
      </w:r>
      <w:r w:rsidR="002301C8" w:rsidRPr="0029788F">
        <w:t>(</w:t>
      </w:r>
      <w:r w:rsidR="005F7A8A" w:rsidRPr="0029788F">
        <w:t>18.2</w:t>
      </w:r>
      <w:r w:rsidR="002301C8" w:rsidRPr="0029788F">
        <w:t>)</w:t>
      </w:r>
      <w:r>
        <w:t xml:space="preserve"> corresponds </w:t>
      </w:r>
      <w:r w:rsidR="003063A1" w:rsidRPr="0029788F">
        <w:t xml:space="preserve">to the following </w:t>
      </w:r>
      <w:r w:rsidR="003063A1" w:rsidRPr="0029788F">
        <w:rPr>
          <w:i/>
        </w:rPr>
        <w:t>synthesized</w:t>
      </w:r>
      <w:r w:rsidR="003063A1" w:rsidRPr="0029788F">
        <w:t xml:space="preserve"> program</w:t>
      </w:r>
      <w:r w:rsidR="002301C8" w:rsidRPr="0029788F">
        <w:t>:</w:t>
      </w:r>
    </w:p>
    <w:tbl>
      <w:tblPr>
        <w:tblW w:w="0" w:type="auto"/>
        <w:tblInd w:w="4503" w:type="dxa"/>
        <w:tblLayout w:type="fixed"/>
        <w:tblLook w:val="01E0" w:firstRow="1" w:lastRow="1" w:firstColumn="1" w:lastColumn="1" w:noHBand="0" w:noVBand="0"/>
      </w:tblPr>
      <w:tblGrid>
        <w:gridCol w:w="2409"/>
        <w:gridCol w:w="2268"/>
      </w:tblGrid>
      <w:tr w:rsidR="002301C8" w:rsidRPr="0029788F">
        <w:tc>
          <w:tcPr>
            <w:tcW w:w="2409" w:type="dxa"/>
          </w:tcPr>
          <w:p w:rsidR="002301C8" w:rsidRPr="0029788F" w:rsidRDefault="002301C8" w:rsidP="00287C4E">
            <w:pPr>
              <w:pStyle w:val="Pseudokodas"/>
              <w:rPr>
                <w:lang w:val="en-GB"/>
              </w:rPr>
            </w:pPr>
            <w:r w:rsidRPr="0029788F">
              <w:rPr>
                <w:b/>
                <w:lang w:val="en-GB"/>
              </w:rPr>
              <w:t>call</w:t>
            </w:r>
            <w:r w:rsidR="000F69C6" w:rsidRPr="0029788F">
              <w:rPr>
                <w:lang w:val="en-GB"/>
              </w:rPr>
              <w:t xml:space="preserve"> </w:t>
            </w:r>
            <w:r w:rsidR="00C153EF" w:rsidRPr="0029788F">
              <w:rPr>
                <w:lang w:val="en-GB"/>
              </w:rPr>
              <w:t>P</w:t>
            </w:r>
            <w:r w:rsidRPr="0029788F">
              <w:rPr>
                <w:lang w:val="en-GB"/>
              </w:rPr>
              <w:t>3;</w:t>
            </w:r>
          </w:p>
        </w:tc>
        <w:tc>
          <w:tcPr>
            <w:tcW w:w="2268" w:type="dxa"/>
          </w:tcPr>
          <w:p w:rsidR="002301C8" w:rsidRPr="0029788F" w:rsidRDefault="002301C8" w:rsidP="009A7AFA">
            <w:pPr>
              <w:rPr>
                <w:lang w:val="en-GB"/>
              </w:rPr>
            </w:pPr>
          </w:p>
        </w:tc>
      </w:tr>
      <w:tr w:rsidR="002301C8" w:rsidRPr="0029788F">
        <w:tc>
          <w:tcPr>
            <w:tcW w:w="2409" w:type="dxa"/>
          </w:tcPr>
          <w:p w:rsidR="002301C8" w:rsidRPr="0029788F" w:rsidRDefault="002301C8" w:rsidP="00287C4E">
            <w:pPr>
              <w:pStyle w:val="Pseudokodas"/>
              <w:rPr>
                <w:lang w:val="en-GB"/>
              </w:rPr>
            </w:pPr>
            <w:r w:rsidRPr="0029788F">
              <w:rPr>
                <w:b/>
                <w:lang w:val="en-GB"/>
              </w:rPr>
              <w:t>call</w:t>
            </w:r>
            <w:r w:rsidR="000F69C6" w:rsidRPr="0029788F">
              <w:rPr>
                <w:lang w:val="en-GB"/>
              </w:rPr>
              <w:t xml:space="preserve"> </w:t>
            </w:r>
            <w:r w:rsidR="00C153EF" w:rsidRPr="0029788F">
              <w:rPr>
                <w:lang w:val="en-GB"/>
              </w:rPr>
              <w:t>P</w:t>
            </w:r>
            <w:r w:rsidRPr="0029788F">
              <w:rPr>
                <w:lang w:val="en-GB"/>
              </w:rPr>
              <w:t>2;</w:t>
            </w:r>
          </w:p>
        </w:tc>
        <w:tc>
          <w:tcPr>
            <w:tcW w:w="2268" w:type="dxa"/>
          </w:tcPr>
          <w:p w:rsidR="002301C8" w:rsidRPr="0029788F" w:rsidRDefault="002301C8" w:rsidP="00C9333F">
            <w:pPr>
              <w:pStyle w:val="Lentele"/>
              <w:jc w:val="right"/>
              <w:rPr>
                <w:lang w:val="en-GB"/>
              </w:rPr>
            </w:pPr>
            <w:r w:rsidRPr="0029788F">
              <w:rPr>
                <w:lang w:val="en-GB"/>
              </w:rPr>
              <w:t>(</w:t>
            </w:r>
            <w:r w:rsidR="005F7A8A" w:rsidRPr="0029788F">
              <w:rPr>
                <w:lang w:val="en-GB"/>
              </w:rPr>
              <w:t>18.4</w:t>
            </w:r>
            <w:r w:rsidRPr="0029788F">
              <w:rPr>
                <w:lang w:val="en-GB"/>
              </w:rPr>
              <w:t>)</w:t>
            </w:r>
          </w:p>
        </w:tc>
      </w:tr>
      <w:tr w:rsidR="002301C8" w:rsidRPr="0029788F">
        <w:tc>
          <w:tcPr>
            <w:tcW w:w="2409" w:type="dxa"/>
          </w:tcPr>
          <w:p w:rsidR="002301C8" w:rsidRPr="0029788F" w:rsidRDefault="002301C8" w:rsidP="00287C4E">
            <w:pPr>
              <w:pStyle w:val="Pseudokodas"/>
              <w:rPr>
                <w:lang w:val="en-GB"/>
              </w:rPr>
            </w:pPr>
            <w:r w:rsidRPr="0029788F">
              <w:rPr>
                <w:b/>
                <w:lang w:val="en-GB"/>
              </w:rPr>
              <w:t>call</w:t>
            </w:r>
            <w:r w:rsidR="000F69C6" w:rsidRPr="0029788F">
              <w:rPr>
                <w:lang w:val="en-GB"/>
              </w:rPr>
              <w:t xml:space="preserve"> </w:t>
            </w:r>
            <w:r w:rsidR="00C153EF" w:rsidRPr="0029788F">
              <w:rPr>
                <w:lang w:val="en-GB"/>
              </w:rPr>
              <w:t>P</w:t>
            </w:r>
            <w:r w:rsidRPr="0029788F">
              <w:rPr>
                <w:lang w:val="en-GB"/>
              </w:rPr>
              <w:t>1</w:t>
            </w:r>
          </w:p>
        </w:tc>
        <w:tc>
          <w:tcPr>
            <w:tcW w:w="2268" w:type="dxa"/>
          </w:tcPr>
          <w:p w:rsidR="002301C8" w:rsidRPr="0029788F" w:rsidRDefault="002301C8" w:rsidP="009A7AFA">
            <w:pPr>
              <w:rPr>
                <w:lang w:val="en-GB"/>
              </w:rPr>
            </w:pPr>
          </w:p>
        </w:tc>
      </w:tr>
    </w:tbl>
    <w:p w:rsidR="00736892" w:rsidRPr="0029788F" w:rsidRDefault="003063A1" w:rsidP="003063A1">
      <w:pPr>
        <w:pStyle w:val="Tekstas"/>
        <w:spacing w:before="240"/>
      </w:pPr>
      <w:r w:rsidRPr="0029788F">
        <w:t>The semantics o</w:t>
      </w:r>
      <w:r w:rsidR="00C500BF">
        <w:t>f this program is shown in Fig. </w:t>
      </w:r>
      <w:r w:rsidR="005F7A8A" w:rsidRPr="0029788F">
        <w:t>18.10</w:t>
      </w:r>
      <w:r w:rsidR="002301C8" w:rsidRPr="0029788F">
        <w:t>.</w:t>
      </w:r>
    </w:p>
    <w:p w:rsidR="00305B3D" w:rsidRPr="0029788F" w:rsidRDefault="008451EA" w:rsidP="00305B3D">
      <w:pPr>
        <w:pStyle w:val="Paviliustracija"/>
        <w:rPr>
          <w:lang w:val="en-GB"/>
        </w:rPr>
      </w:pPr>
      <w:r w:rsidRPr="00854CB9">
        <w:rPr>
          <w:noProof/>
          <w:lang w:val="lt-LT" w:eastAsia="lt-LT"/>
        </w:rPr>
        <w:drawing>
          <wp:inline distT="0" distB="0" distL="0" distR="0">
            <wp:extent cx="3147695" cy="1049020"/>
            <wp:effectExtent l="0" t="0" r="0" b="0"/>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47695" cy="1049020"/>
                    </a:xfrm>
                    <a:prstGeom prst="rect">
                      <a:avLst/>
                    </a:prstGeom>
                    <a:noFill/>
                    <a:ln>
                      <a:noFill/>
                    </a:ln>
                  </pic:spPr>
                </pic:pic>
              </a:graphicData>
            </a:graphic>
          </wp:inline>
        </w:drawing>
      </w:r>
    </w:p>
    <w:p w:rsidR="002301C8" w:rsidRPr="0029788F" w:rsidRDefault="004C2439" w:rsidP="00DE08AA">
      <w:pPr>
        <w:pStyle w:val="Pavaprasymas"/>
      </w:pPr>
      <w:r w:rsidRPr="004C2439">
        <w:rPr>
          <w:b/>
        </w:rPr>
        <w:t xml:space="preserve">Fig. </w:t>
      </w:r>
      <w:r w:rsidR="005F7A8A" w:rsidRPr="004C2439">
        <w:rPr>
          <w:b/>
        </w:rPr>
        <w:t>18.10</w:t>
      </w:r>
      <w:r w:rsidR="00C41D1E" w:rsidRPr="004C2439">
        <w:rPr>
          <w:b/>
        </w:rPr>
        <w:t>.</w:t>
      </w:r>
      <w:r w:rsidR="00C41D1E" w:rsidRPr="0029788F">
        <w:t xml:space="preserve"> </w:t>
      </w:r>
      <w:r w:rsidR="003063A1" w:rsidRPr="0029788F">
        <w:t>Semantic network representation of the synthesized program</w:t>
      </w:r>
    </w:p>
    <w:p w:rsidR="00750D4E" w:rsidRPr="0029788F" w:rsidRDefault="00C40256" w:rsidP="00CF1112">
      <w:pPr>
        <w:pStyle w:val="Tekstas"/>
        <w:spacing w:after="240"/>
      </w:pPr>
      <w:r w:rsidRPr="0029788F">
        <w:lastRenderedPageBreak/>
        <w:t>This program can be executed many times. However, it synthesized once. Each execution can read new values of objects A, B, C</w:t>
      </w:r>
      <w:r w:rsidR="00785F42" w:rsidRPr="0029788F">
        <w:t>:</w:t>
      </w:r>
    </w:p>
    <w:tbl>
      <w:tblPr>
        <w:tblW w:w="0" w:type="auto"/>
        <w:tblBorders>
          <w:insideH w:val="single" w:sz="4" w:space="0" w:color="auto"/>
          <w:insideV w:val="single" w:sz="4" w:space="0" w:color="auto"/>
        </w:tblBorders>
        <w:tblLook w:val="01E0" w:firstRow="1" w:lastRow="1" w:firstColumn="1" w:lastColumn="1" w:noHBand="0" w:noVBand="0"/>
      </w:tblPr>
      <w:tblGrid>
        <w:gridCol w:w="9071"/>
      </w:tblGrid>
      <w:tr w:rsidR="00FB5DFA" w:rsidRPr="0029788F" w:rsidTr="00C40256">
        <w:tc>
          <w:tcPr>
            <w:tcW w:w="9287" w:type="dxa"/>
          </w:tcPr>
          <w:p w:rsidR="00FB5DFA" w:rsidRPr="0029788F" w:rsidRDefault="00FB5DFA" w:rsidP="00C40256">
            <w:pPr>
              <w:pStyle w:val="Pseudokodas"/>
              <w:keepNext/>
              <w:rPr>
                <w:lang w:val="en-GB"/>
              </w:rPr>
            </w:pPr>
            <w:r w:rsidRPr="0029788F">
              <w:rPr>
                <w:b/>
                <w:lang w:val="en-GB"/>
              </w:rPr>
              <w:t>for</w:t>
            </w:r>
            <w:r w:rsidRPr="0029788F">
              <w:rPr>
                <w:lang w:val="en-GB"/>
              </w:rPr>
              <w:t xml:space="preserve"> J := 1 </w:t>
            </w:r>
            <w:r w:rsidRPr="0029788F">
              <w:rPr>
                <w:b/>
                <w:lang w:val="en-GB"/>
              </w:rPr>
              <w:t>to</w:t>
            </w:r>
            <w:r w:rsidRPr="0029788F">
              <w:rPr>
                <w:lang w:val="en-GB"/>
              </w:rPr>
              <w:t xml:space="preserve"> 9</w:t>
            </w:r>
            <w:r w:rsidR="001C40B2" w:rsidRPr="0029788F">
              <w:rPr>
                <w:lang w:val="en-GB"/>
              </w:rPr>
              <w:t>00</w:t>
            </w:r>
            <w:r w:rsidRPr="0029788F">
              <w:rPr>
                <w:lang w:val="en-GB"/>
              </w:rPr>
              <w:t xml:space="preserve"> </w:t>
            </w:r>
            <w:r w:rsidRPr="0029788F">
              <w:rPr>
                <w:b/>
                <w:lang w:val="en-GB"/>
              </w:rPr>
              <w:t>do</w:t>
            </w:r>
            <w:r w:rsidR="001C40B2" w:rsidRPr="0029788F">
              <w:rPr>
                <w:lang w:val="en-GB"/>
              </w:rPr>
              <w:t xml:space="preserve">  </w:t>
            </w:r>
            <w:r w:rsidRPr="0029788F">
              <w:rPr>
                <w:i/>
                <w:lang w:val="en-GB"/>
              </w:rPr>
              <w:t>{</w:t>
            </w:r>
            <w:r w:rsidR="001C40B2" w:rsidRPr="0029788F">
              <w:rPr>
                <w:i/>
                <w:lang w:val="en-GB"/>
              </w:rPr>
              <w:t xml:space="preserve"> </w:t>
            </w:r>
            <w:r w:rsidR="00C40256" w:rsidRPr="0029788F">
              <w:rPr>
                <w:i/>
                <w:lang w:val="en-GB"/>
              </w:rPr>
              <w:t xml:space="preserve">Repeat </w:t>
            </w:r>
            <w:r w:rsidRPr="0029788F">
              <w:rPr>
                <w:i/>
                <w:lang w:val="en-GB"/>
              </w:rPr>
              <w:t>}</w:t>
            </w:r>
            <w:r w:rsidR="00E456A9" w:rsidRPr="0029788F">
              <w:rPr>
                <w:lang w:val="en-GB"/>
              </w:rPr>
              <w:br/>
            </w:r>
            <w:r w:rsidRPr="0029788F">
              <w:rPr>
                <w:b/>
                <w:lang w:val="en-GB"/>
              </w:rPr>
              <w:t>begin</w:t>
            </w:r>
            <w:r w:rsidR="00E456A9" w:rsidRPr="0029788F">
              <w:rPr>
                <w:b/>
                <w:lang w:val="en-GB"/>
              </w:rPr>
              <w:br/>
            </w:r>
            <w:r w:rsidR="001C40B2" w:rsidRPr="0029788F">
              <w:rPr>
                <w:lang w:val="en-GB"/>
              </w:rPr>
              <w:t xml:space="preserve">  readln (A, B, C);   </w:t>
            </w:r>
            <w:r w:rsidRPr="0029788F">
              <w:rPr>
                <w:i/>
                <w:lang w:val="en-GB"/>
              </w:rPr>
              <w:t>{ 1)</w:t>
            </w:r>
            <w:r w:rsidR="001C40B2" w:rsidRPr="0029788F">
              <w:rPr>
                <w:i/>
                <w:lang w:val="en-GB"/>
              </w:rPr>
              <w:t xml:space="preserve"> </w:t>
            </w:r>
            <w:r w:rsidR="00C40256" w:rsidRPr="0029788F">
              <w:rPr>
                <w:i/>
                <w:lang w:val="en-GB"/>
              </w:rPr>
              <w:t xml:space="preserve">Read A, B ir C          </w:t>
            </w:r>
            <w:r w:rsidR="001C40B2" w:rsidRPr="0029788F">
              <w:rPr>
                <w:i/>
                <w:lang w:val="en-GB"/>
              </w:rPr>
              <w:t xml:space="preserve">   </w:t>
            </w:r>
            <w:r w:rsidRPr="0029788F">
              <w:rPr>
                <w:i/>
                <w:lang w:val="en-GB"/>
              </w:rPr>
              <w:t>}</w:t>
            </w:r>
            <w:r w:rsidR="00E456A9" w:rsidRPr="0029788F">
              <w:rPr>
                <w:lang w:val="en-GB"/>
              </w:rPr>
              <w:br/>
            </w:r>
            <w:r w:rsidR="001C40B2" w:rsidRPr="0029788F">
              <w:rPr>
                <w:lang w:val="en-GB"/>
              </w:rPr>
              <w:t xml:space="preserve">  </w:t>
            </w:r>
            <w:r w:rsidR="00E456A9" w:rsidRPr="0029788F">
              <w:rPr>
                <w:lang w:val="en-GB"/>
              </w:rPr>
              <w:br/>
            </w:r>
            <w:r w:rsidRPr="0029788F">
              <w:rPr>
                <w:lang w:val="en-GB"/>
              </w:rPr>
              <w:t xml:space="preserve">  </w:t>
            </w:r>
            <w:r w:rsidRPr="0029788F">
              <w:rPr>
                <w:b/>
                <w:lang w:val="en-GB"/>
              </w:rPr>
              <w:t>call</w:t>
            </w:r>
            <w:r w:rsidR="001C40B2" w:rsidRPr="0029788F">
              <w:rPr>
                <w:lang w:val="en-GB"/>
              </w:rPr>
              <w:t xml:space="preserve"> </w:t>
            </w:r>
            <w:r w:rsidR="00C153EF" w:rsidRPr="0029788F">
              <w:rPr>
                <w:lang w:val="en-GB"/>
              </w:rPr>
              <w:t>P</w:t>
            </w:r>
            <w:r w:rsidR="001C40B2" w:rsidRPr="0029788F">
              <w:rPr>
                <w:lang w:val="en-GB"/>
              </w:rPr>
              <w:t xml:space="preserve">3;          </w:t>
            </w:r>
            <w:r w:rsidR="00C40256" w:rsidRPr="0029788F">
              <w:rPr>
                <w:lang w:val="en-GB"/>
              </w:rPr>
              <w:t xml:space="preserve"> </w:t>
            </w:r>
            <w:r w:rsidR="001C40B2" w:rsidRPr="0029788F">
              <w:rPr>
                <w:lang w:val="en-GB"/>
              </w:rPr>
              <w:t xml:space="preserve"> </w:t>
            </w:r>
            <w:r w:rsidRPr="0029788F">
              <w:rPr>
                <w:i/>
                <w:lang w:val="en-GB"/>
              </w:rPr>
              <w:t>{ 2)</w:t>
            </w:r>
            <w:r w:rsidR="001C40B2" w:rsidRPr="0029788F">
              <w:rPr>
                <w:i/>
                <w:lang w:val="en-GB"/>
              </w:rPr>
              <w:t xml:space="preserve"> </w:t>
            </w:r>
            <w:r w:rsidR="00C40256" w:rsidRPr="0029788F">
              <w:rPr>
                <w:i/>
                <w:lang w:val="en-GB"/>
              </w:rPr>
              <w:t>Invoke synthesized program</w:t>
            </w:r>
            <w:r w:rsidR="001C40B2" w:rsidRPr="0029788F">
              <w:rPr>
                <w:i/>
                <w:lang w:val="en-GB"/>
              </w:rPr>
              <w:t xml:space="preserve"> </w:t>
            </w:r>
            <w:r w:rsidRPr="0029788F">
              <w:rPr>
                <w:i/>
                <w:lang w:val="en-GB"/>
              </w:rPr>
              <w:t>}</w:t>
            </w:r>
            <w:r w:rsidR="00E456A9" w:rsidRPr="0029788F">
              <w:rPr>
                <w:lang w:val="en-GB"/>
              </w:rPr>
              <w:br/>
            </w:r>
            <w:r w:rsidRPr="0029788F">
              <w:rPr>
                <w:lang w:val="en-GB"/>
              </w:rPr>
              <w:t xml:space="preserve">  </w:t>
            </w:r>
            <w:r w:rsidRPr="0029788F">
              <w:rPr>
                <w:b/>
                <w:lang w:val="en-GB"/>
              </w:rPr>
              <w:t>call</w:t>
            </w:r>
            <w:r w:rsidRPr="0029788F">
              <w:rPr>
                <w:lang w:val="en-GB"/>
              </w:rPr>
              <w:t xml:space="preserve"> </w:t>
            </w:r>
            <w:r w:rsidR="00C153EF" w:rsidRPr="0029788F">
              <w:rPr>
                <w:lang w:val="en-GB"/>
              </w:rPr>
              <w:t>P</w:t>
            </w:r>
            <w:r w:rsidRPr="0029788F">
              <w:rPr>
                <w:lang w:val="en-GB"/>
              </w:rPr>
              <w:t>2;</w:t>
            </w:r>
            <w:r w:rsidR="00E456A9" w:rsidRPr="0029788F">
              <w:rPr>
                <w:lang w:val="en-GB"/>
              </w:rPr>
              <w:br/>
            </w:r>
            <w:r w:rsidRPr="0029788F">
              <w:rPr>
                <w:lang w:val="en-GB"/>
              </w:rPr>
              <w:t xml:space="preserve">  </w:t>
            </w:r>
            <w:r w:rsidRPr="0029788F">
              <w:rPr>
                <w:b/>
                <w:lang w:val="en-GB"/>
              </w:rPr>
              <w:t>call</w:t>
            </w:r>
            <w:r w:rsidRPr="0029788F">
              <w:rPr>
                <w:lang w:val="en-GB"/>
              </w:rPr>
              <w:t xml:space="preserve"> </w:t>
            </w:r>
            <w:r w:rsidR="00C153EF" w:rsidRPr="0029788F">
              <w:rPr>
                <w:lang w:val="en-GB"/>
              </w:rPr>
              <w:t>P</w:t>
            </w:r>
            <w:r w:rsidRPr="0029788F">
              <w:rPr>
                <w:lang w:val="en-GB"/>
              </w:rPr>
              <w:t>1;</w:t>
            </w:r>
            <w:r w:rsidR="00E456A9" w:rsidRPr="0029788F">
              <w:rPr>
                <w:lang w:val="en-GB"/>
              </w:rPr>
              <w:br/>
            </w:r>
            <w:r w:rsidR="001C40B2" w:rsidRPr="0029788F">
              <w:rPr>
                <w:lang w:val="en-GB"/>
              </w:rPr>
              <w:t xml:space="preserve">  </w:t>
            </w:r>
            <w:r w:rsidR="00E456A9" w:rsidRPr="0029788F">
              <w:rPr>
                <w:lang w:val="en-GB"/>
              </w:rPr>
              <w:br/>
            </w:r>
            <w:r w:rsidR="00B42152" w:rsidRPr="0029788F">
              <w:rPr>
                <w:lang w:val="en-GB"/>
              </w:rPr>
              <w:t xml:space="preserve">  writeln(Z</w:t>
            </w:r>
            <w:r w:rsidRPr="0029788F">
              <w:rPr>
                <w:lang w:val="en-GB"/>
              </w:rPr>
              <w:t xml:space="preserve">); </w:t>
            </w:r>
            <w:r w:rsidR="00B42152" w:rsidRPr="0029788F">
              <w:rPr>
                <w:lang w:val="en-GB"/>
              </w:rPr>
              <w:t xml:space="preserve">       </w:t>
            </w:r>
            <w:r w:rsidR="001C40B2" w:rsidRPr="0029788F">
              <w:rPr>
                <w:lang w:val="en-GB"/>
              </w:rPr>
              <w:t xml:space="preserve"> </w:t>
            </w:r>
            <w:r w:rsidRPr="0029788F">
              <w:rPr>
                <w:i/>
                <w:lang w:val="en-GB"/>
              </w:rPr>
              <w:t>{ 3)</w:t>
            </w:r>
            <w:r w:rsidR="00B42152" w:rsidRPr="0029788F">
              <w:rPr>
                <w:i/>
                <w:lang w:val="en-GB"/>
              </w:rPr>
              <w:t xml:space="preserve"> </w:t>
            </w:r>
            <w:r w:rsidR="00C40256" w:rsidRPr="0029788F">
              <w:rPr>
                <w:i/>
                <w:lang w:val="en-GB"/>
              </w:rPr>
              <w:t xml:space="preserve">Print Z           </w:t>
            </w:r>
            <w:r w:rsidR="001C40B2" w:rsidRPr="0029788F">
              <w:rPr>
                <w:i/>
                <w:lang w:val="en-GB"/>
              </w:rPr>
              <w:t xml:space="preserve">         </w:t>
            </w:r>
            <w:r w:rsidRPr="0029788F">
              <w:rPr>
                <w:i/>
                <w:lang w:val="en-GB"/>
              </w:rPr>
              <w:t>}</w:t>
            </w:r>
            <w:r w:rsidR="00E456A9" w:rsidRPr="0029788F">
              <w:rPr>
                <w:lang w:val="en-GB"/>
              </w:rPr>
              <w:br/>
            </w:r>
            <w:r w:rsidRPr="0029788F">
              <w:rPr>
                <w:b/>
                <w:lang w:val="en-GB"/>
              </w:rPr>
              <w:t>end</w:t>
            </w:r>
          </w:p>
        </w:tc>
      </w:tr>
    </w:tbl>
    <w:p w:rsidR="002301C8" w:rsidRPr="0029788F" w:rsidRDefault="00F80C09" w:rsidP="00CF12E0">
      <w:pPr>
        <w:pStyle w:val="Heading2"/>
      </w:pPr>
      <w:bookmarkStart w:id="91" w:name="_Toc154287597"/>
      <w:bookmarkStart w:id="92" w:name="_Toc154309983"/>
      <w:bookmarkStart w:id="93" w:name="_Toc154312061"/>
      <w:bookmarkStart w:id="94" w:name="_Toc3642560"/>
      <w:r>
        <w:rPr>
          <w:lang w:val="en-US"/>
        </w:rPr>
        <w:t>Superfluous</w:t>
      </w:r>
      <w:r w:rsidR="0079656E">
        <w:t xml:space="preserve"> rules in forward c</w:t>
      </w:r>
      <w:r w:rsidR="00C40256" w:rsidRPr="0029788F">
        <w:t>haining</w:t>
      </w:r>
      <w:bookmarkEnd w:id="91"/>
      <w:bookmarkEnd w:id="92"/>
      <w:bookmarkEnd w:id="93"/>
      <w:bookmarkEnd w:id="94"/>
    </w:p>
    <w:p w:rsidR="002301C8" w:rsidRPr="0029788F" w:rsidRDefault="00C40256" w:rsidP="000847AB">
      <w:pPr>
        <w:pStyle w:val="Tekstasneatitrauktas"/>
        <w:spacing w:after="240"/>
      </w:pPr>
      <w:r w:rsidRPr="0029788F">
        <w:t>Suppose rules</w:t>
      </w:r>
      <w:r w:rsidR="001C40B2" w:rsidRPr="0029788F">
        <w:t xml:space="preserve"> (</w:t>
      </w:r>
      <w:r w:rsidR="005F7A8A" w:rsidRPr="0029788F">
        <w:t>18.1</w:t>
      </w:r>
      <w:r w:rsidR="001C40B2" w:rsidRPr="0029788F">
        <w:t>)</w:t>
      </w:r>
      <w:r w:rsidR="00B35BDC" w:rsidRPr="0029788F">
        <w:t xml:space="preserve"> </w:t>
      </w:r>
      <w:r w:rsidRPr="0029788F">
        <w:t>and add two redundant rules</w:t>
      </w:r>
      <w:r w:rsidR="005A3E26" w:rsidRPr="0029788F">
        <w:t xml:space="preserve"> </w:t>
      </w:r>
      <w:r w:rsidR="005A3E26" w:rsidRPr="0029788F">
        <w:rPr>
          <w:rStyle w:val="MathDiagrama"/>
          <w:lang w:val="en-GB"/>
        </w:rPr>
        <w:sym w:font="Symbol" w:char="F070"/>
      </w:r>
      <w:r w:rsidR="00CE3171" w:rsidRPr="0029788F">
        <w:rPr>
          <w:rStyle w:val="MathDiagrama"/>
          <w:lang w:val="en-GB"/>
        </w:rPr>
        <w:t>'</w:t>
      </w:r>
      <w:r w:rsidR="001C40B2" w:rsidRPr="0029788F">
        <w:t xml:space="preserve"> ir</w:t>
      </w:r>
      <w:r w:rsidR="005A3E26" w:rsidRPr="0029788F">
        <w:t xml:space="preserve"> </w:t>
      </w:r>
      <w:r w:rsidR="005A3E26" w:rsidRPr="0029788F">
        <w:rPr>
          <w:rStyle w:val="MathDiagrama"/>
          <w:lang w:val="en-GB"/>
        </w:rPr>
        <w:sym w:font="Symbol" w:char="F070"/>
      </w:r>
      <w:r w:rsidR="00CE3171" w:rsidRPr="0029788F">
        <w:rPr>
          <w:rStyle w:val="MathDiagrama"/>
          <w:lang w:val="en-GB"/>
        </w:rPr>
        <w:t>"</w:t>
      </w:r>
      <w:r w:rsidR="002301C8" w:rsidRPr="0029788F">
        <w:t>:</w:t>
      </w:r>
    </w:p>
    <w:tbl>
      <w:tblPr>
        <w:tblW w:w="0" w:type="auto"/>
        <w:tblInd w:w="4219" w:type="dxa"/>
        <w:tblLayout w:type="fixed"/>
        <w:tblLook w:val="01E0" w:firstRow="1" w:lastRow="1" w:firstColumn="1" w:lastColumn="1" w:noHBand="0" w:noVBand="0"/>
      </w:tblPr>
      <w:tblGrid>
        <w:gridCol w:w="567"/>
        <w:gridCol w:w="1276"/>
        <w:gridCol w:w="3118"/>
      </w:tblGrid>
      <w:tr w:rsidR="005A3E26" w:rsidRPr="0029788F">
        <w:tc>
          <w:tcPr>
            <w:tcW w:w="567" w:type="dxa"/>
          </w:tcPr>
          <w:p w:rsidR="005A3E26" w:rsidRPr="0029788F" w:rsidRDefault="005A3E26" w:rsidP="00CE3171">
            <w:pPr>
              <w:pStyle w:val="Lentele"/>
              <w:rPr>
                <w:lang w:val="en-GB"/>
              </w:rPr>
            </w:pPr>
            <w:r w:rsidRPr="0029788F">
              <w:rPr>
                <w:rStyle w:val="MathDiagrama"/>
                <w:lang w:val="en-GB"/>
              </w:rPr>
              <w:sym w:font="Symbol" w:char="F070"/>
            </w:r>
            <w:r w:rsidR="00CE3171" w:rsidRPr="0029788F">
              <w:rPr>
                <w:rStyle w:val="MathDiagrama"/>
                <w:lang w:val="en-GB"/>
              </w:rPr>
              <w:t>'</w:t>
            </w:r>
            <w:r w:rsidRPr="0029788F">
              <w:rPr>
                <w:lang w:val="en-GB"/>
              </w:rPr>
              <w:t>:</w:t>
            </w:r>
          </w:p>
        </w:tc>
        <w:tc>
          <w:tcPr>
            <w:tcW w:w="1276" w:type="dxa"/>
          </w:tcPr>
          <w:p w:rsidR="005A3E26" w:rsidRPr="0029788F" w:rsidRDefault="005A3E26" w:rsidP="00CE3171">
            <w:pPr>
              <w:pStyle w:val="Lentele"/>
              <w:rPr>
                <w:lang w:val="en-GB"/>
              </w:rPr>
            </w:pPr>
            <w:r w:rsidRPr="0029788F">
              <w:rPr>
                <w:lang w:val="en-GB"/>
              </w:rPr>
              <w:t>A</w:t>
            </w:r>
            <w:r w:rsidR="001C40B2" w:rsidRPr="0029788F">
              <w:rPr>
                <w:lang w:val="en-GB"/>
              </w:rPr>
              <w:t xml:space="preserve">     </w:t>
            </w:r>
            <w:r w:rsidRPr="0029788F">
              <w:rPr>
                <w:lang w:val="en-GB"/>
              </w:rPr>
              <w:t xml:space="preserve"> → L</w:t>
            </w:r>
          </w:p>
        </w:tc>
        <w:tc>
          <w:tcPr>
            <w:tcW w:w="3118" w:type="dxa"/>
          </w:tcPr>
          <w:p w:rsidR="005A3E26" w:rsidRPr="0029788F" w:rsidRDefault="005A3E26" w:rsidP="00CE3171">
            <w:pPr>
              <w:pStyle w:val="Lentele"/>
              <w:rPr>
                <w:lang w:val="en-GB"/>
              </w:rPr>
            </w:pPr>
          </w:p>
        </w:tc>
      </w:tr>
      <w:tr w:rsidR="005A3E26" w:rsidRPr="0029788F">
        <w:tc>
          <w:tcPr>
            <w:tcW w:w="567" w:type="dxa"/>
          </w:tcPr>
          <w:p w:rsidR="005A3E26" w:rsidRPr="0029788F" w:rsidRDefault="005A3E26" w:rsidP="00CE3171">
            <w:pPr>
              <w:pStyle w:val="Lentele"/>
              <w:rPr>
                <w:lang w:val="en-GB"/>
              </w:rPr>
            </w:pPr>
            <w:r w:rsidRPr="0029788F">
              <w:rPr>
                <w:rStyle w:val="MathDiagrama"/>
                <w:lang w:val="en-GB"/>
              </w:rPr>
              <w:sym w:font="Symbol" w:char="F070"/>
            </w:r>
            <w:r w:rsidR="00CE3171" w:rsidRPr="0029788F">
              <w:rPr>
                <w:rStyle w:val="MathDiagrama"/>
                <w:lang w:val="en-GB"/>
              </w:rPr>
              <w:t>"</w:t>
            </w:r>
            <w:r w:rsidRPr="0029788F">
              <w:rPr>
                <w:lang w:val="en-GB"/>
              </w:rPr>
              <w:t>:</w:t>
            </w:r>
          </w:p>
        </w:tc>
        <w:tc>
          <w:tcPr>
            <w:tcW w:w="1276" w:type="dxa"/>
          </w:tcPr>
          <w:p w:rsidR="005A3E26" w:rsidRPr="0029788F" w:rsidRDefault="005A3E26" w:rsidP="00CE3171">
            <w:pPr>
              <w:pStyle w:val="Lentele"/>
              <w:rPr>
                <w:lang w:val="en-GB"/>
              </w:rPr>
            </w:pPr>
            <w:r w:rsidRPr="0029788F">
              <w:rPr>
                <w:lang w:val="en-GB"/>
              </w:rPr>
              <w:t xml:space="preserve">L </w:t>
            </w:r>
            <w:r w:rsidR="001C40B2" w:rsidRPr="0029788F">
              <w:rPr>
                <w:lang w:val="en-GB"/>
              </w:rPr>
              <w:t xml:space="preserve">     </w:t>
            </w:r>
            <w:r w:rsidRPr="0029788F">
              <w:rPr>
                <w:lang w:val="en-GB"/>
              </w:rPr>
              <w:t>→ K</w:t>
            </w:r>
          </w:p>
        </w:tc>
        <w:tc>
          <w:tcPr>
            <w:tcW w:w="3118" w:type="dxa"/>
          </w:tcPr>
          <w:p w:rsidR="005A3E26" w:rsidRPr="0029788F" w:rsidRDefault="005A3E26" w:rsidP="00CE3171">
            <w:pPr>
              <w:pStyle w:val="Lentele"/>
              <w:rPr>
                <w:lang w:val="en-GB"/>
              </w:rPr>
            </w:pPr>
          </w:p>
        </w:tc>
      </w:tr>
      <w:tr w:rsidR="005A3E26" w:rsidRPr="0029788F">
        <w:tc>
          <w:tcPr>
            <w:tcW w:w="567" w:type="dxa"/>
          </w:tcPr>
          <w:p w:rsidR="005A3E26" w:rsidRPr="0029788F" w:rsidRDefault="005A3E26" w:rsidP="00CE3171">
            <w:pPr>
              <w:pStyle w:val="Lentele"/>
              <w:rPr>
                <w:lang w:val="en-GB"/>
              </w:rPr>
            </w:pPr>
            <w:r w:rsidRPr="0029788F">
              <w:rPr>
                <w:rStyle w:val="MathDiagrama"/>
                <w:lang w:val="en-GB"/>
              </w:rPr>
              <w:sym w:font="Symbol" w:char="F070"/>
            </w:r>
            <w:r w:rsidRPr="0029788F">
              <w:rPr>
                <w:rStyle w:val="MathDiagrama"/>
                <w:vertAlign w:val="subscript"/>
                <w:lang w:val="en-GB"/>
              </w:rPr>
              <w:t>1</w:t>
            </w:r>
            <w:r w:rsidRPr="0029788F">
              <w:rPr>
                <w:lang w:val="en-GB"/>
              </w:rPr>
              <w:t>:</w:t>
            </w:r>
          </w:p>
        </w:tc>
        <w:tc>
          <w:tcPr>
            <w:tcW w:w="1276" w:type="dxa"/>
          </w:tcPr>
          <w:p w:rsidR="005A3E26" w:rsidRPr="0029788F" w:rsidRDefault="005A3E26" w:rsidP="00CE3171">
            <w:pPr>
              <w:pStyle w:val="Lentele"/>
              <w:rPr>
                <w:lang w:val="en-GB"/>
              </w:rPr>
            </w:pPr>
            <w:r w:rsidRPr="0029788F">
              <w:rPr>
                <w:lang w:val="en-GB"/>
              </w:rPr>
              <w:t>F, B</w:t>
            </w:r>
            <w:r w:rsidR="001C40B2" w:rsidRPr="0029788F">
              <w:rPr>
                <w:lang w:val="en-GB"/>
              </w:rPr>
              <w:t xml:space="preserve"> </w:t>
            </w:r>
            <w:r w:rsidRPr="0029788F">
              <w:rPr>
                <w:lang w:val="en-GB"/>
              </w:rPr>
              <w:t xml:space="preserve"> → Z</w:t>
            </w:r>
          </w:p>
        </w:tc>
        <w:tc>
          <w:tcPr>
            <w:tcW w:w="3118" w:type="dxa"/>
          </w:tcPr>
          <w:p w:rsidR="005A3E26" w:rsidRPr="0029788F" w:rsidRDefault="001C40B2" w:rsidP="00BD54C0">
            <w:pPr>
              <w:pStyle w:val="Lentele"/>
              <w:jc w:val="right"/>
              <w:rPr>
                <w:lang w:val="en-GB"/>
              </w:rPr>
            </w:pPr>
            <w:r w:rsidRPr="0029788F">
              <w:rPr>
                <w:lang w:val="en-GB"/>
              </w:rPr>
              <w:t>(</w:t>
            </w:r>
            <w:r w:rsidR="005F7A8A" w:rsidRPr="0029788F">
              <w:rPr>
                <w:lang w:val="en-GB"/>
              </w:rPr>
              <w:t>18.5</w:t>
            </w:r>
            <w:r w:rsidR="005A3E26" w:rsidRPr="0029788F">
              <w:rPr>
                <w:lang w:val="en-GB"/>
              </w:rPr>
              <w:t>)</w:t>
            </w:r>
          </w:p>
        </w:tc>
      </w:tr>
      <w:tr w:rsidR="005A3E26" w:rsidRPr="0029788F">
        <w:tc>
          <w:tcPr>
            <w:tcW w:w="567" w:type="dxa"/>
          </w:tcPr>
          <w:p w:rsidR="005A3E26" w:rsidRPr="0029788F" w:rsidRDefault="005A3E26" w:rsidP="00CE3171">
            <w:pPr>
              <w:pStyle w:val="Lentele"/>
              <w:rPr>
                <w:lang w:val="en-GB"/>
              </w:rPr>
            </w:pPr>
            <w:r w:rsidRPr="0029788F">
              <w:rPr>
                <w:rStyle w:val="MathDiagrama"/>
                <w:lang w:val="en-GB"/>
              </w:rPr>
              <w:sym w:font="Symbol" w:char="F070"/>
            </w:r>
            <w:r w:rsidRPr="0029788F">
              <w:rPr>
                <w:rStyle w:val="MathDiagrama"/>
                <w:vertAlign w:val="subscript"/>
                <w:lang w:val="en-GB"/>
              </w:rPr>
              <w:t>2</w:t>
            </w:r>
            <w:r w:rsidRPr="0029788F">
              <w:rPr>
                <w:lang w:val="en-GB"/>
              </w:rPr>
              <w:t>:</w:t>
            </w:r>
          </w:p>
        </w:tc>
        <w:tc>
          <w:tcPr>
            <w:tcW w:w="1276" w:type="dxa"/>
          </w:tcPr>
          <w:p w:rsidR="005A3E26" w:rsidRPr="0029788F" w:rsidRDefault="005A3E26" w:rsidP="00CE3171">
            <w:pPr>
              <w:pStyle w:val="Lentele"/>
              <w:rPr>
                <w:lang w:val="en-GB"/>
              </w:rPr>
            </w:pPr>
            <w:r w:rsidRPr="0029788F">
              <w:rPr>
                <w:lang w:val="en-GB"/>
              </w:rPr>
              <w:t>C, D → F</w:t>
            </w:r>
          </w:p>
        </w:tc>
        <w:tc>
          <w:tcPr>
            <w:tcW w:w="3118" w:type="dxa"/>
          </w:tcPr>
          <w:p w:rsidR="005A3E26" w:rsidRPr="0029788F" w:rsidRDefault="005A3E26" w:rsidP="00CE3171">
            <w:pPr>
              <w:pStyle w:val="Lentele"/>
              <w:rPr>
                <w:lang w:val="en-GB"/>
              </w:rPr>
            </w:pPr>
          </w:p>
        </w:tc>
      </w:tr>
      <w:tr w:rsidR="005A3E26" w:rsidRPr="0029788F">
        <w:tc>
          <w:tcPr>
            <w:tcW w:w="567" w:type="dxa"/>
          </w:tcPr>
          <w:p w:rsidR="005A3E26" w:rsidRPr="0029788F" w:rsidRDefault="005A3E26" w:rsidP="00CE3171">
            <w:pPr>
              <w:pStyle w:val="Lentele"/>
              <w:rPr>
                <w:lang w:val="en-GB"/>
              </w:rPr>
            </w:pPr>
            <w:r w:rsidRPr="0029788F">
              <w:rPr>
                <w:rStyle w:val="MathDiagrama"/>
                <w:lang w:val="en-GB"/>
              </w:rPr>
              <w:sym w:font="Symbol" w:char="F070"/>
            </w:r>
            <w:r w:rsidRPr="0029788F">
              <w:rPr>
                <w:rStyle w:val="MathDiagrama"/>
                <w:vertAlign w:val="subscript"/>
                <w:lang w:val="en-GB"/>
              </w:rPr>
              <w:t>3</w:t>
            </w:r>
            <w:r w:rsidRPr="0029788F">
              <w:rPr>
                <w:lang w:val="en-GB"/>
              </w:rPr>
              <w:t>:</w:t>
            </w:r>
          </w:p>
        </w:tc>
        <w:tc>
          <w:tcPr>
            <w:tcW w:w="1276" w:type="dxa"/>
          </w:tcPr>
          <w:p w:rsidR="005A3E26" w:rsidRPr="0029788F" w:rsidRDefault="005A3E26" w:rsidP="00CE3171">
            <w:pPr>
              <w:pStyle w:val="Lentele"/>
              <w:rPr>
                <w:lang w:val="en-GB"/>
              </w:rPr>
            </w:pPr>
            <w:r w:rsidRPr="0029788F">
              <w:rPr>
                <w:lang w:val="en-GB"/>
              </w:rPr>
              <w:t xml:space="preserve">A    </w:t>
            </w:r>
            <w:r w:rsidR="001C40B2" w:rsidRPr="0029788F">
              <w:rPr>
                <w:lang w:val="en-GB"/>
              </w:rPr>
              <w:t xml:space="preserve"> </w:t>
            </w:r>
            <w:r w:rsidRPr="0029788F">
              <w:rPr>
                <w:lang w:val="en-GB"/>
              </w:rPr>
              <w:t xml:space="preserve"> → D</w:t>
            </w:r>
          </w:p>
        </w:tc>
        <w:tc>
          <w:tcPr>
            <w:tcW w:w="3118" w:type="dxa"/>
          </w:tcPr>
          <w:p w:rsidR="005A3E26" w:rsidRPr="0029788F" w:rsidRDefault="005A3E26" w:rsidP="00CE3171">
            <w:pPr>
              <w:pStyle w:val="Lentele"/>
              <w:rPr>
                <w:lang w:val="en-GB"/>
              </w:rPr>
            </w:pPr>
          </w:p>
        </w:tc>
      </w:tr>
    </w:tbl>
    <w:p w:rsidR="002301C8" w:rsidRPr="0029788F" w:rsidRDefault="00C40256" w:rsidP="000847AB">
      <w:pPr>
        <w:pStyle w:val="Tekstas"/>
        <w:spacing w:before="240"/>
      </w:pPr>
      <w:r w:rsidRPr="0029788F">
        <w:t>Facts are</w:t>
      </w:r>
      <w:r w:rsidR="005A3E26" w:rsidRPr="0029788F">
        <w:t xml:space="preserve"> {A,B,C}</w:t>
      </w:r>
      <w:r w:rsidRPr="0029788F">
        <w:t xml:space="preserve"> and goal</w:t>
      </w:r>
      <w:r w:rsidR="00EB0446" w:rsidRPr="0029788F">
        <w:t xml:space="preserve"> </w:t>
      </w:r>
      <w:r w:rsidR="002301C8" w:rsidRPr="0029788F">
        <w:t>Z</w:t>
      </w:r>
      <w:r w:rsidR="005A3E26" w:rsidRPr="0029788F">
        <w:t>.</w:t>
      </w:r>
      <w:r w:rsidR="00CD78BF" w:rsidRPr="0029788F">
        <w:t xml:space="preserve"> </w:t>
      </w:r>
      <w:r w:rsidRPr="0029788F">
        <w:t xml:space="preserve">Forward chaining is shown in Fig. </w:t>
      </w:r>
      <w:r w:rsidR="005F7A8A" w:rsidRPr="0029788F">
        <w:t>18.11</w:t>
      </w:r>
      <w:r w:rsidR="008C1992" w:rsidRPr="0029788F">
        <w:t>.</w:t>
      </w:r>
    </w:p>
    <w:p w:rsidR="00333B14" w:rsidRPr="0029788F" w:rsidRDefault="008F0601" w:rsidP="00B242D8">
      <w:pPr>
        <w:pStyle w:val="Paviliustracija"/>
        <w:keepNext/>
        <w:rPr>
          <w:lang w:val="en-GB"/>
        </w:rPr>
      </w:pPr>
      <w:r>
        <w:rPr>
          <w:noProof/>
          <w:lang w:val="lt-LT" w:eastAsia="lt-LT"/>
        </w:rPr>
        <w:drawing>
          <wp:inline distT="0" distB="0" distL="0" distR="0">
            <wp:extent cx="5082540" cy="12039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1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82540" cy="1203960"/>
                    </a:xfrm>
                    <a:prstGeom prst="rect">
                      <a:avLst/>
                    </a:prstGeom>
                  </pic:spPr>
                </pic:pic>
              </a:graphicData>
            </a:graphic>
          </wp:inline>
        </w:drawing>
      </w:r>
    </w:p>
    <w:p w:rsidR="002301C8" w:rsidRDefault="000847AB" w:rsidP="008F0601">
      <w:pPr>
        <w:pStyle w:val="Pavaprasymas"/>
        <w:jc w:val="left"/>
      </w:pPr>
      <w:r w:rsidRPr="00CF1112">
        <w:rPr>
          <w:b/>
        </w:rPr>
        <w:t xml:space="preserve">Fig. </w:t>
      </w:r>
      <w:r w:rsidR="005F7A8A" w:rsidRPr="00CF1112">
        <w:rPr>
          <w:b/>
        </w:rPr>
        <w:t>18.11</w:t>
      </w:r>
      <w:r w:rsidR="002301C8" w:rsidRPr="00CF1112">
        <w:rPr>
          <w:b/>
        </w:rPr>
        <w:t>.</w:t>
      </w:r>
      <w:r w:rsidR="002301C8" w:rsidRPr="0029788F">
        <w:t xml:space="preserve"> </w:t>
      </w:r>
      <w:r w:rsidR="00C40256" w:rsidRPr="0029788F">
        <w:t>Forwar</w:t>
      </w:r>
      <w:r w:rsidR="00C500BF">
        <w:t>d chaining produces</w:t>
      </w:r>
      <w:r w:rsidR="002301C8" w:rsidRPr="0029788F">
        <w:t xml:space="preserve"> </w:t>
      </w:r>
      <w:r w:rsidR="005D4D8F" w:rsidRPr="0029788F">
        <w:sym w:font="Symbol" w:char="00E1"/>
      </w:r>
      <w:r w:rsidR="005D4D8F" w:rsidRPr="0029788F">
        <w:rPr>
          <w:rStyle w:val="MathDiagrama"/>
          <w:lang w:val="en-GB"/>
        </w:rPr>
        <w:sym w:font="Symbol" w:char="F070"/>
      </w:r>
      <w:r w:rsidR="005D4D8F" w:rsidRPr="0029788F">
        <w:rPr>
          <w:rStyle w:val="MathDiagrama"/>
          <w:lang w:val="en-GB"/>
        </w:rPr>
        <w:t>'</w:t>
      </w:r>
      <w:r w:rsidR="005D4D8F" w:rsidRPr="0029788F">
        <w:t xml:space="preserve">, </w:t>
      </w:r>
      <w:r w:rsidR="005D4D8F" w:rsidRPr="0029788F">
        <w:rPr>
          <w:rStyle w:val="MathDiagrama"/>
          <w:lang w:val="en-GB"/>
        </w:rPr>
        <w:sym w:font="Symbol" w:char="F070"/>
      </w:r>
      <w:r w:rsidR="005D4D8F" w:rsidRPr="0029788F">
        <w:rPr>
          <w:rStyle w:val="MathDiagrama"/>
          <w:lang w:val="en-GB"/>
        </w:rPr>
        <w:t>"</w:t>
      </w:r>
      <w:r w:rsidR="005D4D8F" w:rsidRPr="0029788F">
        <w:t xml:space="preserve">, </w:t>
      </w:r>
      <w:r w:rsidR="005D4D8F" w:rsidRPr="0029788F">
        <w:rPr>
          <w:rStyle w:val="MathDiagrama"/>
          <w:lang w:val="en-GB"/>
        </w:rPr>
        <w:sym w:font="Symbol" w:char="F070"/>
      </w:r>
      <w:r w:rsidR="005D4D8F" w:rsidRPr="0029788F">
        <w:rPr>
          <w:rStyle w:val="MathDiagrama"/>
          <w:vertAlign w:val="subscript"/>
          <w:lang w:val="en-GB"/>
        </w:rPr>
        <w:t>3</w:t>
      </w:r>
      <w:r w:rsidR="005D4D8F" w:rsidRPr="0029788F">
        <w:rPr>
          <w:rStyle w:val="MathDiagrama"/>
          <w:lang w:val="en-GB"/>
        </w:rPr>
        <w:t xml:space="preserve">, </w:t>
      </w:r>
      <w:r w:rsidR="005D4D8F" w:rsidRPr="0029788F">
        <w:rPr>
          <w:rStyle w:val="MathDiagrama"/>
          <w:lang w:val="en-GB"/>
        </w:rPr>
        <w:sym w:font="Symbol" w:char="F070"/>
      </w:r>
      <w:r w:rsidR="005D4D8F" w:rsidRPr="0029788F">
        <w:rPr>
          <w:rStyle w:val="MathDiagrama"/>
          <w:vertAlign w:val="subscript"/>
          <w:lang w:val="en-GB"/>
        </w:rPr>
        <w:t>2</w:t>
      </w:r>
      <w:r w:rsidR="005D4D8F" w:rsidRPr="0029788F">
        <w:rPr>
          <w:rStyle w:val="MathDiagrama"/>
          <w:lang w:val="en-GB"/>
        </w:rPr>
        <w:t xml:space="preserve">, </w:t>
      </w:r>
      <w:r w:rsidR="005D4D8F" w:rsidRPr="0029788F">
        <w:rPr>
          <w:rStyle w:val="MathDiagrama"/>
          <w:lang w:val="en-GB"/>
        </w:rPr>
        <w:sym w:font="Symbol" w:char="F070"/>
      </w:r>
      <w:r w:rsidR="005D4D8F" w:rsidRPr="0029788F">
        <w:rPr>
          <w:rStyle w:val="MathDiagrama"/>
          <w:vertAlign w:val="subscript"/>
          <w:lang w:val="en-GB"/>
        </w:rPr>
        <w:t>1</w:t>
      </w:r>
      <w:r w:rsidR="005D4D8F" w:rsidRPr="0029788F">
        <w:sym w:font="Symbol" w:char="00F1"/>
      </w:r>
      <w:r w:rsidR="00C40256" w:rsidRPr="0029788F">
        <w:t xml:space="preserve">. It contains </w:t>
      </w:r>
      <w:r w:rsidR="008F0601">
        <w:t>superfluous</w:t>
      </w:r>
      <w:r w:rsidR="00C40256" w:rsidRPr="0029788F">
        <w:t xml:space="preserve"> rules</w:t>
      </w:r>
      <w:r w:rsidR="002301C8" w:rsidRPr="0029788F">
        <w:t xml:space="preserve"> </w:t>
      </w:r>
      <w:r w:rsidR="000A292C" w:rsidRPr="0029788F">
        <w:rPr>
          <w:rStyle w:val="MathDiagrama"/>
          <w:lang w:val="en-GB"/>
        </w:rPr>
        <w:sym w:font="Symbol" w:char="F070"/>
      </w:r>
      <w:r w:rsidR="000A292C" w:rsidRPr="0029788F">
        <w:rPr>
          <w:rStyle w:val="MathDiagrama"/>
          <w:lang w:val="en-GB"/>
        </w:rPr>
        <w:t>'</w:t>
      </w:r>
      <w:r w:rsidR="008F0601">
        <w:t xml:space="preserve"> and</w:t>
      </w:r>
      <w:r w:rsidR="001A0BCB" w:rsidRPr="0029788F">
        <w:t xml:space="preserve"> </w:t>
      </w:r>
      <w:r w:rsidR="000A292C" w:rsidRPr="0029788F">
        <w:rPr>
          <w:rStyle w:val="MathDiagrama"/>
          <w:lang w:val="en-GB"/>
        </w:rPr>
        <w:sym w:font="Symbol" w:char="F070"/>
      </w:r>
      <w:r w:rsidR="000A292C" w:rsidRPr="0029788F">
        <w:rPr>
          <w:rStyle w:val="MathDiagrama"/>
          <w:lang w:val="en-GB"/>
        </w:rPr>
        <w:t>"</w:t>
      </w:r>
      <w:r w:rsidR="00C500BF">
        <w:t xml:space="preserve"> that der</w:t>
      </w:r>
      <w:r w:rsidR="008F0601">
        <w:t>ive redundant</w:t>
      </w:r>
      <w:r w:rsidR="00C40256" w:rsidRPr="0029788F">
        <w:t xml:space="preserve"> objects L and</w:t>
      </w:r>
      <w:r w:rsidR="002301C8" w:rsidRPr="0029788F">
        <w:t xml:space="preserve"> K</w:t>
      </w:r>
    </w:p>
    <w:p w:rsidR="00CC552D" w:rsidRPr="0029788F" w:rsidRDefault="008451EA" w:rsidP="00B242D8">
      <w:pPr>
        <w:pStyle w:val="Paviliustracija"/>
        <w:keepNext/>
        <w:rPr>
          <w:lang w:val="en-GB"/>
        </w:rPr>
      </w:pPr>
      <w:r w:rsidRPr="00854CB9">
        <w:rPr>
          <w:noProof/>
          <w:lang w:val="lt-LT" w:eastAsia="lt-LT"/>
        </w:rPr>
        <w:drawing>
          <wp:inline distT="0" distB="0" distL="0" distR="0">
            <wp:extent cx="4618990" cy="1389380"/>
            <wp:effectExtent l="0" t="0" r="0" b="1270"/>
            <wp:docPr id="195" name="Picture 92" descr="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8-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8990" cy="1389380"/>
                    </a:xfrm>
                    <a:prstGeom prst="rect">
                      <a:avLst/>
                    </a:prstGeom>
                    <a:noFill/>
                    <a:ln>
                      <a:noFill/>
                    </a:ln>
                  </pic:spPr>
                </pic:pic>
              </a:graphicData>
            </a:graphic>
          </wp:inline>
        </w:drawing>
      </w:r>
    </w:p>
    <w:p w:rsidR="00CC552D" w:rsidRPr="0029788F" w:rsidRDefault="00CC552D" w:rsidP="00CC552D">
      <w:pPr>
        <w:pStyle w:val="Pavaprasymas"/>
        <w:spacing w:before="0" w:after="0"/>
      </w:pPr>
      <w:r w:rsidRPr="00CF1112">
        <w:rPr>
          <w:b/>
        </w:rPr>
        <w:t xml:space="preserve">Fig. </w:t>
      </w:r>
      <w:r>
        <w:rPr>
          <w:b/>
        </w:rPr>
        <w:t>18.12</w:t>
      </w:r>
      <w:r w:rsidRPr="00CF1112">
        <w:rPr>
          <w:b/>
        </w:rPr>
        <w:t>.</w:t>
      </w:r>
      <w:r w:rsidRPr="0029788F">
        <w:t xml:space="preserve"> </w:t>
      </w:r>
      <w:r w:rsidR="008F0601">
        <w:t>Superfluous</w:t>
      </w:r>
      <w:r w:rsidRPr="0029788F">
        <w:t xml:space="preserve"> rules </w:t>
      </w:r>
      <w:r w:rsidRPr="0029788F">
        <w:rPr>
          <w:rStyle w:val="MathDiagrama"/>
          <w:lang w:val="en-GB"/>
        </w:rPr>
        <w:sym w:font="Symbol" w:char="F070"/>
      </w:r>
      <w:r w:rsidRPr="0029788F">
        <w:rPr>
          <w:rStyle w:val="MathDiagrama"/>
          <w:lang w:val="en-GB"/>
        </w:rPr>
        <w:t>'</w:t>
      </w:r>
      <w:r w:rsidR="008F0601">
        <w:t xml:space="preserve"> and</w:t>
      </w:r>
      <w:r w:rsidRPr="0029788F">
        <w:t xml:space="preserve"> </w:t>
      </w:r>
      <w:r w:rsidRPr="0029788F">
        <w:rPr>
          <w:rStyle w:val="MathDiagrama"/>
          <w:lang w:val="en-GB"/>
        </w:rPr>
        <w:sym w:font="Symbol" w:char="F070"/>
      </w:r>
      <w:r w:rsidRPr="0029788F">
        <w:rPr>
          <w:rStyle w:val="MathDiagrama"/>
          <w:lang w:val="en-GB"/>
        </w:rPr>
        <w:t>"</w:t>
      </w:r>
      <w:r>
        <w:t xml:space="preserve"> derive r</w:t>
      </w:r>
      <w:r w:rsidRPr="0029788F">
        <w:t>edundant objects L and K</w:t>
      </w:r>
    </w:p>
    <w:p w:rsidR="00B62EB6" w:rsidRPr="0029788F" w:rsidRDefault="00CC05A6" w:rsidP="00CF12E0">
      <w:pPr>
        <w:pStyle w:val="Heading2"/>
      </w:pPr>
      <w:bookmarkStart w:id="95" w:name="_Toc3642561"/>
      <w:r>
        <w:lastRenderedPageBreak/>
        <w:t>Superfluous</w:t>
      </w:r>
      <w:r w:rsidR="0079656E">
        <w:t xml:space="preserve"> rules in backward c</w:t>
      </w:r>
      <w:r w:rsidR="000847AB" w:rsidRPr="0029788F">
        <w:t>haining</w:t>
      </w:r>
      <w:bookmarkEnd w:id="95"/>
    </w:p>
    <w:p w:rsidR="00B62EB6" w:rsidRPr="0029788F" w:rsidRDefault="000847AB" w:rsidP="000847AB">
      <w:pPr>
        <w:pStyle w:val="Tekstasneatitrauktas"/>
        <w:spacing w:after="240"/>
      </w:pPr>
      <w:r w:rsidRPr="0029788F">
        <w:t>Suppose ru</w:t>
      </w:r>
      <w:r w:rsidR="00CC05A6">
        <w:t>les (18.1) and add two superfluous</w:t>
      </w:r>
      <w:r w:rsidRPr="0029788F">
        <w:t xml:space="preserve"> different rules </w:t>
      </w:r>
      <w:r w:rsidRPr="0029788F">
        <w:rPr>
          <w:rStyle w:val="MathDiagrama"/>
          <w:lang w:val="en-GB"/>
        </w:rPr>
        <w:sym w:font="Symbol" w:char="F070"/>
      </w:r>
      <w:r w:rsidRPr="0029788F">
        <w:rPr>
          <w:rStyle w:val="MathDiagrama"/>
          <w:lang w:val="en-GB"/>
        </w:rPr>
        <w:t>'</w:t>
      </w:r>
      <w:r w:rsidR="00CC05A6">
        <w:t xml:space="preserve"> and</w:t>
      </w:r>
      <w:r w:rsidRPr="0029788F">
        <w:t xml:space="preserve"> </w:t>
      </w:r>
      <w:r w:rsidRPr="0029788F">
        <w:rPr>
          <w:rStyle w:val="MathDiagrama"/>
          <w:lang w:val="en-GB"/>
        </w:rPr>
        <w:sym w:font="Symbol" w:char="F070"/>
      </w:r>
      <w:r w:rsidRPr="0029788F">
        <w:rPr>
          <w:rStyle w:val="MathDiagrama"/>
          <w:lang w:val="en-GB"/>
        </w:rPr>
        <w:t>"</w:t>
      </w:r>
      <w:r w:rsidRPr="0029788F">
        <w:t>:</w:t>
      </w:r>
    </w:p>
    <w:tbl>
      <w:tblPr>
        <w:tblW w:w="0" w:type="auto"/>
        <w:tblInd w:w="4219" w:type="dxa"/>
        <w:tblLayout w:type="fixed"/>
        <w:tblLook w:val="0000" w:firstRow="0" w:lastRow="0" w:firstColumn="0" w:lastColumn="0" w:noHBand="0" w:noVBand="0"/>
      </w:tblPr>
      <w:tblGrid>
        <w:gridCol w:w="567"/>
        <w:gridCol w:w="1276"/>
        <w:gridCol w:w="3118"/>
      </w:tblGrid>
      <w:tr w:rsidR="00B62EB6" w:rsidRPr="0029788F">
        <w:tc>
          <w:tcPr>
            <w:tcW w:w="567" w:type="dxa"/>
          </w:tcPr>
          <w:p w:rsidR="00B62EB6" w:rsidRPr="0029788F" w:rsidRDefault="009D6F1B" w:rsidP="002C079A">
            <w:pPr>
              <w:pStyle w:val="Lentele"/>
              <w:snapToGrid w:val="0"/>
              <w:rPr>
                <w:lang w:val="en-GB"/>
              </w:rPr>
            </w:pPr>
            <w:r w:rsidRPr="0029788F">
              <w:rPr>
                <w:rStyle w:val="MathDiagrama"/>
                <w:lang w:val="en-GB"/>
              </w:rPr>
              <w:sym w:font="Symbol" w:char="F070"/>
            </w:r>
            <w:r w:rsidR="00B62EB6" w:rsidRPr="0029788F">
              <w:rPr>
                <w:rStyle w:val="MathDiagrama"/>
                <w:lang w:val="en-GB"/>
              </w:rPr>
              <w:t>'</w:t>
            </w:r>
            <w:r w:rsidR="00B62EB6" w:rsidRPr="0029788F">
              <w:rPr>
                <w:lang w:val="en-GB"/>
              </w:rPr>
              <w:t>:</w:t>
            </w:r>
          </w:p>
        </w:tc>
        <w:tc>
          <w:tcPr>
            <w:tcW w:w="1276" w:type="dxa"/>
          </w:tcPr>
          <w:p w:rsidR="00B62EB6" w:rsidRPr="0029788F" w:rsidRDefault="00B62EB6" w:rsidP="002C079A">
            <w:pPr>
              <w:pStyle w:val="Lentele"/>
              <w:snapToGrid w:val="0"/>
              <w:rPr>
                <w:lang w:val="en-GB"/>
              </w:rPr>
            </w:pPr>
            <w:r w:rsidRPr="0029788F">
              <w:rPr>
                <w:lang w:val="en-GB"/>
              </w:rPr>
              <w:t>K      → M</w:t>
            </w:r>
          </w:p>
        </w:tc>
        <w:tc>
          <w:tcPr>
            <w:tcW w:w="3118" w:type="dxa"/>
          </w:tcPr>
          <w:p w:rsidR="00B62EB6" w:rsidRPr="0029788F" w:rsidRDefault="00B62EB6" w:rsidP="002C079A">
            <w:pPr>
              <w:pStyle w:val="Lentele"/>
              <w:snapToGrid w:val="0"/>
              <w:rPr>
                <w:lang w:val="en-GB"/>
              </w:rPr>
            </w:pPr>
          </w:p>
        </w:tc>
      </w:tr>
      <w:tr w:rsidR="00B62EB6" w:rsidRPr="0029788F">
        <w:tc>
          <w:tcPr>
            <w:tcW w:w="567" w:type="dxa"/>
          </w:tcPr>
          <w:p w:rsidR="00B62EB6" w:rsidRPr="0029788F" w:rsidRDefault="009D6F1B" w:rsidP="002C079A">
            <w:pPr>
              <w:pStyle w:val="Lentele"/>
              <w:snapToGrid w:val="0"/>
              <w:rPr>
                <w:lang w:val="en-GB"/>
              </w:rPr>
            </w:pPr>
            <w:r w:rsidRPr="0029788F">
              <w:rPr>
                <w:rStyle w:val="MathDiagrama"/>
                <w:lang w:val="en-GB"/>
              </w:rPr>
              <w:sym w:font="Symbol" w:char="F070"/>
            </w:r>
            <w:r w:rsidR="00B62EB6" w:rsidRPr="0029788F">
              <w:rPr>
                <w:rStyle w:val="MathDiagrama"/>
                <w:lang w:val="en-GB"/>
              </w:rPr>
              <w:t>"</w:t>
            </w:r>
            <w:r w:rsidR="00B62EB6" w:rsidRPr="0029788F">
              <w:rPr>
                <w:lang w:val="en-GB"/>
              </w:rPr>
              <w:t>:</w:t>
            </w:r>
          </w:p>
        </w:tc>
        <w:tc>
          <w:tcPr>
            <w:tcW w:w="1276" w:type="dxa"/>
          </w:tcPr>
          <w:p w:rsidR="00B62EB6" w:rsidRPr="0029788F" w:rsidRDefault="00B62EB6" w:rsidP="002C079A">
            <w:pPr>
              <w:pStyle w:val="Lentele"/>
              <w:snapToGrid w:val="0"/>
              <w:rPr>
                <w:lang w:val="en-GB"/>
              </w:rPr>
            </w:pPr>
            <w:r w:rsidRPr="0029788F">
              <w:rPr>
                <w:lang w:val="en-GB"/>
              </w:rPr>
              <w:t xml:space="preserve">M, N→ </w:t>
            </w:r>
            <w:r w:rsidR="00E579D7" w:rsidRPr="0029788F">
              <w:rPr>
                <w:lang w:val="en-GB"/>
              </w:rPr>
              <w:t>Z</w:t>
            </w:r>
          </w:p>
        </w:tc>
        <w:tc>
          <w:tcPr>
            <w:tcW w:w="3118" w:type="dxa"/>
          </w:tcPr>
          <w:p w:rsidR="00B62EB6" w:rsidRPr="0029788F" w:rsidRDefault="00B62EB6" w:rsidP="002C079A">
            <w:pPr>
              <w:pStyle w:val="Lentele"/>
              <w:snapToGrid w:val="0"/>
              <w:rPr>
                <w:lang w:val="en-GB"/>
              </w:rPr>
            </w:pPr>
          </w:p>
        </w:tc>
      </w:tr>
      <w:tr w:rsidR="00B62EB6" w:rsidRPr="0029788F">
        <w:tc>
          <w:tcPr>
            <w:tcW w:w="567" w:type="dxa"/>
          </w:tcPr>
          <w:p w:rsidR="00B62EB6" w:rsidRPr="0029788F" w:rsidRDefault="009D6F1B" w:rsidP="002C079A">
            <w:pPr>
              <w:pStyle w:val="Lentele"/>
              <w:snapToGrid w:val="0"/>
              <w:rPr>
                <w:lang w:val="en-GB"/>
              </w:rPr>
            </w:pPr>
            <w:r w:rsidRPr="0029788F">
              <w:rPr>
                <w:rStyle w:val="MathDiagrama"/>
                <w:lang w:val="en-GB"/>
              </w:rPr>
              <w:sym w:font="Symbol" w:char="F070"/>
            </w:r>
            <w:r w:rsidR="00B62EB6" w:rsidRPr="0029788F">
              <w:rPr>
                <w:rStyle w:val="MathDiagrama"/>
                <w:vertAlign w:val="subscript"/>
                <w:lang w:val="en-GB"/>
              </w:rPr>
              <w:t>1</w:t>
            </w:r>
            <w:r w:rsidR="00B62EB6" w:rsidRPr="0029788F">
              <w:rPr>
                <w:lang w:val="en-GB"/>
              </w:rPr>
              <w:t>:</w:t>
            </w:r>
          </w:p>
        </w:tc>
        <w:tc>
          <w:tcPr>
            <w:tcW w:w="1276" w:type="dxa"/>
          </w:tcPr>
          <w:p w:rsidR="00B62EB6" w:rsidRPr="0029788F" w:rsidRDefault="00B62EB6" w:rsidP="002C079A">
            <w:pPr>
              <w:pStyle w:val="Lentele"/>
              <w:snapToGrid w:val="0"/>
              <w:rPr>
                <w:lang w:val="en-GB"/>
              </w:rPr>
            </w:pPr>
            <w:r w:rsidRPr="0029788F">
              <w:rPr>
                <w:lang w:val="en-GB"/>
              </w:rPr>
              <w:t>F, B  → Z</w:t>
            </w:r>
          </w:p>
        </w:tc>
        <w:tc>
          <w:tcPr>
            <w:tcW w:w="3118" w:type="dxa"/>
          </w:tcPr>
          <w:p w:rsidR="00B62EB6" w:rsidRPr="0029788F" w:rsidRDefault="00E579D7" w:rsidP="002C079A">
            <w:pPr>
              <w:pStyle w:val="Lentele"/>
              <w:snapToGrid w:val="0"/>
              <w:jc w:val="right"/>
              <w:rPr>
                <w:lang w:val="en-GB"/>
              </w:rPr>
            </w:pPr>
            <w:r w:rsidRPr="0029788F">
              <w:rPr>
                <w:lang w:val="en-GB"/>
              </w:rPr>
              <w:t>(</w:t>
            </w:r>
            <w:r w:rsidR="005F7A8A" w:rsidRPr="0029788F">
              <w:rPr>
                <w:lang w:val="en-GB"/>
              </w:rPr>
              <w:t>18.6</w:t>
            </w:r>
            <w:r w:rsidR="00B62EB6" w:rsidRPr="0029788F">
              <w:rPr>
                <w:lang w:val="en-GB"/>
              </w:rPr>
              <w:t>)</w:t>
            </w:r>
          </w:p>
        </w:tc>
      </w:tr>
      <w:tr w:rsidR="00B62EB6" w:rsidRPr="0029788F">
        <w:tc>
          <w:tcPr>
            <w:tcW w:w="567" w:type="dxa"/>
          </w:tcPr>
          <w:p w:rsidR="00B62EB6" w:rsidRPr="0029788F" w:rsidRDefault="009D6F1B" w:rsidP="002C079A">
            <w:pPr>
              <w:pStyle w:val="Lentele"/>
              <w:snapToGrid w:val="0"/>
              <w:rPr>
                <w:lang w:val="en-GB"/>
              </w:rPr>
            </w:pPr>
            <w:r w:rsidRPr="0029788F">
              <w:rPr>
                <w:rStyle w:val="MathDiagrama"/>
                <w:lang w:val="en-GB"/>
              </w:rPr>
              <w:sym w:font="Symbol" w:char="F070"/>
            </w:r>
            <w:r w:rsidR="00B62EB6" w:rsidRPr="0029788F">
              <w:rPr>
                <w:rStyle w:val="MathDiagrama"/>
                <w:vertAlign w:val="subscript"/>
                <w:lang w:val="en-GB"/>
              </w:rPr>
              <w:t>2</w:t>
            </w:r>
            <w:r w:rsidR="00B62EB6" w:rsidRPr="0029788F">
              <w:rPr>
                <w:lang w:val="en-GB"/>
              </w:rPr>
              <w:t>:</w:t>
            </w:r>
          </w:p>
        </w:tc>
        <w:tc>
          <w:tcPr>
            <w:tcW w:w="1276" w:type="dxa"/>
          </w:tcPr>
          <w:p w:rsidR="00B62EB6" w:rsidRPr="0029788F" w:rsidRDefault="00B62EB6" w:rsidP="002C079A">
            <w:pPr>
              <w:pStyle w:val="Lentele"/>
              <w:snapToGrid w:val="0"/>
              <w:rPr>
                <w:lang w:val="en-GB"/>
              </w:rPr>
            </w:pPr>
            <w:r w:rsidRPr="0029788F">
              <w:rPr>
                <w:lang w:val="en-GB"/>
              </w:rPr>
              <w:t>C, D → F</w:t>
            </w:r>
          </w:p>
        </w:tc>
        <w:tc>
          <w:tcPr>
            <w:tcW w:w="3118" w:type="dxa"/>
          </w:tcPr>
          <w:p w:rsidR="00B62EB6" w:rsidRPr="0029788F" w:rsidRDefault="00B62EB6" w:rsidP="002C079A">
            <w:pPr>
              <w:pStyle w:val="Lentele"/>
              <w:snapToGrid w:val="0"/>
              <w:rPr>
                <w:lang w:val="en-GB"/>
              </w:rPr>
            </w:pPr>
          </w:p>
        </w:tc>
      </w:tr>
      <w:tr w:rsidR="00B62EB6" w:rsidRPr="0029788F">
        <w:tc>
          <w:tcPr>
            <w:tcW w:w="567" w:type="dxa"/>
          </w:tcPr>
          <w:p w:rsidR="00B62EB6" w:rsidRPr="0029788F" w:rsidRDefault="009D6F1B" w:rsidP="002C079A">
            <w:pPr>
              <w:pStyle w:val="Lentele"/>
              <w:snapToGrid w:val="0"/>
              <w:rPr>
                <w:lang w:val="en-GB"/>
              </w:rPr>
            </w:pPr>
            <w:r w:rsidRPr="0029788F">
              <w:rPr>
                <w:rStyle w:val="MathDiagrama"/>
                <w:lang w:val="en-GB"/>
              </w:rPr>
              <w:sym w:font="Symbol" w:char="F070"/>
            </w:r>
            <w:r w:rsidR="00B62EB6" w:rsidRPr="0029788F">
              <w:rPr>
                <w:rStyle w:val="MathDiagrama"/>
                <w:vertAlign w:val="subscript"/>
                <w:lang w:val="en-GB"/>
              </w:rPr>
              <w:t>3</w:t>
            </w:r>
            <w:r w:rsidR="00B62EB6" w:rsidRPr="0029788F">
              <w:rPr>
                <w:lang w:val="en-GB"/>
              </w:rPr>
              <w:t>:</w:t>
            </w:r>
          </w:p>
        </w:tc>
        <w:tc>
          <w:tcPr>
            <w:tcW w:w="1276" w:type="dxa"/>
          </w:tcPr>
          <w:p w:rsidR="00B62EB6" w:rsidRPr="0029788F" w:rsidRDefault="00B62EB6" w:rsidP="002C079A">
            <w:pPr>
              <w:pStyle w:val="Lentele"/>
              <w:snapToGrid w:val="0"/>
              <w:rPr>
                <w:lang w:val="en-GB"/>
              </w:rPr>
            </w:pPr>
            <w:r w:rsidRPr="0029788F">
              <w:rPr>
                <w:lang w:val="en-GB"/>
              </w:rPr>
              <w:t>A      → D</w:t>
            </w:r>
          </w:p>
        </w:tc>
        <w:tc>
          <w:tcPr>
            <w:tcW w:w="3118" w:type="dxa"/>
          </w:tcPr>
          <w:p w:rsidR="00B62EB6" w:rsidRPr="0029788F" w:rsidRDefault="00B62EB6" w:rsidP="002C079A">
            <w:pPr>
              <w:pStyle w:val="Lentele"/>
              <w:snapToGrid w:val="0"/>
              <w:rPr>
                <w:lang w:val="en-GB"/>
              </w:rPr>
            </w:pPr>
          </w:p>
        </w:tc>
      </w:tr>
    </w:tbl>
    <w:p w:rsidR="00B62EB6" w:rsidRPr="0029788F" w:rsidRDefault="008451EA" w:rsidP="00EC6006">
      <w:pPr>
        <w:pStyle w:val="Paviliustracija"/>
        <w:rPr>
          <w:lang w:val="en-GB"/>
        </w:rPr>
      </w:pPr>
      <w:r w:rsidRPr="00854CB9">
        <w:rPr>
          <w:noProof/>
          <w:lang w:val="lt-LT" w:eastAsia="lt-LT"/>
        </w:rPr>
        <w:drawing>
          <wp:inline distT="0" distB="0" distL="0" distR="0">
            <wp:extent cx="4618990" cy="1529715"/>
            <wp:effectExtent l="0" t="0" r="0" b="0"/>
            <wp:docPr id="194" name="Picture 93" descr="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8-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18990" cy="1529715"/>
                    </a:xfrm>
                    <a:prstGeom prst="rect">
                      <a:avLst/>
                    </a:prstGeom>
                    <a:noFill/>
                    <a:ln>
                      <a:noFill/>
                    </a:ln>
                  </pic:spPr>
                </pic:pic>
              </a:graphicData>
            </a:graphic>
          </wp:inline>
        </w:drawing>
      </w:r>
    </w:p>
    <w:p w:rsidR="00B62EB6" w:rsidRPr="0029788F" w:rsidRDefault="00754D01" w:rsidP="00B62EB6">
      <w:pPr>
        <w:pStyle w:val="Paveikslelioaprasymas"/>
        <w:rPr>
          <w:lang w:val="en-GB"/>
        </w:rPr>
      </w:pPr>
      <w:r w:rsidRPr="00CF1112">
        <w:rPr>
          <w:b/>
          <w:lang w:val="en-GB"/>
        </w:rPr>
        <w:t xml:space="preserve">Fig. </w:t>
      </w:r>
      <w:r w:rsidR="00CC552D">
        <w:rPr>
          <w:b/>
          <w:lang w:val="en-GB"/>
        </w:rPr>
        <w:t>18.13</w:t>
      </w:r>
      <w:r w:rsidRPr="00CF1112">
        <w:rPr>
          <w:b/>
          <w:lang w:val="en-GB"/>
        </w:rPr>
        <w:t>.</w:t>
      </w:r>
      <w:r w:rsidR="00CC05A6">
        <w:rPr>
          <w:lang w:val="en-GB"/>
        </w:rPr>
        <w:t xml:space="preserve"> Two superfluous</w:t>
      </w:r>
      <w:r w:rsidRPr="0029788F">
        <w:rPr>
          <w:lang w:val="en-GB"/>
        </w:rPr>
        <w:t xml:space="preserve"> rules </w:t>
      </w:r>
      <w:r w:rsidRPr="0029788F">
        <w:rPr>
          <w:rStyle w:val="MathDiagrama"/>
          <w:lang w:val="en-GB"/>
        </w:rPr>
        <w:sym w:font="Symbol" w:char="F070"/>
      </w:r>
      <w:r w:rsidRPr="0029788F">
        <w:rPr>
          <w:rStyle w:val="MathDiagrama"/>
          <w:lang w:val="en-GB"/>
        </w:rPr>
        <w:t>'</w:t>
      </w:r>
      <w:r w:rsidRPr="0029788F">
        <w:rPr>
          <w:lang w:val="en-GB"/>
        </w:rPr>
        <w:t xml:space="preserve"> and </w:t>
      </w:r>
      <w:r w:rsidRPr="0029788F">
        <w:rPr>
          <w:rStyle w:val="MathDiagrama"/>
          <w:lang w:val="en-GB"/>
        </w:rPr>
        <w:sym w:font="Symbol" w:char="F070"/>
      </w:r>
      <w:r w:rsidRPr="0029788F">
        <w:rPr>
          <w:rStyle w:val="MathDiagrama"/>
          <w:lang w:val="en-GB"/>
        </w:rPr>
        <w:t>"</w:t>
      </w:r>
      <w:r w:rsidRPr="0029788F">
        <w:rPr>
          <w:lang w:val="en-GB"/>
        </w:rPr>
        <w:t xml:space="preserve"> in backward chaining. Their goals N and</w:t>
      </w:r>
      <w:r w:rsidR="005B1CDB" w:rsidRPr="0029788F">
        <w:rPr>
          <w:lang w:val="en-GB"/>
        </w:rPr>
        <w:t xml:space="preserve"> K </w:t>
      </w:r>
      <w:r w:rsidRPr="0029788F">
        <w:rPr>
          <w:lang w:val="en-GB"/>
        </w:rPr>
        <w:t>cannot be derived</w:t>
      </w:r>
      <w:r w:rsidR="005B1CDB" w:rsidRPr="0029788F">
        <w:rPr>
          <w:lang w:val="en-GB"/>
        </w:rPr>
        <w:t xml:space="preserve">. </w:t>
      </w:r>
      <w:r w:rsidRPr="0029788F">
        <w:rPr>
          <w:lang w:val="en-GB"/>
        </w:rPr>
        <w:t>Therefore these rules are no</w:t>
      </w:r>
      <w:r w:rsidR="00CC552D">
        <w:rPr>
          <w:lang w:val="en-GB"/>
        </w:rPr>
        <w:t>t included in the resulting path</w:t>
      </w:r>
      <w:r w:rsidR="005B1CDB" w:rsidRPr="0029788F">
        <w:rPr>
          <w:lang w:val="en-GB"/>
        </w:rPr>
        <w:t xml:space="preserve"> </w:t>
      </w:r>
      <w:r w:rsidR="00C67CF9" w:rsidRPr="0029788F">
        <w:rPr>
          <w:lang w:val="en-GB"/>
        </w:rPr>
        <w:sym w:font="Symbol" w:char="00E1"/>
      </w:r>
      <w:r w:rsidR="00C67CF9" w:rsidRPr="0029788F">
        <w:rPr>
          <w:rStyle w:val="MathDiagrama"/>
          <w:lang w:val="en-GB"/>
        </w:rPr>
        <w:sym w:font="Symbol" w:char="F070"/>
      </w:r>
      <w:r w:rsidR="00C67CF9" w:rsidRPr="0029788F">
        <w:rPr>
          <w:rStyle w:val="MathDiagrama"/>
          <w:vertAlign w:val="subscript"/>
          <w:lang w:val="en-GB"/>
        </w:rPr>
        <w:t>3</w:t>
      </w:r>
      <w:r w:rsidR="00C67CF9" w:rsidRPr="0029788F">
        <w:rPr>
          <w:rStyle w:val="MathDiagrama"/>
          <w:lang w:val="en-GB"/>
        </w:rPr>
        <w:t xml:space="preserve">, </w:t>
      </w:r>
      <w:r w:rsidR="00C67CF9" w:rsidRPr="0029788F">
        <w:rPr>
          <w:rStyle w:val="MathDiagrama"/>
          <w:lang w:val="en-GB"/>
        </w:rPr>
        <w:sym w:font="Symbol" w:char="F070"/>
      </w:r>
      <w:r w:rsidR="00C67CF9" w:rsidRPr="0029788F">
        <w:rPr>
          <w:rStyle w:val="MathDiagrama"/>
          <w:vertAlign w:val="subscript"/>
          <w:lang w:val="en-GB"/>
        </w:rPr>
        <w:t>2</w:t>
      </w:r>
      <w:r w:rsidR="00C67CF9" w:rsidRPr="0029788F">
        <w:rPr>
          <w:rStyle w:val="MathDiagrama"/>
          <w:lang w:val="en-GB"/>
        </w:rPr>
        <w:t xml:space="preserve">, </w:t>
      </w:r>
      <w:r w:rsidR="00C67CF9" w:rsidRPr="0029788F">
        <w:rPr>
          <w:rStyle w:val="MathDiagrama"/>
          <w:lang w:val="en-GB"/>
        </w:rPr>
        <w:sym w:font="Symbol" w:char="F070"/>
      </w:r>
      <w:r w:rsidR="00C67CF9" w:rsidRPr="0029788F">
        <w:rPr>
          <w:rStyle w:val="MathDiagrama"/>
          <w:vertAlign w:val="subscript"/>
          <w:lang w:val="en-GB"/>
        </w:rPr>
        <w:t>1</w:t>
      </w:r>
      <w:r w:rsidR="00C67CF9" w:rsidRPr="0029788F">
        <w:rPr>
          <w:lang w:val="en-GB"/>
        </w:rPr>
        <w:sym w:font="Symbol" w:char="00F1"/>
      </w:r>
    </w:p>
    <w:p w:rsidR="002301C8" w:rsidRPr="0029788F" w:rsidRDefault="0079656E" w:rsidP="00CF12E0">
      <w:pPr>
        <w:pStyle w:val="Heading2"/>
      </w:pPr>
      <w:bookmarkStart w:id="96" w:name="_Toc154287598"/>
      <w:bookmarkStart w:id="97" w:name="_Toc154309984"/>
      <w:bookmarkStart w:id="98" w:name="_Toc154312062"/>
      <w:bookmarkStart w:id="99" w:name="_Toc3642562"/>
      <w:r>
        <w:t>Complexity of forward c</w:t>
      </w:r>
      <w:r w:rsidR="00A44357" w:rsidRPr="0029788F">
        <w:t>haining</w:t>
      </w:r>
      <w:bookmarkEnd w:id="96"/>
      <w:bookmarkEnd w:id="97"/>
      <w:bookmarkEnd w:id="98"/>
      <w:bookmarkEnd w:id="99"/>
    </w:p>
    <w:p w:rsidR="002301C8" w:rsidRPr="0029788F" w:rsidRDefault="00A44357" w:rsidP="00176D37">
      <w:pPr>
        <w:pStyle w:val="Tekstasneatitrauktas"/>
      </w:pPr>
      <w:r w:rsidRPr="0029788F">
        <w:rPr>
          <w:b/>
        </w:rPr>
        <w:t>Theorem</w:t>
      </w:r>
      <w:r w:rsidR="002301C8" w:rsidRPr="0029788F">
        <w:rPr>
          <w:b/>
        </w:rPr>
        <w:t>.</w:t>
      </w:r>
      <w:r w:rsidR="002301C8" w:rsidRPr="0029788F">
        <w:t xml:space="preserve"> </w:t>
      </w:r>
      <w:r w:rsidR="00CC05A6">
        <w:t>The complexity of f</w:t>
      </w:r>
      <w:r w:rsidRPr="0029788F">
        <w:t>orward chaining</w:t>
      </w:r>
      <w:r w:rsidR="00CC05A6">
        <w:t xml:space="preserve"> in a rule system </w:t>
      </w:r>
      <w:r w:rsidRPr="0029788F">
        <w:t xml:space="preserve">of </w:t>
      </w:r>
      <w:r w:rsidRPr="0029788F">
        <w:rPr>
          <w:i/>
        </w:rPr>
        <w:t>N</w:t>
      </w:r>
      <w:r w:rsidR="00C422E1">
        <w:t xml:space="preserve"> rules </w:t>
      </w:r>
      <w:r w:rsidR="00CC05A6">
        <w:t>(18.1)</w:t>
      </w:r>
      <w:r w:rsidRPr="0029788F">
        <w:t xml:space="preserve"> is</w:t>
      </w:r>
      <w:r w:rsidR="002301C8" w:rsidRPr="0029788F">
        <w:t xml:space="preserve"> </w:t>
      </w:r>
      <w:r w:rsidR="002301C8" w:rsidRPr="0029788F">
        <w:rPr>
          <w:rStyle w:val="MathDiagrama"/>
          <w:lang w:val="en-GB"/>
        </w:rPr>
        <w:t>O</w:t>
      </w:r>
      <w:r w:rsidR="000B3F74" w:rsidRPr="0029788F">
        <w:rPr>
          <w:rStyle w:val="MathDiagrama"/>
          <w:lang w:val="en-GB"/>
        </w:rPr>
        <w:t>(N</w:t>
      </w:r>
      <w:r w:rsidR="000B3F74" w:rsidRPr="0029788F">
        <w:rPr>
          <w:rStyle w:val="MathDiagrama"/>
          <w:vertAlign w:val="superscript"/>
          <w:lang w:val="en-GB"/>
        </w:rPr>
        <w:t>2</w:t>
      </w:r>
      <w:r w:rsidR="000B3F74" w:rsidRPr="0029788F">
        <w:rPr>
          <w:rStyle w:val="MathDiagrama"/>
          <w:lang w:val="en-GB"/>
        </w:rPr>
        <w:t>)</w:t>
      </w:r>
      <w:r w:rsidR="002301C8" w:rsidRPr="0029788F">
        <w:t>.</w:t>
      </w:r>
    </w:p>
    <w:p w:rsidR="002301C8" w:rsidRPr="0029788F" w:rsidRDefault="00176D37" w:rsidP="0065334F">
      <w:pPr>
        <w:pStyle w:val="Tekstas"/>
      </w:pPr>
      <w:r w:rsidRPr="0029788F">
        <w:rPr>
          <w:b/>
        </w:rPr>
        <w:t xml:space="preserve">Proof. </w:t>
      </w:r>
      <w:r w:rsidR="00C422E1">
        <w:t xml:space="preserve">The first iteration searches among </w:t>
      </w:r>
      <w:r w:rsidR="00C422E1" w:rsidRPr="00C422E1">
        <w:rPr>
          <w:i/>
        </w:rPr>
        <w:t>N</w:t>
      </w:r>
      <w:r w:rsidR="00C422E1">
        <w:t xml:space="preserve"> rules, the second iteration searches among </w:t>
      </w:r>
      <w:r w:rsidR="00C422E1" w:rsidRPr="00C422E1">
        <w:rPr>
          <w:i/>
        </w:rPr>
        <w:t>N–1</w:t>
      </w:r>
      <w:r w:rsidR="00C422E1">
        <w:t xml:space="preserve"> rules, etc. In each iteration one rule is found. Thus the search space for the next iteration is reduced by one. The worst case to search is</w:t>
      </w:r>
      <w:r w:rsidRPr="0029788F">
        <w:t xml:space="preserve"> </w:t>
      </w:r>
      <w:r w:rsidRPr="00AE3F21">
        <w:rPr>
          <w:i/>
        </w:rPr>
        <w:t>N</w:t>
      </w:r>
      <w:r w:rsidRPr="0029788F">
        <w:t xml:space="preserve"> iterations. </w:t>
      </w:r>
      <w:r w:rsidR="00CE521B">
        <w:t>The largest</w:t>
      </w:r>
      <w:r w:rsidRPr="0029788F">
        <w:t xml:space="preserve"> sum of iterations is</w:t>
      </w:r>
      <w:r w:rsidR="00CE521B">
        <w:t>:</w:t>
      </w:r>
    </w:p>
    <w:p w:rsidR="002301C8" w:rsidRDefault="00361371" w:rsidP="00361371">
      <w:pPr>
        <w:pStyle w:val="Math"/>
        <w:rPr>
          <w:lang w:val="en-GB"/>
        </w:rPr>
      </w:pPr>
      <w:r w:rsidRPr="0029788F">
        <w:rPr>
          <w:lang w:val="en-GB"/>
        </w:rPr>
        <w:t xml:space="preserve">N </w:t>
      </w:r>
      <w:r w:rsidR="00176D37" w:rsidRPr="0029788F">
        <w:rPr>
          <w:lang w:val="en-GB"/>
        </w:rPr>
        <w:t>+ N–1 + N–</w:t>
      </w:r>
      <w:r w:rsidR="002301C8" w:rsidRPr="0029788F">
        <w:rPr>
          <w:lang w:val="en-GB"/>
        </w:rPr>
        <w:t>2 + … + 1 = N</w:t>
      </w:r>
      <w:r w:rsidR="002748F4" w:rsidRPr="0029788F">
        <w:rPr>
          <w:lang w:val="en-GB"/>
        </w:rPr>
        <w:sym w:font="Symbol" w:char="F0D7"/>
      </w:r>
      <w:r w:rsidR="00176D37" w:rsidRPr="0029788F">
        <w:rPr>
          <w:lang w:val="en-GB"/>
        </w:rPr>
        <w:t>(N–</w:t>
      </w:r>
      <w:r w:rsidR="002301C8" w:rsidRPr="0029788F">
        <w:rPr>
          <w:lang w:val="en-GB"/>
        </w:rPr>
        <w:t>1)/2 = O(N</w:t>
      </w:r>
      <w:r w:rsidR="002301C8" w:rsidRPr="0029788F">
        <w:rPr>
          <w:vertAlign w:val="superscript"/>
          <w:lang w:val="en-GB"/>
        </w:rPr>
        <w:t>2</w:t>
      </w:r>
      <w:r w:rsidR="002301C8" w:rsidRPr="0029788F">
        <w:rPr>
          <w:lang w:val="en-GB"/>
        </w:rPr>
        <w:t>)</w:t>
      </w:r>
    </w:p>
    <w:p w:rsidR="001B20FC" w:rsidRPr="00C02067" w:rsidRDefault="001B20FC" w:rsidP="00CF12E0">
      <w:pPr>
        <w:pStyle w:val="Heading2"/>
      </w:pPr>
      <w:bookmarkStart w:id="100" w:name="_Toc3642563"/>
      <w:r>
        <w:t>Test</w:t>
      </w:r>
      <w:r w:rsidR="0079656E">
        <w:t>ing f</w:t>
      </w:r>
      <w:r w:rsidR="00E53DF9">
        <w:t>orwa</w:t>
      </w:r>
      <w:r w:rsidR="0079656E">
        <w:t>rd c</w:t>
      </w:r>
      <w:r w:rsidR="005D1DC8">
        <w:t>haining</w:t>
      </w:r>
      <w:bookmarkEnd w:id="100"/>
    </w:p>
    <w:tbl>
      <w:tblPr>
        <w:tblW w:w="8789" w:type="dxa"/>
        <w:tblInd w:w="108" w:type="dxa"/>
        <w:tblLayout w:type="fixed"/>
        <w:tblLook w:val="0000" w:firstRow="0" w:lastRow="0" w:firstColumn="0" w:lastColumn="0" w:noHBand="0" w:noVBand="0"/>
      </w:tblPr>
      <w:tblGrid>
        <w:gridCol w:w="6521"/>
        <w:gridCol w:w="709"/>
        <w:gridCol w:w="1559"/>
      </w:tblGrid>
      <w:tr w:rsidR="001B20FC" w:rsidRPr="00003E43" w:rsidTr="001B20FC">
        <w:tc>
          <w:tcPr>
            <w:tcW w:w="6521" w:type="dxa"/>
            <w:tcBorders>
              <w:right w:val="single" w:sz="4" w:space="0" w:color="auto"/>
            </w:tcBorders>
          </w:tcPr>
          <w:p w:rsidR="001B20FC" w:rsidRPr="00CD2C22" w:rsidRDefault="001B20FC" w:rsidP="001B20FC">
            <w:pPr>
              <w:pStyle w:val="Lentele"/>
              <w:snapToGrid w:val="0"/>
              <w:ind w:firstLine="284"/>
              <w:rPr>
                <w:rStyle w:val="MathDiagrama"/>
                <w:b/>
                <w:i w:val="0"/>
                <w:lang w:val="lt-LT"/>
              </w:rPr>
            </w:pPr>
            <w:r w:rsidRPr="00CD2C22">
              <w:t>1.</w:t>
            </w:r>
            <w:r w:rsidRPr="00CD2C22">
              <w:rPr>
                <w:b/>
              </w:rPr>
              <w:t xml:space="preserve"> </w:t>
            </w:r>
            <w:r w:rsidR="00200CD1" w:rsidRPr="00CD2C22">
              <w:rPr>
                <w:b/>
              </w:rPr>
              <w:t>Initial fact in</w:t>
            </w:r>
            <w:r w:rsidRPr="00CD2C22">
              <w:rPr>
                <w:b/>
              </w:rPr>
              <w:t xml:space="preserve"> right hand side</w:t>
            </w:r>
          </w:p>
        </w:tc>
        <w:tc>
          <w:tcPr>
            <w:tcW w:w="709" w:type="dxa"/>
            <w:tcBorders>
              <w:top w:val="single" w:sz="4" w:space="0" w:color="auto"/>
              <w:left w:val="single" w:sz="4" w:space="0" w:color="auto"/>
            </w:tcBorders>
          </w:tcPr>
          <w:p w:rsidR="001B20FC" w:rsidRPr="003674AA" w:rsidRDefault="001B20FC" w:rsidP="001B20FC">
            <w:pPr>
              <w:pStyle w:val="Lentele"/>
              <w:snapToGrid w:val="0"/>
              <w:rPr>
                <w:i/>
              </w:rPr>
            </w:pPr>
            <w:r w:rsidRPr="003674AA">
              <w:rPr>
                <w:rStyle w:val="MathDiagrama"/>
                <w:i w:val="0"/>
                <w:lang w:val="lt-LT"/>
              </w:rPr>
              <w:t>R1</w:t>
            </w:r>
            <w:r w:rsidRPr="003674AA">
              <w:t>:</w:t>
            </w:r>
          </w:p>
        </w:tc>
        <w:tc>
          <w:tcPr>
            <w:tcW w:w="1559" w:type="dxa"/>
            <w:tcBorders>
              <w:top w:val="single" w:sz="4" w:space="0" w:color="auto"/>
              <w:right w:val="single" w:sz="4" w:space="0" w:color="auto"/>
            </w:tcBorders>
          </w:tcPr>
          <w:p w:rsidR="001B20FC" w:rsidRPr="00C02067" w:rsidRDefault="001B20FC" w:rsidP="001B20FC">
            <w:pPr>
              <w:pStyle w:val="Lentele"/>
              <w:snapToGrid w:val="0"/>
            </w:pPr>
            <w:r>
              <w:t>A      → L</w:t>
            </w:r>
          </w:p>
        </w:tc>
      </w:tr>
      <w:tr w:rsidR="001B20FC" w:rsidRPr="00003E43" w:rsidTr="001B20FC">
        <w:tc>
          <w:tcPr>
            <w:tcW w:w="6521" w:type="dxa"/>
            <w:vMerge w:val="restart"/>
            <w:tcBorders>
              <w:right w:val="single" w:sz="4" w:space="0" w:color="auto"/>
            </w:tcBorders>
          </w:tcPr>
          <w:p w:rsidR="001B20FC" w:rsidRPr="003674AA" w:rsidRDefault="001B20FC" w:rsidP="001B20FC">
            <w:pPr>
              <w:pStyle w:val="Lentele"/>
              <w:snapToGrid w:val="0"/>
              <w:ind w:firstLine="284"/>
              <w:rPr>
                <w:rStyle w:val="MathDiagrama"/>
                <w:i w:val="0"/>
                <w:lang w:val="lt-LT"/>
              </w:rPr>
            </w:pPr>
            <w:r>
              <w:rPr>
                <w:rStyle w:val="MathDiagrama"/>
                <w:i w:val="0"/>
                <w:lang w:val="lt-LT"/>
              </w:rPr>
              <w:t xml:space="preserve">Rules see </w:t>
            </w:r>
            <w:r w:rsidR="00AF4017">
              <w:rPr>
                <w:rStyle w:val="MathDiagrama"/>
                <w:i w:val="0"/>
                <w:lang w:val="lt-LT"/>
              </w:rPr>
              <w:t xml:space="preserve">in </w:t>
            </w:r>
            <w:r>
              <w:rPr>
                <w:rStyle w:val="MathDiagrama"/>
                <w:i w:val="0"/>
                <w:lang w:val="lt-LT"/>
              </w:rPr>
              <w:t>the table.</w:t>
            </w:r>
          </w:p>
          <w:p w:rsidR="001B20FC" w:rsidRDefault="001B20FC" w:rsidP="001B20FC">
            <w:pPr>
              <w:pStyle w:val="Lentele"/>
              <w:snapToGrid w:val="0"/>
              <w:ind w:firstLine="284"/>
            </w:pPr>
            <w:r>
              <w:t>Facts A, B, C.</w:t>
            </w:r>
          </w:p>
          <w:p w:rsidR="001B20FC" w:rsidRDefault="001B20FC" w:rsidP="001B20FC">
            <w:pPr>
              <w:pStyle w:val="Lentele"/>
              <w:snapToGrid w:val="0"/>
              <w:ind w:firstLine="284"/>
            </w:pPr>
            <w:r>
              <w:t>Goal Z.</w:t>
            </w:r>
          </w:p>
          <w:p w:rsidR="001B20FC" w:rsidRDefault="001B20FC" w:rsidP="001B20FC">
            <w:pPr>
              <w:pStyle w:val="Lentele"/>
              <w:snapToGrid w:val="0"/>
              <w:ind w:firstLine="284"/>
            </w:pPr>
            <w:r>
              <w:t>Path R1, R2, R7, R4, R6, R5.</w:t>
            </w:r>
          </w:p>
          <w:p w:rsidR="00200CD1" w:rsidRDefault="00200CD1" w:rsidP="001B20FC">
            <w:pPr>
              <w:pStyle w:val="Lentele"/>
              <w:snapToGrid w:val="0"/>
              <w:ind w:firstLine="284"/>
            </w:pPr>
          </w:p>
          <w:p w:rsidR="00200CD1" w:rsidRPr="003674AA" w:rsidRDefault="00200CD1" w:rsidP="001B20FC">
            <w:pPr>
              <w:pStyle w:val="Lentele"/>
              <w:snapToGrid w:val="0"/>
              <w:ind w:firstLine="284"/>
              <w:rPr>
                <w:rStyle w:val="MathDiagrama"/>
                <w:i w:val="0"/>
                <w:lang w:val="lt-LT"/>
              </w:rPr>
            </w:pPr>
            <w:r>
              <w:t>Input file:</w:t>
            </w:r>
          </w:p>
        </w:tc>
        <w:tc>
          <w:tcPr>
            <w:tcW w:w="709" w:type="dxa"/>
            <w:tcBorders>
              <w:left w:val="single" w:sz="4" w:space="0" w:color="auto"/>
            </w:tcBorders>
          </w:tcPr>
          <w:p w:rsidR="001B20FC" w:rsidRPr="003674AA" w:rsidRDefault="001B20FC" w:rsidP="001B20FC">
            <w:pPr>
              <w:pStyle w:val="Lentele"/>
              <w:snapToGrid w:val="0"/>
              <w:rPr>
                <w:i/>
              </w:rPr>
            </w:pPr>
            <w:r w:rsidRPr="003674AA">
              <w:rPr>
                <w:rStyle w:val="MathDiagrama"/>
                <w:i w:val="0"/>
                <w:lang w:val="lt-LT"/>
              </w:rPr>
              <w:t>R2</w:t>
            </w:r>
            <w:r w:rsidRPr="003674AA">
              <w:t>:</w:t>
            </w:r>
          </w:p>
        </w:tc>
        <w:tc>
          <w:tcPr>
            <w:tcW w:w="1559" w:type="dxa"/>
            <w:tcBorders>
              <w:right w:val="single" w:sz="4" w:space="0" w:color="auto"/>
            </w:tcBorders>
          </w:tcPr>
          <w:p w:rsidR="001B20FC" w:rsidRPr="00C02067" w:rsidRDefault="001B20FC" w:rsidP="001B20FC">
            <w:pPr>
              <w:pStyle w:val="Lentele"/>
              <w:snapToGrid w:val="0"/>
            </w:pPr>
            <w:r>
              <w:t>L</w:t>
            </w:r>
            <w:r w:rsidRPr="00C02067">
              <w:t xml:space="preserve">      → </w:t>
            </w:r>
            <w:r>
              <w:t>K</w:t>
            </w:r>
          </w:p>
        </w:tc>
      </w:tr>
      <w:tr w:rsidR="001B20FC" w:rsidRPr="00003E43" w:rsidTr="001B20FC">
        <w:tc>
          <w:tcPr>
            <w:tcW w:w="6521" w:type="dxa"/>
            <w:vMerge/>
            <w:tcBorders>
              <w:right w:val="single" w:sz="4" w:space="0" w:color="auto"/>
            </w:tcBorders>
          </w:tcPr>
          <w:p w:rsidR="001B20FC" w:rsidRPr="003674AA" w:rsidRDefault="001B20FC" w:rsidP="001B20FC">
            <w:pPr>
              <w:pStyle w:val="Lentele"/>
              <w:snapToGrid w:val="0"/>
              <w:rPr>
                <w:rStyle w:val="MathDiagrama"/>
                <w:i w:val="0"/>
                <w:lang w:val="lt-LT"/>
              </w:rPr>
            </w:pPr>
          </w:p>
        </w:tc>
        <w:tc>
          <w:tcPr>
            <w:tcW w:w="709" w:type="dxa"/>
            <w:tcBorders>
              <w:left w:val="single" w:sz="4" w:space="0" w:color="auto"/>
            </w:tcBorders>
          </w:tcPr>
          <w:p w:rsidR="001B20FC" w:rsidRPr="003674AA" w:rsidRDefault="001B20FC" w:rsidP="001B20FC">
            <w:pPr>
              <w:pStyle w:val="Lentele"/>
              <w:snapToGrid w:val="0"/>
              <w:rPr>
                <w:i/>
              </w:rPr>
            </w:pPr>
            <w:r w:rsidRPr="003674AA">
              <w:rPr>
                <w:rStyle w:val="MathDiagrama"/>
                <w:i w:val="0"/>
                <w:lang w:val="lt-LT"/>
              </w:rPr>
              <w:t>R3</w:t>
            </w:r>
            <w:r w:rsidRPr="003674AA">
              <w:t>:</w:t>
            </w:r>
          </w:p>
        </w:tc>
        <w:tc>
          <w:tcPr>
            <w:tcW w:w="1559" w:type="dxa"/>
            <w:tcBorders>
              <w:right w:val="single" w:sz="4" w:space="0" w:color="auto"/>
            </w:tcBorders>
          </w:tcPr>
          <w:p w:rsidR="001B20FC" w:rsidRPr="00C02067" w:rsidRDefault="001B20FC" w:rsidP="001B20FC">
            <w:pPr>
              <w:pStyle w:val="Lentele"/>
              <w:snapToGrid w:val="0"/>
            </w:pPr>
            <w:r>
              <w:t>D</w:t>
            </w:r>
            <w:r w:rsidRPr="00C02067">
              <w:t xml:space="preserve">  </w:t>
            </w:r>
            <w:r>
              <w:t xml:space="preserve">    </w:t>
            </w:r>
            <w:r w:rsidRPr="00C02067">
              <w:t xml:space="preserve">→ </w:t>
            </w:r>
            <w:r>
              <w:t>A</w:t>
            </w:r>
          </w:p>
        </w:tc>
      </w:tr>
      <w:tr w:rsidR="001B20FC" w:rsidRPr="00003E43" w:rsidTr="001B20FC">
        <w:tc>
          <w:tcPr>
            <w:tcW w:w="6521" w:type="dxa"/>
            <w:vMerge/>
            <w:tcBorders>
              <w:right w:val="single" w:sz="4" w:space="0" w:color="auto"/>
            </w:tcBorders>
          </w:tcPr>
          <w:p w:rsidR="001B20FC" w:rsidRPr="003674AA" w:rsidRDefault="001B20FC" w:rsidP="001B20FC">
            <w:pPr>
              <w:pStyle w:val="Lentele"/>
              <w:snapToGrid w:val="0"/>
              <w:rPr>
                <w:rStyle w:val="MathDiagrama"/>
                <w:i w:val="0"/>
                <w:lang w:val="lt-LT"/>
              </w:rPr>
            </w:pPr>
          </w:p>
        </w:tc>
        <w:tc>
          <w:tcPr>
            <w:tcW w:w="709" w:type="dxa"/>
            <w:tcBorders>
              <w:left w:val="single" w:sz="4" w:space="0" w:color="auto"/>
            </w:tcBorders>
          </w:tcPr>
          <w:p w:rsidR="001B20FC" w:rsidRPr="003674AA" w:rsidRDefault="001B20FC" w:rsidP="001B20FC">
            <w:pPr>
              <w:pStyle w:val="Lentele"/>
              <w:snapToGrid w:val="0"/>
              <w:rPr>
                <w:i/>
              </w:rPr>
            </w:pPr>
            <w:r w:rsidRPr="003674AA">
              <w:rPr>
                <w:rStyle w:val="MathDiagrama"/>
                <w:i w:val="0"/>
                <w:lang w:val="lt-LT"/>
              </w:rPr>
              <w:t>R4</w:t>
            </w:r>
            <w:r w:rsidRPr="003674AA">
              <w:t>:</w:t>
            </w:r>
          </w:p>
        </w:tc>
        <w:tc>
          <w:tcPr>
            <w:tcW w:w="1559" w:type="dxa"/>
            <w:tcBorders>
              <w:right w:val="single" w:sz="4" w:space="0" w:color="auto"/>
            </w:tcBorders>
          </w:tcPr>
          <w:p w:rsidR="001B20FC" w:rsidRPr="00C02067" w:rsidRDefault="001B20FC" w:rsidP="001B20FC">
            <w:pPr>
              <w:pStyle w:val="Lentele"/>
              <w:snapToGrid w:val="0"/>
            </w:pPr>
            <w:r>
              <w:t>D      → M</w:t>
            </w:r>
          </w:p>
        </w:tc>
      </w:tr>
      <w:tr w:rsidR="001B20FC" w:rsidRPr="00003E43" w:rsidTr="001B20FC">
        <w:tc>
          <w:tcPr>
            <w:tcW w:w="6521" w:type="dxa"/>
            <w:vMerge/>
            <w:tcBorders>
              <w:right w:val="single" w:sz="4" w:space="0" w:color="auto"/>
            </w:tcBorders>
          </w:tcPr>
          <w:p w:rsidR="001B20FC" w:rsidRPr="003674AA" w:rsidRDefault="001B20FC" w:rsidP="001B20FC">
            <w:pPr>
              <w:pStyle w:val="Lentele"/>
              <w:snapToGrid w:val="0"/>
              <w:rPr>
                <w:rStyle w:val="MathDiagrama"/>
                <w:i w:val="0"/>
                <w:lang w:val="lt-LT"/>
              </w:rPr>
            </w:pPr>
          </w:p>
        </w:tc>
        <w:tc>
          <w:tcPr>
            <w:tcW w:w="709" w:type="dxa"/>
            <w:tcBorders>
              <w:left w:val="single" w:sz="4" w:space="0" w:color="auto"/>
            </w:tcBorders>
          </w:tcPr>
          <w:p w:rsidR="001B20FC" w:rsidRPr="003674AA" w:rsidRDefault="001B20FC" w:rsidP="001B20FC">
            <w:pPr>
              <w:pStyle w:val="Lentele"/>
              <w:snapToGrid w:val="0"/>
              <w:rPr>
                <w:i/>
              </w:rPr>
            </w:pPr>
            <w:r w:rsidRPr="003674AA">
              <w:rPr>
                <w:rStyle w:val="MathDiagrama"/>
                <w:i w:val="0"/>
                <w:lang w:val="lt-LT"/>
              </w:rPr>
              <w:t>R5</w:t>
            </w:r>
            <w:r w:rsidRPr="003674AA">
              <w:t>:</w:t>
            </w:r>
          </w:p>
        </w:tc>
        <w:tc>
          <w:tcPr>
            <w:tcW w:w="1559" w:type="dxa"/>
            <w:tcBorders>
              <w:right w:val="single" w:sz="4" w:space="0" w:color="auto"/>
            </w:tcBorders>
          </w:tcPr>
          <w:p w:rsidR="001B20FC" w:rsidRPr="00C02067" w:rsidRDefault="001B20FC" w:rsidP="001B20FC">
            <w:pPr>
              <w:pStyle w:val="Lentele"/>
              <w:snapToGrid w:val="0"/>
            </w:pPr>
            <w:r>
              <w:t>F, B  → Z</w:t>
            </w:r>
          </w:p>
        </w:tc>
      </w:tr>
      <w:tr w:rsidR="001B20FC" w:rsidRPr="00003E43" w:rsidTr="001B20FC">
        <w:tc>
          <w:tcPr>
            <w:tcW w:w="6521" w:type="dxa"/>
            <w:vMerge/>
            <w:tcBorders>
              <w:right w:val="single" w:sz="4" w:space="0" w:color="auto"/>
            </w:tcBorders>
          </w:tcPr>
          <w:p w:rsidR="001B20FC" w:rsidRPr="003674AA" w:rsidRDefault="001B20FC" w:rsidP="001B20FC">
            <w:pPr>
              <w:pStyle w:val="Lentele"/>
              <w:snapToGrid w:val="0"/>
              <w:rPr>
                <w:rStyle w:val="MathDiagrama"/>
                <w:i w:val="0"/>
                <w:lang w:val="lt-LT"/>
              </w:rPr>
            </w:pPr>
          </w:p>
        </w:tc>
        <w:tc>
          <w:tcPr>
            <w:tcW w:w="709" w:type="dxa"/>
            <w:tcBorders>
              <w:left w:val="single" w:sz="4" w:space="0" w:color="auto"/>
            </w:tcBorders>
          </w:tcPr>
          <w:p w:rsidR="001B20FC" w:rsidRPr="003674AA" w:rsidRDefault="001B20FC" w:rsidP="001B20FC">
            <w:pPr>
              <w:pStyle w:val="Lentele"/>
              <w:snapToGrid w:val="0"/>
              <w:rPr>
                <w:rFonts w:ascii="Symbol" w:hAnsi="Symbol"/>
                <w:i/>
              </w:rPr>
            </w:pPr>
            <w:r w:rsidRPr="003674AA">
              <w:rPr>
                <w:rStyle w:val="MathDiagrama"/>
                <w:i w:val="0"/>
                <w:lang w:val="lt-LT"/>
              </w:rPr>
              <w:t>R6</w:t>
            </w:r>
            <w:r w:rsidRPr="00CE03FB">
              <w:t>:</w:t>
            </w:r>
          </w:p>
        </w:tc>
        <w:tc>
          <w:tcPr>
            <w:tcW w:w="1559" w:type="dxa"/>
            <w:tcBorders>
              <w:right w:val="single" w:sz="4" w:space="0" w:color="auto"/>
            </w:tcBorders>
          </w:tcPr>
          <w:p w:rsidR="001B20FC" w:rsidRPr="00C02067" w:rsidRDefault="001B20FC" w:rsidP="001B20FC">
            <w:pPr>
              <w:pStyle w:val="Lentele"/>
              <w:snapToGrid w:val="0"/>
            </w:pPr>
            <w:r>
              <w:t>C, D → F</w:t>
            </w:r>
          </w:p>
        </w:tc>
      </w:tr>
      <w:tr w:rsidR="001B20FC" w:rsidRPr="00003E43" w:rsidTr="001B20FC">
        <w:tc>
          <w:tcPr>
            <w:tcW w:w="6521" w:type="dxa"/>
            <w:vMerge/>
            <w:tcBorders>
              <w:right w:val="single" w:sz="4" w:space="0" w:color="auto"/>
            </w:tcBorders>
          </w:tcPr>
          <w:p w:rsidR="001B20FC" w:rsidRPr="003674AA" w:rsidRDefault="001B20FC" w:rsidP="001B20FC">
            <w:pPr>
              <w:pStyle w:val="Lentele"/>
              <w:snapToGrid w:val="0"/>
              <w:rPr>
                <w:rStyle w:val="MathDiagrama"/>
                <w:i w:val="0"/>
                <w:lang w:val="lt-LT"/>
              </w:rPr>
            </w:pPr>
          </w:p>
        </w:tc>
        <w:tc>
          <w:tcPr>
            <w:tcW w:w="709" w:type="dxa"/>
            <w:tcBorders>
              <w:left w:val="single" w:sz="4" w:space="0" w:color="auto"/>
              <w:bottom w:val="single" w:sz="4" w:space="0" w:color="auto"/>
            </w:tcBorders>
          </w:tcPr>
          <w:p w:rsidR="001B20FC" w:rsidRPr="003674AA" w:rsidRDefault="001B20FC" w:rsidP="001B20FC">
            <w:pPr>
              <w:pStyle w:val="Lentele"/>
              <w:snapToGrid w:val="0"/>
              <w:rPr>
                <w:rStyle w:val="MathDiagrama"/>
                <w:i w:val="0"/>
                <w:lang w:val="lt-LT"/>
              </w:rPr>
            </w:pPr>
            <w:r>
              <w:rPr>
                <w:rStyle w:val="MathDiagrama"/>
                <w:i w:val="0"/>
                <w:lang w:val="lt-LT"/>
              </w:rPr>
              <w:t>R7</w:t>
            </w:r>
          </w:p>
        </w:tc>
        <w:tc>
          <w:tcPr>
            <w:tcW w:w="1559" w:type="dxa"/>
            <w:tcBorders>
              <w:bottom w:val="single" w:sz="4" w:space="0" w:color="auto"/>
              <w:right w:val="single" w:sz="4" w:space="0" w:color="auto"/>
            </w:tcBorders>
          </w:tcPr>
          <w:p w:rsidR="001B20FC" w:rsidRPr="00C02067" w:rsidRDefault="001B20FC" w:rsidP="001B20FC">
            <w:pPr>
              <w:pStyle w:val="Lentele"/>
              <w:snapToGrid w:val="0"/>
            </w:pPr>
            <w:r>
              <w:t>A      → D</w:t>
            </w:r>
          </w:p>
        </w:tc>
      </w:tr>
    </w:tbl>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Pr>
          <w:sz w:val="20"/>
        </w:rPr>
        <w:lastRenderedPageBreak/>
        <w:t>Student First name Last name. University, study program</w:t>
      </w:r>
      <w:r w:rsidRPr="00B452A8">
        <w:rPr>
          <w:sz w:val="20"/>
        </w:rPr>
        <w:t>.</w:t>
      </w: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Pr>
          <w:sz w:val="20"/>
        </w:rPr>
        <w:t xml:space="preserve">Test 1. </w:t>
      </w:r>
      <w:r w:rsidRPr="00200CD1">
        <w:rPr>
          <w:sz w:val="20"/>
        </w:rPr>
        <w:t>Initial fact in right hand side</w:t>
      </w: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Pr>
          <w:sz w:val="20"/>
        </w:rPr>
        <w:t>1) Rules</w:t>
      </w: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Pr>
          <w:sz w:val="20"/>
        </w:rPr>
        <w:t>L A          // R1: A</w:t>
      </w:r>
      <w:r w:rsidR="003E08EA">
        <w:rPr>
          <w:sz w:val="20"/>
        </w:rPr>
        <w:t xml:space="preserve"> -&gt; L. Comments</w:t>
      </w:r>
      <w:r>
        <w:rPr>
          <w:sz w:val="20"/>
        </w:rPr>
        <w:t>.</w:t>
      </w:r>
    </w:p>
    <w:p w:rsidR="00200CD1"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Pr>
          <w:sz w:val="20"/>
        </w:rPr>
        <w:t>K L          // R2: L -&gt; K</w:t>
      </w:r>
    </w:p>
    <w:p w:rsidR="00200CD1"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Pr>
          <w:sz w:val="20"/>
        </w:rPr>
        <w:t>A D          // R3: D -&gt; A</w:t>
      </w:r>
    </w:p>
    <w:p w:rsidR="00200CD1"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Pr>
          <w:sz w:val="20"/>
        </w:rPr>
        <w:t>M D          // R4: D -&gt; M</w:t>
      </w: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sidRPr="00B452A8">
        <w:rPr>
          <w:sz w:val="20"/>
        </w:rPr>
        <w:t>Z F B</w:t>
      </w:r>
      <w:r>
        <w:rPr>
          <w:sz w:val="20"/>
        </w:rPr>
        <w:t xml:space="preserve">        /</w:t>
      </w:r>
      <w:r w:rsidR="003E08EA">
        <w:rPr>
          <w:sz w:val="20"/>
        </w:rPr>
        <w:t>/ R5</w:t>
      </w:r>
      <w:r>
        <w:rPr>
          <w:sz w:val="20"/>
        </w:rPr>
        <w:t>: F, B -&gt; Z</w:t>
      </w: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sidRPr="00B452A8">
        <w:rPr>
          <w:sz w:val="20"/>
        </w:rPr>
        <w:t>F C D</w:t>
      </w:r>
      <w:r w:rsidR="003E08EA">
        <w:rPr>
          <w:sz w:val="20"/>
        </w:rPr>
        <w:t xml:space="preserve">        // R6: C, D -&gt; F</w:t>
      </w: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sidRPr="00B452A8">
        <w:rPr>
          <w:sz w:val="20"/>
        </w:rPr>
        <w:t>D A</w:t>
      </w:r>
      <w:r w:rsidR="003E08EA">
        <w:rPr>
          <w:sz w:val="20"/>
        </w:rPr>
        <w:t xml:space="preserve">          // R7</w:t>
      </w:r>
      <w:r>
        <w:rPr>
          <w:sz w:val="20"/>
        </w:rPr>
        <w:t>: A -&gt; D</w:t>
      </w: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Pr>
          <w:sz w:val="20"/>
        </w:rPr>
        <w:t>2) Facts</w:t>
      </w: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sidRPr="00B452A8">
        <w:rPr>
          <w:sz w:val="20"/>
        </w:rPr>
        <w:t>A B C</w:t>
      </w: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p>
    <w:p w:rsidR="00200CD1" w:rsidRPr="00B452A8" w:rsidRDefault="00200CD1" w:rsidP="00200CD1">
      <w:pPr>
        <w:pStyle w:val="Pseudokodas"/>
        <w:keepNext/>
        <w:pBdr>
          <w:top w:val="single" w:sz="4" w:space="1" w:color="auto"/>
          <w:left w:val="single" w:sz="4" w:space="4" w:color="auto"/>
          <w:bottom w:val="single" w:sz="4" w:space="1" w:color="auto"/>
          <w:right w:val="single" w:sz="4" w:space="4" w:color="auto"/>
        </w:pBdr>
        <w:rPr>
          <w:sz w:val="20"/>
        </w:rPr>
      </w:pPr>
      <w:r>
        <w:rPr>
          <w:sz w:val="20"/>
        </w:rPr>
        <w:t>3) Goal</w:t>
      </w:r>
    </w:p>
    <w:p w:rsidR="00200CD1" w:rsidRPr="00B452A8" w:rsidRDefault="00200CD1" w:rsidP="00200CD1">
      <w:pPr>
        <w:pStyle w:val="Pseudokodas"/>
        <w:pBdr>
          <w:top w:val="single" w:sz="4" w:space="1" w:color="auto"/>
          <w:left w:val="single" w:sz="4" w:space="4" w:color="auto"/>
          <w:bottom w:val="single" w:sz="4" w:space="1" w:color="auto"/>
          <w:right w:val="single" w:sz="4" w:space="4" w:color="auto"/>
        </w:pBdr>
        <w:rPr>
          <w:sz w:val="20"/>
        </w:rPr>
      </w:pPr>
      <w:r w:rsidRPr="00B452A8">
        <w:rPr>
          <w:sz w:val="20"/>
        </w:rPr>
        <w:t>Z</w:t>
      </w:r>
    </w:p>
    <w:p w:rsidR="00200CD1" w:rsidRDefault="00200CD1" w:rsidP="00200CD1">
      <w:pPr>
        <w:pStyle w:val="Tekstas"/>
        <w:spacing w:before="120" w:after="120"/>
      </w:pPr>
      <w:r>
        <w:t>The trace:</w:t>
      </w:r>
    </w:p>
    <w:p w:rsidR="00200CD1" w:rsidRDefault="00200CD1" w:rsidP="00200CD1">
      <w:pPr>
        <w:pStyle w:val="Pseudokodas0"/>
        <w:rPr>
          <w:lang w:val="lt-LT"/>
        </w:rPr>
      </w:pPr>
      <w:r>
        <w:rPr>
          <w:lang w:val="lt-LT"/>
        </w:rPr>
        <w:t>PART 1</w:t>
      </w:r>
      <w:r w:rsidRPr="00952682">
        <w:rPr>
          <w:lang w:val="lt-LT"/>
        </w:rPr>
        <w:t xml:space="preserve">. </w:t>
      </w:r>
      <w:r>
        <w:rPr>
          <w:lang w:val="lt-LT"/>
        </w:rPr>
        <w:t>Data</w:t>
      </w:r>
    </w:p>
    <w:p w:rsidR="00200CD1" w:rsidRPr="00952682" w:rsidRDefault="00200CD1" w:rsidP="00200CD1">
      <w:pPr>
        <w:pStyle w:val="Pseudokodas0"/>
        <w:rPr>
          <w:lang w:val="lt-LT"/>
        </w:rPr>
      </w:pPr>
    </w:p>
    <w:p w:rsidR="00200CD1" w:rsidRPr="00B452A8" w:rsidRDefault="00200CD1" w:rsidP="00200CD1">
      <w:pPr>
        <w:pStyle w:val="Pseudokodas"/>
        <w:rPr>
          <w:sz w:val="20"/>
        </w:rPr>
      </w:pPr>
      <w:r>
        <w:rPr>
          <w:sz w:val="20"/>
        </w:rPr>
        <w:t xml:space="preserve">  1) Rules</w:t>
      </w:r>
    </w:p>
    <w:p w:rsidR="00200CD1" w:rsidRDefault="00200CD1" w:rsidP="00200CD1">
      <w:pPr>
        <w:pStyle w:val="Pseudokodas"/>
        <w:rPr>
          <w:sz w:val="20"/>
        </w:rPr>
      </w:pPr>
      <w:r>
        <w:rPr>
          <w:sz w:val="20"/>
        </w:rPr>
        <w:t xml:space="preserve">     R1: A -&gt; L</w:t>
      </w:r>
    </w:p>
    <w:p w:rsidR="00200CD1" w:rsidRDefault="00200CD1" w:rsidP="00200CD1">
      <w:pPr>
        <w:pStyle w:val="Pseudokodas"/>
        <w:rPr>
          <w:sz w:val="20"/>
        </w:rPr>
      </w:pPr>
      <w:r>
        <w:rPr>
          <w:sz w:val="20"/>
        </w:rPr>
        <w:t xml:space="preserve">     R2: L -&gt; K</w:t>
      </w:r>
    </w:p>
    <w:p w:rsidR="00200CD1" w:rsidRDefault="00F664C2" w:rsidP="00200CD1">
      <w:pPr>
        <w:pStyle w:val="Pseudokodas"/>
        <w:rPr>
          <w:sz w:val="20"/>
        </w:rPr>
      </w:pPr>
      <w:r>
        <w:rPr>
          <w:sz w:val="20"/>
        </w:rPr>
        <w:t xml:space="preserve">     R3: D -&gt; A</w:t>
      </w:r>
    </w:p>
    <w:p w:rsidR="00200CD1" w:rsidRDefault="00200CD1" w:rsidP="00200CD1">
      <w:pPr>
        <w:pStyle w:val="Pseudokodas"/>
        <w:rPr>
          <w:sz w:val="20"/>
        </w:rPr>
      </w:pPr>
      <w:r>
        <w:rPr>
          <w:sz w:val="20"/>
        </w:rPr>
        <w:t xml:space="preserve">     R4: D -&gt; M</w:t>
      </w:r>
    </w:p>
    <w:p w:rsidR="00200CD1" w:rsidRPr="00B452A8" w:rsidRDefault="00200CD1" w:rsidP="00200CD1">
      <w:pPr>
        <w:pStyle w:val="Pseudokodas"/>
        <w:rPr>
          <w:sz w:val="20"/>
        </w:rPr>
      </w:pPr>
      <w:r>
        <w:rPr>
          <w:sz w:val="20"/>
        </w:rPr>
        <w:t xml:space="preserve">     R5: F, B -&gt; Z</w:t>
      </w:r>
    </w:p>
    <w:p w:rsidR="00200CD1" w:rsidRPr="00B452A8" w:rsidRDefault="00A90EFF" w:rsidP="00200CD1">
      <w:pPr>
        <w:pStyle w:val="Pseudokodas"/>
        <w:rPr>
          <w:sz w:val="20"/>
        </w:rPr>
      </w:pPr>
      <w:r>
        <w:rPr>
          <w:sz w:val="20"/>
        </w:rPr>
        <w:t xml:space="preserve">     R6: C, D -&gt; F</w:t>
      </w:r>
    </w:p>
    <w:p w:rsidR="00200CD1" w:rsidRPr="00B452A8" w:rsidRDefault="00200CD1" w:rsidP="00200CD1">
      <w:pPr>
        <w:pStyle w:val="Pseudokodas"/>
        <w:rPr>
          <w:sz w:val="20"/>
        </w:rPr>
      </w:pPr>
      <w:r>
        <w:rPr>
          <w:sz w:val="20"/>
        </w:rPr>
        <w:t xml:space="preserve">     R7: A -&gt; D</w:t>
      </w:r>
    </w:p>
    <w:p w:rsidR="00200CD1" w:rsidRPr="00B452A8" w:rsidRDefault="00200CD1" w:rsidP="00200CD1">
      <w:pPr>
        <w:pStyle w:val="Pseudokodas"/>
        <w:rPr>
          <w:sz w:val="20"/>
        </w:rPr>
      </w:pPr>
    </w:p>
    <w:p w:rsidR="00200CD1" w:rsidRPr="00B452A8" w:rsidRDefault="00200CD1" w:rsidP="00200CD1">
      <w:pPr>
        <w:pStyle w:val="Pseudokodas"/>
        <w:rPr>
          <w:sz w:val="20"/>
        </w:rPr>
      </w:pPr>
      <w:r>
        <w:rPr>
          <w:sz w:val="20"/>
        </w:rPr>
        <w:t xml:space="preserve">  2) Facts</w:t>
      </w:r>
      <w:r w:rsidR="00867AF0">
        <w:rPr>
          <w:sz w:val="20"/>
        </w:rPr>
        <w:t xml:space="preserve"> </w:t>
      </w:r>
      <w:r w:rsidRPr="00B452A8">
        <w:rPr>
          <w:sz w:val="20"/>
        </w:rPr>
        <w:t>A</w:t>
      </w:r>
      <w:r>
        <w:rPr>
          <w:sz w:val="20"/>
        </w:rPr>
        <w:t>,</w:t>
      </w:r>
      <w:r w:rsidRPr="00B452A8">
        <w:rPr>
          <w:sz w:val="20"/>
        </w:rPr>
        <w:t xml:space="preserve"> B</w:t>
      </w:r>
      <w:r>
        <w:rPr>
          <w:sz w:val="20"/>
        </w:rPr>
        <w:t>,</w:t>
      </w:r>
      <w:r w:rsidRPr="00B452A8">
        <w:rPr>
          <w:sz w:val="20"/>
        </w:rPr>
        <w:t xml:space="preserve"> C</w:t>
      </w:r>
      <w:r w:rsidR="00867AF0">
        <w:rPr>
          <w:sz w:val="20"/>
        </w:rPr>
        <w:t>.</w:t>
      </w:r>
    </w:p>
    <w:p w:rsidR="00200CD1" w:rsidRPr="00B452A8" w:rsidRDefault="00200CD1" w:rsidP="00200CD1">
      <w:pPr>
        <w:pStyle w:val="Pseudokodas"/>
        <w:rPr>
          <w:sz w:val="20"/>
        </w:rPr>
      </w:pPr>
    </w:p>
    <w:p w:rsidR="00200CD1" w:rsidRPr="00B452A8" w:rsidRDefault="00200CD1" w:rsidP="00200CD1">
      <w:pPr>
        <w:pStyle w:val="Pseudokodas"/>
        <w:rPr>
          <w:sz w:val="20"/>
        </w:rPr>
      </w:pPr>
      <w:r>
        <w:rPr>
          <w:sz w:val="20"/>
        </w:rPr>
        <w:t xml:space="preserve">  3) Goal</w:t>
      </w:r>
      <w:r w:rsidR="00867AF0">
        <w:rPr>
          <w:sz w:val="20"/>
        </w:rPr>
        <w:t xml:space="preserve"> </w:t>
      </w:r>
      <w:r>
        <w:rPr>
          <w:sz w:val="20"/>
        </w:rPr>
        <w:t xml:space="preserve"> </w:t>
      </w:r>
      <w:r w:rsidRPr="00B452A8">
        <w:rPr>
          <w:sz w:val="20"/>
        </w:rPr>
        <w:t>Z</w:t>
      </w:r>
      <w:r w:rsidR="00867AF0">
        <w:rPr>
          <w:sz w:val="20"/>
        </w:rPr>
        <w:t>.</w:t>
      </w:r>
    </w:p>
    <w:p w:rsidR="00200CD1" w:rsidRDefault="00200CD1" w:rsidP="00200CD1">
      <w:pPr>
        <w:pStyle w:val="Pseudokodas0"/>
      </w:pPr>
    </w:p>
    <w:p w:rsidR="00200CD1" w:rsidRDefault="00200CD1" w:rsidP="00200CD1">
      <w:pPr>
        <w:pStyle w:val="Pseudokodas0"/>
      </w:pPr>
      <w:r>
        <w:t>PART 2. Trace</w:t>
      </w:r>
    </w:p>
    <w:p w:rsidR="00200CD1" w:rsidRDefault="00200CD1" w:rsidP="00200CD1">
      <w:pPr>
        <w:pStyle w:val="Pseudokodas0"/>
      </w:pPr>
    </w:p>
    <w:p w:rsidR="00200CD1" w:rsidRPr="00D65F70" w:rsidRDefault="00200CD1" w:rsidP="00200CD1">
      <w:pPr>
        <w:pStyle w:val="Pseudokodas0"/>
      </w:pPr>
      <w:r w:rsidRPr="00D65F70">
        <w:t xml:space="preserve"> </w:t>
      </w:r>
      <w:r>
        <w:t xml:space="preserve"> ITERATION 1</w:t>
      </w:r>
    </w:p>
    <w:p w:rsidR="00200CD1" w:rsidRPr="00D65F70" w:rsidRDefault="00200CD1" w:rsidP="00200CD1">
      <w:pPr>
        <w:pStyle w:val="Pseudokodas0"/>
      </w:pPr>
      <w:r>
        <w:t xml:space="preserve">    R1:A-&gt;L apply. Raise flag1. Facts</w:t>
      </w:r>
      <w:r w:rsidR="00D80CCF">
        <w:t xml:space="preserve"> A, B, C and</w:t>
      </w:r>
      <w:r w:rsidRPr="00D65F70">
        <w:t xml:space="preserve"> L.</w:t>
      </w:r>
    </w:p>
    <w:p w:rsidR="00200CD1" w:rsidRPr="00D65F70" w:rsidRDefault="00200CD1" w:rsidP="00200CD1">
      <w:pPr>
        <w:pStyle w:val="Pseudokodas0"/>
      </w:pPr>
    </w:p>
    <w:p w:rsidR="00200CD1" w:rsidRPr="00D65F70" w:rsidRDefault="00200CD1" w:rsidP="00200CD1">
      <w:pPr>
        <w:pStyle w:val="Pseudokodas0"/>
      </w:pPr>
      <w:r w:rsidRPr="00D65F70">
        <w:t xml:space="preserve"> </w:t>
      </w:r>
      <w:r>
        <w:t xml:space="preserve"> ITERATION 2</w:t>
      </w:r>
    </w:p>
    <w:p w:rsidR="00200CD1" w:rsidRPr="00D65F70" w:rsidRDefault="00200CD1" w:rsidP="00200CD1">
      <w:pPr>
        <w:pStyle w:val="Pseudokodas0"/>
      </w:pPr>
      <w:r w:rsidRPr="00D65F70">
        <w:t xml:space="preserve"> </w:t>
      </w:r>
      <w:r>
        <w:t xml:space="preserve"> </w:t>
      </w:r>
      <w:r w:rsidR="00AE3F21">
        <w:t xml:space="preserve">  R1:A-&gt;L skip, because flag1 raised</w:t>
      </w:r>
      <w:r w:rsidRPr="00D65F70">
        <w:t>.</w:t>
      </w:r>
    </w:p>
    <w:p w:rsidR="00200CD1" w:rsidRPr="00D65F70" w:rsidRDefault="00200CD1" w:rsidP="00200CD1">
      <w:pPr>
        <w:pStyle w:val="Pseudokodas0"/>
      </w:pPr>
      <w:r w:rsidRPr="00D65F70">
        <w:t xml:space="preserve"> </w:t>
      </w:r>
      <w:r>
        <w:t xml:space="preserve"> </w:t>
      </w:r>
      <w:r w:rsidR="00AE3F21">
        <w:t xml:space="preserve">  R2:L-&gt;K apply. Raise flag1. Facts</w:t>
      </w:r>
      <w:r w:rsidR="00D80CCF">
        <w:t xml:space="preserve"> A, B, C and</w:t>
      </w:r>
      <w:r w:rsidRPr="00D65F70">
        <w:t xml:space="preserve"> L, K.</w:t>
      </w:r>
    </w:p>
    <w:p w:rsidR="00200CD1" w:rsidRPr="00D65F70" w:rsidRDefault="00200CD1" w:rsidP="00200CD1">
      <w:pPr>
        <w:pStyle w:val="Pseudokodas0"/>
      </w:pPr>
    </w:p>
    <w:p w:rsidR="00200CD1" w:rsidRPr="00D65F70" w:rsidRDefault="00200CD1" w:rsidP="00200CD1">
      <w:pPr>
        <w:pStyle w:val="Pseudokodas0"/>
      </w:pPr>
      <w:r w:rsidRPr="00D65F70">
        <w:t xml:space="preserve"> </w:t>
      </w:r>
      <w:r>
        <w:t xml:space="preserve"> ITERATION 3</w:t>
      </w:r>
    </w:p>
    <w:p w:rsidR="00200CD1" w:rsidRPr="00AE3F21" w:rsidRDefault="00200CD1" w:rsidP="00200CD1">
      <w:pPr>
        <w:pStyle w:val="Pseudokodas0"/>
      </w:pPr>
      <w:r w:rsidRPr="00E24FFA">
        <w:t xml:space="preserve">    </w:t>
      </w:r>
      <w:r w:rsidR="00AE3F21">
        <w:t>R1:A-&gt;L skip, because flag1 raised</w:t>
      </w:r>
      <w:r w:rsidR="00AE3F21" w:rsidRPr="00D65F70">
        <w:t>.</w:t>
      </w:r>
    </w:p>
    <w:p w:rsidR="00200CD1" w:rsidRPr="00AE3F21" w:rsidRDefault="00200CD1" w:rsidP="00200CD1">
      <w:pPr>
        <w:pStyle w:val="Pseudokodas0"/>
      </w:pPr>
      <w:r w:rsidRPr="00AE3F21">
        <w:t xml:space="preserve">    R2:L-&gt;K </w:t>
      </w:r>
      <w:r w:rsidR="00AE3F21">
        <w:t>skip, because flag1 raised</w:t>
      </w:r>
      <w:r w:rsidR="00AE3F21" w:rsidRPr="00D65F70">
        <w:t>.</w:t>
      </w:r>
    </w:p>
    <w:p w:rsidR="00200CD1" w:rsidRPr="00D65F70" w:rsidRDefault="00200CD1" w:rsidP="00200CD1">
      <w:pPr>
        <w:pStyle w:val="Pseudokodas0"/>
      </w:pPr>
      <w:r w:rsidRPr="00AE3F21">
        <w:t xml:space="preserve">    </w:t>
      </w:r>
      <w:r w:rsidR="00AE3F21">
        <w:t>R3:D-&gt;A not applied, because of lacking</w:t>
      </w:r>
      <w:r w:rsidRPr="00D65F70">
        <w:t xml:space="preserve"> D.</w:t>
      </w:r>
    </w:p>
    <w:p w:rsidR="00200CD1" w:rsidRPr="00D65F70" w:rsidRDefault="00200CD1" w:rsidP="00200CD1">
      <w:pPr>
        <w:pStyle w:val="Pseudokodas0"/>
      </w:pPr>
      <w:r w:rsidRPr="00D65F70">
        <w:t xml:space="preserve"> </w:t>
      </w:r>
      <w:r>
        <w:t xml:space="preserve">  </w:t>
      </w:r>
      <w:r w:rsidR="00F664C2">
        <w:t xml:space="preserve"> R4:D-&gt;M not applied, because of lacking </w:t>
      </w:r>
      <w:r w:rsidRPr="00D65F70">
        <w:t>D.</w:t>
      </w:r>
    </w:p>
    <w:p w:rsidR="00200CD1" w:rsidRPr="00D65F70" w:rsidRDefault="00200CD1" w:rsidP="00200CD1">
      <w:pPr>
        <w:pStyle w:val="Pseudokodas0"/>
      </w:pPr>
      <w:r w:rsidRPr="00D65F70">
        <w:t xml:space="preserve"> </w:t>
      </w:r>
      <w:r>
        <w:t xml:space="preserve">  </w:t>
      </w:r>
      <w:r w:rsidRPr="00D65F70">
        <w:t xml:space="preserve"> R</w:t>
      </w:r>
      <w:r w:rsidR="00F664C2">
        <w:t xml:space="preserve">5:F,B-&gt;Z not applied, because of lacking </w:t>
      </w:r>
      <w:r w:rsidRPr="00D65F70">
        <w:t>F.</w:t>
      </w:r>
    </w:p>
    <w:p w:rsidR="00200CD1" w:rsidRPr="00D65F70" w:rsidRDefault="00200CD1" w:rsidP="00200CD1">
      <w:pPr>
        <w:pStyle w:val="Pseudokodas0"/>
      </w:pPr>
      <w:r w:rsidRPr="00D65F70">
        <w:t xml:space="preserve">  </w:t>
      </w:r>
      <w:r>
        <w:t xml:space="preserve"> </w:t>
      </w:r>
      <w:r w:rsidRPr="00D65F70">
        <w:t xml:space="preserve"> R</w:t>
      </w:r>
      <w:r w:rsidR="00F664C2">
        <w:t xml:space="preserve">6:C,D-&gt;F not applied, because of lacking </w:t>
      </w:r>
      <w:r w:rsidRPr="00D65F70">
        <w:t>D.</w:t>
      </w:r>
    </w:p>
    <w:p w:rsidR="00200CD1" w:rsidRPr="00491D46" w:rsidRDefault="00200CD1" w:rsidP="00200CD1">
      <w:pPr>
        <w:pStyle w:val="Pseudokodas0"/>
        <w:rPr>
          <w:lang w:val="pl-PL"/>
        </w:rPr>
      </w:pPr>
      <w:r w:rsidRPr="00D65F70">
        <w:t xml:space="preserve">  </w:t>
      </w:r>
      <w:r>
        <w:t xml:space="preserve"> </w:t>
      </w:r>
      <w:r w:rsidR="00F664C2">
        <w:t xml:space="preserve"> R7:A-&gt;D apply. Raise flag1.</w:t>
      </w:r>
      <w:r w:rsidRPr="00D65F70">
        <w:t xml:space="preserve"> </w:t>
      </w:r>
      <w:r w:rsidR="00F664C2">
        <w:rPr>
          <w:lang w:val="pl-PL"/>
        </w:rPr>
        <w:t>Facts</w:t>
      </w:r>
      <w:r w:rsidR="00D80CCF">
        <w:rPr>
          <w:lang w:val="pl-PL"/>
        </w:rPr>
        <w:t xml:space="preserve"> A, B, C and</w:t>
      </w:r>
      <w:r w:rsidRPr="00491D46">
        <w:rPr>
          <w:lang w:val="pl-PL"/>
        </w:rPr>
        <w:t xml:space="preserve"> L, K, D.</w:t>
      </w:r>
    </w:p>
    <w:p w:rsidR="00200CD1" w:rsidRPr="00491D46" w:rsidRDefault="00200CD1" w:rsidP="00200CD1">
      <w:pPr>
        <w:pStyle w:val="Pseudokodas0"/>
        <w:rPr>
          <w:lang w:val="pl-PL"/>
        </w:rPr>
      </w:pPr>
    </w:p>
    <w:p w:rsidR="00200CD1" w:rsidRPr="00D65F70" w:rsidRDefault="00200CD1" w:rsidP="00200CD1">
      <w:pPr>
        <w:pStyle w:val="Pseudokodas0"/>
      </w:pPr>
      <w:r w:rsidRPr="00491D46">
        <w:rPr>
          <w:lang w:val="pl-PL"/>
        </w:rPr>
        <w:t xml:space="preserve">  </w:t>
      </w:r>
      <w:r>
        <w:t>ITERATION 4</w:t>
      </w:r>
    </w:p>
    <w:p w:rsidR="00200CD1" w:rsidRPr="00E24FFA" w:rsidRDefault="00200CD1" w:rsidP="00200CD1">
      <w:pPr>
        <w:pStyle w:val="Pseudokodas0"/>
      </w:pPr>
      <w:r w:rsidRPr="00E24FFA">
        <w:t xml:space="preserve">   </w:t>
      </w:r>
      <w:r w:rsidR="00AE3F21">
        <w:t xml:space="preserve"> R1:A-&gt;L skip, because flag1 raised</w:t>
      </w:r>
      <w:r w:rsidR="00AE3F21" w:rsidRPr="00D65F70">
        <w:t>.</w:t>
      </w:r>
    </w:p>
    <w:p w:rsidR="00200CD1" w:rsidRPr="00E24FFA" w:rsidRDefault="00200CD1" w:rsidP="00200CD1">
      <w:pPr>
        <w:pStyle w:val="Pseudokodas0"/>
      </w:pPr>
      <w:r w:rsidRPr="00E24FFA">
        <w:t xml:space="preserve">    </w:t>
      </w:r>
      <w:r w:rsidR="00AE3F21">
        <w:t>R2:L-&gt;K skip, because flag1 raised</w:t>
      </w:r>
      <w:r w:rsidR="00AE3F21" w:rsidRPr="00D65F70">
        <w:t>.</w:t>
      </w:r>
    </w:p>
    <w:p w:rsidR="00200CD1" w:rsidRPr="00AE3F21" w:rsidRDefault="00200CD1" w:rsidP="00200CD1">
      <w:pPr>
        <w:pStyle w:val="Pseudokodas0"/>
      </w:pPr>
      <w:r w:rsidRPr="00E24FFA">
        <w:t xml:space="preserve">    </w:t>
      </w:r>
      <w:r w:rsidR="00AE3F21" w:rsidRPr="00AE3F21">
        <w:t>R3:D-&gt;A not applied, because RHS</w:t>
      </w:r>
      <w:r w:rsidR="00AE3F21">
        <w:t xml:space="preserve"> in facts</w:t>
      </w:r>
      <w:r w:rsidRPr="00AE3F21">
        <w:t xml:space="preserve">. </w:t>
      </w:r>
      <w:r w:rsidR="00AE3F21" w:rsidRPr="00AE3F21">
        <w:t>R</w:t>
      </w:r>
      <w:r w:rsidR="00AE3F21">
        <w:t>aise</w:t>
      </w:r>
      <w:r w:rsidRPr="00AE3F21">
        <w:t xml:space="preserve"> flag2.</w:t>
      </w:r>
    </w:p>
    <w:p w:rsidR="00200CD1" w:rsidRPr="00AE3F21" w:rsidRDefault="00200CD1" w:rsidP="00200CD1">
      <w:pPr>
        <w:pStyle w:val="Pseudokodas0"/>
      </w:pPr>
      <w:r w:rsidRPr="00AE3F21">
        <w:t xml:space="preserve">    R4:D-&gt;M </w:t>
      </w:r>
      <w:r w:rsidR="00AE3F21">
        <w:t>apply. Raise flag1. Facts</w:t>
      </w:r>
      <w:r w:rsidR="00D80CCF">
        <w:t xml:space="preserve"> A, B, C and</w:t>
      </w:r>
      <w:r w:rsidRPr="00AE3F21">
        <w:t xml:space="preserve"> L, K, D, M.</w:t>
      </w:r>
    </w:p>
    <w:p w:rsidR="00200CD1" w:rsidRPr="00AE3F21" w:rsidRDefault="00200CD1" w:rsidP="00200CD1">
      <w:pPr>
        <w:pStyle w:val="Pseudokodas0"/>
      </w:pPr>
    </w:p>
    <w:p w:rsidR="00200CD1" w:rsidRPr="00AE3F21" w:rsidRDefault="00200CD1" w:rsidP="00200CD1">
      <w:pPr>
        <w:pStyle w:val="Pseudokodas0"/>
      </w:pPr>
      <w:r w:rsidRPr="00AE3F21">
        <w:t xml:space="preserve">  </w:t>
      </w:r>
      <w:r>
        <w:t>ITERATION 5</w:t>
      </w:r>
    </w:p>
    <w:p w:rsidR="00200CD1" w:rsidRPr="00AE3F21" w:rsidRDefault="00200CD1" w:rsidP="00200CD1">
      <w:pPr>
        <w:pStyle w:val="Pseudokodas0"/>
      </w:pPr>
      <w:r w:rsidRPr="00AE3F21">
        <w:t xml:space="preserve">    R1:A-&gt;L</w:t>
      </w:r>
      <w:r w:rsidR="00AE3F21">
        <w:t xml:space="preserve"> skip, because flag1 raised</w:t>
      </w:r>
      <w:r w:rsidR="00AE3F21" w:rsidRPr="00D65F70">
        <w:t>.</w:t>
      </w:r>
    </w:p>
    <w:p w:rsidR="00200CD1" w:rsidRPr="00AE3F21" w:rsidRDefault="00200CD1" w:rsidP="00200CD1">
      <w:pPr>
        <w:pStyle w:val="Pseudokodas0"/>
      </w:pPr>
      <w:r w:rsidRPr="00AE3F21">
        <w:t xml:space="preserve">    R2:L-&gt;K </w:t>
      </w:r>
      <w:r w:rsidR="00AE3F21">
        <w:t>skip, because flag1 raised</w:t>
      </w:r>
      <w:r w:rsidR="00AE3F21" w:rsidRPr="00D65F70">
        <w:t>.</w:t>
      </w:r>
    </w:p>
    <w:p w:rsidR="00200CD1" w:rsidRPr="00AE3F21" w:rsidRDefault="00200CD1" w:rsidP="00200CD1">
      <w:pPr>
        <w:pStyle w:val="Pseudokodas0"/>
      </w:pPr>
      <w:r w:rsidRPr="00AE3F21">
        <w:t xml:space="preserve">    </w:t>
      </w:r>
      <w:r w:rsidR="00AE3F21" w:rsidRPr="00AE3F21">
        <w:t xml:space="preserve">R3:D-&gt;A </w:t>
      </w:r>
      <w:r w:rsidR="00AE3F21">
        <w:t>skip, because flag2 raised</w:t>
      </w:r>
      <w:r w:rsidR="00AE3F21" w:rsidRPr="00D65F70">
        <w:t>.</w:t>
      </w:r>
    </w:p>
    <w:p w:rsidR="00200CD1" w:rsidRPr="00AE3F21" w:rsidRDefault="00200CD1" w:rsidP="00200CD1">
      <w:pPr>
        <w:pStyle w:val="Pseudokodas0"/>
      </w:pPr>
      <w:r w:rsidRPr="00AE3F21">
        <w:lastRenderedPageBreak/>
        <w:t xml:space="preserve">    R4:D-&gt;M </w:t>
      </w:r>
      <w:r w:rsidR="00AE3F21">
        <w:t>skip, because flag1 raised</w:t>
      </w:r>
      <w:r w:rsidR="00AE3F21" w:rsidRPr="00D65F70">
        <w:t>.</w:t>
      </w:r>
    </w:p>
    <w:p w:rsidR="00200CD1" w:rsidRPr="00AE3F21" w:rsidRDefault="00200CD1" w:rsidP="00200CD1">
      <w:pPr>
        <w:pStyle w:val="Pseudokodas0"/>
      </w:pPr>
      <w:r w:rsidRPr="00AE3F21">
        <w:t xml:space="preserve">    R5:</w:t>
      </w:r>
      <w:r w:rsidR="00AE3F21" w:rsidRPr="00AE3F21">
        <w:t xml:space="preserve">F,B-&gt;Z </w:t>
      </w:r>
      <w:r w:rsidR="00AE3F21">
        <w:t>not applied, because of lacking F</w:t>
      </w:r>
      <w:r w:rsidR="00AE3F21" w:rsidRPr="00D65F70">
        <w:t>.</w:t>
      </w:r>
    </w:p>
    <w:p w:rsidR="00200CD1" w:rsidRPr="00AE3F21" w:rsidRDefault="00200CD1" w:rsidP="00200CD1">
      <w:pPr>
        <w:pStyle w:val="Pseudokodas0"/>
      </w:pPr>
      <w:r w:rsidRPr="00AE3F21">
        <w:t xml:space="preserve">    R6:C,D-&gt;F </w:t>
      </w:r>
      <w:r w:rsidR="00AE3F21">
        <w:t>apply. Raise flag1. Facts</w:t>
      </w:r>
      <w:r w:rsidR="00D80CCF">
        <w:t xml:space="preserve"> A, B, C and</w:t>
      </w:r>
      <w:r w:rsidRPr="00AE3F21">
        <w:t xml:space="preserve"> L, K, D, </w:t>
      </w:r>
      <w:r w:rsidR="00D80CCF">
        <w:t xml:space="preserve">M, </w:t>
      </w:r>
      <w:r w:rsidRPr="00AE3F21">
        <w:t>F.</w:t>
      </w:r>
    </w:p>
    <w:p w:rsidR="00200CD1" w:rsidRPr="00AE3F21" w:rsidRDefault="00200CD1" w:rsidP="00200CD1">
      <w:pPr>
        <w:pStyle w:val="Pseudokodas0"/>
      </w:pPr>
    </w:p>
    <w:p w:rsidR="00200CD1" w:rsidRPr="00AE3F21" w:rsidRDefault="00200CD1" w:rsidP="00200CD1">
      <w:pPr>
        <w:pStyle w:val="Pseudokodas0"/>
      </w:pPr>
      <w:r w:rsidRPr="00AE3F21">
        <w:t xml:space="preserve">  </w:t>
      </w:r>
      <w:r>
        <w:t>ITERATION 6</w:t>
      </w:r>
    </w:p>
    <w:p w:rsidR="00200CD1" w:rsidRPr="00AE3F21" w:rsidRDefault="00200CD1" w:rsidP="00200CD1">
      <w:pPr>
        <w:pStyle w:val="Pseudokodas0"/>
      </w:pPr>
      <w:r w:rsidRPr="00AE3F21">
        <w:t xml:space="preserve">   </w:t>
      </w:r>
      <w:r w:rsidR="00AE3F21" w:rsidRPr="00AE3F21">
        <w:t xml:space="preserve"> R1:A-&gt;L </w:t>
      </w:r>
      <w:r w:rsidR="00AE3F21">
        <w:t>skip, because flag1 raised</w:t>
      </w:r>
      <w:r w:rsidR="00AE3F21" w:rsidRPr="00D65F70">
        <w:t>.</w:t>
      </w:r>
    </w:p>
    <w:p w:rsidR="00200CD1" w:rsidRPr="00AE3F21" w:rsidRDefault="00200CD1" w:rsidP="00200CD1">
      <w:pPr>
        <w:pStyle w:val="Pseudokodas0"/>
      </w:pPr>
      <w:r w:rsidRPr="00AE3F21">
        <w:t xml:space="preserve">    R2:L-&gt;K </w:t>
      </w:r>
      <w:r w:rsidR="00AE3F21">
        <w:t>skip, because flag1 raised</w:t>
      </w:r>
      <w:r w:rsidR="00AE3F21" w:rsidRPr="00D65F70">
        <w:t>.</w:t>
      </w:r>
    </w:p>
    <w:p w:rsidR="00200CD1" w:rsidRPr="00AE3F21" w:rsidRDefault="00200CD1" w:rsidP="00200CD1">
      <w:pPr>
        <w:pStyle w:val="Pseudokodas0"/>
      </w:pPr>
      <w:r w:rsidRPr="00AE3F21">
        <w:t xml:space="preserve">    </w:t>
      </w:r>
      <w:r w:rsidR="00AE3F21" w:rsidRPr="00AE3F21">
        <w:t xml:space="preserve">R3:D-&gt;A </w:t>
      </w:r>
      <w:r w:rsidR="00AE3F21">
        <w:t>skip, because flag2 raised</w:t>
      </w:r>
      <w:r w:rsidR="00AE3F21" w:rsidRPr="00D65F70">
        <w:t>.</w:t>
      </w:r>
    </w:p>
    <w:p w:rsidR="00200CD1" w:rsidRPr="00AE3F21" w:rsidRDefault="00200CD1" w:rsidP="00200CD1">
      <w:pPr>
        <w:pStyle w:val="Pseudokodas0"/>
      </w:pPr>
      <w:r w:rsidRPr="00AE3F21">
        <w:t xml:space="preserve">    R4:D-&gt;M </w:t>
      </w:r>
      <w:r w:rsidR="00AE3F21">
        <w:t>skip, because flag1 raised</w:t>
      </w:r>
      <w:r w:rsidR="00AE3F21" w:rsidRPr="00D65F70">
        <w:t>.</w:t>
      </w:r>
    </w:p>
    <w:p w:rsidR="00200CD1" w:rsidRPr="00200CD1" w:rsidRDefault="00200CD1" w:rsidP="00200CD1">
      <w:pPr>
        <w:pStyle w:val="Pseudokodas0"/>
      </w:pPr>
      <w:r w:rsidRPr="00AE3F21">
        <w:t xml:space="preserve">    </w:t>
      </w:r>
      <w:r w:rsidR="00AE3F21" w:rsidRPr="00AE3F21">
        <w:t xml:space="preserve">R5:F,B-&gt;Z </w:t>
      </w:r>
      <w:r w:rsidR="00AE3F21">
        <w:t>apply. Raise flag1. Facts</w:t>
      </w:r>
      <w:r w:rsidRPr="00ED35BD">
        <w:t xml:space="preserve"> </w:t>
      </w:r>
      <w:r w:rsidR="00D80CCF">
        <w:t>A, B, C and</w:t>
      </w:r>
      <w:r w:rsidRPr="00200CD1">
        <w:t xml:space="preserve"> L, K, D, </w:t>
      </w:r>
      <w:r w:rsidR="00D80CCF">
        <w:t xml:space="preserve">M, </w:t>
      </w:r>
      <w:r w:rsidRPr="00200CD1">
        <w:t>F, Z.</w:t>
      </w:r>
    </w:p>
    <w:p w:rsidR="00200CD1" w:rsidRPr="00200CD1" w:rsidRDefault="00200CD1" w:rsidP="00200CD1">
      <w:pPr>
        <w:pStyle w:val="Pseudokodas0"/>
      </w:pPr>
      <w:r w:rsidRPr="00200CD1">
        <w:t xml:space="preserve">    Goal achieved.</w:t>
      </w:r>
    </w:p>
    <w:tbl>
      <w:tblPr>
        <w:tblW w:w="9214" w:type="dxa"/>
        <w:tblInd w:w="-34" w:type="dxa"/>
        <w:tblLayout w:type="fixed"/>
        <w:tblLook w:val="0000" w:firstRow="0" w:lastRow="0" w:firstColumn="0" w:lastColumn="0" w:noHBand="0" w:noVBand="0"/>
      </w:tblPr>
      <w:tblGrid>
        <w:gridCol w:w="142"/>
        <w:gridCol w:w="4395"/>
        <w:gridCol w:w="3118"/>
        <w:gridCol w:w="567"/>
        <w:gridCol w:w="992"/>
      </w:tblGrid>
      <w:tr w:rsidR="00CD2C22" w:rsidRPr="00637B42" w:rsidTr="00F16B82">
        <w:tc>
          <w:tcPr>
            <w:tcW w:w="4537" w:type="dxa"/>
            <w:gridSpan w:val="2"/>
          </w:tcPr>
          <w:p w:rsidR="00CD2C22" w:rsidRDefault="00CD2C22" w:rsidP="00F16B82">
            <w:pPr>
              <w:pStyle w:val="Lentele"/>
              <w:snapToGrid w:val="0"/>
            </w:pPr>
          </w:p>
        </w:tc>
        <w:tc>
          <w:tcPr>
            <w:tcW w:w="3118" w:type="dxa"/>
          </w:tcPr>
          <w:p w:rsidR="00CD2C22" w:rsidRPr="003674AA" w:rsidRDefault="00CD2C22" w:rsidP="00F16B82">
            <w:pPr>
              <w:pStyle w:val="Lentele"/>
              <w:snapToGrid w:val="0"/>
              <w:rPr>
                <w:rStyle w:val="MathDiagrama"/>
                <w:i w:val="0"/>
                <w:lang w:val="lt-LT"/>
              </w:rPr>
            </w:pPr>
          </w:p>
        </w:tc>
        <w:tc>
          <w:tcPr>
            <w:tcW w:w="567" w:type="dxa"/>
          </w:tcPr>
          <w:p w:rsidR="00CD2C22" w:rsidRPr="003674AA" w:rsidRDefault="00CD2C22" w:rsidP="00F16B82">
            <w:pPr>
              <w:pStyle w:val="Lentele"/>
              <w:snapToGrid w:val="0"/>
              <w:rPr>
                <w:rStyle w:val="MathDiagrama"/>
                <w:i w:val="0"/>
                <w:lang w:val="lt-LT"/>
              </w:rPr>
            </w:pPr>
          </w:p>
        </w:tc>
        <w:tc>
          <w:tcPr>
            <w:tcW w:w="992" w:type="dxa"/>
          </w:tcPr>
          <w:p w:rsidR="00CD2C22" w:rsidRDefault="00CD2C22" w:rsidP="00F16B82">
            <w:pPr>
              <w:pStyle w:val="Lentele"/>
              <w:snapToGrid w:val="0"/>
            </w:pPr>
          </w:p>
        </w:tc>
      </w:tr>
      <w:tr w:rsidR="00CD2C22" w:rsidRPr="00637B42" w:rsidTr="00F16B82">
        <w:tc>
          <w:tcPr>
            <w:tcW w:w="4537" w:type="dxa"/>
            <w:gridSpan w:val="2"/>
          </w:tcPr>
          <w:p w:rsidR="00CD2C22" w:rsidRPr="00827B1C" w:rsidRDefault="00827B1C" w:rsidP="00F16B82">
            <w:pPr>
              <w:pStyle w:val="Pseudokodas0"/>
            </w:pPr>
            <w:r w:rsidRPr="00827B1C">
              <w:t>PART 3. Results</w:t>
            </w:r>
          </w:p>
          <w:p w:rsidR="00827B1C" w:rsidRPr="00200CD1" w:rsidRDefault="00827B1C" w:rsidP="00827B1C">
            <w:pPr>
              <w:pStyle w:val="Pseudokodas0"/>
            </w:pPr>
            <w:r w:rsidRPr="00200CD1">
              <w:t xml:space="preserve">  1) Goal Z achieved.</w:t>
            </w:r>
          </w:p>
          <w:p w:rsidR="00CD2C22" w:rsidRPr="00827B1C" w:rsidRDefault="00827B1C" w:rsidP="00827B1C">
            <w:pPr>
              <w:pStyle w:val="Pseudokodas0"/>
            </w:pPr>
            <w:r w:rsidRPr="00200CD1">
              <w:t xml:space="preserve">  </w:t>
            </w:r>
            <w:r>
              <w:t>2) Path R1, R2, R7, R4, R6, R5</w:t>
            </w:r>
            <w:r w:rsidRPr="00211374">
              <w:t>.</w:t>
            </w:r>
          </w:p>
        </w:tc>
        <w:tc>
          <w:tcPr>
            <w:tcW w:w="3118" w:type="dxa"/>
          </w:tcPr>
          <w:p w:rsidR="00CD2C22" w:rsidRPr="003674AA" w:rsidRDefault="00CD2C22" w:rsidP="00F16B82">
            <w:pPr>
              <w:pStyle w:val="Lentele"/>
              <w:snapToGrid w:val="0"/>
              <w:rPr>
                <w:rStyle w:val="MathDiagrama"/>
                <w:i w:val="0"/>
                <w:lang w:val="lt-LT"/>
              </w:rPr>
            </w:pPr>
          </w:p>
        </w:tc>
        <w:tc>
          <w:tcPr>
            <w:tcW w:w="567" w:type="dxa"/>
          </w:tcPr>
          <w:p w:rsidR="00CD2C22" w:rsidRPr="003674AA" w:rsidRDefault="00CD2C22" w:rsidP="00F16B82">
            <w:pPr>
              <w:pStyle w:val="Lentele"/>
              <w:snapToGrid w:val="0"/>
              <w:rPr>
                <w:rStyle w:val="MathDiagrama"/>
                <w:i w:val="0"/>
                <w:lang w:val="lt-LT"/>
              </w:rPr>
            </w:pPr>
          </w:p>
        </w:tc>
        <w:tc>
          <w:tcPr>
            <w:tcW w:w="992" w:type="dxa"/>
          </w:tcPr>
          <w:p w:rsidR="00CD2C22" w:rsidRDefault="00CD2C22" w:rsidP="00F16B82">
            <w:pPr>
              <w:pStyle w:val="Lentele"/>
              <w:snapToGrid w:val="0"/>
            </w:pPr>
          </w:p>
        </w:tc>
      </w:tr>
      <w:tr w:rsidR="00CD2C22" w:rsidRPr="00637B42" w:rsidTr="00F16B82">
        <w:tc>
          <w:tcPr>
            <w:tcW w:w="4537" w:type="dxa"/>
            <w:gridSpan w:val="2"/>
          </w:tcPr>
          <w:p w:rsidR="00CD2C22" w:rsidRDefault="00CD2C22" w:rsidP="00F16B82">
            <w:pPr>
              <w:pStyle w:val="Lentele"/>
              <w:snapToGrid w:val="0"/>
            </w:pPr>
          </w:p>
        </w:tc>
        <w:tc>
          <w:tcPr>
            <w:tcW w:w="3118" w:type="dxa"/>
          </w:tcPr>
          <w:p w:rsidR="00CD2C22" w:rsidRPr="003674AA" w:rsidRDefault="00CD2C22" w:rsidP="00F16B82">
            <w:pPr>
              <w:pStyle w:val="Lentele"/>
              <w:snapToGrid w:val="0"/>
              <w:rPr>
                <w:rStyle w:val="MathDiagrama"/>
                <w:i w:val="0"/>
                <w:lang w:val="lt-LT"/>
              </w:rPr>
            </w:pPr>
          </w:p>
        </w:tc>
        <w:tc>
          <w:tcPr>
            <w:tcW w:w="567" w:type="dxa"/>
          </w:tcPr>
          <w:p w:rsidR="00CD2C22" w:rsidRPr="003674AA" w:rsidRDefault="00CD2C22" w:rsidP="00F16B82">
            <w:pPr>
              <w:pStyle w:val="Lentele"/>
              <w:snapToGrid w:val="0"/>
              <w:rPr>
                <w:rStyle w:val="MathDiagrama"/>
                <w:i w:val="0"/>
                <w:lang w:val="lt-LT"/>
              </w:rPr>
            </w:pPr>
          </w:p>
        </w:tc>
        <w:tc>
          <w:tcPr>
            <w:tcW w:w="992" w:type="dxa"/>
          </w:tcPr>
          <w:p w:rsidR="00CD2C22" w:rsidRDefault="00CD2C22" w:rsidP="00F16B82">
            <w:pPr>
              <w:pStyle w:val="Lentele"/>
              <w:snapToGrid w:val="0"/>
            </w:pPr>
          </w:p>
        </w:tc>
      </w:tr>
      <w:tr w:rsidR="00CD2C22" w:rsidRPr="00637B42" w:rsidTr="00F16B82">
        <w:trPr>
          <w:gridBefore w:val="1"/>
          <w:wBefore w:w="142" w:type="dxa"/>
        </w:trPr>
        <w:tc>
          <w:tcPr>
            <w:tcW w:w="4395" w:type="dxa"/>
          </w:tcPr>
          <w:p w:rsidR="00CD2C22" w:rsidRPr="00827B1C" w:rsidRDefault="004A477A" w:rsidP="00827B1C">
            <w:pPr>
              <w:pStyle w:val="Lentele"/>
              <w:snapToGrid w:val="0"/>
              <w:ind w:firstLine="284"/>
              <w:rPr>
                <w:rStyle w:val="MathDiagrama"/>
                <w:i w:val="0"/>
                <w:lang w:val="en-GB"/>
              </w:rPr>
            </w:pPr>
            <w:r>
              <w:rPr>
                <w:lang w:val="en-GB"/>
              </w:rPr>
              <w:t>2</w:t>
            </w:r>
            <w:r w:rsidR="00CD2C22" w:rsidRPr="00827B1C">
              <w:rPr>
                <w:lang w:val="en-GB"/>
              </w:rPr>
              <w:t xml:space="preserve">. </w:t>
            </w:r>
            <w:r w:rsidR="00CD2C22" w:rsidRPr="00827B1C">
              <w:rPr>
                <w:b/>
                <w:lang w:val="en-GB"/>
              </w:rPr>
              <w:t xml:space="preserve">Čyras vs. Negnevitsky; Čyras </w:t>
            </w:r>
            <w:r w:rsidR="00827B1C" w:rsidRPr="00827B1C">
              <w:rPr>
                <w:b/>
                <w:lang w:val="en-GB"/>
              </w:rPr>
              <w:t>wins</w:t>
            </w:r>
          </w:p>
        </w:tc>
        <w:tc>
          <w:tcPr>
            <w:tcW w:w="3118" w:type="dxa"/>
            <w:vMerge w:val="restart"/>
            <w:tcBorders>
              <w:right w:val="single" w:sz="4" w:space="0" w:color="auto"/>
            </w:tcBorders>
          </w:tcPr>
          <w:p w:rsidR="00CD2C22" w:rsidRPr="003674AA" w:rsidRDefault="008451EA" w:rsidP="00F16B82">
            <w:pPr>
              <w:pStyle w:val="Lentele"/>
              <w:snapToGrid w:val="0"/>
              <w:rPr>
                <w:rStyle w:val="MathDiagrama"/>
                <w:i w:val="0"/>
                <w:lang w:val="lt-LT"/>
              </w:rPr>
            </w:pPr>
            <w:r w:rsidRPr="00557C79">
              <w:rPr>
                <w:noProof/>
                <w:lang w:eastAsia="lt-LT"/>
              </w:rPr>
              <w:drawing>
                <wp:inline distT="0" distB="0" distL="0" distR="0">
                  <wp:extent cx="1840230" cy="1125220"/>
                  <wp:effectExtent l="0" t="0" r="7620" b="0"/>
                  <wp:docPr id="193" name="Picture 255" descr="1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18-1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40230" cy="1125220"/>
                          </a:xfrm>
                          <a:prstGeom prst="rect">
                            <a:avLst/>
                          </a:prstGeom>
                          <a:noFill/>
                          <a:ln>
                            <a:noFill/>
                          </a:ln>
                        </pic:spPr>
                      </pic:pic>
                    </a:graphicData>
                  </a:graphic>
                </wp:inline>
              </w:drawing>
            </w:r>
          </w:p>
        </w:tc>
        <w:tc>
          <w:tcPr>
            <w:tcW w:w="567" w:type="dxa"/>
            <w:tcBorders>
              <w:top w:val="single" w:sz="4" w:space="0" w:color="auto"/>
              <w:left w:val="single" w:sz="4" w:space="0" w:color="auto"/>
            </w:tcBorders>
          </w:tcPr>
          <w:p w:rsidR="00CD2C22" w:rsidRPr="003674AA" w:rsidRDefault="00CD2C22" w:rsidP="00F16B82">
            <w:pPr>
              <w:pStyle w:val="Lentele"/>
              <w:snapToGrid w:val="0"/>
              <w:rPr>
                <w:i/>
              </w:rPr>
            </w:pPr>
            <w:r w:rsidRPr="003674AA">
              <w:rPr>
                <w:rStyle w:val="MathDiagrama"/>
                <w:i w:val="0"/>
                <w:lang w:val="lt-LT"/>
              </w:rPr>
              <w:t>R1</w:t>
            </w:r>
            <w:r w:rsidRPr="003674AA">
              <w:t>:</w:t>
            </w:r>
          </w:p>
        </w:tc>
        <w:tc>
          <w:tcPr>
            <w:tcW w:w="992" w:type="dxa"/>
            <w:tcBorders>
              <w:top w:val="single" w:sz="4" w:space="0" w:color="auto"/>
              <w:right w:val="single" w:sz="4" w:space="0" w:color="auto"/>
            </w:tcBorders>
          </w:tcPr>
          <w:p w:rsidR="00CD2C22" w:rsidRPr="00C02067" w:rsidRDefault="00CD2C22" w:rsidP="00F16B82">
            <w:pPr>
              <w:pStyle w:val="Lentele"/>
              <w:snapToGrid w:val="0"/>
            </w:pPr>
            <w:r>
              <w:t>G → Z</w:t>
            </w:r>
          </w:p>
        </w:tc>
      </w:tr>
      <w:tr w:rsidR="00CD2C22" w:rsidRPr="00003E43" w:rsidTr="00F16B82">
        <w:trPr>
          <w:gridBefore w:val="1"/>
          <w:wBefore w:w="142" w:type="dxa"/>
        </w:trPr>
        <w:tc>
          <w:tcPr>
            <w:tcW w:w="4395" w:type="dxa"/>
            <w:vMerge w:val="restart"/>
          </w:tcPr>
          <w:p w:rsidR="00827B1C" w:rsidRPr="00827B1C" w:rsidRDefault="00827B1C" w:rsidP="00827B1C">
            <w:pPr>
              <w:pStyle w:val="Lentele"/>
              <w:snapToGrid w:val="0"/>
              <w:ind w:firstLine="284"/>
              <w:rPr>
                <w:rStyle w:val="MathDiagrama"/>
                <w:i w:val="0"/>
                <w:lang w:val="en-GB"/>
              </w:rPr>
            </w:pPr>
            <w:r w:rsidRPr="00827B1C">
              <w:rPr>
                <w:rStyle w:val="MathDiagrama"/>
                <w:i w:val="0"/>
                <w:lang w:val="en-GB"/>
              </w:rPr>
              <w:t>Rules see in the table.</w:t>
            </w:r>
          </w:p>
          <w:p w:rsidR="00827B1C" w:rsidRPr="00827B1C" w:rsidRDefault="00827B1C" w:rsidP="00827B1C">
            <w:pPr>
              <w:pStyle w:val="Lentele"/>
              <w:snapToGrid w:val="0"/>
              <w:ind w:firstLine="284"/>
              <w:rPr>
                <w:lang w:val="en-GB"/>
              </w:rPr>
            </w:pPr>
            <w:r w:rsidRPr="00827B1C">
              <w:rPr>
                <w:lang w:val="en-GB"/>
              </w:rPr>
              <w:t>Fact A.</w:t>
            </w:r>
          </w:p>
          <w:p w:rsidR="00CD2C22" w:rsidRDefault="00827B1C" w:rsidP="00827B1C">
            <w:pPr>
              <w:pStyle w:val="Lentele"/>
              <w:snapToGrid w:val="0"/>
              <w:ind w:firstLine="284"/>
              <w:rPr>
                <w:lang w:val="en-GB"/>
              </w:rPr>
            </w:pPr>
            <w:r w:rsidRPr="00827B1C">
              <w:rPr>
                <w:lang w:val="en-GB"/>
              </w:rPr>
              <w:t>Goal Z.</w:t>
            </w:r>
          </w:p>
          <w:p w:rsidR="00CE79DD" w:rsidRPr="00827B1C" w:rsidRDefault="00CE79DD" w:rsidP="00827B1C">
            <w:pPr>
              <w:pStyle w:val="Lentele"/>
              <w:snapToGrid w:val="0"/>
              <w:ind w:firstLine="284"/>
              <w:rPr>
                <w:rStyle w:val="MathDiagrama"/>
                <w:i w:val="0"/>
                <w:lang w:val="en-GB"/>
              </w:rPr>
            </w:pPr>
            <w:r>
              <w:rPr>
                <w:lang w:val="en-GB"/>
              </w:rPr>
              <w:t>Path R2, R1.</w:t>
            </w:r>
          </w:p>
        </w:tc>
        <w:tc>
          <w:tcPr>
            <w:tcW w:w="3118" w:type="dxa"/>
            <w:vMerge/>
            <w:tcBorders>
              <w:right w:val="single" w:sz="4" w:space="0" w:color="auto"/>
            </w:tcBorders>
          </w:tcPr>
          <w:p w:rsidR="00CD2C22" w:rsidRPr="003674AA" w:rsidRDefault="00CD2C22" w:rsidP="00F16B82">
            <w:pPr>
              <w:pStyle w:val="Lentele"/>
              <w:snapToGrid w:val="0"/>
              <w:rPr>
                <w:rStyle w:val="MathDiagrama"/>
                <w:i w:val="0"/>
                <w:lang w:val="lt-LT"/>
              </w:rPr>
            </w:pPr>
          </w:p>
        </w:tc>
        <w:tc>
          <w:tcPr>
            <w:tcW w:w="567" w:type="dxa"/>
            <w:tcBorders>
              <w:left w:val="single" w:sz="4" w:space="0" w:color="auto"/>
            </w:tcBorders>
          </w:tcPr>
          <w:p w:rsidR="00CD2C22" w:rsidRPr="003674AA" w:rsidRDefault="00CD2C22" w:rsidP="00F16B82">
            <w:pPr>
              <w:pStyle w:val="Lentele"/>
              <w:snapToGrid w:val="0"/>
              <w:rPr>
                <w:i/>
              </w:rPr>
            </w:pPr>
            <w:r w:rsidRPr="003674AA">
              <w:rPr>
                <w:rStyle w:val="MathDiagrama"/>
                <w:i w:val="0"/>
                <w:lang w:val="lt-LT"/>
              </w:rPr>
              <w:t>R2</w:t>
            </w:r>
            <w:r w:rsidRPr="003674AA">
              <w:t>:</w:t>
            </w:r>
          </w:p>
        </w:tc>
        <w:tc>
          <w:tcPr>
            <w:tcW w:w="992" w:type="dxa"/>
            <w:tcBorders>
              <w:right w:val="single" w:sz="4" w:space="0" w:color="auto"/>
            </w:tcBorders>
          </w:tcPr>
          <w:p w:rsidR="00CD2C22" w:rsidRPr="00C02067" w:rsidRDefault="00CD2C22" w:rsidP="00F16B82">
            <w:pPr>
              <w:pStyle w:val="Lentele"/>
              <w:snapToGrid w:val="0"/>
            </w:pPr>
            <w:r>
              <w:t>A</w:t>
            </w:r>
            <w:r w:rsidRPr="00C02067">
              <w:t xml:space="preserve"> → </w:t>
            </w:r>
            <w:r>
              <w:t>G</w:t>
            </w:r>
          </w:p>
        </w:tc>
      </w:tr>
      <w:tr w:rsidR="00CD2C22" w:rsidRPr="00003E43" w:rsidTr="00F16B82">
        <w:trPr>
          <w:gridBefore w:val="1"/>
          <w:wBefore w:w="142" w:type="dxa"/>
        </w:trPr>
        <w:tc>
          <w:tcPr>
            <w:tcW w:w="4395" w:type="dxa"/>
            <w:vMerge/>
          </w:tcPr>
          <w:p w:rsidR="00CD2C22" w:rsidRPr="003674AA" w:rsidRDefault="00CD2C22" w:rsidP="00F16B82">
            <w:pPr>
              <w:pStyle w:val="Lentele"/>
              <w:snapToGrid w:val="0"/>
              <w:rPr>
                <w:rStyle w:val="MathDiagrama"/>
                <w:i w:val="0"/>
                <w:lang w:val="lt-LT"/>
              </w:rPr>
            </w:pPr>
          </w:p>
        </w:tc>
        <w:tc>
          <w:tcPr>
            <w:tcW w:w="3118" w:type="dxa"/>
            <w:vMerge/>
            <w:tcBorders>
              <w:right w:val="single" w:sz="4" w:space="0" w:color="auto"/>
            </w:tcBorders>
          </w:tcPr>
          <w:p w:rsidR="00CD2C22" w:rsidRPr="003674AA" w:rsidRDefault="00CD2C22" w:rsidP="00F16B82">
            <w:pPr>
              <w:pStyle w:val="Lentele"/>
              <w:snapToGrid w:val="0"/>
              <w:rPr>
                <w:rStyle w:val="MathDiagrama"/>
                <w:i w:val="0"/>
                <w:lang w:val="lt-LT"/>
              </w:rPr>
            </w:pPr>
          </w:p>
        </w:tc>
        <w:tc>
          <w:tcPr>
            <w:tcW w:w="567" w:type="dxa"/>
            <w:tcBorders>
              <w:left w:val="single" w:sz="4" w:space="0" w:color="auto"/>
            </w:tcBorders>
          </w:tcPr>
          <w:p w:rsidR="00CD2C22" w:rsidRPr="003674AA" w:rsidRDefault="00CD2C22" w:rsidP="00F16B82">
            <w:pPr>
              <w:pStyle w:val="Lentele"/>
              <w:snapToGrid w:val="0"/>
              <w:rPr>
                <w:i/>
              </w:rPr>
            </w:pPr>
            <w:r w:rsidRPr="003674AA">
              <w:rPr>
                <w:rStyle w:val="MathDiagrama"/>
                <w:i w:val="0"/>
                <w:lang w:val="lt-LT"/>
              </w:rPr>
              <w:t>R3</w:t>
            </w:r>
            <w:r w:rsidRPr="003674AA">
              <w:t>:</w:t>
            </w:r>
          </w:p>
        </w:tc>
        <w:tc>
          <w:tcPr>
            <w:tcW w:w="992" w:type="dxa"/>
            <w:tcBorders>
              <w:right w:val="single" w:sz="4" w:space="0" w:color="auto"/>
            </w:tcBorders>
          </w:tcPr>
          <w:p w:rsidR="00CD2C22" w:rsidRPr="00C02067" w:rsidRDefault="00CD2C22" w:rsidP="00F16B82">
            <w:pPr>
              <w:pStyle w:val="Lentele"/>
              <w:snapToGrid w:val="0"/>
            </w:pPr>
            <w:r>
              <w:t xml:space="preserve">A </w:t>
            </w:r>
            <w:r w:rsidRPr="00C02067">
              <w:t xml:space="preserve">→ </w:t>
            </w:r>
            <w:r>
              <w:t>B</w:t>
            </w:r>
          </w:p>
        </w:tc>
      </w:tr>
      <w:tr w:rsidR="00CD2C22" w:rsidRPr="00003E43" w:rsidTr="00F16B82">
        <w:trPr>
          <w:gridBefore w:val="1"/>
          <w:wBefore w:w="142" w:type="dxa"/>
        </w:trPr>
        <w:tc>
          <w:tcPr>
            <w:tcW w:w="4395" w:type="dxa"/>
            <w:vMerge/>
          </w:tcPr>
          <w:p w:rsidR="00CD2C22" w:rsidRPr="003674AA" w:rsidRDefault="00CD2C22" w:rsidP="00F16B82">
            <w:pPr>
              <w:pStyle w:val="Lentele"/>
              <w:snapToGrid w:val="0"/>
              <w:rPr>
                <w:rStyle w:val="MathDiagrama"/>
                <w:i w:val="0"/>
                <w:lang w:val="lt-LT"/>
              </w:rPr>
            </w:pPr>
          </w:p>
        </w:tc>
        <w:tc>
          <w:tcPr>
            <w:tcW w:w="3118" w:type="dxa"/>
            <w:vMerge/>
            <w:tcBorders>
              <w:right w:val="single" w:sz="4" w:space="0" w:color="auto"/>
            </w:tcBorders>
          </w:tcPr>
          <w:p w:rsidR="00CD2C22" w:rsidRPr="003674AA" w:rsidRDefault="00CD2C22" w:rsidP="00F16B82">
            <w:pPr>
              <w:pStyle w:val="Lentele"/>
              <w:snapToGrid w:val="0"/>
              <w:rPr>
                <w:rStyle w:val="MathDiagrama"/>
                <w:i w:val="0"/>
                <w:lang w:val="lt-LT"/>
              </w:rPr>
            </w:pPr>
          </w:p>
        </w:tc>
        <w:tc>
          <w:tcPr>
            <w:tcW w:w="567" w:type="dxa"/>
            <w:tcBorders>
              <w:left w:val="single" w:sz="4" w:space="0" w:color="auto"/>
            </w:tcBorders>
          </w:tcPr>
          <w:p w:rsidR="00CD2C22" w:rsidRPr="003674AA" w:rsidRDefault="00CD2C22" w:rsidP="00F16B82">
            <w:pPr>
              <w:pStyle w:val="Lentele"/>
              <w:snapToGrid w:val="0"/>
              <w:rPr>
                <w:i/>
              </w:rPr>
            </w:pPr>
            <w:r w:rsidRPr="003674AA">
              <w:rPr>
                <w:rStyle w:val="MathDiagrama"/>
                <w:i w:val="0"/>
                <w:lang w:val="lt-LT"/>
              </w:rPr>
              <w:t>R4</w:t>
            </w:r>
            <w:r w:rsidRPr="003674AA">
              <w:t>:</w:t>
            </w:r>
          </w:p>
        </w:tc>
        <w:tc>
          <w:tcPr>
            <w:tcW w:w="992" w:type="dxa"/>
            <w:tcBorders>
              <w:right w:val="single" w:sz="4" w:space="0" w:color="auto"/>
            </w:tcBorders>
          </w:tcPr>
          <w:p w:rsidR="00CD2C22" w:rsidRPr="00C02067" w:rsidRDefault="00CD2C22" w:rsidP="00F16B82">
            <w:pPr>
              <w:pStyle w:val="Lentele"/>
              <w:snapToGrid w:val="0"/>
            </w:pPr>
            <w:r>
              <w:t>B → C</w:t>
            </w:r>
          </w:p>
        </w:tc>
      </w:tr>
      <w:tr w:rsidR="00CD2C22" w:rsidRPr="00003E43" w:rsidTr="00F16B82">
        <w:trPr>
          <w:gridBefore w:val="1"/>
          <w:wBefore w:w="142" w:type="dxa"/>
        </w:trPr>
        <w:tc>
          <w:tcPr>
            <w:tcW w:w="4395" w:type="dxa"/>
            <w:vMerge/>
          </w:tcPr>
          <w:p w:rsidR="00CD2C22" w:rsidRPr="003674AA" w:rsidRDefault="00CD2C22" w:rsidP="00F16B82">
            <w:pPr>
              <w:pStyle w:val="Lentele"/>
              <w:snapToGrid w:val="0"/>
              <w:rPr>
                <w:rStyle w:val="MathDiagrama"/>
                <w:i w:val="0"/>
                <w:lang w:val="lt-LT"/>
              </w:rPr>
            </w:pPr>
          </w:p>
        </w:tc>
        <w:tc>
          <w:tcPr>
            <w:tcW w:w="3118" w:type="dxa"/>
            <w:vMerge/>
            <w:tcBorders>
              <w:right w:val="single" w:sz="4" w:space="0" w:color="auto"/>
            </w:tcBorders>
          </w:tcPr>
          <w:p w:rsidR="00CD2C22" w:rsidRPr="003674AA" w:rsidRDefault="00CD2C22" w:rsidP="00F16B82">
            <w:pPr>
              <w:pStyle w:val="Lentele"/>
              <w:snapToGrid w:val="0"/>
              <w:rPr>
                <w:rStyle w:val="MathDiagrama"/>
                <w:i w:val="0"/>
                <w:lang w:val="lt-LT"/>
              </w:rPr>
            </w:pPr>
          </w:p>
        </w:tc>
        <w:tc>
          <w:tcPr>
            <w:tcW w:w="567" w:type="dxa"/>
            <w:tcBorders>
              <w:left w:val="single" w:sz="4" w:space="0" w:color="auto"/>
            </w:tcBorders>
          </w:tcPr>
          <w:p w:rsidR="00CD2C22" w:rsidRPr="003674AA" w:rsidRDefault="00CD2C22" w:rsidP="00F16B82">
            <w:pPr>
              <w:pStyle w:val="Lentele"/>
              <w:snapToGrid w:val="0"/>
              <w:rPr>
                <w:i/>
              </w:rPr>
            </w:pPr>
            <w:r w:rsidRPr="003674AA">
              <w:rPr>
                <w:rStyle w:val="MathDiagrama"/>
                <w:i w:val="0"/>
                <w:lang w:val="lt-LT"/>
              </w:rPr>
              <w:t>R5</w:t>
            </w:r>
            <w:r w:rsidRPr="003674AA">
              <w:t>:</w:t>
            </w:r>
          </w:p>
        </w:tc>
        <w:tc>
          <w:tcPr>
            <w:tcW w:w="992" w:type="dxa"/>
            <w:tcBorders>
              <w:right w:val="single" w:sz="4" w:space="0" w:color="auto"/>
            </w:tcBorders>
          </w:tcPr>
          <w:p w:rsidR="00CD2C22" w:rsidRPr="00C02067" w:rsidRDefault="00CD2C22" w:rsidP="00F16B82">
            <w:pPr>
              <w:pStyle w:val="Lentele"/>
              <w:snapToGrid w:val="0"/>
            </w:pPr>
            <w:r>
              <w:t>C → D</w:t>
            </w:r>
          </w:p>
        </w:tc>
      </w:tr>
      <w:tr w:rsidR="00CD2C22" w:rsidRPr="00003E43" w:rsidTr="00F16B82">
        <w:trPr>
          <w:gridBefore w:val="1"/>
          <w:wBefore w:w="142" w:type="dxa"/>
        </w:trPr>
        <w:tc>
          <w:tcPr>
            <w:tcW w:w="4395" w:type="dxa"/>
            <w:vMerge/>
          </w:tcPr>
          <w:p w:rsidR="00CD2C22" w:rsidRPr="003674AA" w:rsidRDefault="00CD2C22" w:rsidP="00F16B82">
            <w:pPr>
              <w:pStyle w:val="Lentele"/>
              <w:snapToGrid w:val="0"/>
              <w:rPr>
                <w:rStyle w:val="MathDiagrama"/>
                <w:i w:val="0"/>
                <w:lang w:val="lt-LT"/>
              </w:rPr>
            </w:pPr>
          </w:p>
        </w:tc>
        <w:tc>
          <w:tcPr>
            <w:tcW w:w="3118" w:type="dxa"/>
            <w:vMerge/>
            <w:tcBorders>
              <w:right w:val="single" w:sz="4" w:space="0" w:color="auto"/>
            </w:tcBorders>
          </w:tcPr>
          <w:p w:rsidR="00CD2C22" w:rsidRPr="003674AA" w:rsidRDefault="00CD2C22" w:rsidP="00F16B82">
            <w:pPr>
              <w:pStyle w:val="Lentele"/>
              <w:snapToGrid w:val="0"/>
              <w:rPr>
                <w:rStyle w:val="MathDiagrama"/>
                <w:i w:val="0"/>
                <w:lang w:val="lt-LT"/>
              </w:rPr>
            </w:pPr>
          </w:p>
        </w:tc>
        <w:tc>
          <w:tcPr>
            <w:tcW w:w="567" w:type="dxa"/>
            <w:tcBorders>
              <w:left w:val="single" w:sz="4" w:space="0" w:color="auto"/>
              <w:bottom w:val="single" w:sz="4" w:space="0" w:color="auto"/>
            </w:tcBorders>
          </w:tcPr>
          <w:p w:rsidR="00CD2C22" w:rsidRPr="003674AA" w:rsidRDefault="00CD2C22" w:rsidP="00F16B82">
            <w:pPr>
              <w:pStyle w:val="Lentele"/>
              <w:snapToGrid w:val="0"/>
              <w:rPr>
                <w:rFonts w:ascii="Symbol" w:hAnsi="Symbol"/>
                <w:i/>
              </w:rPr>
            </w:pPr>
            <w:r w:rsidRPr="003674AA">
              <w:rPr>
                <w:rStyle w:val="MathDiagrama"/>
                <w:i w:val="0"/>
                <w:lang w:val="lt-LT"/>
              </w:rPr>
              <w:t>R6</w:t>
            </w:r>
            <w:r w:rsidRPr="00CE03FB">
              <w:t>:</w:t>
            </w:r>
          </w:p>
        </w:tc>
        <w:tc>
          <w:tcPr>
            <w:tcW w:w="992" w:type="dxa"/>
            <w:tcBorders>
              <w:bottom w:val="single" w:sz="4" w:space="0" w:color="auto"/>
              <w:right w:val="single" w:sz="4" w:space="0" w:color="auto"/>
            </w:tcBorders>
          </w:tcPr>
          <w:p w:rsidR="00CD2C22" w:rsidRPr="00C02067" w:rsidRDefault="00CD2C22" w:rsidP="00F16B82">
            <w:pPr>
              <w:pStyle w:val="Lentele"/>
              <w:snapToGrid w:val="0"/>
            </w:pPr>
            <w:r>
              <w:t>D → Z</w:t>
            </w:r>
          </w:p>
        </w:tc>
      </w:tr>
    </w:tbl>
    <w:p w:rsidR="00827B1C" w:rsidRDefault="00827B1C" w:rsidP="00827B1C">
      <w:pPr>
        <w:pStyle w:val="Tekstas"/>
        <w:keepNext/>
        <w:spacing w:before="240"/>
      </w:pPr>
      <w:r>
        <w:t>3</w:t>
      </w:r>
      <w:r w:rsidRPr="00C02067">
        <w:t xml:space="preserve">. </w:t>
      </w:r>
      <w:r w:rsidRPr="005479D7">
        <w:rPr>
          <w:b/>
        </w:rPr>
        <w:t xml:space="preserve">Čyras vs. Negnevitsky; </w:t>
      </w:r>
      <w:r>
        <w:rPr>
          <w:b/>
        </w:rPr>
        <w:t>Negnevitsky</w:t>
      </w:r>
      <w:r w:rsidR="00D80CCF">
        <w:rPr>
          <w:b/>
        </w:rPr>
        <w:t xml:space="preserve"> wins </w:t>
      </w:r>
      <w:r w:rsidR="00D80CCF" w:rsidRPr="00D80CCF">
        <w:t>(however, with</w:t>
      </w:r>
      <w:r w:rsidR="00D80CCF">
        <w:rPr>
          <w:b/>
        </w:rPr>
        <w:t xml:space="preserve"> </w:t>
      </w:r>
      <w:r w:rsidR="00D80CCF" w:rsidRPr="00D80CCF">
        <w:t>a redundant rule</w:t>
      </w:r>
      <w:r w:rsidR="004A477A">
        <w:t>)</w:t>
      </w:r>
    </w:p>
    <w:tbl>
      <w:tblPr>
        <w:tblW w:w="9072" w:type="dxa"/>
        <w:tblInd w:w="108" w:type="dxa"/>
        <w:tblLayout w:type="fixed"/>
        <w:tblLook w:val="0000" w:firstRow="0" w:lastRow="0" w:firstColumn="0" w:lastColumn="0" w:noHBand="0" w:noVBand="0"/>
      </w:tblPr>
      <w:tblGrid>
        <w:gridCol w:w="4395"/>
        <w:gridCol w:w="3118"/>
        <w:gridCol w:w="567"/>
        <w:gridCol w:w="992"/>
      </w:tblGrid>
      <w:tr w:rsidR="00827B1C" w:rsidRPr="00003E43" w:rsidTr="00F16B82">
        <w:tc>
          <w:tcPr>
            <w:tcW w:w="4395" w:type="dxa"/>
            <w:vMerge w:val="restart"/>
          </w:tcPr>
          <w:p w:rsidR="00CE79DD" w:rsidRPr="00827B1C" w:rsidRDefault="00CE79DD" w:rsidP="00CE79DD">
            <w:pPr>
              <w:pStyle w:val="Lentele"/>
              <w:snapToGrid w:val="0"/>
              <w:ind w:firstLine="284"/>
              <w:rPr>
                <w:rStyle w:val="MathDiagrama"/>
                <w:i w:val="0"/>
                <w:lang w:val="en-GB"/>
              </w:rPr>
            </w:pPr>
            <w:r w:rsidRPr="00827B1C">
              <w:rPr>
                <w:rStyle w:val="MathDiagrama"/>
                <w:i w:val="0"/>
                <w:lang w:val="en-GB"/>
              </w:rPr>
              <w:t>Rules see in the table.</w:t>
            </w:r>
          </w:p>
          <w:p w:rsidR="00CE79DD" w:rsidRPr="00827B1C" w:rsidRDefault="00CE79DD" w:rsidP="00CE79DD">
            <w:pPr>
              <w:pStyle w:val="Lentele"/>
              <w:snapToGrid w:val="0"/>
              <w:ind w:firstLine="284"/>
              <w:rPr>
                <w:lang w:val="en-GB"/>
              </w:rPr>
            </w:pPr>
            <w:r w:rsidRPr="00827B1C">
              <w:rPr>
                <w:lang w:val="en-GB"/>
              </w:rPr>
              <w:t>Fact A.</w:t>
            </w:r>
          </w:p>
          <w:p w:rsidR="00827B1C" w:rsidRDefault="00CE79DD" w:rsidP="00CE79DD">
            <w:pPr>
              <w:pStyle w:val="Lentele"/>
              <w:snapToGrid w:val="0"/>
              <w:ind w:firstLine="284"/>
              <w:rPr>
                <w:lang w:val="en-GB"/>
              </w:rPr>
            </w:pPr>
            <w:r w:rsidRPr="00827B1C">
              <w:rPr>
                <w:lang w:val="en-GB"/>
              </w:rPr>
              <w:t>Goal Z.</w:t>
            </w:r>
          </w:p>
          <w:p w:rsidR="00CE79DD" w:rsidRDefault="00CE79DD" w:rsidP="00CE79DD">
            <w:pPr>
              <w:pStyle w:val="Lentele"/>
              <w:snapToGrid w:val="0"/>
              <w:ind w:firstLine="284"/>
              <w:rPr>
                <w:rStyle w:val="MathDiagrama"/>
                <w:i w:val="0"/>
                <w:lang w:val="lt-LT"/>
              </w:rPr>
            </w:pPr>
            <w:r>
              <w:rPr>
                <w:lang w:val="en-GB"/>
              </w:rPr>
              <w:t>Path R4, R3, R2, R1.</w:t>
            </w:r>
          </w:p>
        </w:tc>
        <w:tc>
          <w:tcPr>
            <w:tcW w:w="3118" w:type="dxa"/>
            <w:vMerge w:val="restart"/>
            <w:tcBorders>
              <w:left w:val="nil"/>
              <w:right w:val="single" w:sz="4" w:space="0" w:color="auto"/>
            </w:tcBorders>
          </w:tcPr>
          <w:p w:rsidR="00827B1C" w:rsidRPr="003674AA" w:rsidRDefault="008451EA" w:rsidP="00F16B82">
            <w:pPr>
              <w:pStyle w:val="Lentele"/>
              <w:snapToGrid w:val="0"/>
              <w:rPr>
                <w:rStyle w:val="MathDiagrama"/>
                <w:i w:val="0"/>
                <w:lang w:val="lt-LT"/>
              </w:rPr>
            </w:pPr>
            <w:r w:rsidRPr="00557C79">
              <w:rPr>
                <w:noProof/>
                <w:lang w:eastAsia="lt-LT"/>
              </w:rPr>
              <w:drawing>
                <wp:inline distT="0" distB="0" distL="0" distR="0">
                  <wp:extent cx="1840230" cy="1125220"/>
                  <wp:effectExtent l="0" t="0" r="7620" b="0"/>
                  <wp:docPr id="192" name="Picture 256" descr="1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18-1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40230" cy="1125220"/>
                          </a:xfrm>
                          <a:prstGeom prst="rect">
                            <a:avLst/>
                          </a:prstGeom>
                          <a:noFill/>
                          <a:ln>
                            <a:noFill/>
                          </a:ln>
                        </pic:spPr>
                      </pic:pic>
                    </a:graphicData>
                  </a:graphic>
                </wp:inline>
              </w:drawing>
            </w:r>
          </w:p>
        </w:tc>
        <w:tc>
          <w:tcPr>
            <w:tcW w:w="567" w:type="dxa"/>
            <w:tcBorders>
              <w:top w:val="single" w:sz="4" w:space="0" w:color="auto"/>
              <w:left w:val="single" w:sz="4" w:space="0" w:color="auto"/>
            </w:tcBorders>
          </w:tcPr>
          <w:p w:rsidR="00827B1C" w:rsidRPr="003674AA" w:rsidRDefault="00827B1C" w:rsidP="00F16B82">
            <w:pPr>
              <w:pStyle w:val="Lentele"/>
              <w:snapToGrid w:val="0"/>
              <w:rPr>
                <w:i/>
              </w:rPr>
            </w:pPr>
            <w:r w:rsidRPr="003674AA">
              <w:rPr>
                <w:rStyle w:val="MathDiagrama"/>
                <w:i w:val="0"/>
                <w:lang w:val="lt-LT"/>
              </w:rPr>
              <w:t>R1</w:t>
            </w:r>
            <w:r w:rsidRPr="003674AA">
              <w:t>:</w:t>
            </w:r>
          </w:p>
        </w:tc>
        <w:tc>
          <w:tcPr>
            <w:tcW w:w="992" w:type="dxa"/>
            <w:tcBorders>
              <w:top w:val="single" w:sz="4" w:space="0" w:color="auto"/>
              <w:right w:val="single" w:sz="4" w:space="0" w:color="auto"/>
            </w:tcBorders>
          </w:tcPr>
          <w:p w:rsidR="00827B1C" w:rsidRPr="00C02067" w:rsidRDefault="00827B1C" w:rsidP="00F16B82">
            <w:pPr>
              <w:pStyle w:val="Lentele"/>
              <w:snapToGrid w:val="0"/>
            </w:pPr>
            <w:r>
              <w:t>D → Z</w:t>
            </w:r>
          </w:p>
        </w:tc>
      </w:tr>
      <w:tr w:rsidR="00827B1C" w:rsidRPr="00003E43" w:rsidTr="00F16B82">
        <w:tc>
          <w:tcPr>
            <w:tcW w:w="4395" w:type="dxa"/>
            <w:vMerge/>
          </w:tcPr>
          <w:p w:rsidR="00827B1C" w:rsidRPr="003674AA" w:rsidRDefault="00827B1C" w:rsidP="00F16B82">
            <w:pPr>
              <w:pStyle w:val="Lentele"/>
              <w:snapToGrid w:val="0"/>
              <w:ind w:firstLine="284"/>
              <w:rPr>
                <w:rStyle w:val="MathDiagrama"/>
                <w:i w:val="0"/>
                <w:lang w:val="lt-LT"/>
              </w:rPr>
            </w:pPr>
          </w:p>
        </w:tc>
        <w:tc>
          <w:tcPr>
            <w:tcW w:w="3118" w:type="dxa"/>
            <w:vMerge/>
            <w:tcBorders>
              <w:left w:val="nil"/>
              <w:right w:val="single" w:sz="4" w:space="0" w:color="auto"/>
            </w:tcBorders>
          </w:tcPr>
          <w:p w:rsidR="00827B1C" w:rsidRPr="003674AA" w:rsidRDefault="00827B1C" w:rsidP="00F16B82">
            <w:pPr>
              <w:pStyle w:val="Lentele"/>
              <w:snapToGrid w:val="0"/>
              <w:rPr>
                <w:rStyle w:val="MathDiagrama"/>
                <w:i w:val="0"/>
                <w:lang w:val="lt-LT"/>
              </w:rPr>
            </w:pPr>
          </w:p>
        </w:tc>
        <w:tc>
          <w:tcPr>
            <w:tcW w:w="567" w:type="dxa"/>
            <w:tcBorders>
              <w:left w:val="single" w:sz="4" w:space="0" w:color="auto"/>
            </w:tcBorders>
          </w:tcPr>
          <w:p w:rsidR="00827B1C" w:rsidRPr="003674AA" w:rsidRDefault="00827B1C" w:rsidP="00F16B82">
            <w:pPr>
              <w:pStyle w:val="Lentele"/>
              <w:snapToGrid w:val="0"/>
              <w:rPr>
                <w:i/>
              </w:rPr>
            </w:pPr>
            <w:r w:rsidRPr="003674AA">
              <w:rPr>
                <w:rStyle w:val="MathDiagrama"/>
                <w:i w:val="0"/>
                <w:lang w:val="lt-LT"/>
              </w:rPr>
              <w:t>R2</w:t>
            </w:r>
            <w:r w:rsidRPr="003674AA">
              <w:t>:</w:t>
            </w:r>
          </w:p>
        </w:tc>
        <w:tc>
          <w:tcPr>
            <w:tcW w:w="992" w:type="dxa"/>
            <w:tcBorders>
              <w:right w:val="single" w:sz="4" w:space="0" w:color="auto"/>
            </w:tcBorders>
          </w:tcPr>
          <w:p w:rsidR="00827B1C" w:rsidRPr="00C02067" w:rsidRDefault="00827B1C" w:rsidP="00F16B82">
            <w:pPr>
              <w:pStyle w:val="Lentele"/>
              <w:snapToGrid w:val="0"/>
            </w:pPr>
            <w:r>
              <w:t>C</w:t>
            </w:r>
            <w:r w:rsidRPr="00C02067">
              <w:t xml:space="preserve"> → </w:t>
            </w:r>
            <w:r>
              <w:t>D</w:t>
            </w:r>
          </w:p>
        </w:tc>
      </w:tr>
      <w:tr w:rsidR="00827B1C" w:rsidRPr="00003E43" w:rsidTr="00F16B82">
        <w:tc>
          <w:tcPr>
            <w:tcW w:w="4395" w:type="dxa"/>
            <w:vMerge/>
          </w:tcPr>
          <w:p w:rsidR="00827B1C" w:rsidRPr="003674AA" w:rsidRDefault="00827B1C" w:rsidP="00F16B82">
            <w:pPr>
              <w:pStyle w:val="Lentele"/>
              <w:snapToGrid w:val="0"/>
              <w:rPr>
                <w:rStyle w:val="MathDiagrama"/>
                <w:i w:val="0"/>
                <w:lang w:val="lt-LT"/>
              </w:rPr>
            </w:pPr>
          </w:p>
        </w:tc>
        <w:tc>
          <w:tcPr>
            <w:tcW w:w="3118" w:type="dxa"/>
            <w:vMerge/>
            <w:tcBorders>
              <w:left w:val="nil"/>
              <w:right w:val="single" w:sz="4" w:space="0" w:color="auto"/>
            </w:tcBorders>
          </w:tcPr>
          <w:p w:rsidR="00827B1C" w:rsidRPr="003674AA" w:rsidRDefault="00827B1C" w:rsidP="00F16B82">
            <w:pPr>
              <w:pStyle w:val="Lentele"/>
              <w:snapToGrid w:val="0"/>
              <w:rPr>
                <w:rStyle w:val="MathDiagrama"/>
                <w:i w:val="0"/>
                <w:lang w:val="lt-LT"/>
              </w:rPr>
            </w:pPr>
          </w:p>
        </w:tc>
        <w:tc>
          <w:tcPr>
            <w:tcW w:w="567" w:type="dxa"/>
            <w:tcBorders>
              <w:left w:val="single" w:sz="4" w:space="0" w:color="auto"/>
            </w:tcBorders>
          </w:tcPr>
          <w:p w:rsidR="00827B1C" w:rsidRPr="003674AA" w:rsidRDefault="00827B1C" w:rsidP="00F16B82">
            <w:pPr>
              <w:pStyle w:val="Lentele"/>
              <w:snapToGrid w:val="0"/>
              <w:rPr>
                <w:i/>
              </w:rPr>
            </w:pPr>
            <w:r w:rsidRPr="003674AA">
              <w:rPr>
                <w:rStyle w:val="MathDiagrama"/>
                <w:i w:val="0"/>
                <w:lang w:val="lt-LT"/>
              </w:rPr>
              <w:t>R3</w:t>
            </w:r>
            <w:r w:rsidRPr="003674AA">
              <w:t>:</w:t>
            </w:r>
          </w:p>
        </w:tc>
        <w:tc>
          <w:tcPr>
            <w:tcW w:w="992" w:type="dxa"/>
            <w:tcBorders>
              <w:right w:val="single" w:sz="4" w:space="0" w:color="auto"/>
            </w:tcBorders>
          </w:tcPr>
          <w:p w:rsidR="00827B1C" w:rsidRPr="00C02067" w:rsidRDefault="00827B1C" w:rsidP="00F16B82">
            <w:pPr>
              <w:pStyle w:val="Lentele"/>
              <w:snapToGrid w:val="0"/>
            </w:pPr>
            <w:r>
              <w:t xml:space="preserve">B </w:t>
            </w:r>
            <w:r w:rsidRPr="00C02067">
              <w:t xml:space="preserve">→ </w:t>
            </w:r>
            <w:r>
              <w:t>C</w:t>
            </w:r>
          </w:p>
        </w:tc>
      </w:tr>
      <w:tr w:rsidR="00827B1C" w:rsidRPr="00003E43" w:rsidTr="00F16B82">
        <w:tc>
          <w:tcPr>
            <w:tcW w:w="4395" w:type="dxa"/>
            <w:vMerge/>
          </w:tcPr>
          <w:p w:rsidR="00827B1C" w:rsidRPr="003674AA" w:rsidRDefault="00827B1C" w:rsidP="00F16B82">
            <w:pPr>
              <w:pStyle w:val="Lentele"/>
              <w:snapToGrid w:val="0"/>
              <w:rPr>
                <w:rStyle w:val="MathDiagrama"/>
                <w:i w:val="0"/>
                <w:lang w:val="lt-LT"/>
              </w:rPr>
            </w:pPr>
          </w:p>
        </w:tc>
        <w:tc>
          <w:tcPr>
            <w:tcW w:w="3118" w:type="dxa"/>
            <w:vMerge/>
            <w:tcBorders>
              <w:left w:val="nil"/>
              <w:right w:val="single" w:sz="4" w:space="0" w:color="auto"/>
            </w:tcBorders>
          </w:tcPr>
          <w:p w:rsidR="00827B1C" w:rsidRPr="003674AA" w:rsidRDefault="00827B1C" w:rsidP="00F16B82">
            <w:pPr>
              <w:pStyle w:val="Lentele"/>
              <w:snapToGrid w:val="0"/>
              <w:rPr>
                <w:rStyle w:val="MathDiagrama"/>
                <w:i w:val="0"/>
                <w:lang w:val="lt-LT"/>
              </w:rPr>
            </w:pPr>
          </w:p>
        </w:tc>
        <w:tc>
          <w:tcPr>
            <w:tcW w:w="567" w:type="dxa"/>
            <w:tcBorders>
              <w:left w:val="single" w:sz="4" w:space="0" w:color="auto"/>
            </w:tcBorders>
          </w:tcPr>
          <w:p w:rsidR="00827B1C" w:rsidRPr="003674AA" w:rsidRDefault="00827B1C" w:rsidP="00F16B82">
            <w:pPr>
              <w:pStyle w:val="Lentele"/>
              <w:snapToGrid w:val="0"/>
              <w:rPr>
                <w:i/>
              </w:rPr>
            </w:pPr>
            <w:r w:rsidRPr="003674AA">
              <w:rPr>
                <w:rStyle w:val="MathDiagrama"/>
                <w:i w:val="0"/>
                <w:lang w:val="lt-LT"/>
              </w:rPr>
              <w:t>R4</w:t>
            </w:r>
            <w:r w:rsidRPr="003674AA">
              <w:t>:</w:t>
            </w:r>
          </w:p>
        </w:tc>
        <w:tc>
          <w:tcPr>
            <w:tcW w:w="992" w:type="dxa"/>
            <w:tcBorders>
              <w:right w:val="single" w:sz="4" w:space="0" w:color="auto"/>
            </w:tcBorders>
          </w:tcPr>
          <w:p w:rsidR="00827B1C" w:rsidRPr="00C02067" w:rsidRDefault="00827B1C" w:rsidP="00F16B82">
            <w:pPr>
              <w:pStyle w:val="Lentele"/>
              <w:snapToGrid w:val="0"/>
            </w:pPr>
            <w:r>
              <w:t>A → B</w:t>
            </w:r>
          </w:p>
        </w:tc>
      </w:tr>
      <w:tr w:rsidR="00827B1C" w:rsidRPr="00003E43" w:rsidTr="00F16B82">
        <w:tc>
          <w:tcPr>
            <w:tcW w:w="4395" w:type="dxa"/>
            <w:vMerge/>
          </w:tcPr>
          <w:p w:rsidR="00827B1C" w:rsidRPr="003674AA" w:rsidRDefault="00827B1C" w:rsidP="00F16B82">
            <w:pPr>
              <w:pStyle w:val="Lentele"/>
              <w:snapToGrid w:val="0"/>
              <w:rPr>
                <w:rStyle w:val="MathDiagrama"/>
                <w:i w:val="0"/>
                <w:lang w:val="lt-LT"/>
              </w:rPr>
            </w:pPr>
          </w:p>
        </w:tc>
        <w:tc>
          <w:tcPr>
            <w:tcW w:w="3118" w:type="dxa"/>
            <w:vMerge/>
            <w:tcBorders>
              <w:left w:val="nil"/>
              <w:right w:val="single" w:sz="4" w:space="0" w:color="auto"/>
            </w:tcBorders>
          </w:tcPr>
          <w:p w:rsidR="00827B1C" w:rsidRPr="003674AA" w:rsidRDefault="00827B1C" w:rsidP="00F16B82">
            <w:pPr>
              <w:pStyle w:val="Lentele"/>
              <w:snapToGrid w:val="0"/>
              <w:rPr>
                <w:rStyle w:val="MathDiagrama"/>
                <w:i w:val="0"/>
                <w:lang w:val="lt-LT"/>
              </w:rPr>
            </w:pPr>
          </w:p>
        </w:tc>
        <w:tc>
          <w:tcPr>
            <w:tcW w:w="567" w:type="dxa"/>
            <w:tcBorders>
              <w:left w:val="single" w:sz="4" w:space="0" w:color="auto"/>
            </w:tcBorders>
          </w:tcPr>
          <w:p w:rsidR="00827B1C" w:rsidRPr="003674AA" w:rsidRDefault="00827B1C" w:rsidP="00F16B82">
            <w:pPr>
              <w:pStyle w:val="Lentele"/>
              <w:snapToGrid w:val="0"/>
              <w:rPr>
                <w:i/>
              </w:rPr>
            </w:pPr>
            <w:r w:rsidRPr="003674AA">
              <w:rPr>
                <w:rStyle w:val="MathDiagrama"/>
                <w:i w:val="0"/>
                <w:lang w:val="lt-LT"/>
              </w:rPr>
              <w:t>R5</w:t>
            </w:r>
            <w:r w:rsidRPr="003674AA">
              <w:t>:</w:t>
            </w:r>
          </w:p>
        </w:tc>
        <w:tc>
          <w:tcPr>
            <w:tcW w:w="992" w:type="dxa"/>
            <w:tcBorders>
              <w:right w:val="single" w:sz="4" w:space="0" w:color="auto"/>
            </w:tcBorders>
          </w:tcPr>
          <w:p w:rsidR="00827B1C" w:rsidRPr="00C02067" w:rsidRDefault="00827B1C" w:rsidP="00F16B82">
            <w:pPr>
              <w:pStyle w:val="Lentele"/>
              <w:snapToGrid w:val="0"/>
            </w:pPr>
            <w:r>
              <w:t>A → G</w:t>
            </w:r>
          </w:p>
        </w:tc>
      </w:tr>
      <w:tr w:rsidR="00827B1C" w:rsidRPr="00003E43" w:rsidTr="00F16B82">
        <w:tc>
          <w:tcPr>
            <w:tcW w:w="4395" w:type="dxa"/>
            <w:vMerge/>
          </w:tcPr>
          <w:p w:rsidR="00827B1C" w:rsidRPr="003674AA" w:rsidRDefault="00827B1C" w:rsidP="00F16B82">
            <w:pPr>
              <w:pStyle w:val="Lentele"/>
              <w:snapToGrid w:val="0"/>
              <w:rPr>
                <w:rStyle w:val="MathDiagrama"/>
                <w:i w:val="0"/>
                <w:lang w:val="lt-LT"/>
              </w:rPr>
            </w:pPr>
          </w:p>
        </w:tc>
        <w:tc>
          <w:tcPr>
            <w:tcW w:w="3118" w:type="dxa"/>
            <w:vMerge/>
            <w:tcBorders>
              <w:left w:val="nil"/>
              <w:right w:val="single" w:sz="4" w:space="0" w:color="auto"/>
            </w:tcBorders>
          </w:tcPr>
          <w:p w:rsidR="00827B1C" w:rsidRPr="003674AA" w:rsidRDefault="00827B1C" w:rsidP="00F16B82">
            <w:pPr>
              <w:pStyle w:val="Lentele"/>
              <w:snapToGrid w:val="0"/>
              <w:rPr>
                <w:rStyle w:val="MathDiagrama"/>
                <w:i w:val="0"/>
                <w:lang w:val="lt-LT"/>
              </w:rPr>
            </w:pPr>
          </w:p>
        </w:tc>
        <w:tc>
          <w:tcPr>
            <w:tcW w:w="567" w:type="dxa"/>
            <w:tcBorders>
              <w:left w:val="single" w:sz="4" w:space="0" w:color="auto"/>
              <w:bottom w:val="single" w:sz="4" w:space="0" w:color="auto"/>
            </w:tcBorders>
          </w:tcPr>
          <w:p w:rsidR="00827B1C" w:rsidRPr="003674AA" w:rsidRDefault="00827B1C" w:rsidP="00F16B82">
            <w:pPr>
              <w:pStyle w:val="Lentele"/>
              <w:snapToGrid w:val="0"/>
              <w:rPr>
                <w:rFonts w:ascii="Symbol" w:hAnsi="Symbol"/>
                <w:i/>
              </w:rPr>
            </w:pPr>
            <w:r w:rsidRPr="003674AA">
              <w:rPr>
                <w:rStyle w:val="MathDiagrama"/>
                <w:i w:val="0"/>
                <w:lang w:val="lt-LT"/>
              </w:rPr>
              <w:t>R6</w:t>
            </w:r>
            <w:r w:rsidRPr="00CE03FB">
              <w:t>:</w:t>
            </w:r>
          </w:p>
        </w:tc>
        <w:tc>
          <w:tcPr>
            <w:tcW w:w="992" w:type="dxa"/>
            <w:tcBorders>
              <w:bottom w:val="single" w:sz="4" w:space="0" w:color="auto"/>
              <w:right w:val="single" w:sz="4" w:space="0" w:color="auto"/>
            </w:tcBorders>
          </w:tcPr>
          <w:p w:rsidR="00827B1C" w:rsidRPr="00C02067" w:rsidRDefault="00827B1C" w:rsidP="00F16B82">
            <w:pPr>
              <w:pStyle w:val="Lentele"/>
              <w:snapToGrid w:val="0"/>
            </w:pPr>
            <w:r>
              <w:t>G → Z</w:t>
            </w:r>
          </w:p>
        </w:tc>
      </w:tr>
    </w:tbl>
    <w:p w:rsidR="001B20FC" w:rsidRDefault="001B20FC" w:rsidP="00827B1C">
      <w:pPr>
        <w:pStyle w:val="Tekstas"/>
        <w:spacing w:before="240"/>
        <w:rPr>
          <w:b/>
        </w:rPr>
      </w:pPr>
      <w:r>
        <w:t>4</w:t>
      </w:r>
      <w:r w:rsidRPr="00C02067">
        <w:t xml:space="preserve">. </w:t>
      </w:r>
      <w:r w:rsidR="00827B1C">
        <w:rPr>
          <w:b/>
        </w:rPr>
        <w:t>Goal in</w:t>
      </w:r>
      <w:r w:rsidR="00AF4017">
        <w:rPr>
          <w:b/>
        </w:rPr>
        <w:t xml:space="preserve"> facts</w:t>
      </w:r>
    </w:p>
    <w:p w:rsidR="00827B1C" w:rsidRPr="00290268" w:rsidRDefault="00827B1C" w:rsidP="00827B1C">
      <w:pPr>
        <w:pStyle w:val="Pseudokodas0"/>
        <w:rPr>
          <w:lang w:val="lt-LT"/>
        </w:rPr>
      </w:pPr>
      <w:r>
        <w:rPr>
          <w:lang w:val="lt-LT"/>
        </w:rPr>
        <w:t>PART 3. Results</w:t>
      </w:r>
    </w:p>
    <w:p w:rsidR="00827B1C" w:rsidRPr="00290268" w:rsidRDefault="00827B1C" w:rsidP="00827B1C">
      <w:pPr>
        <w:pStyle w:val="Pseudokodas0"/>
        <w:rPr>
          <w:lang w:val="lt-LT"/>
        </w:rPr>
      </w:pPr>
      <w:r>
        <w:rPr>
          <w:lang w:val="lt-LT"/>
        </w:rPr>
        <w:t xml:space="preserve">  Goal</w:t>
      </w:r>
      <w:r w:rsidRPr="00290268">
        <w:rPr>
          <w:lang w:val="lt-LT"/>
        </w:rPr>
        <w:t xml:space="preserve"> </w:t>
      </w:r>
      <w:r>
        <w:rPr>
          <w:lang w:val="lt-LT"/>
        </w:rPr>
        <w:t>A in facts</w:t>
      </w:r>
      <w:r w:rsidRPr="00290268">
        <w:rPr>
          <w:lang w:val="lt-LT"/>
        </w:rPr>
        <w:t>.</w:t>
      </w:r>
      <w:r>
        <w:rPr>
          <w:lang w:val="lt-LT"/>
        </w:rPr>
        <w:t xml:space="preserve"> Empty path</w:t>
      </w:r>
      <w:r w:rsidRPr="00290268">
        <w:rPr>
          <w:lang w:val="lt-LT"/>
        </w:rPr>
        <w:t>.</w:t>
      </w:r>
    </w:p>
    <w:p w:rsidR="001B20FC" w:rsidRDefault="001B20FC" w:rsidP="00827B1C">
      <w:pPr>
        <w:pStyle w:val="Tekstas"/>
        <w:spacing w:before="240"/>
      </w:pPr>
      <w:r>
        <w:t>5</w:t>
      </w:r>
      <w:r w:rsidRPr="00C02067">
        <w:t xml:space="preserve">. </w:t>
      </w:r>
      <w:r w:rsidR="00C7695A" w:rsidRPr="00C7695A">
        <w:rPr>
          <w:b/>
        </w:rPr>
        <w:t>No p</w:t>
      </w:r>
      <w:r w:rsidR="00AF4017" w:rsidRPr="00C7695A">
        <w:rPr>
          <w:b/>
        </w:rPr>
        <w:t>ath</w:t>
      </w:r>
    </w:p>
    <w:p w:rsidR="001B20FC" w:rsidRDefault="00AF4017" w:rsidP="001B20FC">
      <w:pPr>
        <w:pStyle w:val="Tekstas"/>
      </w:pPr>
      <w:r>
        <w:t>Rules R1: A → B; R2: C → Z. Fact A. Goal</w:t>
      </w:r>
      <w:r w:rsidR="001B20FC">
        <w:t xml:space="preserve"> Z.</w:t>
      </w:r>
    </w:p>
    <w:p w:rsidR="00827B1C" w:rsidRDefault="00827B1C" w:rsidP="00827B1C">
      <w:pPr>
        <w:pStyle w:val="Tekstas"/>
        <w:keepNext/>
        <w:spacing w:before="240"/>
      </w:pPr>
      <w:r>
        <w:t>6</w:t>
      </w:r>
      <w:r w:rsidRPr="00C02067">
        <w:t xml:space="preserve">. </w:t>
      </w:r>
      <w:r>
        <w:rPr>
          <w:b/>
        </w:rPr>
        <w:t>Negnevitsky</w:t>
      </w:r>
      <w:r w:rsidR="004722C9">
        <w:rPr>
          <w:b/>
        </w:rPr>
        <w:t>’s example</w:t>
      </w:r>
    </w:p>
    <w:p w:rsidR="00827B1C" w:rsidRPr="00C02067" w:rsidRDefault="00963773" w:rsidP="00827B1C">
      <w:pPr>
        <w:pStyle w:val="Tekstas"/>
      </w:pPr>
      <w:r>
        <w:t xml:space="preserve">Take the </w:t>
      </w:r>
      <w:r w:rsidR="00AD3ABC">
        <w:t>5 rules</w:t>
      </w:r>
      <w:r>
        <w:t xml:space="preserve"> example</w:t>
      </w:r>
      <w:r w:rsidR="00AD3ABC">
        <w:t xml:space="preserve"> from </w:t>
      </w:r>
      <w:r>
        <w:t>Negnevitsky (2011)</w:t>
      </w:r>
      <w:r w:rsidR="00AD3ABC">
        <w:t xml:space="preserve"> section</w:t>
      </w:r>
      <w:r>
        <w:t xml:space="preserve"> about forward chaining</w:t>
      </w:r>
      <w:r w:rsidR="004722C9" w:rsidRPr="001B20FC">
        <w:t>.</w:t>
      </w:r>
    </w:p>
    <w:p w:rsidR="001B20FC" w:rsidRDefault="0079656E" w:rsidP="00CF12E0">
      <w:pPr>
        <w:pStyle w:val="Heading2"/>
      </w:pPr>
      <w:bookmarkStart w:id="101" w:name="_Toc3642564"/>
      <w:r>
        <w:t>Testing backward c</w:t>
      </w:r>
      <w:r w:rsidR="005D1DC8">
        <w:t>haining</w:t>
      </w:r>
      <w:bookmarkEnd w:id="101"/>
    </w:p>
    <w:p w:rsidR="00E73140" w:rsidRPr="00D7151A" w:rsidRDefault="00E73140" w:rsidP="00E73140">
      <w:pPr>
        <w:pStyle w:val="Tekstas"/>
        <w:spacing w:before="240"/>
      </w:pPr>
      <w:r w:rsidRPr="00D7151A">
        <w:t xml:space="preserve">1. </w:t>
      </w:r>
      <w:r w:rsidR="00EB3416" w:rsidRPr="00D7151A">
        <w:rPr>
          <w:b/>
        </w:rPr>
        <w:t>Failed branch</w:t>
      </w:r>
    </w:p>
    <w:p w:rsidR="00E73140" w:rsidRPr="00D7151A" w:rsidRDefault="00EB3416" w:rsidP="00E73140">
      <w:pPr>
        <w:pStyle w:val="Tekstas"/>
      </w:pPr>
      <w:r w:rsidRPr="00D7151A">
        <w:t>Rules</w:t>
      </w:r>
      <w:r w:rsidR="00E73140" w:rsidRPr="00D7151A">
        <w:t xml:space="preserve"> R1: C, D →</w:t>
      </w:r>
      <w:r w:rsidRPr="00D7151A">
        <w:t> Z; R2: T → C; R3: T → Z. Fact T. Goal</w:t>
      </w:r>
      <w:r w:rsidR="00E73140" w:rsidRPr="00D7151A">
        <w:t xml:space="preserve"> Z.</w:t>
      </w:r>
      <w:r w:rsidRPr="00D7151A">
        <w:t xml:space="preserve"> Path</w:t>
      </w:r>
      <w:r w:rsidR="00E73140" w:rsidRPr="00D7151A">
        <w:t xml:space="preserve"> R3. </w:t>
      </w:r>
      <w:r w:rsidRPr="00D7151A">
        <w:t xml:space="preserve">Note that the path is not </w:t>
      </w:r>
      <w:r w:rsidR="00E73140" w:rsidRPr="00D7151A">
        <w:t>R2, R3</w:t>
      </w:r>
      <w:r w:rsidRPr="00D7151A">
        <w:t>.</w:t>
      </w:r>
      <w:r w:rsidR="00E73140" w:rsidRPr="00D7151A">
        <w:t xml:space="preserve"> </w:t>
      </w:r>
      <w:r w:rsidRPr="00D7151A">
        <w:t>Facts in the end are T and Z and not T and C, Z</w:t>
      </w:r>
      <w:r w:rsidR="00E73140" w:rsidRPr="00D7151A">
        <w:t xml:space="preserve">. </w:t>
      </w:r>
      <w:r w:rsidRPr="00D7151A">
        <w:t xml:space="preserve">This happens due to backtracking and </w:t>
      </w:r>
      <w:r w:rsidR="004A477A">
        <w:t xml:space="preserve">the </w:t>
      </w:r>
      <w:r w:rsidRPr="00D7151A">
        <w:t>failed branch from Z to C.</w:t>
      </w:r>
    </w:p>
    <w:p w:rsidR="00E73140" w:rsidRPr="00D7151A" w:rsidRDefault="00CE79DD" w:rsidP="00296184">
      <w:pPr>
        <w:pStyle w:val="Pseudokodas0"/>
        <w:keepNext/>
        <w:spacing w:before="240"/>
        <w:rPr>
          <w:lang w:val="en-GB"/>
        </w:rPr>
      </w:pPr>
      <w:r w:rsidRPr="00D7151A">
        <w:rPr>
          <w:lang w:val="en-GB"/>
        </w:rPr>
        <w:t>PART 2. Trace</w:t>
      </w:r>
    </w:p>
    <w:p w:rsidR="00E73140" w:rsidRPr="00D7151A" w:rsidRDefault="00E73140" w:rsidP="00963773">
      <w:pPr>
        <w:pStyle w:val="Pseudokodas0"/>
        <w:keepNext/>
        <w:rPr>
          <w:lang w:val="en-GB"/>
        </w:rPr>
      </w:pPr>
    </w:p>
    <w:p w:rsidR="00E73140" w:rsidRPr="00D7151A" w:rsidRDefault="002074AC" w:rsidP="00E73140">
      <w:pPr>
        <w:pStyle w:val="Pseudokodas0"/>
        <w:rPr>
          <w:lang w:val="en-GB"/>
        </w:rPr>
      </w:pPr>
      <w:r>
        <w:rPr>
          <w:lang w:val="en-GB"/>
        </w:rPr>
        <w:t xml:space="preserve"> 1) </w:t>
      </w:r>
      <w:r w:rsidR="00CE79DD" w:rsidRPr="00D7151A">
        <w:rPr>
          <w:lang w:val="en-GB"/>
        </w:rPr>
        <w:t>Goal Z. Find</w:t>
      </w:r>
      <w:r w:rsidR="00E73140" w:rsidRPr="00D7151A">
        <w:rPr>
          <w:lang w:val="en-GB"/>
        </w:rPr>
        <w:t xml:space="preserve"> R1:C,D-&gt;Z. </w:t>
      </w:r>
      <w:r w:rsidR="00DC26F0" w:rsidRPr="00D7151A">
        <w:rPr>
          <w:lang w:val="en-GB"/>
        </w:rPr>
        <w:t xml:space="preserve">New goals </w:t>
      </w:r>
      <w:r w:rsidR="00E73140" w:rsidRPr="00D7151A">
        <w:rPr>
          <w:lang w:val="en-GB"/>
        </w:rPr>
        <w:t>C, D.</w:t>
      </w:r>
    </w:p>
    <w:p w:rsidR="00E73140" w:rsidRPr="00D7151A" w:rsidRDefault="002074AC" w:rsidP="00E73140">
      <w:pPr>
        <w:pStyle w:val="Pseudokodas0"/>
        <w:rPr>
          <w:lang w:val="en-GB"/>
        </w:rPr>
      </w:pPr>
      <w:r>
        <w:rPr>
          <w:lang w:val="en-GB"/>
        </w:rPr>
        <w:t xml:space="preserve"> 2) </w:t>
      </w:r>
      <w:r w:rsidR="00232476">
        <w:rPr>
          <w:lang w:val="en-GB"/>
        </w:rPr>
        <w:t>-</w:t>
      </w:r>
      <w:r w:rsidR="00CE79DD" w:rsidRPr="00D7151A">
        <w:rPr>
          <w:lang w:val="en-GB"/>
        </w:rPr>
        <w:t xml:space="preserve">Goal </w:t>
      </w:r>
      <w:r w:rsidR="00E73140" w:rsidRPr="00D7151A">
        <w:rPr>
          <w:lang w:val="en-GB"/>
        </w:rPr>
        <w:t xml:space="preserve">C. </w:t>
      </w:r>
      <w:r w:rsidR="00DC26F0" w:rsidRPr="00D7151A">
        <w:rPr>
          <w:lang w:val="en-GB"/>
        </w:rPr>
        <w:t xml:space="preserve">Find </w:t>
      </w:r>
      <w:r w:rsidR="00E73140" w:rsidRPr="00D7151A">
        <w:rPr>
          <w:lang w:val="en-GB"/>
        </w:rPr>
        <w:t xml:space="preserve">R2:T-&gt;C. </w:t>
      </w:r>
      <w:r w:rsidR="00DC26F0" w:rsidRPr="00D7151A">
        <w:rPr>
          <w:lang w:val="en-GB"/>
        </w:rPr>
        <w:t xml:space="preserve">New goals </w:t>
      </w:r>
      <w:r w:rsidR="00E73140" w:rsidRPr="00D7151A">
        <w:rPr>
          <w:lang w:val="en-GB"/>
        </w:rPr>
        <w:t>T.</w:t>
      </w:r>
    </w:p>
    <w:p w:rsidR="00E73140" w:rsidRPr="00D7151A" w:rsidRDefault="002074AC" w:rsidP="00E73140">
      <w:pPr>
        <w:pStyle w:val="Pseudokodas0"/>
        <w:rPr>
          <w:lang w:val="en-GB"/>
        </w:rPr>
      </w:pPr>
      <w:r>
        <w:rPr>
          <w:lang w:val="en-GB"/>
        </w:rPr>
        <w:lastRenderedPageBreak/>
        <w:t xml:space="preserve"> 3) </w:t>
      </w:r>
      <w:r w:rsidR="00232476">
        <w:rPr>
          <w:lang w:val="en-GB"/>
        </w:rPr>
        <w:t>--</w:t>
      </w:r>
      <w:r w:rsidR="00CE79DD" w:rsidRPr="00D7151A">
        <w:rPr>
          <w:lang w:val="en-GB"/>
        </w:rPr>
        <w:t xml:space="preserve">Goal </w:t>
      </w:r>
      <w:r w:rsidR="00DC26F0" w:rsidRPr="00D7151A">
        <w:rPr>
          <w:lang w:val="en-GB"/>
        </w:rPr>
        <w:t>T. Fact (initial), as facts are</w:t>
      </w:r>
      <w:r w:rsidR="00E73140" w:rsidRPr="00D7151A">
        <w:rPr>
          <w:lang w:val="en-GB"/>
        </w:rPr>
        <w:t xml:space="preserve"> T.</w:t>
      </w:r>
      <w:r w:rsidR="00A379B1" w:rsidRPr="00D7151A">
        <w:rPr>
          <w:lang w:val="en-GB"/>
        </w:rPr>
        <w:t xml:space="preserve"> Back, OK.</w:t>
      </w:r>
    </w:p>
    <w:p w:rsidR="00E73140" w:rsidRPr="00D7151A" w:rsidRDefault="002074AC" w:rsidP="00E73140">
      <w:pPr>
        <w:pStyle w:val="Pseudokodas0"/>
        <w:rPr>
          <w:lang w:val="en-GB"/>
        </w:rPr>
      </w:pPr>
      <w:r>
        <w:rPr>
          <w:lang w:val="en-GB"/>
        </w:rPr>
        <w:t xml:space="preserve"> 4) </w:t>
      </w:r>
      <w:r w:rsidR="00232476">
        <w:rPr>
          <w:lang w:val="en-GB"/>
        </w:rPr>
        <w:t>-</w:t>
      </w:r>
      <w:r w:rsidR="00CE79DD" w:rsidRPr="00D7151A">
        <w:rPr>
          <w:lang w:val="en-GB"/>
        </w:rPr>
        <w:t xml:space="preserve">Goal </w:t>
      </w:r>
      <w:r w:rsidR="00E73140" w:rsidRPr="00D7151A">
        <w:rPr>
          <w:lang w:val="en-GB"/>
        </w:rPr>
        <w:t>C.</w:t>
      </w:r>
      <w:r w:rsidR="000656EB">
        <w:rPr>
          <w:lang w:val="en-GB"/>
        </w:rPr>
        <w:t xml:space="preserve"> Fact (presently inferred</w:t>
      </w:r>
      <w:r w:rsidR="00E73140" w:rsidRPr="00D7151A">
        <w:rPr>
          <w:lang w:val="en-GB"/>
        </w:rPr>
        <w:t xml:space="preserve">). </w:t>
      </w:r>
      <w:r w:rsidR="00DC26F0" w:rsidRPr="00D7151A">
        <w:rPr>
          <w:lang w:val="en-GB"/>
        </w:rPr>
        <w:t>Facts T and</w:t>
      </w:r>
      <w:r w:rsidR="00E73140" w:rsidRPr="00D7151A">
        <w:rPr>
          <w:lang w:val="en-GB"/>
        </w:rPr>
        <w:t xml:space="preserve"> C.</w:t>
      </w:r>
    </w:p>
    <w:p w:rsidR="00E73140" w:rsidRPr="00D7151A" w:rsidRDefault="002074AC" w:rsidP="00E73140">
      <w:pPr>
        <w:pStyle w:val="Pseudokodas0"/>
        <w:rPr>
          <w:lang w:val="en-GB"/>
        </w:rPr>
      </w:pPr>
      <w:r>
        <w:rPr>
          <w:lang w:val="en-GB"/>
        </w:rPr>
        <w:t xml:space="preserve"> 5) </w:t>
      </w:r>
      <w:r w:rsidR="00232476">
        <w:rPr>
          <w:lang w:val="en-GB"/>
        </w:rPr>
        <w:t>-</w:t>
      </w:r>
      <w:r w:rsidR="00CE79DD" w:rsidRPr="00D7151A">
        <w:rPr>
          <w:lang w:val="en-GB"/>
        </w:rPr>
        <w:t xml:space="preserve">Goal </w:t>
      </w:r>
      <w:r w:rsidR="00E73140" w:rsidRPr="00D7151A">
        <w:rPr>
          <w:lang w:val="en-GB"/>
        </w:rPr>
        <w:t xml:space="preserve">D. </w:t>
      </w:r>
      <w:r w:rsidR="00DC26F0" w:rsidRPr="00D7151A">
        <w:rPr>
          <w:lang w:val="en-GB"/>
        </w:rPr>
        <w:t>No rules</w:t>
      </w:r>
      <w:r w:rsidR="00E73140" w:rsidRPr="00D7151A">
        <w:rPr>
          <w:lang w:val="en-GB"/>
        </w:rPr>
        <w:t xml:space="preserve">. </w:t>
      </w:r>
      <w:r w:rsidR="00DC26F0" w:rsidRPr="00D7151A">
        <w:rPr>
          <w:lang w:val="en-GB"/>
        </w:rPr>
        <w:t>Back</w:t>
      </w:r>
      <w:r w:rsidR="00A379B1" w:rsidRPr="00D7151A">
        <w:rPr>
          <w:lang w:val="en-GB"/>
        </w:rPr>
        <w:t>, FAIL.</w:t>
      </w:r>
    </w:p>
    <w:p w:rsidR="00E73140" w:rsidRPr="00D7151A" w:rsidRDefault="002074AC" w:rsidP="00E73140">
      <w:pPr>
        <w:pStyle w:val="Pseudokodas0"/>
        <w:rPr>
          <w:lang w:val="en-GB"/>
        </w:rPr>
      </w:pPr>
      <w:r>
        <w:rPr>
          <w:lang w:val="en-GB"/>
        </w:rPr>
        <w:t xml:space="preserve"> 6) </w:t>
      </w:r>
      <w:r w:rsidR="00CE79DD" w:rsidRPr="00D7151A">
        <w:rPr>
          <w:lang w:val="en-GB"/>
        </w:rPr>
        <w:t xml:space="preserve">Goal </w:t>
      </w:r>
      <w:r w:rsidR="00E73140" w:rsidRPr="00D7151A">
        <w:rPr>
          <w:lang w:val="en-GB"/>
        </w:rPr>
        <w:t xml:space="preserve">Z. </w:t>
      </w:r>
      <w:r w:rsidR="00DC26F0" w:rsidRPr="00D7151A">
        <w:rPr>
          <w:lang w:val="en-GB"/>
        </w:rPr>
        <w:t xml:space="preserve">Find </w:t>
      </w:r>
      <w:r w:rsidR="00E73140" w:rsidRPr="00D7151A">
        <w:rPr>
          <w:lang w:val="en-GB"/>
        </w:rPr>
        <w:t xml:space="preserve">R3:T-&gt;Z. </w:t>
      </w:r>
      <w:r w:rsidR="00DC26F0" w:rsidRPr="00D7151A">
        <w:rPr>
          <w:lang w:val="en-GB"/>
        </w:rPr>
        <w:t xml:space="preserve">New goals </w:t>
      </w:r>
      <w:r w:rsidR="00E73140" w:rsidRPr="00D7151A">
        <w:rPr>
          <w:lang w:val="en-GB"/>
        </w:rPr>
        <w:t>T.</w:t>
      </w:r>
    </w:p>
    <w:p w:rsidR="00E73140" w:rsidRPr="00D7151A" w:rsidRDefault="002074AC" w:rsidP="00E73140">
      <w:pPr>
        <w:pStyle w:val="Pseudokodas0"/>
        <w:rPr>
          <w:lang w:val="en-GB"/>
        </w:rPr>
      </w:pPr>
      <w:r>
        <w:rPr>
          <w:lang w:val="en-GB"/>
        </w:rPr>
        <w:t xml:space="preserve"> 7) </w:t>
      </w:r>
      <w:r w:rsidR="00232476">
        <w:rPr>
          <w:lang w:val="en-GB"/>
        </w:rPr>
        <w:t>-</w:t>
      </w:r>
      <w:r w:rsidR="00CE79DD" w:rsidRPr="00D7151A">
        <w:rPr>
          <w:lang w:val="en-GB"/>
        </w:rPr>
        <w:t xml:space="preserve">Goal </w:t>
      </w:r>
      <w:r w:rsidR="00A379B1" w:rsidRPr="00D7151A">
        <w:rPr>
          <w:lang w:val="en-GB"/>
        </w:rPr>
        <w:t>T. Fact</w:t>
      </w:r>
      <w:r w:rsidR="00DC26F0" w:rsidRPr="00D7151A">
        <w:rPr>
          <w:lang w:val="en-GB"/>
        </w:rPr>
        <w:t xml:space="preserve"> (initial), as facts are</w:t>
      </w:r>
      <w:r w:rsidR="00E73140" w:rsidRPr="00D7151A">
        <w:rPr>
          <w:lang w:val="en-GB"/>
        </w:rPr>
        <w:t xml:space="preserve"> T.</w:t>
      </w:r>
      <w:r w:rsidR="00A379B1" w:rsidRPr="00D7151A">
        <w:rPr>
          <w:lang w:val="en-GB"/>
        </w:rPr>
        <w:t xml:space="preserve"> Back, OK.</w:t>
      </w:r>
    </w:p>
    <w:p w:rsidR="00E73140" w:rsidRDefault="002074AC" w:rsidP="00E73140">
      <w:pPr>
        <w:pStyle w:val="Pseudokodas0"/>
        <w:rPr>
          <w:lang w:val="en-GB"/>
        </w:rPr>
      </w:pPr>
      <w:r>
        <w:rPr>
          <w:lang w:val="en-GB"/>
        </w:rPr>
        <w:t xml:space="preserve"> 8) </w:t>
      </w:r>
      <w:r w:rsidR="00CE79DD" w:rsidRPr="00D7151A">
        <w:rPr>
          <w:lang w:val="en-GB"/>
        </w:rPr>
        <w:t xml:space="preserve">Goal </w:t>
      </w:r>
      <w:r w:rsidR="00E73140" w:rsidRPr="00D7151A">
        <w:rPr>
          <w:lang w:val="en-GB"/>
        </w:rPr>
        <w:t>Z.</w:t>
      </w:r>
      <w:r w:rsidR="00DC26F0" w:rsidRPr="00D7151A">
        <w:rPr>
          <w:lang w:val="en-GB"/>
        </w:rPr>
        <w:t xml:space="preserve"> Fact (presently </w:t>
      </w:r>
      <w:r w:rsidR="00BF4BB7">
        <w:rPr>
          <w:lang w:val="en-GB"/>
        </w:rPr>
        <w:t>inferred</w:t>
      </w:r>
      <w:r w:rsidR="00E73140" w:rsidRPr="00D7151A">
        <w:rPr>
          <w:lang w:val="en-GB"/>
        </w:rPr>
        <w:t xml:space="preserve">). </w:t>
      </w:r>
      <w:r w:rsidR="00DC26F0" w:rsidRPr="00D7151A">
        <w:rPr>
          <w:lang w:val="en-GB"/>
        </w:rPr>
        <w:t>Facts T and</w:t>
      </w:r>
      <w:r w:rsidR="00E73140" w:rsidRPr="00D7151A">
        <w:rPr>
          <w:lang w:val="en-GB"/>
        </w:rPr>
        <w:t xml:space="preserve"> Z.</w:t>
      </w:r>
      <w:r w:rsidR="00A379B1" w:rsidRPr="00D7151A">
        <w:rPr>
          <w:lang w:val="en-GB"/>
        </w:rPr>
        <w:t xml:space="preserve"> OK.</w:t>
      </w:r>
    </w:p>
    <w:p w:rsidR="00BF4BB7" w:rsidRPr="00D7151A" w:rsidRDefault="00BF4BB7" w:rsidP="00E73140">
      <w:pPr>
        <w:pStyle w:val="Pseudokodas0"/>
        <w:rPr>
          <w:lang w:val="en-GB"/>
        </w:rPr>
      </w:pPr>
    </w:p>
    <w:tbl>
      <w:tblPr>
        <w:tblW w:w="0" w:type="auto"/>
        <w:jc w:val="center"/>
        <w:tblLook w:val="04A0" w:firstRow="1" w:lastRow="0" w:firstColumn="1" w:lastColumn="0" w:noHBand="0" w:noVBand="1"/>
      </w:tblPr>
      <w:tblGrid>
        <w:gridCol w:w="3121"/>
        <w:gridCol w:w="5950"/>
      </w:tblGrid>
      <w:tr w:rsidR="00BF4BB7" w:rsidTr="00BF4BB7">
        <w:trPr>
          <w:jc w:val="center"/>
        </w:trPr>
        <w:tc>
          <w:tcPr>
            <w:tcW w:w="3227" w:type="dxa"/>
          </w:tcPr>
          <w:p w:rsidR="00BF4BB7" w:rsidRPr="00D7151A" w:rsidRDefault="00BF4BB7" w:rsidP="00BF4BB7">
            <w:pPr>
              <w:pStyle w:val="Pseudokodas0"/>
              <w:rPr>
                <w:lang w:val="en-GB"/>
              </w:rPr>
            </w:pPr>
            <w:r w:rsidRPr="00D7151A">
              <w:rPr>
                <w:lang w:val="en-GB"/>
              </w:rPr>
              <w:t>PART 3. Results</w:t>
            </w:r>
          </w:p>
          <w:p w:rsidR="00BF4BB7" w:rsidRPr="00D7151A" w:rsidRDefault="00232476" w:rsidP="00BF4BB7">
            <w:pPr>
              <w:pStyle w:val="Pseudokodas0"/>
              <w:rPr>
                <w:lang w:val="en-GB"/>
              </w:rPr>
            </w:pPr>
            <w:r>
              <w:rPr>
                <w:lang w:val="en-GB"/>
              </w:rPr>
              <w:t xml:space="preserve">  1) Goal Z achieved</w:t>
            </w:r>
            <w:r w:rsidR="00BF4BB7" w:rsidRPr="00D7151A">
              <w:rPr>
                <w:lang w:val="en-GB"/>
              </w:rPr>
              <w:t>.</w:t>
            </w:r>
          </w:p>
          <w:p w:rsidR="00BF4BB7" w:rsidRPr="00232476" w:rsidRDefault="00BF4BB7" w:rsidP="00BF4BB7">
            <w:pPr>
              <w:pStyle w:val="Pseudokodas0"/>
            </w:pPr>
            <w:r w:rsidRPr="00D7151A">
              <w:rPr>
                <w:lang w:val="en-GB"/>
              </w:rPr>
              <w:t xml:space="preserve">  2) Path</w:t>
            </w:r>
            <w:r w:rsidR="00232476">
              <w:rPr>
                <w:lang w:val="en-GB"/>
              </w:rPr>
              <w:t>:</w:t>
            </w:r>
            <w:r w:rsidRPr="00D7151A">
              <w:rPr>
                <w:lang w:val="en-GB"/>
              </w:rPr>
              <w:t xml:space="preserve"> R3.</w:t>
            </w:r>
          </w:p>
        </w:tc>
        <w:tc>
          <w:tcPr>
            <w:tcW w:w="6060" w:type="dxa"/>
          </w:tcPr>
          <w:p w:rsidR="00BF4BB7" w:rsidRDefault="008451EA" w:rsidP="00BF4BB7">
            <w:pPr>
              <w:pStyle w:val="Tekstas"/>
              <w:ind w:firstLine="0"/>
              <w:jc w:val="left"/>
            </w:pPr>
            <w:r w:rsidRPr="00854CB9">
              <w:rPr>
                <w:noProof/>
                <w:lang w:val="lt-LT" w:eastAsia="lt-LT"/>
              </w:rPr>
              <w:drawing>
                <wp:inline distT="0" distB="0" distL="0" distR="0">
                  <wp:extent cx="2444115" cy="1189990"/>
                  <wp:effectExtent l="0" t="0" r="0" b="0"/>
                  <wp:docPr id="191" name="Picture 96" descr="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8-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4115" cy="1189990"/>
                          </a:xfrm>
                          <a:prstGeom prst="rect">
                            <a:avLst/>
                          </a:prstGeom>
                          <a:noFill/>
                          <a:ln>
                            <a:noFill/>
                          </a:ln>
                        </pic:spPr>
                      </pic:pic>
                    </a:graphicData>
                  </a:graphic>
                </wp:inline>
              </w:drawing>
            </w:r>
          </w:p>
        </w:tc>
      </w:tr>
    </w:tbl>
    <w:p w:rsidR="00E73140" w:rsidRPr="00D7151A" w:rsidRDefault="00E73140" w:rsidP="00BF4BB7">
      <w:pPr>
        <w:pStyle w:val="Tekstas"/>
      </w:pPr>
    </w:p>
    <w:tbl>
      <w:tblPr>
        <w:tblW w:w="9072" w:type="dxa"/>
        <w:tblInd w:w="108" w:type="dxa"/>
        <w:tblLayout w:type="fixed"/>
        <w:tblLook w:val="0000" w:firstRow="0" w:lastRow="0" w:firstColumn="0" w:lastColumn="0" w:noHBand="0" w:noVBand="0"/>
      </w:tblPr>
      <w:tblGrid>
        <w:gridCol w:w="7230"/>
        <w:gridCol w:w="567"/>
        <w:gridCol w:w="1275"/>
      </w:tblGrid>
      <w:tr w:rsidR="00E73140" w:rsidRPr="00D7151A" w:rsidTr="000656EB">
        <w:tc>
          <w:tcPr>
            <w:tcW w:w="7230" w:type="dxa"/>
            <w:tcBorders>
              <w:right w:val="single" w:sz="4" w:space="0" w:color="auto"/>
            </w:tcBorders>
          </w:tcPr>
          <w:p w:rsidR="00E73140" w:rsidRPr="00D7151A" w:rsidRDefault="00BF4BB7" w:rsidP="00F16B82">
            <w:pPr>
              <w:pStyle w:val="Lentele"/>
              <w:snapToGrid w:val="0"/>
              <w:ind w:firstLine="284"/>
              <w:rPr>
                <w:lang w:val="en-GB"/>
              </w:rPr>
            </w:pPr>
            <w:r w:rsidRPr="00D7151A">
              <w:rPr>
                <w:lang w:val="en-GB"/>
              </w:rPr>
              <w:t xml:space="preserve">2. </w:t>
            </w:r>
            <w:r w:rsidRPr="00D7151A">
              <w:rPr>
                <w:b/>
                <w:lang w:val="en-GB"/>
              </w:rPr>
              <w:t>Nine rules D, C</w:t>
            </w:r>
          </w:p>
        </w:tc>
        <w:tc>
          <w:tcPr>
            <w:tcW w:w="567" w:type="dxa"/>
            <w:tcBorders>
              <w:top w:val="single" w:sz="4" w:space="0" w:color="auto"/>
              <w:left w:val="single" w:sz="4" w:space="0" w:color="auto"/>
            </w:tcBorders>
          </w:tcPr>
          <w:p w:rsidR="00E73140" w:rsidRPr="00D7151A" w:rsidRDefault="00E73140" w:rsidP="00F16B82">
            <w:pPr>
              <w:pStyle w:val="Lentele"/>
              <w:snapToGrid w:val="0"/>
              <w:rPr>
                <w:i/>
                <w:lang w:val="en-GB"/>
              </w:rPr>
            </w:pPr>
            <w:r w:rsidRPr="00D7151A">
              <w:rPr>
                <w:rStyle w:val="MathDiagrama"/>
                <w:i w:val="0"/>
                <w:lang w:val="en-GB"/>
              </w:rPr>
              <w:t>R1</w:t>
            </w:r>
            <w:r w:rsidRPr="00D7151A">
              <w:rPr>
                <w:lang w:val="en-GB"/>
              </w:rPr>
              <w:t>:</w:t>
            </w:r>
          </w:p>
        </w:tc>
        <w:tc>
          <w:tcPr>
            <w:tcW w:w="1275" w:type="dxa"/>
            <w:tcBorders>
              <w:top w:val="single" w:sz="4" w:space="0" w:color="auto"/>
              <w:right w:val="single" w:sz="4" w:space="0" w:color="auto"/>
            </w:tcBorders>
          </w:tcPr>
          <w:p w:rsidR="00E73140" w:rsidRPr="00D7151A" w:rsidRDefault="00E73140" w:rsidP="00F16B82">
            <w:pPr>
              <w:pStyle w:val="Lentele"/>
              <w:snapToGrid w:val="0"/>
              <w:rPr>
                <w:lang w:val="en-GB"/>
              </w:rPr>
            </w:pPr>
            <w:r w:rsidRPr="00D7151A">
              <w:rPr>
                <w:lang w:val="en-GB"/>
              </w:rPr>
              <w:t>D, C → Z</w:t>
            </w:r>
          </w:p>
        </w:tc>
      </w:tr>
      <w:tr w:rsidR="00E73140" w:rsidRPr="00D7151A" w:rsidTr="000656EB">
        <w:tc>
          <w:tcPr>
            <w:tcW w:w="7230" w:type="dxa"/>
            <w:tcBorders>
              <w:right w:val="single" w:sz="4" w:space="0" w:color="auto"/>
            </w:tcBorders>
          </w:tcPr>
          <w:p w:rsidR="00E73140" w:rsidRPr="00D7151A" w:rsidRDefault="00BF4BB7" w:rsidP="00BF4BB7">
            <w:pPr>
              <w:pStyle w:val="Lentele"/>
              <w:snapToGrid w:val="0"/>
              <w:ind w:firstLine="284"/>
              <w:rPr>
                <w:rStyle w:val="MathDiagrama"/>
                <w:i w:val="0"/>
                <w:lang w:val="en-GB"/>
              </w:rPr>
            </w:pPr>
            <w:r w:rsidRPr="00D7151A">
              <w:rPr>
                <w:rStyle w:val="MathDiagrama"/>
                <w:i w:val="0"/>
                <w:lang w:val="en-GB"/>
              </w:rPr>
              <w:t>Rules see in the table.</w:t>
            </w:r>
          </w:p>
        </w:tc>
        <w:tc>
          <w:tcPr>
            <w:tcW w:w="567" w:type="dxa"/>
            <w:tcBorders>
              <w:left w:val="single" w:sz="4" w:space="0" w:color="auto"/>
            </w:tcBorders>
          </w:tcPr>
          <w:p w:rsidR="00E73140" w:rsidRPr="00D7151A" w:rsidRDefault="00E73140" w:rsidP="00F16B82">
            <w:pPr>
              <w:pStyle w:val="Lentele"/>
              <w:snapToGrid w:val="0"/>
              <w:rPr>
                <w:i/>
                <w:lang w:val="en-GB"/>
              </w:rPr>
            </w:pPr>
            <w:r w:rsidRPr="00D7151A">
              <w:rPr>
                <w:rStyle w:val="MathDiagrama"/>
                <w:i w:val="0"/>
                <w:lang w:val="en-GB"/>
              </w:rPr>
              <w:t>R2</w:t>
            </w:r>
            <w:r w:rsidRPr="00D7151A">
              <w:rPr>
                <w:lang w:val="en-GB"/>
              </w:rPr>
              <w:t>:</w:t>
            </w:r>
          </w:p>
        </w:tc>
        <w:tc>
          <w:tcPr>
            <w:tcW w:w="1275" w:type="dxa"/>
            <w:tcBorders>
              <w:right w:val="single" w:sz="4" w:space="0" w:color="auto"/>
            </w:tcBorders>
          </w:tcPr>
          <w:p w:rsidR="00E73140" w:rsidRPr="00D7151A" w:rsidRDefault="00E73140" w:rsidP="00F16B82">
            <w:pPr>
              <w:pStyle w:val="Lentele"/>
              <w:snapToGrid w:val="0"/>
              <w:rPr>
                <w:lang w:val="en-GB"/>
              </w:rPr>
            </w:pPr>
            <w:r w:rsidRPr="00D7151A">
              <w:rPr>
                <w:lang w:val="en-GB"/>
              </w:rPr>
              <w:t>C → D</w:t>
            </w:r>
          </w:p>
        </w:tc>
      </w:tr>
      <w:tr w:rsidR="00E73140" w:rsidRPr="00D7151A" w:rsidTr="00F16B82">
        <w:tc>
          <w:tcPr>
            <w:tcW w:w="7230" w:type="dxa"/>
            <w:vMerge w:val="restart"/>
            <w:tcBorders>
              <w:right w:val="single" w:sz="4" w:space="0" w:color="auto"/>
            </w:tcBorders>
          </w:tcPr>
          <w:p w:rsidR="00CE79DD" w:rsidRPr="00D7151A" w:rsidRDefault="00CE79DD" w:rsidP="00CE79DD">
            <w:pPr>
              <w:pStyle w:val="Lentele"/>
              <w:snapToGrid w:val="0"/>
              <w:ind w:firstLine="284"/>
              <w:rPr>
                <w:lang w:val="en-GB"/>
              </w:rPr>
            </w:pPr>
            <w:r w:rsidRPr="00D7151A">
              <w:rPr>
                <w:lang w:val="en-GB"/>
              </w:rPr>
              <w:t>Fact T.</w:t>
            </w:r>
          </w:p>
          <w:p w:rsidR="00CE79DD" w:rsidRPr="00D7151A" w:rsidRDefault="00CE79DD" w:rsidP="00CE79DD">
            <w:pPr>
              <w:pStyle w:val="Lentele"/>
              <w:snapToGrid w:val="0"/>
              <w:ind w:firstLine="284"/>
              <w:rPr>
                <w:lang w:val="en-GB"/>
              </w:rPr>
            </w:pPr>
            <w:r w:rsidRPr="00D7151A">
              <w:rPr>
                <w:lang w:val="en-GB"/>
              </w:rPr>
              <w:t>Goal Z.</w:t>
            </w:r>
          </w:p>
          <w:p w:rsidR="00E73140" w:rsidRPr="00D7151A" w:rsidRDefault="00CE79DD" w:rsidP="00CE79DD">
            <w:pPr>
              <w:pStyle w:val="Lentele"/>
              <w:snapToGrid w:val="0"/>
              <w:ind w:firstLine="284"/>
              <w:rPr>
                <w:lang w:val="en-GB"/>
              </w:rPr>
            </w:pPr>
            <w:r w:rsidRPr="00D7151A">
              <w:rPr>
                <w:lang w:val="en-GB"/>
              </w:rPr>
              <w:t>Path R6, R5, R4, R3, R1.</w:t>
            </w:r>
          </w:p>
          <w:p w:rsidR="00E73140" w:rsidRDefault="00E73140" w:rsidP="00F16B82">
            <w:pPr>
              <w:pStyle w:val="Lentele"/>
              <w:snapToGrid w:val="0"/>
              <w:ind w:firstLine="284"/>
              <w:rPr>
                <w:lang w:val="en-GB"/>
              </w:rPr>
            </w:pPr>
          </w:p>
          <w:p w:rsidR="00BF4BB7" w:rsidRDefault="00BF4BB7" w:rsidP="00F16B82">
            <w:pPr>
              <w:pStyle w:val="Lentele"/>
              <w:snapToGrid w:val="0"/>
              <w:ind w:firstLine="284"/>
              <w:rPr>
                <w:lang w:val="en-GB"/>
              </w:rPr>
            </w:pPr>
          </w:p>
          <w:p w:rsidR="00BF4BB7" w:rsidRPr="00D7151A" w:rsidRDefault="00BF4BB7" w:rsidP="00F16B82">
            <w:pPr>
              <w:pStyle w:val="Lentele"/>
              <w:snapToGrid w:val="0"/>
              <w:ind w:firstLine="284"/>
              <w:rPr>
                <w:lang w:val="en-GB"/>
              </w:rPr>
            </w:pPr>
          </w:p>
          <w:p w:rsidR="00E73140" w:rsidRPr="00D7151A" w:rsidRDefault="00CE79DD" w:rsidP="00F16B82">
            <w:pPr>
              <w:pStyle w:val="Pseudokodas0"/>
              <w:rPr>
                <w:rStyle w:val="MathDiagrama"/>
                <w:i w:val="0"/>
                <w:lang w:val="en-GB"/>
              </w:rPr>
            </w:pPr>
            <w:r w:rsidRPr="00D7151A">
              <w:rPr>
                <w:lang w:val="en-GB"/>
              </w:rPr>
              <w:t>PART 2</w:t>
            </w:r>
            <w:r w:rsidR="00E73140" w:rsidRPr="00D7151A">
              <w:rPr>
                <w:lang w:val="en-GB"/>
              </w:rPr>
              <w:t xml:space="preserve">. </w:t>
            </w:r>
            <w:r w:rsidRPr="00D7151A">
              <w:rPr>
                <w:lang w:val="en-GB"/>
              </w:rPr>
              <w:t>Trace</w:t>
            </w:r>
          </w:p>
        </w:tc>
        <w:tc>
          <w:tcPr>
            <w:tcW w:w="567" w:type="dxa"/>
            <w:tcBorders>
              <w:left w:val="single" w:sz="4" w:space="0" w:color="auto"/>
            </w:tcBorders>
          </w:tcPr>
          <w:p w:rsidR="00E73140" w:rsidRPr="00D7151A" w:rsidRDefault="00E73140" w:rsidP="00F16B82">
            <w:pPr>
              <w:pStyle w:val="Lentele"/>
              <w:snapToGrid w:val="0"/>
              <w:rPr>
                <w:i/>
                <w:lang w:val="en-GB"/>
              </w:rPr>
            </w:pPr>
            <w:r w:rsidRPr="00D7151A">
              <w:rPr>
                <w:rStyle w:val="MathDiagrama"/>
                <w:i w:val="0"/>
                <w:lang w:val="en-GB"/>
              </w:rPr>
              <w:t>R3</w:t>
            </w:r>
            <w:r w:rsidRPr="00D7151A">
              <w:rPr>
                <w:lang w:val="en-GB"/>
              </w:rPr>
              <w:t>:</w:t>
            </w:r>
          </w:p>
        </w:tc>
        <w:tc>
          <w:tcPr>
            <w:tcW w:w="1275" w:type="dxa"/>
            <w:tcBorders>
              <w:right w:val="single" w:sz="4" w:space="0" w:color="auto"/>
            </w:tcBorders>
          </w:tcPr>
          <w:p w:rsidR="00E73140" w:rsidRPr="00D7151A" w:rsidRDefault="00E73140" w:rsidP="00F16B82">
            <w:pPr>
              <w:pStyle w:val="Lentele"/>
              <w:snapToGrid w:val="0"/>
              <w:rPr>
                <w:lang w:val="en-GB"/>
              </w:rPr>
            </w:pPr>
            <w:r w:rsidRPr="00D7151A">
              <w:rPr>
                <w:lang w:val="en-GB"/>
              </w:rPr>
              <w:t>B → C</w:t>
            </w:r>
          </w:p>
        </w:tc>
      </w:tr>
      <w:tr w:rsidR="00E73140" w:rsidRPr="00D7151A" w:rsidTr="00F16B82">
        <w:tc>
          <w:tcPr>
            <w:tcW w:w="7230" w:type="dxa"/>
            <w:vMerge/>
            <w:tcBorders>
              <w:right w:val="single" w:sz="4" w:space="0" w:color="auto"/>
            </w:tcBorders>
          </w:tcPr>
          <w:p w:rsidR="00E73140" w:rsidRPr="00D7151A" w:rsidRDefault="00E73140" w:rsidP="00F16B82">
            <w:pPr>
              <w:pStyle w:val="Lentele"/>
              <w:snapToGrid w:val="0"/>
              <w:rPr>
                <w:rStyle w:val="MathDiagrama"/>
                <w:i w:val="0"/>
                <w:lang w:val="en-GB"/>
              </w:rPr>
            </w:pPr>
          </w:p>
        </w:tc>
        <w:tc>
          <w:tcPr>
            <w:tcW w:w="567" w:type="dxa"/>
            <w:tcBorders>
              <w:left w:val="single" w:sz="4" w:space="0" w:color="auto"/>
            </w:tcBorders>
          </w:tcPr>
          <w:p w:rsidR="00E73140" w:rsidRPr="00D7151A" w:rsidRDefault="00E73140" w:rsidP="00F16B82">
            <w:pPr>
              <w:pStyle w:val="Lentele"/>
              <w:snapToGrid w:val="0"/>
              <w:rPr>
                <w:i/>
                <w:lang w:val="en-GB"/>
              </w:rPr>
            </w:pPr>
            <w:r w:rsidRPr="00D7151A">
              <w:rPr>
                <w:rStyle w:val="MathDiagrama"/>
                <w:i w:val="0"/>
                <w:lang w:val="en-GB"/>
              </w:rPr>
              <w:t>R4</w:t>
            </w:r>
            <w:r w:rsidRPr="00D7151A">
              <w:rPr>
                <w:lang w:val="en-GB"/>
              </w:rPr>
              <w:t>:</w:t>
            </w:r>
          </w:p>
        </w:tc>
        <w:tc>
          <w:tcPr>
            <w:tcW w:w="1275" w:type="dxa"/>
            <w:tcBorders>
              <w:right w:val="single" w:sz="4" w:space="0" w:color="auto"/>
            </w:tcBorders>
          </w:tcPr>
          <w:p w:rsidR="00E73140" w:rsidRPr="00D7151A" w:rsidRDefault="00E73140" w:rsidP="00F16B82">
            <w:pPr>
              <w:pStyle w:val="Lentele"/>
              <w:snapToGrid w:val="0"/>
              <w:rPr>
                <w:lang w:val="en-GB"/>
              </w:rPr>
            </w:pPr>
            <w:r w:rsidRPr="00D7151A">
              <w:rPr>
                <w:lang w:val="en-GB"/>
              </w:rPr>
              <w:t>A → B</w:t>
            </w:r>
          </w:p>
        </w:tc>
      </w:tr>
      <w:tr w:rsidR="00E73140" w:rsidRPr="00D7151A" w:rsidTr="00F16B82">
        <w:tc>
          <w:tcPr>
            <w:tcW w:w="7230" w:type="dxa"/>
            <w:vMerge/>
            <w:tcBorders>
              <w:right w:val="single" w:sz="4" w:space="0" w:color="auto"/>
            </w:tcBorders>
          </w:tcPr>
          <w:p w:rsidR="00E73140" w:rsidRPr="00D7151A" w:rsidRDefault="00E73140" w:rsidP="00F16B82">
            <w:pPr>
              <w:pStyle w:val="Lentele"/>
              <w:snapToGrid w:val="0"/>
              <w:rPr>
                <w:rStyle w:val="MathDiagrama"/>
                <w:i w:val="0"/>
                <w:lang w:val="en-GB"/>
              </w:rPr>
            </w:pPr>
          </w:p>
        </w:tc>
        <w:tc>
          <w:tcPr>
            <w:tcW w:w="567" w:type="dxa"/>
            <w:tcBorders>
              <w:left w:val="single" w:sz="4" w:space="0" w:color="auto"/>
            </w:tcBorders>
          </w:tcPr>
          <w:p w:rsidR="00E73140" w:rsidRPr="00D7151A" w:rsidRDefault="00E73140" w:rsidP="00F16B82">
            <w:pPr>
              <w:pStyle w:val="Lentele"/>
              <w:snapToGrid w:val="0"/>
              <w:rPr>
                <w:i/>
                <w:lang w:val="en-GB"/>
              </w:rPr>
            </w:pPr>
            <w:r w:rsidRPr="00D7151A">
              <w:rPr>
                <w:rStyle w:val="MathDiagrama"/>
                <w:i w:val="0"/>
                <w:lang w:val="en-GB"/>
              </w:rPr>
              <w:t>R5</w:t>
            </w:r>
            <w:r w:rsidRPr="00D7151A">
              <w:rPr>
                <w:lang w:val="en-GB"/>
              </w:rPr>
              <w:t>:</w:t>
            </w:r>
          </w:p>
        </w:tc>
        <w:tc>
          <w:tcPr>
            <w:tcW w:w="1275" w:type="dxa"/>
            <w:tcBorders>
              <w:right w:val="single" w:sz="4" w:space="0" w:color="auto"/>
            </w:tcBorders>
          </w:tcPr>
          <w:p w:rsidR="00E73140" w:rsidRPr="00D7151A" w:rsidRDefault="00E73140" w:rsidP="00F16B82">
            <w:pPr>
              <w:pStyle w:val="Lentele"/>
              <w:snapToGrid w:val="0"/>
              <w:rPr>
                <w:lang w:val="en-GB"/>
              </w:rPr>
            </w:pPr>
            <w:r w:rsidRPr="00D7151A">
              <w:rPr>
                <w:lang w:val="en-GB"/>
              </w:rPr>
              <w:t>D → A</w:t>
            </w:r>
          </w:p>
        </w:tc>
      </w:tr>
      <w:tr w:rsidR="00E73140" w:rsidRPr="00D7151A" w:rsidTr="00F16B82">
        <w:tc>
          <w:tcPr>
            <w:tcW w:w="7230" w:type="dxa"/>
            <w:vMerge/>
            <w:tcBorders>
              <w:right w:val="single" w:sz="4" w:space="0" w:color="auto"/>
            </w:tcBorders>
          </w:tcPr>
          <w:p w:rsidR="00E73140" w:rsidRPr="00D7151A" w:rsidRDefault="00E73140" w:rsidP="00F16B82">
            <w:pPr>
              <w:pStyle w:val="Lentele"/>
              <w:snapToGrid w:val="0"/>
              <w:rPr>
                <w:rStyle w:val="MathDiagrama"/>
                <w:i w:val="0"/>
                <w:lang w:val="en-GB"/>
              </w:rPr>
            </w:pPr>
          </w:p>
        </w:tc>
        <w:tc>
          <w:tcPr>
            <w:tcW w:w="567" w:type="dxa"/>
            <w:tcBorders>
              <w:left w:val="single" w:sz="4" w:space="0" w:color="auto"/>
            </w:tcBorders>
          </w:tcPr>
          <w:p w:rsidR="00E73140" w:rsidRPr="00D7151A" w:rsidRDefault="00E73140" w:rsidP="00F16B82">
            <w:pPr>
              <w:pStyle w:val="Lentele"/>
              <w:snapToGrid w:val="0"/>
              <w:rPr>
                <w:rFonts w:ascii="Symbol" w:hAnsi="Symbol"/>
                <w:i/>
                <w:lang w:val="en-GB"/>
              </w:rPr>
            </w:pPr>
            <w:r w:rsidRPr="00D7151A">
              <w:rPr>
                <w:rStyle w:val="MathDiagrama"/>
                <w:i w:val="0"/>
                <w:lang w:val="en-GB"/>
              </w:rPr>
              <w:t>R6</w:t>
            </w:r>
            <w:r w:rsidRPr="00D7151A">
              <w:rPr>
                <w:lang w:val="en-GB"/>
              </w:rPr>
              <w:t>:</w:t>
            </w:r>
          </w:p>
        </w:tc>
        <w:tc>
          <w:tcPr>
            <w:tcW w:w="1275" w:type="dxa"/>
            <w:tcBorders>
              <w:right w:val="single" w:sz="4" w:space="0" w:color="auto"/>
            </w:tcBorders>
          </w:tcPr>
          <w:p w:rsidR="00E73140" w:rsidRPr="00D7151A" w:rsidRDefault="00E73140" w:rsidP="00F16B82">
            <w:pPr>
              <w:pStyle w:val="Lentele"/>
              <w:snapToGrid w:val="0"/>
              <w:rPr>
                <w:lang w:val="en-GB"/>
              </w:rPr>
            </w:pPr>
            <w:r w:rsidRPr="00D7151A">
              <w:rPr>
                <w:lang w:val="en-GB"/>
              </w:rPr>
              <w:t>T → D</w:t>
            </w:r>
          </w:p>
        </w:tc>
      </w:tr>
      <w:tr w:rsidR="00E73140" w:rsidRPr="00D7151A" w:rsidTr="00F16B82">
        <w:tc>
          <w:tcPr>
            <w:tcW w:w="7230" w:type="dxa"/>
            <w:vMerge/>
            <w:tcBorders>
              <w:right w:val="single" w:sz="4" w:space="0" w:color="auto"/>
            </w:tcBorders>
          </w:tcPr>
          <w:p w:rsidR="00E73140" w:rsidRPr="00D7151A" w:rsidRDefault="00E73140" w:rsidP="00F16B82">
            <w:pPr>
              <w:pStyle w:val="Lentele"/>
              <w:snapToGrid w:val="0"/>
              <w:rPr>
                <w:rStyle w:val="MathDiagrama"/>
                <w:i w:val="0"/>
                <w:lang w:val="en-GB"/>
              </w:rPr>
            </w:pPr>
          </w:p>
        </w:tc>
        <w:tc>
          <w:tcPr>
            <w:tcW w:w="567" w:type="dxa"/>
            <w:tcBorders>
              <w:left w:val="single" w:sz="4" w:space="0" w:color="auto"/>
            </w:tcBorders>
          </w:tcPr>
          <w:p w:rsidR="00E73140" w:rsidRPr="00D7151A" w:rsidRDefault="00E73140" w:rsidP="00F16B82">
            <w:pPr>
              <w:pStyle w:val="Lentele"/>
              <w:snapToGrid w:val="0"/>
              <w:rPr>
                <w:rStyle w:val="MathDiagrama"/>
                <w:i w:val="0"/>
                <w:lang w:val="en-GB"/>
              </w:rPr>
            </w:pPr>
            <w:r w:rsidRPr="00D7151A">
              <w:rPr>
                <w:rStyle w:val="MathDiagrama"/>
                <w:i w:val="0"/>
                <w:lang w:val="en-GB"/>
              </w:rPr>
              <w:t>R7</w:t>
            </w:r>
          </w:p>
        </w:tc>
        <w:tc>
          <w:tcPr>
            <w:tcW w:w="1275" w:type="dxa"/>
            <w:tcBorders>
              <w:right w:val="single" w:sz="4" w:space="0" w:color="auto"/>
            </w:tcBorders>
          </w:tcPr>
          <w:p w:rsidR="00E73140" w:rsidRPr="00D7151A" w:rsidRDefault="00E73140" w:rsidP="00F16B82">
            <w:pPr>
              <w:pStyle w:val="Lentele"/>
              <w:snapToGrid w:val="0"/>
              <w:rPr>
                <w:lang w:val="en-GB"/>
              </w:rPr>
            </w:pPr>
            <w:r w:rsidRPr="00D7151A">
              <w:rPr>
                <w:lang w:val="en-GB"/>
              </w:rPr>
              <w:t>G → A</w:t>
            </w:r>
          </w:p>
        </w:tc>
      </w:tr>
      <w:tr w:rsidR="00E73140" w:rsidRPr="00D7151A" w:rsidTr="00F16B82">
        <w:tc>
          <w:tcPr>
            <w:tcW w:w="7230" w:type="dxa"/>
            <w:vMerge/>
            <w:tcBorders>
              <w:right w:val="single" w:sz="4" w:space="0" w:color="auto"/>
            </w:tcBorders>
          </w:tcPr>
          <w:p w:rsidR="00E73140" w:rsidRPr="00D7151A" w:rsidRDefault="00E73140" w:rsidP="00F16B82">
            <w:pPr>
              <w:pStyle w:val="Lentele"/>
              <w:snapToGrid w:val="0"/>
              <w:rPr>
                <w:rStyle w:val="MathDiagrama"/>
                <w:i w:val="0"/>
                <w:lang w:val="en-GB"/>
              </w:rPr>
            </w:pPr>
          </w:p>
        </w:tc>
        <w:tc>
          <w:tcPr>
            <w:tcW w:w="567" w:type="dxa"/>
            <w:tcBorders>
              <w:left w:val="single" w:sz="4" w:space="0" w:color="auto"/>
            </w:tcBorders>
          </w:tcPr>
          <w:p w:rsidR="00E73140" w:rsidRPr="00D7151A" w:rsidRDefault="00E73140" w:rsidP="00F16B82">
            <w:pPr>
              <w:pStyle w:val="Lentele"/>
              <w:snapToGrid w:val="0"/>
              <w:rPr>
                <w:rStyle w:val="MathDiagrama"/>
                <w:i w:val="0"/>
                <w:lang w:val="en-GB"/>
              </w:rPr>
            </w:pPr>
            <w:r w:rsidRPr="00D7151A">
              <w:rPr>
                <w:rStyle w:val="MathDiagrama"/>
                <w:i w:val="0"/>
                <w:lang w:val="en-GB"/>
              </w:rPr>
              <w:t>R8</w:t>
            </w:r>
          </w:p>
        </w:tc>
        <w:tc>
          <w:tcPr>
            <w:tcW w:w="1275" w:type="dxa"/>
            <w:tcBorders>
              <w:right w:val="single" w:sz="4" w:space="0" w:color="auto"/>
            </w:tcBorders>
          </w:tcPr>
          <w:p w:rsidR="00E73140" w:rsidRPr="00D7151A" w:rsidRDefault="00E73140" w:rsidP="00F16B82">
            <w:pPr>
              <w:pStyle w:val="Lentele"/>
              <w:snapToGrid w:val="0"/>
              <w:rPr>
                <w:lang w:val="en-GB"/>
              </w:rPr>
            </w:pPr>
            <w:r w:rsidRPr="00D7151A">
              <w:rPr>
                <w:lang w:val="en-GB"/>
              </w:rPr>
              <w:t>H → B</w:t>
            </w:r>
          </w:p>
        </w:tc>
      </w:tr>
      <w:tr w:rsidR="00E73140" w:rsidRPr="00D7151A" w:rsidTr="00F16B82">
        <w:tc>
          <w:tcPr>
            <w:tcW w:w="7230" w:type="dxa"/>
            <w:vMerge/>
            <w:tcBorders>
              <w:right w:val="single" w:sz="4" w:space="0" w:color="auto"/>
            </w:tcBorders>
          </w:tcPr>
          <w:p w:rsidR="00E73140" w:rsidRPr="00D7151A" w:rsidRDefault="00E73140" w:rsidP="00F16B82">
            <w:pPr>
              <w:pStyle w:val="Lentele"/>
              <w:snapToGrid w:val="0"/>
              <w:rPr>
                <w:rStyle w:val="MathDiagrama"/>
                <w:i w:val="0"/>
                <w:lang w:val="en-GB"/>
              </w:rPr>
            </w:pPr>
          </w:p>
        </w:tc>
        <w:tc>
          <w:tcPr>
            <w:tcW w:w="567" w:type="dxa"/>
            <w:tcBorders>
              <w:left w:val="single" w:sz="4" w:space="0" w:color="auto"/>
              <w:bottom w:val="single" w:sz="4" w:space="0" w:color="auto"/>
            </w:tcBorders>
          </w:tcPr>
          <w:p w:rsidR="00E73140" w:rsidRPr="00D7151A" w:rsidRDefault="00E73140" w:rsidP="00F16B82">
            <w:pPr>
              <w:pStyle w:val="Lentele"/>
              <w:snapToGrid w:val="0"/>
              <w:rPr>
                <w:rStyle w:val="MathDiagrama"/>
                <w:i w:val="0"/>
                <w:lang w:val="en-GB"/>
              </w:rPr>
            </w:pPr>
            <w:r w:rsidRPr="00D7151A">
              <w:rPr>
                <w:rStyle w:val="MathDiagrama"/>
                <w:i w:val="0"/>
                <w:lang w:val="en-GB"/>
              </w:rPr>
              <w:t>R9</w:t>
            </w:r>
          </w:p>
        </w:tc>
        <w:tc>
          <w:tcPr>
            <w:tcW w:w="1275" w:type="dxa"/>
            <w:tcBorders>
              <w:bottom w:val="single" w:sz="4" w:space="0" w:color="auto"/>
              <w:right w:val="single" w:sz="4" w:space="0" w:color="auto"/>
            </w:tcBorders>
          </w:tcPr>
          <w:p w:rsidR="00E73140" w:rsidRPr="00D7151A" w:rsidRDefault="00E73140" w:rsidP="00F16B82">
            <w:pPr>
              <w:pStyle w:val="Lentele"/>
              <w:snapToGrid w:val="0"/>
              <w:rPr>
                <w:lang w:val="en-GB"/>
              </w:rPr>
            </w:pPr>
            <w:r w:rsidRPr="00D7151A">
              <w:rPr>
                <w:lang w:val="en-GB"/>
              </w:rPr>
              <w:t>J → C</w:t>
            </w:r>
          </w:p>
        </w:tc>
      </w:tr>
    </w:tbl>
    <w:p w:rsidR="00E73140" w:rsidRPr="00D7151A" w:rsidRDefault="00E73140" w:rsidP="00E73140">
      <w:pPr>
        <w:pStyle w:val="Pseudokodas0"/>
        <w:rPr>
          <w:lang w:val="en-GB"/>
        </w:rPr>
      </w:pPr>
      <w:r w:rsidRPr="00D7151A">
        <w:rPr>
          <w:lang w:val="en-GB"/>
        </w:rPr>
        <w:t xml:space="preserve"> 1)</w:t>
      </w:r>
      <w:r w:rsidR="002074AC">
        <w:rPr>
          <w:lang w:val="en-GB"/>
        </w:rPr>
        <w:t xml:space="preserve"> </w:t>
      </w:r>
      <w:r w:rsidR="00CE79DD" w:rsidRPr="00D7151A">
        <w:rPr>
          <w:lang w:val="en-GB"/>
        </w:rPr>
        <w:t xml:space="preserve">Goal </w:t>
      </w:r>
      <w:r w:rsidRPr="00D7151A">
        <w:rPr>
          <w:lang w:val="en-GB"/>
        </w:rPr>
        <w:t xml:space="preserve">Z. </w:t>
      </w:r>
      <w:r w:rsidR="00DC26F0" w:rsidRPr="00D7151A">
        <w:rPr>
          <w:lang w:val="en-GB"/>
        </w:rPr>
        <w:t xml:space="preserve">Find </w:t>
      </w:r>
      <w:r w:rsidRPr="00D7151A">
        <w:rPr>
          <w:lang w:val="en-GB"/>
        </w:rPr>
        <w:t xml:space="preserve">R1:D,C-&gt;Z. </w:t>
      </w:r>
      <w:r w:rsidR="00DC26F0" w:rsidRPr="00D7151A">
        <w:rPr>
          <w:lang w:val="en-GB"/>
        </w:rPr>
        <w:t xml:space="preserve">New goals </w:t>
      </w:r>
      <w:r w:rsidRPr="00D7151A">
        <w:rPr>
          <w:lang w:val="en-GB"/>
        </w:rPr>
        <w:t>D, C.</w:t>
      </w:r>
    </w:p>
    <w:p w:rsidR="00E73140" w:rsidRPr="00D7151A" w:rsidRDefault="002074AC" w:rsidP="00E73140">
      <w:pPr>
        <w:pStyle w:val="Pseudokodas0"/>
        <w:rPr>
          <w:lang w:val="en-GB"/>
        </w:rPr>
      </w:pPr>
      <w:r>
        <w:rPr>
          <w:lang w:val="en-GB"/>
        </w:rPr>
        <w:t xml:space="preserve"> 2) </w:t>
      </w:r>
      <w:r w:rsidR="00232476">
        <w:rPr>
          <w:lang w:val="en-GB"/>
        </w:rPr>
        <w:t>-</w:t>
      </w:r>
      <w:r w:rsidR="00CE79DD" w:rsidRPr="00D7151A">
        <w:rPr>
          <w:lang w:val="en-GB"/>
        </w:rPr>
        <w:t xml:space="preserve">Goal </w:t>
      </w:r>
      <w:r w:rsidR="00E73140" w:rsidRPr="00D7151A">
        <w:rPr>
          <w:lang w:val="en-GB"/>
        </w:rPr>
        <w:t xml:space="preserve">D. </w:t>
      </w:r>
      <w:r w:rsidR="00DC26F0" w:rsidRPr="00D7151A">
        <w:rPr>
          <w:lang w:val="en-GB"/>
        </w:rPr>
        <w:t xml:space="preserve">Find </w:t>
      </w:r>
      <w:r w:rsidR="00E73140" w:rsidRPr="00D7151A">
        <w:rPr>
          <w:lang w:val="en-GB"/>
        </w:rPr>
        <w:t xml:space="preserve">R2:C-&gt;D. </w:t>
      </w:r>
      <w:r w:rsidR="00DC26F0" w:rsidRPr="00D7151A">
        <w:rPr>
          <w:lang w:val="en-GB"/>
        </w:rPr>
        <w:t xml:space="preserve">New goals </w:t>
      </w:r>
      <w:r w:rsidR="00E73140" w:rsidRPr="00D7151A">
        <w:rPr>
          <w:lang w:val="en-GB"/>
        </w:rPr>
        <w:t>C.</w:t>
      </w:r>
    </w:p>
    <w:p w:rsidR="00E73140" w:rsidRPr="00D7151A" w:rsidRDefault="002074AC" w:rsidP="00E73140">
      <w:pPr>
        <w:pStyle w:val="Pseudokodas0"/>
        <w:rPr>
          <w:lang w:val="en-GB"/>
        </w:rPr>
      </w:pPr>
      <w:r>
        <w:rPr>
          <w:lang w:val="en-GB"/>
        </w:rPr>
        <w:t xml:space="preserve"> 3) </w:t>
      </w:r>
      <w:r w:rsidR="00232476">
        <w:rPr>
          <w:lang w:val="en-GB"/>
        </w:rPr>
        <w:t>--</w:t>
      </w:r>
      <w:r w:rsidR="00CE79DD" w:rsidRPr="00D7151A">
        <w:rPr>
          <w:lang w:val="en-GB"/>
        </w:rPr>
        <w:t xml:space="preserve">Goal </w:t>
      </w:r>
      <w:r w:rsidR="00E73140" w:rsidRPr="00D7151A">
        <w:rPr>
          <w:lang w:val="en-GB"/>
        </w:rPr>
        <w:t xml:space="preserve">C. </w:t>
      </w:r>
      <w:r w:rsidR="00DC26F0" w:rsidRPr="00D7151A">
        <w:rPr>
          <w:lang w:val="en-GB"/>
        </w:rPr>
        <w:t xml:space="preserve">Find </w:t>
      </w:r>
      <w:r w:rsidR="00E73140" w:rsidRPr="00D7151A">
        <w:rPr>
          <w:lang w:val="en-GB"/>
        </w:rPr>
        <w:t xml:space="preserve">R3:B-&gt;C. </w:t>
      </w:r>
      <w:r w:rsidR="00DC26F0" w:rsidRPr="00D7151A">
        <w:rPr>
          <w:lang w:val="en-GB"/>
        </w:rPr>
        <w:t xml:space="preserve">New goals </w:t>
      </w:r>
      <w:r w:rsidR="00E73140" w:rsidRPr="00D7151A">
        <w:rPr>
          <w:lang w:val="en-GB"/>
        </w:rPr>
        <w:t>B.</w:t>
      </w:r>
    </w:p>
    <w:p w:rsidR="00E73140" w:rsidRPr="00D7151A" w:rsidRDefault="002074AC" w:rsidP="00E73140">
      <w:pPr>
        <w:pStyle w:val="Pseudokodas0"/>
        <w:rPr>
          <w:lang w:val="en-GB"/>
        </w:rPr>
      </w:pPr>
      <w:r>
        <w:rPr>
          <w:lang w:val="en-GB"/>
        </w:rPr>
        <w:t xml:space="preserve"> 4) </w:t>
      </w:r>
      <w:r w:rsidR="00232476">
        <w:rPr>
          <w:lang w:val="en-GB"/>
        </w:rPr>
        <w:t>---</w:t>
      </w:r>
      <w:r w:rsidR="00CE79DD" w:rsidRPr="00D7151A">
        <w:rPr>
          <w:lang w:val="en-GB"/>
        </w:rPr>
        <w:t xml:space="preserve">Goal </w:t>
      </w:r>
      <w:r w:rsidR="00E73140" w:rsidRPr="00D7151A">
        <w:rPr>
          <w:lang w:val="en-GB"/>
        </w:rPr>
        <w:t xml:space="preserve">B. </w:t>
      </w:r>
      <w:r w:rsidR="00DC26F0" w:rsidRPr="00D7151A">
        <w:rPr>
          <w:lang w:val="en-GB"/>
        </w:rPr>
        <w:t xml:space="preserve">Find </w:t>
      </w:r>
      <w:r w:rsidR="00E73140" w:rsidRPr="00D7151A">
        <w:rPr>
          <w:lang w:val="en-GB"/>
        </w:rPr>
        <w:t xml:space="preserve">R4:A-&gt;B. </w:t>
      </w:r>
      <w:r w:rsidR="00DC26F0" w:rsidRPr="00D7151A">
        <w:rPr>
          <w:lang w:val="en-GB"/>
        </w:rPr>
        <w:t xml:space="preserve">New goals </w:t>
      </w:r>
      <w:r w:rsidR="00E73140" w:rsidRPr="00D7151A">
        <w:rPr>
          <w:lang w:val="en-GB"/>
        </w:rPr>
        <w:t>A.</w:t>
      </w:r>
    </w:p>
    <w:p w:rsidR="00E73140" w:rsidRPr="00D7151A" w:rsidRDefault="002074AC" w:rsidP="00E73140">
      <w:pPr>
        <w:pStyle w:val="Pseudokodas0"/>
        <w:rPr>
          <w:lang w:val="en-GB"/>
        </w:rPr>
      </w:pPr>
      <w:r>
        <w:rPr>
          <w:lang w:val="en-GB"/>
        </w:rPr>
        <w:t xml:space="preserve"> 5) </w:t>
      </w:r>
      <w:r w:rsidR="00232476">
        <w:rPr>
          <w:lang w:val="en-GB"/>
        </w:rPr>
        <w:t>----</w:t>
      </w:r>
      <w:r w:rsidR="00CE79DD" w:rsidRPr="00D7151A">
        <w:rPr>
          <w:lang w:val="en-GB"/>
        </w:rPr>
        <w:t xml:space="preserve">Goal </w:t>
      </w:r>
      <w:r w:rsidR="00E73140" w:rsidRPr="00D7151A">
        <w:rPr>
          <w:lang w:val="en-GB"/>
        </w:rPr>
        <w:t xml:space="preserve">A. </w:t>
      </w:r>
      <w:r w:rsidR="00DC26F0" w:rsidRPr="00D7151A">
        <w:rPr>
          <w:lang w:val="en-GB"/>
        </w:rPr>
        <w:t xml:space="preserve">Find </w:t>
      </w:r>
      <w:r w:rsidR="00E73140" w:rsidRPr="00D7151A">
        <w:rPr>
          <w:lang w:val="en-GB"/>
        </w:rPr>
        <w:t xml:space="preserve">R5:D-&gt;A. </w:t>
      </w:r>
      <w:r w:rsidR="00DC26F0" w:rsidRPr="00D7151A">
        <w:rPr>
          <w:lang w:val="en-GB"/>
        </w:rPr>
        <w:t xml:space="preserve">New goals </w:t>
      </w:r>
      <w:r w:rsidR="00E73140" w:rsidRPr="00D7151A">
        <w:rPr>
          <w:lang w:val="en-GB"/>
        </w:rPr>
        <w:t>D.</w:t>
      </w:r>
    </w:p>
    <w:p w:rsidR="00E73140" w:rsidRPr="00D7151A" w:rsidRDefault="002074AC" w:rsidP="00E73140">
      <w:pPr>
        <w:pStyle w:val="Pseudokodas0"/>
        <w:rPr>
          <w:lang w:val="en-GB"/>
        </w:rPr>
      </w:pPr>
      <w:r>
        <w:rPr>
          <w:lang w:val="en-GB"/>
        </w:rPr>
        <w:t xml:space="preserve"> 6) </w:t>
      </w:r>
      <w:r w:rsidR="00232476">
        <w:rPr>
          <w:lang w:val="en-GB"/>
        </w:rPr>
        <w:t>-----</w:t>
      </w:r>
      <w:r w:rsidR="00CE79DD" w:rsidRPr="00D7151A">
        <w:rPr>
          <w:lang w:val="en-GB"/>
        </w:rPr>
        <w:t xml:space="preserve">Goal </w:t>
      </w:r>
      <w:r w:rsidR="000656EB">
        <w:rPr>
          <w:lang w:val="en-GB"/>
        </w:rPr>
        <w:t>D. Cycle</w:t>
      </w:r>
      <w:r w:rsidR="00DC26F0" w:rsidRPr="00D7151A">
        <w:rPr>
          <w:lang w:val="en-GB"/>
        </w:rPr>
        <w:t>. Back</w:t>
      </w:r>
      <w:r w:rsidR="00A379B1" w:rsidRPr="00D7151A">
        <w:rPr>
          <w:lang w:val="en-GB"/>
        </w:rPr>
        <w:t>, FAIL.</w:t>
      </w:r>
    </w:p>
    <w:p w:rsidR="00E73140" w:rsidRPr="00D7151A" w:rsidRDefault="002074AC" w:rsidP="00E73140">
      <w:pPr>
        <w:pStyle w:val="Pseudokodas0"/>
        <w:rPr>
          <w:lang w:val="en-GB"/>
        </w:rPr>
      </w:pPr>
      <w:r>
        <w:rPr>
          <w:lang w:val="en-GB"/>
        </w:rPr>
        <w:t xml:space="preserve"> 7) </w:t>
      </w:r>
      <w:r w:rsidR="00232476">
        <w:rPr>
          <w:lang w:val="en-GB"/>
        </w:rPr>
        <w:t>----</w:t>
      </w:r>
      <w:r w:rsidR="00CE79DD" w:rsidRPr="00D7151A">
        <w:rPr>
          <w:lang w:val="en-GB"/>
        </w:rPr>
        <w:t xml:space="preserve">Goal </w:t>
      </w:r>
      <w:r w:rsidR="00E73140" w:rsidRPr="00D7151A">
        <w:rPr>
          <w:lang w:val="en-GB"/>
        </w:rPr>
        <w:t xml:space="preserve">A. </w:t>
      </w:r>
      <w:r w:rsidR="00DC26F0" w:rsidRPr="00D7151A">
        <w:rPr>
          <w:lang w:val="en-GB"/>
        </w:rPr>
        <w:t xml:space="preserve">Find </w:t>
      </w:r>
      <w:r w:rsidR="00E73140" w:rsidRPr="00D7151A">
        <w:rPr>
          <w:lang w:val="en-GB"/>
        </w:rPr>
        <w:t xml:space="preserve">R7:G-&gt;A. </w:t>
      </w:r>
      <w:r w:rsidR="00DC26F0" w:rsidRPr="00D7151A">
        <w:rPr>
          <w:lang w:val="en-GB"/>
        </w:rPr>
        <w:t xml:space="preserve">New goals </w:t>
      </w:r>
      <w:r w:rsidR="00E73140" w:rsidRPr="00D7151A">
        <w:rPr>
          <w:lang w:val="en-GB"/>
        </w:rPr>
        <w:t>G.</w:t>
      </w:r>
    </w:p>
    <w:p w:rsidR="00E73140" w:rsidRPr="00D7151A" w:rsidRDefault="002074AC" w:rsidP="00E73140">
      <w:pPr>
        <w:pStyle w:val="Pseudokodas0"/>
        <w:rPr>
          <w:lang w:val="en-GB"/>
        </w:rPr>
      </w:pPr>
      <w:r>
        <w:rPr>
          <w:lang w:val="en-GB"/>
        </w:rPr>
        <w:t xml:space="preserve"> 8) </w:t>
      </w:r>
      <w:r w:rsidR="00232476">
        <w:rPr>
          <w:lang w:val="en-GB"/>
        </w:rPr>
        <w:t>-----</w:t>
      </w:r>
      <w:r w:rsidR="00CE79DD" w:rsidRPr="00D7151A">
        <w:rPr>
          <w:lang w:val="en-GB"/>
        </w:rPr>
        <w:t xml:space="preserve">Goal </w:t>
      </w:r>
      <w:r w:rsidR="00DC26F0" w:rsidRPr="00D7151A">
        <w:rPr>
          <w:lang w:val="en-GB"/>
        </w:rPr>
        <w:t>G. No rules. Back</w:t>
      </w:r>
      <w:r w:rsidR="00A379B1" w:rsidRPr="00D7151A">
        <w:rPr>
          <w:lang w:val="en-GB"/>
        </w:rPr>
        <w:t>, FAIL.</w:t>
      </w:r>
    </w:p>
    <w:p w:rsidR="00E73140" w:rsidRPr="00D7151A" w:rsidRDefault="002074AC" w:rsidP="00E73140">
      <w:pPr>
        <w:pStyle w:val="Pseudokodas0"/>
        <w:rPr>
          <w:lang w:val="en-GB"/>
        </w:rPr>
      </w:pPr>
      <w:r>
        <w:rPr>
          <w:lang w:val="en-GB"/>
        </w:rPr>
        <w:t xml:space="preserve"> 9) </w:t>
      </w:r>
      <w:r w:rsidR="00232476">
        <w:rPr>
          <w:lang w:val="en-GB"/>
        </w:rPr>
        <w:t>----</w:t>
      </w:r>
      <w:r w:rsidR="00CE79DD" w:rsidRPr="00D7151A">
        <w:rPr>
          <w:lang w:val="en-GB"/>
        </w:rPr>
        <w:t xml:space="preserve">Goal </w:t>
      </w:r>
      <w:r w:rsidR="00A379B1" w:rsidRPr="00D7151A">
        <w:rPr>
          <w:lang w:val="en-GB"/>
        </w:rPr>
        <w:t>A. No more rules. Back, FAIL.</w:t>
      </w:r>
    </w:p>
    <w:p w:rsidR="00E73140" w:rsidRPr="00D7151A" w:rsidRDefault="002074AC" w:rsidP="00E73140">
      <w:pPr>
        <w:pStyle w:val="Pseudokodas0"/>
        <w:rPr>
          <w:lang w:val="en-GB"/>
        </w:rPr>
      </w:pPr>
      <w:r>
        <w:rPr>
          <w:lang w:val="en-GB"/>
        </w:rPr>
        <w:t xml:space="preserve">10) </w:t>
      </w:r>
      <w:r w:rsidR="00232476">
        <w:rPr>
          <w:lang w:val="en-GB"/>
        </w:rPr>
        <w:t>---</w:t>
      </w:r>
      <w:r w:rsidR="00CE79DD" w:rsidRPr="00D7151A">
        <w:rPr>
          <w:lang w:val="en-GB"/>
        </w:rPr>
        <w:t xml:space="preserve">Goal </w:t>
      </w:r>
      <w:r w:rsidR="00E73140" w:rsidRPr="00D7151A">
        <w:rPr>
          <w:lang w:val="en-GB"/>
        </w:rPr>
        <w:t xml:space="preserve">B. </w:t>
      </w:r>
      <w:r w:rsidR="00DC26F0" w:rsidRPr="00D7151A">
        <w:rPr>
          <w:lang w:val="en-GB"/>
        </w:rPr>
        <w:t xml:space="preserve">Find </w:t>
      </w:r>
      <w:r w:rsidR="00E73140" w:rsidRPr="00D7151A">
        <w:rPr>
          <w:lang w:val="en-GB"/>
        </w:rPr>
        <w:t xml:space="preserve">R8:H-&gt;B. </w:t>
      </w:r>
      <w:r w:rsidR="00DC26F0" w:rsidRPr="00D7151A">
        <w:rPr>
          <w:lang w:val="en-GB"/>
        </w:rPr>
        <w:t xml:space="preserve">New goals </w:t>
      </w:r>
      <w:r w:rsidR="00E73140" w:rsidRPr="00D7151A">
        <w:rPr>
          <w:lang w:val="en-GB"/>
        </w:rPr>
        <w:t>H.</w:t>
      </w:r>
    </w:p>
    <w:p w:rsidR="00E73140" w:rsidRPr="00D7151A" w:rsidRDefault="002074AC" w:rsidP="00E73140">
      <w:pPr>
        <w:pStyle w:val="Pseudokodas0"/>
        <w:rPr>
          <w:lang w:val="en-GB"/>
        </w:rPr>
      </w:pPr>
      <w:r>
        <w:rPr>
          <w:lang w:val="en-GB"/>
        </w:rPr>
        <w:t xml:space="preserve">11) </w:t>
      </w:r>
      <w:r w:rsidR="00232476">
        <w:rPr>
          <w:lang w:val="en-GB"/>
        </w:rPr>
        <w:t>----</w:t>
      </w:r>
      <w:r w:rsidR="00CE79DD" w:rsidRPr="00D7151A">
        <w:rPr>
          <w:lang w:val="en-GB"/>
        </w:rPr>
        <w:t xml:space="preserve">Goal </w:t>
      </w:r>
      <w:r w:rsidR="00E73140" w:rsidRPr="00D7151A">
        <w:rPr>
          <w:lang w:val="en-GB"/>
        </w:rPr>
        <w:t xml:space="preserve">H. </w:t>
      </w:r>
      <w:r w:rsidR="00DC26F0" w:rsidRPr="00D7151A">
        <w:rPr>
          <w:lang w:val="en-GB"/>
        </w:rPr>
        <w:t>No rules. Bac</w:t>
      </w:r>
      <w:r w:rsidR="00A379B1" w:rsidRPr="00D7151A">
        <w:rPr>
          <w:lang w:val="en-GB"/>
        </w:rPr>
        <w:t>k, FAIL.</w:t>
      </w:r>
    </w:p>
    <w:p w:rsidR="00E73140" w:rsidRPr="00D7151A" w:rsidRDefault="002074AC" w:rsidP="00E73140">
      <w:pPr>
        <w:pStyle w:val="Pseudokodas0"/>
        <w:rPr>
          <w:lang w:val="en-GB"/>
        </w:rPr>
      </w:pPr>
      <w:r>
        <w:rPr>
          <w:lang w:val="en-GB"/>
        </w:rPr>
        <w:t xml:space="preserve">12) </w:t>
      </w:r>
      <w:r w:rsidR="00232476">
        <w:rPr>
          <w:lang w:val="en-GB"/>
        </w:rPr>
        <w:t>---</w:t>
      </w:r>
      <w:r w:rsidR="00CE79DD" w:rsidRPr="00D7151A">
        <w:rPr>
          <w:lang w:val="en-GB"/>
        </w:rPr>
        <w:t xml:space="preserve">Goal </w:t>
      </w:r>
      <w:r w:rsidR="00A379B1" w:rsidRPr="00D7151A">
        <w:rPr>
          <w:lang w:val="en-GB"/>
        </w:rPr>
        <w:t>B. No more rules. Back, FAIL.</w:t>
      </w:r>
    </w:p>
    <w:p w:rsidR="00E73140" w:rsidRPr="00D7151A" w:rsidRDefault="002074AC" w:rsidP="00E73140">
      <w:pPr>
        <w:pStyle w:val="Pseudokodas0"/>
        <w:rPr>
          <w:lang w:val="en-GB"/>
        </w:rPr>
      </w:pPr>
      <w:r>
        <w:rPr>
          <w:lang w:val="en-GB"/>
        </w:rPr>
        <w:t xml:space="preserve">13) </w:t>
      </w:r>
      <w:r w:rsidR="00232476">
        <w:rPr>
          <w:lang w:val="en-GB"/>
        </w:rPr>
        <w:t>--</w:t>
      </w:r>
      <w:r w:rsidR="00CE79DD" w:rsidRPr="00D7151A">
        <w:rPr>
          <w:lang w:val="en-GB"/>
        </w:rPr>
        <w:t xml:space="preserve">Goal </w:t>
      </w:r>
      <w:r w:rsidR="00E73140" w:rsidRPr="00D7151A">
        <w:rPr>
          <w:lang w:val="en-GB"/>
        </w:rPr>
        <w:t xml:space="preserve">C. </w:t>
      </w:r>
      <w:r w:rsidR="00DC26F0" w:rsidRPr="00D7151A">
        <w:rPr>
          <w:lang w:val="en-GB"/>
        </w:rPr>
        <w:t xml:space="preserve">Find </w:t>
      </w:r>
      <w:r w:rsidR="00E73140" w:rsidRPr="00D7151A">
        <w:rPr>
          <w:lang w:val="en-GB"/>
        </w:rPr>
        <w:t xml:space="preserve">R9:J-&gt;C. </w:t>
      </w:r>
      <w:r w:rsidR="00DC26F0" w:rsidRPr="00D7151A">
        <w:rPr>
          <w:lang w:val="en-GB"/>
        </w:rPr>
        <w:t xml:space="preserve">New goals </w:t>
      </w:r>
      <w:r w:rsidR="00E73140" w:rsidRPr="00D7151A">
        <w:rPr>
          <w:lang w:val="en-GB"/>
        </w:rPr>
        <w:t>J.</w:t>
      </w:r>
    </w:p>
    <w:p w:rsidR="00E73140" w:rsidRPr="00D7151A" w:rsidRDefault="002074AC" w:rsidP="00E73140">
      <w:pPr>
        <w:pStyle w:val="Pseudokodas0"/>
        <w:rPr>
          <w:lang w:val="en-GB"/>
        </w:rPr>
      </w:pPr>
      <w:r>
        <w:rPr>
          <w:lang w:val="en-GB"/>
        </w:rPr>
        <w:t xml:space="preserve">14) </w:t>
      </w:r>
      <w:r w:rsidR="00232476">
        <w:rPr>
          <w:lang w:val="en-GB"/>
        </w:rPr>
        <w:t>---</w:t>
      </w:r>
      <w:r w:rsidR="00CE79DD" w:rsidRPr="00D7151A">
        <w:rPr>
          <w:lang w:val="en-GB"/>
        </w:rPr>
        <w:t xml:space="preserve">Goal </w:t>
      </w:r>
      <w:r w:rsidR="00A379B1" w:rsidRPr="00D7151A">
        <w:rPr>
          <w:lang w:val="en-GB"/>
        </w:rPr>
        <w:t>J. No rules. Back, FAIL.</w:t>
      </w:r>
    </w:p>
    <w:p w:rsidR="00E73140" w:rsidRPr="00D7151A" w:rsidRDefault="002074AC" w:rsidP="00E73140">
      <w:pPr>
        <w:pStyle w:val="Pseudokodas0"/>
        <w:rPr>
          <w:lang w:val="en-GB"/>
        </w:rPr>
      </w:pPr>
      <w:r>
        <w:rPr>
          <w:lang w:val="en-GB"/>
        </w:rPr>
        <w:t xml:space="preserve">15) </w:t>
      </w:r>
      <w:r w:rsidR="00232476">
        <w:rPr>
          <w:lang w:val="en-GB"/>
        </w:rPr>
        <w:t>--</w:t>
      </w:r>
      <w:r w:rsidR="00CE79DD" w:rsidRPr="00D7151A">
        <w:rPr>
          <w:lang w:val="en-GB"/>
        </w:rPr>
        <w:t xml:space="preserve">Goal </w:t>
      </w:r>
      <w:r w:rsidR="00DC26F0" w:rsidRPr="00D7151A">
        <w:rPr>
          <w:lang w:val="en-GB"/>
        </w:rPr>
        <w:t>C. No more rules. Back</w:t>
      </w:r>
      <w:r w:rsidR="009B6A9F">
        <w:rPr>
          <w:lang w:val="en-GB"/>
        </w:rPr>
        <w:t>, FAIL</w:t>
      </w:r>
      <w:r w:rsidR="00DC26F0" w:rsidRPr="00D7151A">
        <w:rPr>
          <w:lang w:val="en-GB"/>
        </w:rPr>
        <w:t>.</w:t>
      </w:r>
    </w:p>
    <w:p w:rsidR="00E73140" w:rsidRPr="00D7151A" w:rsidRDefault="002074AC" w:rsidP="00E73140">
      <w:pPr>
        <w:pStyle w:val="Pseudokodas0"/>
        <w:rPr>
          <w:lang w:val="en-GB"/>
        </w:rPr>
      </w:pPr>
      <w:r>
        <w:rPr>
          <w:lang w:val="en-GB"/>
        </w:rPr>
        <w:t xml:space="preserve">16) </w:t>
      </w:r>
      <w:r w:rsidR="00232476">
        <w:rPr>
          <w:lang w:val="en-GB"/>
        </w:rPr>
        <w:t>-</w:t>
      </w:r>
      <w:r w:rsidR="00CE79DD" w:rsidRPr="00D7151A">
        <w:rPr>
          <w:lang w:val="en-GB"/>
        </w:rPr>
        <w:t xml:space="preserve">Goal </w:t>
      </w:r>
      <w:r w:rsidR="00E73140" w:rsidRPr="00D7151A">
        <w:rPr>
          <w:lang w:val="en-GB"/>
        </w:rPr>
        <w:t xml:space="preserve">D. </w:t>
      </w:r>
      <w:r w:rsidR="00DC26F0" w:rsidRPr="00D7151A">
        <w:rPr>
          <w:lang w:val="en-GB"/>
        </w:rPr>
        <w:t xml:space="preserve">Find </w:t>
      </w:r>
      <w:r w:rsidR="00E73140" w:rsidRPr="00D7151A">
        <w:rPr>
          <w:lang w:val="en-GB"/>
        </w:rPr>
        <w:t xml:space="preserve">R6:T-&gt;D. </w:t>
      </w:r>
      <w:r w:rsidR="00DC26F0" w:rsidRPr="00D7151A">
        <w:rPr>
          <w:lang w:val="en-GB"/>
        </w:rPr>
        <w:t xml:space="preserve">New goals </w:t>
      </w:r>
      <w:r w:rsidR="00E73140" w:rsidRPr="00D7151A">
        <w:rPr>
          <w:lang w:val="en-GB"/>
        </w:rPr>
        <w:t>T.</w:t>
      </w:r>
    </w:p>
    <w:p w:rsidR="00E73140" w:rsidRPr="00D7151A" w:rsidRDefault="002074AC" w:rsidP="00E73140">
      <w:pPr>
        <w:pStyle w:val="Pseudokodas0"/>
        <w:rPr>
          <w:lang w:val="en-GB"/>
        </w:rPr>
      </w:pPr>
      <w:r>
        <w:rPr>
          <w:lang w:val="en-GB"/>
        </w:rPr>
        <w:t xml:space="preserve">17) </w:t>
      </w:r>
      <w:r w:rsidR="00232476">
        <w:rPr>
          <w:lang w:val="en-GB"/>
        </w:rPr>
        <w:t>--</w:t>
      </w:r>
      <w:r w:rsidR="00CE79DD" w:rsidRPr="00D7151A">
        <w:rPr>
          <w:lang w:val="en-GB"/>
        </w:rPr>
        <w:t xml:space="preserve">Goal </w:t>
      </w:r>
      <w:r w:rsidR="00DC26F0" w:rsidRPr="00D7151A">
        <w:rPr>
          <w:lang w:val="en-GB"/>
        </w:rPr>
        <w:t>T. Fact (initial), as facts</w:t>
      </w:r>
      <w:r w:rsidR="00E73140" w:rsidRPr="00D7151A">
        <w:rPr>
          <w:lang w:val="en-GB"/>
        </w:rPr>
        <w:t xml:space="preserve"> T.</w:t>
      </w:r>
      <w:r w:rsidR="00A379B1" w:rsidRPr="00D7151A">
        <w:rPr>
          <w:lang w:val="en-GB"/>
        </w:rPr>
        <w:t xml:space="preserve"> Back, OK.</w:t>
      </w:r>
    </w:p>
    <w:p w:rsidR="00E73140" w:rsidRPr="00D7151A" w:rsidRDefault="002074AC" w:rsidP="00E73140">
      <w:pPr>
        <w:pStyle w:val="Pseudokodas0"/>
        <w:rPr>
          <w:lang w:val="en-GB"/>
        </w:rPr>
      </w:pPr>
      <w:r>
        <w:rPr>
          <w:lang w:val="en-GB"/>
        </w:rPr>
        <w:t xml:space="preserve">18) </w:t>
      </w:r>
      <w:r w:rsidR="00232476">
        <w:rPr>
          <w:lang w:val="en-GB"/>
        </w:rPr>
        <w:t>-</w:t>
      </w:r>
      <w:r w:rsidR="00CE79DD" w:rsidRPr="00D7151A">
        <w:rPr>
          <w:lang w:val="en-GB"/>
        </w:rPr>
        <w:t xml:space="preserve">Goal </w:t>
      </w:r>
      <w:r w:rsidR="00DC26F0" w:rsidRPr="00D7151A">
        <w:rPr>
          <w:lang w:val="en-GB"/>
        </w:rPr>
        <w:t xml:space="preserve">D. Fact (presently </w:t>
      </w:r>
      <w:r w:rsidR="00BF4BB7">
        <w:rPr>
          <w:lang w:val="en-GB"/>
        </w:rPr>
        <w:t>inferred</w:t>
      </w:r>
      <w:r w:rsidR="00E73140" w:rsidRPr="00D7151A">
        <w:rPr>
          <w:lang w:val="en-GB"/>
        </w:rPr>
        <w:t xml:space="preserve">). </w:t>
      </w:r>
      <w:r w:rsidR="004722C9" w:rsidRPr="00D7151A">
        <w:rPr>
          <w:lang w:val="en-GB"/>
        </w:rPr>
        <w:t>Facts</w:t>
      </w:r>
      <w:r w:rsidR="00E73140" w:rsidRPr="00D7151A">
        <w:rPr>
          <w:lang w:val="en-GB"/>
        </w:rPr>
        <w:t xml:space="preserve"> T</w:t>
      </w:r>
      <w:r w:rsidR="004722C9" w:rsidRPr="00D7151A">
        <w:rPr>
          <w:lang w:val="en-GB"/>
        </w:rPr>
        <w:t xml:space="preserve"> and </w:t>
      </w:r>
      <w:r w:rsidR="00E73140" w:rsidRPr="00D7151A">
        <w:rPr>
          <w:lang w:val="en-GB"/>
        </w:rPr>
        <w:t>D.</w:t>
      </w:r>
    </w:p>
    <w:p w:rsidR="00E73140" w:rsidRPr="00D7151A" w:rsidRDefault="002074AC" w:rsidP="00E73140">
      <w:pPr>
        <w:pStyle w:val="Pseudokodas0"/>
        <w:rPr>
          <w:lang w:val="en-GB"/>
        </w:rPr>
      </w:pPr>
      <w:r>
        <w:rPr>
          <w:lang w:val="en-GB"/>
        </w:rPr>
        <w:t xml:space="preserve">19) </w:t>
      </w:r>
      <w:r w:rsidR="00232476">
        <w:rPr>
          <w:lang w:val="en-GB"/>
        </w:rPr>
        <w:t>-</w:t>
      </w:r>
      <w:r w:rsidR="00CE79DD" w:rsidRPr="00D7151A">
        <w:rPr>
          <w:lang w:val="en-GB"/>
        </w:rPr>
        <w:t xml:space="preserve">Goal </w:t>
      </w:r>
      <w:r w:rsidR="00E73140" w:rsidRPr="00D7151A">
        <w:rPr>
          <w:lang w:val="en-GB"/>
        </w:rPr>
        <w:t xml:space="preserve">C. </w:t>
      </w:r>
      <w:r w:rsidR="00DC26F0" w:rsidRPr="00D7151A">
        <w:rPr>
          <w:lang w:val="en-GB"/>
        </w:rPr>
        <w:t xml:space="preserve">Find </w:t>
      </w:r>
      <w:r w:rsidR="00E73140" w:rsidRPr="00D7151A">
        <w:rPr>
          <w:lang w:val="en-GB"/>
        </w:rPr>
        <w:t xml:space="preserve">R3:B-&gt;C. </w:t>
      </w:r>
      <w:r w:rsidR="00DC26F0" w:rsidRPr="00D7151A">
        <w:rPr>
          <w:lang w:val="en-GB"/>
        </w:rPr>
        <w:t xml:space="preserve">New goals </w:t>
      </w:r>
      <w:r w:rsidR="00E73140" w:rsidRPr="00D7151A">
        <w:rPr>
          <w:lang w:val="en-GB"/>
        </w:rPr>
        <w:t>B.</w:t>
      </w:r>
    </w:p>
    <w:p w:rsidR="00E73140" w:rsidRPr="00D7151A" w:rsidRDefault="002074AC" w:rsidP="00E73140">
      <w:pPr>
        <w:pStyle w:val="Pseudokodas0"/>
        <w:rPr>
          <w:lang w:val="en-GB"/>
        </w:rPr>
      </w:pPr>
      <w:r>
        <w:rPr>
          <w:lang w:val="en-GB"/>
        </w:rPr>
        <w:t xml:space="preserve">20) </w:t>
      </w:r>
      <w:r w:rsidR="00232476">
        <w:rPr>
          <w:lang w:val="en-GB"/>
        </w:rPr>
        <w:t>--</w:t>
      </w:r>
      <w:r w:rsidR="00CE79DD" w:rsidRPr="00D7151A">
        <w:rPr>
          <w:lang w:val="en-GB"/>
        </w:rPr>
        <w:t xml:space="preserve">Goal </w:t>
      </w:r>
      <w:r w:rsidR="00E73140" w:rsidRPr="00D7151A">
        <w:rPr>
          <w:lang w:val="en-GB"/>
        </w:rPr>
        <w:t xml:space="preserve">B. </w:t>
      </w:r>
      <w:r w:rsidR="00DC26F0" w:rsidRPr="00D7151A">
        <w:rPr>
          <w:lang w:val="en-GB"/>
        </w:rPr>
        <w:t xml:space="preserve">Find </w:t>
      </w:r>
      <w:r w:rsidR="00E73140" w:rsidRPr="00D7151A">
        <w:rPr>
          <w:lang w:val="en-GB"/>
        </w:rPr>
        <w:t xml:space="preserve">R4:A-&gt;B. </w:t>
      </w:r>
      <w:r w:rsidR="00DC26F0" w:rsidRPr="00D7151A">
        <w:rPr>
          <w:lang w:val="en-GB"/>
        </w:rPr>
        <w:t xml:space="preserve">New goals </w:t>
      </w:r>
      <w:r w:rsidR="00E73140" w:rsidRPr="00D7151A">
        <w:rPr>
          <w:lang w:val="en-GB"/>
        </w:rPr>
        <w:t>A.</w:t>
      </w:r>
    </w:p>
    <w:p w:rsidR="00E73140" w:rsidRPr="00D7151A" w:rsidRDefault="002074AC" w:rsidP="00E73140">
      <w:pPr>
        <w:pStyle w:val="Pseudokodas0"/>
        <w:rPr>
          <w:lang w:val="en-GB"/>
        </w:rPr>
      </w:pPr>
      <w:r>
        <w:rPr>
          <w:lang w:val="en-GB"/>
        </w:rPr>
        <w:t xml:space="preserve">21) </w:t>
      </w:r>
      <w:r w:rsidR="00232476">
        <w:rPr>
          <w:lang w:val="en-GB"/>
        </w:rPr>
        <w:t>---</w:t>
      </w:r>
      <w:r w:rsidR="00CE79DD" w:rsidRPr="00D7151A">
        <w:rPr>
          <w:lang w:val="en-GB"/>
        </w:rPr>
        <w:t xml:space="preserve">Goal </w:t>
      </w:r>
      <w:r w:rsidR="00E73140" w:rsidRPr="00D7151A">
        <w:rPr>
          <w:lang w:val="en-GB"/>
        </w:rPr>
        <w:t xml:space="preserve">A. </w:t>
      </w:r>
      <w:r w:rsidR="00DC26F0" w:rsidRPr="00D7151A">
        <w:rPr>
          <w:lang w:val="en-GB"/>
        </w:rPr>
        <w:t xml:space="preserve">Find </w:t>
      </w:r>
      <w:r w:rsidR="00E73140" w:rsidRPr="00D7151A">
        <w:rPr>
          <w:lang w:val="en-GB"/>
        </w:rPr>
        <w:t xml:space="preserve">R5:D-&gt;A. </w:t>
      </w:r>
      <w:r w:rsidR="00DC26F0" w:rsidRPr="00D7151A">
        <w:rPr>
          <w:lang w:val="en-GB"/>
        </w:rPr>
        <w:t xml:space="preserve">New goals </w:t>
      </w:r>
      <w:r w:rsidR="00E73140" w:rsidRPr="00D7151A">
        <w:rPr>
          <w:lang w:val="en-GB"/>
        </w:rPr>
        <w:t>D.</w:t>
      </w:r>
    </w:p>
    <w:p w:rsidR="00E73140" w:rsidRPr="00D7151A" w:rsidRDefault="002074AC" w:rsidP="00E73140">
      <w:pPr>
        <w:pStyle w:val="Pseudokodas0"/>
        <w:rPr>
          <w:lang w:val="en-GB"/>
        </w:rPr>
      </w:pPr>
      <w:r>
        <w:rPr>
          <w:lang w:val="en-GB"/>
        </w:rPr>
        <w:t xml:space="preserve">22) </w:t>
      </w:r>
      <w:r w:rsidR="00232476">
        <w:rPr>
          <w:lang w:val="en-GB"/>
        </w:rPr>
        <w:t>----</w:t>
      </w:r>
      <w:r w:rsidR="00CE79DD" w:rsidRPr="00D7151A">
        <w:rPr>
          <w:lang w:val="en-GB"/>
        </w:rPr>
        <w:t xml:space="preserve">Goal </w:t>
      </w:r>
      <w:r w:rsidR="004722C9" w:rsidRPr="00D7151A">
        <w:rPr>
          <w:lang w:val="en-GB"/>
        </w:rPr>
        <w:t xml:space="preserve">D. Fact (earlier </w:t>
      </w:r>
      <w:r w:rsidR="00BF4BB7">
        <w:rPr>
          <w:lang w:val="en-GB"/>
        </w:rPr>
        <w:t>inferred</w:t>
      </w:r>
      <w:r w:rsidR="00E73140" w:rsidRPr="00D7151A">
        <w:rPr>
          <w:lang w:val="en-GB"/>
        </w:rPr>
        <w:t>)</w:t>
      </w:r>
      <w:r w:rsidR="004722C9" w:rsidRPr="00D7151A">
        <w:rPr>
          <w:lang w:val="en-GB"/>
        </w:rPr>
        <w:t>, as</w:t>
      </w:r>
      <w:r w:rsidR="00E73140" w:rsidRPr="00D7151A">
        <w:rPr>
          <w:lang w:val="en-GB"/>
        </w:rPr>
        <w:t xml:space="preserve"> f</w:t>
      </w:r>
      <w:r w:rsidR="00A379B1" w:rsidRPr="00D7151A">
        <w:rPr>
          <w:lang w:val="en-GB"/>
        </w:rPr>
        <w:t>ac</w:t>
      </w:r>
      <w:r w:rsidR="004722C9" w:rsidRPr="00D7151A">
        <w:rPr>
          <w:lang w:val="en-GB"/>
        </w:rPr>
        <w:t>ts</w:t>
      </w:r>
      <w:r w:rsidR="00E73140" w:rsidRPr="00D7151A">
        <w:rPr>
          <w:lang w:val="en-GB"/>
        </w:rPr>
        <w:t xml:space="preserve"> T</w:t>
      </w:r>
      <w:r w:rsidR="004722C9" w:rsidRPr="00D7151A">
        <w:rPr>
          <w:lang w:val="en-GB"/>
        </w:rPr>
        <w:t xml:space="preserve"> and</w:t>
      </w:r>
      <w:r w:rsidR="00E73140" w:rsidRPr="00D7151A">
        <w:rPr>
          <w:lang w:val="en-GB"/>
        </w:rPr>
        <w:t xml:space="preserve"> D.</w:t>
      </w:r>
      <w:r w:rsidR="00A379B1" w:rsidRPr="00D7151A">
        <w:rPr>
          <w:lang w:val="en-GB"/>
        </w:rPr>
        <w:t xml:space="preserve"> Back, OK.</w:t>
      </w:r>
    </w:p>
    <w:p w:rsidR="00E73140" w:rsidRPr="00D7151A" w:rsidRDefault="002074AC" w:rsidP="00E73140">
      <w:pPr>
        <w:pStyle w:val="Pseudokodas0"/>
        <w:rPr>
          <w:lang w:val="en-GB"/>
        </w:rPr>
      </w:pPr>
      <w:r>
        <w:rPr>
          <w:lang w:val="en-GB"/>
        </w:rPr>
        <w:t xml:space="preserve">23) </w:t>
      </w:r>
      <w:r w:rsidR="00232476">
        <w:rPr>
          <w:lang w:val="en-GB"/>
        </w:rPr>
        <w:t>---</w:t>
      </w:r>
      <w:r w:rsidR="00CE79DD" w:rsidRPr="00D7151A">
        <w:rPr>
          <w:lang w:val="en-GB"/>
        </w:rPr>
        <w:t xml:space="preserve">Goal </w:t>
      </w:r>
      <w:r w:rsidR="004722C9" w:rsidRPr="00D7151A">
        <w:rPr>
          <w:lang w:val="en-GB"/>
        </w:rPr>
        <w:t xml:space="preserve">A. Fact (presently </w:t>
      </w:r>
      <w:r w:rsidR="00BF4BB7">
        <w:rPr>
          <w:lang w:val="en-GB"/>
        </w:rPr>
        <w:t>inferred</w:t>
      </w:r>
      <w:r w:rsidR="00E73140" w:rsidRPr="00D7151A">
        <w:rPr>
          <w:lang w:val="en-GB"/>
        </w:rPr>
        <w:t xml:space="preserve">). </w:t>
      </w:r>
      <w:r w:rsidR="004722C9" w:rsidRPr="00D7151A">
        <w:rPr>
          <w:lang w:val="en-GB"/>
        </w:rPr>
        <w:t>Facts</w:t>
      </w:r>
      <w:r w:rsidR="00E73140" w:rsidRPr="00D7151A">
        <w:rPr>
          <w:lang w:val="en-GB"/>
        </w:rPr>
        <w:t xml:space="preserve"> T </w:t>
      </w:r>
      <w:r w:rsidR="004722C9" w:rsidRPr="00D7151A">
        <w:rPr>
          <w:lang w:val="en-GB"/>
        </w:rPr>
        <w:t>and</w:t>
      </w:r>
      <w:r w:rsidR="00E73140" w:rsidRPr="00D7151A">
        <w:rPr>
          <w:lang w:val="en-GB"/>
        </w:rPr>
        <w:t xml:space="preserve"> D, A.</w:t>
      </w:r>
      <w:r w:rsidR="00A379B1" w:rsidRPr="00D7151A">
        <w:rPr>
          <w:lang w:val="en-GB"/>
        </w:rPr>
        <w:t xml:space="preserve"> Back, OK.</w:t>
      </w:r>
    </w:p>
    <w:p w:rsidR="00E73140" w:rsidRPr="00D7151A" w:rsidRDefault="002074AC" w:rsidP="00E73140">
      <w:pPr>
        <w:pStyle w:val="Pseudokodas0"/>
        <w:rPr>
          <w:lang w:val="en-GB"/>
        </w:rPr>
      </w:pPr>
      <w:r>
        <w:rPr>
          <w:lang w:val="en-GB"/>
        </w:rPr>
        <w:t xml:space="preserve">24) </w:t>
      </w:r>
      <w:r w:rsidR="00232476">
        <w:rPr>
          <w:lang w:val="en-GB"/>
        </w:rPr>
        <w:t>--</w:t>
      </w:r>
      <w:r w:rsidR="00CE79DD" w:rsidRPr="00D7151A">
        <w:rPr>
          <w:lang w:val="en-GB"/>
        </w:rPr>
        <w:t xml:space="preserve">Goal </w:t>
      </w:r>
      <w:r w:rsidR="004722C9" w:rsidRPr="00D7151A">
        <w:rPr>
          <w:lang w:val="en-GB"/>
        </w:rPr>
        <w:t xml:space="preserve">B. Fact (presently </w:t>
      </w:r>
      <w:r w:rsidR="00BF4BB7">
        <w:rPr>
          <w:lang w:val="en-GB"/>
        </w:rPr>
        <w:t>inferred</w:t>
      </w:r>
      <w:r w:rsidR="00E73140" w:rsidRPr="00D7151A">
        <w:rPr>
          <w:lang w:val="en-GB"/>
        </w:rPr>
        <w:t xml:space="preserve">). </w:t>
      </w:r>
      <w:r w:rsidR="004722C9" w:rsidRPr="00D7151A">
        <w:rPr>
          <w:lang w:val="en-GB"/>
        </w:rPr>
        <w:t>Facts T</w:t>
      </w:r>
      <w:r w:rsidR="00E73140" w:rsidRPr="00D7151A">
        <w:rPr>
          <w:lang w:val="en-GB"/>
        </w:rPr>
        <w:t xml:space="preserve"> </w:t>
      </w:r>
      <w:r w:rsidR="004722C9" w:rsidRPr="00D7151A">
        <w:rPr>
          <w:lang w:val="en-GB"/>
        </w:rPr>
        <w:t>and</w:t>
      </w:r>
      <w:r w:rsidR="00E73140" w:rsidRPr="00D7151A">
        <w:rPr>
          <w:lang w:val="en-GB"/>
        </w:rPr>
        <w:t xml:space="preserve"> D, A, B.</w:t>
      </w:r>
      <w:r w:rsidR="00A379B1" w:rsidRPr="00D7151A">
        <w:rPr>
          <w:lang w:val="en-GB"/>
        </w:rPr>
        <w:t xml:space="preserve"> Back, OK.</w:t>
      </w:r>
    </w:p>
    <w:p w:rsidR="00E73140" w:rsidRPr="00D7151A" w:rsidRDefault="002074AC" w:rsidP="00E73140">
      <w:pPr>
        <w:pStyle w:val="Pseudokodas0"/>
        <w:rPr>
          <w:lang w:val="en-GB"/>
        </w:rPr>
      </w:pPr>
      <w:r>
        <w:rPr>
          <w:lang w:val="en-GB"/>
        </w:rPr>
        <w:t xml:space="preserve">25) </w:t>
      </w:r>
      <w:r w:rsidR="00232476">
        <w:rPr>
          <w:lang w:val="en-GB"/>
        </w:rPr>
        <w:t>-</w:t>
      </w:r>
      <w:r w:rsidR="00CE79DD" w:rsidRPr="00D7151A">
        <w:rPr>
          <w:lang w:val="en-GB"/>
        </w:rPr>
        <w:t xml:space="preserve">Goal </w:t>
      </w:r>
      <w:r w:rsidR="004722C9" w:rsidRPr="00D7151A">
        <w:rPr>
          <w:lang w:val="en-GB"/>
        </w:rPr>
        <w:t xml:space="preserve">C. Fact (presently </w:t>
      </w:r>
      <w:r w:rsidR="00BF4BB7">
        <w:rPr>
          <w:lang w:val="en-GB"/>
        </w:rPr>
        <w:t>inferred</w:t>
      </w:r>
      <w:r w:rsidR="00E73140" w:rsidRPr="00D7151A">
        <w:rPr>
          <w:lang w:val="en-GB"/>
        </w:rPr>
        <w:t xml:space="preserve">). </w:t>
      </w:r>
      <w:r w:rsidR="004722C9" w:rsidRPr="00D7151A">
        <w:rPr>
          <w:lang w:val="en-GB"/>
        </w:rPr>
        <w:t>Facts</w:t>
      </w:r>
      <w:r w:rsidR="00E73140" w:rsidRPr="00D7151A">
        <w:rPr>
          <w:lang w:val="en-GB"/>
        </w:rPr>
        <w:t xml:space="preserve"> T</w:t>
      </w:r>
      <w:r w:rsidR="004722C9" w:rsidRPr="00D7151A">
        <w:rPr>
          <w:lang w:val="en-GB"/>
        </w:rPr>
        <w:t xml:space="preserve"> and</w:t>
      </w:r>
      <w:r w:rsidR="00E73140" w:rsidRPr="00D7151A">
        <w:rPr>
          <w:lang w:val="en-GB"/>
        </w:rPr>
        <w:t xml:space="preserve"> D, A, B, C.</w:t>
      </w:r>
      <w:r w:rsidR="00A379B1" w:rsidRPr="00D7151A">
        <w:rPr>
          <w:lang w:val="en-GB"/>
        </w:rPr>
        <w:t xml:space="preserve"> Back, OK.</w:t>
      </w:r>
    </w:p>
    <w:p w:rsidR="00E73140" w:rsidRPr="00D7151A" w:rsidRDefault="002074AC" w:rsidP="00E73140">
      <w:pPr>
        <w:pStyle w:val="Pseudokodas0"/>
        <w:rPr>
          <w:lang w:val="en-GB"/>
        </w:rPr>
      </w:pPr>
      <w:r>
        <w:rPr>
          <w:lang w:val="en-GB"/>
        </w:rPr>
        <w:t xml:space="preserve">26) </w:t>
      </w:r>
      <w:r w:rsidR="00CE79DD" w:rsidRPr="00D7151A">
        <w:rPr>
          <w:lang w:val="en-GB"/>
        </w:rPr>
        <w:t xml:space="preserve">Goal </w:t>
      </w:r>
      <w:r w:rsidR="004722C9" w:rsidRPr="00D7151A">
        <w:rPr>
          <w:lang w:val="en-GB"/>
        </w:rPr>
        <w:t xml:space="preserve">Z. Fact (presently </w:t>
      </w:r>
      <w:r w:rsidR="00BF4BB7">
        <w:rPr>
          <w:lang w:val="en-GB"/>
        </w:rPr>
        <w:t>inferred</w:t>
      </w:r>
      <w:r w:rsidR="00E73140" w:rsidRPr="00D7151A">
        <w:rPr>
          <w:lang w:val="en-GB"/>
        </w:rPr>
        <w:t xml:space="preserve">). </w:t>
      </w:r>
      <w:r w:rsidR="004722C9" w:rsidRPr="00D7151A">
        <w:rPr>
          <w:lang w:val="en-GB"/>
        </w:rPr>
        <w:t>Facts</w:t>
      </w:r>
      <w:r w:rsidR="00E73140" w:rsidRPr="00D7151A">
        <w:rPr>
          <w:lang w:val="en-GB"/>
        </w:rPr>
        <w:t xml:space="preserve"> T</w:t>
      </w:r>
      <w:r w:rsidR="004722C9" w:rsidRPr="00D7151A">
        <w:rPr>
          <w:lang w:val="en-GB"/>
        </w:rPr>
        <w:t xml:space="preserve"> and</w:t>
      </w:r>
      <w:r w:rsidR="00E73140" w:rsidRPr="00D7151A">
        <w:rPr>
          <w:lang w:val="en-GB"/>
        </w:rPr>
        <w:t xml:space="preserve"> D, A, B, C, Z.</w:t>
      </w:r>
      <w:r w:rsidR="00963773">
        <w:rPr>
          <w:lang w:val="en-GB"/>
        </w:rPr>
        <w:t xml:space="preserve"> </w:t>
      </w:r>
      <w:r w:rsidR="00A379B1" w:rsidRPr="00D7151A">
        <w:rPr>
          <w:lang w:val="en-GB"/>
        </w:rPr>
        <w:t>OK.</w:t>
      </w:r>
    </w:p>
    <w:p w:rsidR="00E73140" w:rsidRPr="00D7151A" w:rsidRDefault="00E73140" w:rsidP="00E73140">
      <w:pPr>
        <w:pStyle w:val="Pseudokodas0"/>
        <w:rPr>
          <w:lang w:val="en-GB"/>
        </w:rPr>
      </w:pPr>
    </w:p>
    <w:p w:rsidR="00E73140" w:rsidRPr="00D7151A" w:rsidRDefault="004722C9" w:rsidP="00E73140">
      <w:pPr>
        <w:pStyle w:val="Pseudokodas0"/>
        <w:keepNext/>
        <w:rPr>
          <w:lang w:val="en-GB"/>
        </w:rPr>
      </w:pPr>
      <w:r w:rsidRPr="00D7151A">
        <w:rPr>
          <w:lang w:val="en-GB"/>
        </w:rPr>
        <w:t>PART 3. Results</w:t>
      </w:r>
    </w:p>
    <w:p w:rsidR="00E73140" w:rsidRPr="00D7151A" w:rsidRDefault="00E73140" w:rsidP="00E73140">
      <w:pPr>
        <w:pStyle w:val="Pseudokodas0"/>
        <w:rPr>
          <w:lang w:val="en-GB"/>
        </w:rPr>
      </w:pPr>
      <w:r w:rsidRPr="00D7151A">
        <w:rPr>
          <w:lang w:val="en-GB"/>
        </w:rPr>
        <w:t xml:space="preserve">  1) </w:t>
      </w:r>
      <w:r w:rsidR="00CE79DD" w:rsidRPr="00D7151A">
        <w:rPr>
          <w:lang w:val="en-GB"/>
        </w:rPr>
        <w:t xml:space="preserve">Goal </w:t>
      </w:r>
      <w:r w:rsidR="004722C9" w:rsidRPr="00D7151A">
        <w:rPr>
          <w:lang w:val="en-GB"/>
        </w:rPr>
        <w:t xml:space="preserve">Z </w:t>
      </w:r>
      <w:r w:rsidR="00D80CCF">
        <w:rPr>
          <w:lang w:val="en-GB"/>
        </w:rPr>
        <w:t>achieved</w:t>
      </w:r>
      <w:r w:rsidRPr="00D7151A">
        <w:rPr>
          <w:lang w:val="en-GB"/>
        </w:rPr>
        <w:t>.</w:t>
      </w:r>
    </w:p>
    <w:p w:rsidR="00E73140" w:rsidRDefault="00E73140" w:rsidP="00E73140">
      <w:pPr>
        <w:pStyle w:val="Pseudokodas0"/>
        <w:rPr>
          <w:lang w:val="en-GB"/>
        </w:rPr>
      </w:pPr>
      <w:r w:rsidRPr="00D7151A">
        <w:rPr>
          <w:lang w:val="en-GB"/>
        </w:rPr>
        <w:t xml:space="preserve">  2) </w:t>
      </w:r>
      <w:r w:rsidR="004722C9" w:rsidRPr="00D7151A">
        <w:rPr>
          <w:lang w:val="en-GB"/>
        </w:rPr>
        <w:t>Path</w:t>
      </w:r>
      <w:r w:rsidR="00D80CCF">
        <w:rPr>
          <w:lang w:val="en-GB"/>
        </w:rPr>
        <w:t>:</w:t>
      </w:r>
      <w:r w:rsidRPr="00D7151A">
        <w:rPr>
          <w:lang w:val="en-GB"/>
        </w:rPr>
        <w:t xml:space="preserve"> R6, R5, R4, R3, R1.</w:t>
      </w:r>
    </w:p>
    <w:p w:rsidR="0050436E" w:rsidRPr="00D7151A" w:rsidRDefault="00C64030" w:rsidP="0050436E">
      <w:pPr>
        <w:pStyle w:val="Tekstas"/>
      </w:pPr>
      <w:r>
        <w:rPr>
          <w:noProof/>
          <w:lang w:val="lt-LT" w:eastAsia="lt-LT"/>
        </w:rPr>
        <w:lastRenderedPageBreak/>
        <w:drawing>
          <wp:inline distT="0" distB="0" distL="0" distR="0">
            <wp:extent cx="5379720" cy="1889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17.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79720" cy="1889760"/>
                    </a:xfrm>
                    <a:prstGeom prst="rect">
                      <a:avLst/>
                    </a:prstGeom>
                  </pic:spPr>
                </pic:pic>
              </a:graphicData>
            </a:graphic>
          </wp:inline>
        </w:drawing>
      </w:r>
    </w:p>
    <w:p w:rsidR="001B20FC" w:rsidRPr="00D7151A" w:rsidRDefault="004722C9" w:rsidP="00BF4BB7">
      <w:pPr>
        <w:pStyle w:val="Tekstas"/>
        <w:keepNext/>
        <w:spacing w:before="240"/>
      </w:pPr>
      <w:r w:rsidRPr="00D7151A">
        <w:t>3</w:t>
      </w:r>
      <w:r w:rsidR="001B20FC" w:rsidRPr="00D7151A">
        <w:t xml:space="preserve">. </w:t>
      </w:r>
      <w:r w:rsidRPr="00D7151A">
        <w:rPr>
          <w:b/>
        </w:rPr>
        <w:t>Nine</w:t>
      </w:r>
      <w:r w:rsidR="00AF4017" w:rsidRPr="00D7151A">
        <w:rPr>
          <w:b/>
        </w:rPr>
        <w:t xml:space="preserve"> rules</w:t>
      </w:r>
      <w:r w:rsidR="001B20FC" w:rsidRPr="00D7151A">
        <w:rPr>
          <w:b/>
        </w:rPr>
        <w:t xml:space="preserve"> C, D</w:t>
      </w:r>
    </w:p>
    <w:p w:rsidR="001B20FC" w:rsidRPr="00D7151A" w:rsidRDefault="00AF4017" w:rsidP="001B20FC">
      <w:pPr>
        <w:pStyle w:val="Tekstas"/>
      </w:pPr>
      <w:r w:rsidRPr="00D7151A">
        <w:t>See above but</w:t>
      </w:r>
      <w:r w:rsidR="001B20FC" w:rsidRPr="00D7151A">
        <w:rPr>
          <w:b/>
        </w:rPr>
        <w:t xml:space="preserve"> </w:t>
      </w:r>
      <w:r w:rsidR="001B20FC" w:rsidRPr="00D7151A">
        <w:t>R1: C,</w:t>
      </w:r>
      <w:r w:rsidRPr="00D7151A">
        <w:t> D → Z. Same path</w:t>
      </w:r>
      <w:r w:rsidR="001B20FC" w:rsidRPr="00D7151A">
        <w:t>.</w:t>
      </w:r>
    </w:p>
    <w:p w:rsidR="004722C9" w:rsidRPr="00D7151A" w:rsidRDefault="004722C9" w:rsidP="00316395">
      <w:pPr>
        <w:pStyle w:val="Tekstas"/>
        <w:keepNext/>
        <w:spacing w:before="240"/>
      </w:pPr>
      <w:r w:rsidRPr="00D7151A">
        <w:t xml:space="preserve">4. </w:t>
      </w:r>
      <w:r w:rsidR="0017119B" w:rsidRPr="00D7151A">
        <w:rPr>
          <w:b/>
        </w:rPr>
        <w:t xml:space="preserve">A loop </w:t>
      </w:r>
      <w:r w:rsidRPr="00D7151A">
        <w:rPr>
          <w:b/>
        </w:rPr>
        <w:t>and a failed branch</w:t>
      </w:r>
    </w:p>
    <w:p w:rsidR="004722C9" w:rsidRPr="00D7151A" w:rsidRDefault="004722C9" w:rsidP="004722C9">
      <w:pPr>
        <w:pStyle w:val="Tekstas"/>
      </w:pPr>
      <w:r w:rsidRPr="00D7151A">
        <w:t>Rules R1: A → Z; R2: B → A; R3: A, C → B; R4: T → B; R5: T → C. Fact T. Goal Z.</w:t>
      </w:r>
    </w:p>
    <w:p w:rsidR="004722C9" w:rsidRPr="00D7151A" w:rsidRDefault="004722C9" w:rsidP="00620933">
      <w:pPr>
        <w:pStyle w:val="Tekstas"/>
        <w:spacing w:after="240"/>
      </w:pPr>
      <w:r w:rsidRPr="00D7151A">
        <w:t>Path R4, R2, R1.</w:t>
      </w:r>
    </w:p>
    <w:tbl>
      <w:tblPr>
        <w:tblW w:w="9072" w:type="dxa"/>
        <w:tblInd w:w="108" w:type="dxa"/>
        <w:tblLayout w:type="fixed"/>
        <w:tblLook w:val="0000" w:firstRow="0" w:lastRow="0" w:firstColumn="0" w:lastColumn="0" w:noHBand="0" w:noVBand="0"/>
      </w:tblPr>
      <w:tblGrid>
        <w:gridCol w:w="3261"/>
        <w:gridCol w:w="4252"/>
        <w:gridCol w:w="567"/>
        <w:gridCol w:w="992"/>
      </w:tblGrid>
      <w:tr w:rsidR="00620933" w:rsidRPr="00620933" w:rsidTr="000656EB">
        <w:tc>
          <w:tcPr>
            <w:tcW w:w="3261" w:type="dxa"/>
          </w:tcPr>
          <w:p w:rsidR="00620933" w:rsidRPr="00620933" w:rsidRDefault="00620933" w:rsidP="00316395">
            <w:pPr>
              <w:pStyle w:val="Lentele"/>
              <w:keepNext/>
              <w:snapToGrid w:val="0"/>
              <w:ind w:firstLine="284"/>
              <w:rPr>
                <w:lang w:val="en-GB"/>
              </w:rPr>
            </w:pPr>
            <w:r w:rsidRPr="00620933">
              <w:rPr>
                <w:lang w:val="en-GB"/>
              </w:rPr>
              <w:t xml:space="preserve">5. </w:t>
            </w:r>
            <w:r w:rsidRPr="00620933">
              <w:rPr>
                <w:b/>
                <w:lang w:val="en-GB"/>
              </w:rPr>
              <w:t>Graph and a short path</w:t>
            </w:r>
          </w:p>
        </w:tc>
        <w:tc>
          <w:tcPr>
            <w:tcW w:w="4252" w:type="dxa"/>
            <w:tcBorders>
              <w:right w:val="single" w:sz="4" w:space="0" w:color="auto"/>
            </w:tcBorders>
          </w:tcPr>
          <w:p w:rsidR="00620933" w:rsidRPr="00620933" w:rsidRDefault="00620933" w:rsidP="00620933">
            <w:pPr>
              <w:pStyle w:val="Lentele"/>
              <w:snapToGrid w:val="0"/>
              <w:jc w:val="center"/>
              <w:rPr>
                <w:noProof/>
                <w:lang w:val="en-GB"/>
              </w:rPr>
            </w:pPr>
          </w:p>
        </w:tc>
        <w:tc>
          <w:tcPr>
            <w:tcW w:w="567" w:type="dxa"/>
            <w:tcBorders>
              <w:top w:val="single" w:sz="4" w:space="0" w:color="auto"/>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R1</w:t>
            </w:r>
            <w:r w:rsidRPr="00620933">
              <w:rPr>
                <w:lang w:val="en-GB"/>
              </w:rPr>
              <w:t>:</w:t>
            </w:r>
          </w:p>
        </w:tc>
        <w:tc>
          <w:tcPr>
            <w:tcW w:w="992" w:type="dxa"/>
            <w:tcBorders>
              <w:top w:val="single" w:sz="4" w:space="0" w:color="auto"/>
              <w:right w:val="single" w:sz="4" w:space="0" w:color="auto"/>
            </w:tcBorders>
          </w:tcPr>
          <w:p w:rsidR="00620933" w:rsidRPr="00620933" w:rsidRDefault="00620933" w:rsidP="00620933">
            <w:pPr>
              <w:pStyle w:val="Lentele"/>
              <w:snapToGrid w:val="0"/>
              <w:rPr>
                <w:lang w:val="en-GB"/>
              </w:rPr>
            </w:pPr>
            <w:r w:rsidRPr="00620933">
              <w:rPr>
                <w:lang w:val="en-GB"/>
              </w:rPr>
              <w:t>E → G</w:t>
            </w:r>
          </w:p>
        </w:tc>
      </w:tr>
      <w:tr w:rsidR="00620933" w:rsidRPr="00620933" w:rsidTr="000656EB">
        <w:tc>
          <w:tcPr>
            <w:tcW w:w="3261" w:type="dxa"/>
            <w:vMerge w:val="restart"/>
          </w:tcPr>
          <w:p w:rsidR="00620933" w:rsidRPr="00620933" w:rsidRDefault="00620933" w:rsidP="00620933">
            <w:pPr>
              <w:pStyle w:val="Lentele"/>
              <w:snapToGrid w:val="0"/>
              <w:ind w:firstLine="284"/>
              <w:rPr>
                <w:rStyle w:val="MathDiagrama"/>
                <w:i w:val="0"/>
                <w:lang w:val="en-GB"/>
              </w:rPr>
            </w:pPr>
            <w:r w:rsidRPr="00620933">
              <w:rPr>
                <w:rStyle w:val="MathDiagrama"/>
                <w:i w:val="0"/>
                <w:lang w:val="en-GB"/>
              </w:rPr>
              <w:t>Rules in the table.</w:t>
            </w:r>
          </w:p>
          <w:p w:rsidR="00620933" w:rsidRPr="00620933" w:rsidRDefault="00620933" w:rsidP="00620933">
            <w:pPr>
              <w:pStyle w:val="Lentele"/>
              <w:snapToGrid w:val="0"/>
              <w:ind w:firstLine="284"/>
              <w:rPr>
                <w:lang w:val="en-GB"/>
              </w:rPr>
            </w:pPr>
            <w:r w:rsidRPr="00620933">
              <w:rPr>
                <w:lang w:val="en-GB"/>
              </w:rPr>
              <w:t>Fact A.</w:t>
            </w:r>
          </w:p>
          <w:p w:rsidR="00620933" w:rsidRPr="00620933" w:rsidRDefault="00620933" w:rsidP="00620933">
            <w:pPr>
              <w:pStyle w:val="Lentele"/>
              <w:snapToGrid w:val="0"/>
              <w:ind w:firstLine="284"/>
              <w:rPr>
                <w:lang w:val="en-GB"/>
              </w:rPr>
            </w:pPr>
            <w:r w:rsidRPr="00620933">
              <w:rPr>
                <w:lang w:val="en-GB"/>
              </w:rPr>
              <w:t>Goal Z.</w:t>
            </w:r>
          </w:p>
          <w:p w:rsidR="00620933" w:rsidRPr="00620933" w:rsidRDefault="00620933" w:rsidP="00620933">
            <w:pPr>
              <w:pStyle w:val="Lentele"/>
              <w:snapToGrid w:val="0"/>
              <w:ind w:firstLine="284"/>
              <w:rPr>
                <w:rStyle w:val="MathDiagrama"/>
                <w:i w:val="0"/>
                <w:lang w:val="en-GB"/>
              </w:rPr>
            </w:pPr>
            <w:r w:rsidRPr="00620933">
              <w:rPr>
                <w:lang w:val="en-GB"/>
              </w:rPr>
              <w:t>Path R4, R3.</w:t>
            </w:r>
          </w:p>
        </w:tc>
        <w:tc>
          <w:tcPr>
            <w:tcW w:w="4252" w:type="dxa"/>
            <w:vMerge w:val="restart"/>
            <w:tcBorders>
              <w:right w:val="single" w:sz="4" w:space="0" w:color="auto"/>
            </w:tcBorders>
          </w:tcPr>
          <w:p w:rsidR="00620933" w:rsidRPr="00620933" w:rsidRDefault="008451EA" w:rsidP="00620933">
            <w:pPr>
              <w:pStyle w:val="Lentele"/>
              <w:snapToGrid w:val="0"/>
              <w:jc w:val="center"/>
              <w:rPr>
                <w:rStyle w:val="MathDiagrama"/>
                <w:i w:val="0"/>
                <w:lang w:val="en-GB"/>
              </w:rPr>
            </w:pPr>
            <w:r w:rsidRPr="00557C79">
              <w:rPr>
                <w:noProof/>
                <w:lang w:eastAsia="lt-LT"/>
              </w:rPr>
              <w:drawing>
                <wp:inline distT="0" distB="0" distL="0" distR="0">
                  <wp:extent cx="2397125" cy="1213485"/>
                  <wp:effectExtent l="0" t="0" r="3175" b="5715"/>
                  <wp:docPr id="189" name="Picture 249" descr="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18-1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97125" cy="1213485"/>
                          </a:xfrm>
                          <a:prstGeom prst="rect">
                            <a:avLst/>
                          </a:prstGeom>
                          <a:noFill/>
                          <a:ln>
                            <a:noFill/>
                          </a:ln>
                        </pic:spPr>
                      </pic:pic>
                    </a:graphicData>
                  </a:graphic>
                </wp:inline>
              </w:drawing>
            </w:r>
          </w:p>
        </w:tc>
        <w:tc>
          <w:tcPr>
            <w:tcW w:w="567" w:type="dxa"/>
            <w:tcBorders>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R2</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F → B</w:t>
            </w:r>
          </w:p>
        </w:tc>
      </w:tr>
      <w:tr w:rsidR="00620933" w:rsidRPr="00620933" w:rsidTr="00620933">
        <w:tc>
          <w:tcPr>
            <w:tcW w:w="3261" w:type="dxa"/>
            <w:vMerge/>
          </w:tcPr>
          <w:p w:rsidR="00620933" w:rsidRPr="00620933" w:rsidRDefault="00620933" w:rsidP="00620933">
            <w:pPr>
              <w:pStyle w:val="Lentele"/>
              <w:snapToGrid w:val="0"/>
              <w:ind w:firstLine="284"/>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R3</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G → Z</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R4</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A → G</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R5</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A → B</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rFonts w:ascii="Symbol" w:hAnsi="Symbol"/>
                <w:i/>
                <w:lang w:val="en-GB"/>
              </w:rPr>
            </w:pPr>
            <w:r w:rsidRPr="00620933">
              <w:rPr>
                <w:rStyle w:val="MathDiagrama"/>
                <w:i w:val="0"/>
                <w:lang w:val="en-GB"/>
              </w:rPr>
              <w:t>R6</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B → C</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rFonts w:ascii="Symbol" w:hAnsi="Symbol"/>
                <w:i/>
                <w:lang w:val="en-GB"/>
              </w:rPr>
            </w:pPr>
            <w:r w:rsidRPr="00620933">
              <w:rPr>
                <w:rStyle w:val="MathDiagrama"/>
                <w:i w:val="0"/>
                <w:lang w:val="en-GB"/>
              </w:rPr>
              <w:t>R7</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C → D</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bottom w:val="single" w:sz="4" w:space="0" w:color="auto"/>
            </w:tcBorders>
          </w:tcPr>
          <w:p w:rsidR="00620933" w:rsidRPr="00620933" w:rsidRDefault="00620933" w:rsidP="00620933">
            <w:pPr>
              <w:pStyle w:val="Lentele"/>
              <w:snapToGrid w:val="0"/>
              <w:rPr>
                <w:rFonts w:ascii="Symbol" w:hAnsi="Symbol"/>
                <w:i/>
                <w:lang w:val="en-GB"/>
              </w:rPr>
            </w:pPr>
            <w:r w:rsidRPr="00620933">
              <w:rPr>
                <w:rStyle w:val="MathDiagrama"/>
                <w:i w:val="0"/>
                <w:lang w:val="en-GB"/>
              </w:rPr>
              <w:t>R8</w:t>
            </w:r>
            <w:r w:rsidRPr="00620933">
              <w:rPr>
                <w:lang w:val="en-GB"/>
              </w:rPr>
              <w:t>:</w:t>
            </w:r>
          </w:p>
        </w:tc>
        <w:tc>
          <w:tcPr>
            <w:tcW w:w="992" w:type="dxa"/>
            <w:tcBorders>
              <w:bottom w:val="single" w:sz="4" w:space="0" w:color="auto"/>
              <w:right w:val="single" w:sz="4" w:space="0" w:color="auto"/>
            </w:tcBorders>
          </w:tcPr>
          <w:p w:rsidR="00620933" w:rsidRPr="00620933" w:rsidRDefault="00620933" w:rsidP="00620933">
            <w:pPr>
              <w:pStyle w:val="Lentele"/>
              <w:snapToGrid w:val="0"/>
              <w:rPr>
                <w:lang w:val="en-GB"/>
              </w:rPr>
            </w:pPr>
            <w:r w:rsidRPr="00620933">
              <w:rPr>
                <w:lang w:val="en-GB"/>
              </w:rPr>
              <w:t>D → Z</w:t>
            </w:r>
          </w:p>
        </w:tc>
      </w:tr>
    </w:tbl>
    <w:p w:rsidR="00620933" w:rsidRPr="00620933" w:rsidRDefault="00620933" w:rsidP="00620933">
      <w:pPr>
        <w:pStyle w:val="Tekstas"/>
      </w:pPr>
    </w:p>
    <w:tbl>
      <w:tblPr>
        <w:tblW w:w="9072" w:type="dxa"/>
        <w:tblInd w:w="108" w:type="dxa"/>
        <w:tblLayout w:type="fixed"/>
        <w:tblLook w:val="0000" w:firstRow="0" w:lastRow="0" w:firstColumn="0" w:lastColumn="0" w:noHBand="0" w:noVBand="0"/>
      </w:tblPr>
      <w:tblGrid>
        <w:gridCol w:w="3261"/>
        <w:gridCol w:w="4252"/>
        <w:gridCol w:w="567"/>
        <w:gridCol w:w="992"/>
      </w:tblGrid>
      <w:tr w:rsidR="00620933" w:rsidRPr="00620933" w:rsidTr="00E67876">
        <w:tc>
          <w:tcPr>
            <w:tcW w:w="3261" w:type="dxa"/>
          </w:tcPr>
          <w:p w:rsidR="00620933" w:rsidRPr="00620933" w:rsidRDefault="00620933" w:rsidP="00316395">
            <w:pPr>
              <w:pStyle w:val="Lentele"/>
              <w:keepNext/>
              <w:snapToGrid w:val="0"/>
              <w:ind w:firstLine="284"/>
              <w:rPr>
                <w:lang w:val="en-GB"/>
              </w:rPr>
            </w:pPr>
            <w:r w:rsidRPr="00620933">
              <w:rPr>
                <w:lang w:val="en-GB"/>
              </w:rPr>
              <w:t xml:space="preserve">6. </w:t>
            </w:r>
            <w:r w:rsidRPr="00620933">
              <w:rPr>
                <w:b/>
                <w:lang w:val="en-GB"/>
              </w:rPr>
              <w:t>Graph and a long path</w:t>
            </w:r>
          </w:p>
        </w:tc>
        <w:tc>
          <w:tcPr>
            <w:tcW w:w="4252" w:type="dxa"/>
            <w:tcBorders>
              <w:right w:val="single" w:sz="4" w:space="0" w:color="auto"/>
            </w:tcBorders>
          </w:tcPr>
          <w:p w:rsidR="00620933" w:rsidRPr="00620933" w:rsidRDefault="00620933" w:rsidP="00620933">
            <w:pPr>
              <w:pStyle w:val="Lentele"/>
              <w:snapToGrid w:val="0"/>
              <w:jc w:val="center"/>
              <w:rPr>
                <w:noProof/>
                <w:lang w:val="en-GB"/>
              </w:rPr>
            </w:pPr>
          </w:p>
        </w:tc>
        <w:tc>
          <w:tcPr>
            <w:tcW w:w="567" w:type="dxa"/>
            <w:tcBorders>
              <w:top w:val="single" w:sz="4" w:space="0" w:color="auto"/>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R1</w:t>
            </w:r>
            <w:r w:rsidRPr="00620933">
              <w:rPr>
                <w:lang w:val="en-GB"/>
              </w:rPr>
              <w:t>:</w:t>
            </w:r>
          </w:p>
        </w:tc>
        <w:tc>
          <w:tcPr>
            <w:tcW w:w="992" w:type="dxa"/>
            <w:tcBorders>
              <w:top w:val="single" w:sz="4" w:space="0" w:color="auto"/>
              <w:right w:val="single" w:sz="4" w:space="0" w:color="auto"/>
            </w:tcBorders>
          </w:tcPr>
          <w:p w:rsidR="00620933" w:rsidRPr="00620933" w:rsidRDefault="00620933" w:rsidP="00620933">
            <w:pPr>
              <w:pStyle w:val="Lentele"/>
              <w:snapToGrid w:val="0"/>
              <w:rPr>
                <w:lang w:val="en-GB"/>
              </w:rPr>
            </w:pPr>
            <w:r w:rsidRPr="00620933">
              <w:rPr>
                <w:lang w:val="en-GB"/>
              </w:rPr>
              <w:t>F → B</w:t>
            </w:r>
          </w:p>
        </w:tc>
      </w:tr>
      <w:tr w:rsidR="00620933" w:rsidRPr="00620933" w:rsidTr="00E67876">
        <w:tc>
          <w:tcPr>
            <w:tcW w:w="3261" w:type="dxa"/>
            <w:vMerge w:val="restart"/>
          </w:tcPr>
          <w:p w:rsidR="00620933" w:rsidRPr="00620933" w:rsidRDefault="00620933" w:rsidP="00620933">
            <w:pPr>
              <w:pStyle w:val="Lentele"/>
              <w:snapToGrid w:val="0"/>
              <w:ind w:firstLine="284"/>
              <w:rPr>
                <w:rStyle w:val="MathDiagrama"/>
                <w:i w:val="0"/>
                <w:lang w:val="en-GB"/>
              </w:rPr>
            </w:pPr>
            <w:r>
              <w:rPr>
                <w:rStyle w:val="MathDiagrama"/>
                <w:i w:val="0"/>
                <w:lang w:val="en-GB"/>
              </w:rPr>
              <w:t>Rules in the table</w:t>
            </w:r>
            <w:r w:rsidRPr="00620933">
              <w:rPr>
                <w:rStyle w:val="MathDiagrama"/>
                <w:i w:val="0"/>
                <w:lang w:val="en-GB"/>
              </w:rPr>
              <w:t>.</w:t>
            </w:r>
          </w:p>
          <w:p w:rsidR="00620933" w:rsidRPr="00620933" w:rsidRDefault="00620933" w:rsidP="00620933">
            <w:pPr>
              <w:pStyle w:val="Lentele"/>
              <w:snapToGrid w:val="0"/>
              <w:ind w:firstLine="284"/>
              <w:rPr>
                <w:lang w:val="en-GB"/>
              </w:rPr>
            </w:pPr>
            <w:r>
              <w:rPr>
                <w:lang w:val="en-GB"/>
              </w:rPr>
              <w:t>Fact</w:t>
            </w:r>
            <w:r w:rsidRPr="00620933">
              <w:rPr>
                <w:lang w:val="en-GB"/>
              </w:rPr>
              <w:t xml:space="preserve"> A.</w:t>
            </w:r>
          </w:p>
          <w:p w:rsidR="00620933" w:rsidRPr="00620933" w:rsidRDefault="00620933" w:rsidP="00620933">
            <w:pPr>
              <w:pStyle w:val="Lentele"/>
              <w:snapToGrid w:val="0"/>
              <w:ind w:firstLine="284"/>
              <w:rPr>
                <w:lang w:val="en-GB"/>
              </w:rPr>
            </w:pPr>
            <w:r>
              <w:rPr>
                <w:lang w:val="en-GB"/>
              </w:rPr>
              <w:t>Goal</w:t>
            </w:r>
            <w:r w:rsidRPr="00620933">
              <w:rPr>
                <w:lang w:val="en-GB"/>
              </w:rPr>
              <w:t xml:space="preserve"> Z.</w:t>
            </w:r>
          </w:p>
          <w:p w:rsidR="00620933" w:rsidRPr="00620933" w:rsidRDefault="00620933" w:rsidP="00620933">
            <w:pPr>
              <w:pStyle w:val="Lentele"/>
              <w:snapToGrid w:val="0"/>
              <w:ind w:firstLine="284"/>
              <w:rPr>
                <w:rStyle w:val="MathDiagrama"/>
                <w:i w:val="0"/>
                <w:lang w:val="en-GB"/>
              </w:rPr>
            </w:pPr>
            <w:r>
              <w:rPr>
                <w:lang w:val="en-GB"/>
              </w:rPr>
              <w:t>Path</w:t>
            </w:r>
            <w:r w:rsidRPr="00620933">
              <w:rPr>
                <w:lang w:val="en-GB"/>
              </w:rPr>
              <w:t xml:space="preserve"> R6, R5, R4, R3.</w:t>
            </w:r>
          </w:p>
        </w:tc>
        <w:tc>
          <w:tcPr>
            <w:tcW w:w="4252" w:type="dxa"/>
            <w:vMerge w:val="restart"/>
            <w:tcBorders>
              <w:right w:val="single" w:sz="4" w:space="0" w:color="auto"/>
            </w:tcBorders>
          </w:tcPr>
          <w:p w:rsidR="00620933" w:rsidRPr="00620933" w:rsidRDefault="008451EA" w:rsidP="00620933">
            <w:pPr>
              <w:pStyle w:val="Lentele"/>
              <w:snapToGrid w:val="0"/>
              <w:jc w:val="center"/>
              <w:rPr>
                <w:rStyle w:val="MathDiagrama"/>
                <w:i w:val="0"/>
                <w:lang w:val="en-GB"/>
              </w:rPr>
            </w:pPr>
            <w:r w:rsidRPr="00557C79">
              <w:rPr>
                <w:noProof/>
                <w:lang w:eastAsia="lt-LT"/>
              </w:rPr>
              <w:drawing>
                <wp:inline distT="0" distB="0" distL="0" distR="0">
                  <wp:extent cx="2397125" cy="1213485"/>
                  <wp:effectExtent l="0" t="0" r="3175" b="5715"/>
                  <wp:docPr id="188" name="Picture 99" descr="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8-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97125" cy="1213485"/>
                          </a:xfrm>
                          <a:prstGeom prst="rect">
                            <a:avLst/>
                          </a:prstGeom>
                          <a:noFill/>
                          <a:ln>
                            <a:noFill/>
                          </a:ln>
                        </pic:spPr>
                      </pic:pic>
                    </a:graphicData>
                  </a:graphic>
                </wp:inline>
              </w:drawing>
            </w:r>
          </w:p>
        </w:tc>
        <w:tc>
          <w:tcPr>
            <w:tcW w:w="567" w:type="dxa"/>
            <w:tcBorders>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R2</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E → G</w:t>
            </w:r>
          </w:p>
        </w:tc>
      </w:tr>
      <w:tr w:rsidR="00620933" w:rsidRPr="00620933" w:rsidTr="00620933">
        <w:tc>
          <w:tcPr>
            <w:tcW w:w="3261" w:type="dxa"/>
            <w:vMerge/>
          </w:tcPr>
          <w:p w:rsidR="00620933" w:rsidRPr="00620933" w:rsidRDefault="00620933" w:rsidP="00620933">
            <w:pPr>
              <w:pStyle w:val="Lentele"/>
              <w:snapToGrid w:val="0"/>
              <w:ind w:firstLine="284"/>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R3</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D → Z</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R4</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C → D</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i/>
                <w:lang w:val="en-GB"/>
              </w:rPr>
            </w:pPr>
            <w:r w:rsidRPr="00620933">
              <w:rPr>
                <w:rStyle w:val="MathDiagrama"/>
                <w:i w:val="0"/>
                <w:lang w:val="en-GB"/>
              </w:rPr>
              <w:t>R5</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B → C</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rFonts w:ascii="Symbol" w:hAnsi="Symbol"/>
                <w:i/>
                <w:lang w:val="en-GB"/>
              </w:rPr>
            </w:pPr>
            <w:r w:rsidRPr="00620933">
              <w:rPr>
                <w:rStyle w:val="MathDiagrama"/>
                <w:i w:val="0"/>
                <w:lang w:val="en-GB"/>
              </w:rPr>
              <w:t>R6</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A → B</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tcBorders>
          </w:tcPr>
          <w:p w:rsidR="00620933" w:rsidRPr="00620933" w:rsidRDefault="00620933" w:rsidP="00620933">
            <w:pPr>
              <w:pStyle w:val="Lentele"/>
              <w:snapToGrid w:val="0"/>
              <w:rPr>
                <w:rFonts w:ascii="Symbol" w:hAnsi="Symbol"/>
                <w:i/>
                <w:lang w:val="en-GB"/>
              </w:rPr>
            </w:pPr>
            <w:r w:rsidRPr="00620933">
              <w:rPr>
                <w:rStyle w:val="MathDiagrama"/>
                <w:i w:val="0"/>
                <w:lang w:val="en-GB"/>
              </w:rPr>
              <w:t>R7</w:t>
            </w:r>
            <w:r w:rsidRPr="00620933">
              <w:rPr>
                <w:lang w:val="en-GB"/>
              </w:rPr>
              <w:t>:</w:t>
            </w:r>
          </w:p>
        </w:tc>
        <w:tc>
          <w:tcPr>
            <w:tcW w:w="992" w:type="dxa"/>
            <w:tcBorders>
              <w:right w:val="single" w:sz="4" w:space="0" w:color="auto"/>
            </w:tcBorders>
          </w:tcPr>
          <w:p w:rsidR="00620933" w:rsidRPr="00620933" w:rsidRDefault="00620933" w:rsidP="00620933">
            <w:pPr>
              <w:pStyle w:val="Lentele"/>
              <w:snapToGrid w:val="0"/>
              <w:rPr>
                <w:lang w:val="en-GB"/>
              </w:rPr>
            </w:pPr>
            <w:r w:rsidRPr="00620933">
              <w:rPr>
                <w:lang w:val="en-GB"/>
              </w:rPr>
              <w:t>A → G</w:t>
            </w:r>
          </w:p>
        </w:tc>
      </w:tr>
      <w:tr w:rsidR="00620933" w:rsidRPr="00620933" w:rsidTr="00620933">
        <w:tc>
          <w:tcPr>
            <w:tcW w:w="3261" w:type="dxa"/>
            <w:vMerge/>
          </w:tcPr>
          <w:p w:rsidR="00620933" w:rsidRPr="00620933" w:rsidRDefault="00620933" w:rsidP="00620933">
            <w:pPr>
              <w:pStyle w:val="Lentele"/>
              <w:snapToGrid w:val="0"/>
              <w:rPr>
                <w:rStyle w:val="MathDiagrama"/>
                <w:i w:val="0"/>
                <w:lang w:val="en-GB"/>
              </w:rPr>
            </w:pPr>
          </w:p>
        </w:tc>
        <w:tc>
          <w:tcPr>
            <w:tcW w:w="4252" w:type="dxa"/>
            <w:vMerge/>
            <w:tcBorders>
              <w:right w:val="single" w:sz="4" w:space="0" w:color="auto"/>
            </w:tcBorders>
          </w:tcPr>
          <w:p w:rsidR="00620933" w:rsidRPr="00620933" w:rsidRDefault="00620933" w:rsidP="00620933">
            <w:pPr>
              <w:pStyle w:val="Lentele"/>
              <w:snapToGrid w:val="0"/>
              <w:rPr>
                <w:rStyle w:val="MathDiagrama"/>
                <w:i w:val="0"/>
                <w:lang w:val="en-GB"/>
              </w:rPr>
            </w:pPr>
          </w:p>
        </w:tc>
        <w:tc>
          <w:tcPr>
            <w:tcW w:w="567" w:type="dxa"/>
            <w:tcBorders>
              <w:left w:val="single" w:sz="4" w:space="0" w:color="auto"/>
              <w:bottom w:val="single" w:sz="4" w:space="0" w:color="auto"/>
            </w:tcBorders>
          </w:tcPr>
          <w:p w:rsidR="00620933" w:rsidRPr="00620933" w:rsidRDefault="00620933" w:rsidP="00620933">
            <w:pPr>
              <w:pStyle w:val="Lentele"/>
              <w:snapToGrid w:val="0"/>
              <w:rPr>
                <w:rFonts w:ascii="Symbol" w:hAnsi="Symbol"/>
                <w:i/>
                <w:lang w:val="en-GB"/>
              </w:rPr>
            </w:pPr>
            <w:r w:rsidRPr="00620933">
              <w:rPr>
                <w:rStyle w:val="MathDiagrama"/>
                <w:i w:val="0"/>
                <w:lang w:val="en-GB"/>
              </w:rPr>
              <w:t>R8</w:t>
            </w:r>
            <w:r w:rsidRPr="00620933">
              <w:rPr>
                <w:lang w:val="en-GB"/>
              </w:rPr>
              <w:t>:</w:t>
            </w:r>
          </w:p>
        </w:tc>
        <w:tc>
          <w:tcPr>
            <w:tcW w:w="992" w:type="dxa"/>
            <w:tcBorders>
              <w:bottom w:val="single" w:sz="4" w:space="0" w:color="auto"/>
              <w:right w:val="single" w:sz="4" w:space="0" w:color="auto"/>
            </w:tcBorders>
          </w:tcPr>
          <w:p w:rsidR="00620933" w:rsidRPr="00620933" w:rsidRDefault="00620933" w:rsidP="00620933">
            <w:pPr>
              <w:pStyle w:val="Lentele"/>
              <w:snapToGrid w:val="0"/>
              <w:rPr>
                <w:lang w:val="en-GB"/>
              </w:rPr>
            </w:pPr>
            <w:r w:rsidRPr="00620933">
              <w:rPr>
                <w:lang w:val="en-GB"/>
              </w:rPr>
              <w:t>G → Z</w:t>
            </w:r>
          </w:p>
        </w:tc>
      </w:tr>
    </w:tbl>
    <w:p w:rsidR="001B20FC" w:rsidRPr="00D7151A" w:rsidRDefault="001B20FC" w:rsidP="00316395">
      <w:pPr>
        <w:pStyle w:val="Tekstas"/>
        <w:keepNext/>
        <w:spacing w:before="240"/>
      </w:pPr>
      <w:r w:rsidRPr="00D7151A">
        <w:t xml:space="preserve">7. </w:t>
      </w:r>
      <w:r w:rsidR="00C7695A" w:rsidRPr="00D7151A">
        <w:rPr>
          <w:b/>
        </w:rPr>
        <w:t>Three alternative</w:t>
      </w:r>
      <w:r w:rsidR="0050436E">
        <w:rPr>
          <w:b/>
        </w:rPr>
        <w:t>s</w:t>
      </w:r>
    </w:p>
    <w:p w:rsidR="001B20FC" w:rsidRPr="00D7151A" w:rsidRDefault="00AF4017" w:rsidP="001B20FC">
      <w:pPr>
        <w:pStyle w:val="Tekstas"/>
      </w:pPr>
      <w:r w:rsidRPr="00D7151A">
        <w:t>Rules</w:t>
      </w:r>
      <w:r w:rsidR="001B20FC" w:rsidRPr="00D7151A">
        <w:t xml:space="preserve"> R1: A →</w:t>
      </w:r>
      <w:r w:rsidRPr="00D7151A">
        <w:t> Z; R2: B → Z; R3: C → Z. Fact C. Goal</w:t>
      </w:r>
      <w:r w:rsidR="001B20FC" w:rsidRPr="00D7151A">
        <w:t xml:space="preserve"> Z.</w:t>
      </w:r>
      <w:r w:rsidR="004722C9" w:rsidRPr="00D7151A">
        <w:t xml:space="preserve"> </w:t>
      </w:r>
      <w:r w:rsidRPr="00D7151A">
        <w:t>Path</w:t>
      </w:r>
      <w:r w:rsidR="001B20FC" w:rsidRPr="00D7151A">
        <w:t xml:space="preserve"> R3.</w:t>
      </w:r>
    </w:p>
    <w:p w:rsidR="001B20FC" w:rsidRPr="00D7151A" w:rsidRDefault="001B20FC" w:rsidP="00316395">
      <w:pPr>
        <w:pStyle w:val="Tekstas"/>
        <w:keepNext/>
        <w:spacing w:before="240"/>
      </w:pPr>
      <w:r w:rsidRPr="00D7151A">
        <w:t xml:space="preserve">8. </w:t>
      </w:r>
      <w:r w:rsidR="0050436E">
        <w:rPr>
          <w:b/>
        </w:rPr>
        <w:t>U</w:t>
      </w:r>
      <w:r w:rsidR="00C7695A" w:rsidRPr="00D7151A">
        <w:rPr>
          <w:b/>
        </w:rPr>
        <w:t>nachievable goal</w:t>
      </w:r>
    </w:p>
    <w:p w:rsidR="001B20FC" w:rsidRDefault="00C7695A" w:rsidP="001B20FC">
      <w:pPr>
        <w:pStyle w:val="Tekstas"/>
      </w:pPr>
      <w:r w:rsidRPr="00D7151A">
        <w:t>Rules</w:t>
      </w:r>
      <w:r w:rsidR="001B20FC" w:rsidRPr="00D7151A">
        <w:t xml:space="preserve"> </w:t>
      </w:r>
      <w:r w:rsidR="002777E0">
        <w:t>R1</w:t>
      </w:r>
      <w:r w:rsidR="001B20FC" w:rsidRPr="00D7151A">
        <w:t>: C</w:t>
      </w:r>
      <w:r w:rsidR="002777E0">
        <w:t>, D → Z; R2</w:t>
      </w:r>
      <w:r w:rsidRPr="00D7151A">
        <w:t>: C, E → Y. Facts</w:t>
      </w:r>
      <w:r w:rsidR="001B20FC" w:rsidRPr="00D7151A">
        <w:t xml:space="preserve"> C, D. </w:t>
      </w:r>
      <w:r w:rsidRPr="00D7151A">
        <w:t>Goal</w:t>
      </w:r>
      <w:r w:rsidR="001B20FC" w:rsidRPr="00D7151A">
        <w:t xml:space="preserve"> Y.</w:t>
      </w:r>
      <w:r w:rsidR="002777E0">
        <w:t xml:space="preserve"> </w:t>
      </w:r>
      <w:r w:rsidRPr="00D7151A">
        <w:t>No path</w:t>
      </w:r>
      <w:r w:rsidR="001B20FC" w:rsidRPr="00D7151A">
        <w:t>.</w:t>
      </w:r>
    </w:p>
    <w:p w:rsidR="002777E0" w:rsidRDefault="002777E0" w:rsidP="002777E0">
      <w:pPr>
        <w:pStyle w:val="Tekstas"/>
        <w:spacing w:before="240"/>
      </w:pPr>
      <w:r>
        <w:t>9</w:t>
      </w:r>
      <w:r w:rsidRPr="00C02067">
        <w:t xml:space="preserve">. </w:t>
      </w:r>
      <w:r>
        <w:rPr>
          <w:b/>
        </w:rPr>
        <w:t>Goal among facts – empty path</w:t>
      </w:r>
    </w:p>
    <w:p w:rsidR="002777E0" w:rsidRPr="00290268" w:rsidRDefault="002777E0" w:rsidP="002777E0">
      <w:pPr>
        <w:pStyle w:val="Pseudokodas0"/>
        <w:rPr>
          <w:lang w:val="lt-LT"/>
        </w:rPr>
      </w:pPr>
      <w:r>
        <w:rPr>
          <w:lang w:val="lt-LT"/>
        </w:rPr>
        <w:t>PART 3. Results</w:t>
      </w:r>
    </w:p>
    <w:p w:rsidR="002777E0" w:rsidRPr="00290268" w:rsidRDefault="002777E0" w:rsidP="002777E0">
      <w:pPr>
        <w:pStyle w:val="Pseudokodas0"/>
        <w:rPr>
          <w:lang w:val="lt-LT"/>
        </w:rPr>
      </w:pPr>
      <w:r>
        <w:rPr>
          <w:lang w:val="lt-LT"/>
        </w:rPr>
        <w:t xml:space="preserve">  Goal</w:t>
      </w:r>
      <w:r w:rsidRPr="00290268">
        <w:rPr>
          <w:lang w:val="lt-LT"/>
        </w:rPr>
        <w:t xml:space="preserve"> </w:t>
      </w:r>
      <w:r>
        <w:rPr>
          <w:lang w:val="lt-LT"/>
        </w:rPr>
        <w:t>A among facts</w:t>
      </w:r>
      <w:r w:rsidRPr="00290268">
        <w:rPr>
          <w:lang w:val="lt-LT"/>
        </w:rPr>
        <w:t>.</w:t>
      </w:r>
      <w:r>
        <w:rPr>
          <w:lang w:val="lt-LT"/>
        </w:rPr>
        <w:t xml:space="preserve"> Empty path</w:t>
      </w:r>
      <w:r w:rsidRPr="00290268">
        <w:rPr>
          <w:lang w:val="lt-LT"/>
        </w:rPr>
        <w:t>.</w:t>
      </w:r>
    </w:p>
    <w:p w:rsidR="001B20FC" w:rsidRPr="00D7151A" w:rsidRDefault="002777E0" w:rsidP="00316395">
      <w:pPr>
        <w:pStyle w:val="Tekstas"/>
        <w:keepNext/>
        <w:spacing w:before="240"/>
      </w:pPr>
      <w:r>
        <w:t>10</w:t>
      </w:r>
      <w:r w:rsidR="001B20FC" w:rsidRPr="00D7151A">
        <w:t xml:space="preserve">. </w:t>
      </w:r>
      <w:r w:rsidR="001B20FC" w:rsidRPr="00D7151A">
        <w:rPr>
          <w:b/>
        </w:rPr>
        <w:t>Negnevitsky</w:t>
      </w:r>
      <w:r w:rsidR="00C7695A" w:rsidRPr="00D7151A">
        <w:rPr>
          <w:b/>
        </w:rPr>
        <w:t>’s</w:t>
      </w:r>
      <w:r w:rsidR="001B20FC" w:rsidRPr="00D7151A">
        <w:rPr>
          <w:b/>
        </w:rPr>
        <w:t xml:space="preserve"> </w:t>
      </w:r>
      <w:r w:rsidR="00C7695A" w:rsidRPr="00D7151A">
        <w:rPr>
          <w:b/>
        </w:rPr>
        <w:t>example</w:t>
      </w:r>
    </w:p>
    <w:p w:rsidR="001B20FC" w:rsidRPr="00D7151A" w:rsidRDefault="00963773" w:rsidP="001B20FC">
      <w:pPr>
        <w:pStyle w:val="Tekstas"/>
      </w:pPr>
      <w:r>
        <w:t>Take the 5 rules example from Negnevitsky (2011) section about backward chaining</w:t>
      </w:r>
      <w:r w:rsidRPr="001B20FC">
        <w:t>.</w:t>
      </w:r>
    </w:p>
    <w:p w:rsidR="00713DB9" w:rsidRPr="0029788F" w:rsidRDefault="00E5457C" w:rsidP="005C2F8E">
      <w:pPr>
        <w:pStyle w:val="Heading1"/>
      </w:pPr>
      <w:bookmarkStart w:id="102" w:name="_Toc154287599"/>
      <w:bookmarkStart w:id="103" w:name="_Toc154312063"/>
      <w:bookmarkStart w:id="104" w:name="_Toc3642565"/>
      <w:r w:rsidRPr="0029788F">
        <w:lastRenderedPageBreak/>
        <w:t>Resolution</w:t>
      </w:r>
      <w:bookmarkEnd w:id="102"/>
      <w:bookmarkEnd w:id="103"/>
      <w:bookmarkEnd w:id="104"/>
    </w:p>
    <w:p w:rsidR="00154359" w:rsidRPr="0029788F" w:rsidRDefault="00C963AF" w:rsidP="00154359">
      <w:pPr>
        <w:pStyle w:val="Tekstas"/>
      </w:pPr>
      <w:r>
        <w:t xml:space="preserve">The word resolution denotes </w:t>
      </w:r>
      <w:r w:rsidR="003A5AC2">
        <w:t xml:space="preserve">inference </w:t>
      </w:r>
      <w:r>
        <w:t xml:space="preserve">rule and also </w:t>
      </w:r>
      <w:r w:rsidR="003A5AC2">
        <w:t xml:space="preserve">inference </w:t>
      </w:r>
      <w:r>
        <w:t>method which is</w:t>
      </w:r>
      <w:r w:rsidR="003A5AC2">
        <w:t xml:space="preserve"> explained below. </w:t>
      </w:r>
      <w:r w:rsidR="00296626">
        <w:t xml:space="preserve">See also </w:t>
      </w:r>
      <w:hyperlink r:id="rId130" w:history="1">
        <w:r w:rsidR="00296626" w:rsidRPr="0016400B">
          <w:rPr>
            <w:rStyle w:val="Hyperlink"/>
          </w:rPr>
          <w:t>https://en.wikipedia.org/wiki/Resolution_(logic)</w:t>
        </w:r>
      </w:hyperlink>
      <w:r w:rsidR="00296626">
        <w:t xml:space="preserve">. </w:t>
      </w:r>
      <w:r>
        <w:t xml:space="preserve">The </w:t>
      </w:r>
      <w:r w:rsidR="00A5768C">
        <w:t>method is introduced with an example from</w:t>
      </w:r>
      <w:r w:rsidR="00E5457C" w:rsidRPr="0029788F">
        <w:t xml:space="preserve"> </w:t>
      </w:r>
      <w:r w:rsidR="00012685">
        <w:t>(</w:t>
      </w:r>
      <w:r w:rsidR="008E5BF3">
        <w:t>Thayse et al. 1988</w:t>
      </w:r>
      <w:r w:rsidR="00012685">
        <w:t>)</w:t>
      </w:r>
      <w:r w:rsidR="00154359" w:rsidRPr="0029788F">
        <w:t>.</w:t>
      </w:r>
      <w:r w:rsidR="00D74FD2" w:rsidRPr="0029788F">
        <w:t xml:space="preserve"> </w:t>
      </w:r>
      <w:r w:rsidR="00E5457C" w:rsidRPr="0029788F">
        <w:t>Suppose a statement “</w:t>
      </w:r>
      <w:r w:rsidR="00DF1079" w:rsidRPr="0029788F">
        <w:t>A</w:t>
      </w:r>
      <w:r w:rsidR="00E5457C" w:rsidRPr="0029788F">
        <w:t xml:space="preserve"> professor can examine students of a distinct faculty”. Suppose two facts</w:t>
      </w:r>
      <w:r w:rsidR="00154359" w:rsidRPr="0029788F">
        <w:t>:</w:t>
      </w:r>
    </w:p>
    <w:p w:rsidR="00154359" w:rsidRPr="0029788F" w:rsidRDefault="00754CE2" w:rsidP="004C018C">
      <w:pPr>
        <w:pStyle w:val="Tekstasnumbered"/>
        <w:numPr>
          <w:ilvl w:val="0"/>
          <w:numId w:val="5"/>
        </w:numPr>
        <w:spacing w:before="120"/>
        <w:ind w:left="1293" w:hanging="357"/>
      </w:pPr>
      <w:r>
        <w:t>James</w:t>
      </w:r>
      <w:r w:rsidR="00154359" w:rsidRPr="0029788F">
        <w:t xml:space="preserve"> </w:t>
      </w:r>
      <w:r w:rsidR="00A5768C">
        <w:t>is a professor at</w:t>
      </w:r>
      <w:r w:rsidR="00E5457C" w:rsidRPr="0029788F">
        <w:t xml:space="preserve"> the faculty of informatics</w:t>
      </w:r>
      <w:r w:rsidR="00154359" w:rsidRPr="0029788F">
        <w:t>;</w:t>
      </w:r>
    </w:p>
    <w:p w:rsidR="00154359" w:rsidRPr="0029788F" w:rsidRDefault="00451C92" w:rsidP="004C018C">
      <w:pPr>
        <w:pStyle w:val="Tekstasnumbered"/>
        <w:numPr>
          <w:ilvl w:val="0"/>
          <w:numId w:val="5"/>
        </w:numPr>
        <w:spacing w:after="120"/>
        <w:ind w:left="1293" w:hanging="357"/>
      </w:pPr>
      <w:r>
        <w:t>Mary</w:t>
      </w:r>
      <w:r w:rsidR="00154359" w:rsidRPr="0029788F">
        <w:t xml:space="preserve"> </w:t>
      </w:r>
      <w:r w:rsidR="00A5768C">
        <w:t>is a student at the faculty of mathematics</w:t>
      </w:r>
      <w:r w:rsidR="00154359" w:rsidRPr="0029788F">
        <w:t>.</w:t>
      </w:r>
    </w:p>
    <w:p w:rsidR="006D76A9" w:rsidRPr="0029788F" w:rsidRDefault="00E5457C" w:rsidP="006D76A9">
      <w:pPr>
        <w:pStyle w:val="Tekstasneatitrauktas"/>
      </w:pPr>
      <w:r w:rsidRPr="0029788F">
        <w:t xml:space="preserve">The task is to prove that </w:t>
      </w:r>
      <w:r w:rsidR="00451C92">
        <w:t>James</w:t>
      </w:r>
      <w:r w:rsidR="006D76A9" w:rsidRPr="0029788F">
        <w:t xml:space="preserve"> </w:t>
      </w:r>
      <w:r w:rsidRPr="0029788F">
        <w:t xml:space="preserve">is allowed to examine </w:t>
      </w:r>
      <w:r w:rsidR="00451C92">
        <w:t>Mary</w:t>
      </w:r>
      <w:r w:rsidR="006D76A9" w:rsidRPr="0029788F">
        <w:t>.</w:t>
      </w:r>
    </w:p>
    <w:p w:rsidR="006D76A9" w:rsidRPr="0029788F" w:rsidRDefault="00E5457C" w:rsidP="00D74FD2">
      <w:pPr>
        <w:pStyle w:val="Tekstas"/>
        <w:spacing w:after="120"/>
      </w:pPr>
      <w:r w:rsidRPr="0029788F">
        <w:t>Two facts are represented with predicates</w:t>
      </w:r>
      <w:r w:rsidR="006D76A9" w:rsidRPr="0029788F">
        <w:t>:</w:t>
      </w:r>
    </w:p>
    <w:tbl>
      <w:tblPr>
        <w:tblW w:w="5000" w:type="pct"/>
        <w:jc w:val="center"/>
        <w:tblLook w:val="01E0" w:firstRow="1" w:lastRow="1" w:firstColumn="1" w:lastColumn="1" w:noHBand="0" w:noVBand="0"/>
      </w:tblPr>
      <w:tblGrid>
        <w:gridCol w:w="2656"/>
        <w:gridCol w:w="5619"/>
        <w:gridCol w:w="796"/>
      </w:tblGrid>
      <w:tr w:rsidR="006D76A9" w:rsidRPr="0029788F" w:rsidTr="00107A38">
        <w:trPr>
          <w:jc w:val="center"/>
        </w:trPr>
        <w:tc>
          <w:tcPr>
            <w:tcW w:w="1469" w:type="pct"/>
          </w:tcPr>
          <w:p w:rsidR="006D76A9" w:rsidRPr="0029788F" w:rsidRDefault="00DF1079" w:rsidP="00D74FD2">
            <w:pPr>
              <w:pStyle w:val="Tekstas"/>
              <w:spacing w:after="120"/>
              <w:ind w:firstLine="0"/>
              <w:jc w:val="right"/>
            </w:pPr>
            <w:r w:rsidRPr="0029788F">
              <w:t>Fact</w:t>
            </w:r>
            <w:r w:rsidR="006D76A9" w:rsidRPr="0029788F">
              <w:t xml:space="preserve"> F1:</w:t>
            </w:r>
          </w:p>
        </w:tc>
        <w:tc>
          <w:tcPr>
            <w:tcW w:w="3102" w:type="pct"/>
          </w:tcPr>
          <w:p w:rsidR="006D76A9" w:rsidRPr="0029788F" w:rsidRDefault="00754CE2" w:rsidP="005A2D72">
            <w:pPr>
              <w:pStyle w:val="Predikatai"/>
              <w:jc w:val="left"/>
              <w:rPr>
                <w:lang w:val="en-GB"/>
              </w:rPr>
            </w:pPr>
            <w:r>
              <w:rPr>
                <w:lang w:val="en-GB"/>
              </w:rPr>
              <w:t>Prof(Info,James</w:t>
            </w:r>
            <w:r w:rsidR="006D76A9" w:rsidRPr="0029788F">
              <w:rPr>
                <w:lang w:val="en-GB"/>
              </w:rPr>
              <w:t>)</w:t>
            </w:r>
          </w:p>
        </w:tc>
        <w:tc>
          <w:tcPr>
            <w:tcW w:w="429" w:type="pct"/>
          </w:tcPr>
          <w:p w:rsidR="006D76A9" w:rsidRPr="0029788F" w:rsidRDefault="00C67758" w:rsidP="006D76A9">
            <w:pPr>
              <w:pStyle w:val="Tekstasneatitrauktas"/>
            </w:pPr>
            <w:r w:rsidRPr="0029788F">
              <w:t>(19.1)</w:t>
            </w:r>
          </w:p>
        </w:tc>
      </w:tr>
      <w:tr w:rsidR="006D76A9" w:rsidRPr="0029788F" w:rsidTr="00107A38">
        <w:trPr>
          <w:jc w:val="center"/>
        </w:trPr>
        <w:tc>
          <w:tcPr>
            <w:tcW w:w="1469" w:type="pct"/>
          </w:tcPr>
          <w:p w:rsidR="006D76A9" w:rsidRPr="0029788F" w:rsidRDefault="00DF1079" w:rsidP="005A2D72">
            <w:pPr>
              <w:pStyle w:val="Tekstas"/>
              <w:ind w:firstLine="0"/>
              <w:jc w:val="right"/>
            </w:pPr>
            <w:r w:rsidRPr="0029788F">
              <w:t>Fact</w:t>
            </w:r>
            <w:r w:rsidR="006D76A9" w:rsidRPr="0029788F">
              <w:t xml:space="preserve"> F2:</w:t>
            </w:r>
          </w:p>
        </w:tc>
        <w:tc>
          <w:tcPr>
            <w:tcW w:w="3102" w:type="pct"/>
          </w:tcPr>
          <w:p w:rsidR="006D76A9" w:rsidRPr="0029788F" w:rsidRDefault="00451C92" w:rsidP="005A2D72">
            <w:pPr>
              <w:pStyle w:val="Predikatai"/>
              <w:jc w:val="left"/>
              <w:rPr>
                <w:lang w:val="en-GB"/>
              </w:rPr>
            </w:pPr>
            <w:r>
              <w:rPr>
                <w:lang w:val="en-GB"/>
              </w:rPr>
              <w:t>Stud(Mat,Mary</w:t>
            </w:r>
            <w:r w:rsidR="006D76A9" w:rsidRPr="0029788F">
              <w:rPr>
                <w:lang w:val="en-GB"/>
              </w:rPr>
              <w:t>)</w:t>
            </w:r>
          </w:p>
        </w:tc>
        <w:tc>
          <w:tcPr>
            <w:tcW w:w="429" w:type="pct"/>
          </w:tcPr>
          <w:p w:rsidR="006D76A9" w:rsidRPr="0029788F" w:rsidRDefault="00C67758" w:rsidP="006D76A9">
            <w:pPr>
              <w:pStyle w:val="Tekstasneatitrauktas"/>
            </w:pPr>
            <w:r w:rsidRPr="0029788F">
              <w:t>(19.2)</w:t>
            </w:r>
          </w:p>
        </w:tc>
      </w:tr>
    </w:tbl>
    <w:p w:rsidR="009919BE" w:rsidRPr="0029788F" w:rsidRDefault="00DF1079" w:rsidP="00C963AF">
      <w:pPr>
        <w:pStyle w:val="Tekstas"/>
        <w:spacing w:before="120" w:after="120"/>
      </w:pPr>
      <w:r w:rsidRPr="0029788F">
        <w:t>The statement “A professor can examine students of a distinct faculty” is represented with the following rule</w:t>
      </w:r>
      <w:r w:rsidR="00E32F19" w:rsidRPr="0029788F">
        <w:t>:</w:t>
      </w:r>
    </w:p>
    <w:tbl>
      <w:tblPr>
        <w:tblW w:w="5000" w:type="pct"/>
        <w:jc w:val="center"/>
        <w:tblLook w:val="01E0" w:firstRow="1" w:lastRow="1" w:firstColumn="1" w:lastColumn="1" w:noHBand="0" w:noVBand="0"/>
      </w:tblPr>
      <w:tblGrid>
        <w:gridCol w:w="8275"/>
        <w:gridCol w:w="796"/>
      </w:tblGrid>
      <w:tr w:rsidR="00807488" w:rsidRPr="0029788F" w:rsidTr="00107A38">
        <w:trPr>
          <w:jc w:val="center"/>
        </w:trPr>
        <w:tc>
          <w:tcPr>
            <w:tcW w:w="4571" w:type="pct"/>
          </w:tcPr>
          <w:p w:rsidR="00807488" w:rsidRPr="00491D46" w:rsidRDefault="003E5344" w:rsidP="006D76A9">
            <w:pPr>
              <w:pStyle w:val="Predikatai"/>
              <w:rPr>
                <w:lang w:val="pl-PL"/>
              </w:rPr>
            </w:pPr>
            <w:r w:rsidRPr="003E5344">
              <w:rPr>
                <w:rFonts w:ascii="Times New Roman" w:hAnsi="Times New Roman"/>
                <w:lang w:val="pl-PL"/>
              </w:rPr>
              <w:t>R1:</w:t>
            </w:r>
            <w:r>
              <w:rPr>
                <w:lang w:val="pl-PL"/>
              </w:rPr>
              <w:t xml:space="preserve"> </w:t>
            </w:r>
            <w:r w:rsidR="00807488" w:rsidRPr="00491D46">
              <w:rPr>
                <w:lang w:val="pl-PL"/>
              </w:rPr>
              <w:t>Prof(</w:t>
            </w:r>
            <w:r w:rsidR="00516647" w:rsidRPr="00491D46">
              <w:rPr>
                <w:lang w:val="pl-PL"/>
              </w:rPr>
              <w:t>x,y)</w:t>
            </w:r>
            <w:r w:rsidR="00516647" w:rsidRPr="007473E8">
              <w:rPr>
                <w:rFonts w:ascii="Times New Roman" w:hAnsi="Times New Roman"/>
                <w:lang w:val="pl-PL"/>
              </w:rPr>
              <w:t xml:space="preserve"> </w:t>
            </w:r>
            <w:r w:rsidR="00516647" w:rsidRPr="00491D46">
              <w:rPr>
                <w:lang w:val="pl-PL"/>
              </w:rPr>
              <w:t>&amp;</w:t>
            </w:r>
            <w:r w:rsidR="00516647" w:rsidRPr="007473E8">
              <w:rPr>
                <w:rFonts w:ascii="Times New Roman" w:hAnsi="Times New Roman"/>
                <w:lang w:val="pl-PL"/>
              </w:rPr>
              <w:t xml:space="preserve"> </w:t>
            </w:r>
            <w:r w:rsidR="00516647" w:rsidRPr="00491D46">
              <w:rPr>
                <w:lang w:val="pl-PL"/>
              </w:rPr>
              <w:t>Stud(z,w</w:t>
            </w:r>
            <w:r w:rsidR="00807488" w:rsidRPr="00491D46">
              <w:rPr>
                <w:lang w:val="pl-PL"/>
              </w:rPr>
              <w:t>)</w:t>
            </w:r>
            <w:r w:rsidR="00807488" w:rsidRPr="007473E8">
              <w:rPr>
                <w:rFonts w:ascii="Times New Roman" w:hAnsi="Times New Roman"/>
                <w:lang w:val="pl-PL"/>
              </w:rPr>
              <w:t xml:space="preserve"> </w:t>
            </w:r>
            <w:r w:rsidR="00807488" w:rsidRPr="00491D46">
              <w:rPr>
                <w:lang w:val="pl-PL"/>
              </w:rPr>
              <w:t>&amp;</w:t>
            </w:r>
            <w:r w:rsidR="00807488" w:rsidRPr="007473E8">
              <w:rPr>
                <w:rFonts w:ascii="Times New Roman" w:hAnsi="Times New Roman"/>
                <w:lang w:val="pl-PL"/>
              </w:rPr>
              <w:t xml:space="preserve"> </w:t>
            </w:r>
            <w:r w:rsidR="00807488" w:rsidRPr="0029788F">
              <w:rPr>
                <w:lang w:val="en-GB"/>
              </w:rPr>
              <w:sym w:font="Symbol" w:char="F0D8"/>
            </w:r>
            <w:r w:rsidR="00451C92">
              <w:rPr>
                <w:lang w:val="pl-PL"/>
              </w:rPr>
              <w:t>Eq</w:t>
            </w:r>
            <w:r w:rsidR="00516647" w:rsidRPr="00491D46">
              <w:rPr>
                <w:lang w:val="pl-PL"/>
              </w:rPr>
              <w:t>(x,z</w:t>
            </w:r>
            <w:r w:rsidR="00807488" w:rsidRPr="00491D46">
              <w:rPr>
                <w:lang w:val="pl-PL"/>
              </w:rPr>
              <w:t>)</w:t>
            </w:r>
            <w:r w:rsidR="00807488" w:rsidRPr="007473E8">
              <w:rPr>
                <w:rFonts w:ascii="Times New Roman" w:hAnsi="Times New Roman"/>
                <w:lang w:val="pl-PL"/>
              </w:rPr>
              <w:t xml:space="preserve"> </w:t>
            </w:r>
            <w:r w:rsidR="00807488" w:rsidRPr="0029788F">
              <w:rPr>
                <w:lang w:val="en-GB"/>
              </w:rPr>
              <w:sym w:font="Symbol" w:char="F0DE"/>
            </w:r>
            <w:r w:rsidR="00516647" w:rsidRPr="007473E8">
              <w:rPr>
                <w:rFonts w:ascii="Times New Roman" w:hAnsi="Times New Roman"/>
                <w:lang w:val="pl-PL"/>
              </w:rPr>
              <w:t xml:space="preserve"> </w:t>
            </w:r>
            <w:r w:rsidR="00451C92">
              <w:rPr>
                <w:lang w:val="pl-PL"/>
              </w:rPr>
              <w:t>Exam</w:t>
            </w:r>
            <w:r w:rsidR="00516647" w:rsidRPr="00491D46">
              <w:rPr>
                <w:lang w:val="pl-PL"/>
              </w:rPr>
              <w:t>(y,w</w:t>
            </w:r>
            <w:r w:rsidR="00807488" w:rsidRPr="00491D46">
              <w:rPr>
                <w:lang w:val="pl-PL"/>
              </w:rPr>
              <w:t>)</w:t>
            </w:r>
          </w:p>
        </w:tc>
        <w:tc>
          <w:tcPr>
            <w:tcW w:w="429" w:type="pct"/>
          </w:tcPr>
          <w:p w:rsidR="00807488" w:rsidRPr="0029788F" w:rsidRDefault="00C67758" w:rsidP="005A2D72">
            <w:pPr>
              <w:pStyle w:val="Tekstas"/>
              <w:ind w:firstLine="0"/>
              <w:jc w:val="left"/>
            </w:pPr>
            <w:r w:rsidRPr="0029788F">
              <w:t>(19.3)</w:t>
            </w:r>
          </w:p>
        </w:tc>
      </w:tr>
    </w:tbl>
    <w:p w:rsidR="00902AA1" w:rsidRPr="0029788F" w:rsidRDefault="00DF1079" w:rsidP="00C963AF">
      <w:pPr>
        <w:pStyle w:val="Tekstas"/>
        <w:spacing w:before="120" w:after="240"/>
      </w:pPr>
      <w:r w:rsidRPr="0029788F">
        <w:t>Implication</w:t>
      </w:r>
      <w:r w:rsidR="00902AA1" w:rsidRPr="0029788F">
        <w:t xml:space="preserve"> </w:t>
      </w:r>
      <w:r w:rsidR="009432AA">
        <w:rPr>
          <w:rFonts w:ascii="Courier New" w:hAnsi="Courier New" w:cs="Courier New"/>
          <w:szCs w:val="24"/>
        </w:rPr>
        <w:t>P</w:t>
      </w:r>
      <w:r w:rsidR="003A3AE0" w:rsidRPr="003A3AE0">
        <w:rPr>
          <w:szCs w:val="24"/>
        </w:rPr>
        <w:t> </w:t>
      </w:r>
      <w:r w:rsidR="00902AA1" w:rsidRPr="0029788F">
        <w:rPr>
          <w:rFonts w:ascii="Courier New" w:hAnsi="Courier New" w:cs="Courier New"/>
          <w:szCs w:val="24"/>
        </w:rPr>
        <w:sym w:font="Symbol" w:char="F0DE"/>
      </w:r>
      <w:r w:rsidR="003A3AE0">
        <w:rPr>
          <w:szCs w:val="24"/>
        </w:rPr>
        <w:t> </w:t>
      </w:r>
      <w:r w:rsidR="009432AA">
        <w:rPr>
          <w:rFonts w:ascii="Courier New" w:hAnsi="Courier New" w:cs="Courier New"/>
          <w:szCs w:val="24"/>
        </w:rPr>
        <w:t>Q</w:t>
      </w:r>
      <w:r w:rsidR="00BE4D2C" w:rsidRPr="0029788F">
        <w:rPr>
          <w:szCs w:val="24"/>
        </w:rPr>
        <w:t xml:space="preserve"> </w:t>
      </w:r>
      <w:r w:rsidR="00C963AF">
        <w:rPr>
          <w:szCs w:val="24"/>
        </w:rPr>
        <w:t xml:space="preserve">can be replaced with </w:t>
      </w:r>
      <w:r w:rsidRPr="0029788F">
        <w:rPr>
          <w:szCs w:val="24"/>
        </w:rPr>
        <w:t xml:space="preserve">negation </w:t>
      </w:r>
      <w:r w:rsidR="00C963AF">
        <w:rPr>
          <w:szCs w:val="24"/>
        </w:rPr>
        <w:t xml:space="preserve">and conjunction </w:t>
      </w:r>
      <w:r w:rsidR="009432AA" w:rsidRPr="0029788F">
        <w:sym w:font="Symbol" w:char="F0D8"/>
      </w:r>
      <w:r w:rsidR="009432AA">
        <w:rPr>
          <w:rStyle w:val="PseudokodasChar"/>
          <w:lang w:val="en-GB"/>
        </w:rPr>
        <w:t>P</w:t>
      </w:r>
      <w:r w:rsidR="00E87A21" w:rsidRPr="00A8539E">
        <w:rPr>
          <w:rStyle w:val="PseudokodasChar"/>
          <w:rFonts w:ascii="Times New Roman" w:hAnsi="Times New Roman"/>
          <w:lang w:val="en-GB"/>
        </w:rPr>
        <w:t> </w:t>
      </w:r>
      <w:r w:rsidR="00902AA1" w:rsidRPr="0029788F">
        <w:rPr>
          <w:rStyle w:val="PseudokodasChar"/>
          <w:lang w:val="en-GB"/>
        </w:rPr>
        <w:sym w:font="Symbol" w:char="F0DA"/>
      </w:r>
      <w:r w:rsidR="00E87A21" w:rsidRPr="00A8539E">
        <w:rPr>
          <w:rStyle w:val="PseudokodasChar"/>
          <w:rFonts w:ascii="Times New Roman" w:hAnsi="Times New Roman"/>
          <w:lang w:val="en-GB"/>
        </w:rPr>
        <w:t> </w:t>
      </w:r>
      <w:r w:rsidR="009432AA">
        <w:rPr>
          <w:rStyle w:val="PseudokodasChar"/>
          <w:lang w:val="en-GB"/>
        </w:rPr>
        <w:t>Q</w:t>
      </w:r>
      <w:r w:rsidR="00902AA1" w:rsidRPr="0029788F">
        <w:t xml:space="preserve">. </w:t>
      </w:r>
      <w:r w:rsidRPr="0029788F">
        <w:t>This replacement can be treated as a</w:t>
      </w:r>
      <w:r w:rsidR="00902AA1" w:rsidRPr="0029788F">
        <w:t xml:space="preserve"> term rewriting rule</w:t>
      </w:r>
      <w:r w:rsidR="004A28FE">
        <w:t xml:space="preserve"> (see Fig. 19.1)</w:t>
      </w:r>
      <w:r w:rsidR="00902AA1" w:rsidRPr="0029788F">
        <w:t>:</w:t>
      </w:r>
    </w:p>
    <w:tbl>
      <w:tblPr>
        <w:tblW w:w="0" w:type="auto"/>
        <w:jc w:val="right"/>
        <w:tblLook w:val="01E0" w:firstRow="1" w:lastRow="1" w:firstColumn="1" w:lastColumn="1" w:noHBand="0" w:noVBand="0"/>
      </w:tblPr>
      <w:tblGrid>
        <w:gridCol w:w="940"/>
        <w:gridCol w:w="5992"/>
        <w:gridCol w:w="796"/>
      </w:tblGrid>
      <w:tr w:rsidR="004B5824" w:rsidRPr="0029788F" w:rsidTr="004B5824">
        <w:trPr>
          <w:jc w:val="right"/>
        </w:trPr>
        <w:tc>
          <w:tcPr>
            <w:tcW w:w="0" w:type="auto"/>
            <w:tcBorders>
              <w:bottom w:val="single" w:sz="4" w:space="0" w:color="auto"/>
            </w:tcBorders>
          </w:tcPr>
          <w:p w:rsidR="004B5824" w:rsidRPr="0029788F" w:rsidRDefault="009432AA" w:rsidP="006E32C5">
            <w:pPr>
              <w:pStyle w:val="Pseudokodas"/>
              <w:jc w:val="center"/>
              <w:rPr>
                <w:rFonts w:cs="Courier New"/>
                <w:lang w:val="en-GB"/>
              </w:rPr>
            </w:pPr>
            <w:r>
              <w:rPr>
                <w:lang w:val="en-GB"/>
              </w:rPr>
              <w:t>P</w:t>
            </w:r>
            <w:r w:rsidR="004B5824" w:rsidRPr="00DA0BC3">
              <w:rPr>
                <w:rFonts w:ascii="Times New Roman" w:hAnsi="Times New Roman"/>
                <w:lang w:val="en-GB"/>
              </w:rPr>
              <w:t xml:space="preserve"> </w:t>
            </w:r>
            <w:r w:rsidR="004B5824" w:rsidRPr="0029788F">
              <w:rPr>
                <w:lang w:val="en-GB"/>
              </w:rPr>
              <w:sym w:font="Symbol" w:char="F0DE"/>
            </w:r>
            <w:r w:rsidRPr="00DA0BC3">
              <w:rPr>
                <w:rFonts w:ascii="Times New Roman" w:hAnsi="Times New Roman"/>
                <w:lang w:val="en-GB"/>
              </w:rPr>
              <w:t xml:space="preserve"> </w:t>
            </w:r>
            <w:r>
              <w:rPr>
                <w:lang w:val="en-GB"/>
              </w:rPr>
              <w:t>Q</w:t>
            </w:r>
          </w:p>
        </w:tc>
        <w:tc>
          <w:tcPr>
            <w:tcW w:w="0" w:type="auto"/>
            <w:vMerge w:val="restart"/>
            <w:vAlign w:val="center"/>
          </w:tcPr>
          <w:p w:rsidR="004B5824" w:rsidRPr="00FB6590" w:rsidRDefault="00FB6590" w:rsidP="00392DCD">
            <w:pPr>
              <w:pStyle w:val="Tekstasneatitrauktas"/>
              <w:jc w:val="left"/>
              <w:rPr>
                <w:rFonts w:ascii="Courier New" w:hAnsi="Courier New" w:cs="Courier New"/>
                <w:lang w:val="en-US"/>
              </w:rPr>
            </w:pPr>
            <w:r>
              <w:t xml:space="preserve">    </w:t>
            </w:r>
            <w:r w:rsidR="00392DCD">
              <w:t>Elimination of i</w:t>
            </w:r>
            <w:r w:rsidR="00DF1079" w:rsidRPr="0029788F">
              <w:t>m</w:t>
            </w:r>
            <w:r w:rsidR="0063287E">
              <w:t>p</w:t>
            </w:r>
            <w:r w:rsidR="00392DCD">
              <w:t>lication</w:t>
            </w:r>
            <w:r>
              <w:t xml:space="preserve">. (Write also </w:t>
            </w:r>
            <w:r w:rsidRPr="00FB6590">
              <w:rPr>
                <w:rFonts w:ascii="Courier New" w:hAnsi="Courier New" w:cs="Courier New"/>
              </w:rPr>
              <w:t>P</w:t>
            </w:r>
            <w:r w:rsidRPr="00FB6590">
              <w:t xml:space="preserve"> </w:t>
            </w:r>
            <w:r w:rsidRPr="00FB6590">
              <w:rPr>
                <w:rFonts w:ascii="Courier New" w:hAnsi="Courier New" w:cs="Courier New"/>
              </w:rPr>
              <w:sym w:font="Symbol" w:char="F0DE"/>
            </w:r>
            <w:r w:rsidRPr="00FB6590">
              <w:t xml:space="preserve"> </w:t>
            </w:r>
            <w:r w:rsidRPr="00FB6590">
              <w:rPr>
                <w:rFonts w:ascii="Courier New" w:hAnsi="Courier New" w:cs="Courier New"/>
              </w:rPr>
              <w:t>Q</w:t>
            </w:r>
            <w:r w:rsidRPr="00FB6590">
              <w:t xml:space="preserve"> </w:t>
            </w:r>
            <w:r w:rsidRPr="00FB6590">
              <w:rPr>
                <w:lang w:val="en-US"/>
              </w:rPr>
              <w:t xml:space="preserve">|– </w:t>
            </w:r>
            <w:r w:rsidRPr="00FB6590">
              <w:rPr>
                <w:rFonts w:ascii="Courier New" w:hAnsi="Courier New" w:cs="Courier New"/>
              </w:rPr>
              <w:sym w:font="Symbol" w:char="F0D8"/>
            </w:r>
            <w:r w:rsidRPr="00FB6590">
              <w:rPr>
                <w:rFonts w:ascii="Courier New" w:hAnsi="Courier New" w:cs="Courier New"/>
              </w:rPr>
              <w:t>P</w:t>
            </w:r>
            <w:r w:rsidRPr="00FB6590">
              <w:t xml:space="preserve"> </w:t>
            </w:r>
            <w:r w:rsidRPr="00FB6590">
              <w:rPr>
                <w:rFonts w:ascii="Courier New" w:hAnsi="Courier New" w:cs="Courier New"/>
              </w:rPr>
              <w:sym w:font="Symbol" w:char="F0DA"/>
            </w:r>
            <w:r w:rsidRPr="00FB6590">
              <w:t xml:space="preserve"> </w:t>
            </w:r>
            <w:r w:rsidRPr="00FB6590">
              <w:rPr>
                <w:rFonts w:ascii="Courier New" w:hAnsi="Courier New" w:cs="Courier New"/>
              </w:rPr>
              <w:t>Q</w:t>
            </w:r>
            <w:r>
              <w:t>)</w:t>
            </w:r>
          </w:p>
        </w:tc>
        <w:tc>
          <w:tcPr>
            <w:tcW w:w="0" w:type="auto"/>
            <w:vMerge w:val="restart"/>
            <w:vAlign w:val="center"/>
          </w:tcPr>
          <w:p w:rsidR="004B5824" w:rsidRPr="0029788F" w:rsidRDefault="004B5824" w:rsidP="006E32C5">
            <w:pPr>
              <w:pStyle w:val="Tekstasneatitrauktas"/>
              <w:jc w:val="right"/>
            </w:pPr>
            <w:r w:rsidRPr="0029788F">
              <w:t>(19.4)</w:t>
            </w:r>
          </w:p>
        </w:tc>
      </w:tr>
      <w:tr w:rsidR="004B5824" w:rsidRPr="0029788F" w:rsidTr="004B5824">
        <w:trPr>
          <w:jc w:val="right"/>
        </w:trPr>
        <w:tc>
          <w:tcPr>
            <w:tcW w:w="0" w:type="auto"/>
            <w:tcBorders>
              <w:top w:val="single" w:sz="4" w:space="0" w:color="auto"/>
            </w:tcBorders>
          </w:tcPr>
          <w:p w:rsidR="004B5824" w:rsidRPr="0029788F" w:rsidRDefault="004B5824" w:rsidP="006E32C5">
            <w:pPr>
              <w:pStyle w:val="Pseudokodas"/>
              <w:jc w:val="center"/>
              <w:rPr>
                <w:rFonts w:cs="Courier New"/>
                <w:sz w:val="20"/>
                <w:lang w:val="en-GB"/>
              </w:rPr>
            </w:pPr>
            <w:r w:rsidRPr="0029788F">
              <w:rPr>
                <w:lang w:val="en-GB"/>
              </w:rPr>
              <w:sym w:font="Symbol" w:char="F0D8"/>
            </w:r>
            <w:r w:rsidR="009432AA">
              <w:rPr>
                <w:lang w:val="en-GB"/>
              </w:rPr>
              <w:t>P</w:t>
            </w:r>
            <w:r w:rsidRPr="00DA0BC3">
              <w:rPr>
                <w:rFonts w:ascii="Times New Roman" w:hAnsi="Times New Roman"/>
                <w:lang w:val="en-GB"/>
              </w:rPr>
              <w:t xml:space="preserve"> </w:t>
            </w:r>
            <w:r w:rsidRPr="0029788F">
              <w:rPr>
                <w:lang w:val="en-GB"/>
              </w:rPr>
              <w:sym w:font="Symbol" w:char="F0DA"/>
            </w:r>
            <w:r w:rsidR="009432AA" w:rsidRPr="00DA0BC3">
              <w:rPr>
                <w:rFonts w:ascii="Times New Roman" w:hAnsi="Times New Roman"/>
                <w:lang w:val="en-GB"/>
              </w:rPr>
              <w:t xml:space="preserve"> </w:t>
            </w:r>
            <w:r w:rsidR="009432AA">
              <w:rPr>
                <w:lang w:val="en-GB"/>
              </w:rPr>
              <w:t>Q</w:t>
            </w:r>
          </w:p>
        </w:tc>
        <w:tc>
          <w:tcPr>
            <w:tcW w:w="0" w:type="auto"/>
            <w:vMerge/>
          </w:tcPr>
          <w:p w:rsidR="004B5824" w:rsidRPr="0029788F" w:rsidRDefault="004B5824" w:rsidP="006E32C5">
            <w:pPr>
              <w:pStyle w:val="Pseudokodas"/>
              <w:jc w:val="center"/>
              <w:rPr>
                <w:rFonts w:cs="Courier New"/>
                <w:szCs w:val="24"/>
                <w:lang w:val="en-GB"/>
              </w:rPr>
            </w:pPr>
          </w:p>
        </w:tc>
        <w:tc>
          <w:tcPr>
            <w:tcW w:w="0" w:type="auto"/>
            <w:vMerge/>
          </w:tcPr>
          <w:p w:rsidR="004B5824" w:rsidRPr="0029788F" w:rsidRDefault="004B5824" w:rsidP="006E32C5">
            <w:pPr>
              <w:pStyle w:val="Pseudokodas"/>
              <w:jc w:val="center"/>
              <w:rPr>
                <w:b/>
                <w:sz w:val="20"/>
                <w:lang w:val="en-GB"/>
              </w:rPr>
            </w:pPr>
          </w:p>
        </w:tc>
      </w:tr>
    </w:tbl>
    <w:p w:rsidR="009919BE" w:rsidRDefault="00301EB5" w:rsidP="00392DCD">
      <w:pPr>
        <w:pStyle w:val="Tekstas"/>
        <w:spacing w:before="240" w:after="240"/>
        <w:rPr>
          <w:rStyle w:val="PseudokodasChar"/>
          <w:rFonts w:ascii="Times New Roman" w:hAnsi="Times New Roman"/>
        </w:rPr>
      </w:pPr>
      <w:r>
        <w:t>I</w:t>
      </w:r>
      <w:r w:rsidR="00DF1079" w:rsidRPr="0029788F">
        <w:t>mp</w:t>
      </w:r>
      <w:r>
        <w:t xml:space="preserve">lication elimination </w:t>
      </w:r>
      <w:r w:rsidR="00DF1079" w:rsidRPr="0029788F">
        <w:t xml:space="preserve">is sound. </w:t>
      </w:r>
      <w:r>
        <w:t>The tables of both formulas coincide:</w:t>
      </w:r>
      <w:r w:rsidR="000239B2">
        <w:t xml:space="preserve"> </w:t>
      </w:r>
      <w:r w:rsidR="009432AA">
        <w:rPr>
          <w:rFonts w:ascii="Courier New" w:hAnsi="Courier New" w:cs="Courier New"/>
        </w:rPr>
        <w:t>P</w:t>
      </w:r>
      <w:r w:rsidR="00CC14FA" w:rsidRPr="00A8539E">
        <w:t> </w:t>
      </w:r>
      <w:r w:rsidR="00CC14FA" w:rsidRPr="0029788F">
        <w:rPr>
          <w:rFonts w:ascii="Courier New" w:hAnsi="Courier New" w:cs="Courier New"/>
        </w:rPr>
        <w:sym w:font="Symbol" w:char="F0DE"/>
      </w:r>
      <w:r w:rsidR="009432AA" w:rsidRPr="00A8539E">
        <w:t> </w:t>
      </w:r>
      <w:r w:rsidR="009432AA">
        <w:rPr>
          <w:rFonts w:ascii="Courier New" w:hAnsi="Courier New" w:cs="Courier New"/>
        </w:rPr>
        <w:t>Q</w:t>
      </w:r>
      <w:r w:rsidR="00CC14FA" w:rsidRPr="00A8539E">
        <w:t> </w:t>
      </w:r>
      <w:r w:rsidR="00CC14FA" w:rsidRPr="0029788F">
        <w:rPr>
          <w:rFonts w:ascii="Courier New" w:hAnsi="Courier New" w:cs="Courier New"/>
        </w:rPr>
        <w:sym w:font="Symbol" w:char="F0BA"/>
      </w:r>
      <w:r w:rsidR="00CC14FA" w:rsidRPr="00A8539E">
        <w:t> </w:t>
      </w:r>
      <w:r w:rsidR="00CC14FA" w:rsidRPr="0029788F">
        <w:rPr>
          <w:rFonts w:ascii="Courier New" w:hAnsi="Courier New" w:cs="Courier New"/>
        </w:rPr>
        <w:sym w:font="Symbol" w:char="F0D8"/>
      </w:r>
      <w:r w:rsidR="009432AA">
        <w:rPr>
          <w:rFonts w:ascii="Courier New" w:hAnsi="Courier New" w:cs="Courier New"/>
        </w:rPr>
        <w:t>P</w:t>
      </w:r>
      <w:r w:rsidR="00CC14FA" w:rsidRPr="00A8539E">
        <w:t> </w:t>
      </w:r>
      <w:r w:rsidR="00CC14FA" w:rsidRPr="0029788F">
        <w:rPr>
          <w:rFonts w:ascii="Courier New" w:hAnsi="Courier New" w:cs="Courier New"/>
        </w:rPr>
        <w:sym w:font="Symbol" w:char="F0DA"/>
      </w:r>
      <w:r w:rsidR="009432AA" w:rsidRPr="00A8539E">
        <w:t> </w:t>
      </w:r>
      <w:r w:rsidR="009432AA">
        <w:rPr>
          <w:rFonts w:ascii="Courier New" w:hAnsi="Courier New" w:cs="Courier New"/>
        </w:rPr>
        <w:t>Q</w:t>
      </w:r>
      <w:r w:rsidR="009432AA">
        <w:t xml:space="preserve"> (consider </w:t>
      </w:r>
      <w:r w:rsidR="009432AA">
        <w:rPr>
          <w:rStyle w:val="PseudokodasChar"/>
        </w:rPr>
        <w:t>t</w:t>
      </w:r>
      <w:r>
        <w:rPr>
          <w:rStyle w:val="PseudokodasChar"/>
        </w:rPr>
        <w:t>rue</w:t>
      </w:r>
      <w:r w:rsidR="009432AA" w:rsidRPr="00A8539E">
        <w:rPr>
          <w:rStyle w:val="PseudokodasChar"/>
          <w:rFonts w:ascii="Times New Roman" w:hAnsi="Times New Roman"/>
        </w:rPr>
        <w:t> </w:t>
      </w:r>
      <w:r w:rsidR="009432AA" w:rsidRPr="00C02067">
        <w:rPr>
          <w:rStyle w:val="PseudokodasChar"/>
        </w:rPr>
        <w:sym w:font="Symbol" w:char="F0DA"/>
      </w:r>
      <w:r w:rsidR="009432AA" w:rsidRPr="00A8539E">
        <w:rPr>
          <w:rStyle w:val="PseudokodasChar"/>
          <w:rFonts w:ascii="Times New Roman" w:hAnsi="Times New Roman"/>
        </w:rPr>
        <w:t> </w:t>
      </w:r>
      <w:r w:rsidR="009432AA">
        <w:rPr>
          <w:rStyle w:val="PseudokodasChar"/>
        </w:rPr>
        <w:t>t</w:t>
      </w:r>
      <w:r>
        <w:rPr>
          <w:rStyle w:val="PseudokodasChar"/>
        </w:rPr>
        <w:t>rue</w:t>
      </w:r>
      <w:r w:rsidR="009432AA" w:rsidRPr="00A8539E">
        <w:rPr>
          <w:rStyle w:val="PseudokodasChar"/>
          <w:rFonts w:ascii="Times New Roman" w:hAnsi="Times New Roman"/>
        </w:rPr>
        <w:t> </w:t>
      </w:r>
      <w:r w:rsidR="009432AA">
        <w:rPr>
          <w:rStyle w:val="PseudokodasChar"/>
        </w:rPr>
        <w:t>=</w:t>
      </w:r>
      <w:r w:rsidR="009432AA" w:rsidRPr="00A8539E">
        <w:rPr>
          <w:rStyle w:val="PseudokodasChar"/>
          <w:rFonts w:ascii="Times New Roman" w:hAnsi="Times New Roman"/>
        </w:rPr>
        <w:t> </w:t>
      </w:r>
      <w:r w:rsidR="009432AA">
        <w:rPr>
          <w:rStyle w:val="PseudokodasChar"/>
        </w:rPr>
        <w:t>t</w:t>
      </w:r>
      <w:r>
        <w:rPr>
          <w:rStyle w:val="PseudokodasChar"/>
        </w:rPr>
        <w:t>rue</w:t>
      </w:r>
      <w:r w:rsidR="009432AA" w:rsidRPr="006F6779">
        <w:rPr>
          <w:rStyle w:val="PseudokodasChar"/>
          <w:rFonts w:ascii="Times New Roman" w:hAnsi="Times New Roman"/>
        </w:rPr>
        <w:t xml:space="preserve">, </w:t>
      </w:r>
      <w:r w:rsidR="009432AA">
        <w:rPr>
          <w:rStyle w:val="PseudokodasChar"/>
        </w:rPr>
        <w:t>t</w:t>
      </w:r>
      <w:r>
        <w:rPr>
          <w:rStyle w:val="PseudokodasChar"/>
        </w:rPr>
        <w:t>rue</w:t>
      </w:r>
      <w:r w:rsidR="009432AA" w:rsidRPr="00A8539E">
        <w:rPr>
          <w:rStyle w:val="PseudokodasChar"/>
          <w:rFonts w:ascii="Times New Roman" w:hAnsi="Times New Roman"/>
        </w:rPr>
        <w:t> </w:t>
      </w:r>
      <w:r w:rsidR="009432AA" w:rsidRPr="00C02067">
        <w:rPr>
          <w:rStyle w:val="PseudokodasChar"/>
        </w:rPr>
        <w:sym w:font="Symbol" w:char="F0DA"/>
      </w:r>
      <w:r w:rsidR="009432AA" w:rsidRPr="00A8539E">
        <w:rPr>
          <w:rStyle w:val="PseudokodasChar"/>
          <w:rFonts w:ascii="Times New Roman" w:hAnsi="Times New Roman"/>
        </w:rPr>
        <w:t> </w:t>
      </w:r>
      <w:r w:rsidR="009432AA">
        <w:rPr>
          <w:rStyle w:val="PseudokodasChar"/>
        </w:rPr>
        <w:t>f</w:t>
      </w:r>
      <w:r>
        <w:rPr>
          <w:rStyle w:val="PseudokodasChar"/>
        </w:rPr>
        <w:t>alse</w:t>
      </w:r>
      <w:r w:rsidR="009432AA" w:rsidRPr="00A8539E">
        <w:rPr>
          <w:rStyle w:val="PseudokodasChar"/>
          <w:rFonts w:ascii="Times New Roman" w:hAnsi="Times New Roman"/>
        </w:rPr>
        <w:t> </w:t>
      </w:r>
      <w:r w:rsidR="009432AA">
        <w:rPr>
          <w:rStyle w:val="PseudokodasChar"/>
        </w:rPr>
        <w:t>=</w:t>
      </w:r>
      <w:r w:rsidR="009432AA" w:rsidRPr="00A8539E">
        <w:rPr>
          <w:rStyle w:val="PseudokodasChar"/>
          <w:rFonts w:ascii="Times New Roman" w:hAnsi="Times New Roman"/>
        </w:rPr>
        <w:t> </w:t>
      </w:r>
      <w:r w:rsidR="009432AA">
        <w:rPr>
          <w:rStyle w:val="PseudokodasChar"/>
        </w:rPr>
        <w:t>t</w:t>
      </w:r>
      <w:r>
        <w:rPr>
          <w:rStyle w:val="PseudokodasChar"/>
        </w:rPr>
        <w:t>rue</w:t>
      </w:r>
      <w:r w:rsidR="009432AA" w:rsidRPr="006F6779">
        <w:rPr>
          <w:rStyle w:val="PseudokodasChar"/>
          <w:rFonts w:ascii="Times New Roman" w:hAnsi="Times New Roman"/>
        </w:rPr>
        <w:t>,</w:t>
      </w:r>
      <w:r w:rsidR="009432AA">
        <w:rPr>
          <w:rStyle w:val="PseudokodasChar"/>
          <w:rFonts w:ascii="Times New Roman" w:hAnsi="Times New Roman"/>
        </w:rPr>
        <w:t xml:space="preserve"> </w:t>
      </w:r>
      <w:r w:rsidR="009432AA">
        <w:rPr>
          <w:rStyle w:val="PseudokodasChar"/>
        </w:rPr>
        <w:t>f</w:t>
      </w:r>
      <w:r>
        <w:rPr>
          <w:rStyle w:val="PseudokodasChar"/>
        </w:rPr>
        <w:t>alse</w:t>
      </w:r>
      <w:r w:rsidR="009432AA" w:rsidRPr="00A8539E">
        <w:rPr>
          <w:rStyle w:val="PseudokodasChar"/>
          <w:rFonts w:ascii="Times New Roman" w:hAnsi="Times New Roman"/>
        </w:rPr>
        <w:t> </w:t>
      </w:r>
      <w:r w:rsidR="009432AA" w:rsidRPr="00C02067">
        <w:rPr>
          <w:rStyle w:val="PseudokodasChar"/>
        </w:rPr>
        <w:sym w:font="Symbol" w:char="F0DA"/>
      </w:r>
      <w:r w:rsidR="009432AA" w:rsidRPr="00A8539E">
        <w:rPr>
          <w:rStyle w:val="PseudokodasChar"/>
          <w:rFonts w:ascii="Times New Roman" w:hAnsi="Times New Roman"/>
        </w:rPr>
        <w:t> </w:t>
      </w:r>
      <w:r w:rsidR="009432AA">
        <w:rPr>
          <w:rStyle w:val="PseudokodasChar"/>
        </w:rPr>
        <w:t>f</w:t>
      </w:r>
      <w:r>
        <w:rPr>
          <w:rStyle w:val="PseudokodasChar"/>
        </w:rPr>
        <w:t>alse</w:t>
      </w:r>
      <w:r w:rsidR="009432AA" w:rsidRPr="00A8539E">
        <w:rPr>
          <w:rStyle w:val="PseudokodasChar"/>
          <w:rFonts w:ascii="Times New Roman" w:hAnsi="Times New Roman"/>
        </w:rPr>
        <w:t> </w:t>
      </w:r>
      <w:r w:rsidR="009432AA">
        <w:rPr>
          <w:rStyle w:val="PseudokodasChar"/>
        </w:rPr>
        <w:t>=</w:t>
      </w:r>
      <w:r w:rsidR="009432AA" w:rsidRPr="00A8539E">
        <w:rPr>
          <w:rStyle w:val="PseudokodasChar"/>
          <w:rFonts w:ascii="Times New Roman" w:hAnsi="Times New Roman"/>
        </w:rPr>
        <w:t> </w:t>
      </w:r>
      <w:r w:rsidR="009432AA">
        <w:rPr>
          <w:rStyle w:val="PseudokodasChar"/>
        </w:rPr>
        <w:t>f</w:t>
      </w:r>
      <w:r>
        <w:rPr>
          <w:rStyle w:val="PseudokodasChar"/>
        </w:rPr>
        <w:t>alse</w:t>
      </w:r>
      <w:r w:rsidR="009432AA">
        <w:rPr>
          <w:rStyle w:val="PseudokodasChar"/>
          <w:rFonts w:ascii="Times New Roman" w:hAnsi="Times New Roman"/>
        </w:rPr>
        <w:t>)</w:t>
      </w:r>
      <w:r w:rsidR="0043180F">
        <w:rPr>
          <w:rStyle w:val="PseudokodasChar"/>
          <w:rFonts w:ascii="Times New Roman" w:hAnsi="Times New Roman"/>
        </w:rPr>
        <w:t>:</w:t>
      </w:r>
    </w:p>
    <w:tbl>
      <w:tblPr>
        <w:tblW w:w="3128" w:type="pct"/>
        <w:jc w:val="center"/>
        <w:tblLook w:val="01E0" w:firstRow="1" w:lastRow="1" w:firstColumn="1" w:lastColumn="1" w:noHBand="0" w:noVBand="0"/>
      </w:tblPr>
      <w:tblGrid>
        <w:gridCol w:w="1135"/>
        <w:gridCol w:w="1135"/>
        <w:gridCol w:w="1135"/>
        <w:gridCol w:w="1135"/>
        <w:gridCol w:w="1135"/>
      </w:tblGrid>
      <w:tr w:rsidR="00E939F1" w:rsidRPr="00C02067" w:rsidTr="00E939F1">
        <w:trPr>
          <w:jc w:val="center"/>
        </w:trPr>
        <w:tc>
          <w:tcPr>
            <w:tcW w:w="1000" w:type="pct"/>
            <w:tcBorders>
              <w:bottom w:val="single" w:sz="4" w:space="0" w:color="auto"/>
            </w:tcBorders>
          </w:tcPr>
          <w:p w:rsidR="00E939F1" w:rsidRPr="00C02067" w:rsidRDefault="00E939F1" w:rsidP="00E75FA6">
            <w:pPr>
              <w:pStyle w:val="Pseudokodas"/>
              <w:keepNext/>
              <w:jc w:val="center"/>
              <w:rPr>
                <w:rFonts w:cs="Courier New"/>
              </w:rPr>
            </w:pPr>
            <w:r>
              <w:rPr>
                <w:rFonts w:cs="Courier New"/>
              </w:rPr>
              <w:t>P</w:t>
            </w:r>
          </w:p>
        </w:tc>
        <w:tc>
          <w:tcPr>
            <w:tcW w:w="1000" w:type="pct"/>
            <w:tcBorders>
              <w:bottom w:val="single" w:sz="4" w:space="0" w:color="auto"/>
              <w:right w:val="single" w:sz="4" w:space="0" w:color="auto"/>
            </w:tcBorders>
          </w:tcPr>
          <w:p w:rsidR="00E939F1" w:rsidRPr="00C02067" w:rsidRDefault="00E939F1" w:rsidP="00E75FA6">
            <w:pPr>
              <w:pStyle w:val="Tekstasneatitrauktas"/>
              <w:keepNext/>
              <w:jc w:val="center"/>
              <w:rPr>
                <w:rFonts w:ascii="Courier New" w:hAnsi="Courier New" w:cs="Courier New"/>
              </w:rPr>
            </w:pPr>
            <w:r>
              <w:rPr>
                <w:rFonts w:ascii="Courier New" w:hAnsi="Courier New" w:cs="Courier New"/>
              </w:rPr>
              <w:t>Q</w:t>
            </w:r>
          </w:p>
        </w:tc>
        <w:tc>
          <w:tcPr>
            <w:tcW w:w="1000" w:type="pct"/>
            <w:tcBorders>
              <w:left w:val="single" w:sz="4" w:space="0" w:color="auto"/>
              <w:bottom w:val="single" w:sz="4" w:space="0" w:color="auto"/>
              <w:right w:val="single" w:sz="4" w:space="0" w:color="auto"/>
            </w:tcBorders>
          </w:tcPr>
          <w:p w:rsidR="00E939F1" w:rsidRPr="00C02067" w:rsidRDefault="00E939F1" w:rsidP="00E75FA6">
            <w:pPr>
              <w:pStyle w:val="Tekstasneatitrauktas"/>
              <w:jc w:val="center"/>
              <w:rPr>
                <w:rFonts w:ascii="Courier New" w:hAnsi="Courier New" w:cs="Courier New"/>
              </w:rPr>
            </w:pPr>
            <w:r w:rsidRPr="00C02067">
              <w:rPr>
                <w:rFonts w:ascii="Courier New" w:hAnsi="Courier New" w:cs="Courier New"/>
              </w:rPr>
              <w:sym w:font="Symbol" w:char="F0D8"/>
            </w:r>
            <w:r>
              <w:rPr>
                <w:rFonts w:ascii="Courier New" w:hAnsi="Courier New" w:cs="Courier New"/>
              </w:rPr>
              <w:t>P</w:t>
            </w:r>
          </w:p>
        </w:tc>
        <w:tc>
          <w:tcPr>
            <w:tcW w:w="1000" w:type="pct"/>
            <w:tcBorders>
              <w:left w:val="single" w:sz="4" w:space="0" w:color="auto"/>
              <w:bottom w:val="single" w:sz="4" w:space="0" w:color="auto"/>
              <w:right w:val="single" w:sz="4" w:space="0" w:color="auto"/>
            </w:tcBorders>
          </w:tcPr>
          <w:p w:rsidR="00E939F1" w:rsidRPr="00C02067" w:rsidRDefault="00E939F1" w:rsidP="00E75FA6">
            <w:pPr>
              <w:pStyle w:val="Tekstasneatitrauktas"/>
              <w:jc w:val="center"/>
              <w:rPr>
                <w:rFonts w:ascii="Courier New" w:hAnsi="Courier New" w:cs="Courier New"/>
              </w:rPr>
            </w:pPr>
            <w:r w:rsidRPr="00C02067">
              <w:rPr>
                <w:rFonts w:ascii="Courier New" w:hAnsi="Courier New" w:cs="Courier New"/>
              </w:rPr>
              <w:sym w:font="Symbol" w:char="F0D8"/>
            </w:r>
            <w:r>
              <w:rPr>
                <w:rFonts w:ascii="Courier New" w:hAnsi="Courier New" w:cs="Courier New"/>
              </w:rPr>
              <w:t>P</w:t>
            </w:r>
            <w:r w:rsidRPr="005F7C95">
              <w:t xml:space="preserve"> </w:t>
            </w:r>
            <w:r w:rsidRPr="00C02067">
              <w:rPr>
                <w:rFonts w:ascii="Courier New" w:hAnsi="Courier New" w:cs="Courier New"/>
              </w:rPr>
              <w:sym w:font="Symbol" w:char="F0DA"/>
            </w:r>
            <w:r w:rsidRPr="005F7C95">
              <w:t xml:space="preserve"> </w:t>
            </w:r>
            <w:r>
              <w:rPr>
                <w:rFonts w:ascii="Courier New" w:hAnsi="Courier New" w:cs="Courier New"/>
              </w:rPr>
              <w:t>Q</w:t>
            </w:r>
          </w:p>
        </w:tc>
        <w:tc>
          <w:tcPr>
            <w:tcW w:w="1000" w:type="pct"/>
            <w:tcBorders>
              <w:left w:val="single" w:sz="4" w:space="0" w:color="auto"/>
              <w:bottom w:val="single" w:sz="4" w:space="0" w:color="auto"/>
            </w:tcBorders>
          </w:tcPr>
          <w:p w:rsidR="00E939F1" w:rsidRPr="00C02067" w:rsidRDefault="00E939F1" w:rsidP="00E75FA6">
            <w:pPr>
              <w:pStyle w:val="Tekstasneatitrauktas"/>
              <w:jc w:val="center"/>
              <w:rPr>
                <w:rFonts w:ascii="Courier New" w:hAnsi="Courier New" w:cs="Courier New"/>
              </w:rPr>
            </w:pPr>
            <w:r>
              <w:rPr>
                <w:rFonts w:ascii="Courier New" w:hAnsi="Courier New" w:cs="Courier New"/>
              </w:rPr>
              <w:t>P</w:t>
            </w:r>
            <w:r w:rsidRPr="005F7C95">
              <w:t xml:space="preserve"> </w:t>
            </w:r>
            <w:r w:rsidRPr="00C02067">
              <w:rPr>
                <w:rFonts w:ascii="Courier New" w:hAnsi="Courier New" w:cs="Courier New"/>
              </w:rPr>
              <w:sym w:font="Symbol" w:char="F0DE"/>
            </w:r>
            <w:r w:rsidRPr="005F7C95">
              <w:t xml:space="preserve"> </w:t>
            </w:r>
            <w:r>
              <w:rPr>
                <w:rFonts w:ascii="Courier New" w:hAnsi="Courier New" w:cs="Courier New"/>
              </w:rPr>
              <w:t>Q</w:t>
            </w:r>
          </w:p>
        </w:tc>
      </w:tr>
      <w:tr w:rsidR="00E939F1" w:rsidRPr="00C02067" w:rsidTr="00E939F1">
        <w:trPr>
          <w:jc w:val="center"/>
        </w:trPr>
        <w:tc>
          <w:tcPr>
            <w:tcW w:w="1000" w:type="pct"/>
            <w:tcBorders>
              <w:top w:val="single" w:sz="4" w:space="0" w:color="auto"/>
            </w:tcBorders>
          </w:tcPr>
          <w:p w:rsidR="00E939F1" w:rsidRPr="00C02067" w:rsidRDefault="00E939F1" w:rsidP="00B70B85">
            <w:pPr>
              <w:pStyle w:val="Pseudokodas"/>
              <w:keepNext/>
              <w:jc w:val="center"/>
              <w:rPr>
                <w:rFonts w:cs="Courier New"/>
              </w:rPr>
            </w:pPr>
            <w:r>
              <w:rPr>
                <w:rFonts w:cs="Courier New"/>
              </w:rPr>
              <w:t>true</w:t>
            </w:r>
          </w:p>
        </w:tc>
        <w:tc>
          <w:tcPr>
            <w:tcW w:w="1000" w:type="pct"/>
            <w:tcBorders>
              <w:top w:val="single" w:sz="4" w:space="0" w:color="auto"/>
              <w:right w:val="single" w:sz="4" w:space="0" w:color="auto"/>
            </w:tcBorders>
          </w:tcPr>
          <w:p w:rsidR="00E939F1" w:rsidRPr="00C02067" w:rsidRDefault="00E939F1" w:rsidP="00B70B85">
            <w:pPr>
              <w:pStyle w:val="Tekstasneatitrauktas"/>
              <w:keepNext/>
              <w:jc w:val="center"/>
              <w:rPr>
                <w:rFonts w:ascii="Courier New" w:hAnsi="Courier New" w:cs="Courier New"/>
              </w:rPr>
            </w:pPr>
            <w:r w:rsidRPr="00C02067">
              <w:rPr>
                <w:rFonts w:ascii="Courier New" w:hAnsi="Courier New" w:cs="Courier New"/>
              </w:rPr>
              <w:t>t</w:t>
            </w:r>
            <w:r>
              <w:rPr>
                <w:rFonts w:ascii="Courier New" w:hAnsi="Courier New" w:cs="Courier New"/>
              </w:rPr>
              <w:t>rue</w:t>
            </w:r>
          </w:p>
        </w:tc>
        <w:tc>
          <w:tcPr>
            <w:tcW w:w="1000" w:type="pct"/>
            <w:tcBorders>
              <w:top w:val="single" w:sz="4" w:space="0" w:color="auto"/>
              <w:left w:val="single" w:sz="4" w:space="0" w:color="auto"/>
              <w:right w:val="single" w:sz="4" w:space="0" w:color="auto"/>
            </w:tcBorders>
          </w:tcPr>
          <w:p w:rsidR="00E939F1" w:rsidRPr="00C02067" w:rsidRDefault="00E939F1" w:rsidP="00B70B85">
            <w:pPr>
              <w:pStyle w:val="Tekstasneatitrauktas"/>
              <w:jc w:val="center"/>
              <w:rPr>
                <w:rFonts w:ascii="Courier New" w:hAnsi="Courier New" w:cs="Courier New"/>
              </w:rPr>
            </w:pPr>
            <w:r>
              <w:rPr>
                <w:rFonts w:ascii="Courier New" w:hAnsi="Courier New" w:cs="Courier New"/>
              </w:rPr>
              <w:t>false</w:t>
            </w:r>
          </w:p>
        </w:tc>
        <w:tc>
          <w:tcPr>
            <w:tcW w:w="1000" w:type="pct"/>
            <w:tcBorders>
              <w:top w:val="single" w:sz="4" w:space="0" w:color="auto"/>
              <w:left w:val="single" w:sz="4" w:space="0" w:color="auto"/>
              <w:right w:val="single" w:sz="4" w:space="0" w:color="auto"/>
            </w:tcBorders>
          </w:tcPr>
          <w:p w:rsidR="00E939F1" w:rsidRPr="00C02067" w:rsidRDefault="00E939F1" w:rsidP="00B70B85">
            <w:pPr>
              <w:pStyle w:val="Tekstasneatitrauktas"/>
              <w:jc w:val="center"/>
              <w:rPr>
                <w:rFonts w:ascii="Courier New" w:hAnsi="Courier New" w:cs="Courier New"/>
              </w:rPr>
            </w:pPr>
            <w:r w:rsidRPr="00C02067">
              <w:rPr>
                <w:rFonts w:ascii="Courier New" w:hAnsi="Courier New" w:cs="Courier New"/>
              </w:rPr>
              <w:t>t</w:t>
            </w:r>
            <w:r>
              <w:rPr>
                <w:rFonts w:ascii="Courier New" w:hAnsi="Courier New" w:cs="Courier New"/>
              </w:rPr>
              <w:t>rue</w:t>
            </w:r>
          </w:p>
        </w:tc>
        <w:tc>
          <w:tcPr>
            <w:tcW w:w="1000" w:type="pct"/>
            <w:tcBorders>
              <w:top w:val="single" w:sz="4" w:space="0" w:color="auto"/>
              <w:left w:val="single" w:sz="4" w:space="0" w:color="auto"/>
            </w:tcBorders>
          </w:tcPr>
          <w:p w:rsidR="00E939F1" w:rsidRPr="00C02067" w:rsidRDefault="00E939F1" w:rsidP="00B70B85">
            <w:pPr>
              <w:pStyle w:val="Tekstasneatitrauktas"/>
              <w:jc w:val="center"/>
              <w:rPr>
                <w:rFonts w:ascii="Courier New" w:hAnsi="Courier New" w:cs="Courier New"/>
              </w:rPr>
            </w:pPr>
            <w:r w:rsidRPr="00C02067">
              <w:rPr>
                <w:rFonts w:ascii="Courier New" w:hAnsi="Courier New" w:cs="Courier New"/>
              </w:rPr>
              <w:t>t</w:t>
            </w:r>
            <w:r>
              <w:rPr>
                <w:rFonts w:ascii="Courier New" w:hAnsi="Courier New" w:cs="Courier New"/>
              </w:rPr>
              <w:t>rue</w:t>
            </w:r>
          </w:p>
        </w:tc>
      </w:tr>
      <w:tr w:rsidR="00E939F1" w:rsidRPr="00C02067" w:rsidTr="00E939F1">
        <w:trPr>
          <w:jc w:val="center"/>
        </w:trPr>
        <w:tc>
          <w:tcPr>
            <w:tcW w:w="1000" w:type="pct"/>
          </w:tcPr>
          <w:p w:rsidR="00E939F1" w:rsidRPr="00C02067" w:rsidRDefault="00E939F1" w:rsidP="00B70B85">
            <w:pPr>
              <w:pStyle w:val="Pseudokodas"/>
              <w:keepNext/>
              <w:jc w:val="center"/>
              <w:rPr>
                <w:rFonts w:cs="Courier New"/>
              </w:rPr>
            </w:pPr>
            <w:r>
              <w:rPr>
                <w:rFonts w:cs="Courier New"/>
              </w:rPr>
              <w:t>true</w:t>
            </w:r>
          </w:p>
        </w:tc>
        <w:tc>
          <w:tcPr>
            <w:tcW w:w="1000" w:type="pct"/>
            <w:tcBorders>
              <w:right w:val="single" w:sz="4" w:space="0" w:color="auto"/>
            </w:tcBorders>
          </w:tcPr>
          <w:p w:rsidR="00E939F1" w:rsidRPr="00C02067" w:rsidRDefault="00E939F1" w:rsidP="00B70B85">
            <w:pPr>
              <w:pStyle w:val="Tekstasneatitrauktas"/>
              <w:keepNext/>
              <w:jc w:val="center"/>
              <w:rPr>
                <w:rFonts w:ascii="Courier New" w:hAnsi="Courier New" w:cs="Courier New"/>
              </w:rPr>
            </w:pPr>
            <w:r w:rsidRPr="00C02067">
              <w:rPr>
                <w:rFonts w:ascii="Courier New" w:hAnsi="Courier New" w:cs="Courier New"/>
              </w:rPr>
              <w:t>f</w:t>
            </w:r>
            <w:r>
              <w:rPr>
                <w:rFonts w:ascii="Courier New" w:hAnsi="Courier New" w:cs="Courier New"/>
              </w:rPr>
              <w:t>alse</w:t>
            </w:r>
          </w:p>
        </w:tc>
        <w:tc>
          <w:tcPr>
            <w:tcW w:w="1000" w:type="pct"/>
            <w:tcBorders>
              <w:left w:val="single" w:sz="4" w:space="0" w:color="auto"/>
              <w:right w:val="single" w:sz="4" w:space="0" w:color="auto"/>
            </w:tcBorders>
          </w:tcPr>
          <w:p w:rsidR="00E939F1" w:rsidRPr="00C02067" w:rsidRDefault="00E939F1" w:rsidP="00B70B85">
            <w:pPr>
              <w:pStyle w:val="Tekstasneatitrauktas"/>
              <w:jc w:val="center"/>
              <w:rPr>
                <w:rFonts w:ascii="Courier New" w:hAnsi="Courier New" w:cs="Courier New"/>
              </w:rPr>
            </w:pPr>
            <w:r>
              <w:rPr>
                <w:rFonts w:ascii="Courier New" w:hAnsi="Courier New" w:cs="Courier New"/>
              </w:rPr>
              <w:t>false</w:t>
            </w:r>
          </w:p>
        </w:tc>
        <w:tc>
          <w:tcPr>
            <w:tcW w:w="1000" w:type="pct"/>
            <w:tcBorders>
              <w:left w:val="single" w:sz="4" w:space="0" w:color="auto"/>
              <w:right w:val="single" w:sz="4" w:space="0" w:color="auto"/>
            </w:tcBorders>
          </w:tcPr>
          <w:p w:rsidR="00E939F1" w:rsidRPr="00C02067" w:rsidRDefault="00E939F1" w:rsidP="00B70B85">
            <w:pPr>
              <w:pStyle w:val="Tekstasneatitrauktas"/>
              <w:jc w:val="center"/>
              <w:rPr>
                <w:rFonts w:ascii="Courier New" w:hAnsi="Courier New" w:cs="Courier New"/>
              </w:rPr>
            </w:pPr>
            <w:r w:rsidRPr="00C02067">
              <w:rPr>
                <w:rFonts w:ascii="Courier New" w:hAnsi="Courier New" w:cs="Courier New"/>
              </w:rPr>
              <w:t>f</w:t>
            </w:r>
            <w:r>
              <w:rPr>
                <w:rFonts w:ascii="Courier New" w:hAnsi="Courier New" w:cs="Courier New"/>
              </w:rPr>
              <w:t>alse</w:t>
            </w:r>
          </w:p>
        </w:tc>
        <w:tc>
          <w:tcPr>
            <w:tcW w:w="1000" w:type="pct"/>
            <w:tcBorders>
              <w:left w:val="single" w:sz="4" w:space="0" w:color="auto"/>
            </w:tcBorders>
          </w:tcPr>
          <w:p w:rsidR="00E939F1" w:rsidRPr="00C02067" w:rsidRDefault="00E939F1" w:rsidP="00B70B85">
            <w:pPr>
              <w:pStyle w:val="Tekstasneatitrauktas"/>
              <w:jc w:val="center"/>
              <w:rPr>
                <w:rFonts w:ascii="Courier New" w:hAnsi="Courier New" w:cs="Courier New"/>
              </w:rPr>
            </w:pPr>
            <w:r w:rsidRPr="00C02067">
              <w:rPr>
                <w:rFonts w:ascii="Courier New" w:hAnsi="Courier New" w:cs="Courier New"/>
              </w:rPr>
              <w:t>f</w:t>
            </w:r>
            <w:r>
              <w:rPr>
                <w:rFonts w:ascii="Courier New" w:hAnsi="Courier New" w:cs="Courier New"/>
              </w:rPr>
              <w:t>alse</w:t>
            </w:r>
          </w:p>
        </w:tc>
      </w:tr>
      <w:tr w:rsidR="00E939F1" w:rsidRPr="00C02067" w:rsidTr="00E939F1">
        <w:trPr>
          <w:jc w:val="center"/>
        </w:trPr>
        <w:tc>
          <w:tcPr>
            <w:tcW w:w="1000" w:type="pct"/>
          </w:tcPr>
          <w:p w:rsidR="00E939F1" w:rsidRPr="00C02067" w:rsidRDefault="00E939F1" w:rsidP="00B70B85">
            <w:pPr>
              <w:pStyle w:val="Pseudokodas"/>
              <w:keepNext/>
              <w:jc w:val="center"/>
              <w:rPr>
                <w:rFonts w:cs="Courier New"/>
              </w:rPr>
            </w:pPr>
            <w:r>
              <w:rPr>
                <w:rFonts w:cs="Courier New"/>
              </w:rPr>
              <w:t>false</w:t>
            </w:r>
          </w:p>
        </w:tc>
        <w:tc>
          <w:tcPr>
            <w:tcW w:w="1000" w:type="pct"/>
            <w:tcBorders>
              <w:right w:val="single" w:sz="4" w:space="0" w:color="auto"/>
            </w:tcBorders>
          </w:tcPr>
          <w:p w:rsidR="00E939F1" w:rsidRPr="00C02067" w:rsidRDefault="00E939F1" w:rsidP="00B70B85">
            <w:pPr>
              <w:pStyle w:val="Tekstasneatitrauktas"/>
              <w:keepNext/>
              <w:jc w:val="center"/>
              <w:rPr>
                <w:rFonts w:ascii="Courier New" w:hAnsi="Courier New" w:cs="Courier New"/>
              </w:rPr>
            </w:pPr>
            <w:r w:rsidRPr="00C02067">
              <w:rPr>
                <w:rFonts w:ascii="Courier New" w:hAnsi="Courier New" w:cs="Courier New"/>
              </w:rPr>
              <w:t>t</w:t>
            </w:r>
            <w:r>
              <w:rPr>
                <w:rFonts w:ascii="Courier New" w:hAnsi="Courier New" w:cs="Courier New"/>
              </w:rPr>
              <w:t>rue</w:t>
            </w:r>
          </w:p>
        </w:tc>
        <w:tc>
          <w:tcPr>
            <w:tcW w:w="1000" w:type="pct"/>
            <w:tcBorders>
              <w:left w:val="single" w:sz="4" w:space="0" w:color="auto"/>
              <w:right w:val="single" w:sz="4" w:space="0" w:color="auto"/>
            </w:tcBorders>
          </w:tcPr>
          <w:p w:rsidR="00E939F1" w:rsidRPr="00C02067" w:rsidRDefault="00E939F1" w:rsidP="00B70B85">
            <w:pPr>
              <w:pStyle w:val="Tekstasneatitrauktas"/>
              <w:jc w:val="center"/>
              <w:rPr>
                <w:rFonts w:ascii="Courier New" w:hAnsi="Courier New" w:cs="Courier New"/>
              </w:rPr>
            </w:pPr>
            <w:r>
              <w:rPr>
                <w:rFonts w:ascii="Courier New" w:hAnsi="Courier New" w:cs="Courier New"/>
              </w:rPr>
              <w:t>true</w:t>
            </w:r>
          </w:p>
        </w:tc>
        <w:tc>
          <w:tcPr>
            <w:tcW w:w="1000" w:type="pct"/>
            <w:tcBorders>
              <w:left w:val="single" w:sz="4" w:space="0" w:color="auto"/>
              <w:right w:val="single" w:sz="4" w:space="0" w:color="auto"/>
            </w:tcBorders>
          </w:tcPr>
          <w:p w:rsidR="00E939F1" w:rsidRPr="00C02067" w:rsidRDefault="00E939F1" w:rsidP="00B70B85">
            <w:pPr>
              <w:pStyle w:val="Tekstasneatitrauktas"/>
              <w:jc w:val="center"/>
              <w:rPr>
                <w:rFonts w:ascii="Courier New" w:hAnsi="Courier New" w:cs="Courier New"/>
              </w:rPr>
            </w:pPr>
            <w:r w:rsidRPr="00C02067">
              <w:rPr>
                <w:rFonts w:ascii="Courier New" w:hAnsi="Courier New" w:cs="Courier New"/>
              </w:rPr>
              <w:t>t</w:t>
            </w:r>
            <w:r>
              <w:rPr>
                <w:rFonts w:ascii="Courier New" w:hAnsi="Courier New" w:cs="Courier New"/>
              </w:rPr>
              <w:t>rue</w:t>
            </w:r>
          </w:p>
        </w:tc>
        <w:tc>
          <w:tcPr>
            <w:tcW w:w="1000" w:type="pct"/>
            <w:tcBorders>
              <w:left w:val="single" w:sz="4" w:space="0" w:color="auto"/>
            </w:tcBorders>
          </w:tcPr>
          <w:p w:rsidR="00E939F1" w:rsidRPr="00C02067" w:rsidRDefault="00E939F1" w:rsidP="00B70B85">
            <w:pPr>
              <w:pStyle w:val="Tekstasneatitrauktas"/>
              <w:jc w:val="center"/>
              <w:rPr>
                <w:rFonts w:ascii="Courier New" w:hAnsi="Courier New" w:cs="Courier New"/>
              </w:rPr>
            </w:pPr>
            <w:r w:rsidRPr="00C02067">
              <w:rPr>
                <w:rFonts w:ascii="Courier New" w:hAnsi="Courier New" w:cs="Courier New"/>
              </w:rPr>
              <w:t>t</w:t>
            </w:r>
            <w:r>
              <w:rPr>
                <w:rFonts w:ascii="Courier New" w:hAnsi="Courier New" w:cs="Courier New"/>
              </w:rPr>
              <w:t>rue</w:t>
            </w:r>
          </w:p>
        </w:tc>
      </w:tr>
      <w:tr w:rsidR="00E939F1" w:rsidRPr="00C02067" w:rsidTr="00E939F1">
        <w:trPr>
          <w:jc w:val="center"/>
        </w:trPr>
        <w:tc>
          <w:tcPr>
            <w:tcW w:w="1000" w:type="pct"/>
          </w:tcPr>
          <w:p w:rsidR="00E939F1" w:rsidRPr="00C02067" w:rsidRDefault="00E939F1" w:rsidP="00B70B85">
            <w:pPr>
              <w:pStyle w:val="Pseudokodas"/>
              <w:jc w:val="center"/>
              <w:rPr>
                <w:rFonts w:cs="Courier New"/>
                <w:sz w:val="20"/>
              </w:rPr>
            </w:pPr>
            <w:r>
              <w:rPr>
                <w:rFonts w:cs="Courier New"/>
              </w:rPr>
              <w:t>false</w:t>
            </w:r>
          </w:p>
        </w:tc>
        <w:tc>
          <w:tcPr>
            <w:tcW w:w="1000" w:type="pct"/>
            <w:tcBorders>
              <w:right w:val="single" w:sz="4" w:space="0" w:color="auto"/>
            </w:tcBorders>
          </w:tcPr>
          <w:p w:rsidR="00E939F1" w:rsidRPr="00187895" w:rsidRDefault="00E939F1" w:rsidP="00B70B85">
            <w:pPr>
              <w:pStyle w:val="Pseudokodas"/>
              <w:jc w:val="center"/>
              <w:rPr>
                <w:rFonts w:cs="Courier New"/>
                <w:szCs w:val="24"/>
              </w:rPr>
            </w:pPr>
            <w:r w:rsidRPr="00187895">
              <w:rPr>
                <w:rFonts w:cs="Courier New"/>
                <w:szCs w:val="24"/>
              </w:rPr>
              <w:t>false</w:t>
            </w:r>
          </w:p>
        </w:tc>
        <w:tc>
          <w:tcPr>
            <w:tcW w:w="1000" w:type="pct"/>
            <w:tcBorders>
              <w:left w:val="single" w:sz="4" w:space="0" w:color="auto"/>
              <w:right w:val="single" w:sz="4" w:space="0" w:color="auto"/>
            </w:tcBorders>
          </w:tcPr>
          <w:p w:rsidR="00E939F1" w:rsidRPr="00A52642" w:rsidRDefault="00E939F1" w:rsidP="00B70B85">
            <w:pPr>
              <w:pStyle w:val="Pseudokodas"/>
              <w:jc w:val="center"/>
              <w:rPr>
                <w:rFonts w:cs="Courier New"/>
                <w:szCs w:val="24"/>
              </w:rPr>
            </w:pPr>
            <w:r w:rsidRPr="00A52642">
              <w:rPr>
                <w:rFonts w:cs="Courier New"/>
                <w:szCs w:val="24"/>
              </w:rPr>
              <w:t>t</w:t>
            </w:r>
            <w:r>
              <w:rPr>
                <w:rFonts w:cs="Courier New"/>
                <w:szCs w:val="24"/>
              </w:rPr>
              <w:t>rue</w:t>
            </w:r>
          </w:p>
        </w:tc>
        <w:tc>
          <w:tcPr>
            <w:tcW w:w="1000" w:type="pct"/>
            <w:tcBorders>
              <w:left w:val="single" w:sz="4" w:space="0" w:color="auto"/>
              <w:right w:val="single" w:sz="4" w:space="0" w:color="auto"/>
            </w:tcBorders>
          </w:tcPr>
          <w:p w:rsidR="00E939F1" w:rsidRPr="00A52642" w:rsidRDefault="00E939F1" w:rsidP="00B70B85">
            <w:pPr>
              <w:pStyle w:val="Pseudokodas"/>
              <w:jc w:val="center"/>
              <w:rPr>
                <w:rFonts w:cs="Courier New"/>
                <w:szCs w:val="24"/>
              </w:rPr>
            </w:pPr>
            <w:r w:rsidRPr="00A52642">
              <w:rPr>
                <w:rFonts w:cs="Courier New"/>
                <w:szCs w:val="24"/>
              </w:rPr>
              <w:t>t</w:t>
            </w:r>
            <w:r>
              <w:rPr>
                <w:rFonts w:cs="Courier New"/>
                <w:szCs w:val="24"/>
              </w:rPr>
              <w:t>rue</w:t>
            </w:r>
          </w:p>
        </w:tc>
        <w:tc>
          <w:tcPr>
            <w:tcW w:w="1000" w:type="pct"/>
            <w:tcBorders>
              <w:left w:val="single" w:sz="4" w:space="0" w:color="auto"/>
            </w:tcBorders>
          </w:tcPr>
          <w:p w:rsidR="00E939F1" w:rsidRPr="00A52642" w:rsidRDefault="00E939F1" w:rsidP="00B70B85">
            <w:pPr>
              <w:pStyle w:val="Pseudokodas"/>
              <w:jc w:val="center"/>
              <w:rPr>
                <w:rFonts w:cs="Courier New"/>
                <w:szCs w:val="24"/>
              </w:rPr>
            </w:pPr>
            <w:r w:rsidRPr="00A52642">
              <w:rPr>
                <w:rFonts w:cs="Courier New"/>
                <w:szCs w:val="24"/>
              </w:rPr>
              <w:t>t</w:t>
            </w:r>
            <w:r>
              <w:rPr>
                <w:rFonts w:cs="Courier New"/>
                <w:szCs w:val="24"/>
              </w:rPr>
              <w:t>rue</w:t>
            </w:r>
          </w:p>
        </w:tc>
      </w:tr>
    </w:tbl>
    <w:p w:rsidR="00365456" w:rsidRPr="00C02067" w:rsidRDefault="00187895" w:rsidP="00365456">
      <w:pPr>
        <w:pStyle w:val="Paviliustracija"/>
        <w:keepNext/>
        <w:rPr>
          <w:lang w:val="lt-LT"/>
        </w:rPr>
      </w:pPr>
      <w:r>
        <w:rPr>
          <w:noProof/>
          <w:lang w:val="lt-LT" w:eastAsia="lt-LT"/>
        </w:rPr>
        <w:drawing>
          <wp:inline distT="0" distB="0" distL="0" distR="0">
            <wp:extent cx="5227320" cy="1554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27320" cy="1554480"/>
                    </a:xfrm>
                    <a:prstGeom prst="rect">
                      <a:avLst/>
                    </a:prstGeom>
                  </pic:spPr>
                </pic:pic>
              </a:graphicData>
            </a:graphic>
          </wp:inline>
        </w:drawing>
      </w:r>
    </w:p>
    <w:p w:rsidR="00365456" w:rsidRPr="00C02067" w:rsidRDefault="005E073A" w:rsidP="00885DFC">
      <w:pPr>
        <w:pStyle w:val="Pavaprasymas"/>
        <w:spacing w:before="0"/>
      </w:pPr>
      <w:r w:rsidRPr="005E073A">
        <w:rPr>
          <w:b/>
        </w:rPr>
        <w:t>Fig. 19.1</w:t>
      </w:r>
      <w:r w:rsidR="00365456" w:rsidRPr="005E073A">
        <w:rPr>
          <w:b/>
        </w:rPr>
        <w:t>.</w:t>
      </w:r>
      <w:r w:rsidR="00365456">
        <w:t xml:space="preserve"> a) </w:t>
      </w:r>
      <w:r>
        <w:t>Venn diagram showing implication</w:t>
      </w:r>
      <w:r w:rsidR="00365456">
        <w:t xml:space="preserve"> </w:t>
      </w:r>
      <w:r w:rsidR="006F3F4B">
        <w:rPr>
          <w:rFonts w:ascii="Courier New" w:hAnsi="Courier New" w:cs="Courier New"/>
        </w:rPr>
        <w:t>P</w:t>
      </w:r>
      <w:r w:rsidR="006F3F4B" w:rsidRPr="00C963AF">
        <w:t> </w:t>
      </w:r>
      <w:r w:rsidR="00365456" w:rsidRPr="00240024">
        <w:rPr>
          <w:rFonts w:ascii="Courier New" w:hAnsi="Courier New" w:cs="Courier New"/>
        </w:rPr>
        <w:sym w:font="Symbol" w:char="F0DE"/>
      </w:r>
      <w:r w:rsidR="006F3F4B" w:rsidRPr="00C963AF">
        <w:t> </w:t>
      </w:r>
      <w:r w:rsidR="006F3F4B">
        <w:rPr>
          <w:rFonts w:ascii="Courier New" w:hAnsi="Courier New" w:cs="Courier New"/>
        </w:rPr>
        <w:t>Q</w:t>
      </w:r>
      <w:r w:rsidR="00365456">
        <w:t xml:space="preserve">. b) </w:t>
      </w:r>
      <w:r>
        <w:t xml:space="preserve">No overlap of </w:t>
      </w:r>
      <w:r w:rsidR="006F3F4B">
        <w:rPr>
          <w:rFonts w:ascii="Courier New" w:hAnsi="Courier New" w:cs="Courier New"/>
        </w:rPr>
        <w:t>P</w:t>
      </w:r>
      <w:r>
        <w:t xml:space="preserve"> </w:t>
      </w:r>
      <w:r w:rsidR="00C963AF">
        <w:t xml:space="preserve">and </w:t>
      </w:r>
      <w:r w:rsidRPr="005E073A">
        <w:rPr>
          <w:rFonts w:ascii="Courier New" w:hAnsi="Courier New" w:cs="Courier New"/>
        </w:rPr>
        <w:sym w:font="Symbol" w:char="F0D8"/>
      </w:r>
      <w:r w:rsidR="006F3F4B">
        <w:rPr>
          <w:rFonts w:ascii="Courier New" w:hAnsi="Courier New" w:cs="Courier New"/>
        </w:rPr>
        <w:t>Q</w:t>
      </w:r>
      <w:r w:rsidR="004E34CF">
        <w:t>. c) Three implications</w:t>
      </w:r>
    </w:p>
    <w:p w:rsidR="00301027" w:rsidRDefault="00301027" w:rsidP="00B857FD">
      <w:pPr>
        <w:pStyle w:val="Tekstas"/>
      </w:pPr>
      <w:r>
        <w:t xml:space="preserve">In </w:t>
      </w:r>
      <w:r w:rsidR="00C963AF">
        <w:t xml:space="preserve">the </w:t>
      </w:r>
      <w:r>
        <w:t xml:space="preserve">case of </w:t>
      </w:r>
      <w:r w:rsidR="006F3F4B">
        <w:rPr>
          <w:rFonts w:ascii="Courier New" w:hAnsi="Courier New" w:cs="Courier New"/>
        </w:rPr>
        <w:t>P</w:t>
      </w:r>
      <w:r w:rsidR="006F3F4B" w:rsidRPr="00A8539E">
        <w:t> </w:t>
      </w:r>
      <w:r w:rsidRPr="00240024">
        <w:rPr>
          <w:rFonts w:ascii="Courier New" w:hAnsi="Courier New" w:cs="Courier New"/>
        </w:rPr>
        <w:sym w:font="Symbol" w:char="F0DE"/>
      </w:r>
      <w:r w:rsidR="006F3F4B" w:rsidRPr="00A8539E">
        <w:t> </w:t>
      </w:r>
      <w:r w:rsidR="006F3F4B">
        <w:rPr>
          <w:rFonts w:ascii="Courier New" w:hAnsi="Courier New" w:cs="Courier New"/>
        </w:rPr>
        <w:t>Q</w:t>
      </w:r>
      <w:r w:rsidRPr="00240024">
        <w:t xml:space="preserve">, </w:t>
      </w:r>
      <w:r>
        <w:t xml:space="preserve">a set of world states for </w:t>
      </w:r>
      <w:r w:rsidR="006F3F4B">
        <w:rPr>
          <w:rFonts w:ascii="Courier New" w:hAnsi="Courier New" w:cs="Courier New"/>
        </w:rPr>
        <w:t>P</w:t>
      </w:r>
      <w:r>
        <w:t xml:space="preserve"> (</w:t>
      </w:r>
      <w:r>
        <w:rPr>
          <w:lang w:val="en-US"/>
        </w:rPr>
        <w:t>where</w:t>
      </w:r>
      <w:r>
        <w:t xml:space="preserve"> </w:t>
      </w:r>
      <w:r w:rsidR="006F3F4B">
        <w:rPr>
          <w:rFonts w:ascii="Courier New" w:hAnsi="Courier New" w:cs="Courier New"/>
        </w:rPr>
        <w:t>P</w:t>
      </w:r>
      <w:r w:rsidR="00C963AF" w:rsidRPr="00C963AF">
        <w:t> </w:t>
      </w:r>
      <w:r w:rsidRPr="00240024">
        <w:rPr>
          <w:rFonts w:ascii="Courier New" w:hAnsi="Courier New" w:cs="Courier New"/>
        </w:rPr>
        <w:t>=</w:t>
      </w:r>
      <w:r w:rsidR="00C963AF" w:rsidRPr="00C963AF">
        <w:t> </w:t>
      </w:r>
      <w:r w:rsidRPr="00240024">
        <w:rPr>
          <w:rFonts w:ascii="Courier New" w:hAnsi="Courier New" w:cs="Courier New"/>
        </w:rPr>
        <w:t>true</w:t>
      </w:r>
      <w:r>
        <w:t xml:space="preserve">) is a subset of states for </w:t>
      </w:r>
      <w:r w:rsidR="006F3F4B">
        <w:rPr>
          <w:rFonts w:ascii="Courier New" w:hAnsi="Courier New" w:cs="Courier New"/>
        </w:rPr>
        <w:t>Q</w:t>
      </w:r>
      <w:r>
        <w:t xml:space="preserve"> (where </w:t>
      </w:r>
      <w:r w:rsidR="006F3F4B">
        <w:rPr>
          <w:rFonts w:ascii="Courier New" w:hAnsi="Courier New" w:cs="Courier New"/>
        </w:rPr>
        <w:t>Q</w:t>
      </w:r>
      <w:r w:rsidR="00C963AF" w:rsidRPr="00C963AF">
        <w:t> </w:t>
      </w:r>
      <w:r w:rsidRPr="00240024">
        <w:rPr>
          <w:rFonts w:ascii="Courier New" w:hAnsi="Courier New" w:cs="Courier New"/>
        </w:rPr>
        <w:t>=</w:t>
      </w:r>
      <w:r w:rsidR="00C963AF" w:rsidRPr="00C963AF">
        <w:t> </w:t>
      </w:r>
      <w:r w:rsidRPr="00240024">
        <w:rPr>
          <w:rFonts w:ascii="Courier New" w:hAnsi="Courier New" w:cs="Courier New"/>
        </w:rPr>
        <w:t>true</w:t>
      </w:r>
      <w:r>
        <w:t xml:space="preserve">): </w:t>
      </w:r>
      <w:r>
        <w:rPr>
          <w:i/>
        </w:rPr>
        <w:t>states</w:t>
      </w:r>
      <w:r>
        <w:t>(</w:t>
      </w:r>
      <w:r w:rsidR="006F3F4B">
        <w:rPr>
          <w:rFonts w:ascii="Courier New" w:hAnsi="Courier New" w:cs="Courier New"/>
        </w:rPr>
        <w:t>P</w:t>
      </w:r>
      <w:r>
        <w:t>) </w:t>
      </w:r>
      <w:r>
        <w:sym w:font="Symbol" w:char="F0CC"/>
      </w:r>
      <w:r w:rsidR="00A8539E">
        <w:t> </w:t>
      </w:r>
      <w:r>
        <w:rPr>
          <w:i/>
        </w:rPr>
        <w:t>states</w:t>
      </w:r>
      <w:r>
        <w:t>(</w:t>
      </w:r>
      <w:r w:rsidR="006F3F4B">
        <w:rPr>
          <w:rFonts w:ascii="Courier New" w:hAnsi="Courier New" w:cs="Courier New"/>
        </w:rPr>
        <w:t>Q</w:t>
      </w:r>
      <w:r>
        <w:t xml:space="preserve">) (Fig. 19.1 a). </w:t>
      </w:r>
      <w:r w:rsidR="00130748">
        <w:t xml:space="preserve">Note that the set inclusion is in </w:t>
      </w:r>
      <w:r w:rsidR="00A8539E">
        <w:t xml:space="preserve">the </w:t>
      </w:r>
      <w:r w:rsidR="00130748">
        <w:lastRenderedPageBreak/>
        <w:t xml:space="preserve">opposite direction than the implication. Fig. 19.1 b illustrates that </w:t>
      </w:r>
      <w:r w:rsidR="00673194">
        <w:rPr>
          <w:rFonts w:ascii="Courier New" w:hAnsi="Courier New" w:cs="Courier New"/>
        </w:rPr>
        <w:t>P</w:t>
      </w:r>
      <w:r>
        <w:t xml:space="preserve"> </w:t>
      </w:r>
      <w:r w:rsidR="00130748">
        <w:t xml:space="preserve">and </w:t>
      </w:r>
      <w:r w:rsidR="00130748" w:rsidRPr="005E073A">
        <w:rPr>
          <w:rFonts w:ascii="Courier New" w:hAnsi="Courier New" w:cs="Courier New"/>
        </w:rPr>
        <w:sym w:font="Symbol" w:char="F0D8"/>
      </w:r>
      <w:r w:rsidR="00130748">
        <w:rPr>
          <w:rFonts w:ascii="Courier New" w:hAnsi="Courier New" w:cs="Courier New"/>
        </w:rPr>
        <w:t>Q</w:t>
      </w:r>
      <w:r w:rsidR="00130748">
        <w:t xml:space="preserve"> do</w:t>
      </w:r>
      <w:r>
        <w:t xml:space="preserve"> not </w:t>
      </w:r>
      <w:r w:rsidR="00130748">
        <w:t>overlap. See also Fig. </w:t>
      </w:r>
      <w:r>
        <w:t xml:space="preserve">19.1 c showing a Venn diagram with three implications </w:t>
      </w:r>
      <w:r w:rsidR="00673194">
        <w:rPr>
          <w:rFonts w:ascii="Courier New" w:hAnsi="Courier New" w:cs="Courier New"/>
        </w:rPr>
        <w:t>man</w:t>
      </w:r>
      <w:r w:rsidR="00673194" w:rsidRPr="00B857FD">
        <w:t> </w:t>
      </w:r>
      <w:r w:rsidRPr="00240024">
        <w:rPr>
          <w:rFonts w:ascii="Courier New" w:hAnsi="Courier New" w:cs="Courier New"/>
        </w:rPr>
        <w:sym w:font="Symbol" w:char="F0DE"/>
      </w:r>
      <w:r w:rsidR="007627FB">
        <w:t> </w:t>
      </w:r>
      <w:r w:rsidR="00673194">
        <w:rPr>
          <w:rFonts w:ascii="Courier New" w:hAnsi="Courier New" w:cs="Courier New"/>
        </w:rPr>
        <w:t>mortal</w:t>
      </w:r>
      <w:r>
        <w:t xml:space="preserve">, </w:t>
      </w:r>
      <w:r w:rsidR="00673194" w:rsidRPr="00673194">
        <w:rPr>
          <w:rFonts w:ascii="Courier New" w:hAnsi="Courier New" w:cs="Courier New"/>
        </w:rPr>
        <w:t>insect</w:t>
      </w:r>
      <w:r w:rsidR="00673194" w:rsidRPr="00B857FD">
        <w:t> </w:t>
      </w:r>
      <w:r w:rsidRPr="00240024">
        <w:rPr>
          <w:rFonts w:ascii="Courier New" w:hAnsi="Courier New" w:cs="Courier New"/>
        </w:rPr>
        <w:sym w:font="Symbol" w:char="F0DE"/>
      </w:r>
      <w:r w:rsidR="00673194" w:rsidRPr="00B857FD">
        <w:t xml:space="preserve"> </w:t>
      </w:r>
      <w:r w:rsidR="00673194">
        <w:rPr>
          <w:rFonts w:ascii="Courier New" w:hAnsi="Courier New" w:cs="Courier New"/>
        </w:rPr>
        <w:t>mortal</w:t>
      </w:r>
      <w:r>
        <w:t xml:space="preserve">, and </w:t>
      </w:r>
      <w:r w:rsidR="00673194">
        <w:rPr>
          <w:rFonts w:ascii="Courier New" w:hAnsi="Courier New" w:cs="Courier New"/>
        </w:rPr>
        <w:t>dog</w:t>
      </w:r>
      <w:r w:rsidR="00673194" w:rsidRPr="00B857FD">
        <w:t> </w:t>
      </w:r>
      <w:r w:rsidRPr="00240024">
        <w:rPr>
          <w:rFonts w:ascii="Courier New" w:hAnsi="Courier New" w:cs="Courier New"/>
        </w:rPr>
        <w:sym w:font="Symbol" w:char="F0DE"/>
      </w:r>
      <w:r w:rsidR="00673194" w:rsidRPr="00B857FD">
        <w:t xml:space="preserve"> </w:t>
      </w:r>
      <w:r w:rsidR="00673194">
        <w:rPr>
          <w:rFonts w:ascii="Courier New" w:hAnsi="Courier New" w:cs="Courier New"/>
        </w:rPr>
        <w:t>mortal</w:t>
      </w:r>
      <w:r w:rsidRPr="004F227D">
        <w:t>.</w:t>
      </w:r>
    </w:p>
    <w:p w:rsidR="009919BE" w:rsidRPr="003033D8" w:rsidRDefault="00B857FD" w:rsidP="00B857FD">
      <w:pPr>
        <w:pStyle w:val="Tekstas"/>
        <w:spacing w:after="240"/>
        <w:rPr>
          <w:lang w:val="en-US"/>
        </w:rPr>
      </w:pPr>
      <w:r>
        <w:t>E</w:t>
      </w:r>
      <w:r w:rsidR="0063287E">
        <w:t>liminati</w:t>
      </w:r>
      <w:r>
        <w:t>ng implication can be generalised</w:t>
      </w:r>
      <w:r w:rsidR="0063287E">
        <w:t>:</w:t>
      </w:r>
    </w:p>
    <w:tbl>
      <w:tblPr>
        <w:tblW w:w="8734" w:type="dxa"/>
        <w:jc w:val="right"/>
        <w:tblLayout w:type="fixed"/>
        <w:tblLook w:val="01E0" w:firstRow="1" w:lastRow="1" w:firstColumn="1" w:lastColumn="1" w:noHBand="0" w:noVBand="0"/>
      </w:tblPr>
      <w:tblGrid>
        <w:gridCol w:w="3778"/>
        <w:gridCol w:w="4160"/>
        <w:gridCol w:w="796"/>
      </w:tblGrid>
      <w:tr w:rsidR="008B15E4" w:rsidRPr="0029788F" w:rsidTr="00FB16B7">
        <w:trPr>
          <w:jc w:val="right"/>
        </w:trPr>
        <w:tc>
          <w:tcPr>
            <w:tcW w:w="3778" w:type="dxa"/>
            <w:tcBorders>
              <w:bottom w:val="single" w:sz="4" w:space="0" w:color="auto"/>
            </w:tcBorders>
          </w:tcPr>
          <w:p w:rsidR="008B15E4" w:rsidRPr="0029788F" w:rsidRDefault="00673194" w:rsidP="00392DCD">
            <w:pPr>
              <w:pStyle w:val="Pseudokodas"/>
              <w:keepNext/>
              <w:spacing w:after="40"/>
              <w:jc w:val="center"/>
              <w:rPr>
                <w:rFonts w:cs="Courier New"/>
                <w:lang w:val="en-GB"/>
              </w:rPr>
            </w:pPr>
            <w:r>
              <w:rPr>
                <w:lang w:val="en-GB"/>
              </w:rPr>
              <w:t>P</w:t>
            </w:r>
            <w:r w:rsidR="008B15E4" w:rsidRPr="0029788F">
              <w:rPr>
                <w:vertAlign w:val="subscript"/>
                <w:lang w:val="en-GB"/>
              </w:rPr>
              <w:t>1</w:t>
            </w:r>
            <w:r w:rsidRPr="003A3AE0">
              <w:rPr>
                <w:rFonts w:ascii="Times New Roman" w:hAnsi="Times New Roman"/>
                <w:lang w:val="en-GB"/>
              </w:rPr>
              <w:t xml:space="preserve"> </w:t>
            </w:r>
            <w:r>
              <w:rPr>
                <w:lang w:val="en-GB"/>
              </w:rPr>
              <w:t>&amp;</w:t>
            </w:r>
            <w:r w:rsidRPr="003A3AE0">
              <w:rPr>
                <w:rFonts w:ascii="Times New Roman" w:hAnsi="Times New Roman"/>
                <w:lang w:val="en-GB"/>
              </w:rPr>
              <w:t xml:space="preserve"> </w:t>
            </w:r>
            <w:r>
              <w:rPr>
                <w:lang w:val="en-GB"/>
              </w:rPr>
              <w:t>P</w:t>
            </w:r>
            <w:r w:rsidR="008B15E4" w:rsidRPr="0029788F">
              <w:rPr>
                <w:vertAlign w:val="subscript"/>
                <w:lang w:val="en-GB"/>
              </w:rPr>
              <w:t>2</w:t>
            </w:r>
            <w:r w:rsidR="00B857FD" w:rsidRPr="003A3AE0">
              <w:rPr>
                <w:rFonts w:ascii="Times New Roman" w:hAnsi="Times New Roman"/>
                <w:lang w:val="en-GB"/>
              </w:rPr>
              <w:t xml:space="preserve"> </w:t>
            </w:r>
            <w:r w:rsidR="00B857FD">
              <w:rPr>
                <w:lang w:val="en-GB"/>
              </w:rPr>
              <w:t>&amp;</w:t>
            </w:r>
            <w:r w:rsidR="00B857FD" w:rsidRPr="003A3AE0">
              <w:rPr>
                <w:rFonts w:ascii="Times New Roman" w:hAnsi="Times New Roman"/>
                <w:lang w:val="en-GB"/>
              </w:rPr>
              <w:t xml:space="preserve"> </w:t>
            </w:r>
            <w:r w:rsidR="00B857FD" w:rsidRPr="00B857FD">
              <w:rPr>
                <w:rFonts w:cs="Courier New"/>
                <w:lang w:val="en-GB"/>
              </w:rPr>
              <w:t>…</w:t>
            </w:r>
            <w:r w:rsidRPr="003A3AE0">
              <w:rPr>
                <w:rFonts w:ascii="Times New Roman" w:hAnsi="Times New Roman"/>
                <w:lang w:val="en-GB"/>
              </w:rPr>
              <w:t xml:space="preserve"> </w:t>
            </w:r>
            <w:r>
              <w:rPr>
                <w:lang w:val="en-GB"/>
              </w:rPr>
              <w:t>&amp;</w:t>
            </w:r>
            <w:r w:rsidRPr="003A3AE0">
              <w:rPr>
                <w:rFonts w:ascii="Times New Roman" w:hAnsi="Times New Roman"/>
                <w:lang w:val="en-GB"/>
              </w:rPr>
              <w:t xml:space="preserve"> </w:t>
            </w:r>
            <w:r>
              <w:rPr>
                <w:lang w:val="en-GB"/>
              </w:rPr>
              <w:t>P</w:t>
            </w:r>
            <w:r w:rsidR="008B15E4" w:rsidRPr="0029788F">
              <w:rPr>
                <w:vertAlign w:val="subscript"/>
                <w:lang w:val="en-GB"/>
              </w:rPr>
              <w:t>n</w:t>
            </w:r>
            <w:r w:rsidR="008B15E4" w:rsidRPr="0029788F">
              <w:rPr>
                <w:lang w:val="en-GB"/>
              </w:rPr>
              <w:t xml:space="preserve"> </w:t>
            </w:r>
            <w:r w:rsidR="008B15E4" w:rsidRPr="0029788F">
              <w:rPr>
                <w:lang w:val="en-GB"/>
              </w:rPr>
              <w:sym w:font="Symbol" w:char="F0DE"/>
            </w:r>
            <w:r>
              <w:rPr>
                <w:lang w:val="en-GB"/>
              </w:rPr>
              <w:t xml:space="preserve"> Q</w:t>
            </w:r>
          </w:p>
        </w:tc>
        <w:tc>
          <w:tcPr>
            <w:tcW w:w="4160" w:type="dxa"/>
            <w:vMerge w:val="restart"/>
            <w:vAlign w:val="center"/>
          </w:tcPr>
          <w:p w:rsidR="008B15E4" w:rsidRPr="0029788F" w:rsidRDefault="008B15E4" w:rsidP="008B15E4">
            <w:pPr>
              <w:pStyle w:val="Tekstasneatitrauktas"/>
              <w:jc w:val="left"/>
              <w:rPr>
                <w:rFonts w:ascii="Courier New" w:hAnsi="Courier New" w:cs="Courier New"/>
              </w:rPr>
            </w:pPr>
            <w:r w:rsidRPr="0029788F">
              <w:t xml:space="preserve">    </w:t>
            </w:r>
            <w:r w:rsidR="00FB16B7">
              <w:t>Elimination of i</w:t>
            </w:r>
            <w:r w:rsidR="00FB16B7" w:rsidRPr="0029788F">
              <w:t>m</w:t>
            </w:r>
            <w:r w:rsidR="00FB16B7">
              <w:t>plication (general)</w:t>
            </w:r>
          </w:p>
        </w:tc>
        <w:tc>
          <w:tcPr>
            <w:tcW w:w="796" w:type="dxa"/>
            <w:vMerge w:val="restart"/>
            <w:vAlign w:val="center"/>
          </w:tcPr>
          <w:p w:rsidR="008B15E4" w:rsidRPr="0029788F" w:rsidRDefault="008B15E4" w:rsidP="006E32C5">
            <w:pPr>
              <w:pStyle w:val="Tekstasneatitrauktas"/>
              <w:jc w:val="right"/>
            </w:pPr>
            <w:r w:rsidRPr="0029788F">
              <w:t>(19.5)</w:t>
            </w:r>
          </w:p>
        </w:tc>
      </w:tr>
      <w:tr w:rsidR="008B15E4" w:rsidRPr="0029788F" w:rsidTr="00FB16B7">
        <w:trPr>
          <w:jc w:val="right"/>
        </w:trPr>
        <w:tc>
          <w:tcPr>
            <w:tcW w:w="3778" w:type="dxa"/>
            <w:tcBorders>
              <w:top w:val="single" w:sz="4" w:space="0" w:color="auto"/>
            </w:tcBorders>
          </w:tcPr>
          <w:p w:rsidR="008B15E4" w:rsidRPr="0029788F" w:rsidRDefault="008B15E4" w:rsidP="00715B98">
            <w:pPr>
              <w:pStyle w:val="Pseudokodas"/>
              <w:spacing w:after="40"/>
              <w:jc w:val="center"/>
              <w:rPr>
                <w:rFonts w:cs="Courier New"/>
                <w:sz w:val="20"/>
                <w:lang w:val="en-GB"/>
              </w:rPr>
            </w:pPr>
            <w:r w:rsidRPr="0029788F">
              <w:rPr>
                <w:lang w:val="en-GB"/>
              </w:rPr>
              <w:sym w:font="Symbol" w:char="F0D8"/>
            </w:r>
            <w:r w:rsidR="00673194">
              <w:rPr>
                <w:lang w:val="en-GB"/>
              </w:rPr>
              <w:t>P</w:t>
            </w:r>
            <w:r w:rsidRPr="0029788F">
              <w:rPr>
                <w:vertAlign w:val="subscript"/>
                <w:lang w:val="en-GB"/>
              </w:rPr>
              <w:t>1</w:t>
            </w:r>
            <w:r w:rsidRPr="003A3AE0">
              <w:rPr>
                <w:rFonts w:ascii="Times New Roman" w:hAnsi="Times New Roman"/>
                <w:lang w:val="en-GB"/>
              </w:rPr>
              <w:t xml:space="preserve"> </w:t>
            </w:r>
            <w:r w:rsidRPr="0029788F">
              <w:rPr>
                <w:lang w:val="en-GB"/>
              </w:rPr>
              <w:sym w:font="Symbol" w:char="F0DA"/>
            </w:r>
            <w:r w:rsidRPr="003A3AE0">
              <w:rPr>
                <w:rFonts w:ascii="Times New Roman" w:hAnsi="Times New Roman"/>
                <w:lang w:val="en-GB"/>
              </w:rPr>
              <w:t xml:space="preserve"> </w:t>
            </w:r>
            <w:r w:rsidRPr="0029788F">
              <w:rPr>
                <w:lang w:val="en-GB"/>
              </w:rPr>
              <w:sym w:font="Symbol" w:char="F0D8"/>
            </w:r>
            <w:r w:rsidR="00673194">
              <w:rPr>
                <w:lang w:val="en-GB"/>
              </w:rPr>
              <w:t>P</w:t>
            </w:r>
            <w:r w:rsidRPr="0029788F">
              <w:rPr>
                <w:vertAlign w:val="subscript"/>
                <w:lang w:val="en-GB"/>
              </w:rPr>
              <w:t>2</w:t>
            </w:r>
            <w:r w:rsidRPr="003A3AE0">
              <w:rPr>
                <w:rFonts w:ascii="Times New Roman" w:hAnsi="Times New Roman"/>
                <w:lang w:val="en-GB"/>
              </w:rPr>
              <w:t xml:space="preserve"> </w:t>
            </w:r>
            <w:r w:rsidRPr="0029788F">
              <w:rPr>
                <w:lang w:val="en-GB"/>
              </w:rPr>
              <w:sym w:font="Symbol" w:char="F0DA"/>
            </w:r>
            <w:r w:rsidR="00B857FD" w:rsidRPr="003A3AE0">
              <w:rPr>
                <w:rFonts w:ascii="Times New Roman" w:hAnsi="Times New Roman"/>
                <w:lang w:val="en-GB"/>
              </w:rPr>
              <w:t xml:space="preserve"> </w:t>
            </w:r>
            <w:r w:rsidR="00B857FD" w:rsidRPr="00B857FD">
              <w:rPr>
                <w:rFonts w:cs="Courier New"/>
                <w:lang w:val="en-GB"/>
              </w:rPr>
              <w:t>…</w:t>
            </w:r>
            <w:r w:rsidRPr="003A3AE0">
              <w:rPr>
                <w:rFonts w:ascii="Times New Roman" w:hAnsi="Times New Roman"/>
                <w:lang w:val="en-GB"/>
              </w:rPr>
              <w:t xml:space="preserve"> </w:t>
            </w:r>
            <w:r w:rsidRPr="0029788F">
              <w:rPr>
                <w:lang w:val="en-GB"/>
              </w:rPr>
              <w:sym w:font="Symbol" w:char="F0DA"/>
            </w:r>
            <w:r w:rsidRPr="003A3AE0">
              <w:rPr>
                <w:rFonts w:ascii="Times New Roman" w:hAnsi="Times New Roman"/>
                <w:lang w:val="en-GB"/>
              </w:rPr>
              <w:t xml:space="preserve"> </w:t>
            </w:r>
            <w:r w:rsidR="00032485" w:rsidRPr="0029788F">
              <w:rPr>
                <w:lang w:val="en-GB"/>
              </w:rPr>
              <w:sym w:font="Symbol" w:char="F0D8"/>
            </w:r>
            <w:r w:rsidR="00673194">
              <w:rPr>
                <w:lang w:val="en-GB"/>
              </w:rPr>
              <w:t>P</w:t>
            </w:r>
            <w:r w:rsidRPr="0029788F">
              <w:rPr>
                <w:vertAlign w:val="subscript"/>
                <w:lang w:val="en-GB"/>
              </w:rPr>
              <w:t>n</w:t>
            </w:r>
            <w:r w:rsidRPr="003A3AE0">
              <w:rPr>
                <w:rFonts w:ascii="Times New Roman" w:hAnsi="Times New Roman"/>
                <w:lang w:val="en-GB"/>
              </w:rPr>
              <w:t xml:space="preserve"> </w:t>
            </w:r>
            <w:r w:rsidRPr="0029788F">
              <w:rPr>
                <w:lang w:val="en-GB"/>
              </w:rPr>
              <w:sym w:font="Symbol" w:char="F0DA"/>
            </w:r>
            <w:r w:rsidR="00673194" w:rsidRPr="003A3AE0">
              <w:rPr>
                <w:rFonts w:ascii="Times New Roman" w:hAnsi="Times New Roman"/>
                <w:lang w:val="en-GB"/>
              </w:rPr>
              <w:t xml:space="preserve"> </w:t>
            </w:r>
            <w:r w:rsidR="00673194">
              <w:rPr>
                <w:lang w:val="en-GB"/>
              </w:rPr>
              <w:t>Q</w:t>
            </w:r>
          </w:p>
        </w:tc>
        <w:tc>
          <w:tcPr>
            <w:tcW w:w="4160" w:type="dxa"/>
            <w:vMerge/>
          </w:tcPr>
          <w:p w:rsidR="008B15E4" w:rsidRPr="0029788F" w:rsidRDefault="008B15E4" w:rsidP="006E32C5">
            <w:pPr>
              <w:pStyle w:val="Pseudokodas"/>
              <w:jc w:val="center"/>
              <w:rPr>
                <w:rFonts w:cs="Courier New"/>
                <w:szCs w:val="24"/>
                <w:lang w:val="en-GB"/>
              </w:rPr>
            </w:pPr>
          </w:p>
        </w:tc>
        <w:tc>
          <w:tcPr>
            <w:tcW w:w="796" w:type="dxa"/>
            <w:vMerge/>
          </w:tcPr>
          <w:p w:rsidR="008B15E4" w:rsidRPr="0029788F" w:rsidRDefault="008B15E4" w:rsidP="006E32C5">
            <w:pPr>
              <w:pStyle w:val="Pseudokodas"/>
              <w:jc w:val="center"/>
              <w:rPr>
                <w:b/>
                <w:sz w:val="20"/>
                <w:lang w:val="en-GB"/>
              </w:rPr>
            </w:pPr>
          </w:p>
        </w:tc>
      </w:tr>
    </w:tbl>
    <w:p w:rsidR="009919BE" w:rsidRPr="0029788F" w:rsidRDefault="00B857FD" w:rsidP="00486DDC">
      <w:pPr>
        <w:pStyle w:val="Tekstas"/>
        <w:spacing w:before="240" w:after="240"/>
      </w:pPr>
      <w:r>
        <w:t>Following is the</w:t>
      </w:r>
      <w:r w:rsidR="00DF1079" w:rsidRPr="0029788F">
        <w:t xml:space="preserve"> rule </w:t>
      </w:r>
      <w:r w:rsidR="00C536BB">
        <w:t>to eliminate double negation</w:t>
      </w:r>
      <w:r w:rsidR="00DF1079" w:rsidRPr="0029788F">
        <w:t xml:space="preserve">. It </w:t>
      </w:r>
      <w:r w:rsidR="00032485">
        <w:t xml:space="preserve">is </w:t>
      </w:r>
      <w:r w:rsidR="00DF1079" w:rsidRPr="0029788F">
        <w:t xml:space="preserve">sound because </w:t>
      </w:r>
      <w:r w:rsidR="003B076F" w:rsidRPr="0029788F">
        <w:rPr>
          <w:rFonts w:ascii="Courier New" w:hAnsi="Courier New" w:cs="Courier New"/>
        </w:rPr>
        <w:sym w:font="Symbol" w:char="F0D8"/>
      </w:r>
      <w:r w:rsidR="003B076F" w:rsidRPr="0029788F">
        <w:rPr>
          <w:rFonts w:ascii="Courier New" w:hAnsi="Courier New" w:cs="Courier New"/>
        </w:rPr>
        <w:sym w:font="Symbol" w:char="F0D8"/>
      </w:r>
      <w:r w:rsidR="00673194">
        <w:rPr>
          <w:rFonts w:ascii="Courier New" w:hAnsi="Courier New" w:cs="Courier New"/>
        </w:rPr>
        <w:t>P</w:t>
      </w:r>
      <w:r w:rsidR="00821D73" w:rsidRPr="00B857FD">
        <w:t> </w:t>
      </w:r>
      <w:r w:rsidR="00486DDC" w:rsidRPr="0029788F">
        <w:rPr>
          <w:rFonts w:ascii="Courier New" w:hAnsi="Courier New" w:cs="Courier New"/>
        </w:rPr>
        <w:sym w:font="Symbol" w:char="F0BA"/>
      </w:r>
      <w:r w:rsidR="00821D73" w:rsidRPr="00B857FD">
        <w:t> </w:t>
      </w:r>
      <w:r w:rsidR="00673194">
        <w:rPr>
          <w:rFonts w:ascii="Courier New" w:hAnsi="Courier New" w:cs="Courier New"/>
        </w:rPr>
        <w:t>P</w:t>
      </w:r>
      <w:r w:rsidR="00032485">
        <w:t>:</w:t>
      </w:r>
    </w:p>
    <w:tbl>
      <w:tblPr>
        <w:tblW w:w="0" w:type="auto"/>
        <w:jc w:val="right"/>
        <w:tblLayout w:type="fixed"/>
        <w:tblLook w:val="01E0" w:firstRow="1" w:lastRow="1" w:firstColumn="1" w:lastColumn="1" w:noHBand="0" w:noVBand="0"/>
      </w:tblPr>
      <w:tblGrid>
        <w:gridCol w:w="703"/>
        <w:gridCol w:w="3570"/>
        <w:gridCol w:w="796"/>
      </w:tblGrid>
      <w:tr w:rsidR="008B15E4" w:rsidRPr="0029788F" w:rsidTr="008B15E4">
        <w:trPr>
          <w:jc w:val="right"/>
        </w:trPr>
        <w:tc>
          <w:tcPr>
            <w:tcW w:w="703" w:type="dxa"/>
            <w:tcBorders>
              <w:bottom w:val="single" w:sz="4" w:space="0" w:color="auto"/>
            </w:tcBorders>
          </w:tcPr>
          <w:p w:rsidR="008B15E4" w:rsidRPr="0029788F" w:rsidRDefault="008B15E4" w:rsidP="00392DCD">
            <w:pPr>
              <w:pStyle w:val="Pseudokodas"/>
              <w:keepNext/>
              <w:spacing w:after="40"/>
              <w:jc w:val="center"/>
              <w:rPr>
                <w:rFonts w:cs="Courier New"/>
                <w:lang w:val="en-GB"/>
              </w:rPr>
            </w:pPr>
            <w:r w:rsidRPr="0029788F">
              <w:rPr>
                <w:lang w:val="en-GB"/>
              </w:rPr>
              <w:sym w:font="Symbol" w:char="F0D8"/>
            </w:r>
            <w:r w:rsidRPr="0029788F">
              <w:rPr>
                <w:lang w:val="en-GB"/>
              </w:rPr>
              <w:sym w:font="Symbol" w:char="F0D8"/>
            </w:r>
            <w:r w:rsidR="00673194">
              <w:rPr>
                <w:lang w:val="en-GB"/>
              </w:rPr>
              <w:t>P</w:t>
            </w:r>
          </w:p>
        </w:tc>
        <w:tc>
          <w:tcPr>
            <w:tcW w:w="3570" w:type="dxa"/>
            <w:vMerge w:val="restart"/>
            <w:vAlign w:val="center"/>
          </w:tcPr>
          <w:p w:rsidR="008B15E4" w:rsidRPr="0029788F" w:rsidRDefault="008B15E4" w:rsidP="006E32C5">
            <w:pPr>
              <w:pStyle w:val="Tekstasneatitrauktas"/>
              <w:jc w:val="left"/>
              <w:rPr>
                <w:rFonts w:ascii="Courier New" w:hAnsi="Courier New" w:cs="Courier New"/>
              </w:rPr>
            </w:pPr>
            <w:r w:rsidRPr="0029788F">
              <w:t xml:space="preserve">    </w:t>
            </w:r>
            <w:r w:rsidR="00DF1079" w:rsidRPr="0029788F">
              <w:t>Double negation elimination</w:t>
            </w:r>
          </w:p>
        </w:tc>
        <w:tc>
          <w:tcPr>
            <w:tcW w:w="796" w:type="dxa"/>
            <w:vMerge w:val="restart"/>
            <w:vAlign w:val="center"/>
          </w:tcPr>
          <w:p w:rsidR="008B15E4" w:rsidRPr="0029788F" w:rsidRDefault="008B15E4" w:rsidP="006E32C5">
            <w:pPr>
              <w:pStyle w:val="Tekstasneatitrauktas"/>
              <w:jc w:val="right"/>
            </w:pPr>
            <w:r w:rsidRPr="0029788F">
              <w:t>(19.6)</w:t>
            </w:r>
          </w:p>
        </w:tc>
      </w:tr>
      <w:tr w:rsidR="008B15E4" w:rsidRPr="0029788F" w:rsidTr="008B15E4">
        <w:trPr>
          <w:jc w:val="right"/>
        </w:trPr>
        <w:tc>
          <w:tcPr>
            <w:tcW w:w="703" w:type="dxa"/>
            <w:tcBorders>
              <w:top w:val="single" w:sz="4" w:space="0" w:color="auto"/>
            </w:tcBorders>
          </w:tcPr>
          <w:p w:rsidR="008B15E4" w:rsidRPr="0029788F" w:rsidRDefault="00673194" w:rsidP="00715B98">
            <w:pPr>
              <w:pStyle w:val="Pseudokodas"/>
              <w:spacing w:before="40"/>
              <w:jc w:val="center"/>
              <w:rPr>
                <w:rFonts w:cs="Courier New"/>
                <w:sz w:val="20"/>
                <w:lang w:val="en-GB"/>
              </w:rPr>
            </w:pPr>
            <w:r>
              <w:rPr>
                <w:lang w:val="en-GB"/>
              </w:rPr>
              <w:t>P</w:t>
            </w:r>
          </w:p>
        </w:tc>
        <w:tc>
          <w:tcPr>
            <w:tcW w:w="3570" w:type="dxa"/>
            <w:vMerge/>
          </w:tcPr>
          <w:p w:rsidR="008B15E4" w:rsidRPr="0029788F" w:rsidRDefault="008B15E4" w:rsidP="006E32C5">
            <w:pPr>
              <w:pStyle w:val="Pseudokodas"/>
              <w:jc w:val="center"/>
              <w:rPr>
                <w:rFonts w:cs="Courier New"/>
                <w:szCs w:val="24"/>
                <w:lang w:val="en-GB"/>
              </w:rPr>
            </w:pPr>
          </w:p>
        </w:tc>
        <w:tc>
          <w:tcPr>
            <w:tcW w:w="796" w:type="dxa"/>
            <w:vMerge/>
          </w:tcPr>
          <w:p w:rsidR="008B15E4" w:rsidRPr="0029788F" w:rsidRDefault="008B15E4" w:rsidP="006E32C5">
            <w:pPr>
              <w:pStyle w:val="Pseudokodas"/>
              <w:jc w:val="center"/>
              <w:rPr>
                <w:b/>
                <w:sz w:val="20"/>
                <w:lang w:val="en-GB"/>
              </w:rPr>
            </w:pPr>
          </w:p>
        </w:tc>
      </w:tr>
    </w:tbl>
    <w:p w:rsidR="009919BE" w:rsidRPr="0029788F" w:rsidRDefault="00DF1079" w:rsidP="005C3A76">
      <w:pPr>
        <w:pStyle w:val="Tekstas"/>
        <w:spacing w:before="240" w:after="240"/>
      </w:pPr>
      <w:r w:rsidRPr="0029788F">
        <w:t xml:space="preserve">We rewrite </w:t>
      </w:r>
      <w:r w:rsidR="0043180F">
        <w:t xml:space="preserve">the </w:t>
      </w:r>
      <w:r w:rsidRPr="0029788F">
        <w:t>rule</w:t>
      </w:r>
      <w:r w:rsidR="003B076F" w:rsidRPr="0029788F">
        <w:t xml:space="preserve"> </w:t>
      </w:r>
      <w:r w:rsidR="00C67758" w:rsidRPr="0029788F">
        <w:t>(19.3)</w:t>
      </w:r>
      <w:r w:rsidRPr="0029788F">
        <w:t xml:space="preserve"> </w:t>
      </w:r>
      <w:r w:rsidR="0043180F">
        <w:t>taking into account</w:t>
      </w:r>
      <w:r w:rsidR="00E47459" w:rsidRPr="0029788F">
        <w:t xml:space="preserve"> </w:t>
      </w:r>
      <w:r w:rsidR="00C67758" w:rsidRPr="0029788F">
        <w:t>(19.5)</w:t>
      </w:r>
      <w:r w:rsidR="006C5FB8" w:rsidRPr="0029788F">
        <w:t xml:space="preserve"> and obtain</w:t>
      </w:r>
    </w:p>
    <w:p w:rsidR="003B076F" w:rsidRPr="00F16B82" w:rsidRDefault="003B076F" w:rsidP="003B076F">
      <w:pPr>
        <w:pStyle w:val="Predikatai"/>
        <w:rPr>
          <w:lang w:val="pl-PL"/>
        </w:rPr>
      </w:pPr>
      <w:r w:rsidRPr="0029788F">
        <w:rPr>
          <w:lang w:val="en-GB"/>
        </w:rPr>
        <w:sym w:font="Symbol" w:char="F0D8"/>
      </w:r>
      <w:r w:rsidR="00006E96" w:rsidRPr="00F16B82">
        <w:rPr>
          <w:lang w:val="pl-PL"/>
        </w:rPr>
        <w:t>Prof(x</w:t>
      </w:r>
      <w:r w:rsidRPr="00F16B82">
        <w:rPr>
          <w:lang w:val="pl-PL"/>
        </w:rPr>
        <w:t>,</w:t>
      </w:r>
      <w:r w:rsidR="00006E96" w:rsidRPr="00F16B82">
        <w:rPr>
          <w:lang w:val="pl-PL"/>
        </w:rPr>
        <w:t>y</w:t>
      </w:r>
      <w:r w:rsidRPr="00F16B82">
        <w:rPr>
          <w:lang w:val="pl-PL"/>
        </w:rPr>
        <w:t>)</w:t>
      </w:r>
      <w:r w:rsidRPr="003A3AE0">
        <w:rPr>
          <w:rFonts w:ascii="Times New Roman" w:hAnsi="Times New Roman"/>
          <w:lang w:val="pl-PL"/>
        </w:rPr>
        <w:t xml:space="preserve"> </w:t>
      </w:r>
      <w:r w:rsidRPr="0029788F">
        <w:rPr>
          <w:lang w:val="en-GB"/>
        </w:rPr>
        <w:sym w:font="Symbol" w:char="F0DA"/>
      </w:r>
      <w:r w:rsidRPr="003A3AE0">
        <w:rPr>
          <w:rFonts w:ascii="Times New Roman" w:hAnsi="Times New Roman"/>
          <w:lang w:val="pl-PL"/>
        </w:rPr>
        <w:t xml:space="preserve"> </w:t>
      </w:r>
      <w:r w:rsidRPr="0029788F">
        <w:rPr>
          <w:lang w:val="en-GB"/>
        </w:rPr>
        <w:sym w:font="Symbol" w:char="F0D8"/>
      </w:r>
      <w:r w:rsidR="00006E96" w:rsidRPr="00F16B82">
        <w:rPr>
          <w:lang w:val="pl-PL"/>
        </w:rPr>
        <w:t>Stud(z</w:t>
      </w:r>
      <w:r w:rsidRPr="00F16B82">
        <w:rPr>
          <w:lang w:val="pl-PL"/>
        </w:rPr>
        <w:t>,</w:t>
      </w:r>
      <w:r w:rsidR="00006E96" w:rsidRPr="00F16B82">
        <w:rPr>
          <w:lang w:val="pl-PL"/>
        </w:rPr>
        <w:t>w</w:t>
      </w:r>
      <w:r w:rsidRPr="00F16B82">
        <w:rPr>
          <w:lang w:val="pl-PL"/>
        </w:rPr>
        <w:t>)</w:t>
      </w:r>
      <w:r w:rsidRPr="003A3AE0">
        <w:rPr>
          <w:rFonts w:ascii="Times New Roman" w:hAnsi="Times New Roman"/>
          <w:lang w:val="pl-PL"/>
        </w:rPr>
        <w:t xml:space="preserve"> </w:t>
      </w:r>
      <w:r w:rsidRPr="0029788F">
        <w:rPr>
          <w:lang w:val="en-GB"/>
        </w:rPr>
        <w:sym w:font="Symbol" w:char="F0DA"/>
      </w:r>
      <w:r w:rsidRPr="003A3AE0">
        <w:rPr>
          <w:rFonts w:ascii="Times New Roman" w:hAnsi="Times New Roman"/>
          <w:lang w:val="pl-PL"/>
        </w:rPr>
        <w:t xml:space="preserve"> </w:t>
      </w:r>
      <w:r w:rsidRPr="0029788F">
        <w:rPr>
          <w:lang w:val="en-GB"/>
        </w:rPr>
        <w:sym w:font="Symbol" w:char="F0D8"/>
      </w:r>
      <w:r w:rsidRPr="0029788F">
        <w:rPr>
          <w:lang w:val="en-GB"/>
        </w:rPr>
        <w:sym w:font="Symbol" w:char="F0D8"/>
      </w:r>
      <w:r w:rsidR="00451C92">
        <w:rPr>
          <w:lang w:val="pl-PL"/>
        </w:rPr>
        <w:t>Eq</w:t>
      </w:r>
      <w:r w:rsidR="00006E96" w:rsidRPr="00F16B82">
        <w:rPr>
          <w:lang w:val="pl-PL"/>
        </w:rPr>
        <w:t>(x</w:t>
      </w:r>
      <w:r w:rsidRPr="00F16B82">
        <w:rPr>
          <w:lang w:val="pl-PL"/>
        </w:rPr>
        <w:t>,</w:t>
      </w:r>
      <w:r w:rsidR="00006E96" w:rsidRPr="00F16B82">
        <w:rPr>
          <w:lang w:val="pl-PL"/>
        </w:rPr>
        <w:t>z</w:t>
      </w:r>
      <w:r w:rsidRPr="00F16B82">
        <w:rPr>
          <w:lang w:val="pl-PL"/>
        </w:rPr>
        <w:t>)</w:t>
      </w:r>
      <w:r w:rsidRPr="003A3AE0">
        <w:rPr>
          <w:rFonts w:ascii="Times New Roman" w:hAnsi="Times New Roman"/>
          <w:lang w:val="pl-PL"/>
        </w:rPr>
        <w:t xml:space="preserve"> </w:t>
      </w:r>
      <w:r w:rsidRPr="0029788F">
        <w:rPr>
          <w:lang w:val="en-GB"/>
        </w:rPr>
        <w:sym w:font="Symbol" w:char="F0DA"/>
      </w:r>
      <w:r w:rsidR="00006E96" w:rsidRPr="003A3AE0">
        <w:rPr>
          <w:rFonts w:ascii="Times New Roman" w:hAnsi="Times New Roman"/>
          <w:lang w:val="pl-PL"/>
        </w:rPr>
        <w:t xml:space="preserve"> </w:t>
      </w:r>
      <w:r w:rsidR="00451C92">
        <w:rPr>
          <w:lang w:val="pl-PL"/>
        </w:rPr>
        <w:t>Exam</w:t>
      </w:r>
      <w:r w:rsidR="00006E96" w:rsidRPr="00F16B82">
        <w:rPr>
          <w:lang w:val="pl-PL"/>
        </w:rPr>
        <w:t>(y</w:t>
      </w:r>
      <w:r w:rsidRPr="00F16B82">
        <w:rPr>
          <w:lang w:val="pl-PL"/>
        </w:rPr>
        <w:t>,</w:t>
      </w:r>
      <w:r w:rsidR="00006E96" w:rsidRPr="00F16B82">
        <w:rPr>
          <w:lang w:val="pl-PL"/>
        </w:rPr>
        <w:t>w</w:t>
      </w:r>
      <w:r w:rsidRPr="00F16B82">
        <w:rPr>
          <w:lang w:val="pl-PL"/>
        </w:rPr>
        <w:t>)</w:t>
      </w:r>
    </w:p>
    <w:p w:rsidR="003B076F" w:rsidRPr="0029788F" w:rsidRDefault="006C5FB8" w:rsidP="00486DDC">
      <w:pPr>
        <w:pStyle w:val="Tekstasneatitrauktas"/>
        <w:spacing w:before="240" w:after="240"/>
      </w:pPr>
      <w:r w:rsidRPr="0029788F">
        <w:t>Double negation is eliminated</w:t>
      </w:r>
      <w:r w:rsidR="003B076F" w:rsidRPr="0029788F">
        <w:t>:</w:t>
      </w:r>
    </w:p>
    <w:tbl>
      <w:tblPr>
        <w:tblW w:w="5000" w:type="pct"/>
        <w:jc w:val="center"/>
        <w:tblLook w:val="01E0" w:firstRow="1" w:lastRow="1" w:firstColumn="1" w:lastColumn="1" w:noHBand="0" w:noVBand="0"/>
      </w:tblPr>
      <w:tblGrid>
        <w:gridCol w:w="8275"/>
        <w:gridCol w:w="796"/>
      </w:tblGrid>
      <w:tr w:rsidR="00DA147F" w:rsidRPr="0029788F" w:rsidTr="00486DDC">
        <w:trPr>
          <w:jc w:val="center"/>
        </w:trPr>
        <w:tc>
          <w:tcPr>
            <w:tcW w:w="4571" w:type="pct"/>
          </w:tcPr>
          <w:p w:rsidR="00DA147F" w:rsidRPr="00491D46" w:rsidRDefault="003E5344" w:rsidP="00DA147F">
            <w:pPr>
              <w:pStyle w:val="Predikatai"/>
              <w:rPr>
                <w:lang w:val="pl-PL"/>
              </w:rPr>
            </w:pPr>
            <w:r w:rsidRPr="003E5344">
              <w:rPr>
                <w:rFonts w:ascii="Times New Roman" w:hAnsi="Times New Roman"/>
                <w:lang w:val="en-GB"/>
              </w:rPr>
              <w:t>Rule R1:</w:t>
            </w:r>
            <w:r>
              <w:rPr>
                <w:lang w:val="en-GB"/>
              </w:rPr>
              <w:t xml:space="preserve"> </w:t>
            </w:r>
            <w:r w:rsidR="00DA147F" w:rsidRPr="0029788F">
              <w:rPr>
                <w:lang w:val="en-GB"/>
              </w:rPr>
              <w:sym w:font="Symbol" w:char="F0D8"/>
            </w:r>
            <w:r w:rsidR="00006E96" w:rsidRPr="00491D46">
              <w:rPr>
                <w:lang w:val="pl-PL"/>
              </w:rPr>
              <w:t>Prof(x</w:t>
            </w:r>
            <w:r w:rsidR="00DA147F" w:rsidRPr="00491D46">
              <w:rPr>
                <w:lang w:val="pl-PL"/>
              </w:rPr>
              <w:t>,</w:t>
            </w:r>
            <w:r w:rsidR="00006E96" w:rsidRPr="00491D46">
              <w:rPr>
                <w:lang w:val="pl-PL"/>
              </w:rPr>
              <w:t>y</w:t>
            </w:r>
            <w:r w:rsidR="00DA147F" w:rsidRPr="00491D46">
              <w:rPr>
                <w:lang w:val="pl-PL"/>
              </w:rPr>
              <w:t>)</w:t>
            </w:r>
            <w:r w:rsidR="00DA147F" w:rsidRPr="003A3AE0">
              <w:rPr>
                <w:rFonts w:ascii="Times New Roman" w:hAnsi="Times New Roman"/>
                <w:lang w:val="pl-PL"/>
              </w:rPr>
              <w:t xml:space="preserve"> </w:t>
            </w:r>
            <w:r w:rsidR="00DA147F" w:rsidRPr="0029788F">
              <w:rPr>
                <w:lang w:val="en-GB"/>
              </w:rPr>
              <w:sym w:font="Symbol" w:char="F0DA"/>
            </w:r>
            <w:r w:rsidR="00DA147F" w:rsidRPr="003A3AE0">
              <w:rPr>
                <w:rFonts w:ascii="Times New Roman" w:hAnsi="Times New Roman"/>
                <w:lang w:val="pl-PL"/>
              </w:rPr>
              <w:t xml:space="preserve"> </w:t>
            </w:r>
            <w:r w:rsidR="00DA147F" w:rsidRPr="0029788F">
              <w:rPr>
                <w:lang w:val="en-GB"/>
              </w:rPr>
              <w:sym w:font="Symbol" w:char="F0D8"/>
            </w:r>
            <w:r w:rsidR="00006E96" w:rsidRPr="00491D46">
              <w:rPr>
                <w:lang w:val="pl-PL"/>
              </w:rPr>
              <w:t>Stud(z</w:t>
            </w:r>
            <w:r w:rsidR="00DA147F" w:rsidRPr="00491D46">
              <w:rPr>
                <w:lang w:val="pl-PL"/>
              </w:rPr>
              <w:t>,</w:t>
            </w:r>
            <w:r w:rsidR="00006E96" w:rsidRPr="00491D46">
              <w:rPr>
                <w:lang w:val="pl-PL"/>
              </w:rPr>
              <w:t>w</w:t>
            </w:r>
            <w:r w:rsidR="00DA147F" w:rsidRPr="00491D46">
              <w:rPr>
                <w:lang w:val="pl-PL"/>
              </w:rPr>
              <w:t>)</w:t>
            </w:r>
            <w:r w:rsidR="00DA147F" w:rsidRPr="003A3AE0">
              <w:rPr>
                <w:rFonts w:ascii="Times New Roman" w:hAnsi="Times New Roman"/>
                <w:lang w:val="pl-PL"/>
              </w:rPr>
              <w:t xml:space="preserve"> </w:t>
            </w:r>
            <w:r w:rsidR="00DA147F" w:rsidRPr="0029788F">
              <w:rPr>
                <w:lang w:val="en-GB"/>
              </w:rPr>
              <w:sym w:font="Symbol" w:char="F0DA"/>
            </w:r>
            <w:r w:rsidR="00006E96" w:rsidRPr="003A3AE0">
              <w:rPr>
                <w:rFonts w:ascii="Times New Roman" w:hAnsi="Times New Roman"/>
                <w:lang w:val="pl-PL"/>
              </w:rPr>
              <w:t xml:space="preserve"> </w:t>
            </w:r>
            <w:r w:rsidR="00451C92">
              <w:rPr>
                <w:lang w:val="pl-PL"/>
              </w:rPr>
              <w:t>Eq</w:t>
            </w:r>
            <w:r w:rsidR="00006E96" w:rsidRPr="00491D46">
              <w:rPr>
                <w:lang w:val="pl-PL"/>
              </w:rPr>
              <w:t>(x</w:t>
            </w:r>
            <w:r w:rsidR="00DA147F" w:rsidRPr="00491D46">
              <w:rPr>
                <w:lang w:val="pl-PL"/>
              </w:rPr>
              <w:t>,</w:t>
            </w:r>
            <w:r w:rsidR="00006E96" w:rsidRPr="00491D46">
              <w:rPr>
                <w:lang w:val="pl-PL"/>
              </w:rPr>
              <w:t>z</w:t>
            </w:r>
            <w:r w:rsidR="00DA147F" w:rsidRPr="00491D46">
              <w:rPr>
                <w:lang w:val="pl-PL"/>
              </w:rPr>
              <w:t>)</w:t>
            </w:r>
            <w:r w:rsidR="00DA147F" w:rsidRPr="003A3AE0">
              <w:rPr>
                <w:rFonts w:ascii="Times New Roman" w:hAnsi="Times New Roman"/>
                <w:lang w:val="pl-PL"/>
              </w:rPr>
              <w:t xml:space="preserve"> </w:t>
            </w:r>
            <w:r w:rsidR="00DA147F" w:rsidRPr="0029788F">
              <w:rPr>
                <w:lang w:val="en-GB"/>
              </w:rPr>
              <w:sym w:font="Symbol" w:char="F0DA"/>
            </w:r>
            <w:r w:rsidR="00006E96" w:rsidRPr="003A3AE0">
              <w:rPr>
                <w:rFonts w:ascii="Times New Roman" w:hAnsi="Times New Roman"/>
                <w:lang w:val="pl-PL"/>
              </w:rPr>
              <w:t xml:space="preserve"> </w:t>
            </w:r>
            <w:r w:rsidR="00451C92">
              <w:rPr>
                <w:lang w:val="pl-PL"/>
              </w:rPr>
              <w:t>Exam</w:t>
            </w:r>
            <w:r w:rsidR="00006E96" w:rsidRPr="00491D46">
              <w:rPr>
                <w:lang w:val="pl-PL"/>
              </w:rPr>
              <w:t>(y</w:t>
            </w:r>
            <w:r w:rsidR="00DA147F" w:rsidRPr="00491D46">
              <w:rPr>
                <w:lang w:val="pl-PL"/>
              </w:rPr>
              <w:t>,</w:t>
            </w:r>
            <w:r w:rsidR="00006E96" w:rsidRPr="00491D46">
              <w:rPr>
                <w:lang w:val="pl-PL"/>
              </w:rPr>
              <w:t>w</w:t>
            </w:r>
            <w:r w:rsidR="00DA147F" w:rsidRPr="00491D46">
              <w:rPr>
                <w:lang w:val="pl-PL"/>
              </w:rPr>
              <w:t>)</w:t>
            </w:r>
          </w:p>
        </w:tc>
        <w:tc>
          <w:tcPr>
            <w:tcW w:w="429" w:type="pct"/>
          </w:tcPr>
          <w:p w:rsidR="00DA147F" w:rsidRPr="0029788F" w:rsidRDefault="00C67758" w:rsidP="005A2D72">
            <w:pPr>
              <w:pStyle w:val="Tekstas"/>
              <w:ind w:firstLine="0"/>
              <w:jc w:val="left"/>
            </w:pPr>
            <w:r w:rsidRPr="0029788F">
              <w:t>(19.7)</w:t>
            </w:r>
          </w:p>
        </w:tc>
      </w:tr>
    </w:tbl>
    <w:p w:rsidR="001B5E12" w:rsidRPr="0029788F" w:rsidRDefault="00BA7265" w:rsidP="00392DCD">
      <w:pPr>
        <w:pStyle w:val="Tekstas"/>
        <w:spacing w:before="240" w:after="240"/>
      </w:pPr>
      <w:r>
        <w:t>T</w:t>
      </w:r>
      <w:r w:rsidR="006C5FB8" w:rsidRPr="0029788F">
        <w:t xml:space="preserve">o </w:t>
      </w:r>
      <w:r>
        <w:t xml:space="preserve">apply resolution </w:t>
      </w:r>
      <w:r w:rsidR="006C5FB8" w:rsidRPr="0029788F">
        <w:t xml:space="preserve">we start </w:t>
      </w:r>
      <w:r>
        <w:t xml:space="preserve">explaining </w:t>
      </w:r>
      <w:r w:rsidR="006C5FB8" w:rsidRPr="0029788F">
        <w:t>the</w:t>
      </w:r>
      <w:r w:rsidR="001B5E12" w:rsidRPr="0029788F">
        <w:t xml:space="preserve"> </w:t>
      </w:r>
      <w:r w:rsidR="001B5E12" w:rsidRPr="0029788F">
        <w:rPr>
          <w:i/>
        </w:rPr>
        <w:t>modus ponens</w:t>
      </w:r>
      <w:r w:rsidR="001B5E12" w:rsidRPr="0029788F">
        <w:t xml:space="preserve"> </w:t>
      </w:r>
      <w:r w:rsidR="002819AB">
        <w:t xml:space="preserve">rule: </w:t>
      </w:r>
      <w:r w:rsidR="00E067CD" w:rsidRPr="0029788F">
        <w:t xml:space="preserve">1) </w:t>
      </w:r>
      <w:r w:rsidR="006C5FB8" w:rsidRPr="0029788F">
        <w:t>Suppose</w:t>
      </w:r>
      <w:r w:rsidR="001B5E12" w:rsidRPr="0029788F">
        <w:t xml:space="preserve"> </w:t>
      </w:r>
      <w:r w:rsidR="00673194">
        <w:rPr>
          <w:rFonts w:ascii="Courier New" w:hAnsi="Courier New" w:cs="Courier New"/>
        </w:rPr>
        <w:t>P</w:t>
      </w:r>
      <w:r w:rsidR="001B5E12" w:rsidRPr="0029788F">
        <w:t xml:space="preserve">. </w:t>
      </w:r>
      <w:r w:rsidR="00E067CD" w:rsidRPr="0029788F">
        <w:t>2)</w:t>
      </w:r>
      <w:r w:rsidR="00673194">
        <w:t> </w:t>
      </w:r>
      <w:r w:rsidR="006C5FB8" w:rsidRPr="0029788F">
        <w:t>Suppose</w:t>
      </w:r>
      <w:r w:rsidR="004F46F2">
        <w:t xml:space="preserve"> the implication</w:t>
      </w:r>
      <w:r w:rsidR="006C5FB8" w:rsidRPr="0029788F">
        <w:t xml:space="preserve"> if</w:t>
      </w:r>
      <w:r w:rsidR="001B5E12" w:rsidRPr="0029788F">
        <w:t xml:space="preserve"> </w:t>
      </w:r>
      <w:r w:rsidR="00673194">
        <w:rPr>
          <w:rFonts w:ascii="Courier New" w:hAnsi="Courier New" w:cs="Courier New"/>
        </w:rPr>
        <w:t>P</w:t>
      </w:r>
      <w:r w:rsidR="006C5FB8" w:rsidRPr="0029788F">
        <w:t>, then</w:t>
      </w:r>
      <w:r w:rsidR="001B5E12" w:rsidRPr="0029788F">
        <w:t xml:space="preserve"> </w:t>
      </w:r>
      <w:r w:rsidR="00673194">
        <w:rPr>
          <w:rFonts w:ascii="Courier New" w:hAnsi="Courier New" w:cs="Courier New"/>
        </w:rPr>
        <w:t>Q</w:t>
      </w:r>
      <w:r w:rsidR="001B5E12" w:rsidRPr="0029788F">
        <w:t xml:space="preserve">. </w:t>
      </w:r>
      <w:r w:rsidR="00E067CD" w:rsidRPr="0029788F">
        <w:t xml:space="preserve">3) </w:t>
      </w:r>
      <w:r w:rsidR="006C5FB8" w:rsidRPr="0029788F">
        <w:t>Therefore</w:t>
      </w:r>
      <w:r w:rsidR="001B5E12" w:rsidRPr="0029788F">
        <w:t xml:space="preserve"> </w:t>
      </w:r>
      <w:r w:rsidR="00673194">
        <w:rPr>
          <w:rFonts w:ascii="Courier New" w:hAnsi="Courier New" w:cs="Courier New"/>
        </w:rPr>
        <w:t>Q</w:t>
      </w:r>
      <w:r w:rsidR="00A50622" w:rsidRPr="0029788F">
        <w:t>.</w:t>
      </w:r>
    </w:p>
    <w:tbl>
      <w:tblPr>
        <w:tblW w:w="0" w:type="auto"/>
        <w:jc w:val="center"/>
        <w:tblLook w:val="04A0" w:firstRow="1" w:lastRow="0" w:firstColumn="1" w:lastColumn="0" w:noHBand="0" w:noVBand="1"/>
      </w:tblPr>
      <w:tblGrid>
        <w:gridCol w:w="861"/>
        <w:gridCol w:w="2336"/>
        <w:gridCol w:w="2063"/>
      </w:tblGrid>
      <w:tr w:rsidR="00E1046E" w:rsidRPr="0029788F" w:rsidTr="006E32C5">
        <w:trPr>
          <w:cantSplit/>
          <w:jc w:val="center"/>
        </w:trPr>
        <w:tc>
          <w:tcPr>
            <w:tcW w:w="0" w:type="auto"/>
            <w:hideMark/>
          </w:tcPr>
          <w:p w:rsidR="00E1046E" w:rsidRPr="0029788F" w:rsidRDefault="00673194" w:rsidP="00392DCD">
            <w:pPr>
              <w:pStyle w:val="Predikatai"/>
              <w:keepNext/>
              <w:jc w:val="left"/>
              <w:rPr>
                <w:rFonts w:ascii="Times New Roman" w:hAnsi="Times New Roman"/>
                <w:lang w:val="en-GB"/>
              </w:rPr>
            </w:pPr>
            <w:r>
              <w:rPr>
                <w:lang w:val="en-GB"/>
              </w:rPr>
              <w:t>P</w:t>
            </w:r>
          </w:p>
        </w:tc>
        <w:tc>
          <w:tcPr>
            <w:tcW w:w="0" w:type="auto"/>
            <w:hideMark/>
          </w:tcPr>
          <w:p w:rsidR="00E1046E" w:rsidRPr="0029788F" w:rsidRDefault="00E1046E" w:rsidP="006C5FB8">
            <w:pPr>
              <w:pStyle w:val="Tekstasneatitrauktas"/>
              <w:jc w:val="left"/>
            </w:pPr>
            <w:r w:rsidRPr="0029788F">
              <w:t xml:space="preserve">      </w:t>
            </w:r>
            <w:r w:rsidR="00B35BDF" w:rsidRPr="0029788F">
              <w:t xml:space="preserve">  1) </w:t>
            </w:r>
            <w:r w:rsidR="006C5FB8" w:rsidRPr="0029788F">
              <w:t>Small premise</w:t>
            </w:r>
          </w:p>
        </w:tc>
        <w:tc>
          <w:tcPr>
            <w:tcW w:w="0" w:type="auto"/>
          </w:tcPr>
          <w:p w:rsidR="00E1046E" w:rsidRPr="0029788F" w:rsidRDefault="00E1046E" w:rsidP="006E32C5">
            <w:pPr>
              <w:pStyle w:val="Tekstasneatitrauktas"/>
              <w:jc w:val="left"/>
            </w:pPr>
          </w:p>
        </w:tc>
      </w:tr>
      <w:tr w:rsidR="00E1046E" w:rsidRPr="0029788F" w:rsidTr="006E32C5">
        <w:trPr>
          <w:cantSplit/>
          <w:jc w:val="center"/>
        </w:trPr>
        <w:tc>
          <w:tcPr>
            <w:tcW w:w="0" w:type="auto"/>
            <w:tcBorders>
              <w:bottom w:val="single" w:sz="4" w:space="0" w:color="auto"/>
            </w:tcBorders>
            <w:hideMark/>
          </w:tcPr>
          <w:p w:rsidR="00E1046E" w:rsidRPr="0029788F" w:rsidRDefault="00673194" w:rsidP="00392DCD">
            <w:pPr>
              <w:pStyle w:val="Predikatai"/>
              <w:keepNext/>
              <w:jc w:val="left"/>
              <w:rPr>
                <w:rFonts w:ascii="Times New Roman" w:hAnsi="Times New Roman"/>
                <w:lang w:val="en-GB"/>
              </w:rPr>
            </w:pPr>
            <w:r>
              <w:rPr>
                <w:lang w:val="en-GB"/>
              </w:rPr>
              <w:t>P</w:t>
            </w:r>
            <w:r w:rsidR="00E1046E" w:rsidRPr="00A8539E">
              <w:rPr>
                <w:rFonts w:ascii="Times New Roman" w:hAnsi="Times New Roman"/>
                <w:lang w:val="en-GB"/>
              </w:rPr>
              <w:t> </w:t>
            </w:r>
            <w:r w:rsidR="00E1046E" w:rsidRPr="0029788F">
              <w:rPr>
                <w:lang w:val="en-GB"/>
              </w:rPr>
              <w:sym w:font="Symbol" w:char="F0DE"/>
            </w:r>
            <w:r w:rsidRPr="00A8539E">
              <w:rPr>
                <w:rFonts w:ascii="Times New Roman" w:hAnsi="Times New Roman"/>
                <w:lang w:val="en-GB"/>
              </w:rPr>
              <w:t> </w:t>
            </w:r>
            <w:r>
              <w:rPr>
                <w:lang w:val="en-GB"/>
              </w:rPr>
              <w:t>Q</w:t>
            </w:r>
          </w:p>
        </w:tc>
        <w:tc>
          <w:tcPr>
            <w:tcW w:w="0" w:type="auto"/>
            <w:hideMark/>
          </w:tcPr>
          <w:p w:rsidR="00E1046E" w:rsidRPr="0029788F" w:rsidRDefault="00E1046E" w:rsidP="006C5FB8">
            <w:pPr>
              <w:pStyle w:val="Tekstasneatitrauktas"/>
              <w:jc w:val="left"/>
            </w:pPr>
            <w:r w:rsidRPr="0029788F">
              <w:t xml:space="preserve">     </w:t>
            </w:r>
            <w:r w:rsidR="00B35BDF" w:rsidRPr="0029788F">
              <w:t xml:space="preserve">  </w:t>
            </w:r>
            <w:r w:rsidRPr="0029788F">
              <w:t xml:space="preserve"> </w:t>
            </w:r>
            <w:r w:rsidR="00B35BDF" w:rsidRPr="0029788F">
              <w:t xml:space="preserve">2) </w:t>
            </w:r>
            <w:r w:rsidR="006C5FB8" w:rsidRPr="0029788F">
              <w:t>Great premise</w:t>
            </w:r>
          </w:p>
        </w:tc>
        <w:tc>
          <w:tcPr>
            <w:tcW w:w="0" w:type="auto"/>
          </w:tcPr>
          <w:p w:rsidR="00E1046E" w:rsidRPr="0029788F" w:rsidRDefault="00B35BDF" w:rsidP="00B35BDF">
            <w:pPr>
              <w:pStyle w:val="Tekstasneatitrauktas"/>
              <w:jc w:val="left"/>
              <w:rPr>
                <w:i/>
              </w:rPr>
            </w:pPr>
            <w:r w:rsidRPr="0029788F">
              <w:rPr>
                <w:i/>
              </w:rPr>
              <w:t xml:space="preserve">        </w:t>
            </w:r>
            <w:r w:rsidR="00E1046E" w:rsidRPr="0029788F">
              <w:rPr>
                <w:i/>
              </w:rPr>
              <w:t>modus ponens</w:t>
            </w:r>
          </w:p>
        </w:tc>
      </w:tr>
      <w:tr w:rsidR="00E1046E" w:rsidRPr="0029788F" w:rsidTr="006E32C5">
        <w:trPr>
          <w:cantSplit/>
          <w:jc w:val="center"/>
        </w:trPr>
        <w:tc>
          <w:tcPr>
            <w:tcW w:w="0" w:type="auto"/>
            <w:tcBorders>
              <w:top w:val="single" w:sz="4" w:space="0" w:color="auto"/>
            </w:tcBorders>
            <w:hideMark/>
          </w:tcPr>
          <w:p w:rsidR="00E1046E" w:rsidRPr="0029788F" w:rsidRDefault="00673194" w:rsidP="00715B98">
            <w:pPr>
              <w:pStyle w:val="Predikatai"/>
              <w:spacing w:before="40"/>
              <w:jc w:val="left"/>
              <w:rPr>
                <w:rStyle w:val="PseudokodasChar"/>
                <w:rFonts w:ascii="Times New Roman" w:hAnsi="Times New Roman"/>
                <w:lang w:val="en-GB"/>
              </w:rPr>
            </w:pPr>
            <w:r>
              <w:rPr>
                <w:rStyle w:val="PseudokodasChar"/>
                <w:lang w:val="en-GB"/>
              </w:rPr>
              <w:t>Q</w:t>
            </w:r>
          </w:p>
        </w:tc>
        <w:tc>
          <w:tcPr>
            <w:tcW w:w="0" w:type="auto"/>
            <w:hideMark/>
          </w:tcPr>
          <w:p w:rsidR="00E1046E" w:rsidRPr="0029788F" w:rsidRDefault="00E1046E" w:rsidP="00715B98">
            <w:pPr>
              <w:pStyle w:val="Tekstasneatitrauktas"/>
              <w:spacing w:before="40"/>
              <w:jc w:val="left"/>
            </w:pPr>
            <w:r w:rsidRPr="0029788F">
              <w:t xml:space="preserve">     </w:t>
            </w:r>
            <w:r w:rsidR="00B35BDF" w:rsidRPr="0029788F">
              <w:t xml:space="preserve">  </w:t>
            </w:r>
            <w:r w:rsidRPr="0029788F">
              <w:t xml:space="preserve"> </w:t>
            </w:r>
            <w:r w:rsidR="00B35BDF" w:rsidRPr="0029788F">
              <w:t xml:space="preserve">3) </w:t>
            </w:r>
            <w:r w:rsidR="006C5FB8" w:rsidRPr="0029788F">
              <w:t>Conclusion</w:t>
            </w:r>
          </w:p>
        </w:tc>
        <w:tc>
          <w:tcPr>
            <w:tcW w:w="0" w:type="auto"/>
          </w:tcPr>
          <w:p w:rsidR="00E1046E" w:rsidRPr="0029788F" w:rsidRDefault="00E1046E" w:rsidP="006E32C5">
            <w:pPr>
              <w:pStyle w:val="Tekstasneatitrauktas"/>
              <w:jc w:val="left"/>
            </w:pPr>
          </w:p>
        </w:tc>
      </w:tr>
    </w:tbl>
    <w:p w:rsidR="00A50622" w:rsidRPr="0029788F" w:rsidRDefault="00673194" w:rsidP="00402E6F">
      <w:pPr>
        <w:pStyle w:val="Tekstas"/>
        <w:spacing w:before="240" w:after="240"/>
      </w:pPr>
      <w:r>
        <w:t>A horizontal</w:t>
      </w:r>
      <w:r w:rsidR="006C5FB8" w:rsidRPr="0029788F">
        <w:t xml:space="preserve"> representation of the </w:t>
      </w:r>
      <w:r w:rsidR="006C5FB8" w:rsidRPr="0029788F">
        <w:rPr>
          <w:i/>
        </w:rPr>
        <w:t>modus ponens</w:t>
      </w:r>
      <w:r w:rsidR="006C5FB8" w:rsidRPr="0029788F">
        <w:t xml:space="preserve"> rule</w:t>
      </w:r>
      <w:r w:rsidR="00DF3AD4">
        <w:t xml:space="preserve"> (with comma between premises):</w:t>
      </w:r>
    </w:p>
    <w:tbl>
      <w:tblPr>
        <w:tblW w:w="0" w:type="auto"/>
        <w:jc w:val="center"/>
        <w:tblLook w:val="04A0" w:firstRow="1" w:lastRow="0" w:firstColumn="1" w:lastColumn="0" w:noHBand="0" w:noVBand="1"/>
      </w:tblPr>
      <w:tblGrid>
        <w:gridCol w:w="1437"/>
        <w:gridCol w:w="4943"/>
      </w:tblGrid>
      <w:tr w:rsidR="00715B98" w:rsidRPr="0029788F" w:rsidTr="00715B98">
        <w:trPr>
          <w:cantSplit/>
          <w:jc w:val="center"/>
        </w:trPr>
        <w:tc>
          <w:tcPr>
            <w:tcW w:w="0" w:type="auto"/>
            <w:hideMark/>
          </w:tcPr>
          <w:p w:rsidR="00715B98" w:rsidRPr="0029788F" w:rsidRDefault="00673194" w:rsidP="00392DCD">
            <w:pPr>
              <w:pStyle w:val="Predikatai"/>
              <w:keepNext/>
              <w:jc w:val="left"/>
              <w:rPr>
                <w:rFonts w:ascii="Times New Roman" w:hAnsi="Times New Roman"/>
                <w:lang w:val="en-GB"/>
              </w:rPr>
            </w:pPr>
            <w:r>
              <w:rPr>
                <w:lang w:val="en-GB"/>
              </w:rPr>
              <w:t>P</w:t>
            </w:r>
            <w:r w:rsidR="00715B98" w:rsidRPr="0029788F">
              <w:rPr>
                <w:rFonts w:cs="Courier New"/>
                <w:lang w:val="en-GB"/>
              </w:rPr>
              <w:t>,</w:t>
            </w:r>
            <w:r>
              <w:rPr>
                <w:lang w:val="en-GB"/>
              </w:rPr>
              <w:t xml:space="preserve">  P</w:t>
            </w:r>
            <w:r w:rsidR="00715B98" w:rsidRPr="00A8539E">
              <w:rPr>
                <w:rFonts w:ascii="Times New Roman" w:hAnsi="Times New Roman"/>
                <w:lang w:val="en-GB"/>
              </w:rPr>
              <w:t> </w:t>
            </w:r>
            <w:r w:rsidR="00715B98" w:rsidRPr="0029788F">
              <w:rPr>
                <w:lang w:val="en-GB"/>
              </w:rPr>
              <w:sym w:font="Symbol" w:char="F0DE"/>
            </w:r>
            <w:r w:rsidRPr="00A8539E">
              <w:rPr>
                <w:rFonts w:ascii="Times New Roman" w:hAnsi="Times New Roman"/>
                <w:lang w:val="en-GB"/>
              </w:rPr>
              <w:t> </w:t>
            </w:r>
            <w:r>
              <w:rPr>
                <w:lang w:val="en-GB"/>
              </w:rPr>
              <w:t>Q</w:t>
            </w:r>
          </w:p>
        </w:tc>
        <w:tc>
          <w:tcPr>
            <w:tcW w:w="0" w:type="auto"/>
            <w:vMerge w:val="restart"/>
            <w:vAlign w:val="center"/>
          </w:tcPr>
          <w:p w:rsidR="00715B98" w:rsidRPr="0029788F" w:rsidRDefault="00715B98" w:rsidP="00715B98">
            <w:pPr>
              <w:pStyle w:val="Tekstasneatitrauktas"/>
              <w:jc w:val="left"/>
            </w:pPr>
            <w:r w:rsidRPr="0029788F">
              <w:rPr>
                <w:i/>
              </w:rPr>
              <w:t xml:space="preserve">                                                        modus ponens</w:t>
            </w:r>
          </w:p>
        </w:tc>
      </w:tr>
      <w:tr w:rsidR="00715B98" w:rsidRPr="0029788F" w:rsidTr="006E32C5">
        <w:trPr>
          <w:cantSplit/>
          <w:jc w:val="center"/>
        </w:trPr>
        <w:tc>
          <w:tcPr>
            <w:tcW w:w="0" w:type="auto"/>
            <w:tcBorders>
              <w:top w:val="single" w:sz="4" w:space="0" w:color="auto"/>
            </w:tcBorders>
            <w:hideMark/>
          </w:tcPr>
          <w:p w:rsidR="00715B98" w:rsidRPr="0029788F" w:rsidRDefault="00673194" w:rsidP="00673194">
            <w:pPr>
              <w:pStyle w:val="Predikatai"/>
              <w:spacing w:before="40"/>
              <w:rPr>
                <w:rStyle w:val="PseudokodasChar"/>
                <w:rFonts w:ascii="Times New Roman" w:hAnsi="Times New Roman"/>
                <w:lang w:val="en-GB"/>
              </w:rPr>
            </w:pPr>
            <w:r>
              <w:rPr>
                <w:rStyle w:val="PseudokodasChar"/>
                <w:lang w:val="en-GB"/>
              </w:rPr>
              <w:t>Q</w:t>
            </w:r>
          </w:p>
        </w:tc>
        <w:tc>
          <w:tcPr>
            <w:tcW w:w="0" w:type="auto"/>
            <w:vMerge/>
          </w:tcPr>
          <w:p w:rsidR="00715B98" w:rsidRPr="0029788F" w:rsidRDefault="00715B98" w:rsidP="006E32C5">
            <w:pPr>
              <w:pStyle w:val="Tekstasneatitrauktas"/>
              <w:jc w:val="left"/>
            </w:pPr>
          </w:p>
        </w:tc>
      </w:tr>
    </w:tbl>
    <w:p w:rsidR="00573382" w:rsidRPr="0029788F" w:rsidRDefault="006C5FB8" w:rsidP="00402E6F">
      <w:pPr>
        <w:pStyle w:val="Tekstas"/>
        <w:spacing w:before="240" w:after="240"/>
      </w:pPr>
      <w:r w:rsidRPr="0029788F">
        <w:t xml:space="preserve">An example of </w:t>
      </w:r>
      <w:r w:rsidRPr="0029788F">
        <w:rPr>
          <w:i/>
        </w:rPr>
        <w:t>modus ponens</w:t>
      </w:r>
      <w:r w:rsidRPr="0029788F">
        <w:t xml:space="preserve"> application</w:t>
      </w:r>
      <w:r w:rsidR="009E0A9C">
        <w:t xml:space="preserve"> with formulas in predicate logic</w:t>
      </w:r>
      <w:r w:rsidR="002819AB">
        <w:t xml:space="preserve">, where </w:t>
      </w:r>
      <w:r w:rsidR="002819AB">
        <w:rPr>
          <w:rFonts w:ascii="Courier New" w:hAnsi="Courier New" w:cs="Courier New"/>
        </w:rPr>
        <w:t>{Socrates</w:t>
      </w:r>
      <w:r w:rsidR="002819AB" w:rsidRPr="0029788F">
        <w:rPr>
          <w:rFonts w:ascii="Courier New" w:hAnsi="Courier New" w:cs="Courier New"/>
        </w:rPr>
        <w:t>/x}</w:t>
      </w:r>
      <w:r w:rsidR="002819AB" w:rsidRPr="00296626">
        <w:t xml:space="preserve"> is a </w:t>
      </w:r>
      <w:r w:rsidR="002819AB" w:rsidRPr="00296626">
        <w:rPr>
          <w:i/>
        </w:rPr>
        <w:t>unifier</w:t>
      </w:r>
      <w:r w:rsidR="00573382" w:rsidRPr="0029788F">
        <w:t>:</w:t>
      </w:r>
    </w:p>
    <w:tbl>
      <w:tblPr>
        <w:tblW w:w="0" w:type="auto"/>
        <w:jc w:val="center"/>
        <w:tblLook w:val="04A0" w:firstRow="1" w:lastRow="0" w:firstColumn="1" w:lastColumn="0" w:noHBand="0" w:noVBand="1"/>
      </w:tblPr>
      <w:tblGrid>
        <w:gridCol w:w="3537"/>
        <w:gridCol w:w="2089"/>
      </w:tblGrid>
      <w:tr w:rsidR="00143691" w:rsidRPr="0029788F" w:rsidTr="00143691">
        <w:trPr>
          <w:cantSplit/>
          <w:jc w:val="center"/>
        </w:trPr>
        <w:tc>
          <w:tcPr>
            <w:tcW w:w="0" w:type="auto"/>
            <w:hideMark/>
          </w:tcPr>
          <w:p w:rsidR="00143691" w:rsidRPr="0029788F" w:rsidRDefault="00143691" w:rsidP="00392DCD">
            <w:pPr>
              <w:pStyle w:val="Predikatai"/>
              <w:keepNext/>
              <w:jc w:val="left"/>
              <w:rPr>
                <w:rFonts w:ascii="Times New Roman" w:hAnsi="Times New Roman"/>
                <w:lang w:val="en-GB"/>
              </w:rPr>
            </w:pPr>
            <w:r w:rsidRPr="0029788F">
              <w:rPr>
                <w:rFonts w:ascii="Times New Roman" w:hAnsi="Times New Roman"/>
                <w:lang w:val="en-GB"/>
              </w:rPr>
              <w:t>1)</w:t>
            </w:r>
            <w:r w:rsidR="00187895">
              <w:rPr>
                <w:lang w:val="en-GB"/>
              </w:rPr>
              <w:t xml:space="preserve"> </w:t>
            </w:r>
            <w:r w:rsidR="00296184">
              <w:rPr>
                <w:lang w:val="en-GB"/>
              </w:rPr>
              <w:t>man(Socrates</w:t>
            </w:r>
            <w:r w:rsidRPr="0029788F">
              <w:rPr>
                <w:lang w:val="en-GB"/>
              </w:rPr>
              <w:t>)</w:t>
            </w:r>
          </w:p>
        </w:tc>
        <w:tc>
          <w:tcPr>
            <w:tcW w:w="0" w:type="auto"/>
            <w:vMerge w:val="restart"/>
            <w:vAlign w:val="center"/>
            <w:hideMark/>
          </w:tcPr>
          <w:p w:rsidR="00143691" w:rsidRPr="0029788F" w:rsidRDefault="00296184" w:rsidP="00143691">
            <w:pPr>
              <w:pStyle w:val="Tekstasneatitrauktas"/>
              <w:spacing w:before="240"/>
              <w:jc w:val="left"/>
            </w:pPr>
            <w:r>
              <w:rPr>
                <w:rFonts w:ascii="Courier New" w:hAnsi="Courier New" w:cs="Courier New"/>
              </w:rPr>
              <w:t xml:space="preserve"> {Socrates</w:t>
            </w:r>
            <w:r w:rsidR="00143691" w:rsidRPr="0029788F">
              <w:rPr>
                <w:rFonts w:ascii="Courier New" w:hAnsi="Courier New" w:cs="Courier New"/>
              </w:rPr>
              <w:t>/x}</w:t>
            </w:r>
          </w:p>
        </w:tc>
      </w:tr>
      <w:tr w:rsidR="00143691" w:rsidRPr="0080085E" w:rsidTr="00143691">
        <w:trPr>
          <w:cantSplit/>
          <w:jc w:val="center"/>
        </w:trPr>
        <w:tc>
          <w:tcPr>
            <w:tcW w:w="0" w:type="auto"/>
            <w:tcBorders>
              <w:bottom w:val="single" w:sz="4" w:space="0" w:color="auto"/>
            </w:tcBorders>
            <w:hideMark/>
          </w:tcPr>
          <w:p w:rsidR="00143691" w:rsidRPr="00187895" w:rsidRDefault="00143691" w:rsidP="00392DCD">
            <w:pPr>
              <w:pStyle w:val="Predikatai"/>
              <w:keepNext/>
              <w:spacing w:after="40"/>
              <w:jc w:val="left"/>
              <w:rPr>
                <w:rFonts w:ascii="Times New Roman" w:hAnsi="Times New Roman"/>
                <w:lang w:val="de-AT"/>
              </w:rPr>
            </w:pPr>
            <w:r w:rsidRPr="00187895">
              <w:rPr>
                <w:rStyle w:val="PseudokodasChar"/>
                <w:rFonts w:ascii="Times New Roman" w:hAnsi="Times New Roman"/>
                <w:lang w:val="de-AT"/>
              </w:rPr>
              <w:t>2)</w:t>
            </w:r>
            <w:r w:rsidRPr="00187895">
              <w:rPr>
                <w:rStyle w:val="PseudokodasChar"/>
                <w:lang w:val="de-AT"/>
              </w:rPr>
              <w:t xml:space="preserve"> </w:t>
            </w:r>
            <w:r w:rsidRPr="0029788F">
              <w:rPr>
                <w:rStyle w:val="PseudokodasChar"/>
                <w:lang w:val="en-GB"/>
              </w:rPr>
              <w:sym w:font="Symbol" w:char="F022"/>
            </w:r>
            <w:r w:rsidR="00187895" w:rsidRPr="00187895">
              <w:rPr>
                <w:rStyle w:val="PseudokodasChar"/>
                <w:lang w:val="de-AT"/>
              </w:rPr>
              <w:t xml:space="preserve">x </w:t>
            </w:r>
            <w:r w:rsidR="00296184" w:rsidRPr="00187895">
              <w:rPr>
                <w:rStyle w:val="PseudokodasChar"/>
                <w:lang w:val="de-AT"/>
              </w:rPr>
              <w:t>man</w:t>
            </w:r>
            <w:r w:rsidRPr="00187895">
              <w:rPr>
                <w:rStyle w:val="PseudokodasChar"/>
                <w:lang w:val="de-AT"/>
              </w:rPr>
              <w:t>(x)</w:t>
            </w:r>
            <w:r w:rsidRPr="00187895">
              <w:rPr>
                <w:rStyle w:val="PseudokodasChar"/>
                <w:rFonts w:ascii="Times New Roman" w:hAnsi="Times New Roman"/>
                <w:lang w:val="de-AT"/>
              </w:rPr>
              <w:t xml:space="preserve"> </w:t>
            </w:r>
            <w:r w:rsidRPr="0029788F">
              <w:rPr>
                <w:rStyle w:val="PseudokodasChar"/>
                <w:lang w:val="en-GB"/>
              </w:rPr>
              <w:sym w:font="Symbol" w:char="00DE"/>
            </w:r>
            <w:r w:rsidR="00296184" w:rsidRPr="00187895">
              <w:rPr>
                <w:rStyle w:val="PseudokodasChar"/>
                <w:rFonts w:ascii="Times New Roman" w:hAnsi="Times New Roman"/>
                <w:lang w:val="de-AT"/>
              </w:rPr>
              <w:t xml:space="preserve"> </w:t>
            </w:r>
            <w:r w:rsidR="00296184" w:rsidRPr="00187895">
              <w:rPr>
                <w:rStyle w:val="PseudokodasChar"/>
                <w:lang w:val="de-AT"/>
              </w:rPr>
              <w:t>mortal</w:t>
            </w:r>
            <w:r w:rsidRPr="00187895">
              <w:rPr>
                <w:rStyle w:val="PseudokodasChar"/>
                <w:lang w:val="de-AT"/>
              </w:rPr>
              <w:t>(x)</w:t>
            </w:r>
          </w:p>
        </w:tc>
        <w:tc>
          <w:tcPr>
            <w:tcW w:w="0" w:type="auto"/>
            <w:vMerge/>
            <w:tcBorders>
              <w:left w:val="nil"/>
            </w:tcBorders>
            <w:hideMark/>
          </w:tcPr>
          <w:p w:rsidR="00143691" w:rsidRPr="00187895" w:rsidRDefault="00143691" w:rsidP="00715B98">
            <w:pPr>
              <w:pStyle w:val="Tekstasneatitrauktas"/>
              <w:jc w:val="left"/>
              <w:rPr>
                <w:rFonts w:ascii="Courier New" w:hAnsi="Courier New" w:cs="Courier New"/>
                <w:lang w:val="de-AT"/>
              </w:rPr>
            </w:pPr>
          </w:p>
        </w:tc>
      </w:tr>
      <w:tr w:rsidR="00143691" w:rsidRPr="0029788F" w:rsidTr="00143691">
        <w:trPr>
          <w:cantSplit/>
          <w:jc w:val="center"/>
        </w:trPr>
        <w:tc>
          <w:tcPr>
            <w:tcW w:w="0" w:type="auto"/>
            <w:tcBorders>
              <w:top w:val="single" w:sz="4" w:space="0" w:color="auto"/>
            </w:tcBorders>
            <w:hideMark/>
          </w:tcPr>
          <w:p w:rsidR="00143691" w:rsidRPr="0029788F" w:rsidRDefault="00143691" w:rsidP="00715B98">
            <w:pPr>
              <w:pStyle w:val="Predikatai"/>
              <w:spacing w:before="40"/>
              <w:jc w:val="left"/>
              <w:rPr>
                <w:rStyle w:val="PseudokodasChar"/>
                <w:rFonts w:ascii="Times New Roman" w:hAnsi="Times New Roman"/>
                <w:lang w:val="en-GB"/>
              </w:rPr>
            </w:pPr>
            <w:r w:rsidRPr="0029788F">
              <w:rPr>
                <w:rStyle w:val="PseudokodasChar"/>
                <w:rFonts w:ascii="Times New Roman" w:hAnsi="Times New Roman"/>
                <w:lang w:val="en-GB"/>
              </w:rPr>
              <w:t>3)</w:t>
            </w:r>
            <w:r w:rsidR="00296184">
              <w:rPr>
                <w:rStyle w:val="PseudokodasChar"/>
                <w:lang w:val="en-GB"/>
              </w:rPr>
              <w:t xml:space="preserve"> mortal(Socrates</w:t>
            </w:r>
            <w:r w:rsidRPr="0029788F">
              <w:rPr>
                <w:rStyle w:val="PseudokodasChar"/>
                <w:lang w:val="en-GB"/>
              </w:rPr>
              <w:t>)</w:t>
            </w:r>
          </w:p>
        </w:tc>
        <w:tc>
          <w:tcPr>
            <w:tcW w:w="0" w:type="auto"/>
            <w:vMerge/>
            <w:hideMark/>
          </w:tcPr>
          <w:p w:rsidR="00143691" w:rsidRPr="0029788F" w:rsidRDefault="00143691" w:rsidP="00573382">
            <w:pPr>
              <w:pStyle w:val="Tekstasneatitrauktas"/>
              <w:jc w:val="left"/>
              <w:rPr>
                <w:rFonts w:ascii="Courier New" w:hAnsi="Courier New" w:cs="Courier New"/>
              </w:rPr>
            </w:pPr>
          </w:p>
        </w:tc>
      </w:tr>
    </w:tbl>
    <w:p w:rsidR="00AF08C4" w:rsidRPr="0029788F" w:rsidRDefault="00BA7265" w:rsidP="002819AB">
      <w:pPr>
        <w:pStyle w:val="Tekstas"/>
        <w:spacing w:before="240" w:after="240"/>
      </w:pPr>
      <w:r>
        <w:t>The r</w:t>
      </w:r>
      <w:r w:rsidR="00544DA9">
        <w:t>esolution rule is written</w:t>
      </w:r>
      <w:r w:rsidR="006C5FB8" w:rsidRPr="0029788F">
        <w:t xml:space="preserve"> as follows</w:t>
      </w:r>
      <w:r w:rsidR="00AF08C4" w:rsidRPr="0029788F">
        <w:t>:</w:t>
      </w:r>
    </w:p>
    <w:tbl>
      <w:tblPr>
        <w:tblW w:w="0" w:type="auto"/>
        <w:jc w:val="right"/>
        <w:tblLook w:val="01E0" w:firstRow="1" w:lastRow="1" w:firstColumn="1" w:lastColumn="1" w:noHBand="0" w:noVBand="0"/>
      </w:tblPr>
      <w:tblGrid>
        <w:gridCol w:w="1829"/>
        <w:gridCol w:w="421"/>
        <w:gridCol w:w="3846"/>
        <w:gridCol w:w="796"/>
      </w:tblGrid>
      <w:tr w:rsidR="00143691" w:rsidRPr="0029788F" w:rsidTr="00544DA9">
        <w:trPr>
          <w:jc w:val="right"/>
        </w:trPr>
        <w:tc>
          <w:tcPr>
            <w:tcW w:w="1829" w:type="dxa"/>
            <w:tcBorders>
              <w:bottom w:val="single" w:sz="4" w:space="0" w:color="auto"/>
            </w:tcBorders>
          </w:tcPr>
          <w:p w:rsidR="00143691" w:rsidRPr="0029788F" w:rsidRDefault="00673194" w:rsidP="006E32C5">
            <w:pPr>
              <w:pStyle w:val="Pseudokodas"/>
              <w:spacing w:after="40"/>
              <w:jc w:val="center"/>
              <w:rPr>
                <w:rFonts w:cs="Courier New"/>
                <w:lang w:val="en-GB"/>
              </w:rPr>
            </w:pPr>
            <w:r>
              <w:rPr>
                <w:lang w:val="en-GB"/>
              </w:rPr>
              <w:t>P</w:t>
            </w:r>
            <w:r w:rsidR="00143691" w:rsidRPr="0029788F">
              <w:rPr>
                <w:rFonts w:cs="Courier New"/>
                <w:lang w:val="en-GB"/>
              </w:rPr>
              <w:t>,</w:t>
            </w:r>
            <w:r w:rsidR="00143691" w:rsidRPr="0029788F">
              <w:rPr>
                <w:lang w:val="en-GB"/>
              </w:rPr>
              <w:t xml:space="preserve">   </w:t>
            </w:r>
            <w:r w:rsidR="00143691" w:rsidRPr="0029788F">
              <w:rPr>
                <w:lang w:val="en-GB"/>
              </w:rPr>
              <w:sym w:font="Symbol" w:char="F0D8"/>
            </w:r>
            <w:r>
              <w:rPr>
                <w:lang w:val="en-GB"/>
              </w:rPr>
              <w:t>P</w:t>
            </w:r>
            <w:r w:rsidR="00143691" w:rsidRPr="00A8539E">
              <w:rPr>
                <w:rFonts w:ascii="Times New Roman" w:hAnsi="Times New Roman"/>
                <w:lang w:val="en-GB"/>
              </w:rPr>
              <w:t> </w:t>
            </w:r>
            <w:r w:rsidR="00143691" w:rsidRPr="0029788F">
              <w:rPr>
                <w:lang w:val="en-GB"/>
              </w:rPr>
              <w:sym w:font="Symbol" w:char="F0DA"/>
            </w:r>
            <w:r w:rsidRPr="00A8539E">
              <w:rPr>
                <w:rFonts w:ascii="Times New Roman" w:hAnsi="Times New Roman"/>
                <w:lang w:val="en-GB"/>
              </w:rPr>
              <w:t> </w:t>
            </w:r>
            <w:r>
              <w:rPr>
                <w:lang w:val="en-GB"/>
              </w:rPr>
              <w:t>Q</w:t>
            </w:r>
          </w:p>
        </w:tc>
        <w:tc>
          <w:tcPr>
            <w:tcW w:w="0" w:type="auto"/>
            <w:vMerge w:val="restart"/>
            <w:vAlign w:val="center"/>
          </w:tcPr>
          <w:p w:rsidR="00143691" w:rsidRPr="0029788F" w:rsidRDefault="00143691" w:rsidP="00143691">
            <w:pPr>
              <w:pStyle w:val="Tekstasneatitrauktas"/>
              <w:jc w:val="left"/>
              <w:rPr>
                <w:rFonts w:ascii="Courier New" w:hAnsi="Courier New" w:cs="Courier New"/>
              </w:rPr>
            </w:pPr>
            <w:r w:rsidRPr="0029788F">
              <w:t xml:space="preserve"> </w:t>
            </w:r>
            <w:r w:rsidRPr="0029788F">
              <w:sym w:font="Symbol" w:char="F073"/>
            </w:r>
          </w:p>
        </w:tc>
        <w:tc>
          <w:tcPr>
            <w:tcW w:w="3846" w:type="dxa"/>
            <w:vMerge w:val="restart"/>
            <w:vAlign w:val="center"/>
          </w:tcPr>
          <w:p w:rsidR="00143691" w:rsidRPr="0029788F" w:rsidRDefault="00143691" w:rsidP="00544DA9">
            <w:pPr>
              <w:pStyle w:val="Tekstasneatitrauktas"/>
              <w:jc w:val="left"/>
            </w:pPr>
            <w:r w:rsidRPr="0029788F">
              <w:rPr>
                <w:b/>
              </w:rPr>
              <w:t xml:space="preserve">      </w:t>
            </w:r>
            <w:r w:rsidR="006C5FB8" w:rsidRPr="0029788F">
              <w:rPr>
                <w:b/>
              </w:rPr>
              <w:t>Resolution rule</w:t>
            </w:r>
            <w:r w:rsidR="00544DA9">
              <w:t xml:space="preserve"> </w:t>
            </w:r>
            <w:r w:rsidR="006C5FB8" w:rsidRPr="0029788F">
              <w:t>(simple form</w:t>
            </w:r>
            <w:r w:rsidRPr="0029788F">
              <w:t>)</w:t>
            </w:r>
          </w:p>
        </w:tc>
        <w:tc>
          <w:tcPr>
            <w:tcW w:w="0" w:type="auto"/>
            <w:vMerge w:val="restart"/>
            <w:vAlign w:val="center"/>
          </w:tcPr>
          <w:p w:rsidR="00143691" w:rsidRPr="0029788F" w:rsidRDefault="00143691" w:rsidP="006E32C5">
            <w:pPr>
              <w:pStyle w:val="Tekstasneatitrauktas"/>
              <w:jc w:val="right"/>
            </w:pPr>
            <w:r w:rsidRPr="0029788F">
              <w:t>(19.8)</w:t>
            </w:r>
          </w:p>
        </w:tc>
      </w:tr>
      <w:tr w:rsidR="00143691" w:rsidRPr="0029788F" w:rsidTr="00544DA9">
        <w:trPr>
          <w:jc w:val="right"/>
        </w:trPr>
        <w:tc>
          <w:tcPr>
            <w:tcW w:w="1829" w:type="dxa"/>
            <w:tcBorders>
              <w:top w:val="single" w:sz="4" w:space="0" w:color="auto"/>
            </w:tcBorders>
          </w:tcPr>
          <w:p w:rsidR="00143691" w:rsidRPr="0029788F" w:rsidRDefault="00673194" w:rsidP="006E32C5">
            <w:pPr>
              <w:pStyle w:val="Pseudokodas"/>
              <w:spacing w:before="40"/>
              <w:jc w:val="center"/>
              <w:rPr>
                <w:rFonts w:cs="Courier New"/>
                <w:sz w:val="20"/>
                <w:lang w:val="en-GB"/>
              </w:rPr>
            </w:pPr>
            <w:r>
              <w:rPr>
                <w:lang w:val="en-GB"/>
              </w:rPr>
              <w:t>Q</w:t>
            </w:r>
          </w:p>
        </w:tc>
        <w:tc>
          <w:tcPr>
            <w:tcW w:w="0" w:type="auto"/>
            <w:vMerge/>
          </w:tcPr>
          <w:p w:rsidR="00143691" w:rsidRPr="0029788F" w:rsidRDefault="00143691" w:rsidP="006E32C5">
            <w:pPr>
              <w:pStyle w:val="Pseudokodas"/>
              <w:jc w:val="center"/>
              <w:rPr>
                <w:rFonts w:cs="Courier New"/>
                <w:szCs w:val="24"/>
                <w:lang w:val="en-GB"/>
              </w:rPr>
            </w:pPr>
          </w:p>
        </w:tc>
        <w:tc>
          <w:tcPr>
            <w:tcW w:w="3846" w:type="dxa"/>
            <w:vMerge/>
          </w:tcPr>
          <w:p w:rsidR="00143691" w:rsidRPr="0029788F" w:rsidRDefault="00143691" w:rsidP="006E32C5">
            <w:pPr>
              <w:pStyle w:val="Pseudokodas"/>
              <w:jc w:val="center"/>
              <w:rPr>
                <w:b/>
                <w:sz w:val="20"/>
                <w:lang w:val="en-GB"/>
              </w:rPr>
            </w:pPr>
          </w:p>
        </w:tc>
        <w:tc>
          <w:tcPr>
            <w:tcW w:w="0" w:type="auto"/>
            <w:vMerge/>
          </w:tcPr>
          <w:p w:rsidR="00143691" w:rsidRPr="0029788F" w:rsidRDefault="00143691" w:rsidP="006E32C5">
            <w:pPr>
              <w:pStyle w:val="Pseudokodas"/>
              <w:jc w:val="center"/>
              <w:rPr>
                <w:b/>
                <w:sz w:val="20"/>
                <w:lang w:val="en-GB"/>
              </w:rPr>
            </w:pPr>
          </w:p>
        </w:tc>
      </w:tr>
    </w:tbl>
    <w:p w:rsidR="00422BE7" w:rsidRPr="0029788F" w:rsidRDefault="00BA7265" w:rsidP="00EF589B">
      <w:pPr>
        <w:pStyle w:val="Tekstasneatitrauktas"/>
        <w:spacing w:before="240"/>
      </w:pPr>
      <w:r>
        <w:rPr>
          <w:rStyle w:val="TekstasCharChar"/>
        </w:rPr>
        <w:t xml:space="preserve">The above </w:t>
      </w:r>
      <w:r w:rsidR="00301027">
        <w:rPr>
          <w:rStyle w:val="TekstasCharChar"/>
        </w:rPr>
        <w:t xml:space="preserve">rule is depicted in Fig. 19.2. </w:t>
      </w:r>
      <w:r w:rsidR="006A3E0D">
        <w:rPr>
          <w:rStyle w:val="TekstasCharChar"/>
        </w:rPr>
        <w:t>F</w:t>
      </w:r>
      <w:r w:rsidR="00544DA9">
        <w:rPr>
          <w:rStyle w:val="TekstasCharChar"/>
        </w:rPr>
        <w:t>ormulas</w:t>
      </w:r>
      <w:r w:rsidR="006C5FB8" w:rsidRPr="006A3E0D">
        <w:rPr>
          <w:rStyle w:val="PseudokodasChar"/>
          <w:rFonts w:ascii="Times New Roman" w:hAnsi="Times New Roman"/>
          <w:lang w:val="en-GB"/>
        </w:rPr>
        <w:t xml:space="preserve"> </w:t>
      </w:r>
      <w:r w:rsidR="00422BE7" w:rsidRPr="0029788F">
        <w:rPr>
          <w:rStyle w:val="PseudokodasChar"/>
          <w:lang w:val="en-GB"/>
        </w:rPr>
        <w:sym w:font="Symbol" w:char="F022"/>
      </w:r>
      <w:r w:rsidR="00422BE7" w:rsidRPr="0029788F">
        <w:rPr>
          <w:rStyle w:val="PseudokodasChar"/>
          <w:lang w:val="en-GB"/>
        </w:rPr>
        <w:t>x</w:t>
      </w:r>
      <w:r w:rsidR="00422BE7" w:rsidRPr="0029788F">
        <w:rPr>
          <w:rStyle w:val="PseudokodasChar"/>
          <w:vertAlign w:val="subscript"/>
          <w:lang w:val="en-GB"/>
        </w:rPr>
        <w:t>1</w:t>
      </w:r>
      <w:r w:rsidR="00422BE7" w:rsidRPr="0029788F">
        <w:rPr>
          <w:rStyle w:val="PseudokodasChar"/>
          <w:lang w:val="en-GB"/>
        </w:rPr>
        <w:sym w:font="Symbol" w:char="F022"/>
      </w:r>
      <w:r w:rsidR="00422BE7" w:rsidRPr="0029788F">
        <w:rPr>
          <w:rStyle w:val="PseudokodasChar"/>
          <w:lang w:val="en-GB"/>
        </w:rPr>
        <w:t>x</w:t>
      </w:r>
      <w:r w:rsidR="00521325" w:rsidRPr="0029788F">
        <w:rPr>
          <w:rStyle w:val="PseudokodasChar"/>
          <w:vertAlign w:val="subscript"/>
          <w:lang w:val="en-GB"/>
        </w:rPr>
        <w:t>2</w:t>
      </w:r>
      <w:r w:rsidR="00521325" w:rsidRPr="0029788F">
        <w:rPr>
          <w:rStyle w:val="PseudokodasChar"/>
          <w:rFonts w:ascii="Times New Roman" w:hAnsi="Times New Roman"/>
          <w:lang w:val="en-GB"/>
        </w:rPr>
        <w:t>…</w:t>
      </w:r>
      <w:r w:rsidR="00422BE7" w:rsidRPr="0029788F">
        <w:rPr>
          <w:rStyle w:val="PseudokodasChar"/>
          <w:lang w:val="en-GB"/>
        </w:rPr>
        <w:sym w:font="Symbol" w:char="F022"/>
      </w:r>
      <w:r w:rsidR="00422BE7" w:rsidRPr="0029788F">
        <w:rPr>
          <w:rStyle w:val="PseudokodasChar"/>
          <w:lang w:val="en-GB"/>
        </w:rPr>
        <w:t>x</w:t>
      </w:r>
      <w:r w:rsidR="00521325" w:rsidRPr="0029788F">
        <w:rPr>
          <w:rStyle w:val="PseudokodasChar"/>
          <w:vertAlign w:val="subscript"/>
          <w:lang w:val="en-GB"/>
        </w:rPr>
        <w:t>n</w:t>
      </w:r>
      <w:r w:rsidR="00663F0E" w:rsidRPr="0029788F">
        <w:rPr>
          <w:rStyle w:val="PseudokodasChar"/>
          <w:vertAlign w:val="subscript"/>
          <w:lang w:val="en-GB"/>
        </w:rPr>
        <w:t> </w:t>
      </w:r>
      <w:r w:rsidR="00673194">
        <w:rPr>
          <w:rStyle w:val="PseudokodasChar"/>
          <w:lang w:val="en-GB"/>
        </w:rPr>
        <w:t>Q</w:t>
      </w:r>
      <w:r w:rsidR="00422BE7" w:rsidRPr="0029788F">
        <w:rPr>
          <w:rStyle w:val="PseudokodasChar"/>
          <w:lang w:val="en-GB"/>
        </w:rPr>
        <w:t>(x</w:t>
      </w:r>
      <w:r w:rsidR="00422BE7" w:rsidRPr="0029788F">
        <w:rPr>
          <w:rStyle w:val="PseudokodasChar"/>
          <w:vertAlign w:val="subscript"/>
          <w:lang w:val="en-GB"/>
        </w:rPr>
        <w:t>1</w:t>
      </w:r>
      <w:r w:rsidR="00422BE7" w:rsidRPr="0029788F">
        <w:rPr>
          <w:rStyle w:val="PseudokodasChar"/>
          <w:lang w:val="en-GB"/>
        </w:rPr>
        <w:t>,</w:t>
      </w:r>
      <w:r w:rsidR="00521325" w:rsidRPr="0029788F">
        <w:rPr>
          <w:rStyle w:val="PseudokodasChar"/>
          <w:lang w:val="en-GB"/>
        </w:rPr>
        <w:t>x</w:t>
      </w:r>
      <w:r w:rsidR="00521325" w:rsidRPr="0029788F">
        <w:rPr>
          <w:rStyle w:val="PseudokodasChar"/>
          <w:vertAlign w:val="subscript"/>
          <w:lang w:val="en-GB"/>
        </w:rPr>
        <w:t>2</w:t>
      </w:r>
      <w:r w:rsidR="00521325" w:rsidRPr="0029788F">
        <w:rPr>
          <w:rStyle w:val="PseudokodasChar"/>
          <w:lang w:val="en-GB"/>
        </w:rPr>
        <w:t>,</w:t>
      </w:r>
      <w:r w:rsidR="00521325" w:rsidRPr="0029788F">
        <w:rPr>
          <w:rStyle w:val="PseudokodasChar"/>
          <w:rFonts w:ascii="Times New Roman" w:hAnsi="Times New Roman"/>
          <w:lang w:val="en-GB"/>
        </w:rPr>
        <w:t>…</w:t>
      </w:r>
      <w:r w:rsidR="00521325" w:rsidRPr="0029788F">
        <w:rPr>
          <w:rStyle w:val="PseudokodasChar"/>
          <w:lang w:val="en-GB"/>
        </w:rPr>
        <w:t>,x</w:t>
      </w:r>
      <w:r w:rsidR="00521325" w:rsidRPr="0029788F">
        <w:rPr>
          <w:rStyle w:val="PseudokodasChar"/>
          <w:vertAlign w:val="subscript"/>
          <w:lang w:val="en-GB"/>
        </w:rPr>
        <w:t>n</w:t>
      </w:r>
      <w:r w:rsidR="00422BE7" w:rsidRPr="0029788F">
        <w:rPr>
          <w:rStyle w:val="PseudokodasChar"/>
          <w:lang w:val="en-GB"/>
        </w:rPr>
        <w:t>)</w:t>
      </w:r>
      <w:r w:rsidR="006C5FB8" w:rsidRPr="0029788F">
        <w:rPr>
          <w:rStyle w:val="PseudokodasChar"/>
          <w:rFonts w:ascii="Times New Roman" w:hAnsi="Times New Roman"/>
          <w:lang w:val="en-GB"/>
        </w:rPr>
        <w:t xml:space="preserve"> are considered; see</w:t>
      </w:r>
      <w:r w:rsidR="00422BE7" w:rsidRPr="0029788F">
        <w:t xml:space="preserve"> </w:t>
      </w:r>
      <w:r w:rsidR="0035037E">
        <w:t>e.g. (</w:t>
      </w:r>
      <w:r w:rsidR="00F61015" w:rsidRPr="0029788F">
        <w:t xml:space="preserve">Norgėla 2007, p. 26, </w:t>
      </w:r>
      <w:r w:rsidR="0035037E">
        <w:t>92, 158–163), (Nilsson 1998, p. 253–268)</w:t>
      </w:r>
      <w:r w:rsidR="00663A60" w:rsidRPr="0029788F">
        <w:t>.</w:t>
      </w:r>
    </w:p>
    <w:p w:rsidR="002F53B0" w:rsidRPr="0029788F" w:rsidRDefault="008451EA" w:rsidP="00482480">
      <w:pPr>
        <w:pStyle w:val="Paviliustracija"/>
        <w:spacing w:before="240"/>
        <w:rPr>
          <w:lang w:val="en-GB"/>
        </w:rPr>
      </w:pPr>
      <w:r w:rsidRPr="00854CB9">
        <w:rPr>
          <w:noProof/>
          <w:lang w:val="lt-LT" w:eastAsia="lt-LT"/>
        </w:rPr>
        <w:lastRenderedPageBreak/>
        <w:drawing>
          <wp:inline distT="0" distB="0" distL="0" distR="0">
            <wp:extent cx="1928495" cy="715010"/>
            <wp:effectExtent l="0" t="0" r="0" b="8890"/>
            <wp:docPr id="18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28495" cy="715010"/>
                    </a:xfrm>
                    <a:prstGeom prst="rect">
                      <a:avLst/>
                    </a:prstGeom>
                    <a:noFill/>
                    <a:ln>
                      <a:noFill/>
                    </a:ln>
                  </pic:spPr>
                </pic:pic>
              </a:graphicData>
            </a:graphic>
          </wp:inline>
        </w:drawing>
      </w:r>
    </w:p>
    <w:p w:rsidR="002F53B0" w:rsidRDefault="006C5FB8" w:rsidP="00482480">
      <w:pPr>
        <w:pStyle w:val="Pavaprasymas"/>
        <w:spacing w:before="120"/>
      </w:pPr>
      <w:r w:rsidRPr="00E34AF9">
        <w:rPr>
          <w:b/>
        </w:rPr>
        <w:t xml:space="preserve">Fig. </w:t>
      </w:r>
      <w:r w:rsidR="004F46F2">
        <w:rPr>
          <w:b/>
        </w:rPr>
        <w:t>19.2</w:t>
      </w:r>
      <w:r w:rsidR="002F53B0" w:rsidRPr="00E34AF9">
        <w:rPr>
          <w:b/>
        </w:rPr>
        <w:t>.</w:t>
      </w:r>
      <w:r w:rsidR="002F53B0" w:rsidRPr="0029788F">
        <w:t xml:space="preserve"> </w:t>
      </w:r>
      <w:r w:rsidR="00DF31EF">
        <w:t>Graph</w:t>
      </w:r>
      <w:r w:rsidRPr="0029788F">
        <w:t xml:space="preserve">ical representation of </w:t>
      </w:r>
      <w:r w:rsidR="006A3E0D">
        <w:t xml:space="preserve">the </w:t>
      </w:r>
      <w:r w:rsidRPr="0029788F">
        <w:t>resolution rule</w:t>
      </w:r>
    </w:p>
    <w:p w:rsidR="009919BE" w:rsidRPr="0029788F" w:rsidRDefault="001012FC" w:rsidP="009A1D2C">
      <w:pPr>
        <w:pStyle w:val="Tekstas"/>
        <w:spacing w:after="240"/>
      </w:pPr>
      <w:r w:rsidRPr="0029788F">
        <w:t xml:space="preserve">Another form of representing </w:t>
      </w:r>
      <w:r w:rsidR="006A3E0D">
        <w:t xml:space="preserve">the </w:t>
      </w:r>
      <w:r w:rsidRPr="0029788F">
        <w:t>resolution rule</w:t>
      </w:r>
      <w:r w:rsidR="004D6758">
        <w:t xml:space="preserve"> is with replacing </w:t>
      </w:r>
      <w:r w:rsidR="004D6758" w:rsidRPr="004D6758">
        <w:rPr>
          <w:rFonts w:ascii="Courier New" w:hAnsi="Courier New" w:cs="Courier New"/>
        </w:rPr>
        <w:t>P</w:t>
      </w:r>
      <w:r w:rsidR="004D6758">
        <w:t xml:space="preserve"> with </w:t>
      </w:r>
      <w:r w:rsidR="004D6758" w:rsidRPr="004D6758">
        <w:rPr>
          <w:rFonts w:ascii="Courier New" w:hAnsi="Courier New" w:cs="Courier New"/>
        </w:rPr>
        <w:sym w:font="Symbol" w:char="F0D8"/>
      </w:r>
      <w:r w:rsidR="004D6758" w:rsidRPr="004D6758">
        <w:rPr>
          <w:rFonts w:ascii="Courier New" w:hAnsi="Courier New" w:cs="Courier New"/>
        </w:rPr>
        <w:t>P</w:t>
      </w:r>
      <w:r w:rsidR="009919BE" w:rsidRPr="0029788F">
        <w:t>:</w:t>
      </w:r>
    </w:p>
    <w:tbl>
      <w:tblPr>
        <w:tblW w:w="0" w:type="auto"/>
        <w:jc w:val="right"/>
        <w:tblLayout w:type="fixed"/>
        <w:tblLook w:val="01E0" w:firstRow="1" w:lastRow="1" w:firstColumn="1" w:lastColumn="1" w:noHBand="0" w:noVBand="0"/>
      </w:tblPr>
      <w:tblGrid>
        <w:gridCol w:w="1685"/>
        <w:gridCol w:w="2916"/>
        <w:gridCol w:w="796"/>
      </w:tblGrid>
      <w:tr w:rsidR="005C3A76" w:rsidRPr="0029788F" w:rsidTr="005C3A76">
        <w:trPr>
          <w:jc w:val="right"/>
        </w:trPr>
        <w:tc>
          <w:tcPr>
            <w:tcW w:w="1685" w:type="dxa"/>
            <w:tcBorders>
              <w:bottom w:val="single" w:sz="4" w:space="0" w:color="auto"/>
            </w:tcBorders>
          </w:tcPr>
          <w:p w:rsidR="005C3A76" w:rsidRPr="0029788F" w:rsidRDefault="005C3A76" w:rsidP="00392DCD">
            <w:pPr>
              <w:pStyle w:val="Pseudokodas"/>
              <w:keepNext/>
              <w:spacing w:after="40"/>
              <w:jc w:val="center"/>
              <w:rPr>
                <w:rFonts w:cs="Courier New"/>
                <w:lang w:val="en-GB"/>
              </w:rPr>
            </w:pPr>
            <w:r w:rsidRPr="0029788F">
              <w:rPr>
                <w:lang w:val="en-GB"/>
              </w:rPr>
              <w:sym w:font="Symbol" w:char="F0D8"/>
            </w:r>
            <w:r w:rsidR="004D6758">
              <w:rPr>
                <w:lang w:val="en-GB"/>
              </w:rPr>
              <w:t>P</w:t>
            </w:r>
            <w:r w:rsidRPr="0029788F">
              <w:rPr>
                <w:rFonts w:cs="Courier New"/>
                <w:lang w:val="en-GB"/>
              </w:rPr>
              <w:t>,</w:t>
            </w:r>
            <w:r w:rsidR="004D6758">
              <w:rPr>
                <w:lang w:val="en-GB"/>
              </w:rPr>
              <w:t xml:space="preserve">  P</w:t>
            </w:r>
            <w:r w:rsidRPr="00A8539E">
              <w:rPr>
                <w:rFonts w:ascii="Times New Roman" w:hAnsi="Times New Roman"/>
                <w:lang w:val="en-GB"/>
              </w:rPr>
              <w:t> </w:t>
            </w:r>
            <w:r w:rsidRPr="0029788F">
              <w:rPr>
                <w:lang w:val="en-GB"/>
              </w:rPr>
              <w:sym w:font="Symbol" w:char="F0DA"/>
            </w:r>
            <w:r w:rsidR="004D6758" w:rsidRPr="00A8539E">
              <w:rPr>
                <w:rFonts w:ascii="Times New Roman" w:hAnsi="Times New Roman"/>
                <w:lang w:val="en-GB"/>
              </w:rPr>
              <w:t> </w:t>
            </w:r>
            <w:r w:rsidR="004D6758">
              <w:rPr>
                <w:lang w:val="en-GB"/>
              </w:rPr>
              <w:t>Q</w:t>
            </w:r>
          </w:p>
        </w:tc>
        <w:tc>
          <w:tcPr>
            <w:tcW w:w="2916" w:type="dxa"/>
            <w:vMerge w:val="restart"/>
            <w:vAlign w:val="center"/>
          </w:tcPr>
          <w:p w:rsidR="005C3A76" w:rsidRPr="0029788F" w:rsidRDefault="005C3A76" w:rsidP="005C3A76">
            <w:pPr>
              <w:pStyle w:val="Tekstasneatitrauktas"/>
              <w:jc w:val="left"/>
              <w:rPr>
                <w:rFonts w:ascii="Courier New" w:hAnsi="Courier New" w:cs="Courier New"/>
              </w:rPr>
            </w:pPr>
            <w:r w:rsidRPr="0029788F">
              <w:t xml:space="preserve">    </w:t>
            </w:r>
          </w:p>
        </w:tc>
        <w:tc>
          <w:tcPr>
            <w:tcW w:w="796" w:type="dxa"/>
            <w:vMerge w:val="restart"/>
            <w:vAlign w:val="center"/>
          </w:tcPr>
          <w:p w:rsidR="005C3A76" w:rsidRPr="0029788F" w:rsidRDefault="005C3A76" w:rsidP="006E32C5">
            <w:pPr>
              <w:pStyle w:val="Tekstasneatitrauktas"/>
              <w:jc w:val="right"/>
            </w:pPr>
            <w:r w:rsidRPr="0029788F">
              <w:t>(19.9)</w:t>
            </w:r>
          </w:p>
        </w:tc>
      </w:tr>
      <w:tr w:rsidR="005C3A76" w:rsidRPr="0029788F" w:rsidTr="005C3A76">
        <w:trPr>
          <w:jc w:val="right"/>
        </w:trPr>
        <w:tc>
          <w:tcPr>
            <w:tcW w:w="1685" w:type="dxa"/>
            <w:tcBorders>
              <w:top w:val="single" w:sz="4" w:space="0" w:color="auto"/>
            </w:tcBorders>
          </w:tcPr>
          <w:p w:rsidR="005C3A76" w:rsidRPr="0029788F" w:rsidRDefault="004D6758" w:rsidP="006E32C5">
            <w:pPr>
              <w:pStyle w:val="Pseudokodas"/>
              <w:spacing w:before="40"/>
              <w:jc w:val="center"/>
              <w:rPr>
                <w:rFonts w:cs="Courier New"/>
                <w:sz w:val="20"/>
                <w:lang w:val="en-GB"/>
              </w:rPr>
            </w:pPr>
            <w:r>
              <w:rPr>
                <w:lang w:val="en-GB"/>
              </w:rPr>
              <w:t>Q</w:t>
            </w:r>
          </w:p>
        </w:tc>
        <w:tc>
          <w:tcPr>
            <w:tcW w:w="2916" w:type="dxa"/>
            <w:vMerge/>
          </w:tcPr>
          <w:p w:rsidR="005C3A76" w:rsidRPr="0029788F" w:rsidRDefault="005C3A76" w:rsidP="006E32C5">
            <w:pPr>
              <w:pStyle w:val="Pseudokodas"/>
              <w:jc w:val="center"/>
              <w:rPr>
                <w:rFonts w:cs="Courier New"/>
                <w:szCs w:val="24"/>
                <w:lang w:val="en-GB"/>
              </w:rPr>
            </w:pPr>
          </w:p>
        </w:tc>
        <w:tc>
          <w:tcPr>
            <w:tcW w:w="796" w:type="dxa"/>
            <w:vMerge/>
          </w:tcPr>
          <w:p w:rsidR="005C3A76" w:rsidRPr="0029788F" w:rsidRDefault="005C3A76" w:rsidP="006E32C5">
            <w:pPr>
              <w:pStyle w:val="Pseudokodas"/>
              <w:jc w:val="center"/>
              <w:rPr>
                <w:b/>
                <w:sz w:val="20"/>
                <w:lang w:val="en-GB"/>
              </w:rPr>
            </w:pPr>
          </w:p>
        </w:tc>
      </w:tr>
    </w:tbl>
    <w:p w:rsidR="009A1D2C" w:rsidRPr="00482480" w:rsidRDefault="009A1D2C" w:rsidP="009A1D2C">
      <w:pPr>
        <w:pStyle w:val="Tekstas"/>
        <w:spacing w:before="240" w:after="360"/>
      </w:pPr>
      <w:r>
        <w:t>T</w:t>
      </w:r>
      <w:r w:rsidR="006A3E0D">
        <w:t xml:space="preserve">he resolution rule (19.9) and </w:t>
      </w:r>
      <w:r>
        <w:t>deduction i</w:t>
      </w:r>
      <w:r w:rsidR="009F3B1C">
        <w:t>s illustrated with an</w:t>
      </w:r>
      <w:r>
        <w:t xml:space="preserve"> example. Suppose a parallel circuit of two electric bulbs </w:t>
      </w:r>
      <w:r w:rsidRPr="00583016">
        <w:rPr>
          <w:rFonts w:ascii="Courier New" w:hAnsi="Courier New" w:cs="Courier New"/>
        </w:rPr>
        <w:t>P</w:t>
      </w:r>
      <w:r>
        <w:t xml:space="preserve"> and </w:t>
      </w:r>
      <w:r w:rsidRPr="00583016">
        <w:rPr>
          <w:rFonts w:ascii="Courier New" w:hAnsi="Courier New" w:cs="Courier New"/>
        </w:rPr>
        <w:t>Q</w:t>
      </w:r>
      <w:r>
        <w:t xml:space="preserve"> (Fig. 19.3). </w:t>
      </w:r>
      <w:r w:rsidR="009F3B1C">
        <w:t>The circuit is modelled with the</w:t>
      </w:r>
      <w:r>
        <w:t xml:space="preserve"> </w:t>
      </w:r>
      <w:r w:rsidR="009F3B1C">
        <w:t>formula</w:t>
      </w:r>
      <w:r>
        <w:t xml:space="preserve"> </w:t>
      </w:r>
      <w:r>
        <w:rPr>
          <w:rStyle w:val="PseudokodasChar"/>
          <w:lang w:val="en-GB"/>
        </w:rPr>
        <w:t>P</w:t>
      </w:r>
      <w:r w:rsidRPr="00544DA9">
        <w:rPr>
          <w:rStyle w:val="PseudokodasChar"/>
          <w:rFonts w:ascii="Times New Roman" w:hAnsi="Times New Roman"/>
          <w:lang w:val="en-GB"/>
        </w:rPr>
        <w:t> </w:t>
      </w:r>
      <w:r w:rsidRPr="0029788F">
        <w:rPr>
          <w:rStyle w:val="PseudokodasChar"/>
          <w:lang w:val="en-GB"/>
        </w:rPr>
        <w:sym w:font="Symbol" w:char="F0DA"/>
      </w:r>
      <w:r w:rsidRPr="00544DA9">
        <w:rPr>
          <w:rStyle w:val="PseudokodasChar"/>
          <w:rFonts w:ascii="Times New Roman" w:hAnsi="Times New Roman"/>
          <w:lang w:val="en-GB"/>
        </w:rPr>
        <w:t> </w:t>
      </w:r>
      <w:r>
        <w:rPr>
          <w:rStyle w:val="PseudokodasChar"/>
          <w:lang w:val="en-GB"/>
        </w:rPr>
        <w:t>Q</w:t>
      </w:r>
      <w:r>
        <w:t>. Suppose</w:t>
      </w:r>
      <w:r w:rsidR="00544DA9">
        <w:t xml:space="preserve"> the bulb</w:t>
      </w:r>
      <w:r>
        <w:t xml:space="preserve"> </w:t>
      </w:r>
      <w:r w:rsidRPr="00583016">
        <w:rPr>
          <w:rFonts w:ascii="Courier New" w:hAnsi="Courier New" w:cs="Courier New"/>
        </w:rPr>
        <w:t>P</w:t>
      </w:r>
      <w:r w:rsidR="003A611B">
        <w:t xml:space="preserve"> is broken (meaning </w:t>
      </w:r>
      <w:r w:rsidR="003A611B" w:rsidRPr="0029788F">
        <w:rPr>
          <w:rStyle w:val="PseudokodasChar"/>
          <w:lang w:val="en-GB"/>
        </w:rPr>
        <w:sym w:font="Symbol" w:char="F0D8"/>
      </w:r>
      <w:r w:rsidR="003A611B">
        <w:rPr>
          <w:rStyle w:val="PseudokodasChar"/>
          <w:lang w:val="en-GB"/>
        </w:rPr>
        <w:t>P</w:t>
      </w:r>
      <w:r w:rsidR="004A75F8">
        <w:rPr>
          <w:rStyle w:val="PseudokodasChar"/>
          <w:lang w:val="en-GB"/>
        </w:rPr>
        <w:t>=</w:t>
      </w:r>
      <w:r w:rsidR="004A75F8" w:rsidRPr="00544DA9">
        <w:rPr>
          <w:rStyle w:val="PseudokodasChar"/>
          <w:rFonts w:ascii="Times New Roman" w:hAnsi="Times New Roman"/>
          <w:lang w:val="en-GB"/>
        </w:rPr>
        <w:t> </w:t>
      </w:r>
      <w:r w:rsidR="004A75F8">
        <w:rPr>
          <w:rStyle w:val="PseudokodasChar"/>
          <w:lang w:val="en-GB"/>
        </w:rPr>
        <w:t>true</w:t>
      </w:r>
      <w:r w:rsidR="003A611B">
        <w:rPr>
          <w:rStyle w:val="PseudokodasChar"/>
          <w:lang w:val="en-GB"/>
        </w:rPr>
        <w:t>)</w:t>
      </w:r>
      <w:r>
        <w:t xml:space="preserve"> but electric current is on</w:t>
      </w:r>
      <w:r w:rsidR="003A611B">
        <w:t xml:space="preserve"> (meaning </w:t>
      </w:r>
      <w:r w:rsidR="003A611B">
        <w:rPr>
          <w:rStyle w:val="PseudokodasChar"/>
          <w:lang w:val="en-GB"/>
        </w:rPr>
        <w:t>P</w:t>
      </w:r>
      <w:r w:rsidR="003A611B" w:rsidRPr="00544DA9">
        <w:rPr>
          <w:rStyle w:val="PseudokodasChar"/>
          <w:rFonts w:ascii="Times New Roman" w:hAnsi="Times New Roman"/>
          <w:lang w:val="en-GB"/>
        </w:rPr>
        <w:t> </w:t>
      </w:r>
      <w:r w:rsidR="003A611B" w:rsidRPr="0029788F">
        <w:rPr>
          <w:rStyle w:val="PseudokodasChar"/>
          <w:lang w:val="en-GB"/>
        </w:rPr>
        <w:sym w:font="Symbol" w:char="F0DA"/>
      </w:r>
      <w:r w:rsidR="003A611B" w:rsidRPr="00544DA9">
        <w:rPr>
          <w:rStyle w:val="PseudokodasChar"/>
          <w:rFonts w:ascii="Times New Roman" w:hAnsi="Times New Roman"/>
          <w:lang w:val="en-GB"/>
        </w:rPr>
        <w:t> </w:t>
      </w:r>
      <w:r w:rsidR="003A611B">
        <w:rPr>
          <w:rStyle w:val="PseudokodasChar"/>
          <w:lang w:val="en-GB"/>
        </w:rPr>
        <w:t>Q</w:t>
      </w:r>
      <w:r w:rsidR="00544DA9" w:rsidRPr="00544DA9">
        <w:rPr>
          <w:rStyle w:val="PseudokodasChar"/>
          <w:rFonts w:ascii="Times New Roman" w:hAnsi="Times New Roman"/>
          <w:lang w:val="en-GB"/>
        </w:rPr>
        <w:t> </w:t>
      </w:r>
      <w:r w:rsidR="00544DA9">
        <w:rPr>
          <w:rStyle w:val="PseudokodasChar"/>
          <w:lang w:val="en-GB"/>
        </w:rPr>
        <w:t>=</w:t>
      </w:r>
      <w:r w:rsidR="00544DA9" w:rsidRPr="00544DA9">
        <w:rPr>
          <w:rStyle w:val="PseudokodasChar"/>
          <w:rFonts w:ascii="Times New Roman" w:hAnsi="Times New Roman"/>
          <w:lang w:val="en-GB"/>
        </w:rPr>
        <w:t> </w:t>
      </w:r>
      <w:r w:rsidR="00544DA9">
        <w:rPr>
          <w:rStyle w:val="PseudokodasChar"/>
          <w:lang w:val="en-GB"/>
        </w:rPr>
        <w:t>true</w:t>
      </w:r>
      <w:r w:rsidR="003A611B">
        <w:t>)</w:t>
      </w:r>
      <w:r>
        <w:t>. Therefore we deduce that</w:t>
      </w:r>
      <w:r w:rsidR="003A611B">
        <w:t xml:space="preserve"> the</w:t>
      </w:r>
      <w:r w:rsidR="00544DA9">
        <w:t xml:space="preserve"> bulb</w:t>
      </w:r>
      <w:r>
        <w:t xml:space="preserve"> </w:t>
      </w:r>
      <w:r>
        <w:rPr>
          <w:rFonts w:ascii="Courier New" w:hAnsi="Courier New" w:cs="Courier New"/>
        </w:rPr>
        <w:t>Q</w:t>
      </w:r>
      <w:r w:rsidR="003A611B">
        <w:t xml:space="preserve"> is light (meaning </w:t>
      </w:r>
      <w:r w:rsidR="003A611B" w:rsidRPr="003A611B">
        <w:rPr>
          <w:rFonts w:ascii="Courier New" w:hAnsi="Courier New" w:cs="Courier New"/>
        </w:rPr>
        <w:t>Q</w:t>
      </w:r>
      <w:r w:rsidR="00466B99" w:rsidRPr="00466B99">
        <w:t> </w:t>
      </w:r>
      <w:r w:rsidR="00466B99">
        <w:rPr>
          <w:rStyle w:val="PseudokodasChar"/>
          <w:rFonts w:ascii="Times New Roman" w:hAnsi="Times New Roman"/>
          <w:lang w:val="en-US"/>
        </w:rPr>
        <w:t>=</w:t>
      </w:r>
      <w:r w:rsidR="00544DA9" w:rsidRPr="00544DA9">
        <w:rPr>
          <w:rStyle w:val="PseudokodasChar"/>
          <w:rFonts w:ascii="Times New Roman" w:hAnsi="Times New Roman"/>
          <w:lang w:val="en-GB"/>
        </w:rPr>
        <w:t> </w:t>
      </w:r>
      <w:r w:rsidR="00544DA9">
        <w:rPr>
          <w:rStyle w:val="PseudokodasChar"/>
          <w:lang w:val="en-GB"/>
        </w:rPr>
        <w:t>true</w:t>
      </w:r>
      <w:r w:rsidR="003A611B">
        <w:rPr>
          <w:rFonts w:ascii="Courier New" w:hAnsi="Courier New" w:cs="Courier New"/>
        </w:rPr>
        <w:t>)</w:t>
      </w:r>
      <w:r w:rsidR="003A611B">
        <w:t>.</w:t>
      </w:r>
    </w:p>
    <w:tbl>
      <w:tblPr>
        <w:tblW w:w="9214" w:type="dxa"/>
        <w:jc w:val="center"/>
        <w:tblLayout w:type="fixed"/>
        <w:tblLook w:val="04A0" w:firstRow="1" w:lastRow="0" w:firstColumn="1" w:lastColumn="0" w:noHBand="0" w:noVBand="1"/>
      </w:tblPr>
      <w:tblGrid>
        <w:gridCol w:w="5387"/>
        <w:gridCol w:w="3827"/>
      </w:tblGrid>
      <w:tr w:rsidR="009A1D2C" w:rsidTr="00A43A8F">
        <w:trPr>
          <w:jc w:val="center"/>
        </w:trPr>
        <w:tc>
          <w:tcPr>
            <w:tcW w:w="5387" w:type="dxa"/>
            <w:shd w:val="clear" w:color="auto" w:fill="auto"/>
            <w:vAlign w:val="center"/>
          </w:tcPr>
          <w:p w:rsidR="009A1D2C" w:rsidRDefault="009A1D2C" w:rsidP="00A43A8F">
            <w:pPr>
              <w:pStyle w:val="Tekstas"/>
              <w:ind w:left="1009" w:hanging="1009"/>
            </w:pPr>
            <w:r w:rsidRPr="00A43A8F">
              <w:rPr>
                <w:b/>
              </w:rPr>
              <w:t>Fig. 19.3.</w:t>
            </w:r>
            <w:r>
              <w:t xml:space="preserve"> </w:t>
            </w:r>
            <w:r w:rsidRPr="0029788F">
              <w:t xml:space="preserve">Parallel circuit of two bulbs is modelled with </w:t>
            </w:r>
            <w:r>
              <w:t xml:space="preserve">the disjunction </w:t>
            </w:r>
            <w:r w:rsidRPr="00A43A8F">
              <w:rPr>
                <w:rStyle w:val="PseudokodasChar"/>
                <w:lang w:val="en-GB"/>
              </w:rPr>
              <w:t>P</w:t>
            </w:r>
            <w:r w:rsidRPr="00A8539E">
              <w:rPr>
                <w:rStyle w:val="PseudokodasChar"/>
                <w:rFonts w:ascii="Times New Roman" w:hAnsi="Times New Roman"/>
                <w:lang w:val="en-GB"/>
              </w:rPr>
              <w:t> </w:t>
            </w:r>
            <w:r w:rsidRPr="00A43A8F">
              <w:rPr>
                <w:rStyle w:val="PseudokodasChar"/>
                <w:lang w:val="en-GB"/>
              </w:rPr>
              <w:sym w:font="Symbol" w:char="F0DA"/>
            </w:r>
            <w:r w:rsidRPr="00A8539E">
              <w:rPr>
                <w:rStyle w:val="PseudokodasChar"/>
                <w:rFonts w:ascii="Times New Roman" w:hAnsi="Times New Roman"/>
                <w:lang w:val="en-GB"/>
              </w:rPr>
              <w:t> </w:t>
            </w:r>
            <w:r w:rsidRPr="00A43A8F">
              <w:rPr>
                <w:rStyle w:val="PseudokodasChar"/>
                <w:lang w:val="en-GB"/>
              </w:rPr>
              <w:t>Q</w:t>
            </w:r>
            <w:r w:rsidRPr="0029788F">
              <w:t xml:space="preserve">. The statement „Bulb </w:t>
            </w:r>
            <w:r w:rsidRPr="00A43A8F">
              <w:rPr>
                <w:rStyle w:val="PseudokodasChar"/>
                <w:lang w:val="en-GB"/>
              </w:rPr>
              <w:t>P</w:t>
            </w:r>
            <w:r w:rsidRPr="0029788F">
              <w:t xml:space="preserve"> is off“ (i.e. th</w:t>
            </w:r>
            <w:r w:rsidR="003A611B">
              <w:t>e bulb is broken) means</w:t>
            </w:r>
            <w:r w:rsidRPr="0029788F">
              <w:t xml:space="preserve"> </w:t>
            </w:r>
            <w:r w:rsidRPr="00A43A8F">
              <w:rPr>
                <w:rStyle w:val="PseudokodasChar"/>
                <w:lang w:val="en-GB"/>
              </w:rPr>
              <w:sym w:font="Symbol" w:char="F0D8"/>
            </w:r>
            <w:r w:rsidRPr="00A43A8F">
              <w:rPr>
                <w:rStyle w:val="PseudokodasChar"/>
                <w:lang w:val="en-GB"/>
              </w:rPr>
              <w:t>P</w:t>
            </w:r>
            <w:r w:rsidRPr="0029788F">
              <w:t>. A conclusion of thes</w:t>
            </w:r>
            <w:r>
              <w:t>e</w:t>
            </w:r>
            <w:r w:rsidRPr="0029788F">
              <w:t xml:space="preserve"> </w:t>
            </w:r>
            <w:r>
              <w:t xml:space="preserve">two statements is that </w:t>
            </w:r>
            <w:r w:rsidRPr="00A43A8F">
              <w:rPr>
                <w:rStyle w:val="PseudokodasChar"/>
                <w:lang w:val="en-GB"/>
              </w:rPr>
              <w:t>Q</w:t>
            </w:r>
            <w:r w:rsidRPr="0029788F">
              <w:t xml:space="preserve"> is on</w:t>
            </w:r>
          </w:p>
        </w:tc>
        <w:tc>
          <w:tcPr>
            <w:tcW w:w="3827" w:type="dxa"/>
            <w:shd w:val="clear" w:color="auto" w:fill="auto"/>
            <w:vAlign w:val="center"/>
          </w:tcPr>
          <w:p w:rsidR="009A1D2C" w:rsidRDefault="008451EA" w:rsidP="00A43A8F">
            <w:pPr>
              <w:pStyle w:val="Tekstas"/>
              <w:ind w:firstLine="0"/>
            </w:pPr>
            <w:r w:rsidRPr="00854CB9">
              <w:rPr>
                <w:noProof/>
                <w:lang w:val="lt-LT" w:eastAsia="lt-LT"/>
              </w:rPr>
              <w:drawing>
                <wp:inline distT="0" distB="0" distL="0" distR="0">
                  <wp:extent cx="2291715" cy="796925"/>
                  <wp:effectExtent l="0" t="0" r="0" b="3175"/>
                  <wp:docPr id="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91715" cy="796925"/>
                          </a:xfrm>
                          <a:prstGeom prst="rect">
                            <a:avLst/>
                          </a:prstGeom>
                          <a:noFill/>
                          <a:ln>
                            <a:noFill/>
                          </a:ln>
                        </pic:spPr>
                      </pic:pic>
                    </a:graphicData>
                  </a:graphic>
                </wp:inline>
              </w:drawing>
            </w:r>
          </w:p>
        </w:tc>
      </w:tr>
    </w:tbl>
    <w:p w:rsidR="009B4543" w:rsidRPr="0029788F" w:rsidRDefault="001012FC" w:rsidP="009A1D2C">
      <w:pPr>
        <w:pStyle w:val="Tekstas"/>
        <w:spacing w:before="360" w:after="240"/>
      </w:pPr>
      <w:r w:rsidRPr="0029788F">
        <w:t>A general case</w:t>
      </w:r>
      <w:r w:rsidR="00466B99">
        <w:t xml:space="preserve">, where </w:t>
      </w:r>
      <w:r w:rsidR="00466B99">
        <w:rPr>
          <w:rStyle w:val="PseudokodasChar"/>
          <w:rFonts w:cs="Courier New"/>
          <w:lang w:val="en-GB"/>
        </w:rPr>
        <w:t>n</w:t>
      </w:r>
      <w:r w:rsidR="00466B99" w:rsidRPr="0029788F">
        <w:rPr>
          <w:rStyle w:val="PseudokodasChar"/>
          <w:rFonts w:ascii="Times New Roman" w:hAnsi="Times New Roman"/>
          <w:lang w:val="en-GB"/>
        </w:rPr>
        <w:t> </w:t>
      </w:r>
      <w:r w:rsidR="00466B99" w:rsidRPr="0029788F">
        <w:rPr>
          <w:rStyle w:val="PseudokodasChar"/>
          <w:rFonts w:ascii="Times New Roman" w:hAnsi="Times New Roman"/>
          <w:lang w:val="en-GB"/>
        </w:rPr>
        <w:sym w:font="Symbol" w:char="F0B3"/>
      </w:r>
      <w:r w:rsidR="00466B99" w:rsidRPr="0029788F">
        <w:rPr>
          <w:rStyle w:val="PseudokodasChar"/>
          <w:rFonts w:ascii="Times New Roman" w:hAnsi="Times New Roman"/>
          <w:lang w:val="en-GB"/>
        </w:rPr>
        <w:t> 0</w:t>
      </w:r>
      <w:r w:rsidR="005B7E04" w:rsidRPr="0029788F">
        <w:t>:</w:t>
      </w:r>
    </w:p>
    <w:tbl>
      <w:tblPr>
        <w:tblW w:w="4625" w:type="pct"/>
        <w:jc w:val="right"/>
        <w:tblLook w:val="01E0" w:firstRow="1" w:lastRow="1" w:firstColumn="1" w:lastColumn="1" w:noHBand="0" w:noVBand="0"/>
      </w:tblPr>
      <w:tblGrid>
        <w:gridCol w:w="2073"/>
        <w:gridCol w:w="3412"/>
        <w:gridCol w:w="1920"/>
        <w:gridCol w:w="986"/>
      </w:tblGrid>
      <w:tr w:rsidR="001012FC" w:rsidRPr="0029788F" w:rsidTr="005C3A76">
        <w:trPr>
          <w:jc w:val="right"/>
        </w:trPr>
        <w:tc>
          <w:tcPr>
            <w:tcW w:w="0" w:type="auto"/>
            <w:tcBorders>
              <w:bottom w:val="single" w:sz="4" w:space="0" w:color="auto"/>
            </w:tcBorders>
          </w:tcPr>
          <w:p w:rsidR="005C3A76" w:rsidRPr="0029788F" w:rsidRDefault="009F3B1C" w:rsidP="00392DCD">
            <w:pPr>
              <w:pStyle w:val="Pseudokodas"/>
              <w:keepNext/>
              <w:spacing w:after="40"/>
              <w:jc w:val="center"/>
              <w:rPr>
                <w:rFonts w:cs="Courier New"/>
                <w:lang w:val="en-GB"/>
              </w:rPr>
            </w:pPr>
            <w:r>
              <w:rPr>
                <w:lang w:val="en-GB"/>
              </w:rPr>
              <w:t>P</w:t>
            </w:r>
            <w:r w:rsidR="005C3A76" w:rsidRPr="00A8539E">
              <w:rPr>
                <w:rFonts w:ascii="Times New Roman" w:hAnsi="Times New Roman"/>
                <w:lang w:val="en-GB"/>
              </w:rPr>
              <w:t> </w:t>
            </w:r>
            <w:r w:rsidR="005C3A76" w:rsidRPr="0029788F">
              <w:rPr>
                <w:lang w:val="en-GB"/>
              </w:rPr>
              <w:sym w:font="Symbol" w:char="F0DA"/>
            </w:r>
            <w:r w:rsidRPr="00A8539E">
              <w:rPr>
                <w:rFonts w:ascii="Times New Roman" w:hAnsi="Times New Roman"/>
                <w:lang w:val="en-GB"/>
              </w:rPr>
              <w:t> </w:t>
            </w:r>
            <w:r>
              <w:rPr>
                <w:lang w:val="en-GB"/>
              </w:rPr>
              <w:t>H</w:t>
            </w:r>
            <w:r w:rsidR="005C3A76" w:rsidRPr="0029788F">
              <w:rPr>
                <w:rFonts w:cs="Courier New"/>
                <w:lang w:val="en-GB"/>
              </w:rPr>
              <w:t>,</w:t>
            </w:r>
            <w:r w:rsidR="005C3A76" w:rsidRPr="0029788F">
              <w:rPr>
                <w:lang w:val="en-GB"/>
              </w:rPr>
              <w:t xml:space="preserve">  </w:t>
            </w:r>
            <w:r w:rsidR="005C3A76" w:rsidRPr="0029788F">
              <w:rPr>
                <w:lang w:val="en-GB"/>
              </w:rPr>
              <w:sym w:font="Symbol" w:char="F0D8"/>
            </w:r>
            <w:r>
              <w:rPr>
                <w:lang w:val="en-GB"/>
              </w:rPr>
              <w:t>P</w:t>
            </w:r>
            <w:r w:rsidR="005C3A76" w:rsidRPr="00A8539E">
              <w:rPr>
                <w:rFonts w:ascii="Times New Roman" w:hAnsi="Times New Roman"/>
                <w:lang w:val="en-GB"/>
              </w:rPr>
              <w:t> </w:t>
            </w:r>
            <w:r w:rsidR="005C3A76" w:rsidRPr="0029788F">
              <w:rPr>
                <w:lang w:val="en-GB"/>
              </w:rPr>
              <w:sym w:font="Symbol" w:char="F0DA"/>
            </w:r>
            <w:r w:rsidRPr="00A8539E">
              <w:rPr>
                <w:rFonts w:ascii="Times New Roman" w:hAnsi="Times New Roman"/>
                <w:lang w:val="en-GB"/>
              </w:rPr>
              <w:t> </w:t>
            </w:r>
            <w:r>
              <w:rPr>
                <w:lang w:val="en-GB"/>
              </w:rPr>
              <w:t>Q</w:t>
            </w:r>
          </w:p>
        </w:tc>
        <w:tc>
          <w:tcPr>
            <w:tcW w:w="0" w:type="auto"/>
            <w:vMerge w:val="restart"/>
            <w:vAlign w:val="center"/>
          </w:tcPr>
          <w:p w:rsidR="005C3A76" w:rsidRPr="0029788F" w:rsidRDefault="005C3A76" w:rsidP="006E32C5">
            <w:pPr>
              <w:pStyle w:val="Tekstasneatitrauktas"/>
              <w:jc w:val="left"/>
              <w:rPr>
                <w:rFonts w:ascii="Courier New" w:hAnsi="Courier New" w:cs="Courier New"/>
              </w:rPr>
            </w:pPr>
            <w:r w:rsidRPr="0029788F">
              <w:t xml:space="preserve"> </w:t>
            </w:r>
            <w:r w:rsidRPr="0029788F">
              <w:rPr>
                <w:rFonts w:ascii="Courier New" w:hAnsi="Courier New" w:cs="Courier New"/>
              </w:rPr>
              <w:t>{</w:t>
            </w:r>
            <w:r w:rsidRPr="0029788F">
              <w:rPr>
                <w:rStyle w:val="PseudokodasChar"/>
                <w:rFonts w:cs="Courier New"/>
                <w:lang w:val="en-GB"/>
              </w:rPr>
              <w:t>A</w:t>
            </w:r>
            <w:r w:rsidRPr="0029788F">
              <w:rPr>
                <w:rStyle w:val="PseudokodasChar"/>
                <w:rFonts w:cs="Courier New"/>
                <w:vertAlign w:val="subscript"/>
                <w:lang w:val="en-GB"/>
              </w:rPr>
              <w:t>1</w:t>
            </w:r>
            <w:r w:rsidRPr="0029788F">
              <w:rPr>
                <w:rStyle w:val="PseudokodasChar"/>
                <w:rFonts w:cs="Courier New"/>
                <w:lang w:val="en-GB"/>
              </w:rPr>
              <w:t>/x</w:t>
            </w:r>
            <w:r w:rsidRPr="0029788F">
              <w:rPr>
                <w:rStyle w:val="PseudokodasChar"/>
                <w:rFonts w:cs="Courier New"/>
                <w:vertAlign w:val="subscript"/>
                <w:lang w:val="en-GB"/>
              </w:rPr>
              <w:t>1</w:t>
            </w:r>
            <w:r w:rsidRPr="0029788F">
              <w:rPr>
                <w:rStyle w:val="PseudokodasChar"/>
                <w:rFonts w:cs="Courier New"/>
                <w:lang w:val="en-GB"/>
              </w:rPr>
              <w:t>, A</w:t>
            </w:r>
            <w:r w:rsidRPr="0029788F">
              <w:rPr>
                <w:rStyle w:val="PseudokodasChar"/>
                <w:rFonts w:cs="Courier New"/>
                <w:vertAlign w:val="subscript"/>
                <w:lang w:val="en-GB"/>
              </w:rPr>
              <w:t>2</w:t>
            </w:r>
            <w:r w:rsidRPr="0029788F">
              <w:rPr>
                <w:rStyle w:val="PseudokodasChar"/>
                <w:rFonts w:cs="Courier New"/>
                <w:lang w:val="en-GB"/>
              </w:rPr>
              <w:t>/x</w:t>
            </w:r>
            <w:r w:rsidRPr="0029788F">
              <w:rPr>
                <w:rStyle w:val="PseudokodasChar"/>
                <w:rFonts w:cs="Courier New"/>
                <w:vertAlign w:val="subscript"/>
                <w:lang w:val="en-GB"/>
              </w:rPr>
              <w:t>2</w:t>
            </w:r>
            <w:r w:rsidRPr="0029788F">
              <w:rPr>
                <w:rStyle w:val="PseudokodasChar"/>
                <w:rFonts w:cs="Courier New"/>
                <w:lang w:val="en-GB"/>
              </w:rPr>
              <w:t>,</w:t>
            </w:r>
            <w:r w:rsidRPr="0029788F">
              <w:rPr>
                <w:rStyle w:val="PseudokodasChar"/>
                <w:rFonts w:ascii="Times New Roman" w:hAnsi="Times New Roman"/>
                <w:lang w:val="en-GB"/>
              </w:rPr>
              <w:t>…</w:t>
            </w:r>
            <w:r w:rsidR="00A8539E">
              <w:rPr>
                <w:rStyle w:val="PseudokodasChar"/>
                <w:rFonts w:ascii="Times New Roman" w:hAnsi="Times New Roman"/>
                <w:lang w:val="en-GB"/>
              </w:rPr>
              <w:t xml:space="preserve"> </w:t>
            </w:r>
            <w:r w:rsidRPr="0029788F">
              <w:rPr>
                <w:rStyle w:val="PseudokodasChar"/>
                <w:rFonts w:cs="Courier New"/>
                <w:lang w:val="en-GB"/>
              </w:rPr>
              <w:t>A</w:t>
            </w:r>
            <w:r w:rsidRPr="0029788F">
              <w:rPr>
                <w:rStyle w:val="PseudokodasChar"/>
                <w:rFonts w:cs="Courier New"/>
                <w:vertAlign w:val="subscript"/>
                <w:lang w:val="en-GB"/>
              </w:rPr>
              <w:t>n</w:t>
            </w:r>
            <w:r w:rsidRPr="0029788F">
              <w:rPr>
                <w:rStyle w:val="PseudokodasChar"/>
                <w:rFonts w:cs="Courier New"/>
                <w:lang w:val="en-GB"/>
              </w:rPr>
              <w:t>/x</w:t>
            </w:r>
            <w:r w:rsidRPr="0029788F">
              <w:rPr>
                <w:rStyle w:val="PseudokodasChar"/>
                <w:rFonts w:cs="Courier New"/>
                <w:vertAlign w:val="subscript"/>
                <w:lang w:val="en-GB"/>
              </w:rPr>
              <w:t>n</w:t>
            </w:r>
            <w:r w:rsidRPr="0029788F">
              <w:rPr>
                <w:rStyle w:val="PseudokodasChar"/>
                <w:rFonts w:cs="Courier New"/>
                <w:lang w:val="en-GB"/>
              </w:rPr>
              <w:t>}</w:t>
            </w:r>
          </w:p>
        </w:tc>
        <w:tc>
          <w:tcPr>
            <w:tcW w:w="0" w:type="auto"/>
            <w:vMerge w:val="restart"/>
            <w:vAlign w:val="center"/>
          </w:tcPr>
          <w:p w:rsidR="005C3A76" w:rsidRPr="0029788F" w:rsidRDefault="001012FC" w:rsidP="006E32C5">
            <w:pPr>
              <w:pStyle w:val="Tekstasneatitrauktas"/>
              <w:jc w:val="left"/>
              <w:rPr>
                <w:b/>
              </w:rPr>
            </w:pPr>
            <w:r w:rsidRPr="0029788F">
              <w:rPr>
                <w:b/>
              </w:rPr>
              <w:t>Resolution rule</w:t>
            </w:r>
          </w:p>
          <w:p w:rsidR="005C3A76" w:rsidRPr="0029788F" w:rsidRDefault="001012FC" w:rsidP="006E32C5">
            <w:pPr>
              <w:pStyle w:val="Tekstasneatitrauktas"/>
              <w:jc w:val="left"/>
            </w:pPr>
            <w:r w:rsidRPr="0029788F">
              <w:t>(general</w:t>
            </w:r>
            <w:r w:rsidR="005C3A76" w:rsidRPr="0029788F">
              <w:t>)</w:t>
            </w:r>
          </w:p>
        </w:tc>
        <w:tc>
          <w:tcPr>
            <w:tcW w:w="0" w:type="auto"/>
            <w:vMerge w:val="restart"/>
            <w:vAlign w:val="center"/>
          </w:tcPr>
          <w:p w:rsidR="005C3A76" w:rsidRPr="0029788F" w:rsidRDefault="005C3A76" w:rsidP="006E32C5">
            <w:pPr>
              <w:pStyle w:val="Tekstasneatitrauktas"/>
              <w:jc w:val="right"/>
            </w:pPr>
            <w:r w:rsidRPr="0029788F">
              <w:t>(19.10)</w:t>
            </w:r>
          </w:p>
        </w:tc>
      </w:tr>
      <w:tr w:rsidR="001012FC" w:rsidRPr="0029788F" w:rsidTr="005C3A76">
        <w:trPr>
          <w:jc w:val="right"/>
        </w:trPr>
        <w:tc>
          <w:tcPr>
            <w:tcW w:w="0" w:type="auto"/>
            <w:tcBorders>
              <w:top w:val="single" w:sz="4" w:space="0" w:color="auto"/>
            </w:tcBorders>
          </w:tcPr>
          <w:p w:rsidR="005C3A76" w:rsidRPr="0029788F" w:rsidRDefault="009F3B1C" w:rsidP="006E32C5">
            <w:pPr>
              <w:pStyle w:val="Pseudokodas"/>
              <w:spacing w:before="40"/>
              <w:jc w:val="center"/>
              <w:rPr>
                <w:rFonts w:cs="Courier New"/>
                <w:sz w:val="20"/>
                <w:lang w:val="en-GB"/>
              </w:rPr>
            </w:pPr>
            <w:r>
              <w:rPr>
                <w:lang w:val="en-GB"/>
              </w:rPr>
              <w:t>H</w:t>
            </w:r>
            <w:r w:rsidR="005C3A76" w:rsidRPr="00A8539E">
              <w:rPr>
                <w:rFonts w:ascii="Times New Roman" w:hAnsi="Times New Roman"/>
                <w:lang w:val="en-GB"/>
              </w:rPr>
              <w:t> </w:t>
            </w:r>
            <w:r w:rsidR="005C3A76" w:rsidRPr="0029788F">
              <w:rPr>
                <w:lang w:val="en-GB"/>
              </w:rPr>
              <w:sym w:font="Symbol" w:char="F0DA"/>
            </w:r>
            <w:r w:rsidRPr="00A8539E">
              <w:rPr>
                <w:rFonts w:ascii="Times New Roman" w:hAnsi="Times New Roman"/>
                <w:lang w:val="en-GB"/>
              </w:rPr>
              <w:t> </w:t>
            </w:r>
            <w:r>
              <w:rPr>
                <w:lang w:val="en-GB"/>
              </w:rPr>
              <w:t>Q</w:t>
            </w:r>
          </w:p>
        </w:tc>
        <w:tc>
          <w:tcPr>
            <w:tcW w:w="0" w:type="auto"/>
            <w:vMerge/>
          </w:tcPr>
          <w:p w:rsidR="005C3A76" w:rsidRPr="0029788F" w:rsidRDefault="005C3A76" w:rsidP="006E32C5">
            <w:pPr>
              <w:pStyle w:val="Pseudokodas"/>
              <w:jc w:val="center"/>
              <w:rPr>
                <w:rFonts w:cs="Courier New"/>
                <w:szCs w:val="24"/>
                <w:lang w:val="en-GB"/>
              </w:rPr>
            </w:pPr>
          </w:p>
        </w:tc>
        <w:tc>
          <w:tcPr>
            <w:tcW w:w="0" w:type="auto"/>
            <w:vMerge/>
          </w:tcPr>
          <w:p w:rsidR="005C3A76" w:rsidRPr="0029788F" w:rsidRDefault="005C3A76" w:rsidP="006E32C5">
            <w:pPr>
              <w:pStyle w:val="Pseudokodas"/>
              <w:jc w:val="center"/>
              <w:rPr>
                <w:b/>
                <w:sz w:val="20"/>
                <w:lang w:val="en-GB"/>
              </w:rPr>
            </w:pPr>
          </w:p>
        </w:tc>
        <w:tc>
          <w:tcPr>
            <w:tcW w:w="0" w:type="auto"/>
            <w:vMerge/>
          </w:tcPr>
          <w:p w:rsidR="005C3A76" w:rsidRPr="0029788F" w:rsidRDefault="005C3A76" w:rsidP="006E32C5">
            <w:pPr>
              <w:pStyle w:val="Pseudokodas"/>
              <w:jc w:val="center"/>
              <w:rPr>
                <w:b/>
                <w:sz w:val="20"/>
                <w:lang w:val="en-GB"/>
              </w:rPr>
            </w:pPr>
          </w:p>
        </w:tc>
      </w:tr>
    </w:tbl>
    <w:p w:rsidR="005B7E04" w:rsidRPr="0029788F" w:rsidRDefault="006A3E0D" w:rsidP="00822FAC">
      <w:pPr>
        <w:pStyle w:val="Tekstasneatitrauktas"/>
        <w:spacing w:before="240"/>
      </w:pPr>
      <w:r>
        <w:rPr>
          <w:rStyle w:val="TekstasCharChar"/>
        </w:rPr>
        <w:t>In the unifier</w:t>
      </w:r>
      <w:r w:rsidR="00296626">
        <w:rPr>
          <w:rStyle w:val="TekstasCharChar"/>
        </w:rPr>
        <w:t xml:space="preserve"> the v</w:t>
      </w:r>
      <w:r w:rsidR="001012FC" w:rsidRPr="0029788F">
        <w:rPr>
          <w:rStyle w:val="TekstasCharChar"/>
        </w:rPr>
        <w:t xml:space="preserve">ariables </w:t>
      </w:r>
      <w:r w:rsidR="00991F1A" w:rsidRPr="0029788F">
        <w:rPr>
          <w:rStyle w:val="PseudokodasChar"/>
          <w:rFonts w:cs="Courier New"/>
          <w:lang w:val="en-GB"/>
        </w:rPr>
        <w:t>x</w:t>
      </w:r>
      <w:r w:rsidR="00991F1A" w:rsidRPr="0029788F">
        <w:rPr>
          <w:rStyle w:val="PseudokodasChar"/>
          <w:rFonts w:cs="Courier New"/>
          <w:vertAlign w:val="subscript"/>
          <w:lang w:val="en-GB"/>
        </w:rPr>
        <w:t>i</w:t>
      </w:r>
      <w:r w:rsidR="001012FC" w:rsidRPr="0029788F">
        <w:t>, if any, are replaced with</w:t>
      </w:r>
      <w:r w:rsidR="00991F1A" w:rsidRPr="0029788F">
        <w:t xml:space="preserve"> </w:t>
      </w:r>
      <w:r w:rsidR="00991F1A" w:rsidRPr="0029788F">
        <w:rPr>
          <w:rStyle w:val="PseudokodasChar"/>
          <w:rFonts w:cs="Courier New"/>
          <w:lang w:val="en-GB"/>
        </w:rPr>
        <w:t>A</w:t>
      </w:r>
      <w:r w:rsidR="00991F1A" w:rsidRPr="0029788F">
        <w:rPr>
          <w:rStyle w:val="PseudokodasChar"/>
          <w:rFonts w:cs="Courier New"/>
          <w:vertAlign w:val="subscript"/>
          <w:lang w:val="en-GB"/>
        </w:rPr>
        <w:t>i</w:t>
      </w:r>
      <w:r w:rsidR="001012FC" w:rsidRPr="0029788F">
        <w:t>; see</w:t>
      </w:r>
      <w:r w:rsidR="00317F8A" w:rsidRPr="0029788F">
        <w:t xml:space="preserve"> </w:t>
      </w:r>
      <w:r w:rsidR="004F46F2">
        <w:t>Fig. 9.4</w:t>
      </w:r>
      <w:r w:rsidR="001012FC" w:rsidRPr="0029788F">
        <w:t>.</w:t>
      </w:r>
      <w:r w:rsidR="00991F1A" w:rsidRPr="0029788F">
        <w:t xml:space="preserve"> </w:t>
      </w:r>
      <w:r w:rsidR="00296626">
        <w:t>The unifier</w:t>
      </w:r>
      <w:r w:rsidR="001012FC" w:rsidRPr="0029788F">
        <w:t xml:space="preserve"> </w:t>
      </w:r>
      <w:r w:rsidR="00317F8A" w:rsidRPr="0029788F">
        <w:sym w:font="Symbol" w:char="F073"/>
      </w:r>
      <w:r w:rsidR="00317F8A" w:rsidRPr="0029788F">
        <w:t xml:space="preserve"> </w:t>
      </w:r>
      <w:r w:rsidR="001012FC" w:rsidRPr="0029788F">
        <w:t>is of the form</w:t>
      </w:r>
      <w:r w:rsidR="00991F1A" w:rsidRPr="0029788F">
        <w:t xml:space="preserve"> </w:t>
      </w:r>
      <w:r w:rsidR="00991F1A" w:rsidRPr="0029788F">
        <w:rPr>
          <w:rFonts w:ascii="Courier New" w:hAnsi="Courier New" w:cs="Courier New"/>
        </w:rPr>
        <w:t>{</w:t>
      </w:r>
      <w:r w:rsidR="00991F1A" w:rsidRPr="0029788F">
        <w:rPr>
          <w:rStyle w:val="PseudokodasChar"/>
          <w:rFonts w:cs="Courier New"/>
          <w:lang w:val="en-GB"/>
        </w:rPr>
        <w:t>A</w:t>
      </w:r>
      <w:r w:rsidR="00991F1A" w:rsidRPr="0029788F">
        <w:rPr>
          <w:rStyle w:val="PseudokodasChar"/>
          <w:rFonts w:cs="Courier New"/>
          <w:vertAlign w:val="subscript"/>
          <w:lang w:val="en-GB"/>
        </w:rPr>
        <w:t>1</w:t>
      </w:r>
      <w:r w:rsidR="00991F1A" w:rsidRPr="0029788F">
        <w:rPr>
          <w:rStyle w:val="PseudokodasChar"/>
          <w:rFonts w:cs="Courier New"/>
          <w:lang w:val="en-GB"/>
        </w:rPr>
        <w:t>/x</w:t>
      </w:r>
      <w:r w:rsidR="00991F1A" w:rsidRPr="0029788F">
        <w:rPr>
          <w:rStyle w:val="PseudokodasChar"/>
          <w:rFonts w:cs="Courier New"/>
          <w:vertAlign w:val="subscript"/>
          <w:lang w:val="en-GB"/>
        </w:rPr>
        <w:t>1</w:t>
      </w:r>
      <w:r w:rsidR="00991F1A" w:rsidRPr="0029788F">
        <w:rPr>
          <w:rStyle w:val="PseudokodasChar"/>
          <w:rFonts w:cs="Courier New"/>
          <w:lang w:val="en-GB"/>
        </w:rPr>
        <w:t>,</w:t>
      </w:r>
      <w:r w:rsidR="00991F1A" w:rsidRPr="00A8539E">
        <w:rPr>
          <w:rStyle w:val="PseudokodasChar"/>
          <w:rFonts w:ascii="Times New Roman" w:hAnsi="Times New Roman"/>
          <w:lang w:val="en-GB"/>
        </w:rPr>
        <w:t> </w:t>
      </w:r>
      <w:r w:rsidR="00991F1A" w:rsidRPr="0029788F">
        <w:rPr>
          <w:rStyle w:val="PseudokodasChar"/>
          <w:rFonts w:cs="Courier New"/>
          <w:lang w:val="en-GB"/>
        </w:rPr>
        <w:t>A</w:t>
      </w:r>
      <w:r w:rsidR="00991F1A" w:rsidRPr="0029788F">
        <w:rPr>
          <w:rStyle w:val="PseudokodasChar"/>
          <w:rFonts w:cs="Courier New"/>
          <w:vertAlign w:val="subscript"/>
          <w:lang w:val="en-GB"/>
        </w:rPr>
        <w:t>2</w:t>
      </w:r>
      <w:r w:rsidR="00991F1A" w:rsidRPr="0029788F">
        <w:rPr>
          <w:rStyle w:val="PseudokodasChar"/>
          <w:rFonts w:cs="Courier New"/>
          <w:lang w:val="en-GB"/>
        </w:rPr>
        <w:t>/x</w:t>
      </w:r>
      <w:r w:rsidR="00991F1A" w:rsidRPr="0029788F">
        <w:rPr>
          <w:rStyle w:val="PseudokodasChar"/>
          <w:rFonts w:cs="Courier New"/>
          <w:vertAlign w:val="subscript"/>
          <w:lang w:val="en-GB"/>
        </w:rPr>
        <w:t>2</w:t>
      </w:r>
      <w:r w:rsidR="00991F1A" w:rsidRPr="0029788F">
        <w:rPr>
          <w:rStyle w:val="PseudokodasChar"/>
          <w:rFonts w:cs="Courier New"/>
          <w:lang w:val="en-GB"/>
        </w:rPr>
        <w:t>,</w:t>
      </w:r>
      <w:r w:rsidR="00991F1A" w:rsidRPr="0029788F">
        <w:rPr>
          <w:rStyle w:val="PseudokodasChar"/>
          <w:rFonts w:ascii="Times New Roman" w:hAnsi="Times New Roman"/>
          <w:lang w:val="en-GB"/>
        </w:rPr>
        <w:t>…</w:t>
      </w:r>
      <w:r w:rsidR="00A8539E">
        <w:rPr>
          <w:rStyle w:val="PseudokodasChar"/>
          <w:rFonts w:ascii="Times New Roman" w:hAnsi="Times New Roman"/>
          <w:lang w:val="en-GB"/>
        </w:rPr>
        <w:t xml:space="preserve"> </w:t>
      </w:r>
      <w:r w:rsidR="00991F1A" w:rsidRPr="0029788F">
        <w:rPr>
          <w:rStyle w:val="PseudokodasChar"/>
          <w:rFonts w:cs="Courier New"/>
          <w:lang w:val="en-GB"/>
        </w:rPr>
        <w:t>A</w:t>
      </w:r>
      <w:r w:rsidR="00991F1A" w:rsidRPr="0029788F">
        <w:rPr>
          <w:rStyle w:val="PseudokodasChar"/>
          <w:rFonts w:cs="Courier New"/>
          <w:vertAlign w:val="subscript"/>
          <w:lang w:val="en-GB"/>
        </w:rPr>
        <w:t>n</w:t>
      </w:r>
      <w:r w:rsidR="00991F1A" w:rsidRPr="0029788F">
        <w:rPr>
          <w:rStyle w:val="PseudokodasChar"/>
          <w:rFonts w:cs="Courier New"/>
          <w:lang w:val="en-GB"/>
        </w:rPr>
        <w:t>/x</w:t>
      </w:r>
      <w:r w:rsidR="00991F1A" w:rsidRPr="0029788F">
        <w:rPr>
          <w:rStyle w:val="PseudokodasChar"/>
          <w:rFonts w:cs="Courier New"/>
          <w:vertAlign w:val="subscript"/>
          <w:lang w:val="en-GB"/>
        </w:rPr>
        <w:t>n</w:t>
      </w:r>
      <w:r w:rsidR="00991F1A" w:rsidRPr="0029788F">
        <w:rPr>
          <w:rStyle w:val="PseudokodasChar"/>
          <w:rFonts w:cs="Courier New"/>
          <w:lang w:val="en-GB"/>
        </w:rPr>
        <w:t>}</w:t>
      </w:r>
      <w:r w:rsidR="00991F1A" w:rsidRPr="0029788F">
        <w:t>.</w:t>
      </w:r>
    </w:p>
    <w:p w:rsidR="00317F8A" w:rsidRPr="0029788F" w:rsidRDefault="008451EA" w:rsidP="00735886">
      <w:pPr>
        <w:pStyle w:val="Paviliustracija"/>
        <w:keepNext/>
        <w:spacing w:before="240"/>
        <w:rPr>
          <w:lang w:val="en-GB"/>
        </w:rPr>
      </w:pPr>
      <w:r w:rsidRPr="00854CB9">
        <w:rPr>
          <w:noProof/>
          <w:lang w:val="lt-LT" w:eastAsia="lt-LT"/>
        </w:rPr>
        <w:drawing>
          <wp:inline distT="0" distB="0" distL="0" distR="0">
            <wp:extent cx="4700905" cy="715010"/>
            <wp:effectExtent l="0" t="0" r="4445" b="8890"/>
            <wp:docPr id="18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00905" cy="715010"/>
                    </a:xfrm>
                    <a:prstGeom prst="rect">
                      <a:avLst/>
                    </a:prstGeom>
                    <a:noFill/>
                    <a:ln>
                      <a:noFill/>
                    </a:ln>
                  </pic:spPr>
                </pic:pic>
              </a:graphicData>
            </a:graphic>
          </wp:inline>
        </w:drawing>
      </w:r>
    </w:p>
    <w:p w:rsidR="00317F8A" w:rsidRPr="0029788F" w:rsidRDefault="004F46F2" w:rsidP="003A611B">
      <w:pPr>
        <w:pStyle w:val="Pavaprasymas"/>
        <w:spacing w:before="120" w:after="0"/>
      </w:pPr>
      <w:r>
        <w:rPr>
          <w:b/>
        </w:rPr>
        <w:t>Fig. 19.4</w:t>
      </w:r>
      <w:r w:rsidR="00317F8A" w:rsidRPr="00E34AF9">
        <w:rPr>
          <w:b/>
        </w:rPr>
        <w:t>.</w:t>
      </w:r>
      <w:r w:rsidR="00317F8A" w:rsidRPr="0029788F">
        <w:t xml:space="preserve"> </w:t>
      </w:r>
      <w:r w:rsidR="001012FC" w:rsidRPr="0029788F">
        <w:t xml:space="preserve">Graphical representation of </w:t>
      </w:r>
      <w:r w:rsidR="006A3E0D">
        <w:t xml:space="preserve">the </w:t>
      </w:r>
      <w:r w:rsidR="001012FC" w:rsidRPr="0029788F">
        <w:t>resolution rule</w:t>
      </w:r>
      <w:r w:rsidR="00ED557D">
        <w:t>, where</w:t>
      </w:r>
      <w:r w:rsidR="00D63A28" w:rsidRPr="0029788F">
        <w:t xml:space="preserve"> </w:t>
      </w:r>
      <w:r w:rsidR="00D63A28" w:rsidRPr="0029788F">
        <w:rPr>
          <w:rStyle w:val="PseudokodasChar"/>
          <w:rFonts w:cs="Courier New"/>
          <w:lang w:val="en-GB"/>
        </w:rPr>
        <w:t>m</w:t>
      </w:r>
      <w:r w:rsidR="00D63A28" w:rsidRPr="0029788F">
        <w:rPr>
          <w:rStyle w:val="PseudokodasChar"/>
          <w:rFonts w:ascii="Times New Roman" w:hAnsi="Times New Roman"/>
          <w:lang w:val="en-GB"/>
        </w:rPr>
        <w:t>, </w:t>
      </w:r>
      <w:r w:rsidR="00D63A28" w:rsidRPr="0029788F">
        <w:rPr>
          <w:rStyle w:val="PseudokodasChar"/>
          <w:rFonts w:cs="Courier New"/>
          <w:lang w:val="en-GB"/>
        </w:rPr>
        <w:t>k</w:t>
      </w:r>
      <w:r w:rsidR="00D63A28" w:rsidRPr="0029788F">
        <w:rPr>
          <w:rStyle w:val="PseudokodasChar"/>
          <w:rFonts w:ascii="Times New Roman" w:hAnsi="Times New Roman"/>
          <w:lang w:val="en-GB"/>
        </w:rPr>
        <w:t> </w:t>
      </w:r>
      <w:r w:rsidR="00D63A28" w:rsidRPr="0029788F">
        <w:rPr>
          <w:rStyle w:val="PseudokodasChar"/>
          <w:rFonts w:ascii="Times New Roman" w:hAnsi="Times New Roman"/>
          <w:lang w:val="en-GB"/>
        </w:rPr>
        <w:sym w:font="Symbol" w:char="F0B3"/>
      </w:r>
      <w:r w:rsidR="00D63A28" w:rsidRPr="0029788F">
        <w:rPr>
          <w:rStyle w:val="PseudokodasChar"/>
          <w:rFonts w:ascii="Times New Roman" w:hAnsi="Times New Roman"/>
          <w:lang w:val="en-GB"/>
        </w:rPr>
        <w:t> 0</w:t>
      </w:r>
    </w:p>
    <w:p w:rsidR="009B04BB" w:rsidRPr="0029788F" w:rsidRDefault="00A2044A" w:rsidP="00CF12E0">
      <w:pPr>
        <w:pStyle w:val="Heading2"/>
      </w:pPr>
      <w:bookmarkStart w:id="105" w:name="_Toc3642566"/>
      <w:r>
        <w:t>Inference e</w:t>
      </w:r>
      <w:r w:rsidR="001012FC" w:rsidRPr="0029788F">
        <w:t>xample</w:t>
      </w:r>
      <w:bookmarkEnd w:id="105"/>
    </w:p>
    <w:p w:rsidR="00D336E4" w:rsidRDefault="00D336E4" w:rsidP="00D336E4">
      <w:pPr>
        <w:pStyle w:val="Tekstasneatitrauktas"/>
      </w:pPr>
      <w:r>
        <w:t>There</w:t>
      </w:r>
      <w:r w:rsidR="00642FBB">
        <w:t xml:space="preserve"> are two directions of proof</w:t>
      </w:r>
      <w:r>
        <w:t xml:space="preserve"> </w:t>
      </w:r>
      <w:r w:rsidR="00642FBB">
        <w:t xml:space="preserve">(inference) </w:t>
      </w:r>
      <w:r>
        <w:t xml:space="preserve">with the resolution rule: </w:t>
      </w:r>
      <w:r w:rsidR="00642FBB" w:rsidRPr="00D336E4">
        <w:rPr>
          <w:i/>
        </w:rPr>
        <w:t xml:space="preserve">backward </w:t>
      </w:r>
      <w:r w:rsidR="00642FBB">
        <w:rPr>
          <w:i/>
        </w:rPr>
        <w:t>proof</w:t>
      </w:r>
      <w:r w:rsidR="00642FBB">
        <w:t xml:space="preserve"> and </w:t>
      </w:r>
      <w:r w:rsidR="00642FBB" w:rsidRPr="00642FBB">
        <w:rPr>
          <w:i/>
        </w:rPr>
        <w:t>forward proof</w:t>
      </w:r>
      <w:r w:rsidR="00642FBB">
        <w:t>. Backward proof goes from the goal to the facts. Forward proof goes from the facts</w:t>
      </w:r>
      <w:r>
        <w:t xml:space="preserve"> to the goal</w:t>
      </w:r>
      <w:r w:rsidR="00642FBB">
        <w:t>.</w:t>
      </w:r>
    </w:p>
    <w:p w:rsidR="0003605B" w:rsidRPr="0029788F" w:rsidRDefault="0049173E" w:rsidP="00D336E4">
      <w:pPr>
        <w:pStyle w:val="Tekstas"/>
        <w:spacing w:after="240"/>
      </w:pPr>
      <w:r w:rsidRPr="00642FBB">
        <w:rPr>
          <w:b/>
        </w:rPr>
        <w:t>Backward</w:t>
      </w:r>
      <w:r w:rsidR="00642FBB" w:rsidRPr="00642FBB">
        <w:rPr>
          <w:b/>
        </w:rPr>
        <w:t xml:space="preserve"> proof – from the goal to the facts</w:t>
      </w:r>
      <w:r w:rsidR="00D336E4" w:rsidRPr="00642FBB">
        <w:rPr>
          <w:b/>
        </w:rPr>
        <w:t>.</w:t>
      </w:r>
      <w:r w:rsidR="00D336E4">
        <w:t xml:space="preserve"> </w:t>
      </w:r>
      <w:r w:rsidR="00642FBB">
        <w:t>T</w:t>
      </w:r>
      <w:r w:rsidR="001012FC" w:rsidRPr="0029788F">
        <w:t>o prove</w:t>
      </w:r>
      <w:r w:rsidR="001012FC" w:rsidRPr="0029788F">
        <w:rPr>
          <w:rStyle w:val="PseudokodasChar"/>
          <w:lang w:val="en-GB"/>
        </w:rPr>
        <w:t xml:space="preserve"> </w:t>
      </w:r>
      <w:r w:rsidR="00451C92">
        <w:rPr>
          <w:rStyle w:val="PseudokodasChar"/>
          <w:lang w:val="en-GB"/>
        </w:rPr>
        <w:t>Exam(James</w:t>
      </w:r>
      <w:r w:rsidR="009B48C6" w:rsidRPr="0029788F">
        <w:rPr>
          <w:rStyle w:val="PseudokodasChar"/>
          <w:lang w:val="en-GB"/>
        </w:rPr>
        <w:t>,</w:t>
      </w:r>
      <w:r w:rsidR="00451C92">
        <w:rPr>
          <w:rStyle w:val="PseudokodasChar"/>
          <w:lang w:val="en-GB"/>
        </w:rPr>
        <w:t>Mary</w:t>
      </w:r>
      <w:r w:rsidR="00595738" w:rsidRPr="0029788F">
        <w:rPr>
          <w:rStyle w:val="PseudokodasChar"/>
          <w:lang w:val="en-GB"/>
        </w:rPr>
        <w:t>)</w:t>
      </w:r>
      <w:r w:rsidR="001012FC" w:rsidRPr="0029788F">
        <w:t xml:space="preserve"> </w:t>
      </w:r>
      <w:r w:rsidR="00D336E4">
        <w:t>suppose</w:t>
      </w:r>
      <w:r w:rsidR="001012FC" w:rsidRPr="0029788F">
        <w:t xml:space="preserve"> the opposite</w:t>
      </w:r>
      <w:r w:rsidR="000E2DFD">
        <w:t>, i.e. the goal’s negation</w:t>
      </w:r>
      <w:r w:rsidR="001012FC" w:rsidRPr="0029788F">
        <w:t>:</w:t>
      </w:r>
    </w:p>
    <w:tbl>
      <w:tblPr>
        <w:tblW w:w="5000" w:type="pct"/>
        <w:jc w:val="center"/>
        <w:tblLook w:val="01E0" w:firstRow="1" w:lastRow="1" w:firstColumn="1" w:lastColumn="1" w:noHBand="0" w:noVBand="0"/>
      </w:tblPr>
      <w:tblGrid>
        <w:gridCol w:w="8155"/>
        <w:gridCol w:w="916"/>
      </w:tblGrid>
      <w:tr w:rsidR="008F41E7" w:rsidRPr="0029788F" w:rsidTr="0006579C">
        <w:trPr>
          <w:jc w:val="center"/>
        </w:trPr>
        <w:tc>
          <w:tcPr>
            <w:tcW w:w="4507" w:type="pct"/>
          </w:tcPr>
          <w:p w:rsidR="008F41E7" w:rsidRPr="0029788F" w:rsidRDefault="008F41E7" w:rsidP="005E6055">
            <w:pPr>
              <w:pStyle w:val="Predikatai"/>
              <w:rPr>
                <w:lang w:val="en-GB"/>
              </w:rPr>
            </w:pPr>
            <w:r w:rsidRPr="0029788F">
              <w:rPr>
                <w:rStyle w:val="PseudokodasChar"/>
                <w:lang w:val="en-GB"/>
              </w:rPr>
              <w:sym w:font="Symbol" w:char="F0D8"/>
            </w:r>
            <w:r w:rsidR="00451C92">
              <w:rPr>
                <w:rStyle w:val="PseudokodasChar"/>
                <w:lang w:val="en-GB"/>
              </w:rPr>
              <w:t>Exam</w:t>
            </w:r>
            <w:r w:rsidRPr="0029788F">
              <w:rPr>
                <w:rStyle w:val="PseudokodasChar"/>
                <w:lang w:val="en-GB"/>
              </w:rPr>
              <w:t>(</w:t>
            </w:r>
            <w:r w:rsidR="00451C92">
              <w:rPr>
                <w:rStyle w:val="PseudokodasChar"/>
                <w:lang w:val="en-GB"/>
              </w:rPr>
              <w:t>James,Mary</w:t>
            </w:r>
            <w:r w:rsidRPr="0029788F">
              <w:rPr>
                <w:rStyle w:val="PseudokodasChar"/>
                <w:lang w:val="en-GB"/>
              </w:rPr>
              <w:t>)</w:t>
            </w:r>
          </w:p>
        </w:tc>
        <w:tc>
          <w:tcPr>
            <w:tcW w:w="493" w:type="pct"/>
          </w:tcPr>
          <w:p w:rsidR="008F41E7" w:rsidRPr="0029788F" w:rsidRDefault="00C67758" w:rsidP="005A2D72">
            <w:pPr>
              <w:pStyle w:val="Tekstas"/>
              <w:ind w:firstLine="0"/>
            </w:pPr>
            <w:r w:rsidRPr="0029788F">
              <w:t>(19.11)</w:t>
            </w:r>
          </w:p>
        </w:tc>
      </w:tr>
    </w:tbl>
    <w:p w:rsidR="00595738" w:rsidRPr="0029788F" w:rsidRDefault="001012FC" w:rsidP="0006579C">
      <w:pPr>
        <w:pStyle w:val="Tekstas"/>
        <w:spacing w:before="240" w:after="240"/>
      </w:pPr>
      <w:r w:rsidRPr="0029788F">
        <w:lastRenderedPageBreak/>
        <w:t>Take</w:t>
      </w:r>
      <w:r w:rsidR="00295770" w:rsidRPr="0029788F">
        <w:t xml:space="preserve"> </w:t>
      </w:r>
      <w:r w:rsidR="00C67758" w:rsidRPr="0029788F">
        <w:t>(19.11)</w:t>
      </w:r>
      <w:r w:rsidR="008F41E7" w:rsidRPr="0029788F">
        <w:t xml:space="preserve"> </w:t>
      </w:r>
      <w:r w:rsidRPr="0029788F">
        <w:t xml:space="preserve">and </w:t>
      </w:r>
      <w:r w:rsidR="00C516EA">
        <w:t xml:space="preserve">the </w:t>
      </w:r>
      <w:r w:rsidRPr="0029788F">
        <w:t>rule</w:t>
      </w:r>
      <w:r w:rsidR="00295770" w:rsidRPr="0029788F">
        <w:t xml:space="preserve"> </w:t>
      </w:r>
      <w:r w:rsidR="00C67758" w:rsidRPr="0029788F">
        <w:t>(19.7)</w:t>
      </w:r>
      <w:r w:rsidRPr="0029788F">
        <w:t xml:space="preserve"> and apply </w:t>
      </w:r>
      <w:r w:rsidR="00C516EA">
        <w:t xml:space="preserve">the </w:t>
      </w:r>
      <w:r w:rsidRPr="0029788F">
        <w:t>resolution rule</w:t>
      </w:r>
      <w:r w:rsidR="00184E7C" w:rsidRPr="0029788F">
        <w:t xml:space="preserve"> </w:t>
      </w:r>
      <w:r w:rsidR="004E2BB9" w:rsidRPr="0029788F">
        <w:t>(19.9</w:t>
      </w:r>
      <w:r w:rsidR="00C67758" w:rsidRPr="0029788F">
        <w:t>)</w:t>
      </w:r>
      <w:r w:rsidR="00295770" w:rsidRPr="0029788F">
        <w:t xml:space="preserve">. </w:t>
      </w:r>
      <w:r w:rsidR="00ED557D">
        <w:t>T</w:t>
      </w:r>
      <w:r w:rsidR="00C516EA">
        <w:t>o resolve</w:t>
      </w:r>
      <w:r w:rsidR="0044430F" w:rsidRPr="0029788F">
        <w:t xml:space="preserve"> the negative disjunct</w:t>
      </w:r>
      <w:r w:rsidR="00967657" w:rsidRPr="0029788F">
        <w:t xml:space="preserve"> </w:t>
      </w:r>
      <w:r w:rsidR="00967657" w:rsidRPr="0029788F">
        <w:rPr>
          <w:rStyle w:val="PseudokodasChar"/>
          <w:lang w:val="en-GB"/>
        </w:rPr>
        <w:sym w:font="Symbol" w:char="F0D8"/>
      </w:r>
      <w:r w:rsidR="00451C92">
        <w:rPr>
          <w:rStyle w:val="PseudokodasChar"/>
          <w:lang w:val="en-GB"/>
        </w:rPr>
        <w:t>Exam</w:t>
      </w:r>
      <w:r w:rsidR="00967657" w:rsidRPr="0029788F">
        <w:rPr>
          <w:rStyle w:val="PseudokodasChar"/>
          <w:lang w:val="en-GB"/>
        </w:rPr>
        <w:t>(</w:t>
      </w:r>
      <w:r w:rsidR="00451C92">
        <w:rPr>
          <w:rStyle w:val="PseudokodasChar"/>
          <w:lang w:val="en-GB"/>
        </w:rPr>
        <w:t>James</w:t>
      </w:r>
      <w:r w:rsidR="00967657" w:rsidRPr="0029788F">
        <w:rPr>
          <w:rStyle w:val="PseudokodasChar"/>
          <w:lang w:val="en-GB"/>
        </w:rPr>
        <w:t>,</w:t>
      </w:r>
      <w:r w:rsidR="00451C92">
        <w:rPr>
          <w:rStyle w:val="PseudokodasChar"/>
          <w:lang w:val="en-GB"/>
        </w:rPr>
        <w:t>Mary</w:t>
      </w:r>
      <w:r w:rsidR="00967657" w:rsidRPr="0029788F">
        <w:rPr>
          <w:rStyle w:val="PseudokodasChar"/>
          <w:lang w:val="en-GB"/>
        </w:rPr>
        <w:t>)</w:t>
      </w:r>
      <w:r w:rsidR="008F41E7" w:rsidRPr="0029788F">
        <w:t xml:space="preserve"> </w:t>
      </w:r>
      <w:r w:rsidR="0044430F" w:rsidRPr="0029788F">
        <w:t>with the positive one</w:t>
      </w:r>
      <w:r w:rsidR="00E14AD3" w:rsidRPr="0029788F">
        <w:t xml:space="preserve"> </w:t>
      </w:r>
      <w:r w:rsidR="00451C92">
        <w:rPr>
          <w:rStyle w:val="PseudokodasChar"/>
          <w:lang w:val="en-GB"/>
        </w:rPr>
        <w:t>Exam</w:t>
      </w:r>
      <w:r w:rsidR="00967657" w:rsidRPr="0029788F">
        <w:rPr>
          <w:rStyle w:val="PseudokodasChar"/>
          <w:lang w:val="en-GB"/>
        </w:rPr>
        <w:t>(</w:t>
      </w:r>
      <w:r w:rsidR="00716137" w:rsidRPr="0029788F">
        <w:rPr>
          <w:rStyle w:val="PseudokodasChar"/>
          <w:lang w:val="en-GB"/>
        </w:rPr>
        <w:t>y</w:t>
      </w:r>
      <w:r w:rsidR="00967657" w:rsidRPr="0029788F">
        <w:rPr>
          <w:rStyle w:val="PseudokodasChar"/>
          <w:lang w:val="en-GB"/>
        </w:rPr>
        <w:t>,</w:t>
      </w:r>
      <w:r w:rsidR="00716137" w:rsidRPr="0029788F">
        <w:rPr>
          <w:rStyle w:val="PseudokodasChar"/>
          <w:lang w:val="en-GB"/>
        </w:rPr>
        <w:t>w</w:t>
      </w:r>
      <w:r w:rsidR="00967657" w:rsidRPr="0029788F">
        <w:rPr>
          <w:rStyle w:val="PseudokodasChar"/>
          <w:lang w:val="en-GB"/>
        </w:rPr>
        <w:t>)</w:t>
      </w:r>
      <w:r w:rsidR="008F41E7" w:rsidRPr="0029788F">
        <w:t xml:space="preserve">, </w:t>
      </w:r>
      <w:r w:rsidR="001C4443">
        <w:t>the unifier</w:t>
      </w:r>
      <w:r w:rsidR="0044430F" w:rsidRPr="0029788F">
        <w:t xml:space="preserve"> is </w:t>
      </w:r>
      <w:r w:rsidR="004E2BB9" w:rsidRPr="0029788F">
        <w:rPr>
          <w:rStyle w:val="PseudokodasChar"/>
          <w:rFonts w:cs="Courier New"/>
          <w:lang w:val="en-GB"/>
        </w:rPr>
        <w:t>{</w:t>
      </w:r>
      <w:r w:rsidR="00451C92">
        <w:rPr>
          <w:rStyle w:val="PseudokodasChar"/>
          <w:rFonts w:cs="Courier New"/>
          <w:lang w:val="en-GB"/>
        </w:rPr>
        <w:t>James</w:t>
      </w:r>
      <w:r w:rsidR="004E2BB9" w:rsidRPr="0029788F">
        <w:rPr>
          <w:rStyle w:val="PseudokodasChar"/>
          <w:rFonts w:cs="Courier New"/>
          <w:lang w:val="en-GB"/>
        </w:rPr>
        <w:t>/</w:t>
      </w:r>
      <w:r w:rsidR="00716137" w:rsidRPr="0029788F">
        <w:rPr>
          <w:rStyle w:val="PseudokodasChar"/>
          <w:rFonts w:cs="Courier New"/>
          <w:lang w:val="en-GB"/>
        </w:rPr>
        <w:t>y</w:t>
      </w:r>
      <w:r w:rsidR="004E2BB9" w:rsidRPr="0029788F">
        <w:rPr>
          <w:rFonts w:ascii="Courier New" w:hAnsi="Courier New" w:cs="Courier New"/>
        </w:rPr>
        <w:t xml:space="preserve">, </w:t>
      </w:r>
      <w:r w:rsidR="00451C92">
        <w:rPr>
          <w:rStyle w:val="PseudokodasChar"/>
          <w:rFonts w:cs="Courier New"/>
          <w:lang w:val="en-GB"/>
        </w:rPr>
        <w:t>Mary</w:t>
      </w:r>
      <w:r w:rsidR="00716137" w:rsidRPr="0029788F">
        <w:rPr>
          <w:rStyle w:val="PseudokodasChar"/>
          <w:rFonts w:cs="Courier New"/>
          <w:lang w:val="en-GB"/>
        </w:rPr>
        <w:t>/w</w:t>
      </w:r>
      <w:r w:rsidR="004E2BB9" w:rsidRPr="0029788F">
        <w:rPr>
          <w:rStyle w:val="PseudokodasChar"/>
          <w:rFonts w:cs="Courier New"/>
          <w:lang w:val="en-GB"/>
        </w:rPr>
        <w:t>}</w:t>
      </w:r>
      <w:r w:rsidR="00295770" w:rsidRPr="0029788F">
        <w:t>.</w:t>
      </w:r>
    </w:p>
    <w:tbl>
      <w:tblPr>
        <w:tblW w:w="0" w:type="auto"/>
        <w:jc w:val="center"/>
        <w:tblLook w:val="01E0" w:firstRow="1" w:lastRow="1" w:firstColumn="1" w:lastColumn="1" w:noHBand="0" w:noVBand="0"/>
      </w:tblPr>
      <w:tblGrid>
        <w:gridCol w:w="9027"/>
      </w:tblGrid>
      <w:tr w:rsidR="00363BFD" w:rsidRPr="00491D46" w:rsidTr="006E32C5">
        <w:trPr>
          <w:jc w:val="center"/>
        </w:trPr>
        <w:tc>
          <w:tcPr>
            <w:tcW w:w="0" w:type="auto"/>
            <w:tcBorders>
              <w:bottom w:val="single" w:sz="4" w:space="0" w:color="auto"/>
            </w:tcBorders>
          </w:tcPr>
          <w:p w:rsidR="00363BFD" w:rsidRPr="00491D46" w:rsidRDefault="00363BFD" w:rsidP="004F46F2">
            <w:pPr>
              <w:pStyle w:val="Predikatai"/>
              <w:keepNext/>
              <w:spacing w:after="40"/>
              <w:rPr>
                <w:lang w:val="pl-PL"/>
              </w:rPr>
            </w:pPr>
            <w:r w:rsidRPr="0029788F">
              <w:rPr>
                <w:sz w:val="20"/>
                <w:szCs w:val="20"/>
                <w:lang w:val="en-GB"/>
              </w:rPr>
              <w:sym w:font="Symbol" w:char="F0D8"/>
            </w:r>
            <w:r w:rsidR="00451C92">
              <w:rPr>
                <w:sz w:val="20"/>
                <w:szCs w:val="20"/>
                <w:lang w:val="pl-PL"/>
              </w:rPr>
              <w:t>Exam</w:t>
            </w:r>
            <w:r w:rsidRPr="00491D46">
              <w:rPr>
                <w:sz w:val="20"/>
                <w:szCs w:val="20"/>
                <w:lang w:val="pl-PL"/>
              </w:rPr>
              <w:t>(</w:t>
            </w:r>
            <w:r w:rsidR="00451C92">
              <w:rPr>
                <w:sz w:val="20"/>
                <w:szCs w:val="20"/>
                <w:lang w:val="pl-PL"/>
              </w:rPr>
              <w:t>James</w:t>
            </w:r>
            <w:r w:rsidRPr="00491D46">
              <w:rPr>
                <w:sz w:val="20"/>
                <w:szCs w:val="20"/>
                <w:lang w:val="pl-PL"/>
              </w:rPr>
              <w:t>,</w:t>
            </w:r>
            <w:r w:rsidR="00451C92">
              <w:rPr>
                <w:sz w:val="20"/>
                <w:szCs w:val="20"/>
                <w:lang w:val="pl-PL"/>
              </w:rPr>
              <w:t>Mary</w:t>
            </w:r>
            <w:r w:rsidR="002C206D">
              <w:rPr>
                <w:sz w:val="20"/>
                <w:szCs w:val="20"/>
                <w:lang w:val="pl-PL"/>
              </w:rPr>
              <w:t xml:space="preserve">), </w:t>
            </w:r>
            <w:r w:rsidRPr="0029788F">
              <w:rPr>
                <w:sz w:val="20"/>
                <w:szCs w:val="20"/>
                <w:lang w:val="en-GB"/>
              </w:rPr>
              <w:sym w:font="Symbol" w:char="F0D8"/>
            </w:r>
            <w:r w:rsidRPr="00491D46">
              <w:rPr>
                <w:sz w:val="20"/>
                <w:szCs w:val="20"/>
                <w:lang w:val="pl-PL"/>
              </w:rPr>
              <w:t>Prof(x,</w:t>
            </w:r>
            <w:r w:rsidR="00451C92">
              <w:rPr>
                <w:sz w:val="20"/>
                <w:szCs w:val="20"/>
                <w:lang w:val="pl-PL"/>
              </w:rPr>
              <w:t>James</w:t>
            </w:r>
            <w:r w:rsidRPr="00491D46">
              <w:rPr>
                <w:sz w:val="20"/>
                <w:szCs w:val="20"/>
                <w:lang w:val="pl-PL"/>
              </w:rPr>
              <w:t>)</w:t>
            </w:r>
            <w:r w:rsidR="002C206D" w:rsidRPr="002C206D">
              <w:rPr>
                <w:rFonts w:ascii="Times New Roman" w:hAnsi="Times New Roman"/>
                <w:sz w:val="20"/>
                <w:szCs w:val="20"/>
                <w:lang w:val="pl-PL"/>
              </w:rPr>
              <w:t xml:space="preserve"> </w:t>
            </w:r>
            <w:r w:rsidRPr="0029788F">
              <w:rPr>
                <w:sz w:val="20"/>
                <w:szCs w:val="20"/>
                <w:lang w:val="en-GB"/>
              </w:rPr>
              <w:sym w:font="Symbol" w:char="F0DA"/>
            </w:r>
            <w:r w:rsidR="002C206D" w:rsidRPr="002C206D">
              <w:rPr>
                <w:rFonts w:ascii="Times New Roman" w:hAnsi="Times New Roman"/>
                <w:sz w:val="20"/>
                <w:szCs w:val="20"/>
                <w:lang w:val="en-GB"/>
              </w:rPr>
              <w:t xml:space="preserve"> </w:t>
            </w:r>
            <w:r w:rsidRPr="0029788F">
              <w:rPr>
                <w:sz w:val="20"/>
                <w:szCs w:val="20"/>
                <w:lang w:val="en-GB"/>
              </w:rPr>
              <w:sym w:font="Symbol" w:char="F0D8"/>
            </w:r>
            <w:r w:rsidRPr="00491D46">
              <w:rPr>
                <w:sz w:val="20"/>
                <w:szCs w:val="20"/>
                <w:lang w:val="pl-PL"/>
              </w:rPr>
              <w:t>Stud(z,</w:t>
            </w:r>
            <w:r w:rsidR="00451C92">
              <w:rPr>
                <w:sz w:val="20"/>
                <w:szCs w:val="20"/>
                <w:lang w:val="pl-PL"/>
              </w:rPr>
              <w:t>Mary</w:t>
            </w:r>
            <w:r w:rsidRPr="00491D46">
              <w:rPr>
                <w:sz w:val="20"/>
                <w:szCs w:val="20"/>
                <w:lang w:val="pl-PL"/>
              </w:rPr>
              <w:t>)</w:t>
            </w:r>
            <w:r w:rsidRPr="0029788F">
              <w:rPr>
                <w:sz w:val="20"/>
                <w:szCs w:val="20"/>
                <w:lang w:val="en-GB"/>
              </w:rPr>
              <w:sym w:font="Symbol" w:char="F0DA"/>
            </w:r>
            <w:r w:rsidR="00451C92">
              <w:rPr>
                <w:sz w:val="20"/>
                <w:szCs w:val="20"/>
                <w:lang w:val="pl-PL"/>
              </w:rPr>
              <w:t>Eq</w:t>
            </w:r>
            <w:r w:rsidRPr="00491D46">
              <w:rPr>
                <w:sz w:val="20"/>
                <w:szCs w:val="20"/>
                <w:lang w:val="pl-PL"/>
              </w:rPr>
              <w:t>(x,z)</w:t>
            </w:r>
            <w:r w:rsidRPr="0029788F">
              <w:rPr>
                <w:sz w:val="20"/>
                <w:szCs w:val="20"/>
                <w:lang w:val="en-GB"/>
              </w:rPr>
              <w:sym w:font="Symbol" w:char="F0DA"/>
            </w:r>
            <w:r w:rsidR="00451C92">
              <w:rPr>
                <w:sz w:val="20"/>
                <w:szCs w:val="20"/>
                <w:lang w:val="pl-PL"/>
              </w:rPr>
              <w:t>Exam</w:t>
            </w:r>
            <w:r w:rsidRPr="00491D46">
              <w:rPr>
                <w:sz w:val="20"/>
                <w:szCs w:val="20"/>
                <w:lang w:val="pl-PL"/>
              </w:rPr>
              <w:t>(</w:t>
            </w:r>
            <w:r w:rsidR="00451C92">
              <w:rPr>
                <w:sz w:val="20"/>
                <w:szCs w:val="20"/>
                <w:lang w:val="pl-PL"/>
              </w:rPr>
              <w:t>James</w:t>
            </w:r>
            <w:r w:rsidRPr="00491D46">
              <w:rPr>
                <w:sz w:val="20"/>
                <w:szCs w:val="20"/>
                <w:lang w:val="pl-PL"/>
              </w:rPr>
              <w:t>,</w:t>
            </w:r>
            <w:r w:rsidR="00451C92">
              <w:rPr>
                <w:sz w:val="20"/>
                <w:szCs w:val="20"/>
                <w:lang w:val="pl-PL"/>
              </w:rPr>
              <w:t>Mary</w:t>
            </w:r>
            <w:r w:rsidRPr="00491D46">
              <w:rPr>
                <w:sz w:val="20"/>
                <w:szCs w:val="20"/>
                <w:lang w:val="pl-PL"/>
              </w:rPr>
              <w:t>)</w:t>
            </w:r>
          </w:p>
        </w:tc>
      </w:tr>
      <w:tr w:rsidR="00363BFD" w:rsidRPr="00877659" w:rsidTr="006E32C5">
        <w:trPr>
          <w:jc w:val="center"/>
        </w:trPr>
        <w:tc>
          <w:tcPr>
            <w:tcW w:w="0" w:type="auto"/>
            <w:tcBorders>
              <w:top w:val="single" w:sz="4" w:space="0" w:color="auto"/>
            </w:tcBorders>
          </w:tcPr>
          <w:p w:rsidR="00363BFD" w:rsidRPr="00E53F48" w:rsidRDefault="00363BFD" w:rsidP="006E32C5">
            <w:pPr>
              <w:pStyle w:val="Predikatai"/>
              <w:spacing w:before="40"/>
            </w:pPr>
            <w:r w:rsidRPr="0029788F">
              <w:rPr>
                <w:sz w:val="20"/>
                <w:szCs w:val="20"/>
                <w:lang w:val="en-GB"/>
              </w:rPr>
              <w:sym w:font="Symbol" w:char="F0D8"/>
            </w:r>
            <w:r w:rsidRPr="00E53F48">
              <w:rPr>
                <w:sz w:val="20"/>
                <w:szCs w:val="20"/>
              </w:rPr>
              <w:t>Prof(x,</w:t>
            </w:r>
            <w:r w:rsidR="00451C92" w:rsidRPr="00E53F48">
              <w:rPr>
                <w:sz w:val="20"/>
                <w:szCs w:val="20"/>
              </w:rPr>
              <w:t>James</w:t>
            </w:r>
            <w:r w:rsidRPr="00E53F48">
              <w:rPr>
                <w:sz w:val="20"/>
                <w:szCs w:val="20"/>
              </w:rPr>
              <w:t>)</w:t>
            </w:r>
            <w:r w:rsidR="002C206D" w:rsidRPr="00E53F48">
              <w:rPr>
                <w:rFonts w:ascii="Times New Roman" w:hAnsi="Times New Roman"/>
                <w:sz w:val="20"/>
                <w:szCs w:val="20"/>
              </w:rPr>
              <w:t xml:space="preserve"> </w:t>
            </w:r>
            <w:r w:rsidRPr="0029788F">
              <w:rPr>
                <w:sz w:val="20"/>
                <w:szCs w:val="20"/>
                <w:lang w:val="en-GB"/>
              </w:rPr>
              <w:sym w:font="Symbol" w:char="F0DA"/>
            </w:r>
            <w:r w:rsidR="002C206D" w:rsidRPr="002C206D">
              <w:rPr>
                <w:rFonts w:ascii="Times New Roman" w:hAnsi="Times New Roman"/>
                <w:sz w:val="20"/>
                <w:szCs w:val="20"/>
                <w:lang w:val="en-GB"/>
              </w:rPr>
              <w:t xml:space="preserve"> </w:t>
            </w:r>
            <w:r w:rsidRPr="0029788F">
              <w:rPr>
                <w:sz w:val="20"/>
                <w:szCs w:val="20"/>
                <w:lang w:val="en-GB"/>
              </w:rPr>
              <w:sym w:font="Symbol" w:char="F0D8"/>
            </w:r>
            <w:r w:rsidRPr="00E53F48">
              <w:rPr>
                <w:sz w:val="20"/>
                <w:szCs w:val="20"/>
              </w:rPr>
              <w:t>Stud(z,</w:t>
            </w:r>
            <w:r w:rsidR="00451C92" w:rsidRPr="00E53F48">
              <w:rPr>
                <w:sz w:val="20"/>
                <w:szCs w:val="20"/>
              </w:rPr>
              <w:t>Mary</w:t>
            </w:r>
            <w:r w:rsidRPr="00E53F48">
              <w:rPr>
                <w:sz w:val="20"/>
                <w:szCs w:val="20"/>
              </w:rPr>
              <w:t>)</w:t>
            </w:r>
            <w:r w:rsidR="002C206D" w:rsidRPr="00E53F48">
              <w:rPr>
                <w:rFonts w:ascii="Times New Roman" w:hAnsi="Times New Roman"/>
                <w:sz w:val="20"/>
                <w:szCs w:val="20"/>
              </w:rPr>
              <w:t xml:space="preserve"> </w:t>
            </w:r>
            <w:r w:rsidRPr="0029788F">
              <w:rPr>
                <w:sz w:val="20"/>
                <w:szCs w:val="20"/>
                <w:lang w:val="en-GB"/>
              </w:rPr>
              <w:sym w:font="Symbol" w:char="F0DA"/>
            </w:r>
            <w:r w:rsidR="002C206D" w:rsidRPr="002C206D">
              <w:rPr>
                <w:rFonts w:ascii="Times New Roman" w:hAnsi="Times New Roman"/>
                <w:sz w:val="20"/>
                <w:szCs w:val="20"/>
                <w:lang w:val="en-GB"/>
              </w:rPr>
              <w:t xml:space="preserve"> </w:t>
            </w:r>
            <w:r w:rsidR="00451C92" w:rsidRPr="00E53F48">
              <w:rPr>
                <w:sz w:val="20"/>
                <w:szCs w:val="20"/>
              </w:rPr>
              <w:t>Eq</w:t>
            </w:r>
            <w:r w:rsidRPr="00E53F48">
              <w:rPr>
                <w:sz w:val="20"/>
                <w:szCs w:val="20"/>
              </w:rPr>
              <w:t>(x,z)</w:t>
            </w:r>
          </w:p>
        </w:tc>
      </w:tr>
    </w:tbl>
    <w:p w:rsidR="00595738" w:rsidRPr="0029788F" w:rsidRDefault="00D336E4" w:rsidP="001504F3">
      <w:pPr>
        <w:pStyle w:val="Tekstas"/>
        <w:spacing w:before="240" w:after="240"/>
      </w:pPr>
      <w:r>
        <w:t>Further tak</w:t>
      </w:r>
      <w:r w:rsidR="0044430F" w:rsidRPr="0029788F">
        <w:t xml:space="preserve">e the </w:t>
      </w:r>
      <w:r w:rsidR="001C4443">
        <w:t xml:space="preserve">above </w:t>
      </w:r>
      <w:r w:rsidR="0044430F" w:rsidRPr="0029788F">
        <w:t xml:space="preserve">conclusion and </w:t>
      </w:r>
      <w:r w:rsidR="00C516EA">
        <w:t xml:space="preserve">the </w:t>
      </w:r>
      <w:r w:rsidR="0044430F" w:rsidRPr="0029788F">
        <w:t>fact</w:t>
      </w:r>
      <w:r w:rsidR="001504F3" w:rsidRPr="0029788F">
        <w:t xml:space="preserve"> F1 (19.1) </w:t>
      </w:r>
      <w:r w:rsidR="0044430F" w:rsidRPr="0029788F">
        <w:t xml:space="preserve">and apply </w:t>
      </w:r>
      <w:r>
        <w:t xml:space="preserve">the </w:t>
      </w:r>
      <w:r w:rsidR="0044430F" w:rsidRPr="0029788F">
        <w:t>resolution rule</w:t>
      </w:r>
      <w:r w:rsidR="00184E7C" w:rsidRPr="0029788F">
        <w:t xml:space="preserve"> </w:t>
      </w:r>
      <w:r w:rsidR="004E2BB9" w:rsidRPr="0029788F">
        <w:t>(19.8</w:t>
      </w:r>
      <w:r w:rsidR="00C67758" w:rsidRPr="0029788F">
        <w:t>)</w:t>
      </w:r>
      <w:r w:rsidR="00803AEB" w:rsidRPr="0029788F">
        <w:t>.</w:t>
      </w:r>
      <w:r w:rsidR="00595738" w:rsidRPr="0029788F">
        <w:t xml:space="preserve"> </w:t>
      </w:r>
      <w:r w:rsidR="001C4443">
        <w:t>The unifier</w:t>
      </w:r>
      <w:r w:rsidR="0044430F" w:rsidRPr="0029788F">
        <w:t xml:space="preserve"> is</w:t>
      </w:r>
      <w:r w:rsidR="00595738" w:rsidRPr="0029788F">
        <w:t xml:space="preserve"> </w:t>
      </w:r>
      <w:r w:rsidR="004E2BB9" w:rsidRPr="0029788F">
        <w:rPr>
          <w:rStyle w:val="PseudokodasChar"/>
          <w:lang w:val="en-GB"/>
        </w:rPr>
        <w:t>{</w:t>
      </w:r>
      <w:r w:rsidR="00595738" w:rsidRPr="0029788F">
        <w:rPr>
          <w:rStyle w:val="PseudokodasChar"/>
          <w:lang w:val="en-GB"/>
        </w:rPr>
        <w:t>Info</w:t>
      </w:r>
      <w:r w:rsidR="00716137" w:rsidRPr="0029788F">
        <w:rPr>
          <w:rStyle w:val="PseudokodasChar"/>
          <w:lang w:val="en-GB"/>
        </w:rPr>
        <w:t>/x</w:t>
      </w:r>
      <w:r w:rsidR="004E2BB9" w:rsidRPr="0029788F">
        <w:rPr>
          <w:rStyle w:val="PseudokodasChar"/>
          <w:lang w:val="en-GB"/>
        </w:rPr>
        <w:t>}</w:t>
      </w:r>
      <w:r w:rsidR="00184E7C" w:rsidRPr="0029788F">
        <w:t>.</w:t>
      </w:r>
    </w:p>
    <w:tbl>
      <w:tblPr>
        <w:tblW w:w="0" w:type="auto"/>
        <w:jc w:val="center"/>
        <w:tblLook w:val="01E0" w:firstRow="1" w:lastRow="1" w:firstColumn="1" w:lastColumn="1" w:noHBand="0" w:noVBand="0"/>
      </w:tblPr>
      <w:tblGrid>
        <w:gridCol w:w="8024"/>
      </w:tblGrid>
      <w:tr w:rsidR="00363BFD" w:rsidRPr="00877659" w:rsidTr="006E32C5">
        <w:trPr>
          <w:jc w:val="center"/>
        </w:trPr>
        <w:tc>
          <w:tcPr>
            <w:tcW w:w="0" w:type="auto"/>
            <w:tcBorders>
              <w:bottom w:val="single" w:sz="4" w:space="0" w:color="auto"/>
            </w:tcBorders>
          </w:tcPr>
          <w:p w:rsidR="00363BFD" w:rsidRPr="00E53F48" w:rsidRDefault="00363BFD" w:rsidP="004F46F2">
            <w:pPr>
              <w:pStyle w:val="Predikatai"/>
              <w:keepNext/>
              <w:spacing w:after="40"/>
            </w:pPr>
            <w:r w:rsidRPr="0029788F">
              <w:rPr>
                <w:sz w:val="20"/>
                <w:szCs w:val="20"/>
                <w:lang w:val="en-GB"/>
              </w:rPr>
              <w:sym w:font="Symbol" w:char="F0D8"/>
            </w:r>
            <w:r w:rsidRPr="00E53F48">
              <w:rPr>
                <w:sz w:val="20"/>
                <w:szCs w:val="20"/>
              </w:rPr>
              <w:t>Prof(Info,</w:t>
            </w:r>
            <w:r w:rsidR="00451C92" w:rsidRPr="00E53F48">
              <w:rPr>
                <w:sz w:val="20"/>
                <w:szCs w:val="20"/>
              </w:rPr>
              <w:t>James</w:t>
            </w:r>
            <w:r w:rsidRPr="00E53F48">
              <w:rPr>
                <w:sz w:val="20"/>
                <w:szCs w:val="20"/>
              </w:rPr>
              <w:t>)</w:t>
            </w:r>
            <w:r w:rsidR="002C206D" w:rsidRPr="00E53F48">
              <w:rPr>
                <w:rFonts w:ascii="Times New Roman" w:hAnsi="Times New Roman"/>
                <w:sz w:val="20"/>
                <w:szCs w:val="20"/>
              </w:rPr>
              <w:t xml:space="preserve"> </w:t>
            </w:r>
            <w:r w:rsidRPr="0029788F">
              <w:rPr>
                <w:sz w:val="20"/>
                <w:szCs w:val="20"/>
                <w:lang w:val="en-GB"/>
              </w:rPr>
              <w:sym w:font="Symbol" w:char="F0DA"/>
            </w:r>
            <w:r w:rsidR="002C206D" w:rsidRPr="002C206D">
              <w:rPr>
                <w:rFonts w:ascii="Times New Roman" w:hAnsi="Times New Roman"/>
                <w:sz w:val="20"/>
                <w:szCs w:val="20"/>
                <w:lang w:val="en-GB"/>
              </w:rPr>
              <w:t xml:space="preserve"> </w:t>
            </w:r>
            <w:r w:rsidRPr="0029788F">
              <w:rPr>
                <w:sz w:val="20"/>
                <w:szCs w:val="20"/>
                <w:lang w:val="en-GB"/>
              </w:rPr>
              <w:sym w:font="Symbol" w:char="F0D8"/>
            </w:r>
            <w:r w:rsidRPr="00E53F48">
              <w:rPr>
                <w:sz w:val="20"/>
                <w:szCs w:val="20"/>
              </w:rPr>
              <w:t>Stud(z,</w:t>
            </w:r>
            <w:r w:rsidR="00451C92" w:rsidRPr="00E53F48">
              <w:rPr>
                <w:sz w:val="20"/>
                <w:szCs w:val="20"/>
              </w:rPr>
              <w:t>Mary</w:t>
            </w:r>
            <w:r w:rsidRPr="00E53F48">
              <w:rPr>
                <w:sz w:val="20"/>
                <w:szCs w:val="20"/>
              </w:rPr>
              <w:t>)</w:t>
            </w:r>
            <w:r w:rsidR="002C206D" w:rsidRPr="00E53F48">
              <w:rPr>
                <w:rFonts w:ascii="Times New Roman" w:hAnsi="Times New Roman"/>
                <w:sz w:val="20"/>
                <w:szCs w:val="20"/>
              </w:rPr>
              <w:t xml:space="preserve"> </w:t>
            </w:r>
            <w:r w:rsidRPr="0029788F">
              <w:rPr>
                <w:sz w:val="20"/>
                <w:szCs w:val="20"/>
                <w:lang w:val="en-GB"/>
              </w:rPr>
              <w:sym w:font="Symbol" w:char="F0DA"/>
            </w:r>
            <w:r w:rsidR="002C206D" w:rsidRPr="002C206D">
              <w:rPr>
                <w:rFonts w:ascii="Times New Roman" w:hAnsi="Times New Roman"/>
                <w:sz w:val="20"/>
                <w:szCs w:val="20"/>
                <w:lang w:val="en-GB"/>
              </w:rPr>
              <w:t xml:space="preserve"> </w:t>
            </w:r>
            <w:r w:rsidR="00451C92" w:rsidRPr="00E53F48">
              <w:rPr>
                <w:sz w:val="20"/>
                <w:szCs w:val="20"/>
              </w:rPr>
              <w:t>Eq</w:t>
            </w:r>
            <w:r w:rsidRPr="00E53F48">
              <w:rPr>
                <w:sz w:val="20"/>
                <w:szCs w:val="20"/>
              </w:rPr>
              <w:t>(Info,z),    Prof(Info,</w:t>
            </w:r>
            <w:r w:rsidR="00451C92" w:rsidRPr="00E53F48">
              <w:rPr>
                <w:sz w:val="20"/>
                <w:szCs w:val="20"/>
              </w:rPr>
              <w:t>James</w:t>
            </w:r>
            <w:r w:rsidRPr="00E53F48">
              <w:rPr>
                <w:sz w:val="20"/>
                <w:szCs w:val="20"/>
              </w:rPr>
              <w:t>)</w:t>
            </w:r>
          </w:p>
        </w:tc>
      </w:tr>
      <w:tr w:rsidR="00363BFD" w:rsidRPr="00877659" w:rsidTr="006E32C5">
        <w:trPr>
          <w:jc w:val="center"/>
        </w:trPr>
        <w:tc>
          <w:tcPr>
            <w:tcW w:w="0" w:type="auto"/>
            <w:tcBorders>
              <w:top w:val="single" w:sz="4" w:space="0" w:color="auto"/>
            </w:tcBorders>
          </w:tcPr>
          <w:p w:rsidR="00363BFD" w:rsidRPr="00E53F48" w:rsidRDefault="00363BFD" w:rsidP="006E32C5">
            <w:pPr>
              <w:pStyle w:val="Predikatai"/>
              <w:spacing w:before="40"/>
            </w:pPr>
            <w:r w:rsidRPr="0029788F">
              <w:rPr>
                <w:sz w:val="20"/>
                <w:szCs w:val="20"/>
                <w:lang w:val="en-GB"/>
              </w:rPr>
              <w:sym w:font="Symbol" w:char="F0D8"/>
            </w:r>
            <w:r w:rsidRPr="00E53F48">
              <w:rPr>
                <w:sz w:val="20"/>
                <w:szCs w:val="20"/>
              </w:rPr>
              <w:t>Stud(z,</w:t>
            </w:r>
            <w:r w:rsidR="00451C92" w:rsidRPr="00E53F48">
              <w:rPr>
                <w:sz w:val="20"/>
                <w:szCs w:val="20"/>
              </w:rPr>
              <w:t>Mary</w:t>
            </w:r>
            <w:r w:rsidRPr="00E53F48">
              <w:rPr>
                <w:sz w:val="20"/>
                <w:szCs w:val="20"/>
              </w:rPr>
              <w:t>)</w:t>
            </w:r>
            <w:r w:rsidR="002C206D" w:rsidRPr="00E53F48">
              <w:rPr>
                <w:rFonts w:ascii="Times New Roman" w:hAnsi="Times New Roman"/>
                <w:sz w:val="20"/>
                <w:szCs w:val="20"/>
              </w:rPr>
              <w:t xml:space="preserve"> </w:t>
            </w:r>
            <w:r w:rsidRPr="0029788F">
              <w:rPr>
                <w:sz w:val="20"/>
                <w:szCs w:val="20"/>
                <w:lang w:val="en-GB"/>
              </w:rPr>
              <w:sym w:font="Symbol" w:char="F0DA"/>
            </w:r>
            <w:r w:rsidR="002C206D" w:rsidRPr="002C206D">
              <w:rPr>
                <w:rFonts w:ascii="Times New Roman" w:hAnsi="Times New Roman"/>
                <w:sz w:val="20"/>
                <w:szCs w:val="20"/>
                <w:lang w:val="en-GB"/>
              </w:rPr>
              <w:t xml:space="preserve"> </w:t>
            </w:r>
            <w:r w:rsidR="00451C92" w:rsidRPr="00E53F48">
              <w:rPr>
                <w:sz w:val="20"/>
                <w:szCs w:val="20"/>
              </w:rPr>
              <w:t>Eq</w:t>
            </w:r>
            <w:r w:rsidRPr="00E53F48">
              <w:rPr>
                <w:sz w:val="20"/>
                <w:szCs w:val="20"/>
              </w:rPr>
              <w:t>(Info,z)</w:t>
            </w:r>
          </w:p>
        </w:tc>
      </w:tr>
    </w:tbl>
    <w:p w:rsidR="00595738" w:rsidRPr="0029788F" w:rsidRDefault="00D336E4" w:rsidP="001504F3">
      <w:pPr>
        <w:pStyle w:val="Tekstas"/>
        <w:spacing w:before="240" w:after="240"/>
      </w:pPr>
      <w:r>
        <w:t>Further tak</w:t>
      </w:r>
      <w:r w:rsidR="0044430F" w:rsidRPr="0029788F">
        <w:t>e the conclusion above</w:t>
      </w:r>
      <w:r w:rsidR="00184E7C" w:rsidRPr="0029788F">
        <w:t xml:space="preserve"> </w:t>
      </w:r>
      <w:r w:rsidR="0044430F" w:rsidRPr="0029788F">
        <w:t xml:space="preserve">and fact </w:t>
      </w:r>
      <w:r w:rsidR="001504F3" w:rsidRPr="0029788F">
        <w:t xml:space="preserve">F2 (19.2) </w:t>
      </w:r>
      <w:r w:rsidR="0044430F" w:rsidRPr="0029788F">
        <w:t xml:space="preserve">and apply </w:t>
      </w:r>
      <w:r w:rsidR="006A3E0D">
        <w:t xml:space="preserve">the </w:t>
      </w:r>
      <w:r w:rsidR="0044430F" w:rsidRPr="0029788F">
        <w:t>resolution rule</w:t>
      </w:r>
      <w:r w:rsidR="00184E7C" w:rsidRPr="0029788F">
        <w:t xml:space="preserve"> </w:t>
      </w:r>
      <w:r w:rsidR="002C206D">
        <w:t>(19.8</w:t>
      </w:r>
      <w:r w:rsidR="00C67758" w:rsidRPr="0029788F">
        <w:t>)</w:t>
      </w:r>
      <w:r w:rsidR="004E2BB9" w:rsidRPr="0029788F">
        <w:t xml:space="preserve">. </w:t>
      </w:r>
      <w:r w:rsidR="001C4443">
        <w:t>The unifier</w:t>
      </w:r>
      <w:r w:rsidR="0044430F" w:rsidRPr="0029788F">
        <w:t xml:space="preserve"> is </w:t>
      </w:r>
      <w:r w:rsidR="004E2BB9" w:rsidRPr="0029788F">
        <w:t>{</w:t>
      </w:r>
      <w:r w:rsidR="00595738" w:rsidRPr="0029788F">
        <w:rPr>
          <w:rStyle w:val="PseudokodasChar"/>
          <w:lang w:val="en-GB"/>
        </w:rPr>
        <w:t>Mat</w:t>
      </w:r>
      <w:r w:rsidR="00716137" w:rsidRPr="0029788F">
        <w:rPr>
          <w:rStyle w:val="PseudokodasChar"/>
          <w:lang w:val="en-GB"/>
        </w:rPr>
        <w:t>/z</w:t>
      </w:r>
      <w:r w:rsidR="004E2BB9" w:rsidRPr="0029788F">
        <w:rPr>
          <w:rStyle w:val="PseudokodasChar"/>
          <w:lang w:val="en-GB"/>
        </w:rPr>
        <w:t>}</w:t>
      </w:r>
      <w:r w:rsidR="00184E7C" w:rsidRPr="0029788F">
        <w:t>.</w:t>
      </w:r>
    </w:p>
    <w:tbl>
      <w:tblPr>
        <w:tblW w:w="0" w:type="auto"/>
        <w:jc w:val="center"/>
        <w:tblLook w:val="01E0" w:firstRow="1" w:lastRow="1" w:firstColumn="1" w:lastColumn="1" w:noHBand="0" w:noVBand="0"/>
      </w:tblPr>
      <w:tblGrid>
        <w:gridCol w:w="7133"/>
      </w:tblGrid>
      <w:tr w:rsidR="00BF4217" w:rsidRPr="00491D46" w:rsidTr="006E32C5">
        <w:trPr>
          <w:jc w:val="center"/>
        </w:trPr>
        <w:tc>
          <w:tcPr>
            <w:tcW w:w="0" w:type="auto"/>
            <w:tcBorders>
              <w:bottom w:val="single" w:sz="4" w:space="0" w:color="auto"/>
            </w:tcBorders>
          </w:tcPr>
          <w:p w:rsidR="00BF4217" w:rsidRPr="00491D46" w:rsidRDefault="00BF4217" w:rsidP="004F46F2">
            <w:pPr>
              <w:pStyle w:val="Predikatai"/>
              <w:keepNext/>
              <w:spacing w:after="40"/>
              <w:rPr>
                <w:lang w:val="pl-PL"/>
              </w:rPr>
            </w:pPr>
            <w:r w:rsidRPr="0029788F">
              <w:rPr>
                <w:lang w:val="en-GB"/>
              </w:rPr>
              <w:sym w:font="Symbol" w:char="F0D8"/>
            </w:r>
            <w:r w:rsidRPr="00491D46">
              <w:rPr>
                <w:lang w:val="pl-PL"/>
              </w:rPr>
              <w:t>Stud(Mat,</w:t>
            </w:r>
            <w:r w:rsidR="00451C92">
              <w:rPr>
                <w:lang w:val="pl-PL"/>
              </w:rPr>
              <w:t>Mary</w:t>
            </w:r>
            <w:r w:rsidRPr="00491D46">
              <w:rPr>
                <w:lang w:val="pl-PL"/>
              </w:rPr>
              <w:t>)</w:t>
            </w:r>
            <w:r w:rsidR="002C206D" w:rsidRPr="002C206D">
              <w:rPr>
                <w:rFonts w:ascii="Times New Roman" w:hAnsi="Times New Roman"/>
                <w:lang w:val="pl-PL"/>
              </w:rPr>
              <w:t xml:space="preserve"> </w:t>
            </w:r>
            <w:r w:rsidRPr="0029788F">
              <w:rPr>
                <w:lang w:val="en-GB"/>
              </w:rPr>
              <w:sym w:font="Symbol" w:char="F0DA"/>
            </w:r>
            <w:r w:rsidR="002C206D" w:rsidRPr="002C206D">
              <w:rPr>
                <w:rFonts w:ascii="Times New Roman" w:hAnsi="Times New Roman"/>
                <w:lang w:val="en-GB"/>
              </w:rPr>
              <w:t xml:space="preserve"> </w:t>
            </w:r>
            <w:r w:rsidR="00451C92">
              <w:rPr>
                <w:lang w:val="pl-PL"/>
              </w:rPr>
              <w:t>Eq</w:t>
            </w:r>
            <w:r w:rsidRPr="00491D46">
              <w:rPr>
                <w:lang w:val="pl-PL"/>
              </w:rPr>
              <w:t>(Info,Mat),    Stud(Mat,</w:t>
            </w:r>
            <w:r w:rsidR="00451C92">
              <w:rPr>
                <w:lang w:val="pl-PL"/>
              </w:rPr>
              <w:t>Mary</w:t>
            </w:r>
            <w:r w:rsidRPr="00491D46">
              <w:rPr>
                <w:lang w:val="pl-PL"/>
              </w:rPr>
              <w:t>)</w:t>
            </w:r>
          </w:p>
        </w:tc>
      </w:tr>
      <w:tr w:rsidR="00BF4217" w:rsidRPr="0029788F" w:rsidTr="006E32C5">
        <w:trPr>
          <w:jc w:val="center"/>
        </w:trPr>
        <w:tc>
          <w:tcPr>
            <w:tcW w:w="0" w:type="auto"/>
            <w:tcBorders>
              <w:top w:val="single" w:sz="4" w:space="0" w:color="auto"/>
            </w:tcBorders>
          </w:tcPr>
          <w:p w:rsidR="00BF4217" w:rsidRPr="0029788F" w:rsidRDefault="00451C92" w:rsidP="00363BFD">
            <w:pPr>
              <w:pStyle w:val="Predikatai"/>
              <w:spacing w:before="40"/>
              <w:rPr>
                <w:lang w:val="en-GB"/>
              </w:rPr>
            </w:pPr>
            <w:r>
              <w:rPr>
                <w:lang w:val="en-GB"/>
              </w:rPr>
              <w:t>Eq</w:t>
            </w:r>
            <w:r w:rsidR="00BF4217" w:rsidRPr="0029788F">
              <w:rPr>
                <w:lang w:val="en-GB"/>
              </w:rPr>
              <w:t>(Info,Mat)</w:t>
            </w:r>
          </w:p>
        </w:tc>
      </w:tr>
    </w:tbl>
    <w:p w:rsidR="007B5637" w:rsidRPr="0029788F" w:rsidRDefault="005E73A8" w:rsidP="00BF4217">
      <w:pPr>
        <w:pStyle w:val="Tekstas"/>
        <w:spacing w:before="240" w:after="240"/>
      </w:pPr>
      <w:r w:rsidRPr="0029788F">
        <w:t>Faculties of informatics and mathematics are disti</w:t>
      </w:r>
      <w:r w:rsidR="00F04DFD">
        <w:t>n</w:t>
      </w:r>
      <w:r w:rsidR="0049173E">
        <w:t>ct ones</w:t>
      </w:r>
      <w:r w:rsidRPr="0029788F">
        <w:t xml:space="preserve">, formally, </w:t>
      </w:r>
      <w:r w:rsidR="00451C92">
        <w:rPr>
          <w:rStyle w:val="PseudokodasChar"/>
          <w:lang w:val="en-GB"/>
        </w:rPr>
        <w:t>Eq</w:t>
      </w:r>
      <w:r w:rsidR="00006784" w:rsidRPr="0029788F">
        <w:rPr>
          <w:rStyle w:val="PseudokodasChar"/>
          <w:lang w:val="en-GB"/>
        </w:rPr>
        <w:t>(Info,</w:t>
      </w:r>
      <w:r w:rsidR="0021214A" w:rsidRPr="0029788F">
        <w:rPr>
          <w:rStyle w:val="PseudokodasChar"/>
          <w:lang w:val="en-GB"/>
        </w:rPr>
        <w:t>Mat)</w:t>
      </w:r>
      <w:r w:rsidR="00F0394F" w:rsidRPr="001C4443">
        <w:rPr>
          <w:rStyle w:val="PseudokodasChar"/>
          <w:rFonts w:ascii="Times New Roman" w:hAnsi="Times New Roman"/>
          <w:lang w:val="en-GB"/>
        </w:rPr>
        <w:t> </w:t>
      </w:r>
      <w:r w:rsidR="00F0394F" w:rsidRPr="0029788F">
        <w:rPr>
          <w:rStyle w:val="PseudokodasChar"/>
          <w:lang w:val="en-GB"/>
        </w:rPr>
        <w:t>=</w:t>
      </w:r>
      <w:r w:rsidR="00F0394F" w:rsidRPr="001C4443">
        <w:rPr>
          <w:rStyle w:val="PseudokodasChar"/>
          <w:rFonts w:ascii="Times New Roman" w:hAnsi="Times New Roman"/>
          <w:lang w:val="en-GB"/>
        </w:rPr>
        <w:t> </w:t>
      </w:r>
      <w:r w:rsidR="0021214A" w:rsidRPr="0029788F">
        <w:rPr>
          <w:rStyle w:val="PseudokodasChar"/>
          <w:lang w:val="en-GB"/>
        </w:rPr>
        <w:t>false</w:t>
      </w:r>
      <w:r w:rsidRPr="0029788F">
        <w:t xml:space="preserve">. Therefore the conclusion above is </w:t>
      </w:r>
      <w:r w:rsidR="00595738" w:rsidRPr="0029788F">
        <w:rPr>
          <w:rStyle w:val="PseudokodasChar"/>
          <w:lang w:val="en-GB"/>
        </w:rPr>
        <w:t>false</w:t>
      </w:r>
      <w:r w:rsidR="00595738" w:rsidRPr="0029788F">
        <w:t xml:space="preserve">. </w:t>
      </w:r>
      <w:r w:rsidR="001C4443">
        <w:t>Hence, a</w:t>
      </w:r>
      <w:r w:rsidRPr="0029788F">
        <w:t xml:space="preserve"> contradiction is obtained. Thus </w:t>
      </w:r>
      <w:r w:rsidR="0049173E">
        <w:t xml:space="preserve">the </w:t>
      </w:r>
      <w:r w:rsidRPr="0029788F">
        <w:t xml:space="preserve">goal negation leads to contradiction. Therefore the goal </w:t>
      </w:r>
      <w:r w:rsidR="00451C92">
        <w:rPr>
          <w:rStyle w:val="PseudokodasChar"/>
          <w:lang w:val="en-GB"/>
        </w:rPr>
        <w:t>Exam</w:t>
      </w:r>
      <w:r w:rsidR="00006784" w:rsidRPr="0029788F">
        <w:rPr>
          <w:rStyle w:val="PseudokodasChar"/>
          <w:lang w:val="en-GB"/>
        </w:rPr>
        <w:t>(</w:t>
      </w:r>
      <w:r w:rsidR="00451C92">
        <w:rPr>
          <w:rStyle w:val="PseudokodasChar"/>
          <w:lang w:val="en-GB"/>
        </w:rPr>
        <w:t>James</w:t>
      </w:r>
      <w:r w:rsidR="00006784" w:rsidRPr="0029788F">
        <w:rPr>
          <w:rStyle w:val="PseudokodasChar"/>
          <w:lang w:val="en-GB"/>
        </w:rPr>
        <w:t>,</w:t>
      </w:r>
      <w:r w:rsidR="00451C92">
        <w:rPr>
          <w:rStyle w:val="PseudokodasChar"/>
          <w:lang w:val="en-GB"/>
        </w:rPr>
        <w:t>Mary</w:t>
      </w:r>
      <w:r w:rsidR="00006784" w:rsidRPr="0029788F">
        <w:rPr>
          <w:rStyle w:val="PseudokodasChar"/>
          <w:lang w:val="en-GB"/>
        </w:rPr>
        <w:t>)</w:t>
      </w:r>
      <w:r w:rsidR="00006784" w:rsidRPr="0029788F">
        <w:t xml:space="preserve"> </w:t>
      </w:r>
      <w:r w:rsidRPr="0029788F">
        <w:t>is true</w:t>
      </w:r>
      <w:r w:rsidR="00595738" w:rsidRPr="0029788F">
        <w:t>.</w:t>
      </w:r>
      <w:r w:rsidR="00A53331" w:rsidRPr="0029788F">
        <w:t xml:space="preserve"> </w:t>
      </w:r>
      <w:r w:rsidRPr="0029788F">
        <w:t xml:space="preserve">The inference tree is shown in Fig. </w:t>
      </w:r>
      <w:r w:rsidR="00A53331" w:rsidRPr="0029788F">
        <w:t>19.</w:t>
      </w:r>
      <w:r w:rsidR="004F46F2">
        <w:t>5</w:t>
      </w:r>
      <w:r w:rsidR="00F56608" w:rsidRPr="0029788F">
        <w:t>.</w:t>
      </w:r>
      <w:r w:rsidR="00301027">
        <w:t xml:space="preserve"> </w:t>
      </w:r>
      <w:r w:rsidR="00301027" w:rsidRPr="00301027">
        <w:rPr>
          <w:b/>
        </w:rPr>
        <w:t>End of proof.</w:t>
      </w:r>
    </w:p>
    <w:p w:rsidR="00F56608" w:rsidRPr="0029788F" w:rsidRDefault="008451EA" w:rsidP="00301027">
      <w:pPr>
        <w:pStyle w:val="Paviliustracija"/>
        <w:keepNext/>
        <w:spacing w:before="240"/>
        <w:rPr>
          <w:lang w:val="en-GB"/>
        </w:rPr>
      </w:pPr>
      <w:r w:rsidRPr="00854CB9">
        <w:rPr>
          <w:noProof/>
          <w:lang w:val="lt-LT" w:eastAsia="lt-LT"/>
        </w:rPr>
        <w:drawing>
          <wp:inline distT="0" distB="0" distL="0" distR="0">
            <wp:extent cx="5076190" cy="2151380"/>
            <wp:effectExtent l="0" t="0" r="0" b="1270"/>
            <wp:docPr id="18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6190" cy="2151380"/>
                    </a:xfrm>
                    <a:prstGeom prst="rect">
                      <a:avLst/>
                    </a:prstGeom>
                    <a:noFill/>
                    <a:ln>
                      <a:noFill/>
                    </a:ln>
                  </pic:spPr>
                </pic:pic>
              </a:graphicData>
            </a:graphic>
          </wp:inline>
        </w:drawing>
      </w:r>
    </w:p>
    <w:p w:rsidR="00F56608" w:rsidRPr="0029788F" w:rsidRDefault="004F46F2" w:rsidP="00CF2FD9">
      <w:pPr>
        <w:pStyle w:val="Pavaprasymas"/>
      </w:pPr>
      <w:r>
        <w:rPr>
          <w:b/>
        </w:rPr>
        <w:t>Fig. 19.5</w:t>
      </w:r>
      <w:r w:rsidR="00F56608" w:rsidRPr="00E34AF9">
        <w:rPr>
          <w:b/>
        </w:rPr>
        <w:t>.</w:t>
      </w:r>
      <w:r w:rsidR="00F56608" w:rsidRPr="0029788F">
        <w:t xml:space="preserve"> </w:t>
      </w:r>
      <w:r w:rsidR="0049173E">
        <w:t>Inference tree for</w:t>
      </w:r>
      <w:r w:rsidR="00CF2FD9" w:rsidRPr="0029788F">
        <w:t xml:space="preserve"> </w:t>
      </w:r>
      <w:r w:rsidR="0049173E">
        <w:t xml:space="preserve">the </w:t>
      </w:r>
      <w:r w:rsidR="00CF2FD9" w:rsidRPr="0029788F">
        <w:t xml:space="preserve">statement </w:t>
      </w:r>
      <w:r w:rsidR="00451C92" w:rsidRPr="00754CE2">
        <w:rPr>
          <w:rStyle w:val="PseudokodasChar"/>
          <w:rFonts w:cs="Courier New"/>
          <w:lang w:val="en-GB"/>
        </w:rPr>
        <w:t>Exam</w:t>
      </w:r>
      <w:r w:rsidR="0062674C" w:rsidRPr="00754CE2">
        <w:rPr>
          <w:rStyle w:val="PseudokodasChar"/>
          <w:rFonts w:cs="Courier New"/>
          <w:lang w:val="en-GB"/>
        </w:rPr>
        <w:t>(</w:t>
      </w:r>
      <w:r w:rsidR="00451C92" w:rsidRPr="00754CE2">
        <w:rPr>
          <w:rStyle w:val="PseudokodasChar"/>
          <w:rFonts w:cs="Courier New"/>
          <w:lang w:val="en-GB"/>
        </w:rPr>
        <w:t>James</w:t>
      </w:r>
      <w:r w:rsidR="0062674C" w:rsidRPr="00754CE2">
        <w:rPr>
          <w:rStyle w:val="PseudokodasChar"/>
          <w:rFonts w:cs="Courier New"/>
          <w:lang w:val="en-GB"/>
        </w:rPr>
        <w:t>,</w:t>
      </w:r>
      <w:r w:rsidR="00451C92" w:rsidRPr="00754CE2">
        <w:rPr>
          <w:rStyle w:val="PseudokodasChar"/>
          <w:rFonts w:cs="Courier New"/>
          <w:lang w:val="en-GB"/>
        </w:rPr>
        <w:t>Mary</w:t>
      </w:r>
      <w:r w:rsidR="0062674C" w:rsidRPr="00754CE2">
        <w:rPr>
          <w:rStyle w:val="PseudokodasChar"/>
          <w:rFonts w:cs="Courier New"/>
          <w:lang w:val="en-GB"/>
        </w:rPr>
        <w:t>)</w:t>
      </w:r>
      <w:r w:rsidR="00AE0EAC">
        <w:t>. Theorem</w:t>
      </w:r>
      <w:r w:rsidR="00D62D91">
        <w:t>’</w:t>
      </w:r>
      <w:r w:rsidR="00CF2FD9" w:rsidRPr="0029788F">
        <w:t>s</w:t>
      </w:r>
      <w:r w:rsidR="00F04DFD">
        <w:t xml:space="preserve"> negation leads to contradiction</w:t>
      </w:r>
    </w:p>
    <w:p w:rsidR="00BE5FDF" w:rsidRPr="0029788F" w:rsidRDefault="00642FBB" w:rsidP="00927D74">
      <w:pPr>
        <w:pStyle w:val="Tekstas"/>
        <w:spacing w:before="240"/>
      </w:pPr>
      <w:r>
        <w:rPr>
          <w:b/>
        </w:rPr>
        <w:t>Forward proof (d</w:t>
      </w:r>
      <w:r w:rsidR="00DF31EF">
        <w:rPr>
          <w:b/>
        </w:rPr>
        <w:t xml:space="preserve">irect inference) – from facts to </w:t>
      </w:r>
      <w:r w:rsidR="00CF2FD9" w:rsidRPr="0029788F">
        <w:rPr>
          <w:b/>
        </w:rPr>
        <w:t>goal</w:t>
      </w:r>
      <w:r w:rsidR="004E2BB9" w:rsidRPr="0029788F">
        <w:rPr>
          <w:b/>
        </w:rPr>
        <w:t>.</w:t>
      </w:r>
      <w:r w:rsidR="0093577A" w:rsidRPr="0029788F">
        <w:t xml:space="preserve"> </w:t>
      </w:r>
      <w:r>
        <w:t>Suppo</w:t>
      </w:r>
      <w:r w:rsidR="004F46F2">
        <w:t xml:space="preserve">se two </w:t>
      </w:r>
      <w:r w:rsidR="00CF2FD9" w:rsidRPr="0029788F">
        <w:t xml:space="preserve">facts </w:t>
      </w:r>
      <w:r w:rsidR="002607F9" w:rsidRPr="0029788F">
        <w:t xml:space="preserve">F1 </w:t>
      </w:r>
      <w:r w:rsidR="00C67758" w:rsidRPr="0029788F">
        <w:t>(19.1)</w:t>
      </w:r>
      <w:r w:rsidR="002607F9" w:rsidRPr="0029788F">
        <w:t xml:space="preserve"> </w:t>
      </w:r>
      <w:r w:rsidR="00CF2FD9" w:rsidRPr="0029788F">
        <w:t>and</w:t>
      </w:r>
      <w:r w:rsidR="002607F9" w:rsidRPr="0029788F">
        <w:t xml:space="preserve"> F2 </w:t>
      </w:r>
      <w:r w:rsidR="00C67758" w:rsidRPr="0029788F">
        <w:t>(19.2)</w:t>
      </w:r>
      <w:r w:rsidR="00CF2FD9" w:rsidRPr="0029788F">
        <w:t xml:space="preserve"> and </w:t>
      </w:r>
      <w:r w:rsidR="004F46F2">
        <w:t>one</w:t>
      </w:r>
      <w:r>
        <w:t xml:space="preserve"> </w:t>
      </w:r>
      <w:r w:rsidR="00CF2FD9" w:rsidRPr="0029788F">
        <w:t>rule</w:t>
      </w:r>
      <w:r w:rsidR="00C71CC0" w:rsidRPr="0029788F">
        <w:t xml:space="preserve"> R1</w:t>
      </w:r>
      <w:r w:rsidR="00A33D51" w:rsidRPr="0029788F">
        <w:t xml:space="preserve"> </w:t>
      </w:r>
      <w:r w:rsidR="00C67758" w:rsidRPr="0029788F">
        <w:t>(19.7)</w:t>
      </w:r>
      <w:r w:rsidR="00CF2FD9" w:rsidRPr="0029788F">
        <w:t xml:space="preserve">. </w:t>
      </w:r>
      <w:r>
        <w:t>We will</w:t>
      </w:r>
      <w:r w:rsidR="00CF2FD9" w:rsidRPr="0029788F">
        <w:t xml:space="preserve"> prove</w:t>
      </w:r>
      <w:r w:rsidR="00176EA1" w:rsidRPr="0029788F">
        <w:t xml:space="preserve"> </w:t>
      </w:r>
      <w:r w:rsidR="00451C92">
        <w:rPr>
          <w:rStyle w:val="PseudokodasChar"/>
          <w:lang w:val="en-GB"/>
        </w:rPr>
        <w:t>Exam</w:t>
      </w:r>
      <w:r w:rsidR="002607F9" w:rsidRPr="0029788F">
        <w:rPr>
          <w:rStyle w:val="PseudokodasChar"/>
          <w:lang w:val="en-GB"/>
        </w:rPr>
        <w:t>(</w:t>
      </w:r>
      <w:r w:rsidR="00451C92">
        <w:rPr>
          <w:rStyle w:val="PseudokodasChar"/>
          <w:lang w:val="en-GB"/>
        </w:rPr>
        <w:t>James</w:t>
      </w:r>
      <w:r w:rsidR="002607F9" w:rsidRPr="0029788F">
        <w:rPr>
          <w:rStyle w:val="PseudokodasChar"/>
          <w:lang w:val="en-GB"/>
        </w:rPr>
        <w:t>,</w:t>
      </w:r>
      <w:r w:rsidR="00451C92">
        <w:rPr>
          <w:rStyle w:val="PseudokodasChar"/>
          <w:lang w:val="en-GB"/>
        </w:rPr>
        <w:t>Mary</w:t>
      </w:r>
      <w:r w:rsidR="00176EA1" w:rsidRPr="0029788F">
        <w:rPr>
          <w:rStyle w:val="PseudokodasChar"/>
          <w:lang w:val="en-GB"/>
        </w:rPr>
        <w:t>)</w:t>
      </w:r>
      <w:r w:rsidR="00BE5FDF" w:rsidRPr="0029788F">
        <w:t>.</w:t>
      </w:r>
    </w:p>
    <w:p w:rsidR="000F75F7" w:rsidRPr="0029788F" w:rsidRDefault="00CF2FD9" w:rsidP="000F75F7">
      <w:pPr>
        <w:pStyle w:val="Tekstas"/>
        <w:spacing w:before="240" w:after="240"/>
      </w:pPr>
      <w:r w:rsidRPr="0029788F">
        <w:t xml:space="preserve">Take fact </w:t>
      </w:r>
      <w:r w:rsidR="00752ADF" w:rsidRPr="0029788F">
        <w:t>F1</w:t>
      </w:r>
      <w:r w:rsidR="00176EA1" w:rsidRPr="0029788F">
        <w:t xml:space="preserve"> </w:t>
      </w:r>
      <w:r w:rsidR="00BE5FDF" w:rsidRPr="0029788F">
        <w:rPr>
          <w:rStyle w:val="PseudokodasChar"/>
          <w:lang w:val="en-GB"/>
        </w:rPr>
        <w:t>Prof(Info,</w:t>
      </w:r>
      <w:r w:rsidR="00451C92">
        <w:rPr>
          <w:rStyle w:val="PseudokodasChar"/>
          <w:lang w:val="en-GB"/>
        </w:rPr>
        <w:t>James</w:t>
      </w:r>
      <w:r w:rsidR="00176EA1" w:rsidRPr="0029788F">
        <w:rPr>
          <w:rStyle w:val="PseudokodasChar"/>
          <w:lang w:val="en-GB"/>
        </w:rPr>
        <w:t>)</w:t>
      </w:r>
      <w:r w:rsidR="006908BE" w:rsidRPr="0029788F">
        <w:rPr>
          <w:rStyle w:val="PseudokodasChar"/>
          <w:rFonts w:ascii="Times New Roman" w:hAnsi="Times New Roman"/>
          <w:lang w:val="en-GB"/>
        </w:rPr>
        <w:t xml:space="preserve"> </w:t>
      </w:r>
      <w:r w:rsidR="006A3E0D">
        <w:rPr>
          <w:rStyle w:val="PseudokodasChar"/>
          <w:rFonts w:ascii="Times New Roman" w:hAnsi="Times New Roman"/>
          <w:lang w:val="en-GB"/>
        </w:rPr>
        <w:t>and find</w:t>
      </w:r>
      <w:r w:rsidRPr="0029788F">
        <w:rPr>
          <w:rStyle w:val="PseudokodasChar"/>
          <w:rFonts w:ascii="Times New Roman" w:hAnsi="Times New Roman"/>
          <w:lang w:val="en-GB"/>
        </w:rPr>
        <w:t xml:space="preserve"> a rule to match</w:t>
      </w:r>
      <w:r w:rsidR="00176EA1" w:rsidRPr="0029788F">
        <w:t xml:space="preserve">. </w:t>
      </w:r>
      <w:r w:rsidRPr="0029788F">
        <w:t xml:space="preserve">Take </w:t>
      </w:r>
      <w:r w:rsidR="006A3E0D">
        <w:t xml:space="preserve">the </w:t>
      </w:r>
      <w:r w:rsidRPr="0029788F">
        <w:t xml:space="preserve">rule </w:t>
      </w:r>
      <w:r w:rsidR="00C67758" w:rsidRPr="0029788F">
        <w:t>(19.7)</w:t>
      </w:r>
      <w:r w:rsidR="00927D74" w:rsidRPr="0029788F">
        <w:t xml:space="preserve"> </w:t>
      </w:r>
      <w:r w:rsidRPr="0029788F">
        <w:t xml:space="preserve">and apply </w:t>
      </w:r>
      <w:r w:rsidR="00BA7265">
        <w:t xml:space="preserve">the </w:t>
      </w:r>
      <w:r w:rsidRPr="0029788F">
        <w:t xml:space="preserve">resolution rule </w:t>
      </w:r>
      <w:r w:rsidR="00927D74" w:rsidRPr="0029788F">
        <w:t>(19.8)</w:t>
      </w:r>
      <w:r w:rsidR="001277F2">
        <w:t>. The unifier</w:t>
      </w:r>
      <w:r w:rsidRPr="0029788F">
        <w:t xml:space="preserve"> is</w:t>
      </w:r>
      <w:r w:rsidR="00752ADF" w:rsidRPr="0029788F">
        <w:t xml:space="preserve"> </w:t>
      </w:r>
      <w:r w:rsidR="00927D74" w:rsidRPr="0029788F">
        <w:rPr>
          <w:rStyle w:val="PseudokodasChar"/>
          <w:lang w:val="en-GB"/>
        </w:rPr>
        <w:t>{</w:t>
      </w:r>
      <w:r w:rsidR="00176EA1" w:rsidRPr="0029788F">
        <w:rPr>
          <w:rStyle w:val="PseudokodasChar"/>
          <w:lang w:val="en-GB"/>
        </w:rPr>
        <w:t>Info</w:t>
      </w:r>
      <w:r w:rsidR="0062674C" w:rsidRPr="0029788F">
        <w:rPr>
          <w:rStyle w:val="PseudokodasChar"/>
          <w:lang w:val="en-GB"/>
        </w:rPr>
        <w:t>/x</w:t>
      </w:r>
      <w:r w:rsidR="00927D74" w:rsidRPr="0029788F">
        <w:rPr>
          <w:rStyle w:val="PseudokodasChar"/>
          <w:lang w:val="en-GB"/>
        </w:rPr>
        <w:t>,</w:t>
      </w:r>
      <w:r w:rsidR="00A56F9B" w:rsidRPr="0029788F">
        <w:t xml:space="preserve"> </w:t>
      </w:r>
      <w:r w:rsidR="00451C92">
        <w:rPr>
          <w:rStyle w:val="PseudokodasChar"/>
          <w:lang w:val="en-GB"/>
        </w:rPr>
        <w:t>James</w:t>
      </w:r>
      <w:r w:rsidR="0062674C" w:rsidRPr="0029788F">
        <w:rPr>
          <w:rStyle w:val="PseudokodasChar"/>
          <w:lang w:val="en-GB"/>
        </w:rPr>
        <w:t>/y</w:t>
      </w:r>
      <w:r w:rsidR="00927D74" w:rsidRPr="0029788F">
        <w:rPr>
          <w:rStyle w:val="PseudokodasChar"/>
          <w:lang w:val="en-GB"/>
        </w:rPr>
        <w:t>}</w:t>
      </w:r>
      <w:r w:rsidR="00927D74" w:rsidRPr="0029788F">
        <w:t>:</w:t>
      </w:r>
    </w:p>
    <w:tbl>
      <w:tblPr>
        <w:tblW w:w="0" w:type="auto"/>
        <w:jc w:val="center"/>
        <w:tblLook w:val="01E0" w:firstRow="1" w:lastRow="1" w:firstColumn="1" w:lastColumn="1" w:noHBand="0" w:noVBand="0"/>
      </w:tblPr>
      <w:tblGrid>
        <w:gridCol w:w="9035"/>
      </w:tblGrid>
      <w:tr w:rsidR="000F75F7" w:rsidRPr="00491D46" w:rsidTr="00354D50">
        <w:trPr>
          <w:jc w:val="center"/>
        </w:trPr>
        <w:tc>
          <w:tcPr>
            <w:tcW w:w="0" w:type="auto"/>
            <w:tcBorders>
              <w:bottom w:val="single" w:sz="4" w:space="0" w:color="auto"/>
            </w:tcBorders>
          </w:tcPr>
          <w:p w:rsidR="000F75F7" w:rsidRPr="00491D46" w:rsidRDefault="000F75F7" w:rsidP="001E6B20">
            <w:pPr>
              <w:pStyle w:val="Predikatai"/>
              <w:keepNext/>
              <w:spacing w:after="40"/>
              <w:rPr>
                <w:lang w:val="pl-PL"/>
              </w:rPr>
            </w:pPr>
            <w:r w:rsidRPr="00491D46">
              <w:rPr>
                <w:sz w:val="20"/>
                <w:lang w:val="pl-PL"/>
              </w:rPr>
              <w:lastRenderedPageBreak/>
              <w:t>Prof(Info,</w:t>
            </w:r>
            <w:r w:rsidR="00451C92">
              <w:rPr>
                <w:sz w:val="20"/>
                <w:lang w:val="pl-PL"/>
              </w:rPr>
              <w:t>James</w:t>
            </w:r>
            <w:r w:rsidR="001E6B20">
              <w:rPr>
                <w:sz w:val="20"/>
                <w:lang w:val="pl-PL"/>
              </w:rPr>
              <w:t xml:space="preserve">), </w:t>
            </w:r>
            <w:r w:rsidRPr="0029788F">
              <w:rPr>
                <w:sz w:val="20"/>
                <w:lang w:val="en-GB"/>
              </w:rPr>
              <w:sym w:font="Symbol" w:char="F0D8"/>
            </w:r>
            <w:r w:rsidRPr="00491D46">
              <w:rPr>
                <w:sz w:val="20"/>
                <w:lang w:val="pl-PL"/>
              </w:rPr>
              <w:t>Prof(Info,</w:t>
            </w:r>
            <w:r w:rsidR="00451C92">
              <w:rPr>
                <w:sz w:val="20"/>
                <w:lang w:val="pl-PL"/>
              </w:rPr>
              <w:t>James</w:t>
            </w:r>
            <w:r w:rsidRPr="00491D46">
              <w:rPr>
                <w:sz w:val="20"/>
                <w:lang w:val="pl-PL"/>
              </w:rPr>
              <w:t>)</w:t>
            </w:r>
            <w:r w:rsidR="001E6B20" w:rsidRPr="001E6B20">
              <w:rPr>
                <w:rFonts w:ascii="Times New Roman" w:hAnsi="Times New Roman"/>
                <w:sz w:val="20"/>
                <w:lang w:val="pl-PL"/>
              </w:rPr>
              <w:t xml:space="preserve"> </w:t>
            </w:r>
            <w:r w:rsidRPr="0029788F">
              <w:rPr>
                <w:sz w:val="20"/>
                <w:lang w:val="en-GB"/>
              </w:rPr>
              <w:sym w:font="Symbol" w:char="F0DA"/>
            </w:r>
            <w:r w:rsidR="001E6B20" w:rsidRPr="001E6B20">
              <w:rPr>
                <w:rFonts w:ascii="Times New Roman" w:hAnsi="Times New Roman"/>
                <w:sz w:val="20"/>
                <w:lang w:val="en-GB"/>
              </w:rPr>
              <w:t xml:space="preserve"> </w:t>
            </w:r>
            <w:r w:rsidRPr="0029788F">
              <w:rPr>
                <w:sz w:val="20"/>
                <w:lang w:val="en-GB"/>
              </w:rPr>
              <w:sym w:font="Symbol" w:char="F0D8"/>
            </w:r>
            <w:r w:rsidRPr="00491D46">
              <w:rPr>
                <w:sz w:val="20"/>
                <w:lang w:val="pl-PL"/>
              </w:rPr>
              <w:t>Stud(z,w)</w:t>
            </w:r>
            <w:r w:rsidR="001E6B20" w:rsidRPr="001E6B20">
              <w:rPr>
                <w:rFonts w:ascii="Times New Roman" w:hAnsi="Times New Roman"/>
                <w:sz w:val="20"/>
                <w:lang w:val="pl-PL"/>
              </w:rPr>
              <w:t xml:space="preserve"> </w:t>
            </w:r>
            <w:r w:rsidRPr="0029788F">
              <w:rPr>
                <w:sz w:val="20"/>
                <w:lang w:val="en-GB"/>
              </w:rPr>
              <w:sym w:font="Symbol" w:char="F0DA"/>
            </w:r>
            <w:r w:rsidR="001E6B20" w:rsidRPr="001E6B20">
              <w:rPr>
                <w:rFonts w:ascii="Times New Roman" w:hAnsi="Times New Roman"/>
                <w:sz w:val="20"/>
                <w:lang w:val="en-GB"/>
              </w:rPr>
              <w:t xml:space="preserve"> </w:t>
            </w:r>
            <w:r w:rsidR="00451C92">
              <w:rPr>
                <w:sz w:val="20"/>
                <w:lang w:val="pl-PL"/>
              </w:rPr>
              <w:t>Eq</w:t>
            </w:r>
            <w:r w:rsidRPr="00491D46">
              <w:rPr>
                <w:sz w:val="20"/>
                <w:lang w:val="pl-PL"/>
              </w:rPr>
              <w:t>(Info,z)</w:t>
            </w:r>
            <w:r w:rsidR="001E6B20" w:rsidRPr="001E6B20">
              <w:rPr>
                <w:rFonts w:ascii="Times New Roman" w:hAnsi="Times New Roman"/>
                <w:sz w:val="20"/>
                <w:lang w:val="pl-PL"/>
              </w:rPr>
              <w:t xml:space="preserve"> </w:t>
            </w:r>
            <w:r w:rsidRPr="0029788F">
              <w:rPr>
                <w:sz w:val="20"/>
                <w:lang w:val="en-GB"/>
              </w:rPr>
              <w:sym w:font="Symbol" w:char="F0DA"/>
            </w:r>
            <w:r w:rsidR="00451C92">
              <w:rPr>
                <w:sz w:val="20"/>
                <w:lang w:val="pl-PL"/>
              </w:rPr>
              <w:t>Exam</w:t>
            </w:r>
            <w:r w:rsidRPr="00491D46">
              <w:rPr>
                <w:sz w:val="20"/>
                <w:lang w:val="pl-PL"/>
              </w:rPr>
              <w:t>(</w:t>
            </w:r>
            <w:r w:rsidR="00451C92">
              <w:rPr>
                <w:sz w:val="20"/>
                <w:lang w:val="pl-PL"/>
              </w:rPr>
              <w:t>James</w:t>
            </w:r>
            <w:r w:rsidRPr="00491D46">
              <w:rPr>
                <w:sz w:val="20"/>
                <w:lang w:val="pl-PL"/>
              </w:rPr>
              <w:t>,w)</w:t>
            </w:r>
          </w:p>
        </w:tc>
      </w:tr>
      <w:tr w:rsidR="000F75F7" w:rsidRPr="00491D46" w:rsidTr="00354D50">
        <w:trPr>
          <w:jc w:val="center"/>
        </w:trPr>
        <w:tc>
          <w:tcPr>
            <w:tcW w:w="0" w:type="auto"/>
            <w:tcBorders>
              <w:top w:val="single" w:sz="4" w:space="0" w:color="auto"/>
            </w:tcBorders>
          </w:tcPr>
          <w:p w:rsidR="000F75F7" w:rsidRPr="00491D46" w:rsidRDefault="000F75F7" w:rsidP="00A45982">
            <w:pPr>
              <w:pStyle w:val="Predikatai"/>
              <w:spacing w:before="40"/>
              <w:rPr>
                <w:lang w:val="pl-PL"/>
              </w:rPr>
            </w:pPr>
            <w:r w:rsidRPr="0029788F">
              <w:rPr>
                <w:sz w:val="20"/>
                <w:lang w:val="en-GB"/>
              </w:rPr>
              <w:sym w:font="Symbol" w:char="F0D8"/>
            </w:r>
            <w:r w:rsidRPr="00491D46">
              <w:rPr>
                <w:sz w:val="20"/>
                <w:lang w:val="pl-PL"/>
              </w:rPr>
              <w:t>Stud(z,w)</w:t>
            </w:r>
            <w:r w:rsidR="001277F2" w:rsidRPr="001277F2">
              <w:rPr>
                <w:rFonts w:ascii="Times New Roman" w:hAnsi="Times New Roman"/>
                <w:sz w:val="20"/>
                <w:lang w:val="pl-PL"/>
              </w:rPr>
              <w:t xml:space="preserve"> </w:t>
            </w:r>
            <w:r w:rsidRPr="0029788F">
              <w:rPr>
                <w:sz w:val="20"/>
                <w:lang w:val="en-GB"/>
              </w:rPr>
              <w:sym w:font="Symbol" w:char="F0DA"/>
            </w:r>
            <w:r w:rsidR="001277F2" w:rsidRPr="001277F2">
              <w:rPr>
                <w:rFonts w:ascii="Times New Roman" w:hAnsi="Times New Roman"/>
                <w:sz w:val="20"/>
                <w:lang w:val="en-GB"/>
              </w:rPr>
              <w:t xml:space="preserve"> </w:t>
            </w:r>
            <w:r w:rsidR="00451C92">
              <w:rPr>
                <w:sz w:val="20"/>
                <w:lang w:val="pl-PL"/>
              </w:rPr>
              <w:t>Eq</w:t>
            </w:r>
            <w:r w:rsidRPr="00491D46">
              <w:rPr>
                <w:sz w:val="20"/>
                <w:lang w:val="pl-PL"/>
              </w:rPr>
              <w:t>(Info,z)</w:t>
            </w:r>
            <w:r w:rsidR="001E6B20" w:rsidRPr="001E6B20">
              <w:rPr>
                <w:rFonts w:ascii="Times New Roman" w:hAnsi="Times New Roman"/>
                <w:sz w:val="20"/>
                <w:lang w:val="pl-PL"/>
              </w:rPr>
              <w:t xml:space="preserve"> </w:t>
            </w:r>
            <w:r w:rsidRPr="0029788F">
              <w:rPr>
                <w:sz w:val="20"/>
                <w:lang w:val="en-GB"/>
              </w:rPr>
              <w:sym w:font="Symbol" w:char="F0DA"/>
            </w:r>
            <w:r w:rsidR="001E6B20" w:rsidRPr="001E6B20">
              <w:rPr>
                <w:rFonts w:ascii="Times New Roman" w:hAnsi="Times New Roman"/>
                <w:sz w:val="20"/>
                <w:lang w:val="en-GB"/>
              </w:rPr>
              <w:t xml:space="preserve"> </w:t>
            </w:r>
            <w:r w:rsidR="00451C92">
              <w:rPr>
                <w:sz w:val="20"/>
                <w:lang w:val="pl-PL"/>
              </w:rPr>
              <w:t>Exam</w:t>
            </w:r>
            <w:r w:rsidRPr="00491D46">
              <w:rPr>
                <w:sz w:val="20"/>
                <w:lang w:val="pl-PL"/>
              </w:rPr>
              <w:t>(</w:t>
            </w:r>
            <w:r w:rsidR="00451C92">
              <w:rPr>
                <w:sz w:val="20"/>
                <w:lang w:val="pl-PL"/>
              </w:rPr>
              <w:t>James</w:t>
            </w:r>
            <w:r w:rsidRPr="00491D46">
              <w:rPr>
                <w:sz w:val="20"/>
                <w:lang w:val="pl-PL"/>
              </w:rPr>
              <w:t>,w)</w:t>
            </w:r>
          </w:p>
        </w:tc>
      </w:tr>
    </w:tbl>
    <w:p w:rsidR="00176EA1" w:rsidRPr="0029788F" w:rsidRDefault="00CF2FD9" w:rsidP="00927D74">
      <w:pPr>
        <w:pStyle w:val="Tekstas"/>
        <w:spacing w:before="240" w:after="240"/>
      </w:pPr>
      <w:r w:rsidRPr="0029788F">
        <w:t>Then take fact</w:t>
      </w:r>
      <w:r w:rsidR="00752ADF" w:rsidRPr="0029788F">
        <w:t xml:space="preserve"> F2</w:t>
      </w:r>
      <w:r w:rsidR="00176EA1" w:rsidRPr="0029788F">
        <w:t xml:space="preserve"> </w:t>
      </w:r>
      <w:r w:rsidR="00A56F9B" w:rsidRPr="0029788F">
        <w:rPr>
          <w:rStyle w:val="PseudokodasChar"/>
          <w:lang w:val="en-GB"/>
        </w:rPr>
        <w:t>Stud(Mat,</w:t>
      </w:r>
      <w:r w:rsidR="00451C92">
        <w:rPr>
          <w:rStyle w:val="PseudokodasChar"/>
          <w:lang w:val="en-GB"/>
        </w:rPr>
        <w:t>Mary</w:t>
      </w:r>
      <w:r w:rsidR="00176EA1" w:rsidRPr="0029788F">
        <w:rPr>
          <w:rStyle w:val="PseudokodasChar"/>
          <w:lang w:val="en-GB"/>
        </w:rPr>
        <w:t>)</w:t>
      </w:r>
      <w:r w:rsidR="003340AA" w:rsidRPr="0029788F">
        <w:t xml:space="preserve"> </w:t>
      </w:r>
      <w:r w:rsidRPr="0029788F">
        <w:t>and match with the conclusion above</w:t>
      </w:r>
      <w:r w:rsidR="00927D74" w:rsidRPr="0029788F">
        <w:t xml:space="preserve">. </w:t>
      </w:r>
      <w:r w:rsidRPr="0029788F">
        <w:t>Apply</w:t>
      </w:r>
      <w:r w:rsidR="006A3E0D">
        <w:t xml:space="preserve"> the</w:t>
      </w:r>
      <w:r w:rsidRPr="0029788F">
        <w:t xml:space="preserve"> resolution rule</w:t>
      </w:r>
      <w:r w:rsidR="00C13631" w:rsidRPr="0029788F">
        <w:t xml:space="preserve"> </w:t>
      </w:r>
      <w:r w:rsidR="00927D74" w:rsidRPr="0029788F">
        <w:t>(19.8</w:t>
      </w:r>
      <w:r w:rsidR="00C67758" w:rsidRPr="0029788F">
        <w:t>)</w:t>
      </w:r>
      <w:r w:rsidR="006A3E0D">
        <w:t xml:space="preserve"> with the unifier</w:t>
      </w:r>
      <w:r w:rsidR="00927D74" w:rsidRPr="0029788F">
        <w:t xml:space="preserve"> </w:t>
      </w:r>
      <w:r w:rsidR="00927D74" w:rsidRPr="0029788F">
        <w:rPr>
          <w:rStyle w:val="PseudokodasChar"/>
          <w:lang w:val="en-GB"/>
        </w:rPr>
        <w:t>{Mat</w:t>
      </w:r>
      <w:r w:rsidR="007E5F86" w:rsidRPr="0029788F">
        <w:rPr>
          <w:rStyle w:val="PseudokodasChar"/>
          <w:lang w:val="en-GB"/>
        </w:rPr>
        <w:t>/z</w:t>
      </w:r>
      <w:r w:rsidR="00927D74" w:rsidRPr="0029788F">
        <w:rPr>
          <w:rStyle w:val="PseudokodasChar"/>
          <w:lang w:val="en-GB"/>
        </w:rPr>
        <w:t>,</w:t>
      </w:r>
      <w:r w:rsidR="00927D74" w:rsidRPr="001277F2">
        <w:rPr>
          <w:rStyle w:val="PseudokodasChar"/>
          <w:rFonts w:ascii="Times New Roman" w:hAnsi="Times New Roman"/>
          <w:lang w:val="en-GB"/>
        </w:rPr>
        <w:t> </w:t>
      </w:r>
      <w:r w:rsidR="00451C92">
        <w:rPr>
          <w:rStyle w:val="PseudokodasChar"/>
          <w:lang w:val="en-GB"/>
        </w:rPr>
        <w:t>Mary</w:t>
      </w:r>
      <w:r w:rsidR="007E5F86" w:rsidRPr="0029788F">
        <w:rPr>
          <w:rStyle w:val="PseudokodasChar"/>
          <w:lang w:val="en-GB"/>
        </w:rPr>
        <w:t>/w</w:t>
      </w:r>
      <w:r w:rsidR="00927D74" w:rsidRPr="0029788F">
        <w:rPr>
          <w:rStyle w:val="PseudokodasChar"/>
          <w:lang w:val="en-GB"/>
        </w:rPr>
        <w:t>}</w:t>
      </w:r>
      <w:r w:rsidR="00073D1D" w:rsidRPr="0029788F">
        <w:t>:</w:t>
      </w:r>
    </w:p>
    <w:tbl>
      <w:tblPr>
        <w:tblW w:w="0" w:type="auto"/>
        <w:jc w:val="center"/>
        <w:tblLook w:val="01E0" w:firstRow="1" w:lastRow="1" w:firstColumn="1" w:lastColumn="1" w:noHBand="0" w:noVBand="0"/>
      </w:tblPr>
      <w:tblGrid>
        <w:gridCol w:w="8121"/>
      </w:tblGrid>
      <w:tr w:rsidR="00194FC6" w:rsidRPr="00491D46" w:rsidTr="00354D50">
        <w:trPr>
          <w:jc w:val="center"/>
        </w:trPr>
        <w:tc>
          <w:tcPr>
            <w:tcW w:w="0" w:type="auto"/>
            <w:tcBorders>
              <w:bottom w:val="single" w:sz="4" w:space="0" w:color="auto"/>
            </w:tcBorders>
          </w:tcPr>
          <w:p w:rsidR="00194FC6" w:rsidRPr="00491D46" w:rsidRDefault="00194FC6" w:rsidP="004F46F2">
            <w:pPr>
              <w:pStyle w:val="Predikatai"/>
              <w:keepNext/>
              <w:spacing w:after="40"/>
              <w:rPr>
                <w:lang w:val="pl-PL"/>
              </w:rPr>
            </w:pPr>
            <w:r w:rsidRPr="00491D46">
              <w:rPr>
                <w:sz w:val="20"/>
                <w:lang w:val="pl-PL"/>
              </w:rPr>
              <w:t>Stud(Mat,</w:t>
            </w:r>
            <w:r w:rsidR="00451C92">
              <w:rPr>
                <w:sz w:val="20"/>
                <w:lang w:val="pl-PL"/>
              </w:rPr>
              <w:t>Mary</w:t>
            </w:r>
            <w:r w:rsidRPr="00491D46">
              <w:rPr>
                <w:sz w:val="20"/>
                <w:lang w:val="pl-PL"/>
              </w:rPr>
              <w:t xml:space="preserve">),    </w:t>
            </w:r>
            <w:r w:rsidRPr="0029788F">
              <w:rPr>
                <w:sz w:val="20"/>
                <w:lang w:val="en-GB"/>
              </w:rPr>
              <w:sym w:font="Symbol" w:char="F0D8"/>
            </w:r>
            <w:r w:rsidRPr="00491D46">
              <w:rPr>
                <w:sz w:val="20"/>
                <w:lang w:val="pl-PL"/>
              </w:rPr>
              <w:t>Stud(Mat,</w:t>
            </w:r>
            <w:r w:rsidR="00451C92">
              <w:rPr>
                <w:sz w:val="20"/>
                <w:lang w:val="pl-PL"/>
              </w:rPr>
              <w:t>Mary</w:t>
            </w:r>
            <w:r w:rsidRPr="00491D46">
              <w:rPr>
                <w:sz w:val="20"/>
                <w:lang w:val="pl-PL"/>
              </w:rPr>
              <w:t>)</w:t>
            </w:r>
            <w:r w:rsidR="008F64B9" w:rsidRPr="008F64B9">
              <w:rPr>
                <w:rFonts w:ascii="Times New Roman" w:hAnsi="Times New Roman"/>
                <w:sz w:val="20"/>
                <w:lang w:val="pl-PL"/>
              </w:rPr>
              <w:t> </w:t>
            </w:r>
            <w:r w:rsidRPr="0029788F">
              <w:rPr>
                <w:sz w:val="20"/>
                <w:lang w:val="en-GB"/>
              </w:rPr>
              <w:sym w:font="Symbol" w:char="F0DA"/>
            </w:r>
            <w:r w:rsidR="008F64B9" w:rsidRPr="008F64B9">
              <w:rPr>
                <w:rFonts w:ascii="Times New Roman" w:hAnsi="Times New Roman"/>
                <w:sz w:val="20"/>
                <w:lang w:val="en-GB"/>
              </w:rPr>
              <w:t> </w:t>
            </w:r>
            <w:r w:rsidR="00451C92">
              <w:rPr>
                <w:sz w:val="20"/>
                <w:lang w:val="pl-PL"/>
              </w:rPr>
              <w:t>Eq</w:t>
            </w:r>
            <w:r w:rsidRPr="00491D46">
              <w:rPr>
                <w:sz w:val="20"/>
                <w:lang w:val="pl-PL"/>
              </w:rPr>
              <w:t>(Info,Mat)</w:t>
            </w:r>
            <w:r w:rsidR="008F64B9" w:rsidRPr="008F64B9">
              <w:rPr>
                <w:rFonts w:ascii="Times New Roman" w:hAnsi="Times New Roman"/>
                <w:sz w:val="20"/>
                <w:lang w:val="pl-PL"/>
              </w:rPr>
              <w:t> </w:t>
            </w:r>
            <w:r w:rsidRPr="0029788F">
              <w:rPr>
                <w:sz w:val="20"/>
                <w:lang w:val="en-GB"/>
              </w:rPr>
              <w:sym w:font="Symbol" w:char="F0DA"/>
            </w:r>
            <w:r w:rsidR="008F64B9" w:rsidRPr="008F64B9">
              <w:rPr>
                <w:rFonts w:ascii="Times New Roman" w:hAnsi="Times New Roman"/>
                <w:sz w:val="20"/>
                <w:lang w:val="en-GB"/>
              </w:rPr>
              <w:t> </w:t>
            </w:r>
            <w:r w:rsidR="00451C92">
              <w:rPr>
                <w:sz w:val="20"/>
                <w:lang w:val="pl-PL"/>
              </w:rPr>
              <w:t>Exam</w:t>
            </w:r>
            <w:r w:rsidRPr="00491D46">
              <w:rPr>
                <w:sz w:val="20"/>
                <w:lang w:val="pl-PL"/>
              </w:rPr>
              <w:t>(</w:t>
            </w:r>
            <w:r w:rsidR="00451C92">
              <w:rPr>
                <w:sz w:val="20"/>
                <w:lang w:val="pl-PL"/>
              </w:rPr>
              <w:t>James</w:t>
            </w:r>
            <w:r w:rsidRPr="00491D46">
              <w:rPr>
                <w:sz w:val="20"/>
                <w:lang w:val="pl-PL"/>
              </w:rPr>
              <w:t>,</w:t>
            </w:r>
            <w:r w:rsidR="00451C92">
              <w:rPr>
                <w:sz w:val="20"/>
                <w:lang w:val="pl-PL"/>
              </w:rPr>
              <w:t>Mary</w:t>
            </w:r>
            <w:r w:rsidRPr="00491D46">
              <w:rPr>
                <w:sz w:val="20"/>
                <w:lang w:val="pl-PL"/>
              </w:rPr>
              <w:t>)</w:t>
            </w:r>
          </w:p>
        </w:tc>
      </w:tr>
      <w:tr w:rsidR="00194FC6" w:rsidRPr="00877659" w:rsidTr="00354D50">
        <w:trPr>
          <w:jc w:val="center"/>
        </w:trPr>
        <w:tc>
          <w:tcPr>
            <w:tcW w:w="0" w:type="auto"/>
            <w:tcBorders>
              <w:top w:val="single" w:sz="4" w:space="0" w:color="auto"/>
            </w:tcBorders>
          </w:tcPr>
          <w:p w:rsidR="00194FC6" w:rsidRPr="00E53F48" w:rsidRDefault="00451C92" w:rsidP="00A45982">
            <w:pPr>
              <w:pStyle w:val="Predikatai"/>
              <w:spacing w:before="40"/>
            </w:pPr>
            <w:r w:rsidRPr="00E53F48">
              <w:rPr>
                <w:sz w:val="20"/>
              </w:rPr>
              <w:t>Eq</w:t>
            </w:r>
            <w:r w:rsidR="00194FC6" w:rsidRPr="00E53F48">
              <w:rPr>
                <w:sz w:val="20"/>
              </w:rPr>
              <w:t>(Info,Mat)</w:t>
            </w:r>
            <w:r w:rsidR="008F64B9" w:rsidRPr="00E53F48">
              <w:rPr>
                <w:rFonts w:ascii="Times New Roman" w:hAnsi="Times New Roman"/>
                <w:sz w:val="20"/>
              </w:rPr>
              <w:t> </w:t>
            </w:r>
            <w:r w:rsidR="00194FC6" w:rsidRPr="0029788F">
              <w:rPr>
                <w:sz w:val="20"/>
                <w:lang w:val="en-GB"/>
              </w:rPr>
              <w:sym w:font="Symbol" w:char="F0DA"/>
            </w:r>
            <w:r w:rsidR="008F64B9" w:rsidRPr="008F64B9">
              <w:rPr>
                <w:rFonts w:ascii="Times New Roman" w:hAnsi="Times New Roman"/>
                <w:sz w:val="20"/>
                <w:lang w:val="en-GB"/>
              </w:rPr>
              <w:t> </w:t>
            </w:r>
            <w:r w:rsidRPr="00E53F48">
              <w:rPr>
                <w:sz w:val="20"/>
              </w:rPr>
              <w:t>Exam</w:t>
            </w:r>
            <w:r w:rsidR="00194FC6" w:rsidRPr="00E53F48">
              <w:rPr>
                <w:sz w:val="20"/>
              </w:rPr>
              <w:t>(</w:t>
            </w:r>
            <w:r w:rsidRPr="00E53F48">
              <w:rPr>
                <w:sz w:val="20"/>
              </w:rPr>
              <w:t>James</w:t>
            </w:r>
            <w:r w:rsidR="00194FC6" w:rsidRPr="00E53F48">
              <w:rPr>
                <w:sz w:val="20"/>
              </w:rPr>
              <w:t>,</w:t>
            </w:r>
            <w:r w:rsidRPr="00E53F48">
              <w:rPr>
                <w:sz w:val="20"/>
              </w:rPr>
              <w:t>Mary</w:t>
            </w:r>
            <w:r w:rsidR="00194FC6" w:rsidRPr="00E53F48">
              <w:rPr>
                <w:sz w:val="20"/>
              </w:rPr>
              <w:t>)</w:t>
            </w:r>
          </w:p>
        </w:tc>
      </w:tr>
    </w:tbl>
    <w:p w:rsidR="00176EA1" w:rsidRDefault="00CF2FD9" w:rsidP="00073D1D">
      <w:pPr>
        <w:pStyle w:val="Tekstas"/>
        <w:spacing w:before="240"/>
        <w:rPr>
          <w:b/>
        </w:rPr>
      </w:pPr>
      <w:r w:rsidRPr="0029788F">
        <w:t>As</w:t>
      </w:r>
      <w:r w:rsidR="00176EA1" w:rsidRPr="0029788F">
        <w:t xml:space="preserve"> </w:t>
      </w:r>
      <w:r w:rsidR="00451C92">
        <w:rPr>
          <w:rStyle w:val="PseudokodasChar"/>
          <w:lang w:val="en-GB"/>
        </w:rPr>
        <w:t>Eq</w:t>
      </w:r>
      <w:r w:rsidR="00042B90" w:rsidRPr="0029788F">
        <w:rPr>
          <w:rStyle w:val="PseudokodasChar"/>
          <w:lang w:val="en-GB"/>
        </w:rPr>
        <w:t>(Info,</w:t>
      </w:r>
      <w:r w:rsidR="00176EA1" w:rsidRPr="0029788F">
        <w:rPr>
          <w:rStyle w:val="PseudokodasChar"/>
          <w:lang w:val="en-GB"/>
        </w:rPr>
        <w:t>Mat</w:t>
      </w:r>
      <w:r w:rsidR="00F868CE" w:rsidRPr="0029788F">
        <w:rPr>
          <w:rStyle w:val="PseudokodasChar"/>
          <w:lang w:val="en-GB"/>
        </w:rPr>
        <w:t>)</w:t>
      </w:r>
      <w:r w:rsidR="00F868CE" w:rsidRPr="008F64B9">
        <w:rPr>
          <w:rStyle w:val="PseudokodasChar"/>
          <w:rFonts w:ascii="Times New Roman" w:hAnsi="Times New Roman"/>
          <w:lang w:val="en-GB"/>
        </w:rPr>
        <w:t> </w:t>
      </w:r>
      <w:r w:rsidR="00F868CE" w:rsidRPr="0029788F">
        <w:rPr>
          <w:rStyle w:val="PseudokodasChar"/>
          <w:lang w:val="en-GB"/>
        </w:rPr>
        <w:t>=</w:t>
      </w:r>
      <w:r w:rsidR="00F868CE" w:rsidRPr="008F64B9">
        <w:rPr>
          <w:rStyle w:val="PseudokodasChar"/>
          <w:rFonts w:ascii="Times New Roman" w:hAnsi="Times New Roman"/>
          <w:lang w:val="en-GB"/>
        </w:rPr>
        <w:t> </w:t>
      </w:r>
      <w:r w:rsidR="00176EA1" w:rsidRPr="0029788F">
        <w:rPr>
          <w:rStyle w:val="PseudokodasChar"/>
          <w:lang w:val="en-GB"/>
        </w:rPr>
        <w:t>false</w:t>
      </w:r>
      <w:r w:rsidR="00AF7F02" w:rsidRPr="0029788F">
        <w:t xml:space="preserve"> </w:t>
      </w:r>
      <w:r w:rsidRPr="0029788F">
        <w:t>and</w:t>
      </w:r>
      <w:r w:rsidR="007649A6" w:rsidRPr="0029788F">
        <w:t xml:space="preserve"> </w:t>
      </w:r>
      <w:r w:rsidR="007649A6" w:rsidRPr="0029788F">
        <w:rPr>
          <w:rStyle w:val="PseudokodasChar"/>
          <w:lang w:val="en-GB"/>
        </w:rPr>
        <w:t>false</w:t>
      </w:r>
      <w:r w:rsidR="007649A6" w:rsidRPr="0029788F">
        <w:t> </w:t>
      </w:r>
      <w:r w:rsidR="007649A6" w:rsidRPr="0029788F">
        <w:rPr>
          <w:rFonts w:ascii="Courier New" w:hAnsi="Courier New" w:cs="Courier New"/>
        </w:rPr>
        <w:sym w:font="Symbol" w:char="F0DA"/>
      </w:r>
      <w:r w:rsidR="007649A6" w:rsidRPr="0029788F">
        <w:t> </w:t>
      </w:r>
      <w:r w:rsidR="007649A6" w:rsidRPr="0029788F">
        <w:rPr>
          <w:rFonts w:ascii="Courier New" w:hAnsi="Courier New" w:cs="Courier New"/>
        </w:rPr>
        <w:t>H</w:t>
      </w:r>
      <w:r w:rsidR="008F64B9" w:rsidRPr="008F64B9">
        <w:t> </w:t>
      </w:r>
      <w:r w:rsidR="00BF4217" w:rsidRPr="0029788F">
        <w:rPr>
          <w:rStyle w:val="PseudokodasChar"/>
          <w:lang w:val="en-GB"/>
        </w:rPr>
        <w:sym w:font="Symbol" w:char="F0BA"/>
      </w:r>
      <w:r w:rsidR="007649A6" w:rsidRPr="008F64B9">
        <w:rPr>
          <w:rStyle w:val="PseudokodasChar"/>
          <w:rFonts w:ascii="Times New Roman" w:hAnsi="Times New Roman"/>
          <w:lang w:val="en-GB"/>
        </w:rPr>
        <w:t> </w:t>
      </w:r>
      <w:r w:rsidR="007649A6" w:rsidRPr="0029788F">
        <w:rPr>
          <w:rStyle w:val="PseudokodasChar"/>
          <w:lang w:val="en-GB"/>
        </w:rPr>
        <w:t>H</w:t>
      </w:r>
      <w:r w:rsidR="007649A6" w:rsidRPr="0029788F">
        <w:t xml:space="preserve">, </w:t>
      </w:r>
      <w:r w:rsidRPr="0029788F">
        <w:t xml:space="preserve">therefore </w:t>
      </w:r>
      <w:r w:rsidR="00451C92">
        <w:rPr>
          <w:rStyle w:val="PseudokodasChar"/>
          <w:lang w:val="en-GB"/>
        </w:rPr>
        <w:t>Exam</w:t>
      </w:r>
      <w:r w:rsidR="00042B90" w:rsidRPr="0029788F">
        <w:rPr>
          <w:rStyle w:val="PseudokodasChar"/>
          <w:lang w:val="en-GB"/>
        </w:rPr>
        <w:t>(</w:t>
      </w:r>
      <w:r w:rsidR="00451C92">
        <w:rPr>
          <w:rStyle w:val="PseudokodasChar"/>
          <w:lang w:val="en-GB"/>
        </w:rPr>
        <w:t>James</w:t>
      </w:r>
      <w:r w:rsidR="00042B90" w:rsidRPr="0029788F">
        <w:rPr>
          <w:rStyle w:val="PseudokodasChar"/>
          <w:lang w:val="en-GB"/>
        </w:rPr>
        <w:t>,</w:t>
      </w:r>
      <w:r w:rsidR="00451C92">
        <w:rPr>
          <w:rStyle w:val="PseudokodasChar"/>
          <w:lang w:val="en-GB"/>
        </w:rPr>
        <w:t>Mary</w:t>
      </w:r>
      <w:r w:rsidR="00176EA1" w:rsidRPr="0029788F">
        <w:rPr>
          <w:rStyle w:val="PseudokodasChar"/>
          <w:lang w:val="en-GB"/>
        </w:rPr>
        <w:t>)</w:t>
      </w:r>
      <w:r w:rsidR="007649A6" w:rsidRPr="0029788F">
        <w:t xml:space="preserve">. </w:t>
      </w:r>
      <w:r w:rsidR="00293441">
        <w:t>Q</w:t>
      </w:r>
      <w:r w:rsidR="00616AE0">
        <w:t>.E.D</w:t>
      </w:r>
      <w:r w:rsidR="00293441">
        <w:t xml:space="preserve">. – </w:t>
      </w:r>
      <w:r w:rsidR="00293441" w:rsidRPr="00616AE0">
        <w:rPr>
          <w:i/>
        </w:rPr>
        <w:t>q</w:t>
      </w:r>
      <w:r w:rsidR="00616AE0" w:rsidRPr="00616AE0">
        <w:rPr>
          <w:i/>
        </w:rPr>
        <w:t>uo</w:t>
      </w:r>
      <w:r w:rsidR="00335A6A" w:rsidRPr="00616AE0">
        <w:rPr>
          <w:i/>
        </w:rPr>
        <w:t>d erat demonstrandum</w:t>
      </w:r>
      <w:r w:rsidR="00293441">
        <w:t>.</w:t>
      </w:r>
      <w:r w:rsidR="00B724FE" w:rsidRPr="0029788F">
        <w:t xml:space="preserve"> </w:t>
      </w:r>
      <w:r w:rsidR="00F04DFD">
        <w:t>The i</w:t>
      </w:r>
      <w:r w:rsidRPr="0029788F">
        <w:t>nfe</w:t>
      </w:r>
      <w:r w:rsidR="004F46F2">
        <w:t>rence tree is shown in Fig. 19.6</w:t>
      </w:r>
      <w:r w:rsidR="00B724FE" w:rsidRPr="0029788F">
        <w:t>.</w:t>
      </w:r>
      <w:r w:rsidR="00220E4D">
        <w:t xml:space="preserve"> </w:t>
      </w:r>
      <w:r w:rsidR="00220E4D" w:rsidRPr="00220E4D">
        <w:rPr>
          <w:b/>
        </w:rPr>
        <w:t>End of proof.</w:t>
      </w:r>
    </w:p>
    <w:p w:rsidR="00B724FE" w:rsidRPr="0029788F" w:rsidRDefault="008451EA" w:rsidP="00BD7954">
      <w:pPr>
        <w:pStyle w:val="Paviliustracija"/>
        <w:keepNext/>
        <w:spacing w:before="240"/>
        <w:rPr>
          <w:lang w:val="en-GB"/>
        </w:rPr>
      </w:pPr>
      <w:r w:rsidRPr="00854CB9">
        <w:rPr>
          <w:noProof/>
          <w:lang w:val="lt-LT" w:eastAsia="lt-LT"/>
        </w:rPr>
        <w:drawing>
          <wp:inline distT="0" distB="0" distL="0" distR="0">
            <wp:extent cx="5468620" cy="2057400"/>
            <wp:effectExtent l="0" t="0" r="0" b="0"/>
            <wp:docPr id="18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68620" cy="2057400"/>
                    </a:xfrm>
                    <a:prstGeom prst="rect">
                      <a:avLst/>
                    </a:prstGeom>
                    <a:noFill/>
                    <a:ln>
                      <a:noFill/>
                    </a:ln>
                  </pic:spPr>
                </pic:pic>
              </a:graphicData>
            </a:graphic>
          </wp:inline>
        </w:drawing>
      </w:r>
    </w:p>
    <w:p w:rsidR="00D20AD7" w:rsidRDefault="004F46F2" w:rsidP="00BD7954">
      <w:pPr>
        <w:pStyle w:val="Pavaprasymas"/>
        <w:spacing w:before="120"/>
        <w:rPr>
          <w:rStyle w:val="PseudokodasChar"/>
          <w:rFonts w:ascii="Times New Roman" w:hAnsi="Times New Roman"/>
          <w:lang w:val="en-GB"/>
        </w:rPr>
      </w:pPr>
      <w:r>
        <w:rPr>
          <w:b/>
        </w:rPr>
        <w:t>Fig. 19.6</w:t>
      </w:r>
      <w:r w:rsidR="00B724FE" w:rsidRPr="00E34AF9">
        <w:rPr>
          <w:b/>
        </w:rPr>
        <w:t>.</w:t>
      </w:r>
      <w:r w:rsidR="00B724FE" w:rsidRPr="0029788F">
        <w:t xml:space="preserve"> </w:t>
      </w:r>
      <w:r w:rsidR="00A36104" w:rsidRPr="0029788F">
        <w:t>Inference tree to prove</w:t>
      </w:r>
      <w:r w:rsidR="00B724FE" w:rsidRPr="0029788F">
        <w:t xml:space="preserve"> </w:t>
      </w:r>
      <w:r w:rsidR="00451C92">
        <w:rPr>
          <w:rStyle w:val="PseudokodasChar"/>
          <w:lang w:val="en-GB"/>
        </w:rPr>
        <w:t>Exam</w:t>
      </w:r>
      <w:r w:rsidR="00B724FE" w:rsidRPr="0029788F">
        <w:rPr>
          <w:rStyle w:val="PseudokodasChar"/>
          <w:lang w:val="en-GB"/>
        </w:rPr>
        <w:t>(</w:t>
      </w:r>
      <w:r w:rsidR="00451C92">
        <w:rPr>
          <w:rStyle w:val="PseudokodasChar"/>
          <w:lang w:val="en-GB"/>
        </w:rPr>
        <w:t>James</w:t>
      </w:r>
      <w:r w:rsidR="00B724FE" w:rsidRPr="0029788F">
        <w:rPr>
          <w:rStyle w:val="PseudokodasChar"/>
          <w:lang w:val="en-GB"/>
        </w:rPr>
        <w:t>,</w:t>
      </w:r>
      <w:r w:rsidR="00451C92">
        <w:rPr>
          <w:rStyle w:val="PseudokodasChar"/>
          <w:lang w:val="en-GB"/>
        </w:rPr>
        <w:t>Mary</w:t>
      </w:r>
      <w:r w:rsidR="00A36104" w:rsidRPr="0029788F">
        <w:rPr>
          <w:rStyle w:val="PseudokodasChar"/>
          <w:lang w:val="en-GB"/>
        </w:rPr>
        <w:t>)</w:t>
      </w:r>
      <w:r w:rsidR="00DF31EF">
        <w:rPr>
          <w:rStyle w:val="PseudokodasChar"/>
          <w:rFonts w:ascii="Times New Roman" w:hAnsi="Times New Roman"/>
          <w:lang w:val="en-GB"/>
        </w:rPr>
        <w:t xml:space="preserve">. This is a direct </w:t>
      </w:r>
      <w:r w:rsidR="00A36104" w:rsidRPr="0029788F">
        <w:rPr>
          <w:rStyle w:val="PseudokodasChar"/>
          <w:rFonts w:ascii="Times New Roman" w:hAnsi="Times New Roman"/>
          <w:lang w:val="en-GB"/>
        </w:rPr>
        <w:t>proof – from the facts to the goal</w:t>
      </w:r>
    </w:p>
    <w:p w:rsidR="004F46F2" w:rsidRPr="0029788F" w:rsidRDefault="008A79FC" w:rsidP="008D7FE0">
      <w:pPr>
        <w:pStyle w:val="Tekstas"/>
        <w:spacing w:before="120"/>
      </w:pPr>
      <w:r>
        <w:t>Suppose one more fact</w:t>
      </w:r>
      <w:r w:rsidR="004F46F2">
        <w:t>:</w:t>
      </w:r>
      <w:r w:rsidR="008D7FE0">
        <w:t xml:space="preserve"> </w:t>
      </w:r>
      <w:r w:rsidRPr="008D7FE0">
        <w:t>Irma is a student</w:t>
      </w:r>
      <w:r w:rsidR="004F46F2" w:rsidRPr="008D7FE0">
        <w:t xml:space="preserve"> at the faculty of informatics</w:t>
      </w:r>
      <w:r w:rsidR="00387A95" w:rsidRPr="008D7FE0">
        <w:t xml:space="preserve">. </w:t>
      </w:r>
      <w:r w:rsidR="003467FD">
        <w:t>Formally,</w:t>
      </w:r>
      <w:r w:rsidR="00387A95" w:rsidRPr="008D7FE0">
        <w:t xml:space="preserve"> </w:t>
      </w:r>
      <w:r w:rsidR="00387A95" w:rsidRPr="008D7FE0">
        <w:rPr>
          <w:rFonts w:ascii="Courier New" w:hAnsi="Courier New" w:cs="Courier New"/>
        </w:rPr>
        <w:t>F3:</w:t>
      </w:r>
      <w:r w:rsidR="003467FD" w:rsidRPr="00BA7265">
        <w:t> </w:t>
      </w:r>
      <w:r w:rsidRPr="008D7FE0">
        <w:rPr>
          <w:rFonts w:ascii="Courier New" w:hAnsi="Courier New" w:cs="Courier New"/>
          <w:lang w:val="lt-LT"/>
        </w:rPr>
        <w:t>Stud(Info,Irma</w:t>
      </w:r>
      <w:r w:rsidR="00387A95" w:rsidRPr="008D7FE0">
        <w:rPr>
          <w:rFonts w:ascii="Courier New" w:hAnsi="Courier New" w:cs="Courier New"/>
          <w:lang w:val="lt-LT"/>
        </w:rPr>
        <w:t>)</w:t>
      </w:r>
      <w:r w:rsidR="008D7FE0" w:rsidRPr="008D7FE0">
        <w:rPr>
          <w:lang w:val="lt-LT"/>
        </w:rPr>
        <w:t xml:space="preserve">. </w:t>
      </w:r>
      <w:r w:rsidR="004F46F2">
        <w:rPr>
          <w:lang w:val="en-US"/>
        </w:rPr>
        <w:t>H</w:t>
      </w:r>
      <w:r w:rsidR="008D7FE0">
        <w:rPr>
          <w:lang w:val="en-US"/>
        </w:rPr>
        <w:t xml:space="preserve">owever, </w:t>
      </w:r>
      <w:r w:rsidR="004F46F2">
        <w:rPr>
          <w:lang w:val="en-US"/>
        </w:rPr>
        <w:t>the rule 19.3 f</w:t>
      </w:r>
      <w:r w:rsidR="00387A95">
        <w:rPr>
          <w:lang w:val="en-US"/>
        </w:rPr>
        <w:t>ails to prove that professor James</w:t>
      </w:r>
      <w:r w:rsidR="004F46F2">
        <w:rPr>
          <w:lang w:val="en-US"/>
        </w:rPr>
        <w:t xml:space="preserve"> examines student Irma.</w:t>
      </w:r>
    </w:p>
    <w:p w:rsidR="00103CFA" w:rsidRPr="0029788F" w:rsidRDefault="00BB4E00" w:rsidP="00CF12E0">
      <w:pPr>
        <w:pStyle w:val="Heading2"/>
      </w:pPr>
      <w:bookmarkStart w:id="106" w:name="_Toc3642567"/>
      <w:r>
        <w:t xml:space="preserve">Example with </w:t>
      </w:r>
      <w:r w:rsidR="0079656E">
        <w:t>three r</w:t>
      </w:r>
      <w:r w:rsidR="00A36104" w:rsidRPr="0029788F">
        <w:t>ules</w:t>
      </w:r>
      <w:bookmarkEnd w:id="106"/>
    </w:p>
    <w:p w:rsidR="00BA5A1E" w:rsidRPr="0029788F" w:rsidRDefault="00A36104" w:rsidP="0081365B">
      <w:pPr>
        <w:pStyle w:val="Tekstas"/>
        <w:spacing w:after="240"/>
      </w:pPr>
      <w:r w:rsidRPr="0029788F">
        <w:t xml:space="preserve">Suppose </w:t>
      </w:r>
      <w:r w:rsidR="00E87C6F">
        <w:t xml:space="preserve">the </w:t>
      </w:r>
      <w:r w:rsidRPr="0029788F">
        <w:t xml:space="preserve">rules </w:t>
      </w:r>
      <w:r w:rsidR="00EE58D7" w:rsidRPr="0029788F">
        <w:t>(</w:t>
      </w:r>
      <w:r w:rsidR="00954C8B" w:rsidRPr="0029788F">
        <w:t>18</w:t>
      </w:r>
      <w:r w:rsidR="00EE58D7" w:rsidRPr="0029788F">
        <w:t>.1)</w:t>
      </w:r>
      <w:r w:rsidR="00A44178" w:rsidRPr="0029788F">
        <w:t xml:space="preserve">. </w:t>
      </w:r>
      <w:r w:rsidRPr="0029788F">
        <w:t>Implication elimination leads to normal disjunctive form below.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
        <w:gridCol w:w="1369"/>
        <w:gridCol w:w="1606"/>
        <w:gridCol w:w="2396"/>
      </w:tblGrid>
      <w:tr w:rsidR="007C081D" w:rsidRPr="0029788F" w:rsidTr="00813436">
        <w:trPr>
          <w:jc w:val="center"/>
        </w:trPr>
        <w:tc>
          <w:tcPr>
            <w:tcW w:w="0" w:type="auto"/>
            <w:shd w:val="pct35" w:color="auto" w:fill="auto"/>
          </w:tcPr>
          <w:p w:rsidR="007C081D" w:rsidRPr="0029788F" w:rsidRDefault="007C081D" w:rsidP="004F46F2">
            <w:pPr>
              <w:pStyle w:val="Lentele"/>
              <w:keepNext/>
              <w:rPr>
                <w:lang w:val="en-GB"/>
              </w:rPr>
            </w:pPr>
          </w:p>
        </w:tc>
        <w:tc>
          <w:tcPr>
            <w:tcW w:w="0" w:type="auto"/>
            <w:shd w:val="pct35" w:color="auto" w:fill="auto"/>
          </w:tcPr>
          <w:p w:rsidR="007C081D" w:rsidRPr="0029788F" w:rsidRDefault="00A36104" w:rsidP="00037961">
            <w:pPr>
              <w:pStyle w:val="Lentele"/>
              <w:keepNext/>
              <w:jc w:val="center"/>
              <w:rPr>
                <w:lang w:val="en-GB"/>
              </w:rPr>
            </w:pPr>
            <w:r w:rsidRPr="0029788F">
              <w:rPr>
                <w:lang w:val="en-GB"/>
              </w:rPr>
              <w:t>Rule</w:t>
            </w:r>
          </w:p>
        </w:tc>
        <w:tc>
          <w:tcPr>
            <w:tcW w:w="0" w:type="auto"/>
            <w:shd w:val="pct35" w:color="auto" w:fill="auto"/>
          </w:tcPr>
          <w:p w:rsidR="007C081D" w:rsidRPr="0029788F" w:rsidRDefault="00A36104" w:rsidP="00037961">
            <w:pPr>
              <w:pStyle w:val="Lentele"/>
              <w:keepNext/>
              <w:jc w:val="center"/>
              <w:rPr>
                <w:lang w:val="en-GB"/>
              </w:rPr>
            </w:pPr>
            <w:r w:rsidRPr="0029788F">
              <w:rPr>
                <w:lang w:val="en-GB"/>
              </w:rPr>
              <w:t>Formula</w:t>
            </w:r>
          </w:p>
        </w:tc>
        <w:tc>
          <w:tcPr>
            <w:tcW w:w="0" w:type="auto"/>
            <w:shd w:val="pct35" w:color="auto" w:fill="auto"/>
          </w:tcPr>
          <w:p w:rsidR="007C081D" w:rsidRPr="0029788F" w:rsidRDefault="00A36104" w:rsidP="00037961">
            <w:pPr>
              <w:pStyle w:val="Lentele"/>
              <w:keepNext/>
              <w:jc w:val="center"/>
              <w:rPr>
                <w:lang w:val="en-GB"/>
              </w:rPr>
            </w:pPr>
            <w:r w:rsidRPr="0029788F">
              <w:rPr>
                <w:lang w:val="en-GB"/>
              </w:rPr>
              <w:t>Implication eliminated</w:t>
            </w:r>
          </w:p>
        </w:tc>
      </w:tr>
      <w:tr w:rsidR="00BA5A1E" w:rsidRPr="0029788F" w:rsidTr="005A2D72">
        <w:trPr>
          <w:jc w:val="center"/>
        </w:trPr>
        <w:tc>
          <w:tcPr>
            <w:tcW w:w="0" w:type="auto"/>
          </w:tcPr>
          <w:p w:rsidR="00BA5A1E" w:rsidRPr="0029788F" w:rsidRDefault="00BA5A1E" w:rsidP="004F46F2">
            <w:pPr>
              <w:pStyle w:val="Lentele"/>
              <w:keepNext/>
              <w:rPr>
                <w:lang w:val="en-GB"/>
              </w:rPr>
            </w:pPr>
            <w:r w:rsidRPr="0029788F">
              <w:rPr>
                <w:rStyle w:val="MathDiagrama"/>
                <w:lang w:val="en-GB"/>
              </w:rPr>
              <w:sym w:font="Symbol" w:char="F070"/>
            </w:r>
            <w:r w:rsidRPr="0029788F">
              <w:rPr>
                <w:rStyle w:val="MathDiagrama"/>
                <w:vertAlign w:val="subscript"/>
                <w:lang w:val="en-GB"/>
              </w:rPr>
              <w:t>1</w:t>
            </w:r>
            <w:r w:rsidRPr="0029788F">
              <w:rPr>
                <w:lang w:val="en-GB"/>
              </w:rPr>
              <w:t>:</w:t>
            </w:r>
          </w:p>
        </w:tc>
        <w:tc>
          <w:tcPr>
            <w:tcW w:w="0" w:type="auto"/>
          </w:tcPr>
          <w:p w:rsidR="00BA5A1E" w:rsidRPr="0029788F" w:rsidRDefault="00BA5A1E" w:rsidP="004F46F2">
            <w:pPr>
              <w:pStyle w:val="Predikatai"/>
              <w:keepNext/>
              <w:rPr>
                <w:lang w:val="en-GB"/>
              </w:rPr>
            </w:pPr>
            <w:r w:rsidRPr="0029788F">
              <w:rPr>
                <w:lang w:val="en-GB"/>
              </w:rPr>
              <w:t>F, B → Z</w:t>
            </w:r>
          </w:p>
        </w:tc>
        <w:tc>
          <w:tcPr>
            <w:tcW w:w="0" w:type="auto"/>
          </w:tcPr>
          <w:p w:rsidR="00BA5A1E" w:rsidRPr="0029788F" w:rsidRDefault="00BA5A1E" w:rsidP="004F46F2">
            <w:pPr>
              <w:pStyle w:val="Predikatai"/>
              <w:keepNext/>
              <w:rPr>
                <w:lang w:val="en-GB"/>
              </w:rPr>
            </w:pPr>
            <w:r w:rsidRPr="0029788F">
              <w:rPr>
                <w:lang w:val="en-GB"/>
              </w:rPr>
              <w:t>F</w:t>
            </w:r>
            <w:r w:rsidR="00293441">
              <w:rPr>
                <w:lang w:val="en-GB"/>
              </w:rPr>
              <w:t> </w:t>
            </w:r>
            <w:r w:rsidRPr="0029788F">
              <w:rPr>
                <w:lang w:val="en-GB"/>
              </w:rPr>
              <w:t>&amp;</w:t>
            </w:r>
            <w:r w:rsidR="00293441">
              <w:rPr>
                <w:lang w:val="en-GB"/>
              </w:rPr>
              <w:t> </w:t>
            </w:r>
            <w:r w:rsidRPr="0029788F">
              <w:rPr>
                <w:lang w:val="en-GB"/>
              </w:rPr>
              <w:t xml:space="preserve">B </w:t>
            </w:r>
            <w:r w:rsidR="009B48C6" w:rsidRPr="0029788F">
              <w:rPr>
                <w:lang w:val="en-GB"/>
              </w:rPr>
              <w:sym w:font="Symbol" w:char="F0DE"/>
            </w:r>
            <w:r w:rsidRPr="0029788F">
              <w:rPr>
                <w:lang w:val="en-GB"/>
              </w:rPr>
              <w:t xml:space="preserve"> Z</w:t>
            </w:r>
          </w:p>
        </w:tc>
        <w:tc>
          <w:tcPr>
            <w:tcW w:w="0" w:type="auto"/>
          </w:tcPr>
          <w:p w:rsidR="00BA5A1E" w:rsidRPr="0029788F" w:rsidRDefault="007C081D" w:rsidP="006627C5">
            <w:pPr>
              <w:pStyle w:val="Predikatai"/>
              <w:keepNext/>
              <w:jc w:val="left"/>
              <w:rPr>
                <w:lang w:val="en-GB"/>
              </w:rPr>
            </w:pPr>
            <w:r w:rsidRPr="0029788F">
              <w:rPr>
                <w:lang w:val="en-GB"/>
              </w:rPr>
              <w:t xml:space="preserve">   </w:t>
            </w:r>
            <w:r w:rsidR="00BA5A1E" w:rsidRPr="0029788F">
              <w:rPr>
                <w:lang w:val="en-GB"/>
              </w:rPr>
              <w:sym w:font="Symbol" w:char="F0D8"/>
            </w:r>
            <w:r w:rsidR="00BA5A1E" w:rsidRPr="0029788F">
              <w:rPr>
                <w:lang w:val="en-GB"/>
              </w:rPr>
              <w:t>F</w:t>
            </w:r>
            <w:r w:rsidR="00293441">
              <w:rPr>
                <w:lang w:val="en-GB"/>
              </w:rPr>
              <w:t> </w:t>
            </w:r>
            <w:r w:rsidR="00BA5A1E" w:rsidRPr="0029788F">
              <w:rPr>
                <w:lang w:val="en-GB"/>
              </w:rPr>
              <w:sym w:font="Symbol" w:char="F0DA"/>
            </w:r>
            <w:r w:rsidR="00293441">
              <w:rPr>
                <w:lang w:val="en-GB"/>
              </w:rPr>
              <w:t> </w:t>
            </w:r>
            <w:r w:rsidR="00BA5A1E" w:rsidRPr="0029788F">
              <w:rPr>
                <w:lang w:val="en-GB"/>
              </w:rPr>
              <w:sym w:font="Symbol" w:char="F0D8"/>
            </w:r>
            <w:r w:rsidR="00BA5A1E" w:rsidRPr="0029788F">
              <w:rPr>
                <w:lang w:val="en-GB"/>
              </w:rPr>
              <w:t>B</w:t>
            </w:r>
            <w:r w:rsidR="00293441">
              <w:rPr>
                <w:lang w:val="en-GB"/>
              </w:rPr>
              <w:t> </w:t>
            </w:r>
            <w:r w:rsidR="00BA5A1E" w:rsidRPr="0029788F">
              <w:rPr>
                <w:lang w:val="en-GB"/>
              </w:rPr>
              <w:sym w:font="Symbol" w:char="F0DA"/>
            </w:r>
            <w:r w:rsidR="00293441">
              <w:rPr>
                <w:lang w:val="en-GB"/>
              </w:rPr>
              <w:t> </w:t>
            </w:r>
            <w:r w:rsidR="00BA5A1E" w:rsidRPr="0029788F">
              <w:rPr>
                <w:lang w:val="en-GB"/>
              </w:rPr>
              <w:t>Z</w:t>
            </w:r>
          </w:p>
        </w:tc>
      </w:tr>
      <w:tr w:rsidR="00BA5A1E" w:rsidRPr="0029788F" w:rsidTr="005A2D72">
        <w:trPr>
          <w:jc w:val="center"/>
        </w:trPr>
        <w:tc>
          <w:tcPr>
            <w:tcW w:w="0" w:type="auto"/>
          </w:tcPr>
          <w:p w:rsidR="00BA5A1E" w:rsidRPr="0029788F" w:rsidRDefault="00BA5A1E" w:rsidP="004F46F2">
            <w:pPr>
              <w:pStyle w:val="Lentele"/>
              <w:keepNext/>
              <w:rPr>
                <w:lang w:val="en-GB"/>
              </w:rPr>
            </w:pPr>
            <w:r w:rsidRPr="0029788F">
              <w:rPr>
                <w:rStyle w:val="MathDiagrama"/>
                <w:lang w:val="en-GB"/>
              </w:rPr>
              <w:sym w:font="Symbol" w:char="F070"/>
            </w:r>
            <w:r w:rsidRPr="0029788F">
              <w:rPr>
                <w:rStyle w:val="MathDiagrama"/>
                <w:vertAlign w:val="subscript"/>
                <w:lang w:val="en-GB"/>
              </w:rPr>
              <w:t>2</w:t>
            </w:r>
            <w:r w:rsidRPr="0029788F">
              <w:rPr>
                <w:lang w:val="en-GB"/>
              </w:rPr>
              <w:t>:</w:t>
            </w:r>
          </w:p>
        </w:tc>
        <w:tc>
          <w:tcPr>
            <w:tcW w:w="0" w:type="auto"/>
          </w:tcPr>
          <w:p w:rsidR="00BA5A1E" w:rsidRPr="0029788F" w:rsidRDefault="00BA5A1E" w:rsidP="004F46F2">
            <w:pPr>
              <w:pStyle w:val="Predikatai"/>
              <w:keepNext/>
              <w:rPr>
                <w:lang w:val="en-GB"/>
              </w:rPr>
            </w:pPr>
            <w:r w:rsidRPr="0029788F">
              <w:rPr>
                <w:lang w:val="en-GB"/>
              </w:rPr>
              <w:t>C, D → F</w:t>
            </w:r>
          </w:p>
        </w:tc>
        <w:tc>
          <w:tcPr>
            <w:tcW w:w="0" w:type="auto"/>
          </w:tcPr>
          <w:p w:rsidR="00BA5A1E" w:rsidRPr="0029788F" w:rsidRDefault="00BA5A1E" w:rsidP="004F46F2">
            <w:pPr>
              <w:pStyle w:val="Predikatai"/>
              <w:keepNext/>
              <w:rPr>
                <w:lang w:val="en-GB"/>
              </w:rPr>
            </w:pPr>
            <w:r w:rsidRPr="0029788F">
              <w:rPr>
                <w:lang w:val="en-GB"/>
              </w:rPr>
              <w:t>C</w:t>
            </w:r>
            <w:r w:rsidR="00293441">
              <w:rPr>
                <w:lang w:val="en-GB"/>
              </w:rPr>
              <w:t> </w:t>
            </w:r>
            <w:r w:rsidRPr="0029788F">
              <w:rPr>
                <w:lang w:val="en-GB"/>
              </w:rPr>
              <w:t>&amp;</w:t>
            </w:r>
            <w:r w:rsidR="00293441">
              <w:rPr>
                <w:lang w:val="en-GB"/>
              </w:rPr>
              <w:t> </w:t>
            </w:r>
            <w:r w:rsidRPr="0029788F">
              <w:rPr>
                <w:lang w:val="en-GB"/>
              </w:rPr>
              <w:t xml:space="preserve">D </w:t>
            </w:r>
            <w:r w:rsidR="009B48C6" w:rsidRPr="0029788F">
              <w:rPr>
                <w:lang w:val="en-GB"/>
              </w:rPr>
              <w:sym w:font="Symbol" w:char="F0DE"/>
            </w:r>
            <w:r w:rsidRPr="0029788F">
              <w:rPr>
                <w:lang w:val="en-GB"/>
              </w:rPr>
              <w:t xml:space="preserve"> F</w:t>
            </w:r>
          </w:p>
        </w:tc>
        <w:tc>
          <w:tcPr>
            <w:tcW w:w="0" w:type="auto"/>
          </w:tcPr>
          <w:p w:rsidR="00BA5A1E" w:rsidRPr="0029788F" w:rsidRDefault="007C081D" w:rsidP="006627C5">
            <w:pPr>
              <w:pStyle w:val="Predikatai"/>
              <w:keepNext/>
              <w:jc w:val="left"/>
              <w:rPr>
                <w:lang w:val="en-GB"/>
              </w:rPr>
            </w:pPr>
            <w:r w:rsidRPr="0029788F">
              <w:rPr>
                <w:lang w:val="en-GB"/>
              </w:rPr>
              <w:t xml:space="preserve">   </w:t>
            </w:r>
            <w:r w:rsidR="00BA5A1E" w:rsidRPr="0029788F">
              <w:rPr>
                <w:lang w:val="en-GB"/>
              </w:rPr>
              <w:sym w:font="Symbol" w:char="F0D8"/>
            </w:r>
            <w:r w:rsidR="00BA5A1E" w:rsidRPr="0029788F">
              <w:rPr>
                <w:lang w:val="en-GB"/>
              </w:rPr>
              <w:t>C</w:t>
            </w:r>
            <w:r w:rsidR="00293441">
              <w:rPr>
                <w:lang w:val="en-GB"/>
              </w:rPr>
              <w:t> </w:t>
            </w:r>
            <w:r w:rsidR="00BA5A1E" w:rsidRPr="0029788F">
              <w:rPr>
                <w:lang w:val="en-GB"/>
              </w:rPr>
              <w:sym w:font="Symbol" w:char="F0DA"/>
            </w:r>
            <w:r w:rsidR="00293441">
              <w:rPr>
                <w:lang w:val="en-GB"/>
              </w:rPr>
              <w:t> </w:t>
            </w:r>
            <w:r w:rsidR="00BA5A1E" w:rsidRPr="0029788F">
              <w:rPr>
                <w:lang w:val="en-GB"/>
              </w:rPr>
              <w:sym w:font="Symbol" w:char="F0D8"/>
            </w:r>
            <w:r w:rsidR="00BA5A1E" w:rsidRPr="0029788F">
              <w:rPr>
                <w:lang w:val="en-GB"/>
              </w:rPr>
              <w:t>D</w:t>
            </w:r>
            <w:r w:rsidR="00293441">
              <w:rPr>
                <w:lang w:val="en-GB"/>
              </w:rPr>
              <w:t> </w:t>
            </w:r>
            <w:r w:rsidR="00BA5A1E" w:rsidRPr="0029788F">
              <w:rPr>
                <w:lang w:val="en-GB"/>
              </w:rPr>
              <w:sym w:font="Symbol" w:char="F0DA"/>
            </w:r>
            <w:r w:rsidR="00293441">
              <w:rPr>
                <w:lang w:val="en-GB"/>
              </w:rPr>
              <w:t> </w:t>
            </w:r>
            <w:r w:rsidR="00BA5A1E" w:rsidRPr="0029788F">
              <w:rPr>
                <w:lang w:val="en-GB"/>
              </w:rPr>
              <w:t>F</w:t>
            </w:r>
          </w:p>
        </w:tc>
      </w:tr>
      <w:tr w:rsidR="00BA5A1E" w:rsidRPr="0029788F" w:rsidTr="005A2D72">
        <w:trPr>
          <w:jc w:val="center"/>
        </w:trPr>
        <w:tc>
          <w:tcPr>
            <w:tcW w:w="0" w:type="auto"/>
          </w:tcPr>
          <w:p w:rsidR="00BA5A1E" w:rsidRPr="0029788F" w:rsidRDefault="00BA5A1E" w:rsidP="0050712B">
            <w:pPr>
              <w:pStyle w:val="Lentele"/>
              <w:rPr>
                <w:lang w:val="en-GB"/>
              </w:rPr>
            </w:pPr>
            <w:r w:rsidRPr="0029788F">
              <w:rPr>
                <w:rStyle w:val="MathDiagrama"/>
                <w:lang w:val="en-GB"/>
              </w:rPr>
              <w:sym w:font="Symbol" w:char="F070"/>
            </w:r>
            <w:r w:rsidRPr="0029788F">
              <w:rPr>
                <w:rStyle w:val="MathDiagrama"/>
                <w:vertAlign w:val="subscript"/>
                <w:lang w:val="en-GB"/>
              </w:rPr>
              <w:t>3</w:t>
            </w:r>
            <w:r w:rsidRPr="0029788F">
              <w:rPr>
                <w:lang w:val="en-GB"/>
              </w:rPr>
              <w:t>:</w:t>
            </w:r>
          </w:p>
        </w:tc>
        <w:tc>
          <w:tcPr>
            <w:tcW w:w="0" w:type="auto"/>
          </w:tcPr>
          <w:p w:rsidR="00BA5A1E" w:rsidRPr="0029788F" w:rsidRDefault="007C081D" w:rsidP="007C081D">
            <w:pPr>
              <w:pStyle w:val="Predikatai"/>
              <w:rPr>
                <w:lang w:val="en-GB"/>
              </w:rPr>
            </w:pPr>
            <w:r w:rsidRPr="0029788F">
              <w:rPr>
                <w:lang w:val="en-GB"/>
              </w:rPr>
              <w:t xml:space="preserve">A   </w:t>
            </w:r>
            <w:r w:rsidR="00BA5A1E" w:rsidRPr="0029788F">
              <w:rPr>
                <w:lang w:val="en-GB"/>
              </w:rPr>
              <w:t xml:space="preserve"> → D</w:t>
            </w:r>
          </w:p>
        </w:tc>
        <w:tc>
          <w:tcPr>
            <w:tcW w:w="0" w:type="auto"/>
          </w:tcPr>
          <w:p w:rsidR="00BA5A1E" w:rsidRPr="0029788F" w:rsidRDefault="00BA5A1E" w:rsidP="007C081D">
            <w:pPr>
              <w:pStyle w:val="Predikatai"/>
              <w:rPr>
                <w:lang w:val="en-GB"/>
              </w:rPr>
            </w:pPr>
            <w:r w:rsidRPr="0029788F">
              <w:rPr>
                <w:lang w:val="en-GB"/>
              </w:rPr>
              <w:t>A</w:t>
            </w:r>
            <w:r w:rsidR="00293441">
              <w:rPr>
                <w:lang w:val="en-GB"/>
              </w:rPr>
              <w:t xml:space="preserve">  </w:t>
            </w:r>
            <w:r w:rsidR="007C081D" w:rsidRPr="0029788F">
              <w:rPr>
                <w:lang w:val="en-GB"/>
              </w:rPr>
              <w:t xml:space="preserve">  </w:t>
            </w:r>
            <w:r w:rsidRPr="0029788F">
              <w:rPr>
                <w:lang w:val="en-GB"/>
              </w:rPr>
              <w:t xml:space="preserve"> </w:t>
            </w:r>
            <w:r w:rsidR="009B48C6" w:rsidRPr="0029788F">
              <w:rPr>
                <w:lang w:val="en-GB"/>
              </w:rPr>
              <w:sym w:font="Symbol" w:char="F0DE"/>
            </w:r>
            <w:r w:rsidRPr="0029788F">
              <w:rPr>
                <w:lang w:val="en-GB"/>
              </w:rPr>
              <w:t xml:space="preserve"> D</w:t>
            </w:r>
          </w:p>
        </w:tc>
        <w:tc>
          <w:tcPr>
            <w:tcW w:w="0" w:type="auto"/>
          </w:tcPr>
          <w:p w:rsidR="00BA5A1E" w:rsidRPr="0029788F" w:rsidRDefault="006627C5" w:rsidP="006627C5">
            <w:pPr>
              <w:pStyle w:val="Predikatai"/>
              <w:jc w:val="left"/>
              <w:rPr>
                <w:lang w:val="en-GB"/>
              </w:rPr>
            </w:pPr>
            <w:r>
              <w:rPr>
                <w:lang w:val="en-GB"/>
              </w:rPr>
              <w:t xml:space="preserve">   </w:t>
            </w:r>
            <w:r w:rsidR="00BA5A1E" w:rsidRPr="0029788F">
              <w:rPr>
                <w:lang w:val="en-GB"/>
              </w:rPr>
              <w:sym w:font="Symbol" w:char="F0D8"/>
            </w:r>
            <w:r w:rsidR="00BA5A1E" w:rsidRPr="0029788F">
              <w:rPr>
                <w:lang w:val="en-GB"/>
              </w:rPr>
              <w:t>A</w:t>
            </w:r>
            <w:r w:rsidR="00293441">
              <w:rPr>
                <w:lang w:val="en-GB"/>
              </w:rPr>
              <w:t> </w:t>
            </w:r>
            <w:r w:rsidR="00BA5A1E" w:rsidRPr="0029788F">
              <w:rPr>
                <w:lang w:val="en-GB"/>
              </w:rPr>
              <w:sym w:font="Symbol" w:char="F0DA"/>
            </w:r>
            <w:r w:rsidR="00293441">
              <w:rPr>
                <w:lang w:val="en-GB"/>
              </w:rPr>
              <w:t> </w:t>
            </w:r>
            <w:r w:rsidR="00BA5A1E" w:rsidRPr="0029788F">
              <w:rPr>
                <w:lang w:val="en-GB"/>
              </w:rPr>
              <w:t>D</w:t>
            </w:r>
          </w:p>
        </w:tc>
      </w:tr>
    </w:tbl>
    <w:p w:rsidR="008012E9" w:rsidRPr="0029788F" w:rsidRDefault="006461A4" w:rsidP="00BA7265">
      <w:pPr>
        <w:pStyle w:val="Tekstas"/>
        <w:spacing w:before="240"/>
      </w:pPr>
      <w:r>
        <w:t>Suppose three</w:t>
      </w:r>
      <w:r w:rsidR="00A36104" w:rsidRPr="0029788F">
        <w:t xml:space="preserve"> facts</w:t>
      </w:r>
      <w:r w:rsidR="00293441">
        <w:t>,</w:t>
      </w:r>
      <w:r>
        <w:t xml:space="preserve"> F1: A, F2: B, and F3: C. </w:t>
      </w:r>
      <w:r w:rsidR="00A36104" w:rsidRPr="0029788F">
        <w:t>In other words,</w:t>
      </w:r>
      <w:r w:rsidR="00BA5B3F" w:rsidRPr="0029788F">
        <w:t xml:space="preserve"> </w:t>
      </w:r>
      <w:r w:rsidR="000E4D97" w:rsidRPr="0029788F">
        <w:rPr>
          <w:rStyle w:val="PredikataiDiagrama"/>
          <w:lang w:val="en-GB"/>
        </w:rPr>
        <w:t>A=</w:t>
      </w:r>
      <w:r w:rsidR="00BA5B3F" w:rsidRPr="0029788F">
        <w:rPr>
          <w:rStyle w:val="PredikataiDiagrama"/>
          <w:lang w:val="en-GB"/>
        </w:rPr>
        <w:t>true</w:t>
      </w:r>
      <w:r w:rsidR="00BA5B3F" w:rsidRPr="0029788F">
        <w:t xml:space="preserve">, </w:t>
      </w:r>
      <w:r w:rsidR="000E4D97" w:rsidRPr="0029788F">
        <w:rPr>
          <w:rStyle w:val="PredikataiDiagrama"/>
          <w:lang w:val="en-GB"/>
        </w:rPr>
        <w:t>B=</w:t>
      </w:r>
      <w:r w:rsidR="00BA5B3F" w:rsidRPr="0029788F">
        <w:rPr>
          <w:rStyle w:val="PredikataiDiagrama"/>
          <w:lang w:val="en-GB"/>
        </w:rPr>
        <w:t>true</w:t>
      </w:r>
      <w:r>
        <w:t xml:space="preserve">, </w:t>
      </w:r>
      <w:r>
        <w:rPr>
          <w:lang w:val="en-US"/>
        </w:rPr>
        <w:t>and</w:t>
      </w:r>
      <w:r w:rsidR="00BA5B3F" w:rsidRPr="0029788F">
        <w:t xml:space="preserve"> </w:t>
      </w:r>
      <w:r w:rsidR="00F36E23" w:rsidRPr="0029788F">
        <w:rPr>
          <w:rStyle w:val="PredikataiDiagrama"/>
          <w:lang w:val="en-GB"/>
        </w:rPr>
        <w:t>C</w:t>
      </w:r>
      <w:r w:rsidR="000E4D97" w:rsidRPr="0029788F">
        <w:rPr>
          <w:rStyle w:val="PredikataiDiagrama"/>
          <w:lang w:val="en-GB"/>
        </w:rPr>
        <w:t>=</w:t>
      </w:r>
      <w:r w:rsidR="00BA5B3F" w:rsidRPr="0029788F">
        <w:rPr>
          <w:rStyle w:val="PredikataiDiagrama"/>
          <w:lang w:val="en-GB"/>
        </w:rPr>
        <w:t>true</w:t>
      </w:r>
      <w:r w:rsidR="000E4D97" w:rsidRPr="0029788F">
        <w:t xml:space="preserve">. </w:t>
      </w:r>
      <w:r w:rsidR="007F6A61">
        <w:t>Prove</w:t>
      </w:r>
      <w:r w:rsidR="008012E9" w:rsidRPr="0029788F">
        <w:t xml:space="preserve"> </w:t>
      </w:r>
      <w:r w:rsidR="008012E9" w:rsidRPr="00293441">
        <w:rPr>
          <w:rFonts w:ascii="Courier New" w:hAnsi="Courier New" w:cs="Courier New"/>
        </w:rPr>
        <w:t>Z</w:t>
      </w:r>
      <w:r w:rsidR="008012E9" w:rsidRPr="0029788F">
        <w:t>.</w:t>
      </w:r>
    </w:p>
    <w:p w:rsidR="00DD721C" w:rsidRPr="0029788F" w:rsidRDefault="00A36104" w:rsidP="00EE58D7">
      <w:pPr>
        <w:pStyle w:val="Tekstas"/>
      </w:pPr>
      <w:r w:rsidRPr="0029788F">
        <w:rPr>
          <w:b/>
        </w:rPr>
        <w:t>Proof backward</w:t>
      </w:r>
      <w:r w:rsidR="00F303B5" w:rsidRPr="0029788F">
        <w:rPr>
          <w:b/>
        </w:rPr>
        <w:t>.</w:t>
      </w:r>
      <w:r w:rsidR="009D63D9" w:rsidRPr="0029788F">
        <w:t xml:space="preserve"> </w:t>
      </w:r>
      <w:r w:rsidRPr="0029788F">
        <w:t>Start from goal’s negation</w:t>
      </w:r>
      <w:r w:rsidR="00C41B19" w:rsidRPr="0029788F">
        <w:t xml:space="preserve"> </w:t>
      </w:r>
      <w:r w:rsidR="00C41B19" w:rsidRPr="0029788F">
        <w:rPr>
          <w:rStyle w:val="PseudokodasChar"/>
          <w:lang w:val="en-GB"/>
        </w:rPr>
        <w:sym w:font="Symbol" w:char="F0D8"/>
      </w:r>
      <w:r w:rsidR="00C41B19" w:rsidRPr="0029788F">
        <w:rPr>
          <w:rStyle w:val="PseudokodasChar"/>
          <w:lang w:val="en-GB"/>
        </w:rPr>
        <w:t>Z</w:t>
      </w:r>
      <w:r w:rsidRPr="0029788F">
        <w:t>.</w:t>
      </w:r>
    </w:p>
    <w:p w:rsidR="00C41B19" w:rsidRPr="0029788F" w:rsidRDefault="006A3E0D" w:rsidP="00EC393F">
      <w:pPr>
        <w:pStyle w:val="Tekstas"/>
        <w:spacing w:after="240"/>
      </w:pPr>
      <w:r>
        <w:t>Find</w:t>
      </w:r>
      <w:r w:rsidR="00706101">
        <w:t xml:space="preserve"> </w:t>
      </w:r>
      <w:r w:rsidR="00A36104" w:rsidRPr="0029788F">
        <w:t>a rule to match.</w:t>
      </w:r>
      <w:r w:rsidR="00C41B19" w:rsidRPr="0029788F">
        <w:t xml:space="preserve"> </w:t>
      </w:r>
      <w:r w:rsidR="00A36104" w:rsidRPr="0029788F">
        <w:t xml:space="preserve">The rule </w:t>
      </w:r>
      <w:r w:rsidR="00C41B19" w:rsidRPr="0029788F">
        <w:rPr>
          <w:rStyle w:val="MathDiagrama"/>
          <w:lang w:val="en-GB"/>
        </w:rPr>
        <w:sym w:font="Symbol" w:char="F070"/>
      </w:r>
      <w:r w:rsidR="00C41B19" w:rsidRPr="0029788F">
        <w:rPr>
          <w:rStyle w:val="MathDiagrama"/>
          <w:vertAlign w:val="subscript"/>
          <w:lang w:val="en-GB"/>
        </w:rPr>
        <w:t>1</w:t>
      </w:r>
      <w:r w:rsidR="0011253F" w:rsidRPr="0029788F">
        <w:t xml:space="preserve"> </w:t>
      </w:r>
      <w:r w:rsidR="00A36104" w:rsidRPr="0029788F">
        <w:t xml:space="preserve">is found. Apply </w:t>
      </w:r>
      <w:r w:rsidR="00BA7265">
        <w:t xml:space="preserve">the </w:t>
      </w:r>
      <w:r w:rsidR="00A36104" w:rsidRPr="0029788F">
        <w:t>resolution rule (</w:t>
      </w:r>
      <w:r w:rsidR="00EA1193">
        <w:t>19.8</w:t>
      </w:r>
      <w:r w:rsidR="00C67758" w:rsidRPr="0029788F">
        <w:t>)</w:t>
      </w:r>
      <w:r w:rsidR="00C831C1" w:rsidRPr="0029788F">
        <w:t>:</w:t>
      </w:r>
    </w:p>
    <w:tbl>
      <w:tblPr>
        <w:tblW w:w="0" w:type="auto"/>
        <w:jc w:val="center"/>
        <w:tblLook w:val="01E0" w:firstRow="1" w:lastRow="1" w:firstColumn="1" w:lastColumn="1" w:noHBand="0" w:noVBand="0"/>
      </w:tblPr>
      <w:tblGrid>
        <w:gridCol w:w="2555"/>
      </w:tblGrid>
      <w:tr w:rsidR="00EC393F" w:rsidRPr="0029788F" w:rsidTr="00EC393F">
        <w:trPr>
          <w:jc w:val="center"/>
        </w:trPr>
        <w:tc>
          <w:tcPr>
            <w:tcW w:w="0" w:type="auto"/>
            <w:tcBorders>
              <w:bottom w:val="single" w:sz="4" w:space="0" w:color="auto"/>
            </w:tcBorders>
          </w:tcPr>
          <w:p w:rsidR="00EC393F" w:rsidRPr="0029788F" w:rsidRDefault="00EC393F" w:rsidP="004F46F2">
            <w:pPr>
              <w:pStyle w:val="Predikatai"/>
              <w:keepNext/>
              <w:spacing w:after="40"/>
              <w:rPr>
                <w:lang w:val="en-GB"/>
              </w:rPr>
            </w:pPr>
            <w:r w:rsidRPr="0029788F">
              <w:rPr>
                <w:lang w:val="en-GB"/>
              </w:rPr>
              <w:sym w:font="Symbol" w:char="F0D8"/>
            </w:r>
            <w:r w:rsidRPr="0029788F">
              <w:rPr>
                <w:lang w:val="en-GB"/>
              </w:rPr>
              <w:t xml:space="preserve">Z,    </w:t>
            </w:r>
            <w:r w:rsidRPr="0029788F">
              <w:rPr>
                <w:lang w:val="en-GB"/>
              </w:rPr>
              <w:sym w:font="Symbol" w:char="F0D8"/>
            </w:r>
            <w:r w:rsidRPr="0029788F">
              <w:rPr>
                <w:lang w:val="en-GB"/>
              </w:rPr>
              <w:t>F</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sidRPr="0029788F">
              <w:rPr>
                <w:lang w:val="en-GB"/>
              </w:rPr>
              <w:t>B</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t>Z</w:t>
            </w:r>
          </w:p>
        </w:tc>
      </w:tr>
      <w:tr w:rsidR="00C41B19" w:rsidRPr="0029788F" w:rsidTr="00EC393F">
        <w:trPr>
          <w:jc w:val="center"/>
        </w:trPr>
        <w:tc>
          <w:tcPr>
            <w:tcW w:w="0" w:type="auto"/>
            <w:tcBorders>
              <w:top w:val="single" w:sz="4" w:space="0" w:color="auto"/>
            </w:tcBorders>
          </w:tcPr>
          <w:p w:rsidR="00C41B19" w:rsidRPr="0029788F" w:rsidRDefault="00C41B19" w:rsidP="00356B04">
            <w:pPr>
              <w:pStyle w:val="Predikatai"/>
              <w:spacing w:before="40"/>
              <w:rPr>
                <w:lang w:val="en-GB"/>
              </w:rPr>
            </w:pPr>
            <w:r w:rsidRPr="0029788F">
              <w:rPr>
                <w:lang w:val="en-GB"/>
              </w:rPr>
              <w:sym w:font="Symbol" w:char="F0D8"/>
            </w:r>
            <w:r w:rsidRPr="0029788F">
              <w:rPr>
                <w:lang w:val="en-GB"/>
              </w:rPr>
              <w:t>F</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sidRPr="0029788F">
              <w:rPr>
                <w:lang w:val="en-GB"/>
              </w:rPr>
              <w:t>B</w:t>
            </w:r>
          </w:p>
        </w:tc>
      </w:tr>
    </w:tbl>
    <w:p w:rsidR="00C41B19" w:rsidRPr="0029788F" w:rsidRDefault="006A3E0D" w:rsidP="00F83E93">
      <w:pPr>
        <w:pStyle w:val="Tekstas"/>
        <w:spacing w:before="240" w:after="240"/>
      </w:pPr>
      <w:r>
        <w:lastRenderedPageBreak/>
        <w:t>Take the above conclusion</w:t>
      </w:r>
      <w:r w:rsidR="003E442A" w:rsidRPr="0029788F">
        <w:t xml:space="preserve"> </w:t>
      </w:r>
      <w:r w:rsidR="003E442A" w:rsidRPr="0029788F">
        <w:rPr>
          <w:rStyle w:val="PredikataiDiagrama"/>
          <w:lang w:val="en-GB"/>
        </w:rPr>
        <w:sym w:font="Symbol" w:char="F0D8"/>
      </w:r>
      <w:r w:rsidR="003E442A" w:rsidRPr="0029788F">
        <w:rPr>
          <w:rStyle w:val="PredikataiDiagrama"/>
          <w:lang w:val="en-GB"/>
        </w:rPr>
        <w:t>F</w:t>
      </w:r>
      <w:r w:rsidR="0011253F" w:rsidRPr="00BA7265">
        <w:rPr>
          <w:rStyle w:val="PredikataiDiagrama"/>
          <w:rFonts w:ascii="Times New Roman" w:hAnsi="Times New Roman"/>
          <w:lang w:val="en-GB"/>
        </w:rPr>
        <w:t> </w:t>
      </w:r>
      <w:r w:rsidR="003E442A" w:rsidRPr="0029788F">
        <w:rPr>
          <w:rStyle w:val="PredikataiDiagrama"/>
          <w:lang w:val="en-GB"/>
        </w:rPr>
        <w:sym w:font="Symbol" w:char="F0DA"/>
      </w:r>
      <w:r w:rsidR="0011253F" w:rsidRPr="00BA7265">
        <w:rPr>
          <w:rStyle w:val="PredikataiDiagrama"/>
          <w:rFonts w:ascii="Times New Roman" w:hAnsi="Times New Roman"/>
          <w:lang w:val="en-GB"/>
        </w:rPr>
        <w:t> </w:t>
      </w:r>
      <w:r w:rsidR="003E442A" w:rsidRPr="0029788F">
        <w:rPr>
          <w:rStyle w:val="PredikataiDiagrama"/>
          <w:lang w:val="en-GB"/>
        </w:rPr>
        <w:sym w:font="Symbol" w:char="F0D8"/>
      </w:r>
      <w:r w:rsidR="003E442A" w:rsidRPr="0029788F">
        <w:rPr>
          <w:rStyle w:val="PredikataiDiagrama"/>
          <w:lang w:val="en-GB"/>
        </w:rPr>
        <w:t>B</w:t>
      </w:r>
      <w:r w:rsidR="003E442A" w:rsidRPr="0029788F">
        <w:t xml:space="preserve"> </w:t>
      </w:r>
      <w:r>
        <w:t>and find a</w:t>
      </w:r>
      <w:r w:rsidR="00202424" w:rsidRPr="0029788F">
        <w:t xml:space="preserve"> rule to match</w:t>
      </w:r>
      <w:r w:rsidR="00C41B19" w:rsidRPr="0029788F">
        <w:t xml:space="preserve">. </w:t>
      </w:r>
      <w:r w:rsidR="00202424" w:rsidRPr="0029788F">
        <w:t xml:space="preserve">Find </w:t>
      </w:r>
      <w:r w:rsidR="00C41B19" w:rsidRPr="0029788F">
        <w:rPr>
          <w:rStyle w:val="MathDiagrama"/>
          <w:lang w:val="en-GB"/>
        </w:rPr>
        <w:sym w:font="Symbol" w:char="F070"/>
      </w:r>
      <w:r w:rsidR="00C41B19" w:rsidRPr="0029788F">
        <w:rPr>
          <w:rStyle w:val="MathDiagrama"/>
          <w:vertAlign w:val="subscript"/>
          <w:lang w:val="en-GB"/>
        </w:rPr>
        <w:t>2</w:t>
      </w:r>
      <w:r w:rsidR="00202424" w:rsidRPr="0029788F">
        <w:t xml:space="preserve">. Then apply </w:t>
      </w:r>
      <w:r w:rsidR="00BA7265">
        <w:t xml:space="preserve">the </w:t>
      </w:r>
      <w:r w:rsidR="00202424" w:rsidRPr="0029788F">
        <w:t xml:space="preserve">resolution rule </w:t>
      </w:r>
      <w:r w:rsidR="00C67758" w:rsidRPr="0029788F">
        <w:t>(19.10)</w:t>
      </w:r>
      <w:r w:rsidR="00C831C1" w:rsidRPr="0029788F">
        <w:t>:</w:t>
      </w:r>
    </w:p>
    <w:tbl>
      <w:tblPr>
        <w:tblW w:w="0" w:type="auto"/>
        <w:jc w:val="center"/>
        <w:tblLook w:val="01E0" w:firstRow="1" w:lastRow="1" w:firstColumn="1" w:lastColumn="1" w:noHBand="0" w:noVBand="0"/>
      </w:tblPr>
      <w:tblGrid>
        <w:gridCol w:w="2847"/>
      </w:tblGrid>
      <w:tr w:rsidR="00B864A9" w:rsidRPr="0029788F" w:rsidTr="00B864A9">
        <w:trPr>
          <w:jc w:val="center"/>
        </w:trPr>
        <w:tc>
          <w:tcPr>
            <w:tcW w:w="0" w:type="auto"/>
            <w:tcBorders>
              <w:bottom w:val="single" w:sz="4" w:space="0" w:color="auto"/>
            </w:tcBorders>
          </w:tcPr>
          <w:p w:rsidR="00B864A9" w:rsidRPr="0029788F" w:rsidRDefault="00B864A9" w:rsidP="003B4DDB">
            <w:pPr>
              <w:pStyle w:val="Predikatai"/>
              <w:keepNext/>
              <w:spacing w:after="40"/>
              <w:rPr>
                <w:lang w:val="en-GB"/>
              </w:rPr>
            </w:pPr>
            <w:r w:rsidRPr="0029788F">
              <w:rPr>
                <w:lang w:val="en-GB"/>
              </w:rPr>
              <w:sym w:font="Symbol" w:char="F0D8"/>
            </w:r>
            <w:r w:rsidRPr="0029788F">
              <w:rPr>
                <w:lang w:val="en-GB"/>
              </w:rPr>
              <w:t>F</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sidRPr="0029788F">
              <w:rPr>
                <w:lang w:val="en-GB"/>
              </w:rPr>
              <w:t xml:space="preserve">B,  </w:t>
            </w:r>
            <w:r w:rsidRPr="0029788F">
              <w:rPr>
                <w:lang w:val="en-GB"/>
              </w:rPr>
              <w:sym w:font="Symbol" w:char="F0D8"/>
            </w:r>
            <w:r w:rsidRPr="0029788F">
              <w:rPr>
                <w:lang w:val="en-GB"/>
              </w:rPr>
              <w:t>C</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sidRPr="0029788F">
              <w:rPr>
                <w:lang w:val="en-GB"/>
              </w:rPr>
              <w:t>D</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t>F</w:t>
            </w:r>
          </w:p>
        </w:tc>
      </w:tr>
      <w:tr w:rsidR="00C41B19" w:rsidRPr="0029788F" w:rsidTr="00B864A9">
        <w:trPr>
          <w:jc w:val="center"/>
        </w:trPr>
        <w:tc>
          <w:tcPr>
            <w:tcW w:w="0" w:type="auto"/>
            <w:tcBorders>
              <w:top w:val="single" w:sz="4" w:space="0" w:color="auto"/>
            </w:tcBorders>
          </w:tcPr>
          <w:p w:rsidR="00C41B19" w:rsidRPr="0029788F" w:rsidRDefault="00C41B19" w:rsidP="00356B04">
            <w:pPr>
              <w:pStyle w:val="Predikatai"/>
              <w:spacing w:before="40"/>
              <w:rPr>
                <w:lang w:val="en-GB"/>
              </w:rPr>
            </w:pPr>
            <w:r w:rsidRPr="0029788F">
              <w:rPr>
                <w:lang w:val="en-GB"/>
              </w:rPr>
              <w:sym w:font="Symbol" w:char="F0D8"/>
            </w:r>
            <w:r w:rsidRPr="0029788F">
              <w:rPr>
                <w:lang w:val="en-GB"/>
              </w:rPr>
              <w:t>B</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sidRPr="0029788F">
              <w:rPr>
                <w:lang w:val="en-GB"/>
              </w:rPr>
              <w:t>C</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sidRPr="0029788F">
              <w:rPr>
                <w:lang w:val="en-GB"/>
              </w:rPr>
              <w:t>D</w:t>
            </w:r>
          </w:p>
        </w:tc>
      </w:tr>
    </w:tbl>
    <w:p w:rsidR="003B4DDB" w:rsidRPr="0029788F" w:rsidRDefault="006A3E0D" w:rsidP="003B4DDB">
      <w:pPr>
        <w:pStyle w:val="Tekstas"/>
        <w:spacing w:before="240" w:after="240"/>
      </w:pPr>
      <w:r>
        <w:t>Take</w:t>
      </w:r>
      <w:r w:rsidR="00202424" w:rsidRPr="0029788F">
        <w:t xml:space="preserve"> the </w:t>
      </w:r>
      <w:r>
        <w:t xml:space="preserve">above </w:t>
      </w:r>
      <w:r w:rsidR="00202424" w:rsidRPr="0029788F">
        <w:t xml:space="preserve">conclusion </w:t>
      </w:r>
      <w:r w:rsidR="002E45D0" w:rsidRPr="0029788F">
        <w:rPr>
          <w:rStyle w:val="PredikataiDiagrama"/>
          <w:lang w:val="en-GB"/>
        </w:rPr>
        <w:sym w:font="Symbol" w:char="F0D8"/>
      </w:r>
      <w:r w:rsidR="002E45D0" w:rsidRPr="0029788F">
        <w:rPr>
          <w:rStyle w:val="PredikataiDiagrama"/>
          <w:lang w:val="en-GB"/>
        </w:rPr>
        <w:t>B</w:t>
      </w:r>
      <w:r w:rsidR="002E45D0" w:rsidRPr="0029788F">
        <w:rPr>
          <w:rStyle w:val="PredikataiDiagrama"/>
          <w:lang w:val="en-GB"/>
        </w:rPr>
        <w:sym w:font="Symbol" w:char="F0DA"/>
      </w:r>
      <w:r w:rsidR="002E45D0" w:rsidRPr="0029788F">
        <w:rPr>
          <w:rStyle w:val="PredikataiDiagrama"/>
          <w:lang w:val="en-GB"/>
        </w:rPr>
        <w:sym w:font="Symbol" w:char="F0D8"/>
      </w:r>
      <w:r w:rsidR="002E45D0" w:rsidRPr="0029788F">
        <w:rPr>
          <w:rStyle w:val="PredikataiDiagrama"/>
          <w:lang w:val="en-GB"/>
        </w:rPr>
        <w:t>C</w:t>
      </w:r>
      <w:r w:rsidR="002E45D0" w:rsidRPr="0029788F">
        <w:rPr>
          <w:rStyle w:val="PredikataiDiagrama"/>
          <w:lang w:val="en-GB"/>
        </w:rPr>
        <w:sym w:font="Symbol" w:char="F0DA"/>
      </w:r>
      <w:r w:rsidR="002E45D0" w:rsidRPr="0029788F">
        <w:rPr>
          <w:rStyle w:val="PredikataiDiagrama"/>
          <w:lang w:val="en-GB"/>
        </w:rPr>
        <w:sym w:font="Symbol" w:char="F0D8"/>
      </w:r>
      <w:r w:rsidR="002E45D0" w:rsidRPr="0029788F">
        <w:rPr>
          <w:rStyle w:val="PredikataiDiagrama"/>
          <w:lang w:val="en-GB"/>
        </w:rPr>
        <w:t>D</w:t>
      </w:r>
      <w:r w:rsidR="002E45D0" w:rsidRPr="0029788F">
        <w:t xml:space="preserve"> </w:t>
      </w:r>
      <w:r>
        <w:t>and find a</w:t>
      </w:r>
      <w:r w:rsidR="00202424" w:rsidRPr="0029788F">
        <w:t xml:space="preserve"> rule to match.</w:t>
      </w:r>
      <w:r w:rsidR="003E442A" w:rsidRPr="0029788F">
        <w:t xml:space="preserve"> </w:t>
      </w:r>
      <w:r w:rsidR="00202424" w:rsidRPr="0029788F">
        <w:t xml:space="preserve">Find </w:t>
      </w:r>
      <w:r w:rsidR="003E442A" w:rsidRPr="0029788F">
        <w:rPr>
          <w:rStyle w:val="MathDiagrama"/>
          <w:lang w:val="en-GB"/>
        </w:rPr>
        <w:sym w:font="Symbol" w:char="F070"/>
      </w:r>
      <w:r w:rsidR="003E442A" w:rsidRPr="0029788F">
        <w:rPr>
          <w:rStyle w:val="MathDiagrama"/>
          <w:vertAlign w:val="subscript"/>
          <w:lang w:val="en-GB"/>
        </w:rPr>
        <w:t>3</w:t>
      </w:r>
      <w:r w:rsidR="0011253F" w:rsidRPr="0029788F">
        <w:t xml:space="preserve">. </w:t>
      </w:r>
      <w:r w:rsidR="00202424" w:rsidRPr="0029788F">
        <w:t xml:space="preserve">Then apply </w:t>
      </w:r>
      <w:r w:rsidR="00BA7265">
        <w:t xml:space="preserve">the </w:t>
      </w:r>
      <w:r w:rsidR="00202424" w:rsidRPr="0029788F">
        <w:t>resolution rule</w:t>
      </w:r>
      <w:r w:rsidR="003E442A" w:rsidRPr="0029788F">
        <w:t xml:space="preserve"> </w:t>
      </w:r>
      <w:r w:rsidR="00C67758" w:rsidRPr="0029788F">
        <w:t>(19.10)</w:t>
      </w:r>
      <w:r w:rsidR="008848E2">
        <w:t>:</w:t>
      </w:r>
    </w:p>
    <w:tbl>
      <w:tblPr>
        <w:tblW w:w="0" w:type="auto"/>
        <w:jc w:val="center"/>
        <w:tblLook w:val="01E0" w:firstRow="1" w:lastRow="1" w:firstColumn="1" w:lastColumn="1" w:noHBand="0" w:noVBand="0"/>
      </w:tblPr>
      <w:tblGrid>
        <w:gridCol w:w="3135"/>
      </w:tblGrid>
      <w:tr w:rsidR="003B4DDB" w:rsidRPr="0029788F" w:rsidTr="00365456">
        <w:trPr>
          <w:jc w:val="center"/>
        </w:trPr>
        <w:tc>
          <w:tcPr>
            <w:tcW w:w="0" w:type="auto"/>
            <w:tcBorders>
              <w:bottom w:val="single" w:sz="4" w:space="0" w:color="auto"/>
            </w:tcBorders>
          </w:tcPr>
          <w:p w:rsidR="003B4DDB" w:rsidRPr="0029788F" w:rsidRDefault="003B4DDB" w:rsidP="003B4DDB">
            <w:pPr>
              <w:pStyle w:val="Predikatai"/>
              <w:keepNext/>
              <w:spacing w:after="40"/>
              <w:rPr>
                <w:lang w:val="en-GB"/>
              </w:rPr>
            </w:pPr>
            <w:r w:rsidRPr="0029788F">
              <w:rPr>
                <w:lang w:val="en-GB"/>
              </w:rPr>
              <w:sym w:font="Symbol" w:char="F0D8"/>
            </w:r>
            <w:r>
              <w:rPr>
                <w:lang w:val="en-GB"/>
              </w:rPr>
              <w:t>B</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Pr>
                <w:lang w:val="en-GB"/>
              </w:rPr>
              <w:t>C</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Pr>
                <w:lang w:val="en-GB"/>
              </w:rPr>
              <w:t>D</w:t>
            </w:r>
            <w:r w:rsidRPr="0029788F">
              <w:rPr>
                <w:lang w:val="en-GB"/>
              </w:rPr>
              <w:t xml:space="preserve">,    </w:t>
            </w:r>
            <w:r w:rsidRPr="0029788F">
              <w:rPr>
                <w:lang w:val="en-GB"/>
              </w:rPr>
              <w:sym w:font="Symbol" w:char="F0D8"/>
            </w:r>
            <w:r>
              <w:rPr>
                <w:lang w:val="en-GB"/>
              </w:rPr>
              <w:t>A</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t>D</w:t>
            </w:r>
          </w:p>
        </w:tc>
      </w:tr>
      <w:tr w:rsidR="003B4DDB" w:rsidRPr="0029788F" w:rsidTr="00365456">
        <w:trPr>
          <w:jc w:val="center"/>
        </w:trPr>
        <w:tc>
          <w:tcPr>
            <w:tcW w:w="0" w:type="auto"/>
            <w:tcBorders>
              <w:top w:val="single" w:sz="4" w:space="0" w:color="auto"/>
            </w:tcBorders>
          </w:tcPr>
          <w:p w:rsidR="003B4DDB" w:rsidRPr="0029788F" w:rsidRDefault="003B4DDB" w:rsidP="003B4DDB">
            <w:pPr>
              <w:pStyle w:val="Predikatai"/>
              <w:spacing w:before="40"/>
              <w:rPr>
                <w:lang w:val="en-GB"/>
              </w:rPr>
            </w:pPr>
            <w:r w:rsidRPr="0029788F">
              <w:rPr>
                <w:lang w:val="en-GB"/>
              </w:rPr>
              <w:sym w:font="Symbol" w:char="F0D8"/>
            </w:r>
            <w:r w:rsidRPr="0029788F">
              <w:rPr>
                <w:lang w:val="en-GB"/>
              </w:rPr>
              <w:t>B</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sidRPr="0029788F">
              <w:rPr>
                <w:lang w:val="en-GB"/>
              </w:rPr>
              <w:t>C</w:t>
            </w:r>
            <w:r w:rsidR="00293441" w:rsidRPr="00293441">
              <w:rPr>
                <w:rFonts w:ascii="Times New Roman" w:hAnsi="Times New Roman"/>
                <w:lang w:val="en-GB"/>
              </w:rPr>
              <w:t> </w:t>
            </w:r>
            <w:r w:rsidRPr="0029788F">
              <w:rPr>
                <w:lang w:val="en-GB"/>
              </w:rPr>
              <w:sym w:font="Symbol" w:char="F0DA"/>
            </w:r>
            <w:r w:rsidR="00293441" w:rsidRPr="00293441">
              <w:rPr>
                <w:rFonts w:ascii="Times New Roman" w:hAnsi="Times New Roman"/>
                <w:lang w:val="en-GB"/>
              </w:rPr>
              <w:t> </w:t>
            </w:r>
            <w:r w:rsidRPr="0029788F">
              <w:rPr>
                <w:lang w:val="en-GB"/>
              </w:rPr>
              <w:sym w:font="Symbol" w:char="F0D8"/>
            </w:r>
            <w:r>
              <w:rPr>
                <w:lang w:val="en-GB"/>
              </w:rPr>
              <w:t>A</w:t>
            </w:r>
          </w:p>
        </w:tc>
      </w:tr>
    </w:tbl>
    <w:p w:rsidR="00916D18" w:rsidRPr="00C02067" w:rsidRDefault="00A70F00" w:rsidP="00916D18">
      <w:pPr>
        <w:pStyle w:val="Tekstas"/>
        <w:spacing w:before="240" w:after="240"/>
      </w:pPr>
      <w:r>
        <w:rPr>
          <w:lang w:val="en-US"/>
        </w:rPr>
        <w:t>The</w:t>
      </w:r>
      <w:r w:rsidR="00916D18">
        <w:rPr>
          <w:lang w:val="en-US"/>
        </w:rPr>
        <w:t xml:space="preserve"> above </w:t>
      </w:r>
      <w:r>
        <w:rPr>
          <w:lang w:val="en-US"/>
        </w:rPr>
        <w:t xml:space="preserve">conclusion </w:t>
      </w:r>
      <w:r w:rsidR="00916D18">
        <w:rPr>
          <w:lang w:val="en-US"/>
        </w:rPr>
        <w:t xml:space="preserve">can be rewritten because </w:t>
      </w:r>
      <w:r w:rsidR="00916D18" w:rsidRPr="007914DB">
        <w:rPr>
          <w:rFonts w:ascii="Courier New" w:hAnsi="Courier New" w:cs="Courier New"/>
        </w:rPr>
        <w:sym w:font="Symbol" w:char="F0D8"/>
      </w:r>
      <w:r w:rsidR="00916D18" w:rsidRPr="007914DB">
        <w:rPr>
          <w:rFonts w:ascii="Courier New" w:hAnsi="Courier New" w:cs="Courier New"/>
        </w:rPr>
        <w:t>B</w:t>
      </w:r>
      <w:r w:rsidR="00916D18">
        <w:t> </w:t>
      </w:r>
      <w:r w:rsidR="00916D18" w:rsidRPr="007914DB">
        <w:rPr>
          <w:rFonts w:ascii="Courier New" w:hAnsi="Courier New" w:cs="Courier New"/>
        </w:rPr>
        <w:sym w:font="Symbol" w:char="F0DA"/>
      </w:r>
      <w:r w:rsidR="00916D18">
        <w:t> </w:t>
      </w:r>
      <w:r w:rsidR="00916D18" w:rsidRPr="007914DB">
        <w:rPr>
          <w:rFonts w:ascii="Courier New" w:hAnsi="Courier New" w:cs="Courier New"/>
        </w:rPr>
        <w:sym w:font="Symbol" w:char="F0D8"/>
      </w:r>
      <w:r w:rsidR="00916D18" w:rsidRPr="007914DB">
        <w:rPr>
          <w:rFonts w:ascii="Courier New" w:hAnsi="Courier New" w:cs="Courier New"/>
        </w:rPr>
        <w:t>C</w:t>
      </w:r>
      <w:r w:rsidR="00916D18">
        <w:t> </w:t>
      </w:r>
      <w:r w:rsidR="00916D18" w:rsidRPr="007914DB">
        <w:rPr>
          <w:rFonts w:ascii="Courier New" w:hAnsi="Courier New" w:cs="Courier New"/>
        </w:rPr>
        <w:sym w:font="Symbol" w:char="F0DA"/>
      </w:r>
      <w:r w:rsidR="00916D18">
        <w:t> </w:t>
      </w:r>
      <w:r w:rsidR="00916D18" w:rsidRPr="007914DB">
        <w:rPr>
          <w:rFonts w:ascii="Courier New" w:hAnsi="Courier New" w:cs="Courier New"/>
        </w:rPr>
        <w:sym w:font="Symbol" w:char="F0D8"/>
      </w:r>
      <w:r w:rsidR="00916D18" w:rsidRPr="007914DB">
        <w:rPr>
          <w:rFonts w:ascii="Courier New" w:hAnsi="Courier New" w:cs="Courier New"/>
        </w:rPr>
        <w:t>A</w:t>
      </w:r>
      <w:r w:rsidR="00916D18">
        <w:t> </w:t>
      </w:r>
      <w:r w:rsidR="00916D18" w:rsidRPr="00C02067">
        <w:rPr>
          <w:rFonts w:ascii="Courier New" w:hAnsi="Courier New" w:cs="Courier New"/>
        </w:rPr>
        <w:sym w:font="Symbol" w:char="F0BA"/>
      </w:r>
      <w:r w:rsidR="00916D18">
        <w:t xml:space="preserve"> </w:t>
      </w:r>
      <w:r w:rsidR="00916D18" w:rsidRPr="00C02067">
        <w:sym w:font="Symbol" w:char="F0D8"/>
      </w:r>
      <w:r w:rsidR="00916D18">
        <w:t>(</w:t>
      </w:r>
      <w:r w:rsidR="00916D18">
        <w:rPr>
          <w:rStyle w:val="PredikataiDiagrama"/>
          <w:lang w:val="lt-LT"/>
        </w:rPr>
        <w:t>B</w:t>
      </w:r>
      <w:r w:rsidR="00916D18">
        <w:rPr>
          <w:rStyle w:val="PredikataiDiagrama"/>
          <w:rFonts w:ascii="Times New Roman" w:hAnsi="Times New Roman"/>
          <w:lang w:val="lt-LT"/>
        </w:rPr>
        <w:t> </w:t>
      </w:r>
      <w:r w:rsidR="00916D18">
        <w:rPr>
          <w:rStyle w:val="PredikataiDiagrama"/>
        </w:rPr>
        <w:t>&amp;</w:t>
      </w:r>
      <w:r w:rsidR="00916D18">
        <w:rPr>
          <w:rStyle w:val="PredikataiDiagrama"/>
          <w:rFonts w:ascii="Times New Roman" w:hAnsi="Times New Roman"/>
        </w:rPr>
        <w:t> </w:t>
      </w:r>
      <w:r w:rsidR="00916D18">
        <w:rPr>
          <w:rStyle w:val="PredikataiDiagrama"/>
        </w:rPr>
        <w:t>A</w:t>
      </w:r>
      <w:r w:rsidR="00916D18">
        <w:rPr>
          <w:rStyle w:val="PredikataiDiagrama"/>
          <w:rFonts w:ascii="Times New Roman" w:hAnsi="Times New Roman"/>
        </w:rPr>
        <w:t> </w:t>
      </w:r>
      <w:r w:rsidR="00916D18">
        <w:rPr>
          <w:rStyle w:val="PredikataiDiagrama"/>
        </w:rPr>
        <w:t>&amp;</w:t>
      </w:r>
      <w:r w:rsidR="00916D18">
        <w:rPr>
          <w:rStyle w:val="PredikataiDiagrama"/>
          <w:rFonts w:ascii="Times New Roman" w:hAnsi="Times New Roman"/>
        </w:rPr>
        <w:t> </w:t>
      </w:r>
      <w:r w:rsidR="00916D18">
        <w:rPr>
          <w:rStyle w:val="PredikataiDiagrama"/>
        </w:rPr>
        <w:t>C)</w:t>
      </w:r>
      <w:r w:rsidR="00916D18" w:rsidRPr="006031DB">
        <w:rPr>
          <w:rStyle w:val="PredikataiDiagrama"/>
          <w:rFonts w:ascii="Times New Roman" w:hAnsi="Times New Roman"/>
        </w:rPr>
        <w:t>.</w:t>
      </w:r>
      <w:r w:rsidR="00916D18">
        <w:rPr>
          <w:rStyle w:val="PredikataiDiagrama"/>
          <w:rFonts w:ascii="Times New Roman" w:hAnsi="Times New Roman"/>
        </w:rPr>
        <w:t xml:space="preserve"> Next </w:t>
      </w:r>
      <w:r>
        <w:rPr>
          <w:rStyle w:val="PredikataiDiagrama"/>
          <w:rFonts w:ascii="Times New Roman" w:hAnsi="Times New Roman"/>
        </w:rPr>
        <w:t>consider</w:t>
      </w:r>
      <w:r w:rsidR="00916D18">
        <w:rPr>
          <w:rStyle w:val="PredikataiDiagrama"/>
          <w:rFonts w:ascii="Times New Roman" w:hAnsi="Times New Roman"/>
        </w:rPr>
        <w:t xml:space="preserve"> the facts </w:t>
      </w:r>
      <w:r w:rsidR="00916D18" w:rsidRPr="00C02067">
        <w:rPr>
          <w:rStyle w:val="PredikataiDiagrama"/>
          <w:lang w:val="lt-LT"/>
        </w:rPr>
        <w:t>A</w:t>
      </w:r>
      <w:r w:rsidR="00916D18" w:rsidRPr="00C02067">
        <w:t xml:space="preserve">, </w:t>
      </w:r>
      <w:r w:rsidR="00916D18" w:rsidRPr="00C02067">
        <w:rPr>
          <w:rStyle w:val="PredikataiDiagrama"/>
          <w:lang w:val="lt-LT"/>
        </w:rPr>
        <w:t>B</w:t>
      </w:r>
      <w:r w:rsidR="00916D18">
        <w:t xml:space="preserve"> and</w:t>
      </w:r>
      <w:r w:rsidR="00916D18" w:rsidRPr="00C02067">
        <w:t xml:space="preserve"> </w:t>
      </w:r>
      <w:r w:rsidR="00916D18" w:rsidRPr="00C02067">
        <w:rPr>
          <w:rStyle w:val="PredikataiDiagrama"/>
          <w:lang w:val="lt-LT"/>
        </w:rPr>
        <w:t>C</w:t>
      </w:r>
      <w:r w:rsidR="00916D18">
        <w:t>. Therefore the formula</w:t>
      </w:r>
      <w:r w:rsidR="00916D18" w:rsidRPr="00C02067">
        <w:t xml:space="preserve"> </w:t>
      </w:r>
      <w:r w:rsidR="00916D18" w:rsidRPr="00C02067">
        <w:rPr>
          <w:rStyle w:val="PredikataiDiagrama"/>
          <w:lang w:val="lt-LT"/>
        </w:rPr>
        <w:t>A</w:t>
      </w:r>
      <w:r w:rsidR="00916D18" w:rsidRPr="003639DD">
        <w:rPr>
          <w:rStyle w:val="PredikataiDiagrama"/>
          <w:rFonts w:ascii="Times New Roman" w:hAnsi="Times New Roman"/>
          <w:lang w:val="lt-LT"/>
        </w:rPr>
        <w:t> </w:t>
      </w:r>
      <w:r w:rsidR="00916D18">
        <w:rPr>
          <w:rStyle w:val="PredikataiDiagrama"/>
        </w:rPr>
        <w:t>&amp;</w:t>
      </w:r>
      <w:r w:rsidR="00916D18" w:rsidRPr="003639DD">
        <w:rPr>
          <w:rStyle w:val="PredikataiDiagrama"/>
          <w:rFonts w:ascii="Times New Roman" w:hAnsi="Times New Roman"/>
        </w:rPr>
        <w:t> </w:t>
      </w:r>
      <w:r w:rsidR="00916D18">
        <w:rPr>
          <w:rStyle w:val="PredikataiDiagrama"/>
        </w:rPr>
        <w:t>B</w:t>
      </w:r>
      <w:r w:rsidR="00916D18" w:rsidRPr="003639DD">
        <w:rPr>
          <w:rStyle w:val="PredikataiDiagrama"/>
          <w:rFonts w:ascii="Times New Roman" w:hAnsi="Times New Roman"/>
        </w:rPr>
        <w:t> </w:t>
      </w:r>
      <w:r w:rsidR="00916D18">
        <w:rPr>
          <w:rStyle w:val="PredikataiDiagrama"/>
        </w:rPr>
        <w:t>&amp;</w:t>
      </w:r>
      <w:r w:rsidR="00916D18" w:rsidRPr="003639DD">
        <w:rPr>
          <w:rStyle w:val="PredikataiDiagrama"/>
          <w:rFonts w:ascii="Times New Roman" w:hAnsi="Times New Roman"/>
        </w:rPr>
        <w:t> </w:t>
      </w:r>
      <w:r w:rsidR="00916D18">
        <w:rPr>
          <w:rStyle w:val="PredikataiDiagrama"/>
        </w:rPr>
        <w:t>C</w:t>
      </w:r>
      <w:r w:rsidR="00916D18" w:rsidRPr="00C02067">
        <w:t xml:space="preserve"> </w:t>
      </w:r>
      <w:r w:rsidR="00916D18">
        <w:t xml:space="preserve">is true. Apply </w:t>
      </w:r>
      <w:r w:rsidR="006A3E0D">
        <w:t xml:space="preserve">the </w:t>
      </w:r>
      <w:r w:rsidR="00916D18">
        <w:t xml:space="preserve">resolution rule </w:t>
      </w:r>
      <w:r w:rsidR="00916D18" w:rsidRPr="0029788F">
        <w:t>(19.10)</w:t>
      </w:r>
      <w:r>
        <w:t xml:space="preserve"> (or apply resolution three times with </w:t>
      </w:r>
      <w:r w:rsidR="00DF3AD4">
        <w:t>formula</w:t>
      </w:r>
      <w:r>
        <w:t>s</w:t>
      </w:r>
      <w:r w:rsidR="00DF3AD4">
        <w:t xml:space="preserve"> </w:t>
      </w:r>
      <w:r w:rsidR="00DF3AD4" w:rsidRPr="00C02067">
        <w:rPr>
          <w:rStyle w:val="PredikataiDiagrama"/>
          <w:lang w:val="lt-LT"/>
        </w:rPr>
        <w:t>A</w:t>
      </w:r>
      <w:r w:rsidR="00DF3AD4" w:rsidRPr="00C02067">
        <w:t xml:space="preserve">, </w:t>
      </w:r>
      <w:r w:rsidR="00DF3AD4" w:rsidRPr="00C02067">
        <w:rPr>
          <w:rStyle w:val="PredikataiDiagrama"/>
          <w:lang w:val="lt-LT"/>
        </w:rPr>
        <w:t>B</w:t>
      </w:r>
      <w:r w:rsidR="00DF3AD4">
        <w:t xml:space="preserve"> and</w:t>
      </w:r>
      <w:r w:rsidR="00DF3AD4" w:rsidRPr="00C02067">
        <w:t xml:space="preserve"> </w:t>
      </w:r>
      <w:r w:rsidR="00DF3AD4" w:rsidRPr="00C02067">
        <w:rPr>
          <w:rStyle w:val="PredikataiDiagrama"/>
          <w:lang w:val="lt-LT"/>
        </w:rPr>
        <w:t>C</w:t>
      </w:r>
      <w:r w:rsidRPr="00A70F00">
        <w:rPr>
          <w:rStyle w:val="PredikataiDiagrama"/>
          <w:rFonts w:ascii="Times New Roman" w:hAnsi="Times New Roman"/>
          <w:lang w:val="lt-LT"/>
        </w:rPr>
        <w:t xml:space="preserve"> sequentially</w:t>
      </w:r>
      <w:r w:rsidR="00DF3AD4" w:rsidRPr="00A70F00">
        <w:rPr>
          <w:rStyle w:val="PredikataiDiagrama"/>
          <w:rFonts w:ascii="Times New Roman" w:hAnsi="Times New Roman"/>
          <w:lang w:val="lt-LT"/>
        </w:rPr>
        <w:t>)</w:t>
      </w:r>
      <w:r w:rsidR="00916D18" w:rsidRPr="00A70F00">
        <w:t>:</w:t>
      </w:r>
    </w:p>
    <w:tbl>
      <w:tblPr>
        <w:tblW w:w="0" w:type="auto"/>
        <w:jc w:val="center"/>
        <w:tblLook w:val="01E0" w:firstRow="1" w:lastRow="1" w:firstColumn="1" w:lastColumn="1" w:noHBand="0" w:noVBand="0"/>
      </w:tblPr>
      <w:tblGrid>
        <w:gridCol w:w="2884"/>
      </w:tblGrid>
      <w:tr w:rsidR="00916D18" w:rsidRPr="00C02067" w:rsidTr="00C963AF">
        <w:trPr>
          <w:jc w:val="center"/>
        </w:trPr>
        <w:tc>
          <w:tcPr>
            <w:tcW w:w="0" w:type="auto"/>
            <w:tcBorders>
              <w:bottom w:val="single" w:sz="4" w:space="0" w:color="auto"/>
            </w:tcBorders>
          </w:tcPr>
          <w:p w:rsidR="00916D18" w:rsidRPr="00C02067" w:rsidRDefault="00916D18" w:rsidP="00293441">
            <w:pPr>
              <w:pStyle w:val="Predikatai"/>
              <w:spacing w:before="40"/>
              <w:rPr>
                <w:lang w:val="lt-LT"/>
              </w:rPr>
            </w:pPr>
            <w:r w:rsidRPr="00C02067">
              <w:rPr>
                <w:lang w:val="lt-LT"/>
              </w:rPr>
              <w:sym w:font="Symbol" w:char="F0D8"/>
            </w:r>
            <w:r>
              <w:t>(</w:t>
            </w:r>
            <w:r>
              <w:rPr>
                <w:rStyle w:val="PredikataiDiagrama"/>
                <w:lang w:val="lt-LT"/>
              </w:rPr>
              <w:t>B</w:t>
            </w:r>
            <w:r w:rsidR="00293441">
              <w:rPr>
                <w:rStyle w:val="PredikataiDiagrama"/>
                <w:rFonts w:ascii="Times New Roman" w:hAnsi="Times New Roman"/>
                <w:lang w:val="lt-LT"/>
              </w:rPr>
              <w:t> </w:t>
            </w:r>
            <w:r>
              <w:rPr>
                <w:rStyle w:val="PredikataiDiagrama"/>
              </w:rPr>
              <w:t>&amp;</w:t>
            </w:r>
            <w:r w:rsidR="00293441">
              <w:rPr>
                <w:rStyle w:val="PredikataiDiagrama"/>
                <w:rFonts w:ascii="Times New Roman" w:hAnsi="Times New Roman"/>
              </w:rPr>
              <w:t> </w:t>
            </w:r>
            <w:r>
              <w:rPr>
                <w:rStyle w:val="PredikataiDiagrama"/>
              </w:rPr>
              <w:t>A</w:t>
            </w:r>
            <w:r w:rsidR="00293441">
              <w:rPr>
                <w:rStyle w:val="PredikataiDiagrama"/>
                <w:rFonts w:ascii="Times New Roman" w:hAnsi="Times New Roman"/>
              </w:rPr>
              <w:t> </w:t>
            </w:r>
            <w:r>
              <w:rPr>
                <w:rStyle w:val="PredikataiDiagrama"/>
              </w:rPr>
              <w:t>&amp;</w:t>
            </w:r>
            <w:r w:rsidR="00293441">
              <w:rPr>
                <w:rStyle w:val="PredikataiDiagrama"/>
                <w:rFonts w:ascii="Times New Roman" w:hAnsi="Times New Roman"/>
              </w:rPr>
              <w:t> </w:t>
            </w:r>
            <w:r>
              <w:rPr>
                <w:rStyle w:val="PredikataiDiagrama"/>
              </w:rPr>
              <w:t>C)</w:t>
            </w:r>
            <w:r w:rsidRPr="00C02067">
              <w:rPr>
                <w:lang w:val="lt-LT"/>
              </w:rPr>
              <w:t>,</w:t>
            </w:r>
            <w:r>
              <w:rPr>
                <w:lang w:val="lt-LT"/>
              </w:rPr>
              <w:t xml:space="preserve"> </w:t>
            </w:r>
            <w:r w:rsidRPr="00C02067">
              <w:rPr>
                <w:rStyle w:val="PredikataiDiagrama"/>
                <w:lang w:val="lt-LT"/>
              </w:rPr>
              <w:t>A</w:t>
            </w:r>
            <w:r w:rsidR="00293441">
              <w:rPr>
                <w:rStyle w:val="PredikataiDiagrama"/>
                <w:rFonts w:ascii="Times New Roman" w:hAnsi="Times New Roman"/>
                <w:lang w:val="lt-LT"/>
              </w:rPr>
              <w:t> </w:t>
            </w:r>
            <w:r>
              <w:rPr>
                <w:rStyle w:val="PredikataiDiagrama"/>
              </w:rPr>
              <w:t>&amp;</w:t>
            </w:r>
            <w:r w:rsidR="00293441">
              <w:rPr>
                <w:rStyle w:val="PredikataiDiagrama"/>
                <w:rFonts w:ascii="Times New Roman" w:hAnsi="Times New Roman"/>
              </w:rPr>
              <w:t> </w:t>
            </w:r>
            <w:r>
              <w:rPr>
                <w:rStyle w:val="PredikataiDiagrama"/>
              </w:rPr>
              <w:t>B</w:t>
            </w:r>
            <w:r w:rsidR="00293441">
              <w:rPr>
                <w:rFonts w:ascii="Times New Roman" w:hAnsi="Times New Roman"/>
              </w:rPr>
              <w:t> </w:t>
            </w:r>
            <w:r>
              <w:rPr>
                <w:rStyle w:val="PredikataiDiagrama"/>
              </w:rPr>
              <w:t>&amp;</w:t>
            </w:r>
            <w:r w:rsidR="00293441">
              <w:rPr>
                <w:rFonts w:ascii="Times New Roman" w:hAnsi="Times New Roman"/>
              </w:rPr>
              <w:t> </w:t>
            </w:r>
            <w:r>
              <w:rPr>
                <w:rStyle w:val="PredikataiDiagrama"/>
              </w:rPr>
              <w:t>C</w:t>
            </w:r>
            <w:r w:rsidRPr="00C02067">
              <w:rPr>
                <w:lang w:val="lt-LT"/>
              </w:rPr>
              <w:t xml:space="preserve">  </w:t>
            </w:r>
          </w:p>
        </w:tc>
      </w:tr>
      <w:tr w:rsidR="00916D18" w:rsidRPr="00C02067" w:rsidTr="00C963AF">
        <w:trPr>
          <w:jc w:val="center"/>
        </w:trPr>
        <w:tc>
          <w:tcPr>
            <w:tcW w:w="0" w:type="auto"/>
            <w:tcBorders>
              <w:top w:val="single" w:sz="4" w:space="0" w:color="auto"/>
            </w:tcBorders>
          </w:tcPr>
          <w:p w:rsidR="00916D18" w:rsidRPr="00C02067" w:rsidRDefault="00916D18" w:rsidP="00C963AF">
            <w:pPr>
              <w:pStyle w:val="Predikatai"/>
              <w:spacing w:before="40"/>
              <w:rPr>
                <w:lang w:val="lt-LT"/>
              </w:rPr>
            </w:pPr>
            <w:r>
              <w:rPr>
                <w:lang w:val="lt-LT"/>
              </w:rPr>
              <w:sym w:font="Symbol" w:char="F0C6"/>
            </w:r>
          </w:p>
        </w:tc>
      </w:tr>
    </w:tbl>
    <w:p w:rsidR="00DC7C10" w:rsidRDefault="00916D18" w:rsidP="00DF3AD4">
      <w:pPr>
        <w:pStyle w:val="Tekstas"/>
        <w:spacing w:before="240"/>
      </w:pPr>
      <w:r>
        <w:t xml:space="preserve">Empty resolvent </w:t>
      </w:r>
      <w:r>
        <w:rPr>
          <w:lang w:val="lt-LT"/>
        </w:rPr>
        <w:sym w:font="Symbol" w:char="F0C6"/>
      </w:r>
      <w:r>
        <w:t xml:space="preserve"> </w:t>
      </w:r>
      <w:r w:rsidR="0010362F">
        <w:t xml:space="preserve">means </w:t>
      </w:r>
      <w:r>
        <w:t>contradiction</w:t>
      </w:r>
      <w:r w:rsidR="0010362F">
        <w:t xml:space="preserve"> (</w:t>
      </w:r>
      <w:r w:rsidR="0010362F">
        <w:rPr>
          <w:rFonts w:ascii="Courier New" w:hAnsi="Courier New" w:cs="Courier New"/>
        </w:rPr>
        <w:t>P</w:t>
      </w:r>
      <w:r w:rsidR="0010362F" w:rsidRPr="0010362F">
        <w:t> </w:t>
      </w:r>
      <w:r w:rsidR="0010362F" w:rsidRPr="00F04DFD">
        <w:rPr>
          <w:rFonts w:ascii="Courier New" w:hAnsi="Courier New" w:cs="Courier New"/>
        </w:rPr>
        <w:t>&amp;</w:t>
      </w:r>
      <w:r w:rsidR="0010362F" w:rsidRPr="0010362F">
        <w:t> </w:t>
      </w:r>
      <w:r w:rsidR="0010362F" w:rsidRPr="00F04DFD">
        <w:rPr>
          <w:rFonts w:ascii="Courier New" w:hAnsi="Courier New" w:cs="Courier New"/>
        </w:rPr>
        <w:sym w:font="Symbol" w:char="F0D8"/>
      </w:r>
      <w:r w:rsidR="00A70F00">
        <w:rPr>
          <w:rFonts w:ascii="Courier New" w:hAnsi="Courier New" w:cs="Courier New"/>
        </w:rPr>
        <w:t>P</w:t>
      </w:r>
      <w:r w:rsidR="0010362F" w:rsidRPr="0010362F">
        <w:t> </w:t>
      </w:r>
      <w:r w:rsidR="0010362F" w:rsidRPr="00F04DFD">
        <w:rPr>
          <w:rFonts w:ascii="Courier New" w:hAnsi="Courier New" w:cs="Courier New"/>
        </w:rPr>
        <w:t>=</w:t>
      </w:r>
      <w:r w:rsidR="0010362F" w:rsidRPr="0010362F">
        <w:t> </w:t>
      </w:r>
      <w:r w:rsidR="0010362F" w:rsidRPr="00F04DFD">
        <w:rPr>
          <w:rFonts w:ascii="Courier New" w:hAnsi="Courier New" w:cs="Courier New"/>
        </w:rPr>
        <w:t>false</w:t>
      </w:r>
      <w:r w:rsidR="0010362F">
        <w:t>). Hence,</w:t>
      </w:r>
      <w:r w:rsidR="00DF3AD4">
        <w:t xml:space="preserve"> goal’s negation </w:t>
      </w:r>
      <w:r w:rsidR="00DF3AD4" w:rsidRPr="00C02067">
        <w:rPr>
          <w:rStyle w:val="PseudokodasChar"/>
        </w:rPr>
        <w:sym w:font="Symbol" w:char="F0D8"/>
      </w:r>
      <w:r w:rsidR="00DF3AD4" w:rsidRPr="00C02067">
        <w:rPr>
          <w:rStyle w:val="PseudokodasChar"/>
        </w:rPr>
        <w:t>Z</w:t>
      </w:r>
      <w:r w:rsidR="00DF3AD4">
        <w:t xml:space="preserve"> implies contradiction. Therefore the goal </w:t>
      </w:r>
      <w:r w:rsidR="00DF3AD4" w:rsidRPr="00C02067">
        <w:rPr>
          <w:rStyle w:val="PseudokodasChar"/>
        </w:rPr>
        <w:t>Z</w:t>
      </w:r>
      <w:r w:rsidR="00DF3AD4">
        <w:t xml:space="preserve"> is true.</w:t>
      </w:r>
      <w:r w:rsidR="0010362F">
        <w:t xml:space="preserve"> The proof</w:t>
      </w:r>
      <w:r w:rsidR="00DF3AD4">
        <w:t xml:space="preserve"> tree is shown in Fig. 19.7.</w:t>
      </w:r>
      <w:r w:rsidR="0010362F">
        <w:t xml:space="preserve"> </w:t>
      </w:r>
      <w:r w:rsidR="0010362F" w:rsidRPr="007F6A61">
        <w:rPr>
          <w:b/>
        </w:rPr>
        <w:t>End of proof</w:t>
      </w:r>
      <w:r w:rsidR="0010362F" w:rsidRPr="0010362F">
        <w:rPr>
          <w:b/>
        </w:rPr>
        <w:t>.</w:t>
      </w:r>
    </w:p>
    <w:p w:rsidR="00DC7C10" w:rsidRPr="0029788F" w:rsidRDefault="008451EA" w:rsidP="00DC7C10">
      <w:pPr>
        <w:pStyle w:val="Paviliustracija"/>
        <w:keepNext/>
        <w:spacing w:before="240"/>
        <w:rPr>
          <w:lang w:val="en-GB"/>
        </w:rPr>
      </w:pPr>
      <w:r w:rsidRPr="00854CB9">
        <w:rPr>
          <w:noProof/>
          <w:lang w:val="lt-LT" w:eastAsia="lt-LT"/>
        </w:rPr>
        <w:drawing>
          <wp:inline distT="0" distB="0" distL="0" distR="0">
            <wp:extent cx="5328285" cy="1875790"/>
            <wp:effectExtent l="0" t="0" r="5715" b="0"/>
            <wp:docPr id="18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8285" cy="1875790"/>
                    </a:xfrm>
                    <a:prstGeom prst="rect">
                      <a:avLst/>
                    </a:prstGeom>
                    <a:noFill/>
                    <a:ln>
                      <a:noFill/>
                    </a:ln>
                  </pic:spPr>
                </pic:pic>
              </a:graphicData>
            </a:graphic>
          </wp:inline>
        </w:drawing>
      </w:r>
    </w:p>
    <w:p w:rsidR="00DC7C10" w:rsidRPr="0029788F" w:rsidRDefault="00DC7C10" w:rsidP="00DC7C10">
      <w:pPr>
        <w:pStyle w:val="Pavaprasymas"/>
        <w:spacing w:before="120"/>
      </w:pPr>
      <w:r>
        <w:rPr>
          <w:b/>
        </w:rPr>
        <w:t>Fig. 19.7</w:t>
      </w:r>
      <w:r w:rsidRPr="00E34AF9">
        <w:rPr>
          <w:b/>
        </w:rPr>
        <w:t>.</w:t>
      </w:r>
      <w:r w:rsidRPr="0029788F">
        <w:t xml:space="preserve"> </w:t>
      </w:r>
      <w:r>
        <w:t>Proof tree for</w:t>
      </w:r>
      <w:r w:rsidRPr="0029788F">
        <w:t xml:space="preserve"> </w:t>
      </w:r>
      <w:r w:rsidRPr="0029788F">
        <w:rPr>
          <w:rStyle w:val="PseudokodasChar"/>
          <w:lang w:val="en-GB"/>
        </w:rPr>
        <w:t>Z</w:t>
      </w:r>
      <w:r w:rsidRPr="0029788F">
        <w:t>. Inference is backward: from goal</w:t>
      </w:r>
      <w:r>
        <w:t>’s</w:t>
      </w:r>
      <w:r w:rsidRPr="0029788F">
        <w:t xml:space="preserve"> negation to contradiction</w:t>
      </w:r>
    </w:p>
    <w:p w:rsidR="00732E4D" w:rsidRPr="0029788F" w:rsidRDefault="00D0638A" w:rsidP="00732E4D">
      <w:pPr>
        <w:pStyle w:val="Tekstas"/>
      </w:pPr>
      <w:r>
        <w:t>Intelligence lies</w:t>
      </w:r>
      <w:r w:rsidR="00323537">
        <w:t xml:space="preserve"> in the</w:t>
      </w:r>
      <w:r w:rsidR="00247583" w:rsidRPr="0029788F">
        <w:t xml:space="preserve"> sequence </w:t>
      </w:r>
      <w:r w:rsidR="00247583" w:rsidRPr="0029788F">
        <w:rPr>
          <w:rStyle w:val="MathDiagrama"/>
          <w:lang w:val="en-GB"/>
        </w:rPr>
        <w:sym w:font="Symbol" w:char="F070"/>
      </w:r>
      <w:r w:rsidR="00247583" w:rsidRPr="0029788F">
        <w:rPr>
          <w:rStyle w:val="MathDiagrama"/>
          <w:vertAlign w:val="subscript"/>
          <w:lang w:val="en-GB"/>
        </w:rPr>
        <w:t>1</w:t>
      </w:r>
      <w:r w:rsidR="00247583" w:rsidRPr="0029788F">
        <w:t xml:space="preserve">, </w:t>
      </w:r>
      <w:r w:rsidR="00247583" w:rsidRPr="0029788F">
        <w:rPr>
          <w:rStyle w:val="MathDiagrama"/>
          <w:lang w:val="en-GB"/>
        </w:rPr>
        <w:sym w:font="Symbol" w:char="F070"/>
      </w:r>
      <w:r w:rsidR="00247583" w:rsidRPr="0029788F">
        <w:rPr>
          <w:rStyle w:val="MathDiagrama"/>
          <w:vertAlign w:val="subscript"/>
          <w:lang w:val="en-GB"/>
        </w:rPr>
        <w:t>2</w:t>
      </w:r>
      <w:r w:rsidR="00247583" w:rsidRPr="0029788F">
        <w:t xml:space="preserve">, </w:t>
      </w:r>
      <w:r w:rsidR="00247583" w:rsidRPr="0029788F">
        <w:rPr>
          <w:rStyle w:val="MathDiagrama"/>
          <w:lang w:val="en-GB"/>
        </w:rPr>
        <w:sym w:font="Symbol" w:char="F070"/>
      </w:r>
      <w:r w:rsidR="00247583" w:rsidRPr="0029788F">
        <w:rPr>
          <w:rStyle w:val="MathDiagrama"/>
          <w:vertAlign w:val="subscript"/>
          <w:lang w:val="en-GB"/>
        </w:rPr>
        <w:t>3</w:t>
      </w:r>
      <w:r w:rsidR="0010362F">
        <w:t xml:space="preserve"> which is inherent in the proof.</w:t>
      </w:r>
      <w:r w:rsidR="00247583" w:rsidRPr="0029788F">
        <w:t xml:space="preserve"> </w:t>
      </w:r>
      <w:r w:rsidR="0010362F">
        <w:t>This sequ</w:t>
      </w:r>
      <w:r w:rsidR="00335A6A">
        <w:t xml:space="preserve">ence is extracted from the proof and listed from its </w:t>
      </w:r>
      <w:r w:rsidR="0010362F">
        <w:t>end to produce the plan</w:t>
      </w:r>
      <w:r w:rsidR="00732E4D" w:rsidRPr="0029788F">
        <w:t xml:space="preserve"> </w:t>
      </w:r>
      <w:r w:rsidR="00732E4D" w:rsidRPr="0029788F">
        <w:sym w:font="Symbol" w:char="00E1"/>
      </w:r>
      <w:r w:rsidR="00732E4D" w:rsidRPr="0029788F">
        <w:rPr>
          <w:rStyle w:val="MathDiagrama"/>
          <w:lang w:val="en-GB"/>
        </w:rPr>
        <w:sym w:font="Symbol" w:char="F070"/>
      </w:r>
      <w:r w:rsidR="00732E4D" w:rsidRPr="0029788F">
        <w:rPr>
          <w:rStyle w:val="MathDiagrama"/>
          <w:vertAlign w:val="subscript"/>
          <w:lang w:val="en-GB"/>
        </w:rPr>
        <w:t>3</w:t>
      </w:r>
      <w:r w:rsidR="00732E4D" w:rsidRPr="0029788F">
        <w:rPr>
          <w:rStyle w:val="MathDiagrama"/>
          <w:lang w:val="en-GB"/>
        </w:rPr>
        <w:t xml:space="preserve">, </w:t>
      </w:r>
      <w:r w:rsidR="00732E4D" w:rsidRPr="0029788F">
        <w:rPr>
          <w:rStyle w:val="MathDiagrama"/>
          <w:lang w:val="en-GB"/>
        </w:rPr>
        <w:sym w:font="Symbol" w:char="F070"/>
      </w:r>
      <w:r w:rsidR="00732E4D" w:rsidRPr="0029788F">
        <w:rPr>
          <w:rStyle w:val="MathDiagrama"/>
          <w:vertAlign w:val="subscript"/>
          <w:lang w:val="en-GB"/>
        </w:rPr>
        <w:t>2</w:t>
      </w:r>
      <w:r w:rsidR="00732E4D" w:rsidRPr="0029788F">
        <w:rPr>
          <w:rStyle w:val="MathDiagrama"/>
          <w:lang w:val="en-GB"/>
        </w:rPr>
        <w:t xml:space="preserve">, </w:t>
      </w:r>
      <w:r w:rsidR="00732E4D" w:rsidRPr="0029788F">
        <w:rPr>
          <w:rStyle w:val="MathDiagrama"/>
          <w:lang w:val="en-GB"/>
        </w:rPr>
        <w:sym w:font="Symbol" w:char="F070"/>
      </w:r>
      <w:r w:rsidR="00732E4D" w:rsidRPr="0029788F">
        <w:rPr>
          <w:rStyle w:val="MathDiagrama"/>
          <w:vertAlign w:val="subscript"/>
          <w:lang w:val="en-GB"/>
        </w:rPr>
        <w:t>1</w:t>
      </w:r>
      <w:r w:rsidR="00732E4D" w:rsidRPr="0029788F">
        <w:sym w:font="Symbol" w:char="00F1"/>
      </w:r>
      <w:r w:rsidR="007A6710" w:rsidRPr="0029788F">
        <w:t>.</w:t>
      </w:r>
    </w:p>
    <w:p w:rsidR="008565B5" w:rsidRPr="0029788F" w:rsidRDefault="00F04DFD" w:rsidP="00335A6A">
      <w:pPr>
        <w:pStyle w:val="Tekstas"/>
        <w:spacing w:after="240"/>
      </w:pPr>
      <w:r>
        <w:rPr>
          <w:b/>
        </w:rPr>
        <w:t>Proo</w:t>
      </w:r>
      <w:r w:rsidR="00247583" w:rsidRPr="0029788F">
        <w:rPr>
          <w:b/>
        </w:rPr>
        <w:t>f forward (direct inference)</w:t>
      </w:r>
      <w:r w:rsidR="00320916" w:rsidRPr="0029788F">
        <w:rPr>
          <w:b/>
        </w:rPr>
        <w:t>.</w:t>
      </w:r>
      <w:r w:rsidR="00895351" w:rsidRPr="0029788F">
        <w:t xml:space="preserve"> </w:t>
      </w:r>
      <w:r w:rsidR="00DC7C10">
        <w:t>S</w:t>
      </w:r>
      <w:r w:rsidR="00247583" w:rsidRPr="0029788F">
        <w:t>tart from facts</w:t>
      </w:r>
      <w:r w:rsidR="002526F6" w:rsidRPr="0029788F">
        <w:t>.</w:t>
      </w:r>
      <w:r w:rsidR="00DC7C10">
        <w:t xml:space="preserve"> Take fact F1:</w:t>
      </w:r>
      <w:r w:rsidR="00800F0C" w:rsidRPr="0029788F">
        <w:t xml:space="preserve"> </w:t>
      </w:r>
      <w:r w:rsidR="00800F0C" w:rsidRPr="0029788F">
        <w:rPr>
          <w:rStyle w:val="PredikataiDiagrama"/>
          <w:lang w:val="en-GB"/>
        </w:rPr>
        <w:t>A</w:t>
      </w:r>
      <w:r w:rsidR="00800F0C" w:rsidRPr="0029788F">
        <w:t>.</w:t>
      </w:r>
      <w:r w:rsidR="008565B5" w:rsidRPr="0029788F">
        <w:t xml:space="preserve"> </w:t>
      </w:r>
      <w:r w:rsidR="00247583" w:rsidRPr="0029788F">
        <w:t>Sear</w:t>
      </w:r>
      <w:r w:rsidR="00DC7C10">
        <w:t>ch a</w:t>
      </w:r>
      <w:r w:rsidR="00247583" w:rsidRPr="0029788F">
        <w:t xml:space="preserve"> rule to match. Find</w:t>
      </w:r>
      <w:r w:rsidR="008565B5" w:rsidRPr="0029788F">
        <w:t xml:space="preserve"> </w:t>
      </w:r>
      <w:r w:rsidR="008565B5" w:rsidRPr="0029788F">
        <w:rPr>
          <w:rStyle w:val="MathDiagrama"/>
          <w:lang w:val="en-GB"/>
        </w:rPr>
        <w:sym w:font="Symbol" w:char="F070"/>
      </w:r>
      <w:r w:rsidR="008565B5" w:rsidRPr="0029788F">
        <w:rPr>
          <w:rStyle w:val="MathDiagrama"/>
          <w:vertAlign w:val="subscript"/>
          <w:lang w:val="en-GB"/>
        </w:rPr>
        <w:t>3</w:t>
      </w:r>
      <w:r w:rsidR="000E05D4" w:rsidRPr="0029788F">
        <w:t>,</w:t>
      </w:r>
      <w:r w:rsidR="00285244" w:rsidRPr="0029788F">
        <w:t xml:space="preserve"> </w:t>
      </w:r>
      <w:r w:rsidR="00247583" w:rsidRPr="0029788F">
        <w:t>i.e.</w:t>
      </w:r>
      <w:r w:rsidR="000E05D4" w:rsidRPr="0029788F">
        <w:t xml:space="preserve"> </w:t>
      </w:r>
      <w:r w:rsidR="000E05D4" w:rsidRPr="0029788F">
        <w:rPr>
          <w:rStyle w:val="PredikataiDiagrama"/>
          <w:lang w:val="en-GB"/>
        </w:rPr>
        <w:sym w:font="Symbol" w:char="F0D8"/>
      </w:r>
      <w:r w:rsidR="000E05D4" w:rsidRPr="0029788F">
        <w:rPr>
          <w:rStyle w:val="PredikataiDiagrama"/>
          <w:lang w:val="en-GB"/>
        </w:rPr>
        <w:t>A</w:t>
      </w:r>
      <w:r w:rsidR="00EF1E1B" w:rsidRPr="00EF1E1B">
        <w:rPr>
          <w:rStyle w:val="PredikataiDiagrama"/>
          <w:rFonts w:ascii="Times New Roman" w:hAnsi="Times New Roman"/>
          <w:lang w:val="en-GB"/>
        </w:rPr>
        <w:t> </w:t>
      </w:r>
      <w:r w:rsidR="000E05D4" w:rsidRPr="0029788F">
        <w:rPr>
          <w:rStyle w:val="PredikataiDiagrama"/>
          <w:lang w:val="en-GB"/>
        </w:rPr>
        <w:sym w:font="Symbol" w:char="F0DA"/>
      </w:r>
      <w:r w:rsidR="007A6710" w:rsidRPr="00EF1E1B">
        <w:rPr>
          <w:rStyle w:val="PredikataiDiagrama"/>
          <w:rFonts w:ascii="Times New Roman" w:hAnsi="Times New Roman"/>
          <w:lang w:val="en-GB"/>
        </w:rPr>
        <w:t> </w:t>
      </w:r>
      <w:r w:rsidR="000E05D4" w:rsidRPr="0029788F">
        <w:rPr>
          <w:rStyle w:val="PredikataiDiagrama"/>
          <w:lang w:val="en-GB"/>
        </w:rPr>
        <w:t>D</w:t>
      </w:r>
      <w:r w:rsidR="000E05D4" w:rsidRPr="0029788F">
        <w:rPr>
          <w:sz w:val="20"/>
        </w:rPr>
        <w:t>.</w:t>
      </w:r>
      <w:r w:rsidR="000E05D4" w:rsidRPr="0029788F">
        <w:t xml:space="preserve"> </w:t>
      </w:r>
      <w:r w:rsidR="00247583" w:rsidRPr="0029788F">
        <w:t xml:space="preserve">Apply </w:t>
      </w:r>
      <w:r w:rsidR="006A3E0D">
        <w:t xml:space="preserve">the </w:t>
      </w:r>
      <w:r w:rsidR="00247583" w:rsidRPr="0029788F">
        <w:t xml:space="preserve">resolution rule </w:t>
      </w:r>
      <w:r w:rsidR="00B96FF6" w:rsidRPr="0029788F">
        <w:t>(19.8</w:t>
      </w:r>
      <w:r w:rsidR="00C67758" w:rsidRPr="0029788F">
        <w:t>)</w:t>
      </w:r>
      <w:r w:rsidR="00417554" w:rsidRPr="0029788F">
        <w:t>:</w:t>
      </w:r>
    </w:p>
    <w:tbl>
      <w:tblPr>
        <w:tblW w:w="0" w:type="auto"/>
        <w:jc w:val="center"/>
        <w:tblLook w:val="01E0" w:firstRow="1" w:lastRow="1" w:firstColumn="1" w:lastColumn="1" w:noHBand="0" w:noVBand="0"/>
      </w:tblPr>
      <w:tblGrid>
        <w:gridCol w:w="1805"/>
      </w:tblGrid>
      <w:tr w:rsidR="0015319D" w:rsidRPr="0029788F" w:rsidTr="00D951C8">
        <w:trPr>
          <w:cantSplit/>
          <w:jc w:val="center"/>
        </w:trPr>
        <w:tc>
          <w:tcPr>
            <w:tcW w:w="0" w:type="auto"/>
            <w:tcBorders>
              <w:bottom w:val="single" w:sz="4" w:space="0" w:color="auto"/>
            </w:tcBorders>
          </w:tcPr>
          <w:p w:rsidR="0015319D" w:rsidRPr="0029788F" w:rsidRDefault="0015319D" w:rsidP="004D6E4B">
            <w:pPr>
              <w:pStyle w:val="Predikatai"/>
              <w:keepNext/>
              <w:spacing w:after="40"/>
              <w:rPr>
                <w:lang w:val="en-GB"/>
              </w:rPr>
            </w:pPr>
            <w:r w:rsidRPr="0029788F">
              <w:rPr>
                <w:lang w:val="en-GB"/>
              </w:rPr>
              <w:t xml:space="preserve">A,    </w:t>
            </w:r>
            <w:r w:rsidRPr="0029788F">
              <w:rPr>
                <w:lang w:val="en-GB"/>
              </w:rPr>
              <w:sym w:font="Symbol" w:char="F0D8"/>
            </w:r>
            <w:r w:rsidRPr="0029788F">
              <w:rPr>
                <w:lang w:val="en-GB"/>
              </w:rPr>
              <w:t>A</w:t>
            </w:r>
            <w:r w:rsidR="00EF1E1B">
              <w:rPr>
                <w:rFonts w:ascii="Times New Roman" w:hAnsi="Times New Roman"/>
                <w:lang w:val="en-GB"/>
              </w:rPr>
              <w:t> </w:t>
            </w:r>
            <w:r w:rsidRPr="0029788F">
              <w:rPr>
                <w:lang w:val="en-GB"/>
              </w:rPr>
              <w:sym w:font="Symbol" w:char="F0DA"/>
            </w:r>
            <w:r w:rsidR="00EF1E1B">
              <w:rPr>
                <w:rFonts w:ascii="Times New Roman" w:hAnsi="Times New Roman"/>
                <w:lang w:val="en-GB"/>
              </w:rPr>
              <w:t> </w:t>
            </w:r>
            <w:r w:rsidRPr="0029788F">
              <w:rPr>
                <w:lang w:val="en-GB"/>
              </w:rPr>
              <w:t>D</w:t>
            </w:r>
          </w:p>
        </w:tc>
      </w:tr>
      <w:tr w:rsidR="008565B5" w:rsidRPr="0029788F" w:rsidTr="00F83E93">
        <w:trPr>
          <w:cantSplit/>
          <w:jc w:val="center"/>
        </w:trPr>
        <w:tc>
          <w:tcPr>
            <w:tcW w:w="0" w:type="auto"/>
          </w:tcPr>
          <w:p w:rsidR="008565B5" w:rsidRPr="0029788F" w:rsidRDefault="008565B5" w:rsidP="0014412C">
            <w:pPr>
              <w:pStyle w:val="Predikatai"/>
              <w:spacing w:before="40"/>
              <w:rPr>
                <w:lang w:val="en-GB"/>
              </w:rPr>
            </w:pPr>
            <w:r w:rsidRPr="0029788F">
              <w:rPr>
                <w:lang w:val="en-GB"/>
              </w:rPr>
              <w:t>D</w:t>
            </w:r>
          </w:p>
        </w:tc>
      </w:tr>
    </w:tbl>
    <w:p w:rsidR="007076CA" w:rsidRPr="0029788F" w:rsidRDefault="00247583" w:rsidP="00247583">
      <w:pPr>
        <w:pStyle w:val="Tekstas"/>
        <w:spacing w:before="240" w:after="240"/>
      </w:pPr>
      <w:r w:rsidRPr="0029788F">
        <w:t xml:space="preserve">Search </w:t>
      </w:r>
      <w:r w:rsidR="006A3E0D">
        <w:t xml:space="preserve">a </w:t>
      </w:r>
      <w:r w:rsidRPr="0029788F">
        <w:t>rule to match</w:t>
      </w:r>
      <w:r w:rsidR="008565B5" w:rsidRPr="0029788F">
        <w:t xml:space="preserve">. </w:t>
      </w:r>
      <w:r w:rsidRPr="0029788F">
        <w:t xml:space="preserve">Find </w:t>
      </w:r>
      <w:r w:rsidR="008565B5" w:rsidRPr="0029788F">
        <w:rPr>
          <w:rStyle w:val="MathDiagrama"/>
          <w:lang w:val="en-GB"/>
        </w:rPr>
        <w:sym w:font="Symbol" w:char="F070"/>
      </w:r>
      <w:r w:rsidR="008565B5" w:rsidRPr="0029788F">
        <w:rPr>
          <w:rStyle w:val="MathDiagrama"/>
          <w:vertAlign w:val="subscript"/>
          <w:lang w:val="en-GB"/>
        </w:rPr>
        <w:t>2</w:t>
      </w:r>
      <w:r w:rsidRPr="0029788F">
        <w:t>, i.e.</w:t>
      </w:r>
      <w:r w:rsidR="000E05D4" w:rsidRPr="0029788F">
        <w:t xml:space="preserve"> </w:t>
      </w:r>
      <w:r w:rsidR="000E05D4" w:rsidRPr="0029788F">
        <w:rPr>
          <w:rStyle w:val="PredikataiDiagrama"/>
          <w:lang w:val="en-GB"/>
        </w:rPr>
        <w:sym w:font="Symbol" w:char="F0D8"/>
      </w:r>
      <w:r w:rsidR="000E05D4" w:rsidRPr="0029788F">
        <w:rPr>
          <w:rStyle w:val="PredikataiDiagrama"/>
          <w:lang w:val="en-GB"/>
        </w:rPr>
        <w:t>C</w:t>
      </w:r>
      <w:r w:rsidR="007A6710" w:rsidRPr="0029788F">
        <w:rPr>
          <w:rStyle w:val="PredikataiDiagrama"/>
          <w:lang w:val="en-GB"/>
        </w:rPr>
        <w:t> </w:t>
      </w:r>
      <w:r w:rsidR="000E05D4" w:rsidRPr="0029788F">
        <w:rPr>
          <w:rStyle w:val="PredikataiDiagrama"/>
          <w:lang w:val="en-GB"/>
        </w:rPr>
        <w:sym w:font="Symbol" w:char="F0DA"/>
      </w:r>
      <w:r w:rsidR="007A6710" w:rsidRPr="0029788F">
        <w:rPr>
          <w:rStyle w:val="PredikataiDiagrama"/>
          <w:lang w:val="en-GB"/>
        </w:rPr>
        <w:t> </w:t>
      </w:r>
      <w:r w:rsidR="000E05D4" w:rsidRPr="0029788F">
        <w:rPr>
          <w:rStyle w:val="PredikataiDiagrama"/>
          <w:lang w:val="en-GB"/>
        </w:rPr>
        <w:sym w:font="Symbol" w:char="F0D8"/>
      </w:r>
      <w:r w:rsidR="000E05D4" w:rsidRPr="0029788F">
        <w:rPr>
          <w:rStyle w:val="PredikataiDiagrama"/>
          <w:lang w:val="en-GB"/>
        </w:rPr>
        <w:t>D</w:t>
      </w:r>
      <w:r w:rsidR="007A6710" w:rsidRPr="0029788F">
        <w:rPr>
          <w:rStyle w:val="PredikataiDiagrama"/>
          <w:lang w:val="en-GB"/>
        </w:rPr>
        <w:t> </w:t>
      </w:r>
      <w:r w:rsidR="000E05D4" w:rsidRPr="0029788F">
        <w:rPr>
          <w:rStyle w:val="PredikataiDiagrama"/>
          <w:lang w:val="en-GB"/>
        </w:rPr>
        <w:sym w:font="Symbol" w:char="F0DA"/>
      </w:r>
      <w:r w:rsidR="007A6710" w:rsidRPr="0029788F">
        <w:rPr>
          <w:rStyle w:val="PredikataiDiagrama"/>
          <w:lang w:val="en-GB"/>
        </w:rPr>
        <w:t> </w:t>
      </w:r>
      <w:r w:rsidR="000E05D4" w:rsidRPr="0029788F">
        <w:rPr>
          <w:rStyle w:val="PredikataiDiagrama"/>
          <w:lang w:val="en-GB"/>
        </w:rPr>
        <w:t>F</w:t>
      </w:r>
      <w:r w:rsidR="000E05D4" w:rsidRPr="0029788F">
        <w:rPr>
          <w:sz w:val="20"/>
        </w:rPr>
        <w:t xml:space="preserve">. </w:t>
      </w:r>
      <w:r w:rsidRPr="0029788F">
        <w:t xml:space="preserve">Apply </w:t>
      </w:r>
      <w:r w:rsidR="006A3E0D">
        <w:t xml:space="preserve">the </w:t>
      </w:r>
      <w:r w:rsidRPr="0029788F">
        <w:t>resolution rule</w:t>
      </w:r>
      <w:r w:rsidR="00417554" w:rsidRPr="0029788F">
        <w:t xml:space="preserve"> </w:t>
      </w:r>
      <w:r w:rsidR="00B96FF6" w:rsidRPr="0029788F">
        <w:t>(19.8</w:t>
      </w:r>
      <w:r w:rsidR="00C67758" w:rsidRPr="0029788F">
        <w:t>)</w:t>
      </w:r>
      <w:r w:rsidR="00417554" w:rsidRPr="0029788F">
        <w:t>:</w:t>
      </w:r>
    </w:p>
    <w:tbl>
      <w:tblPr>
        <w:tblW w:w="0" w:type="auto"/>
        <w:jc w:val="center"/>
        <w:tblLook w:val="01E0" w:firstRow="1" w:lastRow="1" w:firstColumn="1" w:lastColumn="1" w:noHBand="0" w:noVBand="0"/>
      </w:tblPr>
      <w:tblGrid>
        <w:gridCol w:w="2384"/>
      </w:tblGrid>
      <w:tr w:rsidR="00B864A9" w:rsidRPr="0029788F" w:rsidTr="00B864A9">
        <w:trPr>
          <w:cantSplit/>
          <w:jc w:val="center"/>
        </w:trPr>
        <w:tc>
          <w:tcPr>
            <w:tcW w:w="0" w:type="auto"/>
            <w:tcBorders>
              <w:bottom w:val="single" w:sz="4" w:space="0" w:color="auto"/>
            </w:tcBorders>
          </w:tcPr>
          <w:p w:rsidR="00B864A9" w:rsidRPr="0029788F" w:rsidRDefault="00B864A9" w:rsidP="00B304E9">
            <w:pPr>
              <w:pStyle w:val="Predikatai"/>
              <w:keepNext/>
              <w:keepLines/>
              <w:spacing w:after="40"/>
              <w:rPr>
                <w:lang w:val="en-GB"/>
              </w:rPr>
            </w:pPr>
            <w:r w:rsidRPr="0029788F">
              <w:rPr>
                <w:lang w:val="en-GB"/>
              </w:rPr>
              <w:lastRenderedPageBreak/>
              <w:t xml:space="preserve">D,    </w:t>
            </w:r>
            <w:r w:rsidRPr="0029788F">
              <w:rPr>
                <w:lang w:val="en-GB"/>
              </w:rPr>
              <w:sym w:font="Symbol" w:char="F0D8"/>
            </w:r>
            <w:r w:rsidRPr="0029788F">
              <w:rPr>
                <w:lang w:val="en-GB"/>
              </w:rPr>
              <w:t>C</w:t>
            </w:r>
            <w:r w:rsidR="00EF1E1B" w:rsidRPr="00EF1E1B">
              <w:rPr>
                <w:rFonts w:ascii="Times New Roman" w:hAnsi="Times New Roman"/>
                <w:lang w:val="en-GB"/>
              </w:rPr>
              <w:t> </w:t>
            </w:r>
            <w:r w:rsidRPr="0029788F">
              <w:rPr>
                <w:lang w:val="en-GB"/>
              </w:rPr>
              <w:sym w:font="Symbol" w:char="F0DA"/>
            </w:r>
            <w:r w:rsidR="00EF1E1B" w:rsidRPr="00EF1E1B">
              <w:rPr>
                <w:rFonts w:ascii="Times New Roman" w:hAnsi="Times New Roman"/>
                <w:lang w:val="en-GB"/>
              </w:rPr>
              <w:t> </w:t>
            </w:r>
            <w:r w:rsidRPr="0029788F">
              <w:rPr>
                <w:lang w:val="en-GB"/>
              </w:rPr>
              <w:sym w:font="Symbol" w:char="F0D8"/>
            </w:r>
            <w:r w:rsidRPr="0029788F">
              <w:rPr>
                <w:lang w:val="en-GB"/>
              </w:rPr>
              <w:t>D</w:t>
            </w:r>
            <w:r w:rsidR="00EF1E1B" w:rsidRPr="00EF1E1B">
              <w:rPr>
                <w:rFonts w:ascii="Times New Roman" w:hAnsi="Times New Roman"/>
                <w:lang w:val="en-GB"/>
              </w:rPr>
              <w:t> </w:t>
            </w:r>
            <w:r w:rsidRPr="0029788F">
              <w:rPr>
                <w:lang w:val="en-GB"/>
              </w:rPr>
              <w:sym w:font="Symbol" w:char="F0DA"/>
            </w:r>
            <w:r w:rsidR="00EF1E1B" w:rsidRPr="00EF1E1B">
              <w:rPr>
                <w:rFonts w:ascii="Times New Roman" w:hAnsi="Times New Roman"/>
                <w:lang w:val="en-GB"/>
              </w:rPr>
              <w:t> </w:t>
            </w:r>
            <w:r w:rsidRPr="0029788F">
              <w:rPr>
                <w:lang w:val="en-GB"/>
              </w:rPr>
              <w:t>F</w:t>
            </w:r>
          </w:p>
        </w:tc>
      </w:tr>
      <w:tr w:rsidR="008565B5" w:rsidRPr="0029788F" w:rsidTr="00B864A9">
        <w:trPr>
          <w:cantSplit/>
          <w:jc w:val="center"/>
        </w:trPr>
        <w:tc>
          <w:tcPr>
            <w:tcW w:w="0" w:type="auto"/>
            <w:tcBorders>
              <w:top w:val="single" w:sz="4" w:space="0" w:color="auto"/>
            </w:tcBorders>
          </w:tcPr>
          <w:p w:rsidR="008565B5" w:rsidRPr="0029788F" w:rsidRDefault="008565B5" w:rsidP="004D6E4B">
            <w:pPr>
              <w:pStyle w:val="Predikatai"/>
              <w:spacing w:before="40"/>
              <w:rPr>
                <w:lang w:val="en-GB"/>
              </w:rPr>
            </w:pPr>
            <w:r w:rsidRPr="0029788F">
              <w:rPr>
                <w:lang w:val="en-GB"/>
              </w:rPr>
              <w:sym w:font="Symbol" w:char="F0D8"/>
            </w:r>
            <w:r w:rsidRPr="0029788F">
              <w:rPr>
                <w:lang w:val="en-GB"/>
              </w:rPr>
              <w:t>C</w:t>
            </w:r>
            <w:r w:rsidR="00EF1E1B" w:rsidRPr="00EF1E1B">
              <w:rPr>
                <w:rFonts w:ascii="Times New Roman" w:hAnsi="Times New Roman"/>
                <w:lang w:val="en-GB"/>
              </w:rPr>
              <w:t> </w:t>
            </w:r>
            <w:r w:rsidRPr="0029788F">
              <w:rPr>
                <w:lang w:val="en-GB"/>
              </w:rPr>
              <w:sym w:font="Symbol" w:char="F0DA"/>
            </w:r>
            <w:r w:rsidR="00EF1E1B" w:rsidRPr="00EF1E1B">
              <w:rPr>
                <w:rFonts w:ascii="Times New Roman" w:hAnsi="Times New Roman"/>
                <w:lang w:val="en-GB"/>
              </w:rPr>
              <w:t> </w:t>
            </w:r>
            <w:r w:rsidRPr="0029788F">
              <w:rPr>
                <w:lang w:val="en-GB"/>
              </w:rPr>
              <w:t>F</w:t>
            </w:r>
          </w:p>
        </w:tc>
      </w:tr>
    </w:tbl>
    <w:p w:rsidR="008565B5" w:rsidRPr="0029788F" w:rsidRDefault="00B304E9" w:rsidP="00B96FF6">
      <w:pPr>
        <w:pStyle w:val="Tekstas"/>
        <w:spacing w:before="240" w:after="240"/>
      </w:pPr>
      <w:r w:rsidRPr="0029788F">
        <w:t>Take fact</w:t>
      </w:r>
      <w:r w:rsidR="008565B5" w:rsidRPr="0029788F">
        <w:t xml:space="preserve"> </w:t>
      </w:r>
      <w:r w:rsidR="000E05D4" w:rsidRPr="0029788F">
        <w:t>F3,</w:t>
      </w:r>
      <w:r w:rsidRPr="0029788F">
        <w:t xml:space="preserve"> i.e.</w:t>
      </w:r>
      <w:r w:rsidR="000E05D4" w:rsidRPr="0029788F">
        <w:t xml:space="preserve"> </w:t>
      </w:r>
      <w:r w:rsidR="000E05D4" w:rsidRPr="0029788F">
        <w:rPr>
          <w:rStyle w:val="PredikataiDiagrama"/>
          <w:lang w:val="en-GB"/>
        </w:rPr>
        <w:t>C</w:t>
      </w:r>
      <w:r w:rsidR="000E05D4" w:rsidRPr="0029788F">
        <w:t xml:space="preserve">. </w:t>
      </w:r>
      <w:r w:rsidRPr="0029788F">
        <w:t xml:space="preserve">Apply </w:t>
      </w:r>
      <w:r w:rsidR="00F04DFD">
        <w:t xml:space="preserve">the </w:t>
      </w:r>
      <w:r w:rsidRPr="0029788F">
        <w:t>resolution rule</w:t>
      </w:r>
      <w:r w:rsidR="00417554" w:rsidRPr="0029788F">
        <w:t xml:space="preserve"> </w:t>
      </w:r>
      <w:r w:rsidR="00B96FF6" w:rsidRPr="0029788F">
        <w:t>(19.8</w:t>
      </w:r>
      <w:r w:rsidR="00C67758" w:rsidRPr="0029788F">
        <w:t>)</w:t>
      </w:r>
      <w:r w:rsidR="00417554" w:rsidRPr="0029788F">
        <w:t>:</w:t>
      </w:r>
    </w:p>
    <w:tbl>
      <w:tblPr>
        <w:tblW w:w="0" w:type="auto"/>
        <w:jc w:val="center"/>
        <w:tblLook w:val="01E0" w:firstRow="1" w:lastRow="1" w:firstColumn="1" w:lastColumn="1" w:noHBand="0" w:noVBand="0"/>
      </w:tblPr>
      <w:tblGrid>
        <w:gridCol w:w="1805"/>
      </w:tblGrid>
      <w:tr w:rsidR="00B864A9" w:rsidRPr="0029788F" w:rsidTr="00B864A9">
        <w:trPr>
          <w:cantSplit/>
          <w:jc w:val="center"/>
        </w:trPr>
        <w:tc>
          <w:tcPr>
            <w:tcW w:w="0" w:type="auto"/>
            <w:tcBorders>
              <w:bottom w:val="single" w:sz="4" w:space="0" w:color="auto"/>
            </w:tcBorders>
          </w:tcPr>
          <w:p w:rsidR="00B864A9" w:rsidRPr="0029788F" w:rsidRDefault="00B864A9" w:rsidP="004D6E4B">
            <w:pPr>
              <w:pStyle w:val="Pseudokodas"/>
              <w:keepNext/>
              <w:spacing w:after="40"/>
              <w:rPr>
                <w:szCs w:val="24"/>
                <w:lang w:val="en-GB"/>
              </w:rPr>
            </w:pPr>
            <w:r w:rsidRPr="0029788F">
              <w:rPr>
                <w:szCs w:val="24"/>
                <w:lang w:val="en-GB"/>
              </w:rPr>
              <w:t xml:space="preserve">C     </w:t>
            </w:r>
            <w:r w:rsidRPr="0029788F">
              <w:rPr>
                <w:szCs w:val="24"/>
                <w:lang w:val="en-GB"/>
              </w:rPr>
              <w:sym w:font="Symbol" w:char="F0D8"/>
            </w:r>
            <w:r w:rsidRPr="0029788F">
              <w:rPr>
                <w:szCs w:val="24"/>
                <w:lang w:val="en-GB"/>
              </w:rPr>
              <w:t>C</w:t>
            </w:r>
            <w:r w:rsidR="00335A6A" w:rsidRPr="00335A6A">
              <w:rPr>
                <w:rFonts w:ascii="Times New Roman" w:hAnsi="Times New Roman"/>
                <w:szCs w:val="24"/>
                <w:lang w:val="en-GB"/>
              </w:rPr>
              <w:t> </w:t>
            </w:r>
            <w:r w:rsidRPr="0029788F">
              <w:rPr>
                <w:szCs w:val="24"/>
                <w:lang w:val="en-GB"/>
              </w:rPr>
              <w:sym w:font="Symbol" w:char="F0DA"/>
            </w:r>
            <w:r w:rsidR="00335A6A" w:rsidRPr="00335A6A">
              <w:rPr>
                <w:rFonts w:ascii="Times New Roman" w:hAnsi="Times New Roman"/>
                <w:szCs w:val="24"/>
                <w:lang w:val="en-GB"/>
              </w:rPr>
              <w:t> </w:t>
            </w:r>
            <w:r w:rsidRPr="0029788F">
              <w:rPr>
                <w:szCs w:val="24"/>
                <w:lang w:val="en-GB"/>
              </w:rPr>
              <w:t>F</w:t>
            </w:r>
          </w:p>
        </w:tc>
      </w:tr>
      <w:tr w:rsidR="008565B5" w:rsidRPr="0029788F" w:rsidTr="00B864A9">
        <w:trPr>
          <w:cantSplit/>
          <w:jc w:val="center"/>
        </w:trPr>
        <w:tc>
          <w:tcPr>
            <w:tcW w:w="0" w:type="auto"/>
            <w:tcBorders>
              <w:top w:val="single" w:sz="4" w:space="0" w:color="auto"/>
            </w:tcBorders>
          </w:tcPr>
          <w:p w:rsidR="008565B5" w:rsidRPr="0029788F" w:rsidRDefault="008565B5" w:rsidP="0014412C">
            <w:pPr>
              <w:pStyle w:val="Pseudokodas"/>
              <w:spacing w:before="40"/>
              <w:jc w:val="center"/>
              <w:rPr>
                <w:szCs w:val="24"/>
                <w:lang w:val="en-GB"/>
              </w:rPr>
            </w:pPr>
            <w:r w:rsidRPr="0029788F">
              <w:rPr>
                <w:szCs w:val="24"/>
                <w:lang w:val="en-GB"/>
              </w:rPr>
              <w:t>F</w:t>
            </w:r>
          </w:p>
        </w:tc>
      </w:tr>
    </w:tbl>
    <w:p w:rsidR="008565B5" w:rsidRPr="0029788F" w:rsidRDefault="00B304E9" w:rsidP="00335A6A">
      <w:pPr>
        <w:pStyle w:val="Tekstas"/>
        <w:spacing w:before="240" w:after="240"/>
      </w:pPr>
      <w:r w:rsidRPr="0029788F">
        <w:t>Search a rule to match. Find</w:t>
      </w:r>
      <w:r w:rsidR="008565B5" w:rsidRPr="0029788F">
        <w:t xml:space="preserve"> </w:t>
      </w:r>
      <w:r w:rsidR="008565B5" w:rsidRPr="0029788F">
        <w:rPr>
          <w:rStyle w:val="MathDiagrama"/>
          <w:lang w:val="en-GB"/>
        </w:rPr>
        <w:sym w:font="Symbol" w:char="F070"/>
      </w:r>
      <w:r w:rsidR="008565B5" w:rsidRPr="0029788F">
        <w:rPr>
          <w:rStyle w:val="MathDiagrama"/>
          <w:vertAlign w:val="subscript"/>
          <w:lang w:val="en-GB"/>
        </w:rPr>
        <w:t>1</w:t>
      </w:r>
      <w:r w:rsidR="000E05D4" w:rsidRPr="0029788F">
        <w:t xml:space="preserve">, t. y. </w:t>
      </w:r>
      <w:r w:rsidR="000E05D4" w:rsidRPr="0029788F">
        <w:rPr>
          <w:rStyle w:val="PredikataiDiagrama"/>
          <w:lang w:val="en-GB"/>
        </w:rPr>
        <w:sym w:font="Symbol" w:char="F0D8"/>
      </w:r>
      <w:r w:rsidR="000E05D4" w:rsidRPr="0029788F">
        <w:rPr>
          <w:rStyle w:val="PredikataiDiagrama"/>
          <w:lang w:val="en-GB"/>
        </w:rPr>
        <w:t>F</w:t>
      </w:r>
      <w:r w:rsidR="007A6710" w:rsidRPr="00335A6A">
        <w:rPr>
          <w:rStyle w:val="PredikataiDiagrama"/>
          <w:rFonts w:ascii="Times New Roman" w:hAnsi="Times New Roman"/>
          <w:lang w:val="en-GB"/>
        </w:rPr>
        <w:t> </w:t>
      </w:r>
      <w:r w:rsidR="000E05D4" w:rsidRPr="0029788F">
        <w:rPr>
          <w:rStyle w:val="PredikataiDiagrama"/>
          <w:lang w:val="en-GB"/>
        </w:rPr>
        <w:sym w:font="Symbol" w:char="F0DA"/>
      </w:r>
      <w:r w:rsidR="007A6710" w:rsidRPr="00335A6A">
        <w:rPr>
          <w:rStyle w:val="PredikataiDiagrama"/>
          <w:rFonts w:ascii="Times New Roman" w:hAnsi="Times New Roman"/>
          <w:lang w:val="en-GB"/>
        </w:rPr>
        <w:t> </w:t>
      </w:r>
      <w:r w:rsidR="000E05D4" w:rsidRPr="0029788F">
        <w:rPr>
          <w:rStyle w:val="PredikataiDiagrama"/>
          <w:lang w:val="en-GB"/>
        </w:rPr>
        <w:sym w:font="Symbol" w:char="F0D8"/>
      </w:r>
      <w:r w:rsidR="000E05D4" w:rsidRPr="0029788F">
        <w:rPr>
          <w:rStyle w:val="PredikataiDiagrama"/>
          <w:lang w:val="en-GB"/>
        </w:rPr>
        <w:t>B</w:t>
      </w:r>
      <w:r w:rsidR="007A6710" w:rsidRPr="00335A6A">
        <w:rPr>
          <w:rStyle w:val="PredikataiDiagrama"/>
          <w:rFonts w:ascii="Times New Roman" w:hAnsi="Times New Roman"/>
          <w:lang w:val="en-GB"/>
        </w:rPr>
        <w:t> </w:t>
      </w:r>
      <w:r w:rsidR="000E05D4" w:rsidRPr="0029788F">
        <w:rPr>
          <w:rStyle w:val="PredikataiDiagrama"/>
          <w:lang w:val="en-GB"/>
        </w:rPr>
        <w:sym w:font="Symbol" w:char="F0DA"/>
      </w:r>
      <w:r w:rsidR="007A6710" w:rsidRPr="00335A6A">
        <w:rPr>
          <w:rStyle w:val="PredikataiDiagrama"/>
          <w:rFonts w:ascii="Times New Roman" w:hAnsi="Times New Roman"/>
          <w:lang w:val="en-GB"/>
        </w:rPr>
        <w:t> </w:t>
      </w:r>
      <w:r w:rsidR="000E05D4" w:rsidRPr="0029788F">
        <w:rPr>
          <w:rStyle w:val="PredikataiDiagrama"/>
          <w:lang w:val="en-GB"/>
        </w:rPr>
        <w:t>Z</w:t>
      </w:r>
      <w:r w:rsidR="000E05D4" w:rsidRPr="0029788F">
        <w:rPr>
          <w:sz w:val="20"/>
        </w:rPr>
        <w:t xml:space="preserve">. </w:t>
      </w:r>
      <w:r w:rsidRPr="0029788F">
        <w:t xml:space="preserve">Apply </w:t>
      </w:r>
      <w:r w:rsidR="006A3E0D">
        <w:t xml:space="preserve">the </w:t>
      </w:r>
      <w:r w:rsidRPr="0029788F">
        <w:t>resolution rule</w:t>
      </w:r>
      <w:r w:rsidR="008622C0" w:rsidRPr="0029788F">
        <w:t xml:space="preserve"> </w:t>
      </w:r>
      <w:r w:rsidR="00EA1193">
        <w:t>(19.8</w:t>
      </w:r>
      <w:r w:rsidR="00C67758" w:rsidRPr="0029788F">
        <w:t>)</w:t>
      </w:r>
      <w:r w:rsidR="008622C0" w:rsidRPr="0029788F">
        <w:t>:</w:t>
      </w:r>
    </w:p>
    <w:tbl>
      <w:tblPr>
        <w:tblW w:w="0" w:type="auto"/>
        <w:jc w:val="center"/>
        <w:tblLook w:val="01E0" w:firstRow="1" w:lastRow="1" w:firstColumn="1" w:lastColumn="1" w:noHBand="0" w:noVBand="0"/>
      </w:tblPr>
      <w:tblGrid>
        <w:gridCol w:w="2384"/>
      </w:tblGrid>
      <w:tr w:rsidR="00B864A9" w:rsidRPr="0029788F" w:rsidTr="00B864A9">
        <w:trPr>
          <w:cantSplit/>
          <w:jc w:val="center"/>
        </w:trPr>
        <w:tc>
          <w:tcPr>
            <w:tcW w:w="0" w:type="auto"/>
            <w:tcBorders>
              <w:bottom w:val="single" w:sz="4" w:space="0" w:color="auto"/>
            </w:tcBorders>
          </w:tcPr>
          <w:p w:rsidR="00B864A9" w:rsidRPr="0029788F" w:rsidRDefault="00B864A9" w:rsidP="004D6E4B">
            <w:pPr>
              <w:pStyle w:val="Pseudokodas"/>
              <w:keepNext/>
              <w:spacing w:after="40"/>
              <w:jc w:val="center"/>
              <w:rPr>
                <w:szCs w:val="24"/>
                <w:lang w:val="en-GB"/>
              </w:rPr>
            </w:pPr>
            <w:r w:rsidRPr="0029788F">
              <w:rPr>
                <w:szCs w:val="24"/>
                <w:lang w:val="en-GB"/>
              </w:rPr>
              <w:t xml:space="preserve">F,    </w:t>
            </w:r>
            <w:r w:rsidRPr="0029788F">
              <w:rPr>
                <w:szCs w:val="24"/>
                <w:lang w:val="en-GB"/>
              </w:rPr>
              <w:sym w:font="Symbol" w:char="F0D8"/>
            </w:r>
            <w:r w:rsidRPr="0029788F">
              <w:rPr>
                <w:szCs w:val="24"/>
                <w:lang w:val="en-GB"/>
              </w:rPr>
              <w:t>F</w:t>
            </w:r>
            <w:r w:rsidR="00335A6A" w:rsidRPr="00335A6A">
              <w:rPr>
                <w:rFonts w:ascii="Times New Roman" w:hAnsi="Times New Roman"/>
                <w:szCs w:val="24"/>
                <w:lang w:val="en-GB"/>
              </w:rPr>
              <w:t> </w:t>
            </w:r>
            <w:r w:rsidRPr="0029788F">
              <w:rPr>
                <w:szCs w:val="24"/>
                <w:lang w:val="en-GB"/>
              </w:rPr>
              <w:sym w:font="Symbol" w:char="F0DA"/>
            </w:r>
            <w:r w:rsidR="00335A6A" w:rsidRPr="00335A6A">
              <w:rPr>
                <w:rFonts w:ascii="Times New Roman" w:hAnsi="Times New Roman"/>
                <w:szCs w:val="24"/>
                <w:lang w:val="en-GB"/>
              </w:rPr>
              <w:t> </w:t>
            </w:r>
            <w:r w:rsidRPr="0029788F">
              <w:rPr>
                <w:szCs w:val="24"/>
                <w:lang w:val="en-GB"/>
              </w:rPr>
              <w:sym w:font="Symbol" w:char="F0D8"/>
            </w:r>
            <w:r w:rsidRPr="0029788F">
              <w:rPr>
                <w:szCs w:val="24"/>
                <w:lang w:val="en-GB"/>
              </w:rPr>
              <w:t>B</w:t>
            </w:r>
            <w:r w:rsidR="00335A6A" w:rsidRPr="00335A6A">
              <w:rPr>
                <w:rFonts w:ascii="Times New Roman" w:hAnsi="Times New Roman"/>
                <w:szCs w:val="24"/>
                <w:lang w:val="en-GB"/>
              </w:rPr>
              <w:t> </w:t>
            </w:r>
            <w:r w:rsidRPr="0029788F">
              <w:rPr>
                <w:szCs w:val="24"/>
                <w:lang w:val="en-GB"/>
              </w:rPr>
              <w:sym w:font="Symbol" w:char="F0DA"/>
            </w:r>
            <w:r w:rsidR="00335A6A" w:rsidRPr="00335A6A">
              <w:rPr>
                <w:rFonts w:ascii="Times New Roman" w:hAnsi="Times New Roman"/>
                <w:szCs w:val="24"/>
                <w:lang w:val="en-GB"/>
              </w:rPr>
              <w:t> </w:t>
            </w:r>
            <w:r w:rsidRPr="0029788F">
              <w:rPr>
                <w:szCs w:val="24"/>
                <w:lang w:val="en-GB"/>
              </w:rPr>
              <w:t>Z</w:t>
            </w:r>
          </w:p>
        </w:tc>
      </w:tr>
      <w:tr w:rsidR="008565B5" w:rsidRPr="0029788F" w:rsidTr="00B864A9">
        <w:trPr>
          <w:cantSplit/>
          <w:jc w:val="center"/>
        </w:trPr>
        <w:tc>
          <w:tcPr>
            <w:tcW w:w="0" w:type="auto"/>
            <w:tcBorders>
              <w:top w:val="single" w:sz="4" w:space="0" w:color="auto"/>
            </w:tcBorders>
          </w:tcPr>
          <w:p w:rsidR="008565B5" w:rsidRPr="0029788F" w:rsidRDefault="008565B5" w:rsidP="0014412C">
            <w:pPr>
              <w:pStyle w:val="Pseudokodas"/>
              <w:spacing w:before="40"/>
              <w:jc w:val="center"/>
              <w:rPr>
                <w:szCs w:val="24"/>
                <w:lang w:val="en-GB"/>
              </w:rPr>
            </w:pPr>
            <w:r w:rsidRPr="0029788F">
              <w:rPr>
                <w:szCs w:val="24"/>
                <w:lang w:val="en-GB"/>
              </w:rPr>
              <w:sym w:font="Symbol" w:char="F0D8"/>
            </w:r>
            <w:r w:rsidRPr="0029788F">
              <w:rPr>
                <w:szCs w:val="24"/>
                <w:lang w:val="en-GB"/>
              </w:rPr>
              <w:t>B</w:t>
            </w:r>
            <w:r w:rsidR="00335A6A" w:rsidRPr="00335A6A">
              <w:rPr>
                <w:rFonts w:ascii="Times New Roman" w:hAnsi="Times New Roman"/>
                <w:szCs w:val="24"/>
                <w:lang w:val="en-GB"/>
              </w:rPr>
              <w:t> </w:t>
            </w:r>
            <w:r w:rsidRPr="0029788F">
              <w:rPr>
                <w:szCs w:val="24"/>
                <w:lang w:val="en-GB"/>
              </w:rPr>
              <w:sym w:font="Symbol" w:char="F0DA"/>
            </w:r>
            <w:r w:rsidR="00335A6A" w:rsidRPr="00335A6A">
              <w:rPr>
                <w:rFonts w:ascii="Times New Roman" w:hAnsi="Times New Roman"/>
                <w:szCs w:val="24"/>
                <w:lang w:val="en-GB"/>
              </w:rPr>
              <w:t> </w:t>
            </w:r>
            <w:r w:rsidRPr="0029788F">
              <w:rPr>
                <w:szCs w:val="24"/>
                <w:lang w:val="en-GB"/>
              </w:rPr>
              <w:t>Z</w:t>
            </w:r>
          </w:p>
        </w:tc>
      </w:tr>
    </w:tbl>
    <w:p w:rsidR="008565B5" w:rsidRPr="0029788F" w:rsidRDefault="00B304E9" w:rsidP="00335A6A">
      <w:pPr>
        <w:pStyle w:val="Tekstas"/>
        <w:spacing w:before="240" w:after="240"/>
      </w:pPr>
      <w:r w:rsidRPr="0029788F">
        <w:t xml:space="preserve">Take fact </w:t>
      </w:r>
      <w:r w:rsidR="000E05D4" w:rsidRPr="0029788F">
        <w:t>F</w:t>
      </w:r>
      <w:r w:rsidRPr="0029788F">
        <w:t>2, i.e.</w:t>
      </w:r>
      <w:r w:rsidR="000E05D4" w:rsidRPr="0029788F">
        <w:t xml:space="preserve"> </w:t>
      </w:r>
      <w:r w:rsidR="000E05D4" w:rsidRPr="0029788F">
        <w:rPr>
          <w:rStyle w:val="PredikataiDiagrama"/>
          <w:lang w:val="en-GB"/>
        </w:rPr>
        <w:t>B</w:t>
      </w:r>
      <w:r w:rsidR="000E05D4" w:rsidRPr="0029788F">
        <w:t xml:space="preserve">. </w:t>
      </w:r>
      <w:r w:rsidRPr="0029788F">
        <w:t xml:space="preserve">Apply </w:t>
      </w:r>
      <w:r w:rsidR="006A3E0D">
        <w:t xml:space="preserve">the </w:t>
      </w:r>
      <w:r w:rsidRPr="0029788F">
        <w:t xml:space="preserve">resolution rule </w:t>
      </w:r>
      <w:r w:rsidR="00EA1193">
        <w:t>(19.8</w:t>
      </w:r>
      <w:r w:rsidR="00C67758" w:rsidRPr="0029788F">
        <w:t>)</w:t>
      </w:r>
      <w:r w:rsidR="00B51EBD" w:rsidRPr="0029788F">
        <w:t>:</w:t>
      </w:r>
    </w:p>
    <w:tbl>
      <w:tblPr>
        <w:tblW w:w="0" w:type="auto"/>
        <w:jc w:val="center"/>
        <w:tblLook w:val="01E0" w:firstRow="1" w:lastRow="1" w:firstColumn="1" w:lastColumn="1" w:noHBand="0" w:noVBand="0"/>
      </w:tblPr>
      <w:tblGrid>
        <w:gridCol w:w="1805"/>
      </w:tblGrid>
      <w:tr w:rsidR="00B864A9" w:rsidRPr="0029788F" w:rsidTr="00B864A9">
        <w:trPr>
          <w:cantSplit/>
          <w:jc w:val="center"/>
        </w:trPr>
        <w:tc>
          <w:tcPr>
            <w:tcW w:w="0" w:type="auto"/>
            <w:tcBorders>
              <w:bottom w:val="single" w:sz="4" w:space="0" w:color="auto"/>
            </w:tcBorders>
          </w:tcPr>
          <w:p w:rsidR="00B864A9" w:rsidRPr="0029788F" w:rsidRDefault="00B864A9" w:rsidP="004D6E4B">
            <w:pPr>
              <w:pStyle w:val="Pseudokodas"/>
              <w:keepNext/>
              <w:spacing w:after="40"/>
              <w:jc w:val="center"/>
              <w:rPr>
                <w:szCs w:val="24"/>
                <w:lang w:val="en-GB"/>
              </w:rPr>
            </w:pPr>
            <w:r w:rsidRPr="0029788F">
              <w:rPr>
                <w:szCs w:val="24"/>
                <w:lang w:val="en-GB"/>
              </w:rPr>
              <w:t xml:space="preserve">B,    </w:t>
            </w:r>
            <w:r w:rsidRPr="0029788F">
              <w:rPr>
                <w:szCs w:val="24"/>
                <w:lang w:val="en-GB"/>
              </w:rPr>
              <w:sym w:font="Symbol" w:char="F0D8"/>
            </w:r>
            <w:r w:rsidRPr="0029788F">
              <w:rPr>
                <w:szCs w:val="24"/>
                <w:lang w:val="en-GB"/>
              </w:rPr>
              <w:t>B</w:t>
            </w:r>
            <w:r w:rsidR="00335A6A" w:rsidRPr="00335A6A">
              <w:rPr>
                <w:rFonts w:ascii="Times New Roman" w:hAnsi="Times New Roman"/>
                <w:szCs w:val="24"/>
                <w:lang w:val="en-GB"/>
              </w:rPr>
              <w:t> </w:t>
            </w:r>
            <w:r w:rsidRPr="0029788F">
              <w:rPr>
                <w:szCs w:val="24"/>
                <w:lang w:val="en-GB"/>
              </w:rPr>
              <w:sym w:font="Symbol" w:char="F0DA"/>
            </w:r>
            <w:r w:rsidR="00335A6A" w:rsidRPr="00335A6A">
              <w:rPr>
                <w:rFonts w:ascii="Times New Roman" w:hAnsi="Times New Roman"/>
                <w:szCs w:val="24"/>
                <w:lang w:val="en-GB"/>
              </w:rPr>
              <w:t> </w:t>
            </w:r>
            <w:r w:rsidRPr="0029788F">
              <w:rPr>
                <w:szCs w:val="24"/>
                <w:lang w:val="en-GB"/>
              </w:rPr>
              <w:t>Z</w:t>
            </w:r>
          </w:p>
        </w:tc>
      </w:tr>
      <w:tr w:rsidR="008565B5" w:rsidRPr="0029788F" w:rsidTr="00B864A9">
        <w:trPr>
          <w:cantSplit/>
          <w:jc w:val="center"/>
        </w:trPr>
        <w:tc>
          <w:tcPr>
            <w:tcW w:w="0" w:type="auto"/>
            <w:tcBorders>
              <w:top w:val="single" w:sz="4" w:space="0" w:color="auto"/>
            </w:tcBorders>
          </w:tcPr>
          <w:p w:rsidR="008565B5" w:rsidRPr="0029788F" w:rsidRDefault="008565B5" w:rsidP="0014412C">
            <w:pPr>
              <w:pStyle w:val="Pseudokodas"/>
              <w:spacing w:before="40"/>
              <w:jc w:val="center"/>
              <w:rPr>
                <w:szCs w:val="24"/>
                <w:lang w:val="en-GB"/>
              </w:rPr>
            </w:pPr>
            <w:r w:rsidRPr="0029788F">
              <w:rPr>
                <w:szCs w:val="24"/>
                <w:lang w:val="en-GB"/>
              </w:rPr>
              <w:t>Z</w:t>
            </w:r>
          </w:p>
        </w:tc>
      </w:tr>
    </w:tbl>
    <w:p w:rsidR="001B5F5D" w:rsidRPr="0029788F" w:rsidRDefault="00B304E9" w:rsidP="00335A6A">
      <w:pPr>
        <w:pStyle w:val="Tekstas"/>
        <w:spacing w:before="240" w:after="240"/>
      </w:pPr>
      <w:r w:rsidRPr="0029788F">
        <w:t xml:space="preserve">The goal Z is </w:t>
      </w:r>
      <w:r w:rsidR="003B1732">
        <w:t>obtained</w:t>
      </w:r>
      <w:r w:rsidR="00915606">
        <w:t>. Q.E.D</w:t>
      </w:r>
      <w:r w:rsidRPr="0029788F">
        <w:t>.</w:t>
      </w:r>
      <w:r w:rsidR="008565B5" w:rsidRPr="0029788F">
        <w:t xml:space="preserve"> </w:t>
      </w:r>
      <w:r w:rsidR="007F6A61">
        <w:t>Proof tree is shown in Fig. </w:t>
      </w:r>
      <w:r w:rsidR="004D6E4B">
        <w:t>19.8</w:t>
      </w:r>
      <w:r w:rsidR="001B5F5D" w:rsidRPr="0029788F">
        <w:t>.</w:t>
      </w:r>
      <w:r w:rsidR="007F6A61">
        <w:t xml:space="preserve"> </w:t>
      </w:r>
      <w:r w:rsidR="007F6A61" w:rsidRPr="007F6A61">
        <w:rPr>
          <w:b/>
        </w:rPr>
        <w:t>End of proof</w:t>
      </w:r>
      <w:r w:rsidR="007F6A61" w:rsidRPr="0029788F">
        <w:t>.</w:t>
      </w:r>
    </w:p>
    <w:p w:rsidR="001B5F5D" w:rsidRPr="0029788F" w:rsidRDefault="008451EA" w:rsidP="00534299">
      <w:pPr>
        <w:pStyle w:val="Paviliustracija"/>
        <w:keepNext/>
        <w:spacing w:before="120"/>
        <w:rPr>
          <w:lang w:val="en-GB"/>
        </w:rPr>
      </w:pPr>
      <w:r w:rsidRPr="00854CB9">
        <w:rPr>
          <w:noProof/>
          <w:lang w:val="lt-LT" w:eastAsia="lt-LT"/>
        </w:rPr>
        <w:drawing>
          <wp:inline distT="0" distB="0" distL="0" distR="0">
            <wp:extent cx="4132580" cy="2110105"/>
            <wp:effectExtent l="0" t="0" r="1270" b="4445"/>
            <wp:docPr id="18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2580" cy="2110105"/>
                    </a:xfrm>
                    <a:prstGeom prst="rect">
                      <a:avLst/>
                    </a:prstGeom>
                    <a:noFill/>
                    <a:ln>
                      <a:noFill/>
                    </a:ln>
                  </pic:spPr>
                </pic:pic>
              </a:graphicData>
            </a:graphic>
          </wp:inline>
        </w:drawing>
      </w:r>
    </w:p>
    <w:p w:rsidR="001B5F5D" w:rsidRDefault="004D6E4B" w:rsidP="00335A6A">
      <w:pPr>
        <w:pStyle w:val="Pavaprasymas"/>
        <w:spacing w:before="120" w:after="0"/>
      </w:pPr>
      <w:r>
        <w:rPr>
          <w:b/>
        </w:rPr>
        <w:t>Fig. 19.8</w:t>
      </w:r>
      <w:r w:rsidR="001B5F5D" w:rsidRPr="00E34AF9">
        <w:rPr>
          <w:b/>
        </w:rPr>
        <w:t>.</w:t>
      </w:r>
      <w:r w:rsidR="001B5F5D" w:rsidRPr="0029788F">
        <w:t xml:space="preserve"> </w:t>
      </w:r>
      <w:r w:rsidR="00A711F6" w:rsidRPr="0029788F">
        <w:t xml:space="preserve">Proof tree of </w:t>
      </w:r>
      <w:r w:rsidR="001B5F5D" w:rsidRPr="0029788F">
        <w:rPr>
          <w:rStyle w:val="PseudokodasChar"/>
          <w:lang w:val="en-GB"/>
        </w:rPr>
        <w:t>Z</w:t>
      </w:r>
      <w:r w:rsidR="00A711F6" w:rsidRPr="0029788F">
        <w:rPr>
          <w:rStyle w:val="PseudokodasChar"/>
          <w:lang w:val="en-GB"/>
        </w:rPr>
        <w:t>.</w:t>
      </w:r>
      <w:r w:rsidR="00A711F6" w:rsidRPr="0029788F">
        <w:t xml:space="preserve"> The proof is direct forward: from facts to the goal</w:t>
      </w:r>
    </w:p>
    <w:p w:rsidR="00554066" w:rsidRPr="0029788F" w:rsidRDefault="0079656E" w:rsidP="00791AB2">
      <w:pPr>
        <w:pStyle w:val="Heading2pagebreak"/>
      </w:pPr>
      <w:bookmarkStart w:id="107" w:name="_Toc3642568"/>
      <w:r>
        <w:lastRenderedPageBreak/>
        <w:t>Using r</w:t>
      </w:r>
      <w:r w:rsidR="00A711F6" w:rsidRPr="0029788F">
        <w:t>esoluti</w:t>
      </w:r>
      <w:r>
        <w:t>on to prove t</w:t>
      </w:r>
      <w:r w:rsidR="00A711F6" w:rsidRPr="0029788F">
        <w:t>heorem</w:t>
      </w:r>
      <w:bookmarkEnd w:id="107"/>
    </w:p>
    <w:p w:rsidR="00D823C2" w:rsidRPr="0029788F" w:rsidRDefault="00A711F6" w:rsidP="00791AB2">
      <w:pPr>
        <w:pStyle w:val="Tekstas"/>
        <w:spacing w:after="120"/>
      </w:pPr>
      <w:r w:rsidRPr="0029788F">
        <w:t xml:space="preserve">This section follows </w:t>
      </w:r>
      <w:r w:rsidR="00A304BF">
        <w:t>(</w:t>
      </w:r>
      <w:r w:rsidR="00B62788" w:rsidRPr="0029788F">
        <w:t xml:space="preserve">Nilsson 1998, 16.5, </w:t>
      </w:r>
      <w:r w:rsidR="00A304BF">
        <w:t>p. 260–261)</w:t>
      </w:r>
      <w:r w:rsidR="00B62788" w:rsidRPr="0029788F">
        <w:t>.</w:t>
      </w:r>
    </w:p>
    <w:tbl>
      <w:tblPr>
        <w:tblW w:w="5000" w:type="pct"/>
        <w:jc w:val="center"/>
        <w:tblLook w:val="01E0" w:firstRow="1" w:lastRow="1" w:firstColumn="1" w:lastColumn="1" w:noHBand="0" w:noVBand="0"/>
      </w:tblPr>
      <w:tblGrid>
        <w:gridCol w:w="9071"/>
      </w:tblGrid>
      <w:tr w:rsidR="00FB6CA0" w:rsidRPr="0029788F" w:rsidTr="00B94356">
        <w:trPr>
          <w:jc w:val="center"/>
        </w:trPr>
        <w:tc>
          <w:tcPr>
            <w:tcW w:w="5000" w:type="pct"/>
          </w:tcPr>
          <w:p w:rsidR="00FB6CA0" w:rsidRPr="0029788F" w:rsidRDefault="00FB6CA0" w:rsidP="003B1732">
            <w:pPr>
              <w:pStyle w:val="Predikatai"/>
              <w:ind w:firstLine="318"/>
              <w:jc w:val="left"/>
              <w:rPr>
                <w:lang w:val="en-GB"/>
              </w:rPr>
            </w:pPr>
            <w:r w:rsidRPr="0029788F">
              <w:rPr>
                <w:rFonts w:ascii="Times New Roman" w:hAnsi="Times New Roman"/>
                <w:lang w:val="en-GB"/>
              </w:rPr>
              <w:t>(1)</w:t>
            </w:r>
            <w:r w:rsidRPr="0029788F">
              <w:rPr>
                <w:lang w:val="en-GB"/>
              </w:rPr>
              <w:t xml:space="preserve"> </w:t>
            </w:r>
            <w:r w:rsidRPr="0029788F">
              <w:rPr>
                <w:lang w:val="en-GB"/>
              </w:rPr>
              <w:sym w:font="Symbol" w:char="F022"/>
            </w:r>
            <w:r w:rsidRPr="0029788F">
              <w:rPr>
                <w:lang w:val="en-GB"/>
              </w:rPr>
              <w:t>x,y Package(x)</w:t>
            </w:r>
            <w:r w:rsidRPr="00B15AD1">
              <w:rPr>
                <w:rFonts w:ascii="Times New Roman" w:hAnsi="Times New Roman"/>
                <w:lang w:val="en-GB"/>
              </w:rPr>
              <w:t xml:space="preserve"> </w:t>
            </w:r>
            <w:r w:rsidRPr="0029788F">
              <w:rPr>
                <w:lang w:val="en-GB"/>
              </w:rPr>
              <w:t>&amp;</w:t>
            </w:r>
            <w:r w:rsidRPr="00B15AD1">
              <w:rPr>
                <w:rFonts w:ascii="Times New Roman" w:hAnsi="Times New Roman"/>
                <w:lang w:val="en-GB"/>
              </w:rPr>
              <w:t xml:space="preserve"> </w:t>
            </w:r>
            <w:r w:rsidRPr="0029788F">
              <w:rPr>
                <w:lang w:val="en-GB"/>
              </w:rPr>
              <w:t>Package(y)</w:t>
            </w:r>
            <w:r w:rsidRPr="00B15AD1">
              <w:rPr>
                <w:rFonts w:ascii="Times New Roman" w:hAnsi="Times New Roman"/>
                <w:lang w:val="en-GB"/>
              </w:rPr>
              <w:t xml:space="preserve"> </w:t>
            </w:r>
            <w:r w:rsidRPr="0029788F">
              <w:rPr>
                <w:lang w:val="en-GB"/>
              </w:rPr>
              <w:t>&amp;</w:t>
            </w:r>
            <w:r w:rsidRPr="00B15AD1">
              <w:rPr>
                <w:rFonts w:ascii="Times New Roman" w:hAnsi="Times New Roman"/>
                <w:lang w:val="en-GB"/>
              </w:rPr>
              <w:t xml:space="preserve"> </w:t>
            </w:r>
            <w:r w:rsidRPr="0029788F">
              <w:rPr>
                <w:lang w:val="en-GB"/>
              </w:rPr>
              <w:t>Inroom(x,27)</w:t>
            </w:r>
            <w:r w:rsidRPr="00B15AD1">
              <w:rPr>
                <w:rFonts w:ascii="Times New Roman" w:hAnsi="Times New Roman"/>
                <w:lang w:val="en-GB"/>
              </w:rPr>
              <w:t xml:space="preserve"> </w:t>
            </w:r>
            <w:r w:rsidRPr="0029788F">
              <w:rPr>
                <w:lang w:val="en-GB"/>
              </w:rPr>
              <w:t>&amp;</w:t>
            </w:r>
            <w:r w:rsidRPr="0029788F">
              <w:rPr>
                <w:lang w:val="en-GB"/>
              </w:rPr>
              <w:br/>
              <w:t xml:space="preserve">                            </w:t>
            </w:r>
            <w:r>
              <w:rPr>
                <w:lang w:val="en-GB"/>
              </w:rPr>
              <w:t xml:space="preserve">    </w:t>
            </w:r>
            <w:r w:rsidRPr="0029788F">
              <w:rPr>
                <w:lang w:val="en-GB"/>
              </w:rPr>
              <w:t xml:space="preserve">  </w:t>
            </w:r>
            <w:r>
              <w:rPr>
                <w:lang w:val="en-GB"/>
              </w:rPr>
              <w:t>Inroom</w:t>
            </w:r>
            <w:r w:rsidRPr="0029788F">
              <w:rPr>
                <w:lang w:val="en-GB"/>
              </w:rPr>
              <w:t>(y,28)</w:t>
            </w:r>
            <w:r w:rsidRPr="00B15AD1">
              <w:rPr>
                <w:rFonts w:ascii="Times New Roman" w:hAnsi="Times New Roman"/>
                <w:lang w:val="en-GB"/>
              </w:rPr>
              <w:t xml:space="preserve"> </w:t>
            </w:r>
            <w:r w:rsidRPr="0029788F">
              <w:rPr>
                <w:lang w:val="en-GB"/>
              </w:rPr>
              <w:sym w:font="Symbol" w:char="F0DE"/>
            </w:r>
            <w:r w:rsidRPr="00B15AD1">
              <w:rPr>
                <w:rFonts w:ascii="Times New Roman" w:hAnsi="Times New Roman"/>
                <w:lang w:val="en-GB"/>
              </w:rPr>
              <w:t xml:space="preserve"> </w:t>
            </w:r>
            <w:r w:rsidRPr="0029788F">
              <w:rPr>
                <w:lang w:val="en-GB"/>
              </w:rPr>
              <w:t>Smaller(x,y)</w:t>
            </w:r>
          </w:p>
        </w:tc>
      </w:tr>
    </w:tbl>
    <w:p w:rsidR="00D823C2" w:rsidRPr="0029788F" w:rsidRDefault="00F55954" w:rsidP="003B1732">
      <w:pPr>
        <w:pStyle w:val="Tekstas"/>
        <w:spacing w:before="120" w:after="120"/>
      </w:pPr>
      <w:r w:rsidRPr="0029788F">
        <w:t>Shortly</w:t>
      </w:r>
      <w:r w:rsidR="00B15AD1">
        <w:t>, after the elimination of implication:</w:t>
      </w:r>
    </w:p>
    <w:p w:rsidR="002B2E3E" w:rsidRPr="00491D46" w:rsidRDefault="002B2E3E" w:rsidP="00B96788">
      <w:pPr>
        <w:pStyle w:val="Tekstas"/>
        <w:rPr>
          <w:lang w:val="en-US"/>
        </w:rPr>
      </w:pPr>
      <w:r w:rsidRPr="00491D46">
        <w:rPr>
          <w:lang w:val="en-US"/>
        </w:rPr>
        <w:t xml:space="preserve">(2) </w:t>
      </w:r>
      <w:r w:rsidRPr="0029788F">
        <w:rPr>
          <w:rFonts w:ascii="Courier New" w:hAnsi="Courier New" w:cs="Courier New"/>
        </w:rPr>
        <w:sym w:font="Symbol" w:char="F0D8"/>
      </w:r>
      <w:r w:rsidRPr="00491D46">
        <w:rPr>
          <w:rFonts w:ascii="Courier New" w:hAnsi="Courier New" w:cs="Courier New"/>
          <w:lang w:val="en-US"/>
        </w:rPr>
        <w:t>P(x)</w:t>
      </w:r>
      <w:r w:rsidRPr="00B15AD1">
        <w:rPr>
          <w:lang w:val="en-US"/>
        </w:rPr>
        <w:t xml:space="preserve"> </w:t>
      </w:r>
      <w:r w:rsidRPr="0029788F">
        <w:rPr>
          <w:rFonts w:ascii="Courier New" w:hAnsi="Courier New" w:cs="Courier New"/>
        </w:rPr>
        <w:sym w:font="Symbol" w:char="F0DA"/>
      </w:r>
      <w:r w:rsidRPr="00B15AD1">
        <w:rPr>
          <w:lang w:val="en-US"/>
        </w:rPr>
        <w:t xml:space="preserve"> </w:t>
      </w:r>
      <w:r w:rsidRPr="0029788F">
        <w:rPr>
          <w:rFonts w:ascii="Courier New" w:hAnsi="Courier New" w:cs="Courier New"/>
        </w:rPr>
        <w:sym w:font="Symbol" w:char="F0D8"/>
      </w:r>
      <w:r w:rsidRPr="00491D46">
        <w:rPr>
          <w:rFonts w:ascii="Courier New" w:hAnsi="Courier New" w:cs="Courier New"/>
          <w:lang w:val="en-US"/>
        </w:rPr>
        <w:t>P(y)</w:t>
      </w:r>
      <w:r w:rsidRPr="00B15AD1">
        <w:rPr>
          <w:lang w:val="en-US"/>
        </w:rPr>
        <w:t xml:space="preserve"> </w:t>
      </w:r>
      <w:r w:rsidRPr="0029788F">
        <w:rPr>
          <w:rFonts w:ascii="Courier New" w:hAnsi="Courier New" w:cs="Courier New"/>
        </w:rPr>
        <w:sym w:font="Symbol" w:char="F0DA"/>
      </w:r>
      <w:r w:rsidRPr="00B15AD1">
        <w:rPr>
          <w:lang w:val="en-US"/>
        </w:rPr>
        <w:t xml:space="preserve"> </w:t>
      </w:r>
      <w:r w:rsidRPr="0029788F">
        <w:rPr>
          <w:rFonts w:ascii="Courier New" w:hAnsi="Courier New" w:cs="Courier New"/>
        </w:rPr>
        <w:sym w:font="Symbol" w:char="F0D8"/>
      </w:r>
      <w:r w:rsidRPr="00491D46">
        <w:rPr>
          <w:rFonts w:ascii="Courier New" w:hAnsi="Courier New" w:cs="Courier New"/>
          <w:lang w:val="en-US"/>
        </w:rPr>
        <w:t>I(x,27)</w:t>
      </w:r>
      <w:r w:rsidRPr="00B15AD1">
        <w:rPr>
          <w:lang w:val="en-US"/>
        </w:rPr>
        <w:t xml:space="preserve"> </w:t>
      </w:r>
      <w:r w:rsidRPr="0029788F">
        <w:rPr>
          <w:rFonts w:ascii="Courier New" w:hAnsi="Courier New" w:cs="Courier New"/>
        </w:rPr>
        <w:sym w:font="Symbol" w:char="F0DA"/>
      </w:r>
      <w:r w:rsidRPr="00B15AD1">
        <w:rPr>
          <w:lang w:val="en-US"/>
        </w:rPr>
        <w:t xml:space="preserve"> </w:t>
      </w:r>
      <w:r w:rsidRPr="0029788F">
        <w:rPr>
          <w:rFonts w:ascii="Courier New" w:hAnsi="Courier New" w:cs="Courier New"/>
        </w:rPr>
        <w:sym w:font="Symbol" w:char="F0D8"/>
      </w:r>
      <w:r w:rsidRPr="00491D46">
        <w:rPr>
          <w:rFonts w:ascii="Courier New" w:hAnsi="Courier New" w:cs="Courier New"/>
          <w:lang w:val="en-US"/>
        </w:rPr>
        <w:t>I(y,28)</w:t>
      </w:r>
      <w:r w:rsidRPr="00B15AD1">
        <w:rPr>
          <w:lang w:val="en-US"/>
        </w:rPr>
        <w:t xml:space="preserve"> </w:t>
      </w:r>
      <w:r w:rsidRPr="0029788F">
        <w:rPr>
          <w:rFonts w:ascii="Courier New" w:hAnsi="Courier New" w:cs="Courier New"/>
        </w:rPr>
        <w:sym w:font="Symbol" w:char="F0DA"/>
      </w:r>
      <w:r w:rsidRPr="00B15AD1">
        <w:rPr>
          <w:lang w:val="en-US"/>
        </w:rPr>
        <w:t xml:space="preserve"> </w:t>
      </w:r>
      <w:r w:rsidRPr="00491D46">
        <w:rPr>
          <w:rFonts w:ascii="Courier New" w:hAnsi="Courier New" w:cs="Courier New"/>
          <w:lang w:val="en-US"/>
        </w:rPr>
        <w:t>S(x,y)</w:t>
      </w:r>
      <w:r w:rsidRPr="00491D46">
        <w:rPr>
          <w:lang w:val="en-US"/>
        </w:rPr>
        <w:t xml:space="preserve"> </w:t>
      </w:r>
    </w:p>
    <w:p w:rsidR="005A110E" w:rsidRPr="0029788F" w:rsidRDefault="00F55954" w:rsidP="003B1732">
      <w:pPr>
        <w:pStyle w:val="Tekstas"/>
        <w:spacing w:before="120" w:after="120"/>
      </w:pPr>
      <w:r w:rsidRPr="0029788F">
        <w:t xml:space="preserve">Robot knows that </w:t>
      </w:r>
      <w:r w:rsidR="005A110E" w:rsidRPr="0029788F">
        <w:rPr>
          <w:rFonts w:ascii="Courier New" w:hAnsi="Courier New" w:cs="Courier New"/>
        </w:rPr>
        <w:t>A</w:t>
      </w:r>
      <w:r w:rsidRPr="0029788F">
        <w:t xml:space="preserve"> is in room 27 or 28 (but does not know in which one</w:t>
      </w:r>
      <w:r w:rsidR="005A110E" w:rsidRPr="0029788F">
        <w:t>)</w:t>
      </w:r>
      <w:r w:rsidR="009E727C" w:rsidRPr="0029788F">
        <w:t xml:space="preserve">, </w:t>
      </w:r>
      <w:r w:rsidRPr="0029788F">
        <w:t>formally</w:t>
      </w:r>
      <w:r w:rsidR="009E727C" w:rsidRPr="0029788F">
        <w:t xml:space="preserve">, </w:t>
      </w:r>
      <w:r w:rsidR="009E727C" w:rsidRPr="0029788F">
        <w:rPr>
          <w:rFonts w:ascii="Courier New" w:hAnsi="Courier New" w:cs="Courier New"/>
        </w:rPr>
        <w:t>I(A,27)</w:t>
      </w:r>
      <w:r w:rsidR="009E727C" w:rsidRPr="00B15AD1">
        <w:t xml:space="preserve"> </w:t>
      </w:r>
      <w:r w:rsidR="009E727C" w:rsidRPr="0029788F">
        <w:rPr>
          <w:rFonts w:ascii="Courier New" w:hAnsi="Courier New" w:cs="Courier New"/>
        </w:rPr>
        <w:sym w:font="Symbol" w:char="F0DA"/>
      </w:r>
      <w:r w:rsidR="009E727C" w:rsidRPr="00B15AD1">
        <w:t xml:space="preserve"> </w:t>
      </w:r>
      <w:r w:rsidR="009E727C" w:rsidRPr="0029788F">
        <w:rPr>
          <w:rFonts w:ascii="Courier New" w:hAnsi="Courier New" w:cs="Courier New"/>
        </w:rPr>
        <w:t>I(A,28)</w:t>
      </w:r>
      <w:r w:rsidR="00761662" w:rsidRPr="0029788F">
        <w:t xml:space="preserve">. </w:t>
      </w:r>
      <w:r w:rsidR="0055543A">
        <w:t>Robot knows that</w:t>
      </w:r>
      <w:r w:rsidRPr="0029788F">
        <w:t xml:space="preserve"> </w:t>
      </w:r>
      <w:r w:rsidR="005A110E" w:rsidRPr="0029788F">
        <w:rPr>
          <w:rFonts w:ascii="Courier New" w:hAnsi="Courier New" w:cs="Courier New"/>
        </w:rPr>
        <w:t>B</w:t>
      </w:r>
      <w:r w:rsidRPr="0029788F">
        <w:t xml:space="preserve"> is in room 27</w:t>
      </w:r>
      <w:r w:rsidR="009E727C" w:rsidRPr="0029788F">
        <w:t xml:space="preserve">, </w:t>
      </w:r>
      <w:r w:rsidR="009E727C" w:rsidRPr="0029788F">
        <w:rPr>
          <w:rFonts w:ascii="Courier New" w:hAnsi="Courier New" w:cs="Courier New"/>
        </w:rPr>
        <w:t>I(B,27)</w:t>
      </w:r>
      <w:r w:rsidR="00761662" w:rsidRPr="0029788F">
        <w:t xml:space="preserve">. </w:t>
      </w:r>
      <w:r w:rsidRPr="0029788F">
        <w:t xml:space="preserve">Robot knows that </w:t>
      </w:r>
      <w:r w:rsidR="005A110E" w:rsidRPr="0029788F">
        <w:rPr>
          <w:rFonts w:ascii="Courier New" w:hAnsi="Courier New" w:cs="Courier New"/>
        </w:rPr>
        <w:t>B</w:t>
      </w:r>
      <w:r w:rsidRPr="0029788F">
        <w:t xml:space="preserve"> is not smaller than</w:t>
      </w:r>
      <w:r w:rsidR="005A110E" w:rsidRPr="0029788F">
        <w:t xml:space="preserve"> </w:t>
      </w:r>
      <w:r w:rsidR="005A110E" w:rsidRPr="0029788F">
        <w:rPr>
          <w:rFonts w:ascii="Courier New" w:hAnsi="Courier New" w:cs="Courier New"/>
        </w:rPr>
        <w:t>A</w:t>
      </w:r>
      <w:r w:rsidR="009E727C" w:rsidRPr="0029788F">
        <w:t>,</w:t>
      </w:r>
      <w:r w:rsidR="002B2E3E" w:rsidRPr="0029788F">
        <w:rPr>
          <w:rFonts w:ascii="Courier New" w:hAnsi="Courier New" w:cs="Courier New"/>
        </w:rPr>
        <w:t xml:space="preserve"> </w:t>
      </w:r>
      <w:r w:rsidR="009E727C" w:rsidRPr="0029788F">
        <w:sym w:font="Symbol" w:char="F0D8"/>
      </w:r>
      <w:r w:rsidR="009E727C" w:rsidRPr="0029788F">
        <w:rPr>
          <w:rFonts w:ascii="Courier New" w:hAnsi="Courier New" w:cs="Courier New"/>
        </w:rPr>
        <w:t>S(B,A)</w:t>
      </w:r>
      <w:r w:rsidRPr="0029788F">
        <w:t>. Hence</w:t>
      </w:r>
      <w:r w:rsidR="00793A71" w:rsidRPr="0029788F">
        <w:t>:</w:t>
      </w:r>
    </w:p>
    <w:p w:rsidR="00B53933" w:rsidRPr="0029788F" w:rsidRDefault="00B53933" w:rsidP="00B53933">
      <w:pPr>
        <w:pStyle w:val="Tekstas"/>
        <w:spacing w:after="120"/>
      </w:pPr>
      <w:r w:rsidRPr="0029788F">
        <w:t xml:space="preserve">(3) </w:t>
      </w:r>
      <w:r w:rsidRPr="0029788F">
        <w:rPr>
          <w:rFonts w:ascii="Courier New" w:hAnsi="Courier New" w:cs="Courier New"/>
        </w:rPr>
        <w:t>P(A)</w:t>
      </w:r>
      <w:r w:rsidR="00F55954" w:rsidRPr="0029788F">
        <w:t>. Fact</w:t>
      </w:r>
      <w:r w:rsidRPr="0029788F">
        <w:t>.</w:t>
      </w:r>
    </w:p>
    <w:p w:rsidR="00B53933" w:rsidRPr="0029788F" w:rsidRDefault="00B53933" w:rsidP="00B53933">
      <w:pPr>
        <w:pStyle w:val="Tekstas"/>
        <w:spacing w:after="120"/>
      </w:pPr>
      <w:r w:rsidRPr="0029788F">
        <w:t xml:space="preserve">(4) </w:t>
      </w:r>
      <w:r w:rsidR="002449B1">
        <w:rPr>
          <w:rFonts w:ascii="Courier New" w:hAnsi="Courier New" w:cs="Courier New"/>
        </w:rPr>
        <w:t>P(B</w:t>
      </w:r>
      <w:r w:rsidRPr="0029788F">
        <w:rPr>
          <w:rFonts w:ascii="Courier New" w:hAnsi="Courier New" w:cs="Courier New"/>
        </w:rPr>
        <w:t>)</w:t>
      </w:r>
      <w:r w:rsidR="00F55954" w:rsidRPr="0029788F">
        <w:t>. Fact</w:t>
      </w:r>
      <w:r w:rsidR="0055543A">
        <w:t>.</w:t>
      </w:r>
    </w:p>
    <w:p w:rsidR="00B53933" w:rsidRPr="0029788F" w:rsidRDefault="00B53933" w:rsidP="00B53933">
      <w:pPr>
        <w:pStyle w:val="Tekstas"/>
        <w:spacing w:after="120"/>
      </w:pPr>
      <w:r w:rsidRPr="0029788F">
        <w:t xml:space="preserve">(5) </w:t>
      </w:r>
      <w:r w:rsidRPr="0029788F">
        <w:rPr>
          <w:rFonts w:ascii="Courier New" w:hAnsi="Courier New" w:cs="Courier New"/>
        </w:rPr>
        <w:t>I(A,27)</w:t>
      </w:r>
      <w:r w:rsidRPr="00B15AD1">
        <w:t xml:space="preserve"> </w:t>
      </w:r>
      <w:r w:rsidRPr="0029788F">
        <w:rPr>
          <w:rFonts w:ascii="Courier New" w:hAnsi="Courier New" w:cs="Courier New"/>
        </w:rPr>
        <w:sym w:font="Symbol" w:char="F0DA"/>
      </w:r>
      <w:r w:rsidRPr="00B15AD1">
        <w:t xml:space="preserve"> </w:t>
      </w:r>
      <w:r w:rsidRPr="0029788F">
        <w:rPr>
          <w:rFonts w:ascii="Courier New" w:hAnsi="Courier New" w:cs="Courier New"/>
        </w:rPr>
        <w:t>I(A,28)</w:t>
      </w:r>
      <w:r w:rsidR="00F55954" w:rsidRPr="0029788F">
        <w:t>. Robot knows</w:t>
      </w:r>
      <w:r w:rsidRPr="0029788F">
        <w:t>.</w:t>
      </w:r>
    </w:p>
    <w:p w:rsidR="00B53933" w:rsidRPr="0029788F" w:rsidRDefault="00B53933" w:rsidP="00B53933">
      <w:pPr>
        <w:pStyle w:val="Tekstas"/>
        <w:spacing w:after="120"/>
      </w:pPr>
      <w:r w:rsidRPr="0029788F">
        <w:t xml:space="preserve">(6) </w:t>
      </w:r>
      <w:r w:rsidRPr="0029788F">
        <w:rPr>
          <w:rFonts w:ascii="Courier New" w:hAnsi="Courier New" w:cs="Courier New"/>
        </w:rPr>
        <w:t>I(B,27)</w:t>
      </w:r>
      <w:r w:rsidRPr="0029788F">
        <w:t xml:space="preserve">. </w:t>
      </w:r>
      <w:r w:rsidR="00F55954" w:rsidRPr="0029788F">
        <w:t>Robot knows</w:t>
      </w:r>
      <w:r w:rsidRPr="0029788F">
        <w:t>.</w:t>
      </w:r>
    </w:p>
    <w:p w:rsidR="00B53933" w:rsidRPr="0029788F" w:rsidRDefault="00B53933" w:rsidP="00CC58BC">
      <w:pPr>
        <w:pStyle w:val="Tekstas"/>
        <w:spacing w:after="240"/>
      </w:pPr>
      <w:r w:rsidRPr="0029788F">
        <w:t xml:space="preserve">(7) </w:t>
      </w:r>
      <w:r w:rsidRPr="0029788F">
        <w:sym w:font="Symbol" w:char="F0D8"/>
      </w:r>
      <w:r w:rsidRPr="0029788F">
        <w:rPr>
          <w:rFonts w:ascii="Courier New" w:hAnsi="Courier New" w:cs="Courier New"/>
        </w:rPr>
        <w:t>S(B,A)</w:t>
      </w:r>
      <w:r w:rsidRPr="0029788F">
        <w:t xml:space="preserve">. </w:t>
      </w:r>
      <w:r w:rsidR="00F55954" w:rsidRPr="0029788F">
        <w:t>Robot knows</w:t>
      </w:r>
      <w:r w:rsidRPr="0029788F">
        <w:t>.</w:t>
      </w:r>
    </w:p>
    <w:p w:rsidR="00C46B70" w:rsidRPr="0029788F" w:rsidRDefault="008451EA" w:rsidP="003B1732">
      <w:pPr>
        <w:pStyle w:val="Paviliustracija"/>
        <w:keepNext/>
        <w:spacing w:before="120"/>
        <w:rPr>
          <w:lang w:val="en-GB"/>
        </w:rPr>
      </w:pPr>
      <w:r w:rsidRPr="00854CB9">
        <w:rPr>
          <w:noProof/>
          <w:lang w:val="lt-LT" w:eastAsia="lt-LT"/>
        </w:rPr>
        <w:drawing>
          <wp:inline distT="0" distB="0" distL="0" distR="0">
            <wp:extent cx="5468620" cy="2590800"/>
            <wp:effectExtent l="0" t="0" r="0" b="0"/>
            <wp:docPr id="17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68620" cy="2590800"/>
                    </a:xfrm>
                    <a:prstGeom prst="rect">
                      <a:avLst/>
                    </a:prstGeom>
                    <a:noFill/>
                    <a:ln>
                      <a:noFill/>
                    </a:ln>
                  </pic:spPr>
                </pic:pic>
              </a:graphicData>
            </a:graphic>
          </wp:inline>
        </w:drawing>
      </w:r>
    </w:p>
    <w:p w:rsidR="00C46B70" w:rsidRPr="00A304BF" w:rsidRDefault="00F55954" w:rsidP="00A304BF">
      <w:pPr>
        <w:pStyle w:val="Pavaprasymas"/>
        <w:spacing w:before="120"/>
        <w:rPr>
          <w:lang w:val="en-US"/>
        </w:rPr>
      </w:pPr>
      <w:r w:rsidRPr="00E34AF9">
        <w:rPr>
          <w:b/>
        </w:rPr>
        <w:t xml:space="preserve">Fig. </w:t>
      </w:r>
      <w:r w:rsidR="004D6E4B">
        <w:rPr>
          <w:b/>
        </w:rPr>
        <w:t>19.9</w:t>
      </w:r>
      <w:r w:rsidRPr="00E34AF9">
        <w:rPr>
          <w:b/>
        </w:rPr>
        <w:t>.</w:t>
      </w:r>
      <w:r w:rsidRPr="0029788F">
        <w:t xml:space="preserve"> Proof tree; adapted from</w:t>
      </w:r>
      <w:r w:rsidR="00A304BF">
        <w:t xml:space="preserve"> (</w:t>
      </w:r>
      <w:r w:rsidR="00265C1F" w:rsidRPr="0029788F">
        <w:t xml:space="preserve">Nilsson 1998, </w:t>
      </w:r>
      <w:r w:rsidR="00DC62AB" w:rsidRPr="0029788F">
        <w:t xml:space="preserve">p. </w:t>
      </w:r>
      <w:r w:rsidR="00A304BF">
        <w:t>261)</w:t>
      </w:r>
    </w:p>
    <w:p w:rsidR="009C72C3" w:rsidRPr="0029788F" w:rsidRDefault="00F55954" w:rsidP="009C72C3">
      <w:pPr>
        <w:pStyle w:val="Tekstas"/>
      </w:pPr>
      <w:r w:rsidRPr="0029788F">
        <w:t xml:space="preserve">A possible world is shown in Fig. </w:t>
      </w:r>
      <w:r w:rsidR="004D6E4B">
        <w:t>19.10</w:t>
      </w:r>
      <w:r w:rsidR="009C72C3" w:rsidRPr="0029788F">
        <w:t>.</w:t>
      </w:r>
    </w:p>
    <w:p w:rsidR="009C72C3" w:rsidRPr="0029788F" w:rsidRDefault="008451EA" w:rsidP="009D0795">
      <w:pPr>
        <w:pStyle w:val="Paviliustracija"/>
        <w:keepNext/>
        <w:rPr>
          <w:lang w:val="en-GB"/>
        </w:rPr>
      </w:pPr>
      <w:r w:rsidRPr="00854CB9">
        <w:rPr>
          <w:noProof/>
          <w:lang w:val="lt-LT" w:eastAsia="lt-LT"/>
        </w:rPr>
        <w:drawing>
          <wp:inline distT="0" distB="0" distL="0" distR="0">
            <wp:extent cx="4906010" cy="1014095"/>
            <wp:effectExtent l="0" t="0" r="8890" b="0"/>
            <wp:docPr id="17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06010" cy="1014095"/>
                    </a:xfrm>
                    <a:prstGeom prst="rect">
                      <a:avLst/>
                    </a:prstGeom>
                    <a:noFill/>
                    <a:ln>
                      <a:noFill/>
                    </a:ln>
                  </pic:spPr>
                </pic:pic>
              </a:graphicData>
            </a:graphic>
          </wp:inline>
        </w:drawing>
      </w:r>
    </w:p>
    <w:p w:rsidR="009C72C3" w:rsidRPr="0029788F" w:rsidRDefault="00F55954" w:rsidP="006F2313">
      <w:pPr>
        <w:pStyle w:val="Pavaprasymas"/>
        <w:spacing w:after="240"/>
      </w:pPr>
      <w:r w:rsidRPr="00E34AF9">
        <w:rPr>
          <w:b/>
        </w:rPr>
        <w:t xml:space="preserve">Fig. </w:t>
      </w:r>
      <w:r w:rsidR="004D6E4B">
        <w:rPr>
          <w:b/>
        </w:rPr>
        <w:t>19.10</w:t>
      </w:r>
      <w:r w:rsidR="009C72C3" w:rsidRPr="00E34AF9">
        <w:rPr>
          <w:b/>
        </w:rPr>
        <w:t>.</w:t>
      </w:r>
      <w:r w:rsidR="009C72C3" w:rsidRPr="0029788F">
        <w:t xml:space="preserve"> </w:t>
      </w:r>
      <w:r w:rsidRPr="0029788F">
        <w:t>A possible world the robot knows about</w:t>
      </w:r>
    </w:p>
    <w:p w:rsidR="00713DB9" w:rsidRPr="0029788F" w:rsidRDefault="0048662D" w:rsidP="005C2F8E">
      <w:pPr>
        <w:pStyle w:val="Heading1"/>
      </w:pPr>
      <w:bookmarkStart w:id="108" w:name="_Toc154287602"/>
      <w:bookmarkStart w:id="109" w:name="_Toc154312066"/>
      <w:bookmarkStart w:id="110" w:name="_Toc3642569"/>
      <w:r w:rsidRPr="0029788F">
        <w:lastRenderedPageBreak/>
        <w:t>Exper</w:t>
      </w:r>
      <w:r w:rsidR="0079656E">
        <w:t>t s</w:t>
      </w:r>
      <w:r w:rsidRPr="0029788F">
        <w:t>ystems</w:t>
      </w:r>
      <w:bookmarkEnd w:id="108"/>
      <w:bookmarkEnd w:id="109"/>
      <w:bookmarkEnd w:id="110"/>
    </w:p>
    <w:p w:rsidR="00F01ECF" w:rsidRPr="0029788F" w:rsidRDefault="00F81129" w:rsidP="00F01ECF">
      <w:pPr>
        <w:pStyle w:val="Tekstas"/>
      </w:pPr>
      <w:r>
        <w:t xml:space="preserve">A general architecture of </w:t>
      </w:r>
      <w:r w:rsidR="0048662D" w:rsidRPr="0029788F">
        <w:t>exper</w:t>
      </w:r>
      <w:r w:rsidR="00E06474">
        <w:t>t</w:t>
      </w:r>
      <w:r w:rsidR="0048662D" w:rsidRPr="0029788F">
        <w:t xml:space="preserve"> system</w:t>
      </w:r>
      <w:r>
        <w:t>s</w:t>
      </w:r>
      <w:r w:rsidR="00290217">
        <w:t xml:space="preserve"> is shown in Fig. 20.1; s</w:t>
      </w:r>
      <w:r w:rsidR="00290217" w:rsidRPr="0029788F">
        <w:t>ee e.g. Sa</w:t>
      </w:r>
      <w:r w:rsidR="00290217">
        <w:t>wyer and Foster</w:t>
      </w:r>
      <w:r w:rsidR="00290217" w:rsidRPr="0029788F">
        <w:t xml:space="preserve"> (1986</w:t>
      </w:r>
      <w:r w:rsidR="00290217">
        <w:t>).</w:t>
      </w:r>
    </w:p>
    <w:p w:rsidR="00713DB9" w:rsidRPr="0029788F" w:rsidRDefault="008451EA" w:rsidP="00DE08AA">
      <w:pPr>
        <w:pStyle w:val="Paviliustracija"/>
        <w:rPr>
          <w:lang w:val="en-GB"/>
        </w:rPr>
      </w:pPr>
      <w:r w:rsidRPr="00854CB9">
        <w:rPr>
          <w:noProof/>
          <w:lang w:val="lt-LT" w:eastAsia="lt-LT"/>
        </w:rPr>
        <w:drawing>
          <wp:inline distT="0" distB="0" distL="0" distR="0">
            <wp:extent cx="4419600" cy="2227580"/>
            <wp:effectExtent l="0" t="0" r="0" b="127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19600" cy="2227580"/>
                    </a:xfrm>
                    <a:prstGeom prst="rect">
                      <a:avLst/>
                    </a:prstGeom>
                    <a:noFill/>
                    <a:ln>
                      <a:noFill/>
                    </a:ln>
                  </pic:spPr>
                </pic:pic>
              </a:graphicData>
            </a:graphic>
          </wp:inline>
        </w:drawing>
      </w:r>
    </w:p>
    <w:p w:rsidR="000703A0" w:rsidRPr="0029788F" w:rsidRDefault="0048662D" w:rsidP="00DE08AA">
      <w:pPr>
        <w:pStyle w:val="Pavaprasymas"/>
      </w:pPr>
      <w:r w:rsidRPr="00E34AF9">
        <w:rPr>
          <w:b/>
        </w:rPr>
        <w:t xml:space="preserve">Fig. </w:t>
      </w:r>
      <w:r w:rsidR="00A42F76" w:rsidRPr="00E34AF9">
        <w:rPr>
          <w:b/>
        </w:rPr>
        <w:t>20.1</w:t>
      </w:r>
      <w:r w:rsidR="000703A0" w:rsidRPr="00E34AF9">
        <w:rPr>
          <w:b/>
        </w:rPr>
        <w:t>.</w:t>
      </w:r>
      <w:r w:rsidR="000703A0" w:rsidRPr="0029788F">
        <w:t xml:space="preserve"> </w:t>
      </w:r>
      <w:r w:rsidRPr="0029788F">
        <w:t>A general architecture of an exper</w:t>
      </w:r>
      <w:r w:rsidR="00E34AF9">
        <w:t>t</w:t>
      </w:r>
      <w:r w:rsidRPr="0029788F">
        <w:t xml:space="preserve"> system</w:t>
      </w:r>
    </w:p>
    <w:p w:rsidR="00010AB9" w:rsidRPr="0029788F" w:rsidRDefault="009E6E8D" w:rsidP="00FB4D63">
      <w:pPr>
        <w:pStyle w:val="Tekstas"/>
        <w:spacing w:after="360"/>
      </w:pPr>
      <w:r w:rsidRPr="0029788F">
        <w:t>Following is an example</w:t>
      </w:r>
      <w:r w:rsidR="00AD7FF0">
        <w:t xml:space="preserve"> “Health Assessment Knowledge Base”</w:t>
      </w:r>
      <w:r w:rsidRPr="0029788F">
        <w:t xml:space="preserve"> from</w:t>
      </w:r>
      <w:r w:rsidR="00290217">
        <w:t xml:space="preserve"> (</w:t>
      </w:r>
      <w:r w:rsidR="009033B3" w:rsidRPr="0029788F">
        <w:t>Sawyer, Foster</w:t>
      </w:r>
      <w:r w:rsidR="00F01ECF" w:rsidRPr="0029788F">
        <w:t xml:space="preserve"> 1986</w:t>
      </w:r>
      <w:r w:rsidR="00AD7FF0">
        <w:t>, p. 169–181</w:t>
      </w:r>
      <w:r w:rsidR="00290217">
        <w:t>)</w:t>
      </w:r>
      <w:r w:rsidR="00F01ECF" w:rsidRPr="0029788F">
        <w:t xml:space="preserve">. </w:t>
      </w:r>
      <w:r w:rsidRPr="0029788F">
        <w:t>Facts are shown</w:t>
      </w:r>
      <w:r w:rsidR="00290217">
        <w:t xml:space="preserve"> below</w:t>
      </w:r>
      <w:r w:rsidRPr="0029788F">
        <w:t xml:space="preserve"> in Fig.</w:t>
      </w:r>
      <w:r w:rsidR="00AD7FF0">
        <w:t> </w:t>
      </w:r>
      <w:r w:rsidR="00A42F76" w:rsidRPr="0029788F">
        <w:t>20.2</w:t>
      </w:r>
      <w:r w:rsidRPr="0029788F">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0"/>
        <w:gridCol w:w="3018"/>
        <w:gridCol w:w="3023"/>
      </w:tblGrid>
      <w:tr w:rsidR="00AD7FF0" w:rsidRPr="0029788F" w:rsidTr="00F212FF">
        <w:trPr>
          <w:jc w:val="center"/>
        </w:trPr>
        <w:tc>
          <w:tcPr>
            <w:tcW w:w="3024" w:type="dxa"/>
          </w:tcPr>
          <w:p w:rsidR="00C13C1E" w:rsidRPr="0029788F" w:rsidRDefault="00C13C1E" w:rsidP="00FB4D63">
            <w:pPr>
              <w:pStyle w:val="Tekstas"/>
              <w:ind w:firstLine="170"/>
            </w:pPr>
            <w:r w:rsidRPr="0029788F">
              <w:t xml:space="preserve">1) </w:t>
            </w:r>
            <w:r w:rsidR="00AD7FF0">
              <w:t>age</w:t>
            </w:r>
            <w:r w:rsidR="00A40301">
              <w:t>=</w:t>
            </w:r>
          </w:p>
          <w:p w:rsidR="00C13C1E" w:rsidRPr="0029788F" w:rsidRDefault="00FB4D63" w:rsidP="00FB4D63">
            <w:pPr>
              <w:pStyle w:val="Tekstas"/>
              <w:ind w:firstLine="567"/>
            </w:pPr>
            <w:r>
              <w:t xml:space="preserve">1. </w:t>
            </w:r>
            <w:r w:rsidR="005E7FDB">
              <w:rPr>
                <w:rFonts w:ascii="Arial" w:hAnsi="Arial" w:cs="Arial"/>
              </w:rPr>
              <w:t>'</w:t>
            </w:r>
            <w:r w:rsidR="00AD7FF0">
              <w:t>25_or_less</w:t>
            </w:r>
            <w:r w:rsidR="005E7FDB">
              <w:rPr>
                <w:rFonts w:ascii="Arial" w:hAnsi="Arial" w:cs="Arial"/>
              </w:rPr>
              <w:t>'</w:t>
            </w:r>
          </w:p>
          <w:p w:rsidR="00C13C1E" w:rsidRPr="0029788F" w:rsidRDefault="00FB4D63" w:rsidP="00FB4D63">
            <w:pPr>
              <w:pStyle w:val="Tekstas"/>
              <w:ind w:firstLine="567"/>
            </w:pPr>
            <w:r>
              <w:t xml:space="preserve">2. </w:t>
            </w:r>
            <w:r w:rsidR="005E7FDB" w:rsidRPr="000A6C39">
              <w:rPr>
                <w:rFonts w:ascii="Arial" w:hAnsi="Arial" w:cs="Arial"/>
                <w:b/>
              </w:rPr>
              <w:t>'</w:t>
            </w:r>
            <w:r w:rsidR="00C13C1E" w:rsidRPr="000A6C39">
              <w:rPr>
                <w:b/>
              </w:rPr>
              <w:t>25-55</w:t>
            </w:r>
            <w:r w:rsidR="005E7FDB" w:rsidRPr="000A6C39">
              <w:rPr>
                <w:rFonts w:ascii="Arial" w:hAnsi="Arial" w:cs="Arial"/>
                <w:b/>
              </w:rPr>
              <w:t>'</w:t>
            </w:r>
          </w:p>
          <w:p w:rsidR="00C13C1E" w:rsidRPr="0029788F" w:rsidRDefault="00FB4D63" w:rsidP="00FB4D63">
            <w:pPr>
              <w:pStyle w:val="Tekstas"/>
              <w:ind w:firstLine="567"/>
            </w:pPr>
            <w:r>
              <w:t xml:space="preserve">3. </w:t>
            </w:r>
            <w:r w:rsidR="005E7FDB">
              <w:rPr>
                <w:rFonts w:ascii="Arial" w:hAnsi="Arial" w:cs="Arial"/>
              </w:rPr>
              <w:t>'</w:t>
            </w:r>
            <w:r w:rsidR="00AD7FF0">
              <w:t>55_or_over</w:t>
            </w:r>
            <w:r w:rsidR="005E7FDB">
              <w:rPr>
                <w:rFonts w:ascii="Arial" w:hAnsi="Arial" w:cs="Arial"/>
              </w:rPr>
              <w:t>'</w:t>
            </w:r>
          </w:p>
          <w:p w:rsidR="00E56132" w:rsidRPr="0029788F" w:rsidRDefault="00E56132" w:rsidP="00FB4D63">
            <w:pPr>
              <w:pStyle w:val="Tekstas"/>
              <w:ind w:firstLine="567"/>
            </w:pPr>
          </w:p>
        </w:tc>
        <w:tc>
          <w:tcPr>
            <w:tcW w:w="3021" w:type="dxa"/>
          </w:tcPr>
          <w:p w:rsidR="00C13C1E" w:rsidRPr="0029788F" w:rsidRDefault="00C13C1E" w:rsidP="00FB4D63">
            <w:pPr>
              <w:pStyle w:val="Tekstas"/>
              <w:ind w:firstLine="170"/>
            </w:pPr>
            <w:r w:rsidRPr="0029788F">
              <w:t xml:space="preserve">2) </w:t>
            </w:r>
            <w:r w:rsidR="00DA50B7">
              <w:t>gende</w:t>
            </w:r>
            <w:r w:rsidR="00AD7FF0">
              <w:t>r</w:t>
            </w:r>
            <w:r w:rsidR="00A40301">
              <w:t>=</w:t>
            </w:r>
          </w:p>
          <w:p w:rsidR="00C13C1E" w:rsidRPr="0029788F" w:rsidRDefault="00FB4D63" w:rsidP="00FB4D63">
            <w:pPr>
              <w:pStyle w:val="Tekstas"/>
              <w:ind w:firstLine="567"/>
            </w:pPr>
            <w:r>
              <w:t xml:space="preserve">1. </w:t>
            </w:r>
            <w:r w:rsidR="005E7FDB">
              <w:rPr>
                <w:rFonts w:ascii="Arial" w:hAnsi="Arial" w:cs="Arial"/>
              </w:rPr>
              <w:t>'</w:t>
            </w:r>
            <w:r w:rsidR="00AD7FF0">
              <w:t>m</w:t>
            </w:r>
            <w:r w:rsidR="005E7FDB">
              <w:rPr>
                <w:rFonts w:ascii="Arial" w:hAnsi="Arial" w:cs="Arial"/>
              </w:rPr>
              <w:t>'</w:t>
            </w:r>
          </w:p>
          <w:p w:rsidR="00C13C1E" w:rsidRPr="0029788F" w:rsidRDefault="00FB4D63" w:rsidP="00FB4D63">
            <w:pPr>
              <w:pStyle w:val="Tekstas"/>
              <w:ind w:firstLine="567"/>
            </w:pPr>
            <w:r>
              <w:t xml:space="preserve">2. </w:t>
            </w:r>
            <w:r w:rsidR="005E7FDB" w:rsidRPr="000A6C39">
              <w:rPr>
                <w:rFonts w:ascii="Arial" w:hAnsi="Arial" w:cs="Arial"/>
                <w:b/>
              </w:rPr>
              <w:t>'</w:t>
            </w:r>
            <w:r w:rsidR="00AD7FF0" w:rsidRPr="000A6C39">
              <w:rPr>
                <w:b/>
              </w:rPr>
              <w:t>f</w:t>
            </w:r>
            <w:r w:rsidR="005E7FDB" w:rsidRPr="000A6C39">
              <w:rPr>
                <w:rFonts w:ascii="Arial" w:hAnsi="Arial" w:cs="Arial"/>
                <w:b/>
              </w:rPr>
              <w:t>'</w:t>
            </w:r>
          </w:p>
        </w:tc>
        <w:tc>
          <w:tcPr>
            <w:tcW w:w="3026" w:type="dxa"/>
          </w:tcPr>
          <w:p w:rsidR="00C13C1E" w:rsidRPr="0029788F" w:rsidRDefault="00C13C1E" w:rsidP="00FB4D63">
            <w:pPr>
              <w:pStyle w:val="Tekstas"/>
              <w:ind w:firstLine="170"/>
            </w:pPr>
            <w:r w:rsidRPr="0029788F">
              <w:t xml:space="preserve">3) </w:t>
            </w:r>
            <w:r w:rsidR="00AD7FF0">
              <w:t>weight</w:t>
            </w:r>
            <w:r w:rsidR="00A40301">
              <w:t>=</w:t>
            </w:r>
          </w:p>
          <w:p w:rsidR="00C13C1E" w:rsidRPr="0029788F" w:rsidRDefault="00FB4D63" w:rsidP="00FB4D63">
            <w:pPr>
              <w:pStyle w:val="Tekstas"/>
              <w:ind w:firstLine="567"/>
            </w:pPr>
            <w:r>
              <w:t xml:space="preserve">1. </w:t>
            </w:r>
            <w:r w:rsidR="005E7FDB" w:rsidRPr="005E7FDB">
              <w:rPr>
                <w:rFonts w:ascii="Arial" w:hAnsi="Arial" w:cs="Arial"/>
                <w:b/>
              </w:rPr>
              <w:t>'</w:t>
            </w:r>
            <w:r w:rsidR="00AD7FF0" w:rsidRPr="005E7FDB">
              <w:rPr>
                <w:b/>
              </w:rPr>
              <w:t>55_or_less</w:t>
            </w:r>
            <w:r w:rsidR="005E7FDB" w:rsidRPr="005E7FDB">
              <w:rPr>
                <w:rFonts w:ascii="Arial" w:hAnsi="Arial" w:cs="Arial"/>
                <w:b/>
              </w:rPr>
              <w:t>'</w:t>
            </w:r>
          </w:p>
          <w:p w:rsidR="00C13C1E" w:rsidRPr="0029788F" w:rsidRDefault="00FB4D63" w:rsidP="00FB4D63">
            <w:pPr>
              <w:pStyle w:val="Tekstas"/>
              <w:ind w:firstLine="567"/>
            </w:pPr>
            <w:r>
              <w:t xml:space="preserve">2. </w:t>
            </w:r>
            <w:r w:rsidR="005E7FDB">
              <w:rPr>
                <w:rFonts w:ascii="Arial" w:hAnsi="Arial" w:cs="Arial"/>
              </w:rPr>
              <w:t>'</w:t>
            </w:r>
            <w:r w:rsidR="00C13C1E" w:rsidRPr="0029788F">
              <w:t>55-85</w:t>
            </w:r>
            <w:r w:rsidR="005E7FDB">
              <w:rPr>
                <w:rFonts w:ascii="Arial" w:hAnsi="Arial" w:cs="Arial"/>
              </w:rPr>
              <w:t>'</w:t>
            </w:r>
          </w:p>
          <w:p w:rsidR="00C13C1E" w:rsidRPr="0029788F" w:rsidRDefault="00AD7FF0" w:rsidP="00FB4D63">
            <w:pPr>
              <w:pStyle w:val="Tekstas"/>
              <w:ind w:firstLine="567"/>
            </w:pPr>
            <w:r>
              <w:t>3.</w:t>
            </w:r>
            <w:r w:rsidR="00FB4D63">
              <w:t xml:space="preserve"> </w:t>
            </w:r>
            <w:r w:rsidR="005E7FDB">
              <w:rPr>
                <w:rFonts w:ascii="Arial" w:hAnsi="Arial" w:cs="Arial"/>
              </w:rPr>
              <w:t>'</w:t>
            </w:r>
            <w:r>
              <w:t>85_or_more</w:t>
            </w:r>
          </w:p>
        </w:tc>
      </w:tr>
      <w:tr w:rsidR="00AD7FF0" w:rsidRPr="0029788F" w:rsidTr="00F212FF">
        <w:trPr>
          <w:jc w:val="center"/>
        </w:trPr>
        <w:tc>
          <w:tcPr>
            <w:tcW w:w="3024" w:type="dxa"/>
          </w:tcPr>
          <w:p w:rsidR="00C13C1E" w:rsidRPr="0029788F" w:rsidRDefault="00C13C1E" w:rsidP="00FB4D63">
            <w:pPr>
              <w:pStyle w:val="Tekstas"/>
              <w:ind w:firstLine="170"/>
            </w:pPr>
            <w:r w:rsidRPr="0029788F">
              <w:t xml:space="preserve">4) </w:t>
            </w:r>
            <w:r w:rsidR="00AD7FF0">
              <w:t>frame</w:t>
            </w:r>
            <w:r w:rsidR="00A40301">
              <w:t>=</w:t>
            </w:r>
          </w:p>
          <w:p w:rsidR="00C13C1E" w:rsidRPr="0029788F" w:rsidRDefault="00C13C1E" w:rsidP="00FB4D63">
            <w:pPr>
              <w:pStyle w:val="Tekstas"/>
              <w:ind w:firstLine="567"/>
            </w:pPr>
            <w:r w:rsidRPr="0029788F">
              <w:t>1.</w:t>
            </w:r>
            <w:r w:rsidR="00FB4D63">
              <w:t xml:space="preserve"> </w:t>
            </w:r>
            <w:r w:rsidR="005E7FDB" w:rsidRPr="000A6C39">
              <w:rPr>
                <w:rFonts w:ascii="Arial" w:hAnsi="Arial" w:cs="Arial"/>
                <w:b/>
              </w:rPr>
              <w:t>'</w:t>
            </w:r>
            <w:r w:rsidR="00AD7FF0" w:rsidRPr="000A6C39">
              <w:rPr>
                <w:b/>
              </w:rPr>
              <w:t>small</w:t>
            </w:r>
            <w:r w:rsidR="005E7FDB" w:rsidRPr="000A6C39">
              <w:rPr>
                <w:rFonts w:ascii="Arial" w:hAnsi="Arial" w:cs="Arial"/>
                <w:b/>
              </w:rPr>
              <w:t>'</w:t>
            </w:r>
          </w:p>
          <w:p w:rsidR="00C13C1E" w:rsidRPr="0029788F" w:rsidRDefault="00AD7FF0" w:rsidP="00FB4D63">
            <w:pPr>
              <w:pStyle w:val="Tekstas"/>
              <w:ind w:firstLine="567"/>
            </w:pPr>
            <w:r>
              <w:t>2.</w:t>
            </w:r>
            <w:r w:rsidR="00FB4D63">
              <w:t xml:space="preserve"> </w:t>
            </w:r>
            <w:r w:rsidR="005E7FDB">
              <w:rPr>
                <w:rFonts w:ascii="Arial" w:hAnsi="Arial" w:cs="Arial"/>
              </w:rPr>
              <w:t>'</w:t>
            </w:r>
            <w:r>
              <w:t>large</w:t>
            </w:r>
            <w:r w:rsidR="005E7FDB">
              <w:rPr>
                <w:rFonts w:ascii="Arial" w:hAnsi="Arial" w:cs="Arial"/>
              </w:rPr>
              <w:t>'</w:t>
            </w:r>
          </w:p>
          <w:p w:rsidR="00E56132" w:rsidRPr="0029788F" w:rsidRDefault="00E56132" w:rsidP="00FB4D63">
            <w:pPr>
              <w:pStyle w:val="Tekstas"/>
              <w:ind w:firstLine="567"/>
            </w:pPr>
          </w:p>
        </w:tc>
        <w:tc>
          <w:tcPr>
            <w:tcW w:w="3021" w:type="dxa"/>
          </w:tcPr>
          <w:p w:rsidR="00C13C1E" w:rsidRPr="0029788F" w:rsidRDefault="00C13C1E" w:rsidP="00FB4D63">
            <w:pPr>
              <w:pStyle w:val="Tekstas"/>
              <w:ind w:firstLine="170"/>
            </w:pPr>
            <w:r w:rsidRPr="0029788F">
              <w:t xml:space="preserve">5) </w:t>
            </w:r>
            <w:r w:rsidR="00DA50B7">
              <w:t>cholesterol</w:t>
            </w:r>
            <w:r w:rsidR="00A40301">
              <w:t>=</w:t>
            </w:r>
          </w:p>
          <w:p w:rsidR="00C13C1E" w:rsidRPr="0029788F" w:rsidRDefault="00C13C1E" w:rsidP="00FB4D63">
            <w:pPr>
              <w:pStyle w:val="Tekstas"/>
              <w:ind w:firstLine="567"/>
            </w:pPr>
            <w:r w:rsidRPr="0029788F">
              <w:t>1.</w:t>
            </w:r>
            <w:r w:rsidR="00FB4D63">
              <w:t xml:space="preserve"> </w:t>
            </w:r>
            <w:r w:rsidR="005E7FDB" w:rsidRPr="005E7FDB">
              <w:rPr>
                <w:rFonts w:ascii="Arial" w:hAnsi="Arial" w:cs="Arial"/>
                <w:b/>
              </w:rPr>
              <w:t>'</w:t>
            </w:r>
            <w:r w:rsidR="00AD7FF0" w:rsidRPr="005E7FDB">
              <w:rPr>
                <w:b/>
              </w:rPr>
              <w:t>normal</w:t>
            </w:r>
            <w:r w:rsidR="005E7FDB" w:rsidRPr="005E7FDB">
              <w:rPr>
                <w:rFonts w:ascii="Arial" w:hAnsi="Arial" w:cs="Arial"/>
                <w:b/>
              </w:rPr>
              <w:t>'</w:t>
            </w:r>
          </w:p>
          <w:p w:rsidR="00C13C1E" w:rsidRPr="0029788F" w:rsidRDefault="00C13C1E" w:rsidP="00FB4D63">
            <w:pPr>
              <w:pStyle w:val="Tekstas"/>
              <w:ind w:firstLine="567"/>
            </w:pPr>
            <w:r w:rsidRPr="0029788F">
              <w:t>2.</w:t>
            </w:r>
            <w:r w:rsidR="00FB4D63">
              <w:t xml:space="preserve"> </w:t>
            </w:r>
            <w:r w:rsidR="005E7FDB">
              <w:rPr>
                <w:rFonts w:ascii="Arial" w:hAnsi="Arial" w:cs="Arial"/>
              </w:rPr>
              <w:t>'</w:t>
            </w:r>
            <w:r w:rsidR="00AD7FF0">
              <w:t>high</w:t>
            </w:r>
            <w:r w:rsidR="005E7FDB">
              <w:rPr>
                <w:rFonts w:ascii="Arial" w:hAnsi="Arial" w:cs="Arial"/>
              </w:rPr>
              <w:t>'</w:t>
            </w:r>
          </w:p>
        </w:tc>
        <w:tc>
          <w:tcPr>
            <w:tcW w:w="3026" w:type="dxa"/>
          </w:tcPr>
          <w:p w:rsidR="00E56132" w:rsidRPr="0029788F" w:rsidRDefault="00A40301" w:rsidP="00FB4D63">
            <w:pPr>
              <w:pStyle w:val="Tekstas"/>
              <w:ind w:firstLine="170"/>
            </w:pPr>
            <w:r>
              <w:t>6) salt=</w:t>
            </w:r>
          </w:p>
          <w:p w:rsidR="00E56132" w:rsidRPr="0029788F" w:rsidRDefault="00FB4D63" w:rsidP="00FB4D63">
            <w:pPr>
              <w:pStyle w:val="Tekstas"/>
              <w:ind w:firstLine="567"/>
            </w:pPr>
            <w:r>
              <w:t xml:space="preserve">1. </w:t>
            </w:r>
            <w:r w:rsidR="005E7FDB" w:rsidRPr="005E7FDB">
              <w:rPr>
                <w:rFonts w:ascii="Arial" w:hAnsi="Arial" w:cs="Arial"/>
                <w:b/>
              </w:rPr>
              <w:t>'</w:t>
            </w:r>
            <w:r w:rsidR="00E56132" w:rsidRPr="005E7FDB">
              <w:rPr>
                <w:b/>
              </w:rPr>
              <w:t>norma</w:t>
            </w:r>
            <w:r w:rsidR="00AD7FF0" w:rsidRPr="005E7FDB">
              <w:rPr>
                <w:b/>
              </w:rPr>
              <w:t>l</w:t>
            </w:r>
            <w:r w:rsidR="005E7FDB" w:rsidRPr="005E7FDB">
              <w:rPr>
                <w:rFonts w:ascii="Arial" w:hAnsi="Arial" w:cs="Arial"/>
                <w:b/>
              </w:rPr>
              <w:t>'</w:t>
            </w:r>
          </w:p>
          <w:p w:rsidR="00C13C1E" w:rsidRPr="0029788F" w:rsidRDefault="00FB4D63" w:rsidP="00FB4D63">
            <w:pPr>
              <w:pStyle w:val="Tekstas"/>
              <w:ind w:firstLine="567"/>
            </w:pPr>
            <w:r>
              <w:t xml:space="preserve">2. </w:t>
            </w:r>
            <w:r w:rsidR="005E7FDB">
              <w:rPr>
                <w:rFonts w:ascii="Arial" w:hAnsi="Arial" w:cs="Arial"/>
              </w:rPr>
              <w:t>'</w:t>
            </w:r>
            <w:r w:rsidR="00AD7FF0">
              <w:t>high</w:t>
            </w:r>
            <w:r w:rsidR="005E7FDB">
              <w:rPr>
                <w:rFonts w:ascii="Arial" w:hAnsi="Arial" w:cs="Arial"/>
              </w:rPr>
              <w:t>'</w:t>
            </w:r>
          </w:p>
        </w:tc>
      </w:tr>
      <w:tr w:rsidR="00AD7FF0" w:rsidRPr="0029788F" w:rsidTr="00F212FF">
        <w:trPr>
          <w:jc w:val="center"/>
        </w:trPr>
        <w:tc>
          <w:tcPr>
            <w:tcW w:w="3024" w:type="dxa"/>
          </w:tcPr>
          <w:p w:rsidR="00E56132" w:rsidRPr="0029788F" w:rsidRDefault="00AD7FF0" w:rsidP="00FB4D63">
            <w:pPr>
              <w:pStyle w:val="Tekstas"/>
              <w:ind w:firstLine="170"/>
            </w:pPr>
            <w:r>
              <w:t>7) smoker</w:t>
            </w:r>
            <w:r w:rsidR="00A40301">
              <w:t>=</w:t>
            </w:r>
          </w:p>
          <w:p w:rsidR="00E56132" w:rsidRPr="0029788F" w:rsidRDefault="00FB4D63" w:rsidP="00FB4D63">
            <w:pPr>
              <w:pStyle w:val="Tekstas"/>
              <w:ind w:firstLine="567"/>
            </w:pPr>
            <w:r>
              <w:t xml:space="preserve">1. </w:t>
            </w:r>
            <w:r w:rsidR="005E7FDB">
              <w:rPr>
                <w:rFonts w:ascii="Arial" w:hAnsi="Arial" w:cs="Arial"/>
              </w:rPr>
              <w:t>'</w:t>
            </w:r>
            <w:r w:rsidR="00AD7FF0">
              <w:t>yes</w:t>
            </w:r>
            <w:r w:rsidR="005E7FDB">
              <w:rPr>
                <w:rFonts w:ascii="Arial" w:hAnsi="Arial" w:cs="Arial"/>
              </w:rPr>
              <w:t>'</w:t>
            </w:r>
          </w:p>
          <w:p w:rsidR="00C13C1E" w:rsidRPr="0029788F" w:rsidRDefault="00FB4D63" w:rsidP="00FB4D63">
            <w:pPr>
              <w:pStyle w:val="Tekstas"/>
              <w:ind w:firstLine="567"/>
            </w:pPr>
            <w:r>
              <w:t xml:space="preserve">2. </w:t>
            </w:r>
            <w:r w:rsidR="005E7FDB" w:rsidRPr="000A6C39">
              <w:rPr>
                <w:rFonts w:ascii="Arial" w:hAnsi="Arial" w:cs="Arial"/>
                <w:b/>
              </w:rPr>
              <w:t>'</w:t>
            </w:r>
            <w:r w:rsidR="00AD7FF0" w:rsidRPr="000A6C39">
              <w:rPr>
                <w:b/>
              </w:rPr>
              <w:t>no</w:t>
            </w:r>
            <w:r w:rsidR="005E7FDB" w:rsidRPr="000A6C39">
              <w:rPr>
                <w:rFonts w:ascii="Arial" w:hAnsi="Arial" w:cs="Arial"/>
                <w:b/>
              </w:rPr>
              <w:t>'</w:t>
            </w:r>
          </w:p>
        </w:tc>
        <w:tc>
          <w:tcPr>
            <w:tcW w:w="3021" w:type="dxa"/>
          </w:tcPr>
          <w:p w:rsidR="00E56132" w:rsidRPr="0029788F" w:rsidRDefault="00AF7F68" w:rsidP="00FB4D63">
            <w:pPr>
              <w:pStyle w:val="Tekstas"/>
              <w:ind w:firstLine="170"/>
            </w:pPr>
            <w:r>
              <w:t>8) personality</w:t>
            </w:r>
            <w:r w:rsidR="00A40301">
              <w:t>=</w:t>
            </w:r>
          </w:p>
          <w:p w:rsidR="00E56132" w:rsidRPr="0029788F" w:rsidRDefault="00FB4D63" w:rsidP="00FB4D63">
            <w:pPr>
              <w:pStyle w:val="Tekstas"/>
              <w:ind w:firstLine="567"/>
            </w:pPr>
            <w:r>
              <w:t xml:space="preserve">1. </w:t>
            </w:r>
            <w:r w:rsidR="005E7FDB" w:rsidRPr="000A6C39">
              <w:rPr>
                <w:rFonts w:ascii="Arial" w:hAnsi="Arial" w:cs="Arial"/>
                <w:b/>
              </w:rPr>
              <w:t>'</w:t>
            </w:r>
            <w:r w:rsidR="00AF7F68" w:rsidRPr="000A6C39">
              <w:rPr>
                <w:b/>
              </w:rPr>
              <w:t>aggressive</w:t>
            </w:r>
            <w:r w:rsidR="005E7FDB" w:rsidRPr="000A6C39">
              <w:rPr>
                <w:rFonts w:ascii="Arial" w:hAnsi="Arial" w:cs="Arial"/>
                <w:b/>
              </w:rPr>
              <w:t>'</w:t>
            </w:r>
          </w:p>
          <w:p w:rsidR="00C13C1E" w:rsidRPr="0029788F" w:rsidRDefault="00FB4D63" w:rsidP="00FB4D63">
            <w:pPr>
              <w:pStyle w:val="Tekstas"/>
              <w:ind w:firstLine="567"/>
            </w:pPr>
            <w:r>
              <w:t xml:space="preserve">2. </w:t>
            </w:r>
            <w:r w:rsidR="005E7FDB">
              <w:rPr>
                <w:rFonts w:ascii="Arial" w:hAnsi="Arial" w:cs="Arial"/>
              </w:rPr>
              <w:t>'</w:t>
            </w:r>
            <w:r w:rsidR="00AF7F68">
              <w:t>docile</w:t>
            </w:r>
            <w:r w:rsidR="005E7FDB">
              <w:rPr>
                <w:rFonts w:ascii="Arial" w:hAnsi="Arial" w:cs="Arial"/>
              </w:rPr>
              <w:t>'</w:t>
            </w:r>
          </w:p>
        </w:tc>
        <w:tc>
          <w:tcPr>
            <w:tcW w:w="3026" w:type="dxa"/>
          </w:tcPr>
          <w:p w:rsidR="00E56132" w:rsidRPr="0029788F" w:rsidRDefault="00AF7F68" w:rsidP="00FB4D63">
            <w:pPr>
              <w:pStyle w:val="Tekstas"/>
              <w:ind w:firstLine="170"/>
            </w:pPr>
            <w:r>
              <w:t>9) alcohol</w:t>
            </w:r>
            <w:r w:rsidR="00A40301">
              <w:t>=</w:t>
            </w:r>
          </w:p>
          <w:p w:rsidR="00E56132" w:rsidRPr="0029788F" w:rsidRDefault="00FB4D63" w:rsidP="00FB4D63">
            <w:pPr>
              <w:pStyle w:val="Tekstas"/>
              <w:ind w:firstLine="567"/>
            </w:pPr>
            <w:r>
              <w:t xml:space="preserve">1. </w:t>
            </w:r>
            <w:r w:rsidR="005E7FDB">
              <w:rPr>
                <w:rFonts w:ascii="Arial" w:hAnsi="Arial" w:cs="Arial"/>
              </w:rPr>
              <w:t>'</w:t>
            </w:r>
            <w:r w:rsidR="00AF7F68">
              <w:t>none</w:t>
            </w:r>
            <w:r w:rsidR="005E7FDB">
              <w:rPr>
                <w:rFonts w:ascii="Arial" w:hAnsi="Arial" w:cs="Arial"/>
              </w:rPr>
              <w:t>'</w:t>
            </w:r>
          </w:p>
          <w:p w:rsidR="00E56132" w:rsidRPr="0029788F" w:rsidRDefault="00FB4D63" w:rsidP="00FB4D63">
            <w:pPr>
              <w:pStyle w:val="Tekstas"/>
              <w:ind w:firstLine="567"/>
            </w:pPr>
            <w:r>
              <w:t xml:space="preserve">2. </w:t>
            </w:r>
            <w:r w:rsidR="005E7FDB" w:rsidRPr="000A6C39">
              <w:rPr>
                <w:rFonts w:ascii="Arial" w:hAnsi="Arial" w:cs="Arial"/>
                <w:b/>
              </w:rPr>
              <w:t>'</w:t>
            </w:r>
            <w:r w:rsidR="00AF7F68" w:rsidRPr="000A6C39">
              <w:rPr>
                <w:b/>
              </w:rPr>
              <w:t>moderate</w:t>
            </w:r>
            <w:r w:rsidR="005E7FDB" w:rsidRPr="000A6C39">
              <w:rPr>
                <w:rFonts w:ascii="Arial" w:hAnsi="Arial" w:cs="Arial"/>
                <w:b/>
              </w:rPr>
              <w:t>'</w:t>
            </w:r>
          </w:p>
          <w:p w:rsidR="00C13C1E" w:rsidRPr="0029788F" w:rsidRDefault="00FB4D63" w:rsidP="00FB4D63">
            <w:pPr>
              <w:pStyle w:val="Tekstas"/>
              <w:ind w:firstLine="567"/>
            </w:pPr>
            <w:r>
              <w:t xml:space="preserve">3. </w:t>
            </w:r>
            <w:r w:rsidR="005E7FDB">
              <w:rPr>
                <w:rFonts w:ascii="Arial" w:hAnsi="Arial" w:cs="Arial"/>
              </w:rPr>
              <w:t>'</w:t>
            </w:r>
            <w:r w:rsidR="00AF7F68">
              <w:t>excessive</w:t>
            </w:r>
            <w:r w:rsidR="005E7FDB">
              <w:rPr>
                <w:rFonts w:ascii="Arial" w:hAnsi="Arial" w:cs="Arial"/>
              </w:rPr>
              <w:t>'</w:t>
            </w:r>
          </w:p>
        </w:tc>
      </w:tr>
    </w:tbl>
    <w:p w:rsidR="00C13C1E" w:rsidRPr="0029788F" w:rsidRDefault="009E6E8D" w:rsidP="00E56132">
      <w:pPr>
        <w:pStyle w:val="Pavaprasymas"/>
      </w:pPr>
      <w:r w:rsidRPr="00E34AF9">
        <w:rPr>
          <w:b/>
        </w:rPr>
        <w:t xml:space="preserve">Fig. </w:t>
      </w:r>
      <w:r w:rsidR="00A42F76" w:rsidRPr="00E34AF9">
        <w:rPr>
          <w:b/>
        </w:rPr>
        <w:t>20.2</w:t>
      </w:r>
      <w:r w:rsidR="00E56132" w:rsidRPr="00E34AF9">
        <w:rPr>
          <w:b/>
        </w:rPr>
        <w:t>.</w:t>
      </w:r>
      <w:r w:rsidR="00E56132" w:rsidRPr="0029788F">
        <w:t xml:space="preserve"> </w:t>
      </w:r>
      <w:r w:rsidRPr="0029788F">
        <w:t>Facts in an expert system</w:t>
      </w:r>
      <w:r w:rsidR="000A6C39">
        <w:t>. Bold text shows a selection by the user</w:t>
      </w:r>
    </w:p>
    <w:p w:rsidR="00713DB9" w:rsidRPr="0029788F" w:rsidRDefault="009E6E8D" w:rsidP="00D912A6">
      <w:pPr>
        <w:pStyle w:val="Tekstas"/>
        <w:spacing w:after="240"/>
      </w:pPr>
      <w:r w:rsidRPr="0029788F">
        <w:t>Several rules of total about 100 are shown below</w:t>
      </w:r>
      <w:r w:rsidR="0035239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0"/>
        <w:gridCol w:w="8331"/>
      </w:tblGrid>
      <w:tr w:rsidR="00A07823" w:rsidRPr="0029788F" w:rsidTr="004704A9">
        <w:tc>
          <w:tcPr>
            <w:tcW w:w="403" w:type="pct"/>
            <w:shd w:val="clear" w:color="auto" w:fill="E6E6E6"/>
          </w:tcPr>
          <w:p w:rsidR="00A07823" w:rsidRPr="0029788F" w:rsidRDefault="00AF7F68" w:rsidP="00A07823">
            <w:pPr>
              <w:pStyle w:val="Lentele"/>
              <w:rPr>
                <w:lang w:val="en-GB"/>
              </w:rPr>
            </w:pPr>
            <w:r>
              <w:rPr>
                <w:lang w:val="en-GB"/>
              </w:rPr>
              <w:t>R</w:t>
            </w:r>
            <w:r w:rsidR="00A07823" w:rsidRPr="0029788F">
              <w:rPr>
                <w:lang w:val="en-GB"/>
              </w:rPr>
              <w:t>1</w:t>
            </w:r>
          </w:p>
        </w:tc>
        <w:tc>
          <w:tcPr>
            <w:tcW w:w="4597" w:type="pct"/>
          </w:tcPr>
          <w:p w:rsidR="00770E66" w:rsidRDefault="00D912A6" w:rsidP="00D912A6">
            <w:pPr>
              <w:pStyle w:val="Lentele"/>
              <w:rPr>
                <w:lang w:val="en-GB"/>
              </w:rPr>
            </w:pPr>
            <w:r>
              <w:rPr>
                <w:lang w:val="en-GB"/>
              </w:rPr>
              <w:t>If relative weight is normal then general assessment is “yes”</w:t>
            </w:r>
            <w:r w:rsidR="00770E66">
              <w:rPr>
                <w:lang w:val="en-GB"/>
              </w:rPr>
              <w:t>.</w:t>
            </w:r>
          </w:p>
          <w:p w:rsidR="00A07823" w:rsidRPr="00A40301" w:rsidRDefault="00770E66" w:rsidP="00D912A6">
            <w:pPr>
              <w:pStyle w:val="Lentele"/>
              <w:rPr>
                <w:rFonts w:ascii="Arial" w:hAnsi="Arial" w:cs="Arial"/>
                <w:lang w:val="en-GB"/>
              </w:rPr>
            </w:pPr>
            <w:r w:rsidRPr="00A40301">
              <w:rPr>
                <w:rFonts w:ascii="Arial" w:hAnsi="Arial" w:cs="Arial"/>
                <w:b/>
                <w:lang w:val="en-GB"/>
              </w:rPr>
              <w:t>if</w:t>
            </w:r>
            <w:r w:rsidRPr="00A40301">
              <w:rPr>
                <w:rFonts w:ascii="Arial" w:hAnsi="Arial" w:cs="Arial"/>
                <w:lang w:val="en-GB"/>
              </w:rPr>
              <w:t xml:space="preserve"> relative_weight=</w:t>
            </w:r>
            <w:r w:rsidR="005E7FDB">
              <w:rPr>
                <w:rFonts w:ascii="Arial" w:hAnsi="Arial" w:cs="Arial"/>
                <w:lang w:val="en-GB"/>
              </w:rPr>
              <w:t>'</w:t>
            </w:r>
            <w:r w:rsidRPr="00A40301">
              <w:rPr>
                <w:rFonts w:ascii="Arial" w:hAnsi="Arial" w:cs="Arial"/>
                <w:lang w:val="en-GB"/>
              </w:rPr>
              <w:t>normal</w:t>
            </w:r>
            <w:r w:rsidR="005E7FDB">
              <w:rPr>
                <w:rFonts w:ascii="Arial" w:hAnsi="Arial" w:cs="Arial"/>
                <w:lang w:val="en-GB"/>
              </w:rPr>
              <w:t>'</w:t>
            </w:r>
            <w:r w:rsidRPr="00A40301">
              <w:rPr>
                <w:rFonts w:ascii="Arial" w:hAnsi="Arial" w:cs="Arial"/>
                <w:lang w:val="en-GB"/>
              </w:rPr>
              <w:t xml:space="preserve"> </w:t>
            </w:r>
            <w:r w:rsidRPr="00A40301">
              <w:rPr>
                <w:rFonts w:ascii="Arial" w:hAnsi="Arial" w:cs="Arial"/>
                <w:b/>
                <w:lang w:val="en-GB"/>
              </w:rPr>
              <w:t>then</w:t>
            </w:r>
            <w:r w:rsidRPr="00A40301">
              <w:rPr>
                <w:rFonts w:ascii="Arial" w:hAnsi="Arial" w:cs="Arial"/>
                <w:lang w:val="en-GB"/>
              </w:rPr>
              <w:t xml:space="preserve"> val=</w:t>
            </w:r>
            <w:r w:rsidR="005E7FDB">
              <w:rPr>
                <w:rFonts w:ascii="Arial" w:hAnsi="Arial" w:cs="Arial"/>
                <w:lang w:val="en-GB"/>
              </w:rPr>
              <w:t>'</w:t>
            </w:r>
            <w:r w:rsidRPr="00A40301">
              <w:rPr>
                <w:rFonts w:ascii="Arial" w:hAnsi="Arial" w:cs="Arial"/>
                <w:lang w:val="en-GB"/>
              </w:rPr>
              <w:t>yes</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AF7F68" w:rsidP="00A07823">
            <w:pPr>
              <w:pStyle w:val="Lentele"/>
              <w:rPr>
                <w:lang w:val="en-GB"/>
              </w:rPr>
            </w:pPr>
            <w:r>
              <w:rPr>
                <w:lang w:val="en-GB"/>
              </w:rPr>
              <w:t>R</w:t>
            </w:r>
            <w:r w:rsidR="00A07823" w:rsidRPr="0029788F">
              <w:rPr>
                <w:lang w:val="en-GB"/>
              </w:rPr>
              <w:t>4</w:t>
            </w:r>
          </w:p>
        </w:tc>
        <w:tc>
          <w:tcPr>
            <w:tcW w:w="4597" w:type="pct"/>
          </w:tcPr>
          <w:p w:rsidR="00770E66" w:rsidRDefault="00770E66" w:rsidP="00770E66">
            <w:pPr>
              <w:pStyle w:val="Lentele"/>
              <w:rPr>
                <w:lang w:val="en-GB"/>
              </w:rPr>
            </w:pPr>
            <w:r>
              <w:rPr>
                <w:lang w:val="en-GB"/>
              </w:rPr>
              <w:t>If heart disease risk is average then heart disease danger is low.</w:t>
            </w:r>
          </w:p>
          <w:p w:rsidR="00A07823" w:rsidRPr="00A40301" w:rsidRDefault="00770E66" w:rsidP="00770E66">
            <w:pPr>
              <w:pStyle w:val="Lentele"/>
              <w:rPr>
                <w:rFonts w:ascii="Arial" w:hAnsi="Arial" w:cs="Arial"/>
                <w:lang w:val="en-GB"/>
              </w:rPr>
            </w:pPr>
            <w:r w:rsidRPr="00A40301">
              <w:rPr>
                <w:rFonts w:ascii="Arial" w:hAnsi="Arial" w:cs="Arial"/>
                <w:b/>
                <w:lang w:val="en-GB"/>
              </w:rPr>
              <w:t>i</w:t>
            </w:r>
            <w:r w:rsidR="00D912A6" w:rsidRPr="00A40301">
              <w:rPr>
                <w:rFonts w:ascii="Arial" w:hAnsi="Arial" w:cs="Arial"/>
                <w:b/>
                <w:lang w:val="en-GB"/>
              </w:rPr>
              <w:t>f</w:t>
            </w:r>
            <w:r w:rsidR="00D912A6" w:rsidRPr="00A40301">
              <w:rPr>
                <w:rFonts w:ascii="Arial" w:hAnsi="Arial" w:cs="Arial"/>
                <w:lang w:val="en-GB"/>
              </w:rPr>
              <w:t xml:space="preserve"> heart_disease</w:t>
            </w:r>
            <w:r w:rsidRPr="00A40301">
              <w:rPr>
                <w:rFonts w:ascii="Arial" w:hAnsi="Arial" w:cs="Arial"/>
                <w:lang w:val="en-GB"/>
              </w:rPr>
              <w:t>_risk=</w:t>
            </w:r>
            <w:r w:rsidR="005E7FDB">
              <w:rPr>
                <w:rFonts w:ascii="Arial" w:hAnsi="Arial" w:cs="Arial"/>
                <w:lang w:val="en-GB"/>
              </w:rPr>
              <w:t>'</w:t>
            </w:r>
            <w:r w:rsidRPr="00A40301">
              <w:rPr>
                <w:rFonts w:ascii="Arial" w:hAnsi="Arial" w:cs="Arial"/>
                <w:lang w:val="en-GB"/>
              </w:rPr>
              <w:t>average</w:t>
            </w:r>
            <w:r w:rsidR="005E7FDB">
              <w:rPr>
                <w:rFonts w:ascii="Arial" w:hAnsi="Arial" w:cs="Arial"/>
                <w:lang w:val="en-GB"/>
              </w:rPr>
              <w:t>'</w:t>
            </w:r>
            <w:r w:rsidRPr="00A40301">
              <w:rPr>
                <w:rFonts w:ascii="Arial" w:hAnsi="Arial" w:cs="Arial"/>
                <w:lang w:val="en-GB"/>
              </w:rPr>
              <w:t xml:space="preserve"> </w:t>
            </w:r>
            <w:r w:rsidRPr="00A40301">
              <w:rPr>
                <w:rFonts w:ascii="Arial" w:hAnsi="Arial" w:cs="Arial"/>
                <w:b/>
                <w:lang w:val="en-GB"/>
              </w:rPr>
              <w:t>then</w:t>
            </w:r>
            <w:r w:rsidRPr="00A40301">
              <w:rPr>
                <w:rFonts w:ascii="Arial" w:hAnsi="Arial" w:cs="Arial"/>
                <w:lang w:val="en-GB"/>
              </w:rPr>
              <w:t xml:space="preserve"> hddanger=</w:t>
            </w:r>
            <w:r w:rsidR="005E7FDB">
              <w:rPr>
                <w:rFonts w:ascii="Arial" w:hAnsi="Arial" w:cs="Arial"/>
                <w:lang w:val="en-GB"/>
              </w:rPr>
              <w:t>'</w:t>
            </w:r>
            <w:r w:rsidRPr="00A40301">
              <w:rPr>
                <w:rFonts w:ascii="Arial" w:hAnsi="Arial" w:cs="Arial"/>
                <w:lang w:val="en-GB"/>
              </w:rPr>
              <w:t>low</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AF7F68" w:rsidP="00A07823">
            <w:pPr>
              <w:pStyle w:val="Lentele"/>
              <w:rPr>
                <w:lang w:val="en-GB"/>
              </w:rPr>
            </w:pPr>
            <w:r>
              <w:rPr>
                <w:lang w:val="en-GB"/>
              </w:rPr>
              <w:t>R</w:t>
            </w:r>
            <w:r w:rsidR="00A07823" w:rsidRPr="0029788F">
              <w:rPr>
                <w:lang w:val="en-GB"/>
              </w:rPr>
              <w:t>8</w:t>
            </w:r>
          </w:p>
        </w:tc>
        <w:tc>
          <w:tcPr>
            <w:tcW w:w="4597" w:type="pct"/>
          </w:tcPr>
          <w:p w:rsidR="00A07823" w:rsidRDefault="00770E66" w:rsidP="00A07823">
            <w:pPr>
              <w:pStyle w:val="Lentele"/>
              <w:rPr>
                <w:lang w:val="en-GB"/>
              </w:rPr>
            </w:pPr>
            <w:r>
              <w:rPr>
                <w:lang w:val="en-GB"/>
              </w:rPr>
              <w:t>If age is 25-55 years and gender is female</w:t>
            </w:r>
            <w:r w:rsidR="00A07823" w:rsidRPr="0029788F">
              <w:rPr>
                <w:lang w:val="en-GB"/>
              </w:rPr>
              <w:t xml:space="preserve"> </w:t>
            </w:r>
            <w:r>
              <w:rPr>
                <w:lang w:val="en-GB"/>
              </w:rPr>
              <w:t>then base longevity is 67 years</w:t>
            </w:r>
            <w:r w:rsidR="00A07823" w:rsidRPr="0029788F">
              <w:rPr>
                <w:lang w:val="en-GB"/>
              </w:rPr>
              <w:t>.</w:t>
            </w:r>
          </w:p>
          <w:p w:rsidR="00770E66" w:rsidRPr="00A40301" w:rsidRDefault="00793E44" w:rsidP="00A07823">
            <w:pPr>
              <w:pStyle w:val="Lentele"/>
              <w:rPr>
                <w:rFonts w:ascii="Arial" w:hAnsi="Arial" w:cs="Arial"/>
                <w:lang w:val="en-GB"/>
              </w:rPr>
            </w:pPr>
            <w:r w:rsidRPr="00A40301">
              <w:rPr>
                <w:rFonts w:ascii="Arial" w:hAnsi="Arial" w:cs="Arial"/>
                <w:b/>
                <w:lang w:val="en-GB"/>
              </w:rPr>
              <w:t>i</w:t>
            </w:r>
            <w:r w:rsidR="00770E66" w:rsidRPr="00A40301">
              <w:rPr>
                <w:rFonts w:ascii="Arial" w:hAnsi="Arial" w:cs="Arial"/>
                <w:b/>
                <w:lang w:val="en-GB"/>
              </w:rPr>
              <w:t>f</w:t>
            </w:r>
            <w:r w:rsidR="00770E66" w:rsidRPr="00A40301">
              <w:rPr>
                <w:rFonts w:ascii="Arial" w:hAnsi="Arial" w:cs="Arial"/>
                <w:lang w:val="en-GB"/>
              </w:rPr>
              <w:t xml:space="preserve"> age=</w:t>
            </w:r>
            <w:r w:rsidR="000A6C39">
              <w:rPr>
                <w:rFonts w:ascii="Arial" w:hAnsi="Arial" w:cs="Arial"/>
                <w:lang w:val="en-GB"/>
              </w:rPr>
              <w:t>'</w:t>
            </w:r>
            <w:r w:rsidR="00770E66" w:rsidRPr="00A40301">
              <w:rPr>
                <w:rFonts w:ascii="Arial" w:hAnsi="Arial" w:cs="Arial"/>
                <w:lang w:val="en-GB"/>
              </w:rPr>
              <w:t>25-55</w:t>
            </w:r>
            <w:r w:rsidR="005E7FDB">
              <w:rPr>
                <w:rFonts w:ascii="Arial" w:hAnsi="Arial" w:cs="Arial"/>
                <w:lang w:val="en-GB"/>
              </w:rPr>
              <w:t>'</w:t>
            </w:r>
            <w:r w:rsidR="007A648E">
              <w:rPr>
                <w:rFonts w:ascii="Arial" w:hAnsi="Arial" w:cs="Arial"/>
                <w:lang w:val="en-GB"/>
              </w:rPr>
              <w:t xml:space="preserve"> &amp;</w:t>
            </w:r>
            <w:r w:rsidR="00770E66" w:rsidRPr="00A40301">
              <w:rPr>
                <w:rFonts w:ascii="Arial" w:hAnsi="Arial" w:cs="Arial"/>
                <w:lang w:val="en-GB"/>
              </w:rPr>
              <w:t xml:space="preserve"> gender=</w:t>
            </w:r>
            <w:r w:rsidR="005E7FDB">
              <w:rPr>
                <w:rFonts w:ascii="Arial" w:hAnsi="Arial" w:cs="Arial"/>
                <w:lang w:val="en-GB"/>
              </w:rPr>
              <w:t>'</w:t>
            </w:r>
            <w:r w:rsidR="00770E66" w:rsidRPr="00A40301">
              <w:rPr>
                <w:rFonts w:ascii="Arial" w:hAnsi="Arial" w:cs="Arial"/>
                <w:lang w:val="en-GB"/>
              </w:rPr>
              <w:t>f</w:t>
            </w:r>
            <w:r w:rsidR="005E7FDB">
              <w:rPr>
                <w:rFonts w:ascii="Arial" w:hAnsi="Arial" w:cs="Arial"/>
                <w:lang w:val="en-GB"/>
              </w:rPr>
              <w:t>'</w:t>
            </w:r>
            <w:r w:rsidR="00770E66" w:rsidRPr="00A40301">
              <w:rPr>
                <w:rFonts w:ascii="Arial" w:hAnsi="Arial" w:cs="Arial"/>
                <w:lang w:val="en-GB"/>
              </w:rPr>
              <w:t xml:space="preserve"> </w:t>
            </w:r>
            <w:r w:rsidR="00770E66" w:rsidRPr="00A40301">
              <w:rPr>
                <w:rFonts w:ascii="Arial" w:hAnsi="Arial" w:cs="Arial"/>
                <w:b/>
                <w:lang w:val="en-GB"/>
              </w:rPr>
              <w:t>then</w:t>
            </w:r>
            <w:r w:rsidR="00770E66" w:rsidRPr="00A40301">
              <w:rPr>
                <w:rFonts w:ascii="Arial" w:hAnsi="Arial" w:cs="Arial"/>
                <w:lang w:val="en-GB"/>
              </w:rPr>
              <w:t xml:space="preserve"> base_longevity=</w:t>
            </w:r>
            <w:r w:rsidR="005E7FDB">
              <w:rPr>
                <w:rFonts w:ascii="Arial" w:hAnsi="Arial" w:cs="Arial"/>
                <w:lang w:val="en-GB"/>
              </w:rPr>
              <w:t>'</w:t>
            </w:r>
            <w:r w:rsidR="00770E66" w:rsidRPr="00A40301">
              <w:rPr>
                <w:rFonts w:ascii="Arial" w:hAnsi="Arial" w:cs="Arial"/>
                <w:lang w:val="en-GB"/>
              </w:rPr>
              <w:t>67</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AF7F68" w:rsidP="00A07823">
            <w:pPr>
              <w:pStyle w:val="Lentele"/>
              <w:rPr>
                <w:lang w:val="en-GB"/>
              </w:rPr>
            </w:pPr>
            <w:r>
              <w:rPr>
                <w:lang w:val="en-GB"/>
              </w:rPr>
              <w:lastRenderedPageBreak/>
              <w:t>R</w:t>
            </w:r>
            <w:r w:rsidR="00A07823" w:rsidRPr="0029788F">
              <w:rPr>
                <w:lang w:val="en-GB"/>
              </w:rPr>
              <w:t>12</w:t>
            </w:r>
          </w:p>
        </w:tc>
        <w:tc>
          <w:tcPr>
            <w:tcW w:w="4597" w:type="pct"/>
          </w:tcPr>
          <w:p w:rsidR="00A07823" w:rsidRPr="00ED64FE" w:rsidRDefault="00B24D1A" w:rsidP="00A07823">
            <w:pPr>
              <w:pStyle w:val="Lentele"/>
              <w:rPr>
                <w:lang w:val="en-US"/>
              </w:rPr>
            </w:pPr>
            <w:r>
              <w:rPr>
                <w:lang w:val="en-GB"/>
              </w:rPr>
              <w:t>If weight is smaller than 55 kg, and frame is small and gender is female then relative weight is normal</w:t>
            </w:r>
            <w:r w:rsidR="00A07823" w:rsidRPr="0029788F">
              <w:rPr>
                <w:lang w:val="en-GB"/>
              </w:rPr>
              <w:t>.</w:t>
            </w:r>
          </w:p>
          <w:p w:rsidR="00B24D1A" w:rsidRPr="00A40301" w:rsidRDefault="00B24D1A" w:rsidP="00A40301">
            <w:pPr>
              <w:pStyle w:val="Lentele"/>
              <w:rPr>
                <w:rFonts w:ascii="Arial" w:hAnsi="Arial" w:cs="Arial"/>
                <w:lang w:val="en-GB"/>
              </w:rPr>
            </w:pPr>
            <w:r w:rsidRPr="00A40301">
              <w:rPr>
                <w:rFonts w:ascii="Arial" w:hAnsi="Arial" w:cs="Arial"/>
                <w:b/>
                <w:lang w:val="en-GB"/>
              </w:rPr>
              <w:t>if</w:t>
            </w:r>
            <w:r w:rsidRPr="00A40301">
              <w:rPr>
                <w:rFonts w:ascii="Arial" w:hAnsi="Arial" w:cs="Arial"/>
                <w:lang w:val="en-GB"/>
              </w:rPr>
              <w:t xml:space="preserve"> weight=</w:t>
            </w:r>
            <w:r w:rsidR="002B5676">
              <w:rPr>
                <w:rFonts w:ascii="Arial" w:hAnsi="Arial" w:cs="Arial"/>
                <w:lang w:val="en-GB"/>
              </w:rPr>
              <w:t>'</w:t>
            </w:r>
            <w:r w:rsidRPr="00A40301">
              <w:rPr>
                <w:rFonts w:ascii="Arial" w:hAnsi="Arial" w:cs="Arial"/>
                <w:lang w:val="en-GB"/>
              </w:rPr>
              <w:t>55_or_less</w:t>
            </w:r>
            <w:r w:rsidR="002B5676">
              <w:rPr>
                <w:rFonts w:ascii="Arial" w:hAnsi="Arial" w:cs="Arial"/>
                <w:lang w:val="en-GB"/>
              </w:rPr>
              <w:t>'</w:t>
            </w:r>
            <w:r w:rsidR="007A648E">
              <w:rPr>
                <w:rFonts w:ascii="Arial" w:hAnsi="Arial" w:cs="Arial"/>
                <w:lang w:val="en-GB"/>
              </w:rPr>
              <w:t xml:space="preserve"> &amp;</w:t>
            </w:r>
            <w:r w:rsidRPr="00A40301">
              <w:rPr>
                <w:rFonts w:ascii="Arial" w:hAnsi="Arial" w:cs="Arial"/>
                <w:lang w:val="en-GB"/>
              </w:rPr>
              <w:t xml:space="preserve"> frame=</w:t>
            </w:r>
            <w:r w:rsidR="002B5676">
              <w:rPr>
                <w:rFonts w:ascii="Arial" w:hAnsi="Arial" w:cs="Arial"/>
                <w:lang w:val="en-GB"/>
              </w:rPr>
              <w:t>'</w:t>
            </w:r>
            <w:r w:rsidRPr="00A40301">
              <w:rPr>
                <w:rFonts w:ascii="Arial" w:hAnsi="Arial" w:cs="Arial"/>
                <w:lang w:val="en-GB"/>
              </w:rPr>
              <w:t>small</w:t>
            </w:r>
            <w:r w:rsidR="002B5676">
              <w:rPr>
                <w:rFonts w:ascii="Arial" w:hAnsi="Arial" w:cs="Arial"/>
                <w:lang w:val="en-GB"/>
              </w:rPr>
              <w:t>'</w:t>
            </w:r>
            <w:r w:rsidR="007A648E">
              <w:rPr>
                <w:rFonts w:ascii="Arial" w:hAnsi="Arial" w:cs="Arial"/>
                <w:lang w:val="en-GB"/>
              </w:rPr>
              <w:t xml:space="preserve"> &amp;</w:t>
            </w:r>
            <w:r w:rsidRPr="00A40301">
              <w:rPr>
                <w:rFonts w:ascii="Arial" w:hAnsi="Arial" w:cs="Arial"/>
                <w:lang w:val="en-GB"/>
              </w:rPr>
              <w:t xml:space="preserve"> gender=</w:t>
            </w:r>
            <w:r w:rsidR="002B5676">
              <w:rPr>
                <w:rFonts w:ascii="Arial" w:hAnsi="Arial" w:cs="Arial"/>
                <w:lang w:val="en-GB"/>
              </w:rPr>
              <w:t>'</w:t>
            </w:r>
            <w:r w:rsidRPr="00A40301">
              <w:rPr>
                <w:rFonts w:ascii="Arial" w:hAnsi="Arial" w:cs="Arial"/>
                <w:lang w:val="en-GB"/>
              </w:rPr>
              <w:t>f</w:t>
            </w:r>
            <w:r w:rsidR="002B5676">
              <w:rPr>
                <w:rFonts w:ascii="Arial" w:hAnsi="Arial" w:cs="Arial"/>
                <w:lang w:val="en-GB"/>
              </w:rPr>
              <w:t>'</w:t>
            </w:r>
            <w:r w:rsidR="00A40301">
              <w:rPr>
                <w:rFonts w:ascii="Arial" w:hAnsi="Arial" w:cs="Arial"/>
                <w:lang w:val="en-GB"/>
              </w:rPr>
              <w:br/>
            </w:r>
            <w:r w:rsidRPr="00A40301">
              <w:rPr>
                <w:rFonts w:ascii="Arial" w:hAnsi="Arial" w:cs="Arial"/>
                <w:b/>
                <w:lang w:val="en-GB"/>
              </w:rPr>
              <w:t>then</w:t>
            </w:r>
            <w:r w:rsidRPr="00A40301">
              <w:rPr>
                <w:rFonts w:ascii="Arial" w:hAnsi="Arial" w:cs="Arial"/>
                <w:lang w:val="en-GB"/>
              </w:rPr>
              <w:t xml:space="preserve"> relative_weight=</w:t>
            </w:r>
            <w:r w:rsidR="005E7FDB">
              <w:rPr>
                <w:rFonts w:ascii="Arial" w:hAnsi="Arial" w:cs="Arial"/>
                <w:lang w:val="en-GB"/>
              </w:rPr>
              <w:t>'</w:t>
            </w:r>
            <w:r w:rsidRPr="00A40301">
              <w:rPr>
                <w:rFonts w:ascii="Arial" w:hAnsi="Arial" w:cs="Arial"/>
                <w:lang w:val="en-GB"/>
              </w:rPr>
              <w:t>normal</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AF7F68" w:rsidP="00A07823">
            <w:pPr>
              <w:pStyle w:val="Lentele"/>
              <w:rPr>
                <w:lang w:val="en-GB"/>
              </w:rPr>
            </w:pPr>
            <w:r>
              <w:rPr>
                <w:lang w:val="en-GB"/>
              </w:rPr>
              <w:t>R</w:t>
            </w:r>
            <w:r w:rsidR="00A07823" w:rsidRPr="0029788F">
              <w:rPr>
                <w:lang w:val="en-GB"/>
              </w:rPr>
              <w:t>27</w:t>
            </w:r>
          </w:p>
        </w:tc>
        <w:tc>
          <w:tcPr>
            <w:tcW w:w="4597" w:type="pct"/>
          </w:tcPr>
          <w:p w:rsidR="00A07823" w:rsidRDefault="00B24D1A" w:rsidP="00A07823">
            <w:pPr>
              <w:pStyle w:val="Lentele"/>
              <w:rPr>
                <w:lang w:val="en-GB"/>
              </w:rPr>
            </w:pPr>
            <w:r>
              <w:rPr>
                <w:lang w:val="en-GB"/>
              </w:rPr>
              <w:t>If cholesterol is normal then heart disease risk is average</w:t>
            </w:r>
            <w:r w:rsidR="00A07823" w:rsidRPr="0029788F">
              <w:rPr>
                <w:lang w:val="en-GB"/>
              </w:rPr>
              <w:t>.</w:t>
            </w:r>
          </w:p>
          <w:p w:rsidR="00B24D1A" w:rsidRPr="00A40301" w:rsidRDefault="00B24D1A" w:rsidP="00A07823">
            <w:pPr>
              <w:pStyle w:val="Lentele"/>
              <w:rPr>
                <w:rFonts w:ascii="Arial" w:hAnsi="Arial" w:cs="Arial"/>
                <w:lang w:val="en-GB"/>
              </w:rPr>
            </w:pPr>
            <w:r w:rsidRPr="00A40301">
              <w:rPr>
                <w:rFonts w:ascii="Arial" w:hAnsi="Arial" w:cs="Arial"/>
                <w:b/>
                <w:lang w:val="en-GB"/>
              </w:rPr>
              <w:t>if</w:t>
            </w:r>
            <w:r w:rsidRPr="00A40301">
              <w:rPr>
                <w:rFonts w:ascii="Arial" w:hAnsi="Arial" w:cs="Arial"/>
                <w:lang w:val="en-GB"/>
              </w:rPr>
              <w:t xml:space="preserve"> cholesterol=</w:t>
            </w:r>
            <w:r w:rsidR="005E7FDB">
              <w:rPr>
                <w:rFonts w:ascii="Arial" w:hAnsi="Arial" w:cs="Arial"/>
                <w:lang w:val="en-GB"/>
              </w:rPr>
              <w:t>'</w:t>
            </w:r>
            <w:r w:rsidRPr="00A40301">
              <w:rPr>
                <w:rFonts w:ascii="Arial" w:hAnsi="Arial" w:cs="Arial"/>
                <w:lang w:val="en-GB"/>
              </w:rPr>
              <w:t>normal</w:t>
            </w:r>
            <w:r w:rsidR="005E7FDB">
              <w:rPr>
                <w:rFonts w:ascii="Arial" w:hAnsi="Arial" w:cs="Arial"/>
                <w:lang w:val="en-GB"/>
              </w:rPr>
              <w:t>'</w:t>
            </w:r>
            <w:r w:rsidRPr="00A40301">
              <w:rPr>
                <w:rFonts w:ascii="Arial" w:hAnsi="Arial" w:cs="Arial"/>
                <w:lang w:val="en-GB"/>
              </w:rPr>
              <w:t xml:space="preserve"> </w:t>
            </w:r>
            <w:r w:rsidRPr="00A40301">
              <w:rPr>
                <w:rFonts w:ascii="Arial" w:hAnsi="Arial" w:cs="Arial"/>
                <w:b/>
                <w:lang w:val="en-GB"/>
              </w:rPr>
              <w:t>then</w:t>
            </w:r>
            <w:r w:rsidRPr="00A40301">
              <w:rPr>
                <w:rFonts w:ascii="Arial" w:hAnsi="Arial" w:cs="Arial"/>
                <w:lang w:val="en-GB"/>
              </w:rPr>
              <w:t xml:space="preserve"> heart_disease_risk=</w:t>
            </w:r>
            <w:r w:rsidR="005E7FDB">
              <w:rPr>
                <w:rFonts w:ascii="Arial" w:hAnsi="Arial" w:cs="Arial"/>
                <w:lang w:val="en-GB"/>
              </w:rPr>
              <w:t>'</w:t>
            </w:r>
            <w:r w:rsidRPr="00A40301">
              <w:rPr>
                <w:rFonts w:ascii="Arial" w:hAnsi="Arial" w:cs="Arial"/>
                <w:lang w:val="en-GB"/>
              </w:rPr>
              <w:t>average</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B24D1A" w:rsidP="00A07823">
            <w:pPr>
              <w:pStyle w:val="Lentele"/>
              <w:rPr>
                <w:lang w:val="en-GB"/>
              </w:rPr>
            </w:pPr>
            <w:r>
              <w:rPr>
                <w:lang w:val="en-GB"/>
              </w:rPr>
              <w:t>R</w:t>
            </w:r>
            <w:r w:rsidR="00A07823" w:rsidRPr="0029788F">
              <w:rPr>
                <w:lang w:val="en-GB"/>
              </w:rPr>
              <w:t>29</w:t>
            </w:r>
          </w:p>
        </w:tc>
        <w:tc>
          <w:tcPr>
            <w:tcW w:w="4597" w:type="pct"/>
          </w:tcPr>
          <w:p w:rsidR="00A07823" w:rsidRDefault="00ED64FE" w:rsidP="00A07823">
            <w:pPr>
              <w:pStyle w:val="Lentele"/>
              <w:rPr>
                <w:lang w:val="en-GB"/>
              </w:rPr>
            </w:pPr>
            <w:r>
              <w:rPr>
                <w:lang w:val="en-GB"/>
              </w:rPr>
              <w:t>If salt consumption is normal then blood pressure is average.</w:t>
            </w:r>
          </w:p>
          <w:p w:rsidR="00ED64FE" w:rsidRPr="00A40301" w:rsidRDefault="00ED64FE" w:rsidP="00A07823">
            <w:pPr>
              <w:pStyle w:val="Lentele"/>
              <w:rPr>
                <w:rFonts w:ascii="Arial" w:hAnsi="Arial" w:cs="Arial"/>
                <w:lang w:val="en-GB"/>
              </w:rPr>
            </w:pPr>
            <w:r w:rsidRPr="00A40301">
              <w:rPr>
                <w:rFonts w:ascii="Arial" w:hAnsi="Arial" w:cs="Arial"/>
                <w:b/>
                <w:lang w:val="en-GB"/>
              </w:rPr>
              <w:t>if</w:t>
            </w:r>
            <w:r w:rsidRPr="00A40301">
              <w:rPr>
                <w:rFonts w:ascii="Arial" w:hAnsi="Arial" w:cs="Arial"/>
                <w:lang w:val="en-GB"/>
              </w:rPr>
              <w:t xml:space="preserve"> salt=</w:t>
            </w:r>
            <w:r w:rsidR="005E7FDB">
              <w:rPr>
                <w:rFonts w:ascii="Arial" w:hAnsi="Arial" w:cs="Arial"/>
                <w:lang w:val="en-GB"/>
              </w:rPr>
              <w:t>'</w:t>
            </w:r>
            <w:r w:rsidRPr="00A40301">
              <w:rPr>
                <w:rFonts w:ascii="Arial" w:hAnsi="Arial" w:cs="Arial"/>
                <w:lang w:val="en-GB"/>
              </w:rPr>
              <w:t>normal</w:t>
            </w:r>
            <w:r w:rsidR="005E7FDB">
              <w:rPr>
                <w:rFonts w:ascii="Arial" w:hAnsi="Arial" w:cs="Arial"/>
                <w:lang w:val="en-GB"/>
              </w:rPr>
              <w:t>'</w:t>
            </w:r>
            <w:r w:rsidRPr="00A40301">
              <w:rPr>
                <w:rFonts w:ascii="Arial" w:hAnsi="Arial" w:cs="Arial"/>
                <w:lang w:val="en-GB"/>
              </w:rPr>
              <w:t xml:space="preserve"> </w:t>
            </w:r>
            <w:r w:rsidRPr="00A40301">
              <w:rPr>
                <w:rFonts w:ascii="Arial" w:hAnsi="Arial" w:cs="Arial"/>
                <w:b/>
                <w:lang w:val="en-GB"/>
              </w:rPr>
              <w:t>then</w:t>
            </w:r>
            <w:r w:rsidRPr="00A40301">
              <w:rPr>
                <w:rFonts w:ascii="Arial" w:hAnsi="Arial" w:cs="Arial"/>
                <w:lang w:val="en-GB"/>
              </w:rPr>
              <w:t xml:space="preserve"> blood_pressure=</w:t>
            </w:r>
            <w:r w:rsidR="005E7FDB">
              <w:rPr>
                <w:rFonts w:ascii="Arial" w:hAnsi="Arial" w:cs="Arial"/>
                <w:lang w:val="en-GB"/>
              </w:rPr>
              <w:t>'</w:t>
            </w:r>
            <w:r w:rsidRPr="00A40301">
              <w:rPr>
                <w:rFonts w:ascii="Arial" w:hAnsi="Arial" w:cs="Arial"/>
                <w:lang w:val="en-GB"/>
              </w:rPr>
              <w:t>average</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B24D1A" w:rsidP="00A07823">
            <w:pPr>
              <w:pStyle w:val="Lentele"/>
              <w:rPr>
                <w:lang w:val="en-GB"/>
              </w:rPr>
            </w:pPr>
            <w:r>
              <w:rPr>
                <w:lang w:val="en-GB"/>
              </w:rPr>
              <w:t>R</w:t>
            </w:r>
            <w:r w:rsidR="00A07823" w:rsidRPr="0029788F">
              <w:rPr>
                <w:lang w:val="en-GB"/>
              </w:rPr>
              <w:t>37</w:t>
            </w:r>
          </w:p>
        </w:tc>
        <w:tc>
          <w:tcPr>
            <w:tcW w:w="4597" w:type="pct"/>
          </w:tcPr>
          <w:p w:rsidR="00A07823" w:rsidRDefault="00ED64FE" w:rsidP="008C082A">
            <w:pPr>
              <w:pStyle w:val="Lentele"/>
              <w:rPr>
                <w:lang w:val="en-GB"/>
              </w:rPr>
            </w:pPr>
            <w:r>
              <w:rPr>
                <w:lang w:val="en-GB"/>
              </w:rPr>
              <w:t>If general evaluation is “yes” and heart disease danger is low and blood pressure is average and non-smoker then outlook is excellent</w:t>
            </w:r>
            <w:r w:rsidR="00A07823" w:rsidRPr="0029788F">
              <w:rPr>
                <w:lang w:val="en-GB"/>
              </w:rPr>
              <w:t>.</w:t>
            </w:r>
          </w:p>
          <w:p w:rsidR="00ED64FE" w:rsidRPr="00167CD4" w:rsidRDefault="00ED64FE" w:rsidP="008C082A">
            <w:pPr>
              <w:pStyle w:val="Lentele"/>
              <w:rPr>
                <w:rFonts w:ascii="Arial" w:hAnsi="Arial" w:cs="Arial"/>
                <w:lang w:val="en-GB"/>
              </w:rPr>
            </w:pPr>
            <w:r w:rsidRPr="00167CD4">
              <w:rPr>
                <w:rFonts w:ascii="Arial" w:hAnsi="Arial" w:cs="Arial"/>
                <w:b/>
                <w:lang w:val="en-GB"/>
              </w:rPr>
              <w:t>if</w:t>
            </w:r>
            <w:r w:rsidRPr="00167CD4">
              <w:rPr>
                <w:rFonts w:ascii="Arial" w:hAnsi="Arial" w:cs="Arial"/>
                <w:lang w:val="en-GB"/>
              </w:rPr>
              <w:t xml:space="preserve"> val=</w:t>
            </w:r>
            <w:r w:rsidR="005E7FDB">
              <w:rPr>
                <w:rFonts w:ascii="Arial" w:hAnsi="Arial" w:cs="Arial"/>
                <w:lang w:val="en-GB"/>
              </w:rPr>
              <w:t>'</w:t>
            </w:r>
            <w:r w:rsidRPr="00167CD4">
              <w:rPr>
                <w:rFonts w:ascii="Arial" w:hAnsi="Arial" w:cs="Arial"/>
                <w:lang w:val="en-GB"/>
              </w:rPr>
              <w:t>yes</w:t>
            </w:r>
            <w:r w:rsidR="000949F6">
              <w:rPr>
                <w:rFonts w:ascii="Arial" w:hAnsi="Arial" w:cs="Arial"/>
                <w:lang w:val="en-GB"/>
              </w:rPr>
              <w:t>'</w:t>
            </w:r>
            <w:r w:rsidR="007A648E">
              <w:rPr>
                <w:rFonts w:ascii="Arial" w:hAnsi="Arial" w:cs="Arial"/>
                <w:lang w:val="en-GB"/>
              </w:rPr>
              <w:t xml:space="preserve"> &amp;</w:t>
            </w:r>
            <w:r w:rsidRPr="00167CD4">
              <w:rPr>
                <w:rFonts w:ascii="Arial" w:hAnsi="Arial" w:cs="Arial"/>
                <w:lang w:val="en-GB"/>
              </w:rPr>
              <w:t xml:space="preserve"> hddanger=</w:t>
            </w:r>
            <w:r w:rsidR="005E7FDB">
              <w:rPr>
                <w:rFonts w:ascii="Arial" w:hAnsi="Arial" w:cs="Arial"/>
                <w:lang w:val="en-GB"/>
              </w:rPr>
              <w:t>'</w:t>
            </w:r>
            <w:r w:rsidRPr="00167CD4">
              <w:rPr>
                <w:rFonts w:ascii="Arial" w:hAnsi="Arial" w:cs="Arial"/>
                <w:lang w:val="en-GB"/>
              </w:rPr>
              <w:t>low</w:t>
            </w:r>
            <w:r w:rsidR="000949F6">
              <w:rPr>
                <w:rFonts w:ascii="Arial" w:hAnsi="Arial" w:cs="Arial"/>
                <w:lang w:val="en-GB"/>
              </w:rPr>
              <w:t>'</w:t>
            </w:r>
            <w:r w:rsidR="007A648E">
              <w:rPr>
                <w:rFonts w:ascii="Arial" w:hAnsi="Arial" w:cs="Arial"/>
                <w:lang w:val="en-GB"/>
              </w:rPr>
              <w:t xml:space="preserve"> &amp;</w:t>
            </w:r>
            <w:r w:rsidRPr="00167CD4">
              <w:rPr>
                <w:rFonts w:ascii="Arial" w:hAnsi="Arial" w:cs="Arial"/>
                <w:lang w:val="en-GB"/>
              </w:rPr>
              <w:t xml:space="preserve"> blood_pressure=</w:t>
            </w:r>
            <w:r w:rsidR="005E7FDB">
              <w:rPr>
                <w:rFonts w:ascii="Arial" w:hAnsi="Arial" w:cs="Arial"/>
                <w:lang w:val="en-GB"/>
              </w:rPr>
              <w:t>'</w:t>
            </w:r>
            <w:r w:rsidRPr="00167CD4">
              <w:rPr>
                <w:rFonts w:ascii="Arial" w:hAnsi="Arial" w:cs="Arial"/>
                <w:lang w:val="en-GB"/>
              </w:rPr>
              <w:t>average</w:t>
            </w:r>
            <w:r w:rsidR="000949F6">
              <w:rPr>
                <w:rFonts w:ascii="Arial" w:hAnsi="Arial" w:cs="Arial"/>
                <w:lang w:val="en-GB"/>
              </w:rPr>
              <w:t>'</w:t>
            </w:r>
            <w:r w:rsidR="007A648E">
              <w:rPr>
                <w:rFonts w:ascii="Arial" w:hAnsi="Arial" w:cs="Arial"/>
                <w:lang w:val="en-GB"/>
              </w:rPr>
              <w:t xml:space="preserve"> &amp;</w:t>
            </w:r>
            <w:r w:rsidRPr="00167CD4">
              <w:rPr>
                <w:rFonts w:ascii="Arial" w:hAnsi="Arial" w:cs="Arial"/>
                <w:lang w:val="en-GB"/>
              </w:rPr>
              <w:t xml:space="preserve"> smoker=</w:t>
            </w:r>
            <w:r w:rsidR="005E7FDB">
              <w:rPr>
                <w:rFonts w:ascii="Arial" w:hAnsi="Arial" w:cs="Arial"/>
                <w:lang w:val="en-GB"/>
              </w:rPr>
              <w:t>'</w:t>
            </w:r>
            <w:r w:rsidRPr="00167CD4">
              <w:rPr>
                <w:rFonts w:ascii="Arial" w:hAnsi="Arial" w:cs="Arial"/>
                <w:lang w:val="en-GB"/>
              </w:rPr>
              <w:t>no</w:t>
            </w:r>
            <w:r w:rsidR="005E7FDB">
              <w:rPr>
                <w:rFonts w:ascii="Arial" w:hAnsi="Arial" w:cs="Arial"/>
                <w:lang w:val="en-GB"/>
              </w:rPr>
              <w:t>'</w:t>
            </w:r>
            <w:r w:rsidRPr="00167CD4">
              <w:rPr>
                <w:rFonts w:ascii="Arial" w:hAnsi="Arial" w:cs="Arial"/>
                <w:lang w:val="en-GB"/>
              </w:rPr>
              <w:t xml:space="preserve"> </w:t>
            </w:r>
            <w:r w:rsidRPr="00167CD4">
              <w:rPr>
                <w:rFonts w:ascii="Arial" w:hAnsi="Arial" w:cs="Arial"/>
                <w:b/>
                <w:lang w:val="en-GB"/>
              </w:rPr>
              <w:t>then</w:t>
            </w:r>
            <w:r w:rsidRPr="00167CD4">
              <w:rPr>
                <w:rFonts w:ascii="Arial" w:hAnsi="Arial" w:cs="Arial"/>
                <w:lang w:val="en-GB"/>
              </w:rPr>
              <w:t xml:space="preserve"> outlook =</w:t>
            </w:r>
            <w:r w:rsidR="005E7FDB">
              <w:rPr>
                <w:rFonts w:ascii="Arial" w:hAnsi="Arial" w:cs="Arial"/>
                <w:lang w:val="en-GB"/>
              </w:rPr>
              <w:t>'</w:t>
            </w:r>
            <w:r w:rsidRPr="00167CD4">
              <w:rPr>
                <w:rFonts w:ascii="Arial" w:hAnsi="Arial" w:cs="Arial"/>
                <w:lang w:val="en-GB"/>
              </w:rPr>
              <w:t>excellent</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B24D1A" w:rsidP="00A07823">
            <w:pPr>
              <w:pStyle w:val="Lentele"/>
              <w:rPr>
                <w:lang w:val="en-GB"/>
              </w:rPr>
            </w:pPr>
            <w:r>
              <w:rPr>
                <w:lang w:val="en-GB"/>
              </w:rPr>
              <w:t>R</w:t>
            </w:r>
            <w:r w:rsidR="00A07823" w:rsidRPr="0029788F">
              <w:rPr>
                <w:lang w:val="en-GB"/>
              </w:rPr>
              <w:t>43</w:t>
            </w:r>
          </w:p>
        </w:tc>
        <w:tc>
          <w:tcPr>
            <w:tcW w:w="4597" w:type="pct"/>
          </w:tcPr>
          <w:p w:rsidR="00A07823" w:rsidRDefault="00ED64FE" w:rsidP="00A07823">
            <w:pPr>
              <w:pStyle w:val="Lentele"/>
              <w:rPr>
                <w:lang w:val="en-GB"/>
              </w:rPr>
            </w:pPr>
            <w:r>
              <w:rPr>
                <w:lang w:val="en-GB"/>
              </w:rPr>
              <w:t>If personality is aggressive then personality type is A</w:t>
            </w:r>
            <w:r w:rsidR="00A07823" w:rsidRPr="0029788F">
              <w:rPr>
                <w:lang w:val="en-GB"/>
              </w:rPr>
              <w:t>.</w:t>
            </w:r>
          </w:p>
          <w:p w:rsidR="00ED64FE" w:rsidRPr="00167CD4" w:rsidRDefault="00ED64FE" w:rsidP="00A07823">
            <w:pPr>
              <w:pStyle w:val="Lentele"/>
              <w:rPr>
                <w:rFonts w:ascii="Arial" w:hAnsi="Arial" w:cs="Arial"/>
                <w:lang w:val="en-GB"/>
              </w:rPr>
            </w:pPr>
            <w:r w:rsidRPr="00167CD4">
              <w:rPr>
                <w:rFonts w:ascii="Arial" w:hAnsi="Arial" w:cs="Arial"/>
                <w:b/>
                <w:lang w:val="en-GB"/>
              </w:rPr>
              <w:t>if</w:t>
            </w:r>
            <w:r w:rsidRPr="00167CD4">
              <w:rPr>
                <w:rFonts w:ascii="Arial" w:hAnsi="Arial" w:cs="Arial"/>
                <w:lang w:val="en-GB"/>
              </w:rPr>
              <w:t xml:space="preserve"> personality=</w:t>
            </w:r>
            <w:r w:rsidR="005E7FDB">
              <w:rPr>
                <w:rFonts w:ascii="Arial" w:hAnsi="Arial" w:cs="Arial"/>
                <w:lang w:val="en-GB"/>
              </w:rPr>
              <w:t>'</w:t>
            </w:r>
            <w:r w:rsidRPr="00167CD4">
              <w:rPr>
                <w:rFonts w:ascii="Arial" w:hAnsi="Arial" w:cs="Arial"/>
                <w:lang w:val="en-GB"/>
              </w:rPr>
              <w:t>aggressive</w:t>
            </w:r>
            <w:r w:rsidR="005E7FDB">
              <w:rPr>
                <w:rFonts w:ascii="Arial" w:hAnsi="Arial" w:cs="Arial"/>
                <w:lang w:val="en-GB"/>
              </w:rPr>
              <w:t>'</w:t>
            </w:r>
            <w:r w:rsidRPr="00167CD4">
              <w:rPr>
                <w:rFonts w:ascii="Arial" w:hAnsi="Arial" w:cs="Arial"/>
                <w:lang w:val="en-GB"/>
              </w:rPr>
              <w:t xml:space="preserve"> </w:t>
            </w:r>
            <w:r w:rsidRPr="00167CD4">
              <w:rPr>
                <w:rFonts w:ascii="Arial" w:hAnsi="Arial" w:cs="Arial"/>
                <w:b/>
                <w:lang w:val="en-GB"/>
              </w:rPr>
              <w:t>then</w:t>
            </w:r>
            <w:r w:rsidRPr="00167CD4">
              <w:rPr>
                <w:rFonts w:ascii="Arial" w:hAnsi="Arial" w:cs="Arial"/>
                <w:lang w:val="en-GB"/>
              </w:rPr>
              <w:t xml:space="preserve"> personality_type=</w:t>
            </w:r>
            <w:r w:rsidR="005E7FDB">
              <w:rPr>
                <w:rFonts w:ascii="Arial" w:hAnsi="Arial" w:cs="Arial"/>
                <w:lang w:val="en-GB"/>
              </w:rPr>
              <w:t>'</w:t>
            </w:r>
            <w:r w:rsidRPr="00167CD4">
              <w:rPr>
                <w:rFonts w:ascii="Arial" w:hAnsi="Arial" w:cs="Arial"/>
                <w:lang w:val="en-GB"/>
              </w:rPr>
              <w:t>type_a</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B24D1A" w:rsidP="00A07823">
            <w:pPr>
              <w:pStyle w:val="Lentele"/>
              <w:rPr>
                <w:lang w:val="en-GB"/>
              </w:rPr>
            </w:pPr>
            <w:r>
              <w:rPr>
                <w:lang w:val="en-GB"/>
              </w:rPr>
              <w:t>R</w:t>
            </w:r>
            <w:r w:rsidR="00A07823" w:rsidRPr="0029788F">
              <w:rPr>
                <w:lang w:val="en-GB"/>
              </w:rPr>
              <w:t>45</w:t>
            </w:r>
          </w:p>
        </w:tc>
        <w:tc>
          <w:tcPr>
            <w:tcW w:w="4597" w:type="pct"/>
          </w:tcPr>
          <w:p w:rsidR="00A07823" w:rsidRDefault="005432C2" w:rsidP="00A07823">
            <w:pPr>
              <w:pStyle w:val="Lentele"/>
              <w:rPr>
                <w:lang w:val="en-GB"/>
              </w:rPr>
            </w:pPr>
            <w:r>
              <w:rPr>
                <w:lang w:val="en-GB"/>
              </w:rPr>
              <w:t>If personality type is A then general risk is high.</w:t>
            </w:r>
          </w:p>
          <w:p w:rsidR="00ED64FE" w:rsidRPr="00167CD4" w:rsidRDefault="005432C2" w:rsidP="00A07823">
            <w:pPr>
              <w:pStyle w:val="Lentele"/>
              <w:rPr>
                <w:rFonts w:ascii="Arial" w:hAnsi="Arial" w:cs="Arial"/>
                <w:lang w:val="en-GB"/>
              </w:rPr>
            </w:pPr>
            <w:r w:rsidRPr="00167CD4">
              <w:rPr>
                <w:rFonts w:ascii="Arial" w:hAnsi="Arial" w:cs="Arial"/>
                <w:b/>
                <w:lang w:val="en-GB"/>
              </w:rPr>
              <w:t>if</w:t>
            </w:r>
            <w:r w:rsidRPr="00167CD4">
              <w:rPr>
                <w:rFonts w:ascii="Arial" w:hAnsi="Arial" w:cs="Arial"/>
                <w:lang w:val="en-GB"/>
              </w:rPr>
              <w:t xml:space="preserve"> personality_type=</w:t>
            </w:r>
            <w:r w:rsidR="005E7FDB">
              <w:rPr>
                <w:rFonts w:ascii="Arial" w:hAnsi="Arial" w:cs="Arial"/>
                <w:lang w:val="en-GB"/>
              </w:rPr>
              <w:t>'</w:t>
            </w:r>
            <w:r w:rsidRPr="00167CD4">
              <w:rPr>
                <w:rFonts w:ascii="Arial" w:hAnsi="Arial" w:cs="Arial"/>
                <w:lang w:val="en-GB"/>
              </w:rPr>
              <w:t>type_a</w:t>
            </w:r>
            <w:r w:rsidR="005E7FDB">
              <w:rPr>
                <w:rFonts w:ascii="Arial" w:hAnsi="Arial" w:cs="Arial"/>
                <w:lang w:val="en-GB"/>
              </w:rPr>
              <w:t>'</w:t>
            </w:r>
            <w:r w:rsidRPr="00167CD4">
              <w:rPr>
                <w:rFonts w:ascii="Arial" w:hAnsi="Arial" w:cs="Arial"/>
                <w:lang w:val="en-GB"/>
              </w:rPr>
              <w:t xml:space="preserve"> </w:t>
            </w:r>
            <w:r w:rsidRPr="00167CD4">
              <w:rPr>
                <w:rFonts w:ascii="Arial" w:hAnsi="Arial" w:cs="Arial"/>
                <w:b/>
                <w:lang w:val="en-GB"/>
              </w:rPr>
              <w:t>then</w:t>
            </w:r>
            <w:r w:rsidRPr="00167CD4">
              <w:rPr>
                <w:rFonts w:ascii="Arial" w:hAnsi="Arial" w:cs="Arial"/>
                <w:lang w:val="en-GB"/>
              </w:rPr>
              <w:t xml:space="preserve"> risk=</w:t>
            </w:r>
            <w:r w:rsidR="005E7FDB">
              <w:rPr>
                <w:rFonts w:ascii="Arial" w:hAnsi="Arial" w:cs="Arial"/>
                <w:lang w:val="en-GB"/>
              </w:rPr>
              <w:t>'</w:t>
            </w:r>
            <w:r w:rsidRPr="00167CD4">
              <w:rPr>
                <w:rFonts w:ascii="Arial" w:hAnsi="Arial" w:cs="Arial"/>
                <w:lang w:val="en-GB"/>
              </w:rPr>
              <w:t>high</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B24D1A" w:rsidP="00A07823">
            <w:pPr>
              <w:pStyle w:val="Lentele"/>
              <w:rPr>
                <w:lang w:val="en-GB"/>
              </w:rPr>
            </w:pPr>
            <w:r>
              <w:rPr>
                <w:lang w:val="en-GB"/>
              </w:rPr>
              <w:t>R</w:t>
            </w:r>
            <w:r w:rsidR="00A07823" w:rsidRPr="0029788F">
              <w:rPr>
                <w:lang w:val="en-GB"/>
              </w:rPr>
              <w:t>47</w:t>
            </w:r>
          </w:p>
        </w:tc>
        <w:tc>
          <w:tcPr>
            <w:tcW w:w="4597" w:type="pct"/>
          </w:tcPr>
          <w:p w:rsidR="00A07823" w:rsidRDefault="005432C2" w:rsidP="00A07823">
            <w:pPr>
              <w:pStyle w:val="Lentele"/>
              <w:rPr>
                <w:lang w:val="en-GB"/>
              </w:rPr>
            </w:pPr>
            <w:r>
              <w:rPr>
                <w:lang w:val="en-GB"/>
              </w:rPr>
              <w:t>If alcohol consumption is moderate then additional factor is good</w:t>
            </w:r>
            <w:r w:rsidR="00A07823" w:rsidRPr="0029788F">
              <w:rPr>
                <w:lang w:val="en-GB"/>
              </w:rPr>
              <w:t>.</w:t>
            </w:r>
          </w:p>
          <w:p w:rsidR="005432C2" w:rsidRPr="00167CD4" w:rsidRDefault="005432C2" w:rsidP="00A07823">
            <w:pPr>
              <w:pStyle w:val="Lentele"/>
              <w:rPr>
                <w:rFonts w:ascii="Arial" w:hAnsi="Arial" w:cs="Arial"/>
                <w:lang w:val="en-GB"/>
              </w:rPr>
            </w:pPr>
            <w:r w:rsidRPr="00167CD4">
              <w:rPr>
                <w:rFonts w:ascii="Arial" w:hAnsi="Arial" w:cs="Arial"/>
                <w:b/>
                <w:lang w:val="en-GB"/>
              </w:rPr>
              <w:t>if</w:t>
            </w:r>
            <w:r w:rsidRPr="00167CD4">
              <w:rPr>
                <w:rFonts w:ascii="Arial" w:hAnsi="Arial" w:cs="Arial"/>
                <w:lang w:val="en-GB"/>
              </w:rPr>
              <w:t xml:space="preserve"> </w:t>
            </w:r>
            <w:r w:rsidR="00352556">
              <w:rPr>
                <w:rFonts w:ascii="Arial" w:hAnsi="Arial" w:cs="Arial"/>
                <w:lang w:val="en-GB"/>
              </w:rPr>
              <w:t>alcohol</w:t>
            </w:r>
            <w:r w:rsidRPr="00167CD4">
              <w:rPr>
                <w:rFonts w:ascii="Arial" w:hAnsi="Arial" w:cs="Arial"/>
                <w:lang w:val="en-GB"/>
              </w:rPr>
              <w:t>=</w:t>
            </w:r>
            <w:r w:rsidR="005E7FDB">
              <w:rPr>
                <w:rFonts w:ascii="Arial" w:hAnsi="Arial" w:cs="Arial"/>
                <w:lang w:val="en-GB"/>
              </w:rPr>
              <w:t>'</w:t>
            </w:r>
            <w:r w:rsidRPr="00167CD4">
              <w:rPr>
                <w:rFonts w:ascii="Arial" w:hAnsi="Arial" w:cs="Arial"/>
                <w:lang w:val="en-GB"/>
              </w:rPr>
              <w:t>moderate</w:t>
            </w:r>
            <w:r w:rsidR="005E7FDB">
              <w:rPr>
                <w:rFonts w:ascii="Arial" w:hAnsi="Arial" w:cs="Arial"/>
                <w:lang w:val="en-GB"/>
              </w:rPr>
              <w:t>'</w:t>
            </w:r>
            <w:r w:rsidRPr="00167CD4">
              <w:rPr>
                <w:rFonts w:ascii="Arial" w:hAnsi="Arial" w:cs="Arial"/>
                <w:lang w:val="en-GB"/>
              </w:rPr>
              <w:t xml:space="preserve"> </w:t>
            </w:r>
            <w:r w:rsidRPr="00167CD4">
              <w:rPr>
                <w:rFonts w:ascii="Arial" w:hAnsi="Arial" w:cs="Arial"/>
                <w:b/>
                <w:lang w:val="en-GB"/>
              </w:rPr>
              <w:t>then</w:t>
            </w:r>
            <w:r w:rsidRPr="00167CD4">
              <w:rPr>
                <w:rFonts w:ascii="Arial" w:hAnsi="Arial" w:cs="Arial"/>
                <w:lang w:val="en-GB"/>
              </w:rPr>
              <w:t xml:space="preserve"> add=</w:t>
            </w:r>
            <w:r w:rsidR="005E7FDB">
              <w:rPr>
                <w:rFonts w:ascii="Arial" w:hAnsi="Arial" w:cs="Arial"/>
                <w:lang w:val="en-GB"/>
              </w:rPr>
              <w:t>'</w:t>
            </w:r>
            <w:r w:rsidRPr="00167CD4">
              <w:rPr>
                <w:rFonts w:ascii="Arial" w:hAnsi="Arial" w:cs="Arial"/>
                <w:lang w:val="en-GB"/>
              </w:rPr>
              <w:t>good</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B24D1A" w:rsidP="00A07823">
            <w:pPr>
              <w:pStyle w:val="Lentele"/>
              <w:rPr>
                <w:lang w:val="en-GB"/>
              </w:rPr>
            </w:pPr>
            <w:r>
              <w:rPr>
                <w:lang w:val="en-GB"/>
              </w:rPr>
              <w:t>R</w:t>
            </w:r>
            <w:r w:rsidR="00A07823" w:rsidRPr="0029788F">
              <w:rPr>
                <w:lang w:val="en-GB"/>
              </w:rPr>
              <w:t>52</w:t>
            </w:r>
          </w:p>
        </w:tc>
        <w:tc>
          <w:tcPr>
            <w:tcW w:w="4597" w:type="pct"/>
          </w:tcPr>
          <w:p w:rsidR="00A07823" w:rsidRDefault="005432C2" w:rsidP="00F028A2">
            <w:pPr>
              <w:pStyle w:val="Lentele"/>
              <w:rPr>
                <w:lang w:val="en-GB"/>
              </w:rPr>
            </w:pPr>
            <w:r>
              <w:rPr>
                <w:lang w:val="en-GB"/>
              </w:rPr>
              <w:t>If outlook is excellent and risk is high and additional factor is good then factor is none</w:t>
            </w:r>
            <w:r w:rsidR="00A07823" w:rsidRPr="0029788F">
              <w:rPr>
                <w:lang w:val="en-GB"/>
              </w:rPr>
              <w:t>.</w:t>
            </w:r>
          </w:p>
          <w:p w:rsidR="005432C2" w:rsidRPr="00167CD4" w:rsidRDefault="005432C2" w:rsidP="00F028A2">
            <w:pPr>
              <w:pStyle w:val="Lentele"/>
              <w:rPr>
                <w:rFonts w:ascii="Arial" w:hAnsi="Arial" w:cs="Arial"/>
                <w:lang w:val="en-GB"/>
              </w:rPr>
            </w:pPr>
            <w:r w:rsidRPr="00167CD4">
              <w:rPr>
                <w:rFonts w:ascii="Arial" w:hAnsi="Arial" w:cs="Arial"/>
                <w:b/>
                <w:lang w:val="en-GB"/>
              </w:rPr>
              <w:t>if</w:t>
            </w:r>
            <w:r w:rsidRPr="00167CD4">
              <w:rPr>
                <w:rFonts w:ascii="Arial" w:hAnsi="Arial" w:cs="Arial"/>
                <w:lang w:val="en-GB"/>
              </w:rPr>
              <w:t xml:space="preserve"> outlook=</w:t>
            </w:r>
            <w:r w:rsidR="005E7FDB">
              <w:rPr>
                <w:rFonts w:ascii="Arial" w:hAnsi="Arial" w:cs="Arial"/>
                <w:lang w:val="en-GB"/>
              </w:rPr>
              <w:t>'</w:t>
            </w:r>
            <w:r w:rsidRPr="00167CD4">
              <w:rPr>
                <w:rFonts w:ascii="Arial" w:hAnsi="Arial" w:cs="Arial"/>
                <w:lang w:val="en-GB"/>
              </w:rPr>
              <w:t>excellent</w:t>
            </w:r>
            <w:r w:rsidR="005E7FDB">
              <w:rPr>
                <w:rFonts w:ascii="Arial" w:hAnsi="Arial" w:cs="Arial"/>
                <w:lang w:val="en-GB"/>
              </w:rPr>
              <w:t>'</w:t>
            </w:r>
            <w:r w:rsidR="007A648E">
              <w:rPr>
                <w:rFonts w:ascii="Arial" w:hAnsi="Arial" w:cs="Arial"/>
                <w:lang w:val="en-GB"/>
              </w:rPr>
              <w:t xml:space="preserve"> &amp;</w:t>
            </w:r>
            <w:r w:rsidRPr="00167CD4">
              <w:rPr>
                <w:rFonts w:ascii="Arial" w:hAnsi="Arial" w:cs="Arial"/>
                <w:lang w:val="en-GB"/>
              </w:rPr>
              <w:t xml:space="preserve"> risk=</w:t>
            </w:r>
            <w:r w:rsidR="005E7FDB">
              <w:rPr>
                <w:rFonts w:ascii="Arial" w:hAnsi="Arial" w:cs="Arial"/>
                <w:lang w:val="en-GB"/>
              </w:rPr>
              <w:t>'</w:t>
            </w:r>
            <w:r w:rsidRPr="00167CD4">
              <w:rPr>
                <w:rFonts w:ascii="Arial" w:hAnsi="Arial" w:cs="Arial"/>
                <w:lang w:val="en-GB"/>
              </w:rPr>
              <w:t>high</w:t>
            </w:r>
            <w:r w:rsidR="005E7FDB">
              <w:rPr>
                <w:rFonts w:ascii="Arial" w:hAnsi="Arial" w:cs="Arial"/>
                <w:lang w:val="en-GB"/>
              </w:rPr>
              <w:t>'</w:t>
            </w:r>
            <w:r w:rsidR="007A648E">
              <w:rPr>
                <w:rFonts w:ascii="Arial" w:hAnsi="Arial" w:cs="Arial"/>
                <w:lang w:val="en-GB"/>
              </w:rPr>
              <w:t xml:space="preserve"> &amp;</w:t>
            </w:r>
            <w:r w:rsidRPr="00167CD4">
              <w:rPr>
                <w:rFonts w:ascii="Arial" w:hAnsi="Arial" w:cs="Arial"/>
                <w:lang w:val="en-GB"/>
              </w:rPr>
              <w:t xml:space="preserve"> add=</w:t>
            </w:r>
            <w:r w:rsidR="005E7FDB">
              <w:rPr>
                <w:rFonts w:ascii="Arial" w:hAnsi="Arial" w:cs="Arial"/>
                <w:lang w:val="en-GB"/>
              </w:rPr>
              <w:t>'</w:t>
            </w:r>
            <w:r w:rsidRPr="00167CD4">
              <w:rPr>
                <w:rFonts w:ascii="Arial" w:hAnsi="Arial" w:cs="Arial"/>
                <w:lang w:val="en-GB"/>
              </w:rPr>
              <w:t>good</w:t>
            </w:r>
            <w:r w:rsidR="005E7FDB">
              <w:rPr>
                <w:rFonts w:ascii="Arial" w:hAnsi="Arial" w:cs="Arial"/>
                <w:lang w:val="en-GB"/>
              </w:rPr>
              <w:t>'</w:t>
            </w:r>
            <w:r w:rsidRPr="00167CD4">
              <w:rPr>
                <w:rFonts w:ascii="Arial" w:hAnsi="Arial" w:cs="Arial"/>
                <w:lang w:val="en-GB"/>
              </w:rPr>
              <w:t xml:space="preserve"> </w:t>
            </w:r>
            <w:r w:rsidRPr="00167CD4">
              <w:rPr>
                <w:rFonts w:ascii="Arial" w:hAnsi="Arial" w:cs="Arial"/>
                <w:b/>
                <w:lang w:val="en-GB"/>
              </w:rPr>
              <w:t>then</w:t>
            </w:r>
            <w:r w:rsidRPr="00167CD4">
              <w:rPr>
                <w:rFonts w:ascii="Arial" w:hAnsi="Arial" w:cs="Arial"/>
                <w:lang w:val="en-GB"/>
              </w:rPr>
              <w:t xml:space="preserve"> factor=</w:t>
            </w:r>
            <w:r w:rsidR="005E7FDB">
              <w:rPr>
                <w:rFonts w:ascii="Arial" w:hAnsi="Arial" w:cs="Arial"/>
                <w:lang w:val="en-GB"/>
              </w:rPr>
              <w:t>'</w:t>
            </w:r>
            <w:r w:rsidRPr="00167CD4">
              <w:rPr>
                <w:rFonts w:ascii="Arial" w:hAnsi="Arial" w:cs="Arial"/>
                <w:lang w:val="en-GB"/>
              </w:rPr>
              <w:t>none</w:t>
            </w:r>
            <w:r w:rsidR="005E7FDB">
              <w:rPr>
                <w:rFonts w:ascii="Arial" w:hAnsi="Arial" w:cs="Arial"/>
                <w:lang w:val="en-GB"/>
              </w:rPr>
              <w:t>'</w:t>
            </w:r>
          </w:p>
        </w:tc>
      </w:tr>
      <w:tr w:rsidR="00A07823" w:rsidRPr="0029788F" w:rsidTr="004704A9">
        <w:tc>
          <w:tcPr>
            <w:tcW w:w="403" w:type="pct"/>
            <w:shd w:val="clear" w:color="auto" w:fill="E6E6E6"/>
          </w:tcPr>
          <w:p w:rsidR="00A07823" w:rsidRPr="0029788F" w:rsidRDefault="00B24D1A" w:rsidP="00A07823">
            <w:pPr>
              <w:pStyle w:val="Lentele"/>
              <w:rPr>
                <w:lang w:val="en-GB"/>
              </w:rPr>
            </w:pPr>
            <w:r>
              <w:rPr>
                <w:lang w:val="en-GB"/>
              </w:rPr>
              <w:t>R</w:t>
            </w:r>
            <w:r w:rsidR="00A07823" w:rsidRPr="0029788F">
              <w:rPr>
                <w:lang w:val="en-GB"/>
              </w:rPr>
              <w:t>64</w:t>
            </w:r>
          </w:p>
        </w:tc>
        <w:tc>
          <w:tcPr>
            <w:tcW w:w="4597" w:type="pct"/>
          </w:tcPr>
          <w:p w:rsidR="00A07823" w:rsidRDefault="005432C2" w:rsidP="008C082A">
            <w:pPr>
              <w:pStyle w:val="Lentele"/>
              <w:rPr>
                <w:lang w:val="en-GB"/>
              </w:rPr>
            </w:pPr>
            <w:r>
              <w:rPr>
                <w:lang w:val="en-GB"/>
              </w:rPr>
              <w:t xml:space="preserve">If base_longevity is 67 years and factor is none then longevity </w:t>
            </w:r>
            <w:r w:rsidR="00622C49">
              <w:rPr>
                <w:lang w:val="en-GB"/>
              </w:rPr>
              <w:t xml:space="preserve">prognosis </w:t>
            </w:r>
            <w:r>
              <w:rPr>
                <w:lang w:val="en-GB"/>
              </w:rPr>
              <w:t>is 67 years.</w:t>
            </w:r>
          </w:p>
          <w:p w:rsidR="005432C2" w:rsidRPr="00167CD4" w:rsidRDefault="005432C2" w:rsidP="008C082A">
            <w:pPr>
              <w:pStyle w:val="Lentele"/>
              <w:rPr>
                <w:rFonts w:ascii="Arial" w:hAnsi="Arial" w:cs="Arial"/>
                <w:lang w:val="en-GB"/>
              </w:rPr>
            </w:pPr>
            <w:r w:rsidRPr="00167CD4">
              <w:rPr>
                <w:rFonts w:ascii="Arial" w:hAnsi="Arial" w:cs="Arial"/>
                <w:b/>
                <w:lang w:val="en-GB"/>
              </w:rPr>
              <w:t>if</w:t>
            </w:r>
            <w:r w:rsidRPr="00167CD4">
              <w:rPr>
                <w:rFonts w:ascii="Arial" w:hAnsi="Arial" w:cs="Arial"/>
                <w:lang w:val="en-GB"/>
              </w:rPr>
              <w:t xml:space="preserve"> base_longevity=</w:t>
            </w:r>
            <w:r w:rsidR="000A6C39">
              <w:rPr>
                <w:rFonts w:ascii="Arial" w:hAnsi="Arial" w:cs="Arial"/>
                <w:lang w:val="en-GB"/>
              </w:rPr>
              <w:t>'</w:t>
            </w:r>
            <w:r w:rsidRPr="00167CD4">
              <w:rPr>
                <w:rFonts w:ascii="Arial" w:hAnsi="Arial" w:cs="Arial"/>
                <w:lang w:val="en-GB"/>
              </w:rPr>
              <w:t>67</w:t>
            </w:r>
            <w:r w:rsidR="000A6C39">
              <w:rPr>
                <w:rFonts w:ascii="Arial" w:hAnsi="Arial" w:cs="Arial"/>
                <w:lang w:val="en-GB"/>
              </w:rPr>
              <w:t>'</w:t>
            </w:r>
            <w:r w:rsidR="007A648E">
              <w:rPr>
                <w:rFonts w:ascii="Arial" w:hAnsi="Arial" w:cs="Arial"/>
                <w:lang w:val="en-GB"/>
              </w:rPr>
              <w:t xml:space="preserve"> &amp;</w:t>
            </w:r>
            <w:r w:rsidRPr="00167CD4">
              <w:rPr>
                <w:rFonts w:ascii="Arial" w:hAnsi="Arial" w:cs="Arial"/>
                <w:lang w:val="en-GB"/>
              </w:rPr>
              <w:t xml:space="preserve"> factor=</w:t>
            </w:r>
            <w:r w:rsidR="005E7FDB">
              <w:rPr>
                <w:rFonts w:ascii="Arial" w:hAnsi="Arial" w:cs="Arial"/>
                <w:lang w:val="en-GB"/>
              </w:rPr>
              <w:t>'</w:t>
            </w:r>
            <w:r w:rsidRPr="00167CD4">
              <w:rPr>
                <w:rFonts w:ascii="Arial" w:hAnsi="Arial" w:cs="Arial"/>
                <w:lang w:val="en-GB"/>
              </w:rPr>
              <w:t>none</w:t>
            </w:r>
            <w:r w:rsidR="005E7FDB">
              <w:rPr>
                <w:rFonts w:ascii="Arial" w:hAnsi="Arial" w:cs="Arial"/>
                <w:lang w:val="en-GB"/>
              </w:rPr>
              <w:t>'</w:t>
            </w:r>
            <w:r w:rsidRPr="00167CD4">
              <w:rPr>
                <w:rFonts w:ascii="Arial" w:hAnsi="Arial" w:cs="Arial"/>
                <w:lang w:val="en-GB"/>
              </w:rPr>
              <w:t xml:space="preserve"> </w:t>
            </w:r>
            <w:r w:rsidRPr="00167CD4">
              <w:rPr>
                <w:rFonts w:ascii="Arial" w:hAnsi="Arial" w:cs="Arial"/>
                <w:b/>
                <w:lang w:val="en-GB"/>
              </w:rPr>
              <w:t>then</w:t>
            </w:r>
            <w:r w:rsidRPr="00167CD4">
              <w:rPr>
                <w:rFonts w:ascii="Arial" w:hAnsi="Arial" w:cs="Arial"/>
                <w:lang w:val="en-GB"/>
              </w:rPr>
              <w:t xml:space="preserve"> longevity=</w:t>
            </w:r>
            <w:r w:rsidR="005E7FDB">
              <w:rPr>
                <w:rFonts w:ascii="Arial" w:hAnsi="Arial" w:cs="Arial"/>
                <w:lang w:val="en-GB"/>
              </w:rPr>
              <w:t>'</w:t>
            </w:r>
            <w:r w:rsidRPr="00167CD4">
              <w:rPr>
                <w:rFonts w:ascii="Arial" w:hAnsi="Arial" w:cs="Arial"/>
                <w:lang w:val="en-GB"/>
              </w:rPr>
              <w:t>67_yrs</w:t>
            </w:r>
            <w:r w:rsidR="005E7FDB">
              <w:rPr>
                <w:rFonts w:ascii="Arial" w:hAnsi="Arial" w:cs="Arial"/>
                <w:lang w:val="en-GB"/>
              </w:rPr>
              <w:t>'</w:t>
            </w:r>
          </w:p>
        </w:tc>
      </w:tr>
    </w:tbl>
    <w:p w:rsidR="00A07823" w:rsidRDefault="009E6E8D" w:rsidP="00A07823">
      <w:pPr>
        <w:pStyle w:val="Pavaprasymas"/>
      </w:pPr>
      <w:r w:rsidRPr="00E34AF9">
        <w:rPr>
          <w:b/>
        </w:rPr>
        <w:t xml:space="preserve">Fig. </w:t>
      </w:r>
      <w:r w:rsidR="00A42F76" w:rsidRPr="00E34AF9">
        <w:rPr>
          <w:b/>
        </w:rPr>
        <w:t>20.3</w:t>
      </w:r>
      <w:r w:rsidR="00A07823" w:rsidRPr="00E34AF9">
        <w:rPr>
          <w:b/>
        </w:rPr>
        <w:t>.</w:t>
      </w:r>
      <w:r w:rsidR="00A07823" w:rsidRPr="0029788F">
        <w:t xml:space="preserve"> </w:t>
      </w:r>
      <w:r w:rsidR="003E25C5">
        <w:t>Sample rules in an</w:t>
      </w:r>
      <w:r w:rsidR="00B874A7">
        <w:t xml:space="preserve"> expert system</w:t>
      </w:r>
    </w:p>
    <w:p w:rsidR="00F95943" w:rsidRPr="0029788F" w:rsidRDefault="008451EA" w:rsidP="00F95943">
      <w:pPr>
        <w:pStyle w:val="Paviliustracija"/>
        <w:rPr>
          <w:lang w:val="en-GB"/>
        </w:rPr>
      </w:pPr>
      <w:r w:rsidRPr="00854CB9">
        <w:rPr>
          <w:noProof/>
          <w:lang w:val="lt-LT" w:eastAsia="lt-LT"/>
        </w:rPr>
        <w:drawing>
          <wp:inline distT="0" distB="0" distL="0" distR="0">
            <wp:extent cx="4964430" cy="2444115"/>
            <wp:effectExtent l="0" t="0" r="7620" b="0"/>
            <wp:docPr id="1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64430" cy="2444115"/>
                    </a:xfrm>
                    <a:prstGeom prst="rect">
                      <a:avLst/>
                    </a:prstGeom>
                    <a:noFill/>
                    <a:ln>
                      <a:noFill/>
                    </a:ln>
                  </pic:spPr>
                </pic:pic>
              </a:graphicData>
            </a:graphic>
          </wp:inline>
        </w:drawing>
      </w:r>
    </w:p>
    <w:p w:rsidR="00F95943" w:rsidRPr="0029788F" w:rsidRDefault="00F95943" w:rsidP="00F95943">
      <w:pPr>
        <w:pStyle w:val="Pavaprasymas"/>
      </w:pPr>
      <w:r w:rsidRPr="009C40B3">
        <w:rPr>
          <w:b/>
        </w:rPr>
        <w:t xml:space="preserve">Fig. </w:t>
      </w:r>
      <w:r>
        <w:rPr>
          <w:b/>
        </w:rPr>
        <w:t>20.4</w:t>
      </w:r>
      <w:r w:rsidRPr="009C40B3">
        <w:rPr>
          <w:b/>
        </w:rPr>
        <w:t>.</w:t>
      </w:r>
      <w:r w:rsidRPr="0029788F">
        <w:t xml:space="preserve"> </w:t>
      </w:r>
      <w:r w:rsidR="00DE2943">
        <w:t>A simplified proof</w:t>
      </w:r>
      <w:r w:rsidRPr="0029788F">
        <w:t xml:space="preserve"> tree</w:t>
      </w:r>
      <w:r>
        <w:t>. Facts are denoted by grey rectangles</w:t>
      </w:r>
    </w:p>
    <w:p w:rsidR="009010D9" w:rsidRPr="0029788F" w:rsidRDefault="00BC5FC1" w:rsidP="00FB4D63">
      <w:pPr>
        <w:pStyle w:val="Tekstas"/>
      </w:pPr>
      <w:r>
        <w:t>Here r</w:t>
      </w:r>
      <w:r w:rsidR="00F95943" w:rsidRPr="0029788F">
        <w:t>ule</w:t>
      </w:r>
      <w:r w:rsidR="00FB4D63">
        <w:t xml:space="preserve">s are of the form </w:t>
      </w:r>
      <w:r w:rsidR="00F95943" w:rsidRPr="00FB4D63">
        <w:rPr>
          <w:b/>
          <w:i/>
        </w:rPr>
        <w:t>if</w:t>
      </w:r>
      <w:r w:rsidR="00F95943" w:rsidRPr="00FB4D63">
        <w:rPr>
          <w:i/>
        </w:rPr>
        <w:t xml:space="preserve"> o</w:t>
      </w:r>
      <w:r w:rsidR="00F95943" w:rsidRPr="00FB4D63">
        <w:rPr>
          <w:i/>
          <w:vertAlign w:val="subscript"/>
        </w:rPr>
        <w:t>1</w:t>
      </w:r>
      <w:r w:rsidR="00F95943" w:rsidRPr="00FB4D63">
        <w:rPr>
          <w:i/>
        </w:rPr>
        <w:t>=v</w:t>
      </w:r>
      <w:r w:rsidR="00F95943" w:rsidRPr="00FB4D63">
        <w:rPr>
          <w:i/>
          <w:vertAlign w:val="subscript"/>
        </w:rPr>
        <w:t>1</w:t>
      </w:r>
      <w:r w:rsidR="00F95943" w:rsidRPr="00FB4D63">
        <w:rPr>
          <w:i/>
        </w:rPr>
        <w:t xml:space="preserve"> &amp; o</w:t>
      </w:r>
      <w:r w:rsidR="00F95943" w:rsidRPr="00FB4D63">
        <w:rPr>
          <w:i/>
          <w:vertAlign w:val="subscript"/>
        </w:rPr>
        <w:t>2</w:t>
      </w:r>
      <w:r w:rsidR="00F95943" w:rsidRPr="00FB4D63">
        <w:rPr>
          <w:i/>
        </w:rPr>
        <w:t>=v</w:t>
      </w:r>
      <w:r w:rsidR="00F95943" w:rsidRPr="00FB4D63">
        <w:rPr>
          <w:i/>
          <w:vertAlign w:val="subscript"/>
        </w:rPr>
        <w:t>2</w:t>
      </w:r>
      <w:r w:rsidR="00F95943" w:rsidRPr="00FB4D63">
        <w:rPr>
          <w:i/>
        </w:rPr>
        <w:t xml:space="preserve"> &amp; … &amp; o</w:t>
      </w:r>
      <w:r w:rsidR="00F95943" w:rsidRPr="00FB4D63">
        <w:rPr>
          <w:i/>
          <w:vertAlign w:val="subscript"/>
        </w:rPr>
        <w:t>n</w:t>
      </w:r>
      <w:r w:rsidR="00F95943" w:rsidRPr="00FB4D63">
        <w:rPr>
          <w:i/>
        </w:rPr>
        <w:t>=v</w:t>
      </w:r>
      <w:r w:rsidR="00F95943" w:rsidRPr="00FB4D63">
        <w:rPr>
          <w:i/>
          <w:vertAlign w:val="subscript"/>
        </w:rPr>
        <w:t>n</w:t>
      </w:r>
      <w:r w:rsidR="00F95943" w:rsidRPr="00FB4D63">
        <w:rPr>
          <w:i/>
        </w:rPr>
        <w:t xml:space="preserve"> </w:t>
      </w:r>
      <w:r w:rsidR="00F95943" w:rsidRPr="00FB4D63">
        <w:rPr>
          <w:b/>
          <w:i/>
        </w:rPr>
        <w:t>then</w:t>
      </w:r>
      <w:r w:rsidR="00F95943" w:rsidRPr="00FB4D63">
        <w:rPr>
          <w:i/>
        </w:rPr>
        <w:t xml:space="preserve"> o</w:t>
      </w:r>
      <w:r w:rsidR="00F95943" w:rsidRPr="00FB4D63">
        <w:rPr>
          <w:i/>
          <w:vertAlign w:val="subscript"/>
        </w:rPr>
        <w:t>n+1</w:t>
      </w:r>
      <w:r w:rsidR="00F95943" w:rsidRPr="00FB4D63">
        <w:rPr>
          <w:i/>
        </w:rPr>
        <w:t>=v</w:t>
      </w:r>
      <w:r w:rsidR="00F95943" w:rsidRPr="00FB4D63">
        <w:rPr>
          <w:i/>
          <w:vertAlign w:val="subscript"/>
        </w:rPr>
        <w:t>n+1</w:t>
      </w:r>
      <w:r w:rsidR="00F95943">
        <w:t xml:space="preserve"> </w:t>
      </w:r>
      <w:r w:rsidR="00FB4D63">
        <w:t>.</w:t>
      </w:r>
      <w:r w:rsidR="00CE48CB">
        <w:t xml:space="preserve"> </w:t>
      </w:r>
      <w:r>
        <w:t>Therefore the p</w:t>
      </w:r>
      <w:r w:rsidR="00CE48CB">
        <w:t>olynomial complexity of inference results</w:t>
      </w:r>
      <w:r>
        <w:t>. The reason is that</w:t>
      </w:r>
      <w:r w:rsidR="00CE48CB">
        <w:t xml:space="preserve"> every object</w:t>
      </w:r>
      <w:r w:rsidR="00CE48CB" w:rsidRPr="00C02067">
        <w:t xml:space="preserve"> </w:t>
      </w:r>
      <w:r w:rsidR="00CE48CB" w:rsidRPr="00B07F38">
        <w:rPr>
          <w:i/>
        </w:rPr>
        <w:t>o</w:t>
      </w:r>
      <w:r w:rsidR="00CE48CB" w:rsidRPr="00B07F38">
        <w:rPr>
          <w:i/>
          <w:vertAlign w:val="subscript"/>
        </w:rPr>
        <w:t>i</w:t>
      </w:r>
      <w:r w:rsidR="00CE48CB" w:rsidRPr="00C02067">
        <w:t xml:space="preserve"> </w:t>
      </w:r>
      <w:r w:rsidR="00CE48CB">
        <w:t>obtains a value from a finite enumeration set</w:t>
      </w:r>
      <w:r w:rsidR="00CE48CB" w:rsidRPr="00C02067">
        <w:t xml:space="preserve"> {</w:t>
      </w:r>
      <w:r w:rsidR="001D3EB7">
        <w:rPr>
          <w:i/>
        </w:rPr>
        <w:t>v</w:t>
      </w:r>
      <w:r w:rsidR="00CE48CB" w:rsidRPr="006127A5">
        <w:rPr>
          <w:i/>
          <w:vertAlign w:val="subscript"/>
        </w:rPr>
        <w:t>i1</w:t>
      </w:r>
      <w:r w:rsidR="00CE48CB" w:rsidRPr="006127A5">
        <w:rPr>
          <w:i/>
        </w:rPr>
        <w:t xml:space="preserve">, </w:t>
      </w:r>
      <w:r w:rsidR="001D3EB7">
        <w:rPr>
          <w:i/>
        </w:rPr>
        <w:t>v</w:t>
      </w:r>
      <w:r w:rsidR="00CE48CB" w:rsidRPr="006127A5">
        <w:rPr>
          <w:i/>
          <w:vertAlign w:val="subscript"/>
        </w:rPr>
        <w:t>i2</w:t>
      </w:r>
      <w:r w:rsidR="00CE48CB" w:rsidRPr="006127A5">
        <w:rPr>
          <w:i/>
        </w:rPr>
        <w:t>, …,</w:t>
      </w:r>
      <w:r w:rsidR="001D3EB7">
        <w:rPr>
          <w:i/>
        </w:rPr>
        <w:t>v</w:t>
      </w:r>
      <w:r w:rsidR="00CE48CB" w:rsidRPr="006127A5">
        <w:rPr>
          <w:i/>
          <w:vertAlign w:val="subscript"/>
        </w:rPr>
        <w:t>im</w:t>
      </w:r>
      <w:r w:rsidR="00CE48CB" w:rsidRPr="00C02067">
        <w:t xml:space="preserve">}. </w:t>
      </w:r>
      <w:r w:rsidR="00F50EF6">
        <w:t>This is a distinction from e</w:t>
      </w:r>
      <w:r w:rsidR="00CE48CB">
        <w:t>xponential complex</w:t>
      </w:r>
      <w:r w:rsidR="00F50EF6">
        <w:t>ity in Prolog,</w:t>
      </w:r>
      <w:r w:rsidR="004379BC">
        <w:t xml:space="preserve"> where</w:t>
      </w:r>
      <w:r w:rsidR="00CE48CB">
        <w:t xml:space="preserve"> rules </w:t>
      </w:r>
      <w:r w:rsidR="0054178E">
        <w:t xml:space="preserve">are </w:t>
      </w:r>
      <w:r w:rsidR="004379BC">
        <w:t>represented with predicates,</w:t>
      </w:r>
      <w:r w:rsidR="0054178E">
        <w:t xml:space="preserve"> e.g.</w:t>
      </w:r>
      <w:r w:rsidR="001D3EB7">
        <w:t>,</w:t>
      </w:r>
      <w:r w:rsidR="0054178E">
        <w:t xml:space="preserve"> </w:t>
      </w:r>
      <w:r w:rsidR="0054178E" w:rsidRPr="0054178E">
        <w:rPr>
          <w:i/>
          <w:lang w:val="lt-LT"/>
        </w:rPr>
        <w:t>P</w:t>
      </w:r>
      <w:r w:rsidR="0054178E" w:rsidRPr="0054178E">
        <w:rPr>
          <w:i/>
          <w:vertAlign w:val="subscript"/>
          <w:lang w:val="lt-LT"/>
        </w:rPr>
        <w:t>1</w:t>
      </w:r>
      <w:r w:rsidR="0054178E" w:rsidRPr="0054178E">
        <w:rPr>
          <w:i/>
          <w:lang w:val="lt-LT"/>
        </w:rPr>
        <w:t>(x,y) &amp; P</w:t>
      </w:r>
      <w:r w:rsidR="0054178E" w:rsidRPr="0054178E">
        <w:rPr>
          <w:i/>
          <w:vertAlign w:val="subscript"/>
          <w:lang w:val="lt-LT"/>
        </w:rPr>
        <w:t>2</w:t>
      </w:r>
      <w:r w:rsidR="0054178E" w:rsidRPr="0054178E">
        <w:rPr>
          <w:i/>
          <w:lang w:val="lt-LT"/>
        </w:rPr>
        <w:t>(x) &amp; P</w:t>
      </w:r>
      <w:r w:rsidR="0054178E" w:rsidRPr="0054178E">
        <w:rPr>
          <w:i/>
          <w:vertAlign w:val="subscript"/>
          <w:lang w:val="lt-LT"/>
        </w:rPr>
        <w:t>3</w:t>
      </w:r>
      <w:r w:rsidR="0054178E" w:rsidRPr="0054178E">
        <w:rPr>
          <w:i/>
          <w:lang w:val="lt-LT"/>
        </w:rPr>
        <w:t>(y) → P</w:t>
      </w:r>
      <w:r w:rsidR="0054178E" w:rsidRPr="0054178E">
        <w:rPr>
          <w:i/>
          <w:vertAlign w:val="subscript"/>
          <w:lang w:val="lt-LT"/>
        </w:rPr>
        <w:t>4</w:t>
      </w:r>
      <w:r w:rsidR="0054178E" w:rsidRPr="0054178E">
        <w:rPr>
          <w:i/>
          <w:lang w:val="lt-LT"/>
        </w:rPr>
        <w:t>(x,y)</w:t>
      </w:r>
      <w:r w:rsidR="001D3EB7">
        <w:rPr>
          <w:lang w:val="lt-LT"/>
        </w:rPr>
        <w:t>.</w:t>
      </w:r>
      <w:r w:rsidR="00F50EF6">
        <w:rPr>
          <w:lang w:val="lt-LT"/>
        </w:rPr>
        <w:t xml:space="preserve"> </w:t>
      </w:r>
      <w:r w:rsidR="001D3EB7">
        <w:rPr>
          <w:lang w:val="lt-LT"/>
        </w:rPr>
        <w:t>Therefore</w:t>
      </w:r>
      <w:r w:rsidR="004379BC">
        <w:rPr>
          <w:lang w:val="lt-LT"/>
        </w:rPr>
        <w:t xml:space="preserve"> variables </w:t>
      </w:r>
      <w:r w:rsidR="004379BC" w:rsidRPr="004379BC">
        <w:rPr>
          <w:i/>
          <w:lang w:val="lt-LT"/>
        </w:rPr>
        <w:t>x</w:t>
      </w:r>
      <w:r w:rsidR="004379BC">
        <w:rPr>
          <w:lang w:val="lt-LT"/>
        </w:rPr>
        <w:t xml:space="preserve">, </w:t>
      </w:r>
      <w:r w:rsidR="004379BC" w:rsidRPr="004379BC">
        <w:rPr>
          <w:i/>
          <w:lang w:val="lt-LT"/>
        </w:rPr>
        <w:t>y</w:t>
      </w:r>
      <w:r w:rsidR="004379BC">
        <w:rPr>
          <w:lang w:val="lt-LT"/>
        </w:rPr>
        <w:t xml:space="preserve">, etc. </w:t>
      </w:r>
      <w:r w:rsidR="00732ABB">
        <w:rPr>
          <w:lang w:val="lt-LT"/>
        </w:rPr>
        <w:t>require</w:t>
      </w:r>
      <w:r w:rsidR="004379BC">
        <w:rPr>
          <w:lang w:val="lt-LT"/>
        </w:rPr>
        <w:t xml:space="preserve"> match</w:t>
      </w:r>
      <w:r w:rsidR="00732ABB">
        <w:rPr>
          <w:lang w:val="lt-LT"/>
        </w:rPr>
        <w:t>ing in</w:t>
      </w:r>
      <w:r w:rsidR="004379BC">
        <w:rPr>
          <w:lang w:val="lt-LT"/>
        </w:rPr>
        <w:t xml:space="preserve"> infinite sets.</w:t>
      </w:r>
    </w:p>
    <w:p w:rsidR="001B65AA" w:rsidRPr="0029788F" w:rsidRDefault="001B65AA" w:rsidP="00787467">
      <w:pPr>
        <w:pStyle w:val="Tekstas"/>
        <w:sectPr w:rsidR="001B65AA" w:rsidRPr="0029788F" w:rsidSect="00854603">
          <w:headerReference w:type="even" r:id="rId143"/>
          <w:headerReference w:type="default" r:id="rId144"/>
          <w:footerReference w:type="even" r:id="rId145"/>
          <w:footerReference w:type="default" r:id="rId146"/>
          <w:headerReference w:type="first" r:id="rId147"/>
          <w:footerReference w:type="first" r:id="rId148"/>
          <w:type w:val="continuous"/>
          <w:pgSz w:w="11907" w:h="16839" w:code="9"/>
          <w:pgMar w:top="1440" w:right="1418" w:bottom="1440" w:left="1418" w:header="709" w:footer="567" w:gutter="0"/>
          <w:cols w:space="1296"/>
          <w:titlePg/>
        </w:sectPr>
      </w:pPr>
    </w:p>
    <w:p w:rsidR="001B65AA" w:rsidRPr="0029788F" w:rsidRDefault="008451EA" w:rsidP="00AF1F3D">
      <w:pPr>
        <w:pStyle w:val="Paviliustracija"/>
        <w:rPr>
          <w:lang w:val="en-GB"/>
        </w:rPr>
      </w:pPr>
      <w:r w:rsidRPr="00854CB9">
        <w:rPr>
          <w:noProof/>
          <w:lang w:val="lt-LT" w:eastAsia="lt-LT"/>
        </w:rPr>
        <w:lastRenderedPageBreak/>
        <w:drawing>
          <wp:inline distT="0" distB="0" distL="0" distR="0">
            <wp:extent cx="8763000" cy="4191000"/>
            <wp:effectExtent l="0" t="0" r="0" b="0"/>
            <wp:docPr id="17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763000" cy="4191000"/>
                    </a:xfrm>
                    <a:prstGeom prst="rect">
                      <a:avLst/>
                    </a:prstGeom>
                    <a:noFill/>
                    <a:ln>
                      <a:noFill/>
                    </a:ln>
                  </pic:spPr>
                </pic:pic>
              </a:graphicData>
            </a:graphic>
          </wp:inline>
        </w:drawing>
      </w:r>
    </w:p>
    <w:p w:rsidR="00AF1F3D" w:rsidRPr="00593AC2" w:rsidRDefault="00E34AF9" w:rsidP="00C92145">
      <w:pPr>
        <w:pStyle w:val="Pavaprasymas"/>
      </w:pPr>
      <w:r w:rsidRPr="00B14701">
        <w:rPr>
          <w:b/>
        </w:rPr>
        <w:t xml:space="preserve">Fig. </w:t>
      </w:r>
      <w:r w:rsidR="004704A9">
        <w:rPr>
          <w:b/>
        </w:rPr>
        <w:t>20.5</w:t>
      </w:r>
      <w:r w:rsidR="00CF0060" w:rsidRPr="00B14701">
        <w:rPr>
          <w:b/>
        </w:rPr>
        <w:t>.</w:t>
      </w:r>
      <w:r w:rsidR="00CF0060" w:rsidRPr="00B14701">
        <w:t xml:space="preserve"> </w:t>
      </w:r>
      <w:r w:rsidRPr="00B14701">
        <w:t xml:space="preserve">A </w:t>
      </w:r>
      <w:r w:rsidR="009C40B3" w:rsidRPr="00B14701">
        <w:t>sample</w:t>
      </w:r>
      <w:r w:rsidR="00DE2943">
        <w:t xml:space="preserve"> proof</w:t>
      </w:r>
      <w:r w:rsidRPr="00B14701">
        <w:t xml:space="preserve"> tree in an expert system</w:t>
      </w:r>
      <w:r w:rsidR="00AF1F3D" w:rsidRPr="00B14701">
        <w:t xml:space="preserve">. </w:t>
      </w:r>
      <w:r w:rsidRPr="00B14701">
        <w:t xml:space="preserve">Facts are </w:t>
      </w:r>
      <w:r w:rsidR="0045765E">
        <w:t xml:space="preserve">shown </w:t>
      </w:r>
      <w:r w:rsidRPr="00B14701">
        <w:t>in grey rectangles</w:t>
      </w:r>
      <w:r w:rsidR="00B14701" w:rsidRPr="00B14701">
        <w:t xml:space="preserve">. The goal </w:t>
      </w:r>
      <w:r w:rsidR="00B14701" w:rsidRPr="00622C49">
        <w:rPr>
          <w:rFonts w:ascii="Arial" w:hAnsi="Arial" w:cs="Arial"/>
        </w:rPr>
        <w:t>longevity='67_yrs'</w:t>
      </w:r>
      <w:r w:rsidR="00B14701" w:rsidRPr="00B14701">
        <w:t xml:space="preserve"> is at the root. The l</w:t>
      </w:r>
      <w:r w:rsidR="00CD6C92">
        <w:t xml:space="preserve">ongevity of 67 years is predicted for </w:t>
      </w:r>
      <w:r w:rsidR="00B14701" w:rsidRPr="00B14701">
        <w:t xml:space="preserve">a </w:t>
      </w:r>
      <w:r w:rsidR="003B27D9">
        <w:t>small</w:t>
      </w:r>
      <w:r w:rsidR="006E158F">
        <w:t>-framed</w:t>
      </w:r>
      <w:r w:rsidR="003B27D9">
        <w:t xml:space="preserve"> aggressive </w:t>
      </w:r>
      <w:r w:rsidR="00B14701" w:rsidRPr="00B14701">
        <w:t>woman (</w:t>
      </w:r>
      <w:r w:rsidR="00B14701" w:rsidRPr="00A40301">
        <w:rPr>
          <w:rFonts w:ascii="Arial" w:hAnsi="Arial" w:cs="Arial"/>
        </w:rPr>
        <w:t>gender=</w:t>
      </w:r>
      <w:r w:rsidR="00B14701">
        <w:rPr>
          <w:rFonts w:ascii="Arial" w:hAnsi="Arial" w:cs="Arial"/>
        </w:rPr>
        <w:t>'</w:t>
      </w:r>
      <w:r w:rsidR="00B14701" w:rsidRPr="00A40301">
        <w:rPr>
          <w:rFonts w:ascii="Arial" w:hAnsi="Arial" w:cs="Arial"/>
        </w:rPr>
        <w:t>f</w:t>
      </w:r>
      <w:r w:rsidR="00B14701">
        <w:rPr>
          <w:rFonts w:ascii="Arial" w:hAnsi="Arial" w:cs="Arial"/>
        </w:rPr>
        <w:t>'</w:t>
      </w:r>
      <w:r w:rsidR="00B14701">
        <w:t>), aged 25–55 years (</w:t>
      </w:r>
      <w:r w:rsidR="00B14701" w:rsidRPr="00A40301">
        <w:rPr>
          <w:rFonts w:ascii="Arial" w:hAnsi="Arial" w:cs="Arial"/>
        </w:rPr>
        <w:t>age=</w:t>
      </w:r>
      <w:r w:rsidR="00B14701">
        <w:rPr>
          <w:rFonts w:ascii="Arial" w:hAnsi="Arial" w:cs="Arial"/>
        </w:rPr>
        <w:t>'</w:t>
      </w:r>
      <w:r w:rsidR="00B14701" w:rsidRPr="00A40301">
        <w:rPr>
          <w:rFonts w:ascii="Arial" w:hAnsi="Arial" w:cs="Arial"/>
        </w:rPr>
        <w:t>25-55</w:t>
      </w:r>
      <w:r w:rsidR="00B14701">
        <w:rPr>
          <w:rFonts w:ascii="Arial" w:hAnsi="Arial" w:cs="Arial"/>
        </w:rPr>
        <w:t>')</w:t>
      </w:r>
      <w:r w:rsidR="00B14701">
        <w:t>, non-smoker</w:t>
      </w:r>
      <w:r w:rsidR="00593AC2">
        <w:t xml:space="preserve"> (</w:t>
      </w:r>
      <w:r w:rsidR="00593AC2" w:rsidRPr="00167CD4">
        <w:rPr>
          <w:rFonts w:ascii="Arial" w:hAnsi="Arial" w:cs="Arial"/>
        </w:rPr>
        <w:t>smoker=</w:t>
      </w:r>
      <w:r w:rsidR="00593AC2">
        <w:rPr>
          <w:rFonts w:ascii="Arial" w:hAnsi="Arial" w:cs="Arial"/>
        </w:rPr>
        <w:t>'</w:t>
      </w:r>
      <w:r w:rsidR="00593AC2" w:rsidRPr="00167CD4">
        <w:rPr>
          <w:rFonts w:ascii="Arial" w:hAnsi="Arial" w:cs="Arial"/>
        </w:rPr>
        <w:t>no</w:t>
      </w:r>
      <w:r w:rsidR="00593AC2">
        <w:rPr>
          <w:rFonts w:ascii="Arial" w:hAnsi="Arial" w:cs="Arial"/>
        </w:rPr>
        <w:t xml:space="preserve">'), </w:t>
      </w:r>
      <w:r w:rsidR="00593AC2" w:rsidRPr="00593AC2">
        <w:t>consum</w:t>
      </w:r>
      <w:r w:rsidR="00593AC2">
        <w:t>ing</w:t>
      </w:r>
      <w:r w:rsidR="00593AC2" w:rsidRPr="00593AC2">
        <w:t xml:space="preserve"> salt</w:t>
      </w:r>
      <w:r w:rsidR="00593AC2">
        <w:t xml:space="preserve"> normally</w:t>
      </w:r>
      <w:r w:rsidR="00593AC2">
        <w:rPr>
          <w:rFonts w:ascii="Arial" w:hAnsi="Arial" w:cs="Arial"/>
        </w:rPr>
        <w:t xml:space="preserve"> (</w:t>
      </w:r>
      <w:r w:rsidR="00593AC2" w:rsidRPr="00593AC2">
        <w:rPr>
          <w:rFonts w:ascii="Arial" w:hAnsi="Arial" w:cs="Arial"/>
          <w:color w:val="000000"/>
        </w:rPr>
        <w:t>salt='normal'</w:t>
      </w:r>
      <w:r w:rsidR="00593AC2" w:rsidRPr="00593AC2">
        <w:t>)</w:t>
      </w:r>
      <w:r w:rsidR="003B27D9">
        <w:t xml:space="preserve">, </w:t>
      </w:r>
      <w:r w:rsidR="00593AC2">
        <w:t>weight smaller than 55 kilograms (</w:t>
      </w:r>
      <w:r w:rsidR="00593AC2" w:rsidRPr="00593AC2">
        <w:rPr>
          <w:rFonts w:ascii="Arial" w:hAnsi="Arial" w:cs="Arial"/>
          <w:color w:val="000000"/>
        </w:rPr>
        <w:t>weight='55_or_less'</w:t>
      </w:r>
      <w:r w:rsidR="003B27D9">
        <w:t>),</w:t>
      </w:r>
      <w:r w:rsidR="00593AC2" w:rsidRPr="00593AC2">
        <w:t xml:space="preserve"> </w:t>
      </w:r>
      <w:r w:rsidR="00593AC2">
        <w:t>and normal amo</w:t>
      </w:r>
      <w:r w:rsidR="00CD6C92">
        <w:t>u</w:t>
      </w:r>
      <w:r w:rsidR="006E158F">
        <w:t>nt of cholesterol in her blood</w:t>
      </w:r>
      <w:r w:rsidR="00593AC2">
        <w:t>.</w:t>
      </w:r>
    </w:p>
    <w:p w:rsidR="00AF1F3D" w:rsidRPr="0029788F" w:rsidRDefault="00AF1F3D" w:rsidP="00AE3F4E">
      <w:pPr>
        <w:pStyle w:val="Tekstas"/>
        <w:ind w:firstLine="0"/>
        <w:sectPr w:rsidR="00AF1F3D" w:rsidRPr="0029788F" w:rsidSect="00E66001">
          <w:pgSz w:w="16839" w:h="11907" w:orient="landscape" w:code="9"/>
          <w:pgMar w:top="1701" w:right="1440" w:bottom="1134" w:left="1440" w:header="709" w:footer="567" w:gutter="0"/>
          <w:cols w:space="1296"/>
          <w:docGrid w:linePitch="272"/>
        </w:sectPr>
      </w:pPr>
    </w:p>
    <w:p w:rsidR="00656C89" w:rsidRPr="0029788F" w:rsidRDefault="009E6E8D" w:rsidP="00656C89">
      <w:pPr>
        <w:pStyle w:val="Heading1"/>
      </w:pPr>
      <w:bookmarkStart w:id="111" w:name="_Toc154287611"/>
      <w:bookmarkStart w:id="112" w:name="_Toc154312075"/>
      <w:bookmarkStart w:id="113" w:name="_Toc3642570"/>
      <w:r w:rsidRPr="0029788F">
        <w:lastRenderedPageBreak/>
        <w:t>Inte</w:t>
      </w:r>
      <w:r w:rsidR="0079656E">
        <w:t>rnet s</w:t>
      </w:r>
      <w:r w:rsidRPr="0029788F">
        <w:t>hopping</w:t>
      </w:r>
      <w:bookmarkEnd w:id="113"/>
    </w:p>
    <w:p w:rsidR="00656C89" w:rsidRPr="0029788F" w:rsidRDefault="009E6E8D" w:rsidP="00656C89">
      <w:pPr>
        <w:pStyle w:val="Tekstas"/>
      </w:pPr>
      <w:r w:rsidRPr="0029788F">
        <w:t xml:space="preserve">This section </w:t>
      </w:r>
      <w:r w:rsidR="0049278A">
        <w:t>follows</w:t>
      </w:r>
      <w:r w:rsidR="00AB0C7F">
        <w:t xml:space="preserve"> (</w:t>
      </w:r>
      <w:r w:rsidR="00656C89" w:rsidRPr="0029788F">
        <w:t>Ru</w:t>
      </w:r>
      <w:r w:rsidR="00B10503">
        <w:t>ssell, Norvig 2003, p. 344–</w:t>
      </w:r>
      <w:r w:rsidR="00AB0C7F">
        <w:t>348)</w:t>
      </w:r>
      <w:r w:rsidR="0049278A">
        <w:t xml:space="preserve"> and adds </w:t>
      </w:r>
      <w:r w:rsidR="00DB763E">
        <w:t xml:space="preserve">more </w:t>
      </w:r>
      <w:r w:rsidR="0049278A">
        <w:t>details.</w:t>
      </w:r>
    </w:p>
    <w:p w:rsidR="00656C89" w:rsidRPr="0029788F" w:rsidRDefault="008451EA" w:rsidP="00656C89">
      <w:pPr>
        <w:pStyle w:val="Paviliustracija"/>
        <w:rPr>
          <w:lang w:val="en-GB"/>
        </w:rPr>
      </w:pPr>
      <w:r w:rsidRPr="00854CB9">
        <w:rPr>
          <w:noProof/>
          <w:lang w:val="lt-LT" w:eastAsia="lt-LT"/>
        </w:rPr>
        <w:drawing>
          <wp:inline distT="0" distB="0" distL="0" distR="0">
            <wp:extent cx="5134610" cy="1014095"/>
            <wp:effectExtent l="0" t="0" r="8890" b="0"/>
            <wp:docPr id="17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34610" cy="1014095"/>
                    </a:xfrm>
                    <a:prstGeom prst="rect">
                      <a:avLst/>
                    </a:prstGeom>
                    <a:noFill/>
                    <a:ln>
                      <a:noFill/>
                    </a:ln>
                  </pic:spPr>
                </pic:pic>
              </a:graphicData>
            </a:graphic>
          </wp:inline>
        </w:drawing>
      </w:r>
    </w:p>
    <w:p w:rsidR="00656C89" w:rsidRPr="0029788F" w:rsidRDefault="009E6E8D" w:rsidP="00656C89">
      <w:pPr>
        <w:pStyle w:val="Pavaprasymas"/>
      </w:pPr>
      <w:r w:rsidRPr="009C40B3">
        <w:rPr>
          <w:b/>
        </w:rPr>
        <w:t xml:space="preserve">Fig. </w:t>
      </w:r>
      <w:r w:rsidR="00D94A09" w:rsidRPr="009C40B3">
        <w:rPr>
          <w:b/>
        </w:rPr>
        <w:t>21</w:t>
      </w:r>
      <w:r w:rsidRPr="009C40B3">
        <w:rPr>
          <w:b/>
        </w:rPr>
        <w:t>.1</w:t>
      </w:r>
      <w:r w:rsidR="00656C89" w:rsidRPr="009C40B3">
        <w:rPr>
          <w:b/>
        </w:rPr>
        <w:t>.</w:t>
      </w:r>
      <w:r w:rsidR="00656C89" w:rsidRPr="0029788F">
        <w:tab/>
      </w:r>
      <w:r w:rsidRPr="0029788F">
        <w:t xml:space="preserve">Input-output </w:t>
      </w:r>
      <w:r w:rsidR="00AE1D34" w:rsidRPr="0029788F">
        <w:t xml:space="preserve">description </w:t>
      </w:r>
      <w:r w:rsidRPr="0029788F">
        <w:t xml:space="preserve">of </w:t>
      </w:r>
      <w:r w:rsidR="004E4C8C">
        <w:t>an</w:t>
      </w:r>
      <w:r w:rsidR="00AE1D34" w:rsidRPr="0029788F">
        <w:t xml:space="preserve"> internet shopping program </w:t>
      </w:r>
    </w:p>
    <w:p w:rsidR="00656C89" w:rsidRPr="0029788F" w:rsidRDefault="00AE1D34" w:rsidP="00656C89">
      <w:pPr>
        <w:pStyle w:val="Tekstas"/>
      </w:pPr>
      <w:r w:rsidRPr="0029788F">
        <w:t>The program is treated as a c</w:t>
      </w:r>
      <w:r w:rsidR="00B6352B">
        <w:t xml:space="preserve">omputer agent (Fig. 21.2); see </w:t>
      </w:r>
      <w:r w:rsidR="00AB0C7F">
        <w:t xml:space="preserve">Russell, Norvig </w:t>
      </w:r>
      <w:r w:rsidR="00B6352B">
        <w:t>(</w:t>
      </w:r>
      <w:r w:rsidR="00AB0C7F">
        <w:t>2003)</w:t>
      </w:r>
      <w:r w:rsidR="00B6352B">
        <w:t xml:space="preserve"> chapter 2 Intelligent Agents.</w:t>
      </w:r>
    </w:p>
    <w:p w:rsidR="00656C89" w:rsidRPr="0029788F" w:rsidRDefault="008451EA" w:rsidP="00656C89">
      <w:pPr>
        <w:pStyle w:val="Paviliustracija"/>
        <w:rPr>
          <w:lang w:val="en-GB"/>
        </w:rPr>
      </w:pPr>
      <w:r w:rsidRPr="00854CB9">
        <w:rPr>
          <w:noProof/>
          <w:lang w:val="lt-LT" w:eastAsia="lt-LT"/>
        </w:rPr>
        <w:drawing>
          <wp:inline distT="0" distB="0" distL="0" distR="0">
            <wp:extent cx="3968115" cy="457200"/>
            <wp:effectExtent l="0" t="0" r="0" b="0"/>
            <wp:docPr id="17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68115" cy="457200"/>
                    </a:xfrm>
                    <a:prstGeom prst="rect">
                      <a:avLst/>
                    </a:prstGeom>
                    <a:noFill/>
                    <a:ln>
                      <a:noFill/>
                    </a:ln>
                  </pic:spPr>
                </pic:pic>
              </a:graphicData>
            </a:graphic>
          </wp:inline>
        </w:drawing>
      </w:r>
    </w:p>
    <w:p w:rsidR="00656C89" w:rsidRPr="0029788F" w:rsidRDefault="00AE1D34" w:rsidP="00656C89">
      <w:pPr>
        <w:pStyle w:val="Pavaprasymas"/>
      </w:pPr>
      <w:r w:rsidRPr="009C40B3">
        <w:rPr>
          <w:b/>
        </w:rPr>
        <w:t xml:space="preserve">Fig. </w:t>
      </w:r>
      <w:r w:rsidR="00D94A09" w:rsidRPr="009C40B3">
        <w:rPr>
          <w:b/>
        </w:rPr>
        <w:t>21.</w:t>
      </w:r>
      <w:r w:rsidR="009C40B3" w:rsidRPr="009C40B3">
        <w:rPr>
          <w:b/>
        </w:rPr>
        <w:t>2</w:t>
      </w:r>
      <w:r w:rsidRPr="009C40B3">
        <w:rPr>
          <w:b/>
        </w:rPr>
        <w:t>.</w:t>
      </w:r>
      <w:r w:rsidRPr="0029788F">
        <w:tab/>
        <w:t xml:space="preserve">Input-output description of </w:t>
      </w:r>
      <w:r w:rsidR="004E4C8C">
        <w:t xml:space="preserve">a </w:t>
      </w:r>
      <w:r w:rsidRPr="0029788F">
        <w:t>computer agent</w:t>
      </w:r>
    </w:p>
    <w:p w:rsidR="00656C89" w:rsidRPr="0029788F" w:rsidRDefault="00AE1D34" w:rsidP="00656C89">
      <w:pPr>
        <w:pStyle w:val="Tekstas"/>
      </w:pPr>
      <w:r w:rsidRPr="0029788F">
        <w:t>A typical internet shop is shown in Fig.</w:t>
      </w:r>
      <w:r w:rsidR="00656C89" w:rsidRPr="0029788F">
        <w:t xml:space="preserve"> </w:t>
      </w:r>
      <w:r w:rsidR="00D94A09" w:rsidRPr="0029788F">
        <w:t>21.</w:t>
      </w:r>
      <w:r w:rsidRPr="0029788F">
        <w:t>3</w:t>
      </w:r>
      <w:r w:rsidR="00656C89" w:rsidRPr="0029788F">
        <w:t>.</w:t>
      </w:r>
    </w:p>
    <w:p w:rsidR="00656C89" w:rsidRPr="0029788F" w:rsidRDefault="008451EA" w:rsidP="0049177D">
      <w:pPr>
        <w:pStyle w:val="Tekstas"/>
        <w:keepNext/>
        <w:keepLines/>
        <w:pBdr>
          <w:bottom w:val="single" w:sz="4" w:space="1" w:color="auto"/>
        </w:pBdr>
        <w:spacing w:before="240"/>
        <w:ind w:firstLine="0"/>
        <w:jc w:val="center"/>
      </w:pPr>
      <w:r w:rsidRPr="00854CB9">
        <w:rPr>
          <w:noProof/>
          <w:lang w:val="lt-LT" w:eastAsia="lt-LT"/>
        </w:rPr>
        <w:drawing>
          <wp:inline distT="0" distB="0" distL="0" distR="0">
            <wp:extent cx="2045970" cy="1295400"/>
            <wp:effectExtent l="0" t="0" r="0" b="0"/>
            <wp:docPr id="172"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45970" cy="1295400"/>
                    </a:xfrm>
                    <a:prstGeom prst="rect">
                      <a:avLst/>
                    </a:prstGeom>
                    <a:noFill/>
                    <a:ln>
                      <a:noFill/>
                    </a:ln>
                  </pic:spPr>
                </pic:pic>
              </a:graphicData>
            </a:graphic>
          </wp:inline>
        </w:drawing>
      </w:r>
    </w:p>
    <w:p w:rsidR="00656C89" w:rsidRPr="0029788F" w:rsidRDefault="00656C89" w:rsidP="0049177D">
      <w:pPr>
        <w:pStyle w:val="Pseudokodas"/>
        <w:keepNext/>
        <w:keepLines/>
        <w:spacing w:before="80"/>
        <w:rPr>
          <w:lang w:val="en-GB"/>
        </w:rPr>
      </w:pPr>
      <w:r w:rsidRPr="0029788F">
        <w:rPr>
          <w:lang w:val="en-GB"/>
        </w:rPr>
        <w:t>&lt;html&gt;</w:t>
      </w:r>
    </w:p>
    <w:p w:rsidR="00656C89" w:rsidRPr="0029788F" w:rsidRDefault="00656C89" w:rsidP="00656C89">
      <w:pPr>
        <w:pStyle w:val="Pseudokodas"/>
        <w:keepNext/>
        <w:keepLines/>
        <w:rPr>
          <w:lang w:val="en-GB"/>
        </w:rPr>
      </w:pPr>
      <w:r w:rsidRPr="0029788F">
        <w:rPr>
          <w:lang w:val="en-GB"/>
        </w:rPr>
        <w:t>&lt;body&gt;</w:t>
      </w:r>
    </w:p>
    <w:p w:rsidR="00656C89" w:rsidRPr="0029788F" w:rsidRDefault="00656C89" w:rsidP="00656C89">
      <w:pPr>
        <w:pStyle w:val="Pseudokodas"/>
        <w:keepNext/>
        <w:keepLines/>
        <w:rPr>
          <w:lang w:val="en-GB"/>
        </w:rPr>
      </w:pPr>
      <w:r w:rsidRPr="0029788F">
        <w:rPr>
          <w:lang w:val="en-GB"/>
        </w:rPr>
        <w:t>&lt;h1&gt;Generic Online Store&lt;/h1&gt;</w:t>
      </w:r>
    </w:p>
    <w:p w:rsidR="00656C89" w:rsidRPr="0029788F" w:rsidRDefault="00656C89" w:rsidP="00656C89">
      <w:pPr>
        <w:pStyle w:val="Pseudokodas"/>
        <w:keepNext/>
        <w:keepLines/>
        <w:rPr>
          <w:lang w:val="en-GB"/>
        </w:rPr>
      </w:pPr>
      <w:r w:rsidRPr="0029788F">
        <w:rPr>
          <w:lang w:val="en-GB"/>
        </w:rPr>
        <w:t>&lt;i&gt;Select&lt;/i&gt; from our fine line of products</w:t>
      </w:r>
    </w:p>
    <w:p w:rsidR="00656C89" w:rsidRPr="00F16B82" w:rsidRDefault="00656C89" w:rsidP="00656C89">
      <w:pPr>
        <w:pStyle w:val="Pseudokodas"/>
        <w:keepNext/>
        <w:keepLines/>
        <w:rPr>
          <w:lang w:val="pl-PL"/>
        </w:rPr>
      </w:pPr>
      <w:r w:rsidRPr="00F16B82">
        <w:rPr>
          <w:lang w:val="pl-PL"/>
        </w:rPr>
        <w:t>&lt;ul&gt;</w:t>
      </w:r>
    </w:p>
    <w:p w:rsidR="00656C89" w:rsidRPr="00F16B82" w:rsidRDefault="00656C89" w:rsidP="00656C89">
      <w:pPr>
        <w:pStyle w:val="Pseudokodas"/>
        <w:keepNext/>
        <w:keepLines/>
        <w:rPr>
          <w:lang w:val="pl-PL"/>
        </w:rPr>
      </w:pPr>
      <w:r w:rsidRPr="00F16B82">
        <w:rPr>
          <w:lang w:val="pl-PL"/>
        </w:rPr>
        <w:t>&lt;li&gt;&lt;a href="http://www.gen-store.com/compu"&gt;Computers&lt;/a&gt;</w:t>
      </w:r>
    </w:p>
    <w:p w:rsidR="00656C89" w:rsidRPr="00F16B82" w:rsidRDefault="00656C89" w:rsidP="00656C89">
      <w:pPr>
        <w:pStyle w:val="Pseudokodas"/>
        <w:keepNext/>
        <w:keepLines/>
        <w:rPr>
          <w:lang w:val="pl-PL"/>
        </w:rPr>
      </w:pPr>
      <w:r w:rsidRPr="00F16B82">
        <w:rPr>
          <w:lang w:val="pl-PL"/>
        </w:rPr>
        <w:t>&lt;li&gt;&lt;a href="http://www.gen-store.com/camer"&gt;Cameras&lt;/a&gt;</w:t>
      </w:r>
    </w:p>
    <w:p w:rsidR="00656C89" w:rsidRPr="00F16B82" w:rsidRDefault="00656C89" w:rsidP="00656C89">
      <w:pPr>
        <w:pStyle w:val="Pseudokodas"/>
        <w:keepNext/>
        <w:keepLines/>
        <w:rPr>
          <w:lang w:val="pl-PL"/>
        </w:rPr>
      </w:pPr>
      <w:r w:rsidRPr="00F16B82">
        <w:rPr>
          <w:lang w:val="pl-PL"/>
        </w:rPr>
        <w:t>&lt;li&gt;&lt;a href="http://www.gen-store.com/books"&gt;Books&lt;/a&gt;</w:t>
      </w:r>
    </w:p>
    <w:p w:rsidR="00656C89" w:rsidRPr="00F16B82" w:rsidRDefault="00656C89" w:rsidP="00656C89">
      <w:pPr>
        <w:pStyle w:val="Pseudokodas"/>
        <w:keepNext/>
        <w:keepLines/>
        <w:rPr>
          <w:lang w:val="pl-PL"/>
        </w:rPr>
      </w:pPr>
      <w:r w:rsidRPr="00F16B82">
        <w:rPr>
          <w:lang w:val="pl-PL"/>
        </w:rPr>
        <w:t>&lt;li&gt;&lt;a href="http://www.gen-store.com/video"&gt;Videos&lt;/a&gt;</w:t>
      </w:r>
    </w:p>
    <w:p w:rsidR="00656C89" w:rsidRPr="00F16B82" w:rsidRDefault="00656C89" w:rsidP="00656C89">
      <w:pPr>
        <w:pStyle w:val="Pseudokodas"/>
        <w:keepNext/>
        <w:keepLines/>
        <w:rPr>
          <w:lang w:val="pl-PL"/>
        </w:rPr>
      </w:pPr>
      <w:r w:rsidRPr="00F16B82">
        <w:rPr>
          <w:lang w:val="pl-PL"/>
        </w:rPr>
        <w:t>&lt;li&gt;&lt;a href="http://www.gen-store.com/music"&gt;Music&lt;/a&gt;</w:t>
      </w:r>
    </w:p>
    <w:p w:rsidR="00656C89" w:rsidRPr="0029788F" w:rsidRDefault="00656C89" w:rsidP="00656C89">
      <w:pPr>
        <w:pStyle w:val="Pseudokodas"/>
        <w:keepNext/>
        <w:keepLines/>
        <w:rPr>
          <w:lang w:val="en-GB"/>
        </w:rPr>
      </w:pPr>
      <w:r w:rsidRPr="0029788F">
        <w:rPr>
          <w:lang w:val="en-GB"/>
        </w:rPr>
        <w:t>&lt;/ul&gt;</w:t>
      </w:r>
    </w:p>
    <w:p w:rsidR="00656C89" w:rsidRPr="0029788F" w:rsidRDefault="00656C89" w:rsidP="00656C89">
      <w:pPr>
        <w:pStyle w:val="Pseudokodas"/>
        <w:keepNext/>
        <w:keepLines/>
        <w:rPr>
          <w:lang w:val="en-GB"/>
        </w:rPr>
      </w:pPr>
      <w:r w:rsidRPr="0029788F">
        <w:rPr>
          <w:lang w:val="en-GB"/>
        </w:rPr>
        <w:t>&lt;/body&gt;</w:t>
      </w:r>
    </w:p>
    <w:p w:rsidR="00656C89" w:rsidRPr="0029788F" w:rsidRDefault="00656C89" w:rsidP="00656C89">
      <w:pPr>
        <w:pStyle w:val="Pseudokodas"/>
        <w:keepNext/>
        <w:keepLines/>
        <w:rPr>
          <w:lang w:val="en-GB"/>
        </w:rPr>
      </w:pPr>
      <w:r w:rsidRPr="0029788F">
        <w:rPr>
          <w:lang w:val="en-GB"/>
        </w:rPr>
        <w:t>&lt;/html&gt;</w:t>
      </w:r>
    </w:p>
    <w:p w:rsidR="00656C89" w:rsidRPr="0029788F" w:rsidRDefault="00AE1D34" w:rsidP="00656C89">
      <w:pPr>
        <w:pStyle w:val="Pavaprasymas"/>
        <w:keepLines/>
      </w:pPr>
      <w:r w:rsidRPr="009C40B3">
        <w:rPr>
          <w:b/>
        </w:rPr>
        <w:t xml:space="preserve">Fig. </w:t>
      </w:r>
      <w:r w:rsidR="00D94A09" w:rsidRPr="009C40B3">
        <w:rPr>
          <w:b/>
        </w:rPr>
        <w:t>21.</w:t>
      </w:r>
      <w:r w:rsidR="009C40B3" w:rsidRPr="009C40B3">
        <w:rPr>
          <w:b/>
        </w:rPr>
        <w:t>3</w:t>
      </w:r>
      <w:r w:rsidR="00656C89" w:rsidRPr="009C40B3">
        <w:rPr>
          <w:b/>
        </w:rPr>
        <w:t>.</w:t>
      </w:r>
      <w:r w:rsidR="00656C89" w:rsidRPr="0029788F">
        <w:tab/>
      </w:r>
      <w:r w:rsidRPr="0029788F">
        <w:t>A web page w</w:t>
      </w:r>
      <w:r w:rsidR="002E1127">
        <w:t>hich is perceived in the</w:t>
      </w:r>
      <w:r w:rsidRPr="0029788F">
        <w:t xml:space="preserve"> internet</w:t>
      </w:r>
      <w:r w:rsidR="0049177D">
        <w:t xml:space="preserve"> and its HTML code</w:t>
      </w:r>
      <w:r w:rsidR="00751799" w:rsidRPr="0029788F">
        <w:t xml:space="preserve">. </w:t>
      </w:r>
      <w:r w:rsidR="002E1127">
        <w:t>Suppose it</w:t>
      </w:r>
      <w:r w:rsidR="0049177D">
        <w:t xml:space="preserve">s </w:t>
      </w:r>
      <w:r w:rsidR="00751799" w:rsidRPr="0029788F">
        <w:t>a</w:t>
      </w:r>
      <w:r w:rsidR="00656C89" w:rsidRPr="0029788F">
        <w:t>d</w:t>
      </w:r>
      <w:r w:rsidR="00751799" w:rsidRPr="0029788F">
        <w:t>dress</w:t>
      </w:r>
      <w:r w:rsidR="002E1127">
        <w:t xml:space="preserve"> http://www.gen-store.com and named</w:t>
      </w:r>
      <w:r w:rsidR="00656C89" w:rsidRPr="0029788F">
        <w:rPr>
          <w:rStyle w:val="TekstasCharChar"/>
        </w:rPr>
        <w:t xml:space="preserve"> GenStore</w:t>
      </w:r>
    </w:p>
    <w:p w:rsidR="00656C89" w:rsidRPr="00271E39" w:rsidRDefault="00751799" w:rsidP="00656C89">
      <w:pPr>
        <w:pStyle w:val="Tekstas"/>
        <w:rPr>
          <w:lang w:val="en-US"/>
        </w:rPr>
      </w:pPr>
      <w:r w:rsidRPr="0029788F">
        <w:lastRenderedPageBreak/>
        <w:t xml:space="preserve">We </w:t>
      </w:r>
      <w:r w:rsidR="004C332A">
        <w:t xml:space="preserve">will </w:t>
      </w:r>
      <w:r w:rsidRPr="0029788F">
        <w:t>use top-down refine</w:t>
      </w:r>
      <w:r w:rsidR="004C332A">
        <w:t>ment to formulate requirements</w:t>
      </w:r>
      <w:r w:rsidR="000D3E11">
        <w:t xml:space="preserve">. A computer agent is required to return URLs of </w:t>
      </w:r>
      <w:r w:rsidR="004C332A">
        <w:t>internet shop</w:t>
      </w:r>
      <w:r w:rsidR="000D3E11">
        <w:t>ping webpages.</w:t>
      </w:r>
    </w:p>
    <w:p w:rsidR="00656C89" w:rsidRPr="0029788F" w:rsidRDefault="002E1127" w:rsidP="0009489D">
      <w:pPr>
        <w:pStyle w:val="Tekstas"/>
        <w:keepNext/>
        <w:spacing w:before="240" w:after="120"/>
        <w:rPr>
          <w:i/>
        </w:rPr>
      </w:pPr>
      <w:r>
        <w:rPr>
          <w:i/>
        </w:rPr>
        <w:t>Step 1</w:t>
      </w:r>
      <w:r w:rsidR="00751799" w:rsidRPr="0029788F">
        <w:rPr>
          <w:i/>
        </w:rPr>
        <w:t>. Predicate</w:t>
      </w:r>
      <w:r w:rsidR="00656C89" w:rsidRPr="0029788F">
        <w:rPr>
          <w:i/>
        </w:rPr>
        <w:t xml:space="preserve"> </w:t>
      </w:r>
      <w:r w:rsidR="00656C89" w:rsidRPr="0029788F">
        <w:rPr>
          <w:rStyle w:val="PseudokodasChar0"/>
          <w:b/>
          <w:lang w:val="en-GB"/>
        </w:rPr>
        <w:t>RelevantOffer</w:t>
      </w:r>
    </w:p>
    <w:p w:rsidR="004E555A" w:rsidRDefault="004E555A" w:rsidP="004E555A">
      <w:pPr>
        <w:pStyle w:val="Tekstas"/>
      </w:pPr>
      <w:r>
        <w:t xml:space="preserve">It </w:t>
      </w:r>
      <w:r w:rsidR="004C332A">
        <w:t>is decomposed below</w:t>
      </w:r>
      <w:r>
        <w:t xml:space="preserve">. </w:t>
      </w:r>
      <w:r w:rsidRPr="0029788F">
        <w:t xml:space="preserve">Types: </w:t>
      </w:r>
      <w:r w:rsidRPr="0029788F">
        <w:rPr>
          <w:rStyle w:val="PredikataiDiagrama"/>
          <w:lang w:val="en-GB"/>
        </w:rPr>
        <w:t>page</w:t>
      </w:r>
      <w:r w:rsidRPr="0029788F">
        <w:t xml:space="preserve"> – HTML text, </w:t>
      </w:r>
      <w:r w:rsidRPr="0029788F">
        <w:rPr>
          <w:rStyle w:val="PredikataiDiagrama"/>
          <w:lang w:val="en-GB"/>
        </w:rPr>
        <w:t>url</w:t>
      </w:r>
      <w:r w:rsidRPr="0029788F">
        <w:t xml:space="preserve"> – URL, </w:t>
      </w:r>
      <w:r w:rsidRPr="0029788F">
        <w:rPr>
          <w:rStyle w:val="PredikataiDiagrama"/>
          <w:lang w:val="en-GB"/>
        </w:rPr>
        <w:t>query</w:t>
      </w:r>
      <w:r w:rsidRPr="0029788F">
        <w:t xml:space="preserve"> – String</w:t>
      </w:r>
      <w:r>
        <w:t>:</w:t>
      </w:r>
    </w:p>
    <w:p w:rsidR="00656C89" w:rsidRPr="0029788F" w:rsidRDefault="00656C89" w:rsidP="00656C89">
      <w:pPr>
        <w:pStyle w:val="Pseudokodas"/>
        <w:spacing w:before="160"/>
        <w:rPr>
          <w:lang w:val="en-GB"/>
        </w:rPr>
      </w:pPr>
      <w:r w:rsidRPr="0029788F">
        <w:rPr>
          <w:b/>
          <w:lang w:val="en-GB"/>
        </w:rPr>
        <w:t>RelevantOffer</w:t>
      </w:r>
      <w:r w:rsidRPr="0029788F">
        <w:rPr>
          <w:lang w:val="en-GB"/>
        </w:rPr>
        <w:t xml:space="preserve">(page,url,query) </w:t>
      </w:r>
      <w:r w:rsidRPr="0029788F">
        <w:rPr>
          <w:rFonts w:cs="Courier New"/>
          <w:lang w:val="en-GB"/>
        </w:rPr>
        <w:sym w:font="Symbol" w:char="00DB"/>
      </w:r>
    </w:p>
    <w:p w:rsidR="00656C89" w:rsidRPr="0029788F" w:rsidRDefault="00656C89" w:rsidP="00656C89">
      <w:pPr>
        <w:pStyle w:val="Pseudokodas"/>
        <w:spacing w:after="100" w:afterAutospacing="1"/>
        <w:rPr>
          <w:lang w:val="en-GB"/>
        </w:rPr>
      </w:pPr>
      <w:r w:rsidRPr="0029788F">
        <w:rPr>
          <w:lang w:val="en-GB"/>
        </w:rPr>
        <w:t xml:space="preserve">     </w:t>
      </w:r>
      <w:r w:rsidRPr="0029788F">
        <w:rPr>
          <w:b/>
          <w:lang w:val="en-GB"/>
        </w:rPr>
        <w:t>Relevant</w:t>
      </w:r>
      <w:r w:rsidRPr="0029788F">
        <w:rPr>
          <w:lang w:val="en-GB"/>
        </w:rPr>
        <w:t xml:space="preserve">(page,url,query) &amp; </w:t>
      </w:r>
      <w:r w:rsidRPr="0029788F">
        <w:rPr>
          <w:b/>
          <w:lang w:val="en-GB"/>
        </w:rPr>
        <w:t>Offer</w:t>
      </w:r>
      <w:r w:rsidRPr="0029788F">
        <w:rPr>
          <w:lang w:val="en-GB"/>
        </w:rPr>
        <w:t>(page)</w:t>
      </w:r>
    </w:p>
    <w:p w:rsidR="00656C89" w:rsidRPr="004E555A" w:rsidRDefault="00751799" w:rsidP="0009489D">
      <w:pPr>
        <w:pStyle w:val="Tekstas"/>
        <w:keepNext/>
        <w:spacing w:before="240" w:after="240"/>
        <w:rPr>
          <w:i/>
        </w:rPr>
      </w:pPr>
      <w:r w:rsidRPr="0029788F">
        <w:rPr>
          <w:i/>
        </w:rPr>
        <w:t>Step 2. Predicate</w:t>
      </w:r>
      <w:r w:rsidR="00656C89" w:rsidRPr="0029788F">
        <w:rPr>
          <w:i/>
        </w:rPr>
        <w:t xml:space="preserve"> </w:t>
      </w:r>
      <w:r w:rsidR="00656C89" w:rsidRPr="0029788F">
        <w:rPr>
          <w:rStyle w:val="PseudokodasChar0"/>
          <w:b/>
          <w:lang w:val="en-GB"/>
        </w:rPr>
        <w:t>Offer</w:t>
      </w:r>
      <w:r w:rsidR="004E555A">
        <w:rPr>
          <w:rStyle w:val="PseudokodasChar0"/>
          <w:rFonts w:ascii="Times New Roman" w:hAnsi="Times New Roman"/>
          <w:lang w:val="en-GB"/>
        </w:rPr>
        <w:t xml:space="preserve">. </w:t>
      </w:r>
      <w:r w:rsidR="00485BF0">
        <w:rPr>
          <w:rStyle w:val="PseudokodasChar0"/>
          <w:rFonts w:ascii="Times New Roman" w:hAnsi="Times New Roman"/>
          <w:lang w:val="en-GB"/>
        </w:rPr>
        <w:t>Either a</w:t>
      </w:r>
      <w:r w:rsidR="0009489D">
        <w:rPr>
          <w:rStyle w:val="PseudokodasChar0"/>
          <w:rFonts w:ascii="Times New Roman" w:hAnsi="Times New Roman"/>
          <w:lang w:val="en-GB"/>
        </w:rPr>
        <w:t xml:space="preserve"> t</w:t>
      </w:r>
      <w:r w:rsidR="0009489D">
        <w:t>ag “a” or “form”</w:t>
      </w:r>
      <w:r w:rsidR="0009489D" w:rsidRPr="0029788F">
        <w:t xml:space="preserve"> should contain</w:t>
      </w:r>
      <w:r w:rsidR="0009489D">
        <w:t xml:space="preserve"> the word </w:t>
      </w:r>
      <w:r w:rsidR="00485BF0">
        <w:t>‘</w:t>
      </w:r>
      <w:r w:rsidR="0009489D">
        <w:t>buy</w:t>
      </w:r>
      <w:r w:rsidR="00485BF0">
        <w:t>’</w:t>
      </w:r>
      <w:r w:rsidR="0009489D">
        <w:t xml:space="preserve"> or </w:t>
      </w:r>
      <w:r w:rsidR="00485BF0">
        <w:t>‘</w:t>
      </w:r>
      <w:r w:rsidR="0009489D">
        <w:t>price</w:t>
      </w:r>
      <w:r w:rsidR="00485BF0">
        <w:t>’</w:t>
      </w:r>
      <w:r w:rsidR="0009489D">
        <w:t>:</w:t>
      </w:r>
    </w:p>
    <w:p w:rsidR="00656C89" w:rsidRPr="0029788F" w:rsidRDefault="00656C89" w:rsidP="0009489D">
      <w:pPr>
        <w:pStyle w:val="Pseudokodas"/>
        <w:rPr>
          <w:lang w:val="en-GB"/>
        </w:rPr>
      </w:pPr>
      <w:r w:rsidRPr="0029788F">
        <w:rPr>
          <w:b/>
          <w:lang w:val="en-GB"/>
        </w:rPr>
        <w:t>Offer</w:t>
      </w:r>
      <w:r w:rsidRPr="0029788F">
        <w:rPr>
          <w:lang w:val="en-GB"/>
        </w:rPr>
        <w:t xml:space="preserve">(page)         </w:t>
      </w:r>
      <w:r w:rsidRPr="0029788F">
        <w:rPr>
          <w:lang w:val="en-GB"/>
        </w:rPr>
        <w:sym w:font="Symbol" w:char="00DB"/>
      </w:r>
      <w:r w:rsidRPr="0029788F">
        <w:rPr>
          <w:lang w:val="en-GB"/>
        </w:rPr>
        <w:t xml:space="preserve">   ( </w:t>
      </w:r>
      <w:r w:rsidRPr="0029788F">
        <w:rPr>
          <w:b/>
          <w:lang w:val="en-GB"/>
        </w:rPr>
        <w:t>InTag</w:t>
      </w:r>
      <w:r w:rsidRPr="0029788F">
        <w:rPr>
          <w:lang w:val="en-GB"/>
        </w:rPr>
        <w:t xml:space="preserve">('a',str,page) </w:t>
      </w:r>
      <w:r w:rsidRPr="0029788F">
        <w:rPr>
          <w:lang w:val="en-GB"/>
        </w:rPr>
        <w:sym w:font="Symbol" w:char="00DA"/>
      </w:r>
      <w:r w:rsidRPr="0029788F">
        <w:rPr>
          <w:lang w:val="en-GB"/>
        </w:rPr>
        <w:t xml:space="preserve"> </w:t>
      </w:r>
    </w:p>
    <w:p w:rsidR="00656C89" w:rsidRPr="0029788F" w:rsidRDefault="00656C89" w:rsidP="00656C89">
      <w:pPr>
        <w:pStyle w:val="Pseudokodas"/>
        <w:rPr>
          <w:lang w:val="en-GB"/>
        </w:rPr>
      </w:pPr>
      <w:r w:rsidRPr="0029788F">
        <w:rPr>
          <w:lang w:val="en-GB"/>
        </w:rPr>
        <w:t xml:space="preserve">                           </w:t>
      </w:r>
      <w:r w:rsidRPr="0029788F">
        <w:rPr>
          <w:b/>
          <w:lang w:val="en-GB"/>
        </w:rPr>
        <w:t>InTag</w:t>
      </w:r>
      <w:r w:rsidRPr="0029788F">
        <w:rPr>
          <w:lang w:val="en-GB"/>
        </w:rPr>
        <w:t>('form',str,page) )</w:t>
      </w:r>
    </w:p>
    <w:p w:rsidR="00656C89" w:rsidRPr="0029788F" w:rsidRDefault="00656C89" w:rsidP="00656C89">
      <w:pPr>
        <w:pStyle w:val="Pseudokodas"/>
        <w:rPr>
          <w:lang w:val="en-GB"/>
        </w:rPr>
      </w:pPr>
      <w:r w:rsidRPr="0029788F">
        <w:rPr>
          <w:lang w:val="en-GB"/>
        </w:rPr>
        <w:t xml:space="preserve">                       &amp; ( </w:t>
      </w:r>
      <w:r w:rsidRPr="0029788F">
        <w:rPr>
          <w:b/>
          <w:lang w:val="en-GB"/>
        </w:rPr>
        <w:t>In</w:t>
      </w:r>
      <w:r w:rsidRPr="0029788F">
        <w:rPr>
          <w:lang w:val="en-GB"/>
        </w:rPr>
        <w:t xml:space="preserve">('buy',str) </w:t>
      </w:r>
      <w:r w:rsidRPr="0029788F">
        <w:rPr>
          <w:lang w:val="en-GB"/>
        </w:rPr>
        <w:sym w:font="Symbol" w:char="00DA"/>
      </w:r>
      <w:r w:rsidRPr="0029788F">
        <w:rPr>
          <w:lang w:val="en-GB"/>
        </w:rPr>
        <w:t xml:space="preserve"> </w:t>
      </w:r>
      <w:r w:rsidRPr="0029788F">
        <w:rPr>
          <w:b/>
          <w:lang w:val="en-GB"/>
        </w:rPr>
        <w:t>In</w:t>
      </w:r>
      <w:r w:rsidRPr="0029788F">
        <w:rPr>
          <w:lang w:val="en-GB"/>
        </w:rPr>
        <w:t>('price',str) )</w:t>
      </w:r>
    </w:p>
    <w:p w:rsidR="00656C89" w:rsidRPr="00863B07" w:rsidRDefault="00656C89" w:rsidP="00656C89">
      <w:pPr>
        <w:pStyle w:val="Pseudokodas"/>
        <w:rPr>
          <w:lang w:val="de-DE"/>
        </w:rPr>
      </w:pPr>
      <w:r w:rsidRPr="00863B07">
        <w:rPr>
          <w:b/>
          <w:lang w:val="de-DE"/>
        </w:rPr>
        <w:t>InTag</w:t>
      </w:r>
      <w:r w:rsidRPr="00863B07">
        <w:rPr>
          <w:lang w:val="de-DE"/>
        </w:rPr>
        <w:t xml:space="preserve">(tag,str,page) </w:t>
      </w:r>
      <w:r w:rsidRPr="0029788F">
        <w:rPr>
          <w:lang w:val="en-GB"/>
        </w:rPr>
        <w:sym w:font="Symbol" w:char="00DB"/>
      </w:r>
      <w:r w:rsidRPr="00863B07">
        <w:rPr>
          <w:lang w:val="de-DE"/>
        </w:rPr>
        <w:t xml:space="preserve"> </w:t>
      </w:r>
      <w:r w:rsidRPr="00863B07">
        <w:rPr>
          <w:b/>
          <w:lang w:val="de-DE"/>
        </w:rPr>
        <w:t>In</w:t>
      </w:r>
      <w:r w:rsidR="006E4BC0" w:rsidRPr="00863B07">
        <w:rPr>
          <w:lang w:val="de-DE"/>
        </w:rPr>
        <w:t>('&lt;'+tag+str+'&lt;/'+</w:t>
      </w:r>
      <w:r w:rsidRPr="00863B07">
        <w:rPr>
          <w:lang w:val="de-DE"/>
        </w:rPr>
        <w:t>tag</w:t>
      </w:r>
      <w:r w:rsidR="006E4BC0" w:rsidRPr="00863B07">
        <w:rPr>
          <w:lang w:val="de-DE"/>
        </w:rPr>
        <w:t>+</w:t>
      </w:r>
      <w:r w:rsidR="006E4BC0">
        <w:t>'&gt;</w:t>
      </w:r>
      <w:r w:rsidR="006E4BC0" w:rsidRPr="00C02067">
        <w:t>'</w:t>
      </w:r>
      <w:r w:rsidRPr="00863B07">
        <w:rPr>
          <w:lang w:val="de-DE"/>
        </w:rPr>
        <w:t>, page)</w:t>
      </w:r>
    </w:p>
    <w:p w:rsidR="00656C89" w:rsidRPr="0029788F" w:rsidRDefault="00656C89" w:rsidP="00656C89">
      <w:pPr>
        <w:pStyle w:val="Pseudokodas"/>
        <w:spacing w:after="240"/>
        <w:rPr>
          <w:lang w:val="en-GB"/>
        </w:rPr>
      </w:pPr>
      <w:r w:rsidRPr="0029788F">
        <w:rPr>
          <w:b/>
          <w:lang w:val="en-GB"/>
        </w:rPr>
        <w:t>In</w:t>
      </w:r>
      <w:r w:rsidRPr="0029788F">
        <w:rPr>
          <w:lang w:val="en-GB"/>
        </w:rPr>
        <w:t xml:space="preserve">(sub,str)         </w:t>
      </w:r>
      <w:r w:rsidRPr="0029788F">
        <w:rPr>
          <w:lang w:val="en-GB"/>
        </w:rPr>
        <w:sym w:font="Symbol" w:char="00DB"/>
      </w:r>
      <w:r w:rsidRPr="0029788F">
        <w:rPr>
          <w:lang w:val="en-GB"/>
        </w:rPr>
        <w:t xml:space="preserve"> </w:t>
      </w:r>
      <w:r w:rsidRPr="0029788F">
        <w:rPr>
          <w:lang w:val="en-GB"/>
        </w:rPr>
        <w:sym w:font="Symbol" w:char="0024"/>
      </w:r>
      <w:r w:rsidRPr="0029788F">
        <w:rPr>
          <w:lang w:val="en-GB"/>
        </w:rPr>
        <w:t>i str[i:i+Length(sub)-1] = sub</w:t>
      </w:r>
    </w:p>
    <w:p w:rsidR="00656C89" w:rsidRPr="0029788F" w:rsidRDefault="00751799" w:rsidP="0049278A">
      <w:pPr>
        <w:pStyle w:val="Tekstasneatitrauktas"/>
        <w:spacing w:after="120"/>
      </w:pPr>
      <w:r w:rsidRPr="0029788F">
        <w:t>For example,</w:t>
      </w:r>
    </w:p>
    <w:p w:rsidR="00656C89" w:rsidRPr="0029788F" w:rsidRDefault="0009489D" w:rsidP="0049278A">
      <w:pPr>
        <w:pStyle w:val="Predikatai"/>
        <w:ind w:left="1440"/>
        <w:jc w:val="left"/>
        <w:rPr>
          <w:lang w:val="en-GB"/>
        </w:rPr>
      </w:pPr>
      <w:r>
        <w:rPr>
          <w:b/>
          <w:lang w:val="en-GB"/>
        </w:rPr>
        <w:t xml:space="preserve">        </w:t>
      </w:r>
      <w:r w:rsidR="00656C89" w:rsidRPr="0029788F">
        <w:rPr>
          <w:b/>
          <w:lang w:val="en-GB"/>
        </w:rPr>
        <w:t>In</w:t>
      </w:r>
      <w:r w:rsidR="00656C89" w:rsidRPr="0029788F">
        <w:rPr>
          <w:lang w:val="en-GB"/>
        </w:rPr>
        <w:t>('KAD', 'ABRAKADABRA') = true</w:t>
      </w:r>
    </w:p>
    <w:p w:rsidR="00656C89" w:rsidRPr="0029788F" w:rsidRDefault="0009489D" w:rsidP="00656C89">
      <w:pPr>
        <w:pStyle w:val="Predikatai"/>
        <w:ind w:left="1440"/>
        <w:jc w:val="left"/>
        <w:rPr>
          <w:lang w:val="en-GB"/>
        </w:rPr>
      </w:pPr>
      <w:r>
        <w:rPr>
          <w:b/>
          <w:lang w:val="en-GB"/>
        </w:rPr>
        <w:t xml:space="preserve">        </w:t>
      </w:r>
      <w:r w:rsidR="00656C89" w:rsidRPr="0029788F">
        <w:rPr>
          <w:b/>
          <w:lang w:val="en-GB"/>
        </w:rPr>
        <w:t>In</w:t>
      </w:r>
      <w:r w:rsidR="00656C89" w:rsidRPr="0029788F">
        <w:rPr>
          <w:lang w:val="en-GB"/>
        </w:rPr>
        <w:t>('laptop', 'ABRAKADABRA') = false</w:t>
      </w:r>
    </w:p>
    <w:p w:rsidR="00656C89" w:rsidRPr="0029788F" w:rsidRDefault="0009489D" w:rsidP="0009489D">
      <w:pPr>
        <w:pStyle w:val="Predikatai"/>
        <w:ind w:left="1440"/>
        <w:jc w:val="left"/>
        <w:rPr>
          <w:lang w:val="en-GB"/>
        </w:rPr>
      </w:pPr>
      <w:r>
        <w:rPr>
          <w:lang w:val="en-GB"/>
        </w:rPr>
        <w:t xml:space="preserve">        </w:t>
      </w:r>
      <w:r w:rsidR="00656C89" w:rsidRPr="0029788F">
        <w:rPr>
          <w:lang w:val="en-GB"/>
        </w:rPr>
        <w:t>'ABC' + 'DEFG' = 'ABCDEFG'</w:t>
      </w:r>
    </w:p>
    <w:p w:rsidR="00656C89" w:rsidRPr="0029788F" w:rsidRDefault="00751799" w:rsidP="006E35AC">
      <w:pPr>
        <w:pStyle w:val="Tekstas"/>
        <w:keepNext/>
        <w:spacing w:before="240" w:after="120"/>
      </w:pPr>
      <w:r w:rsidRPr="0029788F">
        <w:rPr>
          <w:i/>
        </w:rPr>
        <w:t>Step 3</w:t>
      </w:r>
      <w:r w:rsidR="00656C89" w:rsidRPr="0029788F">
        <w:rPr>
          <w:i/>
        </w:rPr>
        <w:t xml:space="preserve">. </w:t>
      </w:r>
      <w:r w:rsidRPr="0029788F">
        <w:rPr>
          <w:i/>
        </w:rPr>
        <w:t>Predicate</w:t>
      </w:r>
      <w:r w:rsidR="00656C89" w:rsidRPr="0029788F">
        <w:t xml:space="preserve"> </w:t>
      </w:r>
      <w:r w:rsidR="00656C89" w:rsidRPr="0029788F">
        <w:rPr>
          <w:rStyle w:val="PseudokodasChar0"/>
          <w:b/>
          <w:lang w:val="en-GB"/>
        </w:rPr>
        <w:t>OnlineStores</w:t>
      </w:r>
      <w:r w:rsidR="00656C89" w:rsidRPr="0029788F">
        <w:rPr>
          <w:rStyle w:val="PseudokodasChar0"/>
          <w:lang w:val="en-GB"/>
        </w:rPr>
        <w:t>(store)</w:t>
      </w:r>
    </w:p>
    <w:p w:rsidR="00656C89" w:rsidRPr="0029788F" w:rsidRDefault="00AE3F4E" w:rsidP="00656C89">
      <w:pPr>
        <w:pStyle w:val="Tekstas"/>
      </w:pPr>
      <w:r>
        <w:t>The set of well-known internet</w:t>
      </w:r>
      <w:r w:rsidR="0049278A">
        <w:t xml:space="preserve"> shops is not empty because</w:t>
      </w:r>
      <w:r w:rsidR="006E35AC">
        <w:t xml:space="preserve"> </w:t>
      </w:r>
      <w:r>
        <w:t xml:space="preserve">Amazon and eBay </w:t>
      </w:r>
      <w:r w:rsidR="0049278A">
        <w:t>are the cases</w:t>
      </w:r>
      <w:r w:rsidR="006E35AC">
        <w:t>. Equally we would treat our GenStore. This is specified:</w:t>
      </w:r>
    </w:p>
    <w:p w:rsidR="00656C89" w:rsidRPr="0029788F" w:rsidRDefault="00656C89" w:rsidP="00656C89">
      <w:pPr>
        <w:pStyle w:val="Pseudokodas"/>
        <w:spacing w:before="240"/>
        <w:rPr>
          <w:rFonts w:cs="Courier New"/>
          <w:lang w:val="en-GB"/>
        </w:rPr>
      </w:pPr>
      <w:r w:rsidRPr="0029788F">
        <w:rPr>
          <w:lang w:val="en-GB"/>
        </w:rPr>
        <w:t xml:space="preserve">Amazon </w:t>
      </w:r>
      <w:r w:rsidRPr="0029788F">
        <w:rPr>
          <w:rFonts w:cs="Courier New"/>
          <w:lang w:val="en-GB"/>
        </w:rPr>
        <w:sym w:font="Symbol" w:char="00CE"/>
      </w:r>
      <w:r w:rsidRPr="0029788F">
        <w:rPr>
          <w:rFonts w:cs="Courier New"/>
          <w:lang w:val="en-GB"/>
        </w:rPr>
        <w:t xml:space="preserve"> </w:t>
      </w:r>
      <w:r w:rsidRPr="0029788F">
        <w:rPr>
          <w:rFonts w:cs="Courier New"/>
          <w:b/>
          <w:lang w:val="en-GB"/>
        </w:rPr>
        <w:t>OnlineStores</w:t>
      </w:r>
      <w:r w:rsidRPr="0029788F">
        <w:rPr>
          <w:rFonts w:cs="Courier New"/>
          <w:lang w:val="en-GB"/>
        </w:rPr>
        <w:t xml:space="preserve"> </w:t>
      </w:r>
    </w:p>
    <w:p w:rsidR="00656C89" w:rsidRPr="0029788F" w:rsidRDefault="00656C89" w:rsidP="00656C89">
      <w:pPr>
        <w:pStyle w:val="Pseudokodas"/>
        <w:rPr>
          <w:rFonts w:cs="Courier New"/>
          <w:lang w:val="en-GB"/>
        </w:rPr>
      </w:pPr>
      <w:r w:rsidRPr="0029788F">
        <w:rPr>
          <w:rFonts w:cs="Courier New"/>
          <w:lang w:val="en-GB"/>
        </w:rPr>
        <w:t xml:space="preserve">           &amp; </w:t>
      </w:r>
      <w:r w:rsidRPr="0029788F">
        <w:rPr>
          <w:rFonts w:cs="Courier New"/>
          <w:b/>
          <w:lang w:val="en-GB"/>
        </w:rPr>
        <w:t>Homepage</w:t>
      </w:r>
      <w:r w:rsidRPr="0029788F">
        <w:rPr>
          <w:rFonts w:cs="Courier New"/>
          <w:lang w:val="en-GB"/>
        </w:rPr>
        <w:t xml:space="preserve">(Amazon, </w:t>
      </w:r>
      <w:r w:rsidRPr="0029788F">
        <w:rPr>
          <w:lang w:val="en-GB"/>
        </w:rPr>
        <w:t>'</w:t>
      </w:r>
      <w:r w:rsidRPr="0029788F">
        <w:rPr>
          <w:rFonts w:cs="Courier New"/>
          <w:lang w:val="en-GB"/>
        </w:rPr>
        <w:t>http://www.amazon.com</w:t>
      </w:r>
      <w:r w:rsidRPr="0029788F">
        <w:rPr>
          <w:lang w:val="en-GB"/>
        </w:rPr>
        <w:t>'</w:t>
      </w:r>
      <w:r w:rsidRPr="0029788F">
        <w:rPr>
          <w:rFonts w:cs="Courier New"/>
          <w:lang w:val="en-GB"/>
        </w:rPr>
        <w:t>)</w:t>
      </w:r>
    </w:p>
    <w:p w:rsidR="00656C89" w:rsidRPr="0029788F" w:rsidRDefault="00656C89" w:rsidP="00656C89">
      <w:pPr>
        <w:pStyle w:val="Pseudokodas"/>
        <w:rPr>
          <w:rFonts w:cs="Courier New"/>
          <w:lang w:val="en-GB"/>
        </w:rPr>
      </w:pPr>
      <w:r w:rsidRPr="0029788F">
        <w:rPr>
          <w:lang w:val="en-GB"/>
        </w:rPr>
        <w:t xml:space="preserve">Ebay </w:t>
      </w:r>
      <w:r w:rsidRPr="0029788F">
        <w:rPr>
          <w:rFonts w:cs="Courier New"/>
          <w:lang w:val="en-GB"/>
        </w:rPr>
        <w:sym w:font="Symbol" w:char="00CE"/>
      </w:r>
      <w:r w:rsidRPr="0029788F">
        <w:rPr>
          <w:rFonts w:cs="Courier New"/>
          <w:lang w:val="en-GB"/>
        </w:rPr>
        <w:t xml:space="preserve"> </w:t>
      </w:r>
      <w:r w:rsidRPr="0029788F">
        <w:rPr>
          <w:rFonts w:cs="Courier New"/>
          <w:b/>
          <w:lang w:val="en-GB"/>
        </w:rPr>
        <w:t>OnlineStores</w:t>
      </w:r>
      <w:r w:rsidRPr="0029788F">
        <w:rPr>
          <w:rFonts w:cs="Courier New"/>
          <w:lang w:val="en-GB"/>
        </w:rPr>
        <w:t xml:space="preserve"> </w:t>
      </w:r>
    </w:p>
    <w:p w:rsidR="00656C89" w:rsidRPr="0029788F" w:rsidRDefault="00656C89" w:rsidP="00656C89">
      <w:pPr>
        <w:pStyle w:val="Pseudokodas"/>
        <w:rPr>
          <w:rFonts w:cs="Courier New"/>
          <w:lang w:val="en-GB"/>
        </w:rPr>
      </w:pPr>
      <w:r w:rsidRPr="0029788F">
        <w:rPr>
          <w:rFonts w:cs="Courier New"/>
          <w:lang w:val="en-GB"/>
        </w:rPr>
        <w:t xml:space="preserve">           &amp; </w:t>
      </w:r>
      <w:r w:rsidRPr="0029788F">
        <w:rPr>
          <w:rFonts w:cs="Courier New"/>
          <w:b/>
          <w:lang w:val="en-GB"/>
        </w:rPr>
        <w:t>Homepage</w:t>
      </w:r>
      <w:r w:rsidRPr="0029788F">
        <w:rPr>
          <w:rFonts w:cs="Courier New"/>
          <w:lang w:val="en-GB"/>
        </w:rPr>
        <w:t xml:space="preserve">(Ebay, </w:t>
      </w:r>
      <w:r w:rsidRPr="0029788F">
        <w:rPr>
          <w:lang w:val="en-GB"/>
        </w:rPr>
        <w:t>'</w:t>
      </w:r>
      <w:r w:rsidRPr="0029788F">
        <w:rPr>
          <w:rFonts w:cs="Courier New"/>
          <w:lang w:val="en-GB"/>
        </w:rPr>
        <w:t>http://www.ebay.com</w:t>
      </w:r>
      <w:r w:rsidRPr="0029788F">
        <w:rPr>
          <w:lang w:val="en-GB"/>
        </w:rPr>
        <w:t>'</w:t>
      </w:r>
      <w:r w:rsidRPr="0029788F">
        <w:rPr>
          <w:rFonts w:cs="Courier New"/>
          <w:lang w:val="en-GB"/>
        </w:rPr>
        <w:t>)</w:t>
      </w:r>
    </w:p>
    <w:p w:rsidR="00656C89" w:rsidRPr="0029788F" w:rsidRDefault="00656C89" w:rsidP="00656C89">
      <w:pPr>
        <w:pStyle w:val="Pseudokodas"/>
        <w:rPr>
          <w:rFonts w:cs="Courier New"/>
          <w:lang w:val="en-GB"/>
        </w:rPr>
      </w:pPr>
      <w:r w:rsidRPr="0029788F">
        <w:rPr>
          <w:lang w:val="en-GB"/>
        </w:rPr>
        <w:t xml:space="preserve">GenStore </w:t>
      </w:r>
      <w:r w:rsidRPr="0029788F">
        <w:rPr>
          <w:rFonts w:cs="Courier New"/>
          <w:lang w:val="en-GB"/>
        </w:rPr>
        <w:sym w:font="Symbol" w:char="00CE"/>
      </w:r>
      <w:r w:rsidRPr="0029788F">
        <w:rPr>
          <w:rFonts w:cs="Courier New"/>
          <w:lang w:val="en-GB"/>
        </w:rPr>
        <w:t xml:space="preserve"> </w:t>
      </w:r>
      <w:r w:rsidRPr="0029788F">
        <w:rPr>
          <w:rFonts w:cs="Courier New"/>
          <w:b/>
          <w:lang w:val="en-GB"/>
        </w:rPr>
        <w:t>OnlineStores</w:t>
      </w:r>
      <w:r w:rsidRPr="0029788F">
        <w:rPr>
          <w:rFonts w:cs="Courier New"/>
          <w:lang w:val="en-GB"/>
        </w:rPr>
        <w:t xml:space="preserve"> </w:t>
      </w:r>
    </w:p>
    <w:p w:rsidR="00656C89" w:rsidRPr="0029788F" w:rsidRDefault="00656C89" w:rsidP="00656C89">
      <w:pPr>
        <w:pStyle w:val="Pseudokodas"/>
        <w:spacing w:after="240"/>
        <w:rPr>
          <w:rFonts w:cs="Courier New"/>
          <w:lang w:val="en-GB"/>
        </w:rPr>
      </w:pPr>
      <w:r w:rsidRPr="0029788F">
        <w:rPr>
          <w:rFonts w:cs="Courier New"/>
          <w:lang w:val="en-GB"/>
        </w:rPr>
        <w:t xml:space="preserve">           &amp; </w:t>
      </w:r>
      <w:r w:rsidRPr="0029788F">
        <w:rPr>
          <w:rFonts w:cs="Courier New"/>
          <w:b/>
          <w:lang w:val="en-GB"/>
        </w:rPr>
        <w:t>Homepage</w:t>
      </w:r>
      <w:r w:rsidRPr="0029788F">
        <w:rPr>
          <w:rFonts w:cs="Courier New"/>
          <w:lang w:val="en-GB"/>
        </w:rPr>
        <w:t xml:space="preserve">(GenStore, </w:t>
      </w:r>
      <w:r w:rsidRPr="0029788F">
        <w:rPr>
          <w:lang w:val="en-GB"/>
        </w:rPr>
        <w:t>'</w:t>
      </w:r>
      <w:r w:rsidRPr="0029788F">
        <w:rPr>
          <w:rFonts w:cs="Courier New"/>
          <w:lang w:val="en-GB"/>
        </w:rPr>
        <w:t>http://www.gen-store</w:t>
      </w:r>
      <w:r w:rsidRPr="0029788F">
        <w:rPr>
          <w:lang w:val="en-GB"/>
        </w:rPr>
        <w:t>.com')</w:t>
      </w:r>
    </w:p>
    <w:p w:rsidR="006E35AC" w:rsidRPr="0029788F" w:rsidRDefault="00751799" w:rsidP="006E35AC">
      <w:pPr>
        <w:pStyle w:val="Tekstas"/>
        <w:spacing w:before="240"/>
      </w:pPr>
      <w:r w:rsidRPr="0029788F">
        <w:rPr>
          <w:i/>
        </w:rPr>
        <w:t>Step 4</w:t>
      </w:r>
      <w:r w:rsidR="00656C89" w:rsidRPr="0029788F">
        <w:rPr>
          <w:i/>
        </w:rPr>
        <w:t>. Predi</w:t>
      </w:r>
      <w:r w:rsidRPr="0029788F">
        <w:rPr>
          <w:i/>
        </w:rPr>
        <w:t>cate</w:t>
      </w:r>
      <w:r w:rsidR="00656C89" w:rsidRPr="0029788F">
        <w:t xml:space="preserve"> </w:t>
      </w:r>
      <w:r w:rsidR="00656C89" w:rsidRPr="0029788F">
        <w:rPr>
          <w:rStyle w:val="PseudokodasChar0"/>
          <w:b/>
          <w:lang w:val="en-GB"/>
        </w:rPr>
        <w:t>Relevant</w:t>
      </w:r>
      <w:r w:rsidR="006E35AC">
        <w:t xml:space="preserve">. </w:t>
      </w:r>
      <w:r w:rsidR="00AC2B06">
        <w:t>It is decomposed below; see Fig. 21.4</w:t>
      </w:r>
      <w:r w:rsidR="006E35AC" w:rsidRPr="0029788F">
        <w:t>:</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75"/>
        <w:gridCol w:w="797"/>
      </w:tblGrid>
      <w:tr w:rsidR="006E35AC" w:rsidRPr="0029788F" w:rsidTr="00A544FE">
        <w:trPr>
          <w:jc w:val="right"/>
        </w:trPr>
        <w:tc>
          <w:tcPr>
            <w:tcW w:w="4561" w:type="pct"/>
            <w:tcBorders>
              <w:top w:val="nil"/>
              <w:left w:val="nil"/>
              <w:bottom w:val="nil"/>
              <w:right w:val="nil"/>
            </w:tcBorders>
          </w:tcPr>
          <w:p w:rsidR="006E35AC" w:rsidRPr="00E65CFB" w:rsidRDefault="006E35AC" w:rsidP="00A544FE">
            <w:pPr>
              <w:pStyle w:val="Pseudokodas"/>
              <w:spacing w:before="240"/>
              <w:rPr>
                <w:rFonts w:cs="Courier New"/>
                <w:szCs w:val="24"/>
                <w:lang w:val="en-GB"/>
              </w:rPr>
            </w:pPr>
            <w:r w:rsidRPr="0029788F">
              <w:rPr>
                <w:b/>
                <w:lang w:val="en-GB"/>
              </w:rPr>
              <w:t>Relevant</w:t>
            </w:r>
            <w:r w:rsidRPr="0029788F">
              <w:rPr>
                <w:lang w:val="en-GB"/>
              </w:rPr>
              <w:t xml:space="preserve">(page,url,query) </w:t>
            </w:r>
            <w:r w:rsidRPr="0029788F">
              <w:rPr>
                <w:rFonts w:cs="Courier New"/>
                <w:lang w:val="en-GB"/>
              </w:rPr>
              <w:sym w:font="Symbol" w:char="00DB"/>
            </w:r>
            <w:r>
              <w:rPr>
                <w:rFonts w:cs="Courier New"/>
                <w:lang w:val="en-GB"/>
              </w:rPr>
              <w:t xml:space="preserve"> </w:t>
            </w:r>
            <w:r w:rsidRPr="0029788F">
              <w:rPr>
                <w:rFonts w:cs="Courier New"/>
                <w:lang w:val="en-GB"/>
              </w:rPr>
              <w:sym w:font="Symbol" w:char="0024"/>
            </w:r>
            <w:r w:rsidRPr="0029788F">
              <w:rPr>
                <w:rFonts w:cs="Courier New"/>
                <w:sz w:val="12"/>
                <w:szCs w:val="12"/>
                <w:lang w:val="en-GB"/>
              </w:rPr>
              <w:t xml:space="preserve"> </w:t>
            </w:r>
            <w:r w:rsidRPr="0029788F">
              <w:rPr>
                <w:rFonts w:cs="Courier New"/>
                <w:lang w:val="en-GB"/>
              </w:rPr>
              <w:t xml:space="preserve">store </w:t>
            </w:r>
            <w:r w:rsidRPr="0029788F">
              <w:rPr>
                <w:rFonts w:cs="Courier New"/>
                <w:lang w:val="en-GB"/>
              </w:rPr>
              <w:sym w:font="Symbol" w:char="0024"/>
            </w:r>
            <w:r w:rsidRPr="0029788F">
              <w:rPr>
                <w:rFonts w:cs="Courier New"/>
                <w:sz w:val="12"/>
                <w:szCs w:val="12"/>
                <w:lang w:val="en-GB"/>
              </w:rPr>
              <w:t xml:space="preserve"> </w:t>
            </w:r>
            <w:r w:rsidRPr="0029788F">
              <w:rPr>
                <w:rFonts w:cs="Courier New"/>
                <w:lang w:val="en-GB"/>
              </w:rPr>
              <w:t>home</w:t>
            </w:r>
            <w:r w:rsidR="00AC2B06">
              <w:rPr>
                <w:rFonts w:cs="Courier New"/>
                <w:lang w:val="en-GB"/>
              </w:rPr>
              <w:t xml:space="preserve"> </w:t>
            </w:r>
            <w:r w:rsidRPr="00E65CFB">
              <w:rPr>
                <w:rFonts w:cs="Courier New"/>
                <w:sz w:val="32"/>
                <w:szCs w:val="32"/>
                <w:lang w:val="en-GB"/>
              </w:rPr>
              <w:t>(</w:t>
            </w:r>
            <w:r w:rsidRPr="00E65CFB">
              <w:rPr>
                <w:rFonts w:cs="Courier New"/>
                <w:szCs w:val="24"/>
                <w:lang w:val="en-GB"/>
              </w:rPr>
              <w:t xml:space="preserve"> </w:t>
            </w:r>
          </w:p>
          <w:p w:rsidR="006E35AC" w:rsidRPr="0029788F" w:rsidRDefault="006E35AC" w:rsidP="00A544FE">
            <w:pPr>
              <w:pStyle w:val="Pseudokodas"/>
              <w:rPr>
                <w:rFonts w:cs="Courier New"/>
                <w:lang w:val="en-GB"/>
              </w:rPr>
            </w:pPr>
            <w:r>
              <w:rPr>
                <w:rFonts w:cs="Courier New"/>
                <w:lang w:val="en-GB"/>
              </w:rPr>
              <w:t xml:space="preserve"> </w:t>
            </w:r>
            <w:r w:rsidRPr="0029788F">
              <w:rPr>
                <w:rFonts w:cs="Courier New"/>
                <w:lang w:val="en-GB"/>
              </w:rPr>
              <w:t>store</w:t>
            </w:r>
            <w:r w:rsidRPr="0029788F">
              <w:rPr>
                <w:rFonts w:cs="Courier New"/>
                <w:lang w:val="en-GB"/>
              </w:rPr>
              <w:sym w:font="Symbol" w:char="00CE"/>
            </w:r>
            <w:r w:rsidRPr="0029788F">
              <w:rPr>
                <w:rFonts w:cs="Courier New"/>
                <w:b/>
                <w:lang w:val="en-GB"/>
              </w:rPr>
              <w:t>OnlineStores</w:t>
            </w:r>
            <w:r w:rsidRPr="0029788F">
              <w:rPr>
                <w:rFonts w:cs="Courier New"/>
                <w:lang w:val="en-GB"/>
              </w:rPr>
              <w:t xml:space="preserve"> &amp; </w:t>
            </w:r>
            <w:r w:rsidRPr="0029788F">
              <w:rPr>
                <w:rFonts w:cs="Courier New"/>
                <w:b/>
                <w:lang w:val="en-GB"/>
              </w:rPr>
              <w:t>Homepage</w:t>
            </w:r>
            <w:r w:rsidRPr="0029788F">
              <w:rPr>
                <w:rFonts w:cs="Courier New"/>
                <w:lang w:val="en-GB"/>
              </w:rPr>
              <w:t>(store,home)</w:t>
            </w:r>
          </w:p>
          <w:p w:rsidR="006E35AC" w:rsidRPr="0029788F" w:rsidRDefault="006E35AC" w:rsidP="00A544FE">
            <w:pPr>
              <w:pStyle w:val="Pseudokodas"/>
              <w:rPr>
                <w:rFonts w:cs="Courier New"/>
                <w:lang w:val="en-GB"/>
              </w:rPr>
            </w:pPr>
            <w:r w:rsidRPr="0029788F">
              <w:rPr>
                <w:rFonts w:cs="Courier New"/>
                <w:lang w:val="en-GB"/>
              </w:rPr>
              <w:t xml:space="preserve"> &amp; </w:t>
            </w:r>
            <w:r w:rsidRPr="0029788F">
              <w:rPr>
                <w:rFonts w:cs="Courier New"/>
                <w:lang w:val="en-GB"/>
              </w:rPr>
              <w:sym w:font="Symbol" w:char="0024"/>
            </w:r>
            <w:r w:rsidR="00AC2B06">
              <w:rPr>
                <w:rFonts w:cs="Courier New"/>
                <w:lang w:val="en-GB"/>
              </w:rPr>
              <w:t xml:space="preserve"> </w:t>
            </w:r>
            <w:r w:rsidRPr="0029788F">
              <w:rPr>
                <w:rFonts w:cs="Courier New"/>
                <w:lang w:val="en-GB"/>
              </w:rPr>
              <w:t xml:space="preserve">url2 </w:t>
            </w:r>
            <w:r w:rsidRPr="0029788F">
              <w:rPr>
                <w:rFonts w:cs="Courier New"/>
                <w:b/>
                <w:lang w:val="en-GB"/>
              </w:rPr>
              <w:t>RelevantChain</w:t>
            </w:r>
            <w:r w:rsidR="00AC2B06">
              <w:rPr>
                <w:rFonts w:cs="Courier New"/>
                <w:lang w:val="en-GB"/>
              </w:rPr>
              <w:t>(home,url2,query)</w:t>
            </w:r>
          </w:p>
          <w:p w:rsidR="006E35AC" w:rsidRPr="0029788F" w:rsidRDefault="006E35AC" w:rsidP="00AC2B06">
            <w:pPr>
              <w:pStyle w:val="Pseudokodas"/>
              <w:spacing w:after="240"/>
              <w:rPr>
                <w:lang w:val="en-GB"/>
              </w:rPr>
            </w:pPr>
            <w:r w:rsidRPr="0029788F">
              <w:rPr>
                <w:rFonts w:cs="Courier New"/>
                <w:lang w:val="en-GB"/>
              </w:rPr>
              <w:t xml:space="preserve"> </w:t>
            </w:r>
            <w:r w:rsidR="00AC2B06" w:rsidRPr="0029788F">
              <w:rPr>
                <w:rFonts w:cs="Courier New"/>
                <w:lang w:val="en-GB"/>
              </w:rPr>
              <w:t xml:space="preserve">&amp; </w:t>
            </w:r>
            <w:r w:rsidR="00AC2B06" w:rsidRPr="0029788F">
              <w:rPr>
                <w:rFonts w:cs="Courier New"/>
                <w:b/>
                <w:lang w:val="en-GB"/>
              </w:rPr>
              <w:t>Link</w:t>
            </w:r>
            <w:r w:rsidR="00AC2B06" w:rsidRPr="0029788F">
              <w:rPr>
                <w:rFonts w:cs="Courier New"/>
                <w:lang w:val="en-GB"/>
              </w:rPr>
              <w:t>(url2,url)</w:t>
            </w:r>
            <w:r w:rsidRPr="0029788F">
              <w:rPr>
                <w:rFonts w:cs="Courier New"/>
                <w:lang w:val="en-GB"/>
              </w:rPr>
              <w:t xml:space="preserve">&amp; page = </w:t>
            </w:r>
            <w:r w:rsidRPr="0029788F">
              <w:rPr>
                <w:rFonts w:cs="Courier New"/>
                <w:b/>
                <w:lang w:val="en-GB"/>
              </w:rPr>
              <w:t>GetPage</w:t>
            </w:r>
            <w:r w:rsidRPr="0029788F">
              <w:rPr>
                <w:lang w:val="en-GB"/>
              </w:rPr>
              <w:t>(url)</w:t>
            </w:r>
            <w:r>
              <w:rPr>
                <w:lang w:val="en-GB"/>
              </w:rPr>
              <w:t xml:space="preserve">   </w:t>
            </w:r>
            <w:r w:rsidR="00AC2B06">
              <w:rPr>
                <w:lang w:val="en-GB"/>
              </w:rPr>
              <w:t xml:space="preserve"> </w:t>
            </w:r>
            <w:r w:rsidRPr="0029788F">
              <w:rPr>
                <w:sz w:val="32"/>
                <w:szCs w:val="32"/>
                <w:lang w:val="en-GB"/>
              </w:rPr>
              <w:t>)</w:t>
            </w:r>
          </w:p>
        </w:tc>
        <w:tc>
          <w:tcPr>
            <w:tcW w:w="439" w:type="pct"/>
            <w:tcBorders>
              <w:top w:val="nil"/>
              <w:left w:val="nil"/>
              <w:bottom w:val="nil"/>
              <w:right w:val="nil"/>
            </w:tcBorders>
            <w:vAlign w:val="center"/>
          </w:tcPr>
          <w:p w:rsidR="006E35AC" w:rsidRPr="0029788F" w:rsidRDefault="006E35AC" w:rsidP="00A544FE">
            <w:pPr>
              <w:pStyle w:val="Tekstasneatitrauktas"/>
              <w:jc w:val="right"/>
            </w:pPr>
            <w:r w:rsidRPr="0029788F">
              <w:t>(21.1)</w:t>
            </w:r>
          </w:p>
        </w:tc>
      </w:tr>
    </w:tbl>
    <w:p w:rsidR="00656C89" w:rsidRPr="0029788F" w:rsidRDefault="008451EA" w:rsidP="00734EB7">
      <w:pPr>
        <w:pStyle w:val="Paviliustracija"/>
        <w:keepNext/>
        <w:spacing w:before="240"/>
        <w:rPr>
          <w:lang w:val="en-GB"/>
        </w:rPr>
      </w:pPr>
      <w:r w:rsidRPr="00854CB9">
        <w:rPr>
          <w:noProof/>
          <w:lang w:val="lt-LT" w:eastAsia="lt-LT"/>
        </w:rPr>
        <w:lastRenderedPageBreak/>
        <w:drawing>
          <wp:inline distT="0" distB="0" distL="0" distR="0">
            <wp:extent cx="5322570" cy="2596515"/>
            <wp:effectExtent l="0" t="0" r="0" b="0"/>
            <wp:docPr id="17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22570" cy="2596515"/>
                    </a:xfrm>
                    <a:prstGeom prst="rect">
                      <a:avLst/>
                    </a:prstGeom>
                    <a:noFill/>
                    <a:ln>
                      <a:noFill/>
                    </a:ln>
                  </pic:spPr>
                </pic:pic>
              </a:graphicData>
            </a:graphic>
          </wp:inline>
        </w:drawing>
      </w:r>
    </w:p>
    <w:p w:rsidR="00656C89" w:rsidRPr="0029788F" w:rsidRDefault="00751799" w:rsidP="00734EB7">
      <w:pPr>
        <w:pStyle w:val="Pavaprasymas"/>
        <w:spacing w:before="120"/>
      </w:pPr>
      <w:r w:rsidRPr="009C40B3">
        <w:rPr>
          <w:b/>
        </w:rPr>
        <w:t xml:space="preserve">Fig. </w:t>
      </w:r>
      <w:r w:rsidR="00D94A09" w:rsidRPr="009C40B3">
        <w:rPr>
          <w:b/>
        </w:rPr>
        <w:t>21.</w:t>
      </w:r>
      <w:r w:rsidR="009C40B3" w:rsidRPr="009C40B3">
        <w:rPr>
          <w:b/>
        </w:rPr>
        <w:t>4</w:t>
      </w:r>
      <w:r w:rsidR="00656C89" w:rsidRPr="009C40B3">
        <w:rPr>
          <w:b/>
        </w:rPr>
        <w:t>.</w:t>
      </w:r>
      <w:r w:rsidR="009C40B3">
        <w:tab/>
      </w:r>
      <w:r w:rsidRPr="0029788F">
        <w:t xml:space="preserve">Internet shopping specification. For example, </w:t>
      </w:r>
      <w:r w:rsidR="00656C89" w:rsidRPr="0029788F">
        <w:rPr>
          <w:rFonts w:ascii="Courier New" w:hAnsi="Courier New" w:cs="Courier New"/>
        </w:rPr>
        <w:t>home</w:t>
      </w:r>
      <w:r w:rsidR="009C40B3">
        <w:rPr>
          <w:rFonts w:ascii="Courier New" w:hAnsi="Courier New" w:cs="Courier New"/>
        </w:rPr>
        <w:t> </w:t>
      </w:r>
      <w:r w:rsidR="009C40B3">
        <w:t xml:space="preserve">= </w:t>
      </w:r>
      <w:r w:rsidR="009C40B3" w:rsidRPr="009C40B3">
        <w:rPr>
          <w:rFonts w:ascii="Courier New" w:hAnsi="Courier New" w:cs="Courier New"/>
        </w:rPr>
        <w:t>'http://www.gen-store.com'</w:t>
      </w:r>
      <w:r w:rsidR="009C40B3">
        <w:t xml:space="preserve"> and</w:t>
      </w:r>
      <w:r w:rsidR="00656C89" w:rsidRPr="0029788F">
        <w:t xml:space="preserve"> </w:t>
      </w:r>
      <w:r w:rsidR="00656C89" w:rsidRPr="0029788F">
        <w:rPr>
          <w:rFonts w:ascii="Courier New" w:hAnsi="Courier New" w:cs="Courier New"/>
        </w:rPr>
        <w:t>store</w:t>
      </w:r>
      <w:r w:rsidR="00656C89" w:rsidRPr="0029788F">
        <w:t xml:space="preserve"> </w:t>
      </w:r>
      <w:r w:rsidR="00656C89" w:rsidRPr="009C40B3">
        <w:rPr>
          <w:rFonts w:ascii="Courier New" w:hAnsi="Courier New" w:cs="Courier New"/>
        </w:rPr>
        <w:t>= GenStore</w:t>
      </w:r>
    </w:p>
    <w:p w:rsidR="004E555A" w:rsidRDefault="008B5EE5" w:rsidP="0049278A">
      <w:pPr>
        <w:pStyle w:val="Tekstas"/>
        <w:keepNext/>
        <w:spacing w:after="120"/>
        <w:rPr>
          <w:rStyle w:val="PseudokodasChar"/>
          <w:rFonts w:ascii="Times New Roman" w:hAnsi="Times New Roman"/>
          <w:b/>
          <w:lang w:val="en-GB"/>
        </w:rPr>
      </w:pPr>
      <w:r w:rsidRPr="0029788F">
        <w:rPr>
          <w:i/>
        </w:rPr>
        <w:t>Step 5. Predicate</w:t>
      </w:r>
      <w:r w:rsidR="00656C89" w:rsidRPr="0029788F">
        <w:rPr>
          <w:i/>
        </w:rPr>
        <w:t xml:space="preserve"> </w:t>
      </w:r>
      <w:r w:rsidR="00656C89" w:rsidRPr="0029788F">
        <w:rPr>
          <w:rStyle w:val="PseudokodasChar"/>
          <w:b/>
          <w:lang w:val="en-GB"/>
        </w:rPr>
        <w:t>RelevantChain</w:t>
      </w:r>
      <w:r w:rsidR="004E555A">
        <w:rPr>
          <w:rStyle w:val="PseudokodasChar"/>
          <w:rFonts w:ascii="Times New Roman" w:hAnsi="Times New Roman"/>
          <w:lang w:val="en-GB"/>
        </w:rPr>
        <w:t>.</w:t>
      </w:r>
    </w:p>
    <w:p w:rsidR="00656C89" w:rsidRPr="004E555A" w:rsidRDefault="004E555A" w:rsidP="004E555A">
      <w:pPr>
        <w:pStyle w:val="Tekstas"/>
      </w:pPr>
      <w:r>
        <w:t>It is decomposed</w:t>
      </w:r>
      <w:r w:rsidR="004A6AD7">
        <w:t xml:space="preserve"> below</w:t>
      </w:r>
      <w:r>
        <w:t xml:space="preserve">. </w:t>
      </w:r>
      <w:r w:rsidR="00B64CDD" w:rsidRPr="004E555A">
        <w:t xml:space="preserve">Types: </w:t>
      </w:r>
      <w:r w:rsidR="00B64CDD" w:rsidRPr="004E555A">
        <w:rPr>
          <w:rStyle w:val="PredikataiDiagrama"/>
          <w:rFonts w:ascii="Times New Roman" w:hAnsi="Times New Roman"/>
          <w:szCs w:val="20"/>
          <w:lang w:val="en-GB"/>
        </w:rPr>
        <w:t>start</w:t>
      </w:r>
      <w:r w:rsidR="00B64CDD" w:rsidRPr="004E555A">
        <w:t xml:space="preserve"> – URL, </w:t>
      </w:r>
      <w:r w:rsidR="00B64CDD" w:rsidRPr="004E555A">
        <w:rPr>
          <w:rStyle w:val="PredikataiDiagrama"/>
          <w:rFonts w:ascii="Times New Roman" w:hAnsi="Times New Roman"/>
          <w:szCs w:val="20"/>
          <w:lang w:val="en-GB"/>
        </w:rPr>
        <w:t>end</w:t>
      </w:r>
      <w:r w:rsidR="00B64CDD" w:rsidRPr="004E555A">
        <w:t xml:space="preserve"> – URL, </w:t>
      </w:r>
      <w:r w:rsidR="00B64CDD" w:rsidRPr="004E555A">
        <w:rPr>
          <w:rStyle w:val="PredikataiDiagrama"/>
          <w:rFonts w:ascii="Times New Roman" w:hAnsi="Times New Roman"/>
          <w:szCs w:val="20"/>
          <w:lang w:val="en-GB"/>
        </w:rPr>
        <w:t>query</w:t>
      </w:r>
      <w:r w:rsidR="006E35AC" w:rsidRPr="004E555A">
        <w:t xml:space="preserve"> – String</w:t>
      </w:r>
      <w:r>
        <w:t xml:space="preserve"> (Fig. 21.5)</w:t>
      </w:r>
      <w:r w:rsidR="006E35AC" w:rsidRPr="004E555A">
        <w:t>:</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39"/>
        <w:gridCol w:w="933"/>
      </w:tblGrid>
      <w:tr w:rsidR="00656C89" w:rsidRPr="0029788F" w:rsidTr="00DD2F6B">
        <w:trPr>
          <w:jc w:val="right"/>
        </w:trPr>
        <w:tc>
          <w:tcPr>
            <w:tcW w:w="4486" w:type="pct"/>
            <w:tcBorders>
              <w:top w:val="nil"/>
              <w:left w:val="nil"/>
              <w:bottom w:val="nil"/>
              <w:right w:val="nil"/>
            </w:tcBorders>
          </w:tcPr>
          <w:p w:rsidR="00656C89" w:rsidRPr="0029788F" w:rsidRDefault="00656C89" w:rsidP="00DD2F6B">
            <w:pPr>
              <w:pStyle w:val="Pseudokodas"/>
              <w:spacing w:before="240"/>
              <w:rPr>
                <w:rFonts w:cs="Courier New"/>
                <w:lang w:val="en-GB"/>
              </w:rPr>
            </w:pPr>
            <w:r w:rsidRPr="0029788F">
              <w:rPr>
                <w:b/>
                <w:lang w:val="en-GB"/>
              </w:rPr>
              <w:t>RelevantChain</w:t>
            </w:r>
            <w:r w:rsidRPr="0029788F">
              <w:rPr>
                <w:lang w:val="en-GB"/>
              </w:rPr>
              <w:t xml:space="preserve">(start,end,query) </w:t>
            </w:r>
            <w:r w:rsidRPr="0029788F">
              <w:rPr>
                <w:rFonts w:cs="Courier New"/>
                <w:lang w:val="en-GB"/>
              </w:rPr>
              <w:sym w:font="Symbol" w:char="00DB"/>
            </w:r>
            <w:r w:rsidRPr="0029788F">
              <w:rPr>
                <w:rFonts w:cs="Courier New"/>
                <w:lang w:val="en-GB"/>
              </w:rPr>
              <w:t xml:space="preserve"> (start = end)</w:t>
            </w:r>
          </w:p>
          <w:p w:rsidR="00656C89" w:rsidRPr="0029788F" w:rsidRDefault="00656C89" w:rsidP="00DD2F6B">
            <w:pPr>
              <w:pStyle w:val="Pseudokodas"/>
              <w:rPr>
                <w:rFonts w:cs="Courier New"/>
                <w:lang w:val="en-GB"/>
              </w:rPr>
            </w:pPr>
            <w:r w:rsidRPr="0029788F">
              <w:rPr>
                <w:rFonts w:cs="Courier New"/>
                <w:lang w:val="en-GB"/>
              </w:rPr>
              <w:t xml:space="preserve">   </w:t>
            </w:r>
            <w:r w:rsidRPr="0029788F">
              <w:rPr>
                <w:rFonts w:cs="Courier New"/>
                <w:lang w:val="en-GB"/>
              </w:rPr>
              <w:sym w:font="Symbol" w:char="00DA"/>
            </w:r>
            <w:r w:rsidRPr="0029788F">
              <w:rPr>
                <w:rFonts w:cs="Courier New"/>
                <w:lang w:val="en-GB"/>
              </w:rPr>
              <w:t xml:space="preserve"> </w:t>
            </w:r>
            <w:r w:rsidRPr="0029788F">
              <w:rPr>
                <w:rFonts w:cs="Courier New"/>
                <w:sz w:val="32"/>
                <w:szCs w:val="32"/>
                <w:lang w:val="en-GB"/>
              </w:rPr>
              <w:t>(</w:t>
            </w:r>
            <w:r w:rsidRPr="0029788F">
              <w:rPr>
                <w:rFonts w:cs="Courier New"/>
                <w:szCs w:val="24"/>
                <w:lang w:val="en-GB"/>
              </w:rPr>
              <w:t xml:space="preserve"> </w:t>
            </w:r>
            <w:r w:rsidRPr="0029788F">
              <w:rPr>
                <w:rFonts w:cs="Courier New"/>
                <w:lang w:val="en-GB"/>
              </w:rPr>
              <w:sym w:font="Symbol" w:char="0024"/>
            </w:r>
            <w:r w:rsidRPr="0029788F">
              <w:rPr>
                <w:rFonts w:cs="Courier New"/>
                <w:lang w:val="en-GB"/>
              </w:rPr>
              <w:t xml:space="preserve">u </w:t>
            </w:r>
            <w:r w:rsidRPr="0029788F">
              <w:rPr>
                <w:rFonts w:cs="Courier New"/>
                <w:lang w:val="en-GB"/>
              </w:rPr>
              <w:sym w:font="Symbol" w:char="0024"/>
            </w:r>
            <w:r w:rsidRPr="0029788F">
              <w:rPr>
                <w:rFonts w:cs="Courier New"/>
                <w:lang w:val="en-GB"/>
              </w:rPr>
              <w:t xml:space="preserve">text </w:t>
            </w:r>
            <w:r w:rsidRPr="0029788F">
              <w:rPr>
                <w:rFonts w:cs="Courier New"/>
                <w:b/>
                <w:lang w:val="en-GB"/>
              </w:rPr>
              <w:t>LinkText</w:t>
            </w:r>
            <w:r w:rsidRPr="0029788F">
              <w:rPr>
                <w:rFonts w:cs="Courier New"/>
                <w:lang w:val="en-GB"/>
              </w:rPr>
              <w:t>(start,u,text)</w:t>
            </w:r>
          </w:p>
          <w:p w:rsidR="00656C89" w:rsidRPr="0029788F" w:rsidRDefault="00656C89" w:rsidP="00DD2F6B">
            <w:pPr>
              <w:pStyle w:val="Pseudokodas"/>
              <w:rPr>
                <w:rFonts w:cs="Courier New"/>
                <w:lang w:val="en-GB"/>
              </w:rPr>
            </w:pPr>
            <w:r w:rsidRPr="0029788F">
              <w:rPr>
                <w:rFonts w:cs="Courier New"/>
                <w:lang w:val="en-GB"/>
              </w:rPr>
              <w:t xml:space="preserve">       &amp; </w:t>
            </w:r>
            <w:r w:rsidRPr="0029788F">
              <w:rPr>
                <w:rFonts w:cs="Courier New"/>
                <w:b/>
                <w:lang w:val="en-GB"/>
              </w:rPr>
              <w:t>RelevantCategoryName</w:t>
            </w:r>
            <w:r w:rsidRPr="0029788F">
              <w:rPr>
                <w:rFonts w:cs="Courier New"/>
                <w:lang w:val="en-GB"/>
              </w:rPr>
              <w:t>(query,text)</w:t>
            </w:r>
          </w:p>
          <w:p w:rsidR="00656C89" w:rsidRPr="0029788F" w:rsidRDefault="00656C89" w:rsidP="00DD2F6B">
            <w:pPr>
              <w:pStyle w:val="Pseudokodas"/>
              <w:spacing w:after="160"/>
              <w:rPr>
                <w:lang w:val="en-GB"/>
              </w:rPr>
            </w:pPr>
            <w:r w:rsidRPr="0029788F">
              <w:rPr>
                <w:rFonts w:cs="Courier New"/>
                <w:lang w:val="en-GB"/>
              </w:rPr>
              <w:t xml:space="preserve">       &amp; </w:t>
            </w:r>
            <w:r w:rsidRPr="0029788F">
              <w:rPr>
                <w:rFonts w:cs="Courier New"/>
                <w:b/>
                <w:lang w:val="en-GB"/>
              </w:rPr>
              <w:t>RelevantChain</w:t>
            </w:r>
            <w:r w:rsidRPr="0029788F">
              <w:rPr>
                <w:rFonts w:cs="Courier New"/>
                <w:lang w:val="en-GB"/>
              </w:rPr>
              <w:t xml:space="preserve">(u,end,query) </w:t>
            </w:r>
            <w:r w:rsidRPr="0029788F">
              <w:rPr>
                <w:rFonts w:cs="Courier New"/>
                <w:sz w:val="32"/>
                <w:szCs w:val="32"/>
                <w:lang w:val="en-GB"/>
              </w:rPr>
              <w:t>)</w:t>
            </w:r>
          </w:p>
        </w:tc>
        <w:tc>
          <w:tcPr>
            <w:tcW w:w="514" w:type="pct"/>
            <w:tcBorders>
              <w:top w:val="nil"/>
              <w:left w:val="nil"/>
              <w:bottom w:val="nil"/>
              <w:right w:val="nil"/>
            </w:tcBorders>
            <w:vAlign w:val="center"/>
          </w:tcPr>
          <w:p w:rsidR="00656C89" w:rsidRPr="0029788F" w:rsidRDefault="00656C89" w:rsidP="00DD2F6B">
            <w:pPr>
              <w:pStyle w:val="Tekstasneatitrauktas"/>
              <w:jc w:val="right"/>
            </w:pPr>
            <w:r w:rsidRPr="0029788F">
              <w:t>(</w:t>
            </w:r>
            <w:r w:rsidR="00D94A09" w:rsidRPr="0029788F">
              <w:t>21.</w:t>
            </w:r>
            <w:r w:rsidRPr="0029788F">
              <w:t>2)</w:t>
            </w:r>
          </w:p>
        </w:tc>
      </w:tr>
    </w:tbl>
    <w:p w:rsidR="00656C89" w:rsidRPr="0029788F" w:rsidRDefault="008451EA" w:rsidP="00B64CDD">
      <w:pPr>
        <w:pStyle w:val="Paviliustracija"/>
        <w:keepNext/>
        <w:rPr>
          <w:lang w:val="en-GB"/>
        </w:rPr>
      </w:pPr>
      <w:r w:rsidRPr="00854CB9">
        <w:rPr>
          <w:noProof/>
          <w:lang w:val="lt-LT" w:eastAsia="lt-LT"/>
        </w:rPr>
        <w:drawing>
          <wp:inline distT="0" distB="0" distL="0" distR="0">
            <wp:extent cx="5005705" cy="2022475"/>
            <wp:effectExtent l="0" t="0" r="4445" b="0"/>
            <wp:docPr id="17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05705" cy="2022475"/>
                    </a:xfrm>
                    <a:prstGeom prst="rect">
                      <a:avLst/>
                    </a:prstGeom>
                    <a:noFill/>
                    <a:ln>
                      <a:noFill/>
                    </a:ln>
                  </pic:spPr>
                </pic:pic>
              </a:graphicData>
            </a:graphic>
          </wp:inline>
        </w:drawing>
      </w:r>
    </w:p>
    <w:p w:rsidR="00656C89" w:rsidRPr="0029788F" w:rsidRDefault="008B5EE5" w:rsidP="00BD3987">
      <w:pPr>
        <w:pStyle w:val="Pavaprasymas"/>
        <w:spacing w:before="120"/>
      </w:pPr>
      <w:r w:rsidRPr="009C40B3">
        <w:rPr>
          <w:b/>
        </w:rPr>
        <w:t xml:space="preserve">Fig. </w:t>
      </w:r>
      <w:r w:rsidR="00D94A09" w:rsidRPr="009C40B3">
        <w:rPr>
          <w:b/>
        </w:rPr>
        <w:t>21.</w:t>
      </w:r>
      <w:r w:rsidRPr="009C40B3">
        <w:rPr>
          <w:b/>
        </w:rPr>
        <w:t>5.</w:t>
      </w:r>
      <w:r w:rsidRPr="0029788F">
        <w:tab/>
        <w:t>Predicate</w:t>
      </w:r>
      <w:r w:rsidR="00656C89" w:rsidRPr="0029788F">
        <w:t xml:space="preserve"> </w:t>
      </w:r>
      <w:r w:rsidR="00656C89" w:rsidRPr="0029788F">
        <w:rPr>
          <w:rStyle w:val="PseudokodasChar"/>
          <w:b/>
          <w:lang w:val="en-GB"/>
        </w:rPr>
        <w:t>RelevantChain</w:t>
      </w:r>
      <w:r w:rsidR="00656C89" w:rsidRPr="0029788F">
        <w:rPr>
          <w:rStyle w:val="PseudokodasChar"/>
          <w:lang w:val="en-GB"/>
        </w:rPr>
        <w:t>(start,end,query)</w:t>
      </w:r>
    </w:p>
    <w:p w:rsidR="00656C89" w:rsidRPr="0029788F" w:rsidRDefault="008B5EE5" w:rsidP="00656C89">
      <w:pPr>
        <w:pStyle w:val="Tekstas"/>
      </w:pPr>
      <w:r w:rsidRPr="0029788F">
        <w:t xml:space="preserve">For example, </w:t>
      </w:r>
      <w:r w:rsidR="00AB730D">
        <w:t xml:space="preserve">following is </w:t>
      </w:r>
      <w:r w:rsidR="00CE4BF8">
        <w:t xml:space="preserve">a specification of </w:t>
      </w:r>
      <w:r w:rsidR="00AB730D">
        <w:t>forward chaining</w:t>
      </w:r>
      <w:r w:rsidR="00656C89" w:rsidRPr="0029788F">
        <w:t>:</w:t>
      </w:r>
    </w:p>
    <w:p w:rsidR="00656C89" w:rsidRPr="0029788F" w:rsidRDefault="00656C89" w:rsidP="00656C89">
      <w:pPr>
        <w:pStyle w:val="Predikatai"/>
        <w:spacing w:before="240" w:after="240"/>
        <w:rPr>
          <w:lang w:val="en-GB"/>
        </w:rPr>
      </w:pPr>
      <w:r w:rsidRPr="0029788F">
        <w:rPr>
          <w:lang w:val="en-GB"/>
        </w:rPr>
        <w:t>ForwardChaining(s,t)</w:t>
      </w:r>
      <w:r w:rsidRPr="0029788F">
        <w:rPr>
          <w:rStyle w:val="PseudokodasChar0"/>
          <w:lang w:val="en-GB"/>
        </w:rPr>
        <w:t> </w:t>
      </w:r>
      <w:r w:rsidRPr="0029788F">
        <w:rPr>
          <w:rStyle w:val="PseudokodasChar0"/>
          <w:lang w:val="en-GB"/>
        </w:rPr>
        <w:sym w:font="Symbol" w:char="00DB"/>
      </w:r>
      <w:r w:rsidRPr="0029788F">
        <w:rPr>
          <w:lang w:val="en-GB"/>
        </w:rPr>
        <w:t> Link(s,u) &amp; ForwardChaining(u,t)</w:t>
      </w:r>
    </w:p>
    <w:p w:rsidR="00656C89" w:rsidRPr="0029788F" w:rsidRDefault="008B5EE5" w:rsidP="00656C89">
      <w:pPr>
        <w:pStyle w:val="Tekstasneatitrauktas"/>
      </w:pPr>
      <w:r w:rsidRPr="0029788F">
        <w:t xml:space="preserve">Following is </w:t>
      </w:r>
      <w:r w:rsidR="00AB730D">
        <w:t>a specification of backward chaining</w:t>
      </w:r>
      <w:r w:rsidR="00656C89" w:rsidRPr="0029788F">
        <w:t>:</w:t>
      </w:r>
    </w:p>
    <w:p w:rsidR="00656C89" w:rsidRPr="0029788F" w:rsidRDefault="00656C89" w:rsidP="00B71141">
      <w:pPr>
        <w:pStyle w:val="Predikatai"/>
        <w:spacing w:before="240" w:after="240"/>
        <w:rPr>
          <w:lang w:val="en-GB"/>
        </w:rPr>
      </w:pPr>
      <w:r w:rsidRPr="0029788F">
        <w:rPr>
          <w:lang w:val="en-GB"/>
        </w:rPr>
        <w:t>BackwardChaining(s,t</w:t>
      </w:r>
      <w:r w:rsidRPr="0029788F">
        <w:rPr>
          <w:rStyle w:val="PseudokodasChar0"/>
          <w:lang w:val="en-GB"/>
        </w:rPr>
        <w:t>) </w:t>
      </w:r>
      <w:r w:rsidRPr="0029788F">
        <w:rPr>
          <w:rStyle w:val="PseudokodasChar0"/>
          <w:lang w:val="en-GB"/>
        </w:rPr>
        <w:sym w:font="Symbol" w:char="F0DB"/>
      </w:r>
      <w:r w:rsidRPr="0029788F">
        <w:rPr>
          <w:lang w:val="en-GB"/>
        </w:rPr>
        <w:t> BackwardChaining(s,v) &amp; Link(v,t)</w:t>
      </w:r>
    </w:p>
    <w:tbl>
      <w:tblPr>
        <w:tblW w:w="7088" w:type="dxa"/>
        <w:jc w:val="center"/>
        <w:tblLook w:val="04A0" w:firstRow="1" w:lastRow="0" w:firstColumn="1" w:lastColumn="0" w:noHBand="0" w:noVBand="1"/>
      </w:tblPr>
      <w:tblGrid>
        <w:gridCol w:w="4820"/>
        <w:gridCol w:w="2268"/>
      </w:tblGrid>
      <w:tr w:rsidR="00EA58B5" w:rsidTr="00A43A8F">
        <w:trPr>
          <w:jc w:val="center"/>
        </w:trPr>
        <w:tc>
          <w:tcPr>
            <w:tcW w:w="4820" w:type="dxa"/>
            <w:shd w:val="clear" w:color="auto" w:fill="auto"/>
            <w:vAlign w:val="center"/>
          </w:tcPr>
          <w:p w:rsidR="00EA58B5" w:rsidRPr="00A43A8F" w:rsidRDefault="00B71141" w:rsidP="00A43A8F">
            <w:pPr>
              <w:pStyle w:val="Tekstas"/>
              <w:ind w:left="1009" w:hanging="1009"/>
              <w:rPr>
                <w:lang w:val="lt-LT"/>
              </w:rPr>
            </w:pPr>
            <w:r w:rsidRPr="00A43A8F">
              <w:rPr>
                <w:b/>
              </w:rPr>
              <w:lastRenderedPageBreak/>
              <w:t>Fig. </w:t>
            </w:r>
            <w:r w:rsidR="00EA58B5" w:rsidRPr="00A43A8F">
              <w:rPr>
                <w:b/>
              </w:rPr>
              <w:t>21.6.</w:t>
            </w:r>
            <w:r w:rsidR="00EA58B5">
              <w:t xml:space="preserve"> </w:t>
            </w:r>
            <w:r w:rsidR="00EA58B5" w:rsidRPr="0029788F">
              <w:t xml:space="preserve">Forward chaining and backward chaining algorithms can be used </w:t>
            </w:r>
            <w:r>
              <w:t>for path searching</w:t>
            </w:r>
            <w:r w:rsidR="00EA58B5" w:rsidRPr="0029788F">
              <w:t xml:space="preserve"> in a graph</w:t>
            </w:r>
          </w:p>
        </w:tc>
        <w:tc>
          <w:tcPr>
            <w:tcW w:w="2268" w:type="dxa"/>
            <w:shd w:val="clear" w:color="auto" w:fill="auto"/>
            <w:vAlign w:val="center"/>
          </w:tcPr>
          <w:p w:rsidR="00EA58B5" w:rsidRDefault="008451EA" w:rsidP="00A43A8F">
            <w:pPr>
              <w:pStyle w:val="Tekstas"/>
              <w:ind w:firstLine="0"/>
              <w:jc w:val="right"/>
            </w:pPr>
            <w:r w:rsidRPr="00854CB9">
              <w:rPr>
                <w:noProof/>
                <w:lang w:val="lt-LT" w:eastAsia="lt-LT"/>
              </w:rPr>
              <w:drawing>
                <wp:inline distT="0" distB="0" distL="0" distR="0">
                  <wp:extent cx="1143000" cy="1365885"/>
                  <wp:effectExtent l="0" t="0" r="0" b="5715"/>
                  <wp:docPr id="16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43000" cy="1365885"/>
                          </a:xfrm>
                          <a:prstGeom prst="rect">
                            <a:avLst/>
                          </a:prstGeom>
                          <a:noFill/>
                          <a:ln>
                            <a:noFill/>
                          </a:ln>
                        </pic:spPr>
                      </pic:pic>
                    </a:graphicData>
                  </a:graphic>
                </wp:inline>
              </w:drawing>
            </w:r>
          </w:p>
        </w:tc>
      </w:tr>
    </w:tbl>
    <w:p w:rsidR="00656C89" w:rsidRPr="0029788F" w:rsidRDefault="008B5EE5" w:rsidP="00B71141">
      <w:pPr>
        <w:pStyle w:val="Tekstas"/>
        <w:keepNext/>
        <w:spacing w:before="240" w:after="120"/>
        <w:rPr>
          <w:i/>
        </w:rPr>
      </w:pPr>
      <w:r w:rsidRPr="0029788F">
        <w:rPr>
          <w:i/>
        </w:rPr>
        <w:t>Step 6</w:t>
      </w:r>
      <w:r w:rsidR="00656C89" w:rsidRPr="0029788F">
        <w:rPr>
          <w:i/>
        </w:rPr>
        <w:t xml:space="preserve">. </w:t>
      </w:r>
      <w:r w:rsidRPr="0029788F">
        <w:rPr>
          <w:i/>
        </w:rPr>
        <w:t>Assigning words to categories</w:t>
      </w:r>
    </w:p>
    <w:p w:rsidR="00656C89" w:rsidRPr="0029788F" w:rsidRDefault="008B5EE5" w:rsidP="00656C89">
      <w:pPr>
        <w:pStyle w:val="Tekstas"/>
      </w:pPr>
      <w:r w:rsidRPr="0029788F">
        <w:t xml:space="preserve">Recall </w:t>
      </w:r>
      <w:r w:rsidR="00656C89" w:rsidRPr="0029788F">
        <w:t xml:space="preserve"> </w:t>
      </w:r>
      <w:r w:rsidR="00656C89" w:rsidRPr="0029788F">
        <w:rPr>
          <w:rStyle w:val="PseudokodasChar"/>
          <w:b/>
          <w:lang w:val="en-GB"/>
        </w:rPr>
        <w:t>RelevantChain</w:t>
      </w:r>
      <w:r w:rsidR="00656C89" w:rsidRPr="0029788F">
        <w:rPr>
          <w:rStyle w:val="PseudokodasChar"/>
          <w:lang w:val="en-GB"/>
        </w:rPr>
        <w:t>(start,end,query)</w:t>
      </w:r>
      <w:r w:rsidR="00656C89" w:rsidRPr="0029788F">
        <w:t xml:space="preserve"> (</w:t>
      </w:r>
      <w:r w:rsidR="00D94A09" w:rsidRPr="0029788F">
        <w:t>21.</w:t>
      </w:r>
      <w:r w:rsidR="00656C89" w:rsidRPr="0029788F">
        <w:t>2):</w:t>
      </w:r>
    </w:p>
    <w:p w:rsidR="00656C89" w:rsidRPr="0029788F" w:rsidRDefault="00656C89" w:rsidP="006866AD">
      <w:pPr>
        <w:pStyle w:val="Pseudokodas"/>
        <w:spacing w:before="240" w:after="240"/>
        <w:rPr>
          <w:lang w:val="en-GB"/>
        </w:rPr>
      </w:pPr>
      <w:r w:rsidRPr="0029788F">
        <w:rPr>
          <w:b/>
          <w:lang w:val="en-GB"/>
        </w:rPr>
        <w:t>LinkText</w:t>
      </w:r>
      <w:r w:rsidRPr="0029788F">
        <w:rPr>
          <w:lang w:val="en-GB"/>
        </w:rPr>
        <w:t xml:space="preserve">(start,u,text) &amp; </w:t>
      </w:r>
      <w:r w:rsidRPr="0029788F">
        <w:rPr>
          <w:b/>
          <w:lang w:val="en-GB"/>
        </w:rPr>
        <w:t>RelevantChain</w:t>
      </w:r>
      <w:r w:rsidRPr="0029788F">
        <w:rPr>
          <w:lang w:val="en-GB"/>
        </w:rPr>
        <w:t>(u,end,query)</w:t>
      </w:r>
    </w:p>
    <w:p w:rsidR="00656C89" w:rsidRPr="0029788F" w:rsidRDefault="008B5EE5" w:rsidP="00656C89">
      <w:pPr>
        <w:pStyle w:val="Tekstasneatitrauktas"/>
      </w:pPr>
      <w:r w:rsidRPr="0029788F">
        <w:t>Here, for example,</w:t>
      </w:r>
      <w:r w:rsidR="00656C89" w:rsidRPr="0029788F">
        <w:t xml:space="preserve"> </w:t>
      </w:r>
      <w:r w:rsidR="00656C89" w:rsidRPr="0029788F">
        <w:rPr>
          <w:rStyle w:val="PredikataiDiagrama"/>
          <w:lang w:val="en-GB"/>
        </w:rPr>
        <w:t>text</w:t>
      </w:r>
      <w:r w:rsidR="00656C89" w:rsidRPr="0029788F">
        <w:t xml:space="preserve"> </w:t>
      </w:r>
      <w:r w:rsidRPr="0029788F">
        <w:t xml:space="preserve">obtains value </w:t>
      </w:r>
      <w:r w:rsidR="00656C89" w:rsidRPr="0029788F">
        <w:rPr>
          <w:rStyle w:val="PseudokodasChar"/>
          <w:lang w:val="en-GB"/>
        </w:rPr>
        <w:t>'Computers'</w:t>
      </w:r>
      <w:r w:rsidR="00656C89" w:rsidRPr="0029788F">
        <w:t>,</w:t>
      </w:r>
      <w:r w:rsidRPr="0029788F">
        <w:t xml:space="preserve"> and</w:t>
      </w:r>
      <w:r w:rsidR="00656C89" w:rsidRPr="0029788F">
        <w:t xml:space="preserve"> </w:t>
      </w:r>
      <w:r w:rsidR="00656C89" w:rsidRPr="0029788F">
        <w:rPr>
          <w:rStyle w:val="PredikataiDiagrama"/>
          <w:lang w:val="en-GB"/>
        </w:rPr>
        <w:t>query</w:t>
      </w:r>
      <w:r w:rsidR="00656C89" w:rsidRPr="0029788F">
        <w:t xml:space="preserve"> – </w:t>
      </w:r>
      <w:r w:rsidR="00656C89" w:rsidRPr="0029788F">
        <w:rPr>
          <w:rStyle w:val="PseudokodasChar"/>
          <w:lang w:val="en-GB"/>
        </w:rPr>
        <w:t>'</w:t>
      </w:r>
      <w:r w:rsidRPr="0029788F">
        <w:rPr>
          <w:rStyle w:val="PseudokodasChar"/>
          <w:lang w:val="en-GB"/>
        </w:rPr>
        <w:t>I need laptops</w:t>
      </w:r>
      <w:r w:rsidR="00656C89" w:rsidRPr="0029788F">
        <w:rPr>
          <w:rStyle w:val="PseudokodasChar"/>
          <w:lang w:val="en-GB"/>
        </w:rPr>
        <w:t>'</w:t>
      </w:r>
      <w:r w:rsidR="00656C89" w:rsidRPr="0029788F">
        <w:t>.</w:t>
      </w:r>
    </w:p>
    <w:p w:rsidR="00656C89" w:rsidRPr="0029788F" w:rsidRDefault="006866AD" w:rsidP="00656C89">
      <w:pPr>
        <w:pStyle w:val="Tekstas"/>
      </w:pPr>
      <w:r>
        <w:t>A supposed i</w:t>
      </w:r>
      <w:r w:rsidR="008B5EE5" w:rsidRPr="0029788F">
        <w:t xml:space="preserve">s-a categorisation </w:t>
      </w:r>
      <w:r>
        <w:t xml:space="preserve">of products </w:t>
      </w:r>
      <w:r w:rsidR="008B5EE5" w:rsidRPr="0029788F">
        <w:t xml:space="preserve">is shown in Fig. </w:t>
      </w:r>
      <w:r w:rsidR="00D94A09" w:rsidRPr="0029788F">
        <w:t>21.</w:t>
      </w:r>
      <w:r w:rsidR="00656C89" w:rsidRPr="0029788F">
        <w:t>7</w:t>
      </w:r>
      <w:r w:rsidR="00991487" w:rsidRPr="0029788F">
        <w:t>.</w:t>
      </w:r>
    </w:p>
    <w:p w:rsidR="00656C89" w:rsidRPr="0029788F" w:rsidRDefault="008451EA" w:rsidP="00656C89">
      <w:pPr>
        <w:pStyle w:val="Paviliustracija"/>
        <w:keepNext/>
        <w:rPr>
          <w:lang w:val="en-GB"/>
        </w:rPr>
      </w:pPr>
      <w:r w:rsidRPr="00854CB9">
        <w:rPr>
          <w:noProof/>
          <w:lang w:val="lt-LT" w:eastAsia="lt-LT"/>
        </w:rPr>
        <w:drawing>
          <wp:inline distT="0" distB="0" distL="0" distR="0">
            <wp:extent cx="3452495" cy="3253105"/>
            <wp:effectExtent l="0" t="0" r="0" b="4445"/>
            <wp:docPr id="16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2495" cy="3253105"/>
                    </a:xfrm>
                    <a:prstGeom prst="rect">
                      <a:avLst/>
                    </a:prstGeom>
                    <a:noFill/>
                    <a:ln>
                      <a:noFill/>
                    </a:ln>
                  </pic:spPr>
                </pic:pic>
              </a:graphicData>
            </a:graphic>
          </wp:inline>
        </w:drawing>
      </w:r>
    </w:p>
    <w:p w:rsidR="00656C89" w:rsidRPr="0029788F" w:rsidRDefault="00991487" w:rsidP="00656C89">
      <w:pPr>
        <w:pStyle w:val="Pavaprasymas"/>
      </w:pPr>
      <w:r w:rsidRPr="009C40B3">
        <w:rPr>
          <w:b/>
        </w:rPr>
        <w:t xml:space="preserve">Fig. </w:t>
      </w:r>
      <w:r w:rsidR="00D94A09" w:rsidRPr="009C40B3">
        <w:rPr>
          <w:b/>
        </w:rPr>
        <w:t>21.</w:t>
      </w:r>
      <w:r w:rsidRPr="009C40B3">
        <w:rPr>
          <w:b/>
        </w:rPr>
        <w:t>7</w:t>
      </w:r>
      <w:r w:rsidR="00656C89" w:rsidRPr="009C40B3">
        <w:rPr>
          <w:b/>
        </w:rPr>
        <w:t>.</w:t>
      </w:r>
      <w:r w:rsidR="00656C89" w:rsidRPr="0029788F">
        <w:tab/>
      </w:r>
      <w:r w:rsidRPr="0029788F">
        <w:t>Product hierarchy</w:t>
      </w:r>
    </w:p>
    <w:p w:rsidR="00656C89" w:rsidRPr="0029788F" w:rsidRDefault="00656C89" w:rsidP="00656C89">
      <w:pPr>
        <w:pStyle w:val="Tekstas"/>
      </w:pPr>
    </w:p>
    <w:p w:rsidR="00656C89" w:rsidRPr="0029788F" w:rsidRDefault="008451EA" w:rsidP="00656C89">
      <w:pPr>
        <w:pStyle w:val="Paviliustracija"/>
        <w:keepNext/>
        <w:rPr>
          <w:lang w:val="en-GB"/>
        </w:rPr>
      </w:pPr>
      <w:r w:rsidRPr="00854CB9">
        <w:rPr>
          <w:noProof/>
          <w:lang w:val="lt-LT" w:eastAsia="lt-LT"/>
        </w:rPr>
        <w:lastRenderedPageBreak/>
        <w:drawing>
          <wp:inline distT="0" distB="0" distL="0" distR="0">
            <wp:extent cx="5615305" cy="6957695"/>
            <wp:effectExtent l="0" t="0" r="4445" b="0"/>
            <wp:docPr id="167"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15305" cy="6957695"/>
                    </a:xfrm>
                    <a:prstGeom prst="rect">
                      <a:avLst/>
                    </a:prstGeom>
                    <a:noFill/>
                    <a:ln>
                      <a:noFill/>
                    </a:ln>
                  </pic:spPr>
                </pic:pic>
              </a:graphicData>
            </a:graphic>
          </wp:inline>
        </w:drawing>
      </w:r>
    </w:p>
    <w:p w:rsidR="00656C89" w:rsidRPr="0029788F" w:rsidRDefault="00991487" w:rsidP="006F119C">
      <w:pPr>
        <w:pStyle w:val="Pavaprasymas"/>
        <w:spacing w:before="120"/>
      </w:pPr>
      <w:r w:rsidRPr="009C40B3">
        <w:rPr>
          <w:b/>
        </w:rPr>
        <w:t xml:space="preserve">Fig. </w:t>
      </w:r>
      <w:r w:rsidR="00D94A09" w:rsidRPr="009C40B3">
        <w:rPr>
          <w:b/>
        </w:rPr>
        <w:t>21.</w:t>
      </w:r>
      <w:r w:rsidRPr="009C40B3">
        <w:rPr>
          <w:b/>
        </w:rPr>
        <w:t>8</w:t>
      </w:r>
      <w:r w:rsidR="00656C89" w:rsidRPr="009C40B3">
        <w:rPr>
          <w:b/>
        </w:rPr>
        <w:t>.</w:t>
      </w:r>
      <w:r w:rsidR="00656C89" w:rsidRPr="0029788F">
        <w:tab/>
      </w:r>
      <w:r w:rsidRPr="0029788F">
        <w:t>Assigning words to categories</w:t>
      </w:r>
    </w:p>
    <w:p w:rsidR="00656C89" w:rsidRPr="0029788F" w:rsidRDefault="00991487" w:rsidP="00B71141">
      <w:pPr>
        <w:pStyle w:val="Tekstas"/>
        <w:keepNext/>
        <w:rPr>
          <w:i/>
        </w:rPr>
      </w:pPr>
      <w:r w:rsidRPr="0029788F">
        <w:rPr>
          <w:i/>
        </w:rPr>
        <w:t xml:space="preserve">Step </w:t>
      </w:r>
      <w:r w:rsidR="009C40B3">
        <w:rPr>
          <w:i/>
        </w:rPr>
        <w:t>7</w:t>
      </w:r>
      <w:r w:rsidRPr="0029788F">
        <w:rPr>
          <w:i/>
        </w:rPr>
        <w:t>. Predicate</w:t>
      </w:r>
      <w:r w:rsidR="00656C89" w:rsidRPr="0029788F">
        <w:rPr>
          <w:i/>
        </w:rPr>
        <w:t xml:space="preserve"> </w:t>
      </w:r>
      <w:r w:rsidR="00656C89" w:rsidRPr="0029788F">
        <w:rPr>
          <w:rStyle w:val="PredikataiDiagrama"/>
          <w:b/>
          <w:lang w:val="en-GB"/>
        </w:rPr>
        <w:t>RelevantCategoryName</w:t>
      </w:r>
      <w:r w:rsidR="00656C89" w:rsidRPr="0029788F">
        <w:rPr>
          <w:rStyle w:val="PredikataiDiagrama"/>
          <w:lang w:val="en-GB"/>
        </w:rPr>
        <w:t>(query,text)</w:t>
      </w:r>
    </w:p>
    <w:p w:rsidR="00656C89" w:rsidRPr="0029788F" w:rsidRDefault="00656C89" w:rsidP="00656C89">
      <w:pPr>
        <w:pStyle w:val="Pseudokodas"/>
        <w:spacing w:before="240"/>
        <w:rPr>
          <w:rFonts w:cs="Courier New"/>
          <w:lang w:val="en-GB"/>
        </w:rPr>
      </w:pPr>
      <w:r w:rsidRPr="0029788F">
        <w:rPr>
          <w:b/>
          <w:lang w:val="en-GB"/>
        </w:rPr>
        <w:t>RelevantCategoryName</w:t>
      </w:r>
      <w:r w:rsidRPr="0029788F">
        <w:rPr>
          <w:lang w:val="en-GB"/>
        </w:rPr>
        <w:t xml:space="preserve">(query,text) </w:t>
      </w:r>
      <w:r w:rsidRPr="0029788F">
        <w:rPr>
          <w:rFonts w:cs="Courier New"/>
          <w:lang w:val="en-GB"/>
        </w:rPr>
        <w:sym w:font="Symbol" w:char="00DB"/>
      </w:r>
    </w:p>
    <w:p w:rsidR="00656C89" w:rsidRPr="0029788F" w:rsidRDefault="00656C89" w:rsidP="00656C89">
      <w:pPr>
        <w:pStyle w:val="Pseudokodas"/>
        <w:spacing w:after="240"/>
        <w:rPr>
          <w:lang w:val="en-GB"/>
        </w:rPr>
      </w:pPr>
      <w:r w:rsidRPr="0029788F">
        <w:rPr>
          <w:rFonts w:cs="Courier New"/>
          <w:lang w:val="en-GB"/>
        </w:rPr>
        <w:t xml:space="preserve">  </w:t>
      </w:r>
      <w:r w:rsidRPr="0029788F">
        <w:rPr>
          <w:rFonts w:cs="Courier New"/>
          <w:lang w:val="en-GB"/>
        </w:rPr>
        <w:sym w:font="Symbol" w:char="0024"/>
      </w:r>
      <w:r w:rsidRPr="0029788F">
        <w:rPr>
          <w:rFonts w:cs="Courier New"/>
          <w:lang w:val="en-GB"/>
        </w:rPr>
        <w:t>c1</w:t>
      </w:r>
      <w:r w:rsidRPr="0029788F">
        <w:rPr>
          <w:rFonts w:cs="Courier New"/>
          <w:sz w:val="12"/>
          <w:szCs w:val="12"/>
          <w:lang w:val="en-GB"/>
        </w:rPr>
        <w:t xml:space="preserve"> </w:t>
      </w:r>
      <w:r w:rsidRPr="0029788F">
        <w:rPr>
          <w:rFonts w:cs="Courier New"/>
          <w:lang w:val="en-GB"/>
        </w:rPr>
        <w:sym w:font="Symbol" w:char="0024"/>
      </w:r>
      <w:r w:rsidRPr="0029788F">
        <w:rPr>
          <w:rFonts w:cs="Courier New"/>
          <w:lang w:val="en-GB"/>
        </w:rPr>
        <w:t>c2</w:t>
      </w:r>
      <w:r w:rsidRPr="0029788F">
        <w:rPr>
          <w:rFonts w:cs="Courier New"/>
          <w:sz w:val="12"/>
          <w:szCs w:val="12"/>
          <w:lang w:val="en-GB"/>
        </w:rPr>
        <w:t xml:space="preserve"> </w:t>
      </w:r>
      <w:r w:rsidRPr="0029788F">
        <w:rPr>
          <w:rFonts w:cs="Courier New"/>
          <w:lang w:val="en-GB"/>
        </w:rPr>
        <w:t>Name(query,c1)</w:t>
      </w:r>
      <w:r w:rsidRPr="0029788F">
        <w:rPr>
          <w:rFonts w:cs="Courier New"/>
          <w:sz w:val="12"/>
          <w:szCs w:val="12"/>
          <w:lang w:val="en-GB"/>
        </w:rPr>
        <w:t xml:space="preserve"> </w:t>
      </w:r>
      <w:r w:rsidRPr="0029788F">
        <w:rPr>
          <w:rFonts w:cs="Courier New"/>
          <w:lang w:val="en-GB"/>
        </w:rPr>
        <w:t>&amp;</w:t>
      </w:r>
      <w:r w:rsidRPr="0029788F">
        <w:rPr>
          <w:rFonts w:cs="Courier New"/>
          <w:sz w:val="12"/>
          <w:szCs w:val="12"/>
          <w:lang w:val="en-GB"/>
        </w:rPr>
        <w:t xml:space="preserve"> </w:t>
      </w:r>
      <w:r w:rsidRPr="0029788F">
        <w:rPr>
          <w:rFonts w:cs="Courier New"/>
          <w:lang w:val="en-GB"/>
        </w:rPr>
        <w:t>Name(text,c2)</w:t>
      </w:r>
      <w:r w:rsidRPr="0029788F">
        <w:rPr>
          <w:rFonts w:cs="Courier New"/>
          <w:sz w:val="12"/>
          <w:szCs w:val="12"/>
          <w:lang w:val="en-GB"/>
        </w:rPr>
        <w:t xml:space="preserve"> </w:t>
      </w:r>
      <w:r w:rsidRPr="0029788F">
        <w:rPr>
          <w:rFonts w:cs="Courier New"/>
          <w:lang w:val="en-GB"/>
        </w:rPr>
        <w:t>&amp;</w:t>
      </w:r>
      <w:r w:rsidRPr="0029788F">
        <w:rPr>
          <w:rFonts w:cs="Courier New"/>
          <w:sz w:val="12"/>
          <w:szCs w:val="12"/>
          <w:lang w:val="en-GB"/>
        </w:rPr>
        <w:t xml:space="preserve"> </w:t>
      </w:r>
      <w:r w:rsidRPr="0029788F">
        <w:rPr>
          <w:rFonts w:cs="Courier New"/>
          <w:lang w:val="en-GB"/>
        </w:rPr>
        <w:t>(c1=c2</w:t>
      </w:r>
      <w:r w:rsidRPr="0029788F">
        <w:rPr>
          <w:rFonts w:cs="Courier New"/>
          <w:sz w:val="12"/>
          <w:szCs w:val="12"/>
          <w:lang w:val="en-GB"/>
        </w:rPr>
        <w:t xml:space="preserve"> </w:t>
      </w:r>
      <w:r w:rsidRPr="0029788F">
        <w:rPr>
          <w:rFonts w:cs="Courier New"/>
          <w:lang w:val="en-GB"/>
        </w:rPr>
        <w:sym w:font="Symbol" w:char="00DA"/>
      </w:r>
      <w:r w:rsidRPr="0029788F">
        <w:rPr>
          <w:rFonts w:cs="Courier New"/>
          <w:sz w:val="12"/>
          <w:szCs w:val="12"/>
          <w:lang w:val="en-GB"/>
        </w:rPr>
        <w:t xml:space="preserve"> </w:t>
      </w:r>
      <w:r w:rsidRPr="0029788F">
        <w:rPr>
          <w:lang w:val="en-GB"/>
        </w:rPr>
        <w:t>c1</w:t>
      </w:r>
      <w:r w:rsidRPr="0029788F">
        <w:rPr>
          <w:lang w:val="en-GB"/>
        </w:rPr>
        <w:sym w:font="Symbol" w:char="F0CC"/>
      </w:r>
      <w:r w:rsidRPr="0029788F">
        <w:rPr>
          <w:lang w:val="en-GB"/>
        </w:rPr>
        <w:t>c2</w:t>
      </w:r>
      <w:r w:rsidRPr="0029788F">
        <w:rPr>
          <w:rFonts w:cs="Courier New"/>
          <w:sz w:val="12"/>
          <w:szCs w:val="12"/>
          <w:lang w:val="en-GB"/>
        </w:rPr>
        <w:t xml:space="preserve"> </w:t>
      </w:r>
      <w:r w:rsidRPr="0029788F">
        <w:rPr>
          <w:rFonts w:cs="Courier New"/>
          <w:lang w:val="en-GB"/>
        </w:rPr>
        <w:sym w:font="Symbol" w:char="00DA"/>
      </w:r>
      <w:r w:rsidRPr="0029788F">
        <w:rPr>
          <w:rFonts w:cs="Courier New"/>
          <w:sz w:val="12"/>
          <w:szCs w:val="12"/>
          <w:lang w:val="en-GB"/>
        </w:rPr>
        <w:t xml:space="preserve"> </w:t>
      </w:r>
      <w:r w:rsidRPr="0029788F">
        <w:rPr>
          <w:rFonts w:cs="Courier New"/>
          <w:lang w:val="en-GB"/>
        </w:rPr>
        <w:t>c1</w:t>
      </w:r>
      <w:r w:rsidRPr="0029788F">
        <w:rPr>
          <w:rFonts w:cs="Courier New"/>
          <w:lang w:val="en-GB"/>
        </w:rPr>
        <w:sym w:font="Symbol" w:char="F0C9"/>
      </w:r>
      <w:r w:rsidRPr="0029788F">
        <w:rPr>
          <w:rFonts w:cs="Courier New"/>
          <w:lang w:val="en-GB"/>
        </w:rPr>
        <w:t>c2)</w:t>
      </w:r>
    </w:p>
    <w:p w:rsidR="00656C89" w:rsidRPr="0029788F" w:rsidRDefault="00991487" w:rsidP="00656C89">
      <w:pPr>
        <w:pStyle w:val="Tekstasneatitrauktas"/>
      </w:pPr>
      <w:r w:rsidRPr="0029788F">
        <w:t>The case</w:t>
      </w:r>
      <w:r w:rsidR="00656C89" w:rsidRPr="0029788F">
        <w:t xml:space="preserve"> </w:t>
      </w:r>
      <w:r w:rsidR="00656C89" w:rsidRPr="0029788F">
        <w:rPr>
          <w:rStyle w:val="PseudokodasChar0"/>
          <w:lang w:val="en-GB"/>
        </w:rPr>
        <w:t>c1</w:t>
      </w:r>
      <w:r w:rsidR="00656C89" w:rsidRPr="0029788F">
        <w:rPr>
          <w:rStyle w:val="PseudokodasChar0"/>
          <w:lang w:val="en-GB"/>
        </w:rPr>
        <w:sym w:font="Symbol" w:char="F0CC"/>
      </w:r>
      <w:r w:rsidR="00656C89" w:rsidRPr="0029788F">
        <w:rPr>
          <w:rStyle w:val="PseudokodasChar0"/>
          <w:lang w:val="en-GB"/>
        </w:rPr>
        <w:t>c2</w:t>
      </w:r>
      <w:r w:rsidRPr="0029788F">
        <w:t xml:space="preserve"> is shown in</w:t>
      </w:r>
      <w:r w:rsidR="00656C89" w:rsidRPr="0029788F">
        <w:t xml:space="preserve"> </w:t>
      </w:r>
      <w:r w:rsidRPr="0029788F">
        <w:t xml:space="preserve">Fig. </w:t>
      </w:r>
      <w:r w:rsidR="00D94A09" w:rsidRPr="0029788F">
        <w:t>21.</w:t>
      </w:r>
      <w:r w:rsidRPr="0029788F">
        <w:t>9 a and the case</w:t>
      </w:r>
      <w:r w:rsidR="00656C89" w:rsidRPr="0029788F">
        <w:t xml:space="preserve"> </w:t>
      </w:r>
      <w:r w:rsidR="00656C89" w:rsidRPr="0029788F">
        <w:rPr>
          <w:rStyle w:val="PseudokodasChar"/>
          <w:lang w:val="en-GB"/>
        </w:rPr>
        <w:t>c1</w:t>
      </w:r>
      <w:r w:rsidR="00656C89" w:rsidRPr="0029788F">
        <w:rPr>
          <w:rFonts w:cs="Courier New"/>
        </w:rPr>
        <w:sym w:font="Symbol" w:char="F0C9"/>
      </w:r>
      <w:r w:rsidR="00656C89" w:rsidRPr="0029788F">
        <w:rPr>
          <w:rStyle w:val="PseudokodasChar"/>
          <w:lang w:val="en-GB"/>
        </w:rPr>
        <w:t>c2</w:t>
      </w:r>
      <w:r w:rsidR="00656C89" w:rsidRPr="0029788F">
        <w:t xml:space="preserve"> </w:t>
      </w:r>
      <w:r w:rsidRPr="0029788F">
        <w:t xml:space="preserve">in Fig. </w:t>
      </w:r>
      <w:r w:rsidR="00D94A09" w:rsidRPr="0029788F">
        <w:t>21.</w:t>
      </w:r>
      <w:r w:rsidRPr="0029788F">
        <w:t>9 b</w:t>
      </w:r>
      <w:r w:rsidR="00656C89" w:rsidRPr="0029788F">
        <w:t>.</w:t>
      </w:r>
    </w:p>
    <w:p w:rsidR="00656C89" w:rsidRPr="0029788F" w:rsidRDefault="008451EA" w:rsidP="0031317E">
      <w:pPr>
        <w:pStyle w:val="Paviliustracija"/>
        <w:keepNext/>
        <w:spacing w:before="240"/>
        <w:rPr>
          <w:lang w:val="en-GB"/>
        </w:rPr>
      </w:pPr>
      <w:r w:rsidRPr="00854CB9">
        <w:rPr>
          <w:noProof/>
          <w:lang w:val="lt-LT" w:eastAsia="lt-LT"/>
        </w:rPr>
        <w:lastRenderedPageBreak/>
        <w:drawing>
          <wp:inline distT="0" distB="0" distL="0" distR="0">
            <wp:extent cx="5351780" cy="1576705"/>
            <wp:effectExtent l="0" t="0" r="1270" b="4445"/>
            <wp:docPr id="166"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51780" cy="1576705"/>
                    </a:xfrm>
                    <a:prstGeom prst="rect">
                      <a:avLst/>
                    </a:prstGeom>
                    <a:noFill/>
                    <a:ln>
                      <a:noFill/>
                    </a:ln>
                  </pic:spPr>
                </pic:pic>
              </a:graphicData>
            </a:graphic>
          </wp:inline>
        </w:drawing>
      </w:r>
    </w:p>
    <w:p w:rsidR="00656C89" w:rsidRPr="0029788F" w:rsidRDefault="00991487" w:rsidP="0031317E">
      <w:pPr>
        <w:pStyle w:val="Pavaprasymas"/>
        <w:spacing w:before="120"/>
      </w:pPr>
      <w:r w:rsidRPr="009C40B3">
        <w:rPr>
          <w:b/>
        </w:rPr>
        <w:t xml:space="preserve">Fig. </w:t>
      </w:r>
      <w:r w:rsidR="00D94A09" w:rsidRPr="009C40B3">
        <w:rPr>
          <w:b/>
        </w:rPr>
        <w:t>21.</w:t>
      </w:r>
      <w:r w:rsidRPr="009C40B3">
        <w:rPr>
          <w:b/>
        </w:rPr>
        <w:t>9.</w:t>
      </w:r>
      <w:r w:rsidR="00A630BD">
        <w:tab/>
      </w:r>
      <w:r w:rsidRPr="0029788F">
        <w:t>a) The case</w:t>
      </w:r>
      <w:r w:rsidR="00656C89" w:rsidRPr="0029788F">
        <w:t xml:space="preserve"> </w:t>
      </w:r>
      <w:r w:rsidR="00656C89" w:rsidRPr="0029788F">
        <w:rPr>
          <w:rStyle w:val="PseudokodasChar"/>
          <w:lang w:val="en-GB"/>
        </w:rPr>
        <w:t>c1</w:t>
      </w:r>
      <w:r w:rsidR="00656C89" w:rsidRPr="0029788F">
        <w:sym w:font="Symbol" w:char="F0CC"/>
      </w:r>
      <w:r w:rsidR="00656C89" w:rsidRPr="0029788F">
        <w:rPr>
          <w:rStyle w:val="PseudokodasChar"/>
          <w:lang w:val="en-GB"/>
        </w:rPr>
        <w:t>c2</w:t>
      </w:r>
      <w:r w:rsidR="00656C89" w:rsidRPr="0029788F">
        <w:rPr>
          <w:rStyle w:val="PseudokodasChar"/>
          <w:rFonts w:ascii="Times New Roman" w:hAnsi="Times New Roman"/>
          <w:lang w:val="en-GB"/>
        </w:rPr>
        <w:t xml:space="preserve">. </w:t>
      </w:r>
      <w:r w:rsidRPr="0029788F">
        <w:t>b) The case</w:t>
      </w:r>
      <w:r w:rsidR="00656C89" w:rsidRPr="0029788F">
        <w:t xml:space="preserve"> </w:t>
      </w:r>
      <w:r w:rsidR="00656C89" w:rsidRPr="0029788F">
        <w:rPr>
          <w:rStyle w:val="PseudokodasChar"/>
          <w:lang w:val="en-GB"/>
        </w:rPr>
        <w:t>c1</w:t>
      </w:r>
      <w:r w:rsidR="00656C89" w:rsidRPr="0029788F">
        <w:rPr>
          <w:rFonts w:cs="Courier New"/>
        </w:rPr>
        <w:sym w:font="Symbol" w:char="F0C9"/>
      </w:r>
      <w:r w:rsidR="00656C89" w:rsidRPr="0029788F">
        <w:rPr>
          <w:rStyle w:val="PseudokodasChar"/>
          <w:lang w:val="en-GB"/>
        </w:rPr>
        <w:t>c2</w:t>
      </w:r>
    </w:p>
    <w:p w:rsidR="00656C89" w:rsidRPr="0029788F" w:rsidRDefault="008451EA" w:rsidP="00656C89">
      <w:pPr>
        <w:pStyle w:val="Paviliustracija"/>
        <w:keepNext/>
        <w:rPr>
          <w:lang w:val="en-GB"/>
        </w:rPr>
      </w:pPr>
      <w:r w:rsidRPr="00854CB9">
        <w:rPr>
          <w:noProof/>
          <w:lang w:val="lt-LT" w:eastAsia="lt-LT"/>
        </w:rPr>
        <w:drawing>
          <wp:inline distT="0" distB="0" distL="0" distR="0">
            <wp:extent cx="5451475" cy="1529715"/>
            <wp:effectExtent l="0" t="0" r="0" b="0"/>
            <wp:docPr id="16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51475" cy="1529715"/>
                    </a:xfrm>
                    <a:prstGeom prst="rect">
                      <a:avLst/>
                    </a:prstGeom>
                    <a:noFill/>
                    <a:ln>
                      <a:noFill/>
                    </a:ln>
                  </pic:spPr>
                </pic:pic>
              </a:graphicData>
            </a:graphic>
          </wp:inline>
        </w:drawing>
      </w:r>
    </w:p>
    <w:p w:rsidR="00656C89" w:rsidRPr="0029788F" w:rsidRDefault="00991487" w:rsidP="0031317E">
      <w:pPr>
        <w:pStyle w:val="Pavaprasymas"/>
        <w:spacing w:before="120"/>
      </w:pPr>
      <w:r w:rsidRPr="009C40B3">
        <w:rPr>
          <w:b/>
        </w:rPr>
        <w:t xml:space="preserve">Fig. </w:t>
      </w:r>
      <w:r w:rsidR="00D94A09" w:rsidRPr="009C40B3">
        <w:rPr>
          <w:b/>
        </w:rPr>
        <w:t>21.</w:t>
      </w:r>
      <w:r w:rsidRPr="009C40B3">
        <w:rPr>
          <w:b/>
        </w:rPr>
        <w:t>10</w:t>
      </w:r>
      <w:r w:rsidR="009C40B3">
        <w:t>.</w:t>
      </w:r>
      <w:r w:rsidRPr="0029788F">
        <w:t xml:space="preserve"> </w:t>
      </w:r>
      <w:r w:rsidR="00656C89" w:rsidRPr="0029788F">
        <w:t xml:space="preserve">a) </w:t>
      </w:r>
      <w:r w:rsidR="00C45D40">
        <w:t>The p</w:t>
      </w:r>
      <w:r w:rsidRPr="0029788F">
        <w:t xml:space="preserve">redicate is not satisfied when none of relations </w:t>
      </w:r>
      <w:r w:rsidR="00656C89" w:rsidRPr="0029788F">
        <w:rPr>
          <w:rStyle w:val="PredikataiDiagrama"/>
          <w:lang w:val="en-GB"/>
        </w:rPr>
        <w:t>c1=c2</w:t>
      </w:r>
      <w:r w:rsidR="00656C89" w:rsidRPr="0029788F">
        <w:rPr>
          <w:rStyle w:val="PredikataiDiagrama"/>
          <w:rFonts w:ascii="Times New Roman" w:hAnsi="Times New Roman"/>
          <w:lang w:val="en-GB"/>
        </w:rPr>
        <w:t>,</w:t>
      </w:r>
      <w:r w:rsidR="00656C89" w:rsidRPr="0029788F">
        <w:t xml:space="preserve"> </w:t>
      </w:r>
      <w:r w:rsidR="00656C89" w:rsidRPr="0029788F">
        <w:rPr>
          <w:rStyle w:val="PredikataiDiagrama"/>
          <w:lang w:val="en-GB"/>
        </w:rPr>
        <w:t>c1</w:t>
      </w:r>
      <w:r w:rsidR="00656C89" w:rsidRPr="0029788F">
        <w:rPr>
          <w:rStyle w:val="PredikataiDiagrama"/>
          <w:lang w:val="en-GB"/>
        </w:rPr>
        <w:sym w:font="Symbol" w:char="F0CC"/>
      </w:r>
      <w:r w:rsidR="00656C89" w:rsidRPr="0029788F">
        <w:rPr>
          <w:rStyle w:val="PredikataiDiagrama"/>
          <w:lang w:val="en-GB"/>
        </w:rPr>
        <w:t>c2</w:t>
      </w:r>
      <w:r w:rsidRPr="0029788F">
        <w:t xml:space="preserve"> and</w:t>
      </w:r>
      <w:r w:rsidR="00656C89" w:rsidRPr="0029788F">
        <w:t xml:space="preserve"> </w:t>
      </w:r>
      <w:r w:rsidR="00656C89" w:rsidRPr="0029788F">
        <w:rPr>
          <w:rStyle w:val="PredikataiDiagrama"/>
          <w:lang w:val="en-GB"/>
        </w:rPr>
        <w:t>c1</w:t>
      </w:r>
      <w:r w:rsidR="00656C89" w:rsidRPr="0029788F">
        <w:rPr>
          <w:rStyle w:val="PredikataiDiagrama"/>
          <w:lang w:val="en-GB"/>
        </w:rPr>
        <w:sym w:font="Symbol" w:char="F0C9"/>
      </w:r>
      <w:r w:rsidR="00656C89" w:rsidRPr="0029788F">
        <w:rPr>
          <w:rStyle w:val="PredikataiDiagrama"/>
          <w:lang w:val="en-GB"/>
        </w:rPr>
        <w:t>c2</w:t>
      </w:r>
      <w:r w:rsidR="00656C89" w:rsidRPr="0029788F">
        <w:rPr>
          <w:rStyle w:val="PredikataiDiagrama"/>
          <w:rFonts w:ascii="Times New Roman" w:hAnsi="Times New Roman"/>
          <w:lang w:val="en-GB"/>
        </w:rPr>
        <w:t xml:space="preserve"> </w:t>
      </w:r>
      <w:r w:rsidRPr="0029788F">
        <w:rPr>
          <w:rStyle w:val="PredikataiDiagrama"/>
          <w:rFonts w:ascii="Times New Roman" w:hAnsi="Times New Roman"/>
          <w:lang w:val="en-GB"/>
        </w:rPr>
        <w:t xml:space="preserve">is satisfied. </w:t>
      </w:r>
      <w:r w:rsidR="0031317E">
        <w:rPr>
          <w:rStyle w:val="PredikataiDiagrama"/>
          <w:rFonts w:ascii="Times New Roman" w:hAnsi="Times New Roman"/>
          <w:lang w:val="en-GB"/>
        </w:rPr>
        <w:t xml:space="preserve">b) </w:t>
      </w:r>
      <w:r w:rsidR="00C45D40">
        <w:rPr>
          <w:rStyle w:val="PredikataiDiagrama"/>
          <w:rFonts w:ascii="Times New Roman" w:hAnsi="Times New Roman"/>
          <w:lang w:val="en-GB"/>
        </w:rPr>
        <w:t>The c</w:t>
      </w:r>
      <w:r w:rsidRPr="0029788F">
        <w:rPr>
          <w:rStyle w:val="PredikataiDiagrama"/>
          <w:rFonts w:ascii="Times New Roman" w:hAnsi="Times New Roman"/>
          <w:lang w:val="en-GB"/>
        </w:rPr>
        <w:t>ategories</w:t>
      </w:r>
      <w:r w:rsidR="00656C89" w:rsidRPr="0029788F">
        <w:rPr>
          <w:rStyle w:val="PredikataiDiagrama"/>
          <w:rFonts w:ascii="Times New Roman" w:hAnsi="Times New Roman"/>
          <w:lang w:val="en-GB"/>
        </w:rPr>
        <w:t xml:space="preserve"> </w:t>
      </w:r>
      <w:r w:rsidR="00656C89" w:rsidRPr="0029788F">
        <w:rPr>
          <w:rStyle w:val="PredikataiDiagrama"/>
          <w:lang w:val="en-GB"/>
        </w:rPr>
        <w:t>c1</w:t>
      </w:r>
      <w:r w:rsidRPr="0029788F">
        <w:rPr>
          <w:rStyle w:val="PredikataiDiagrama"/>
          <w:rFonts w:ascii="Times New Roman" w:hAnsi="Times New Roman"/>
          <w:lang w:val="en-GB"/>
        </w:rPr>
        <w:t xml:space="preserve"> are</w:t>
      </w:r>
      <w:r w:rsidR="00656C89" w:rsidRPr="0029788F">
        <w:rPr>
          <w:rStyle w:val="PredikataiDiagrama"/>
          <w:rFonts w:ascii="Times New Roman" w:hAnsi="Times New Roman"/>
          <w:lang w:val="en-GB"/>
        </w:rPr>
        <w:t xml:space="preserve"> </w:t>
      </w:r>
      <w:r w:rsidR="00656C89" w:rsidRPr="0029788F">
        <w:rPr>
          <w:rStyle w:val="PredikataiDiagrama"/>
          <w:lang w:val="en-GB"/>
        </w:rPr>
        <w:t>c2</w:t>
      </w:r>
      <w:r w:rsidRPr="0029788F">
        <w:rPr>
          <w:rStyle w:val="PredikataiDiagrama"/>
          <w:rFonts w:ascii="Times New Roman" w:hAnsi="Times New Roman"/>
          <w:lang w:val="en-GB"/>
        </w:rPr>
        <w:t xml:space="preserve"> not comparable</w:t>
      </w:r>
    </w:p>
    <w:p w:rsidR="00713DB9" w:rsidRPr="0029788F" w:rsidRDefault="00A2044A" w:rsidP="008B5894">
      <w:pPr>
        <w:pStyle w:val="Heading1"/>
      </w:pPr>
      <w:bookmarkStart w:id="114" w:name="_Toc3642571"/>
      <w:r>
        <w:lastRenderedPageBreak/>
        <w:t>The Turing t</w:t>
      </w:r>
      <w:r w:rsidR="00713DB9" w:rsidRPr="0029788F">
        <w:t>est</w:t>
      </w:r>
      <w:bookmarkEnd w:id="111"/>
      <w:bookmarkEnd w:id="112"/>
      <w:bookmarkEnd w:id="114"/>
    </w:p>
    <w:p w:rsidR="00B775A9" w:rsidRPr="0029788F" w:rsidRDefault="005A2C90" w:rsidP="005A2C90">
      <w:pPr>
        <w:pStyle w:val="Tekstasneatitrauktas"/>
      </w:pPr>
      <w:r w:rsidRPr="0029788F">
        <w:t>See textbooks, e.g.</w:t>
      </w:r>
      <w:r w:rsidR="003A3F8A" w:rsidRPr="0029788F">
        <w:t xml:space="preserve"> </w:t>
      </w:r>
      <w:r w:rsidR="00AB0C7F">
        <w:t>(</w:t>
      </w:r>
      <w:r w:rsidR="001624C4" w:rsidRPr="0029788F">
        <w:t>Luger</w:t>
      </w:r>
      <w:r w:rsidR="00AB0C7F">
        <w:t xml:space="preserve"> 2005)</w:t>
      </w:r>
      <w:r w:rsidR="0033023C" w:rsidRPr="0029788F">
        <w:t xml:space="preserve"> </w:t>
      </w:r>
      <w:r w:rsidRPr="0029788F">
        <w:t xml:space="preserve">and </w:t>
      </w:r>
      <w:r w:rsidR="006B7424">
        <w:t xml:space="preserve">also </w:t>
      </w:r>
      <w:r w:rsidRPr="0029788F">
        <w:t>Wikipedia</w:t>
      </w:r>
      <w:r w:rsidR="003B5558" w:rsidRPr="0029788F">
        <w:t xml:space="preserve"> </w:t>
      </w:r>
      <w:hyperlink r:id="rId160" w:history="1">
        <w:r w:rsidR="00B07C92" w:rsidRPr="00611286">
          <w:rPr>
            <w:rStyle w:val="Hyperlink"/>
          </w:rPr>
          <w:t>https://en.wikipedia.org/wiki/Turing_test</w:t>
        </w:r>
      </w:hyperlink>
      <w:r w:rsidRPr="0029788F">
        <w:t>.</w:t>
      </w:r>
    </w:p>
    <w:p w:rsidR="00977824" w:rsidRPr="0029788F" w:rsidRDefault="008451EA" w:rsidP="00977824">
      <w:pPr>
        <w:pStyle w:val="Paviliustracija"/>
        <w:rPr>
          <w:lang w:val="en-GB"/>
        </w:rPr>
      </w:pPr>
      <w:r w:rsidRPr="00854CB9">
        <w:rPr>
          <w:noProof/>
          <w:lang w:val="lt-LT" w:eastAsia="lt-LT"/>
        </w:rPr>
        <w:drawing>
          <wp:inline distT="0" distB="0" distL="0" distR="0">
            <wp:extent cx="3610610" cy="2766695"/>
            <wp:effectExtent l="0" t="0" r="8890" b="0"/>
            <wp:docPr id="164" name="Picture 123"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2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10610" cy="2766695"/>
                    </a:xfrm>
                    <a:prstGeom prst="rect">
                      <a:avLst/>
                    </a:prstGeom>
                    <a:noFill/>
                    <a:ln>
                      <a:noFill/>
                    </a:ln>
                  </pic:spPr>
                </pic:pic>
              </a:graphicData>
            </a:graphic>
          </wp:inline>
        </w:drawing>
      </w:r>
    </w:p>
    <w:p w:rsidR="00977824" w:rsidRPr="0029788F" w:rsidRDefault="005A2C90" w:rsidP="00977824">
      <w:pPr>
        <w:pStyle w:val="Pavaprasymas"/>
      </w:pPr>
      <w:r w:rsidRPr="009C40B3">
        <w:rPr>
          <w:b/>
        </w:rPr>
        <w:t>Fig. 22.1</w:t>
      </w:r>
      <w:r w:rsidR="00977824" w:rsidRPr="009C40B3">
        <w:rPr>
          <w:b/>
        </w:rPr>
        <w:t>.</w:t>
      </w:r>
      <w:r w:rsidR="00977824" w:rsidRPr="0029788F">
        <w:t xml:space="preserve"> </w:t>
      </w:r>
      <w:r w:rsidRPr="0029788F">
        <w:t xml:space="preserve">Imitation game </w:t>
      </w:r>
    </w:p>
    <w:p w:rsidR="00F670E4" w:rsidRPr="0029788F" w:rsidRDefault="008451EA" w:rsidP="00F670E4">
      <w:pPr>
        <w:pStyle w:val="Paviliustracija"/>
        <w:rPr>
          <w:lang w:val="en-GB"/>
        </w:rPr>
      </w:pPr>
      <w:r w:rsidRPr="00854CB9">
        <w:rPr>
          <w:noProof/>
          <w:lang w:val="lt-LT" w:eastAsia="lt-LT"/>
        </w:rPr>
        <w:drawing>
          <wp:inline distT="0" distB="0" distL="0" distR="0">
            <wp:extent cx="3651885" cy="2807970"/>
            <wp:effectExtent l="0" t="0" r="5715" b="0"/>
            <wp:docPr id="163" name="Picture 124"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2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51885" cy="2807970"/>
                    </a:xfrm>
                    <a:prstGeom prst="rect">
                      <a:avLst/>
                    </a:prstGeom>
                    <a:noFill/>
                    <a:ln>
                      <a:noFill/>
                    </a:ln>
                  </pic:spPr>
                </pic:pic>
              </a:graphicData>
            </a:graphic>
          </wp:inline>
        </w:drawing>
      </w:r>
    </w:p>
    <w:p w:rsidR="00F670E4" w:rsidRPr="0029788F" w:rsidRDefault="00F670E4" w:rsidP="00F670E4">
      <w:pPr>
        <w:pStyle w:val="Pavaprasymas"/>
      </w:pPr>
      <w:r w:rsidRPr="009C40B3">
        <w:rPr>
          <w:b/>
        </w:rPr>
        <w:t>Fig. 22.2.</w:t>
      </w:r>
      <w:r w:rsidRPr="0029788F">
        <w:t xml:space="preserve"> The Turing test</w:t>
      </w:r>
    </w:p>
    <w:p w:rsidR="00C03E5B" w:rsidRDefault="00DE07EA" w:rsidP="00DA5C24">
      <w:pPr>
        <w:pStyle w:val="Tekstas"/>
      </w:pPr>
      <w:r>
        <w:t xml:space="preserve">A related material is </w:t>
      </w:r>
      <w:r w:rsidR="006578B3" w:rsidRPr="0029788F">
        <w:t>John Searle’s Chinese Room argument</w:t>
      </w:r>
      <w:r>
        <w:t xml:space="preserve">, </w:t>
      </w:r>
      <w:hyperlink r:id="rId163" w:history="1">
        <w:r w:rsidR="00B07C92" w:rsidRPr="00611286">
          <w:rPr>
            <w:rStyle w:val="Hyperlink"/>
          </w:rPr>
          <w:t>https://en.wikipedia.org/wiki/Chinese_room</w:t>
        </w:r>
      </w:hyperlink>
      <w:r w:rsidR="00B4399B" w:rsidRPr="0029788F">
        <w:t>)</w:t>
      </w:r>
      <w:r>
        <w:t xml:space="preserve">; see also 1 minute film by the Open University available at </w:t>
      </w:r>
      <w:hyperlink r:id="rId164" w:history="1">
        <w:r w:rsidRPr="0016400B">
          <w:rPr>
            <w:rStyle w:val="Hyperlink"/>
          </w:rPr>
          <w:t>https://www.youtube.com/watch?v=TryOC83PH1g</w:t>
        </w:r>
      </w:hyperlink>
      <w:r>
        <w:t>.</w:t>
      </w:r>
      <w:r w:rsidR="00B07C92">
        <w:t xml:space="preserve"> </w:t>
      </w:r>
      <w:r w:rsidR="006578B3" w:rsidRPr="0029788F">
        <w:t xml:space="preserve">See also </w:t>
      </w:r>
      <w:r w:rsidR="00C03E5B" w:rsidRPr="0029788F">
        <w:t>Weizenbaum</w:t>
      </w:r>
      <w:r w:rsidR="006578B3" w:rsidRPr="0029788F">
        <w:t>’s program Eliza</w:t>
      </w:r>
      <w:r w:rsidR="00B07C92">
        <w:t>,</w:t>
      </w:r>
      <w:r w:rsidR="00C03E5B" w:rsidRPr="0029788F">
        <w:t xml:space="preserve"> </w:t>
      </w:r>
      <w:hyperlink r:id="rId165" w:history="1">
        <w:r w:rsidR="00B07C92" w:rsidRPr="00611286">
          <w:rPr>
            <w:rStyle w:val="Hyperlink"/>
          </w:rPr>
          <w:t>https://en.wikipedia.org/wiki/ELIZA</w:t>
        </w:r>
      </w:hyperlink>
      <w:r w:rsidR="00C03E5B" w:rsidRPr="0029788F">
        <w:t>.</w:t>
      </w:r>
    </w:p>
    <w:p w:rsidR="00D01A27" w:rsidRDefault="008064E4" w:rsidP="00D01A27">
      <w:pPr>
        <w:pStyle w:val="Heading1"/>
      </w:pPr>
      <w:bookmarkStart w:id="115" w:name="_Toc416790153"/>
      <w:bookmarkStart w:id="116" w:name="_Toc3642572"/>
      <w:r>
        <w:lastRenderedPageBreak/>
        <w:t>Intension, extension and o</w:t>
      </w:r>
      <w:r w:rsidR="004902FB" w:rsidRPr="002908B2">
        <w:t>ntology</w:t>
      </w:r>
      <w:bookmarkEnd w:id="115"/>
      <w:bookmarkEnd w:id="116"/>
    </w:p>
    <w:p w:rsidR="002D1606" w:rsidRPr="002D1606" w:rsidRDefault="002D1606" w:rsidP="002D1606">
      <w:pPr>
        <w:pStyle w:val="Tekstasneatitrauktas"/>
      </w:pPr>
      <w:r w:rsidRPr="00EF1921">
        <w:t xml:space="preserve">“An intensional definition provides the meaning of </w:t>
      </w:r>
      <w:r>
        <w:t xml:space="preserve">an expression by specifying </w:t>
      </w:r>
      <w:r w:rsidRPr="00EF1921">
        <w:rPr>
          <w:i/>
        </w:rPr>
        <w:t>necessary</w:t>
      </w:r>
      <w:r w:rsidRPr="00EF1921">
        <w:t xml:space="preserve"> and </w:t>
      </w:r>
      <w:r w:rsidRPr="00EF1921">
        <w:rPr>
          <w:i/>
        </w:rPr>
        <w:t>sufficient conditions</w:t>
      </w:r>
      <w:r w:rsidRPr="00EF1921">
        <w:t xml:space="preserve"> for correct application of the ex</w:t>
      </w:r>
      <w:r>
        <w:t>pression. An intensional defini</w:t>
      </w:r>
      <w:r w:rsidRPr="00EF1921">
        <w:t xml:space="preserve">tion should be distinguished from an </w:t>
      </w:r>
      <w:r w:rsidRPr="00EF1921">
        <w:rPr>
          <w:i/>
        </w:rPr>
        <w:t>extensional definition</w:t>
      </w:r>
      <w:r w:rsidRPr="00EF1921">
        <w:t>, which merely provides a list of those instances in which the expression being defined is applicable. For example, we might provide an intensional definition of “bachelor” by specifying that bachel</w:t>
      </w:r>
      <w:r>
        <w:t>ors are unmarried men. An exten</w:t>
      </w:r>
      <w:r w:rsidRPr="00EF1921">
        <w:t xml:space="preserve">sional definition of bachelor, on the other hand, would consist merely of a list of </w:t>
      </w:r>
      <w:r>
        <w:t>those men.” (</w:t>
      </w:r>
      <w:r w:rsidRPr="00A355A1">
        <w:t xml:space="preserve">Roy </w:t>
      </w:r>
      <w:r>
        <w:t>T. Cook. Intensional definition, i</w:t>
      </w:r>
      <w:r w:rsidRPr="00A355A1">
        <w:t>n</w:t>
      </w:r>
      <w:r>
        <w:t>:</w:t>
      </w:r>
      <w:r w:rsidRPr="00A355A1">
        <w:t xml:space="preserve"> A Dictionary of </w:t>
      </w:r>
      <w:r>
        <w:t xml:space="preserve">Philosophical Logic, p. 155, </w:t>
      </w:r>
      <w:r w:rsidRPr="00A355A1">
        <w:t>Edinburgh University Press,</w:t>
      </w:r>
      <w:r>
        <w:t xml:space="preserve"> Edinburgh, 2009); s</w:t>
      </w:r>
      <w:r w:rsidRPr="00EF1921">
        <w:t xml:space="preserve">ee also Wikipedia, </w:t>
      </w:r>
      <w:hyperlink r:id="rId166" w:history="1">
        <w:r w:rsidRPr="00057138">
          <w:rPr>
            <w:rStyle w:val="Hyperlink"/>
          </w:rPr>
          <w:t>https://en.wikipedia.org/wiki/Extensional_and_intensional_definitions</w:t>
        </w:r>
      </w:hyperlink>
      <w:r w:rsidRPr="00EF1921">
        <w:t>.</w:t>
      </w:r>
    </w:p>
    <w:p w:rsidR="00F46FDB" w:rsidRPr="002908B2" w:rsidRDefault="00F46FDB" w:rsidP="002D1606">
      <w:pPr>
        <w:pStyle w:val="Paviliustracija"/>
        <w:keepNext/>
        <w:spacing w:before="240"/>
        <w:rPr>
          <w:lang w:val="en-GB"/>
        </w:rPr>
      </w:pPr>
      <w:r w:rsidRPr="00854CB9">
        <w:rPr>
          <w:noProof/>
          <w:lang w:val="lt-LT" w:eastAsia="lt-LT"/>
        </w:rPr>
        <w:drawing>
          <wp:inline distT="0" distB="0" distL="0" distR="0" wp14:anchorId="6FBB6D6B" wp14:editId="046183E2">
            <wp:extent cx="4689475" cy="2168525"/>
            <wp:effectExtent l="0" t="0" r="0" b="3175"/>
            <wp:docPr id="162" name="Picture 125"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2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89475" cy="2168525"/>
                    </a:xfrm>
                    <a:prstGeom prst="rect">
                      <a:avLst/>
                    </a:prstGeom>
                    <a:noFill/>
                    <a:ln>
                      <a:noFill/>
                    </a:ln>
                  </pic:spPr>
                </pic:pic>
              </a:graphicData>
            </a:graphic>
          </wp:inline>
        </w:drawing>
      </w:r>
    </w:p>
    <w:p w:rsidR="00F46FDB" w:rsidRPr="002908B2" w:rsidRDefault="00F46FDB" w:rsidP="002D1606">
      <w:pPr>
        <w:pStyle w:val="Pavaprasymas"/>
        <w:spacing w:before="120" w:after="240"/>
      </w:pPr>
      <w:r w:rsidRPr="002908B2">
        <w:rPr>
          <w:b/>
        </w:rPr>
        <w:t>Fig. 23.1.</w:t>
      </w:r>
      <w:r w:rsidRPr="002908B2">
        <w:tab/>
      </w:r>
      <w:r w:rsidRPr="002908B2">
        <w:rPr>
          <w:rStyle w:val="MathDiagrama"/>
          <w:i w:val="0"/>
          <w:lang w:val="en-GB"/>
        </w:rPr>
        <w:t>The notion of a concept is a triad</w:t>
      </w:r>
    </w:p>
    <w:p w:rsidR="00D01A27" w:rsidRPr="002908B2" w:rsidRDefault="00D01A27" w:rsidP="00D01A27">
      <w:pPr>
        <w:pStyle w:val="Tekstas"/>
      </w:pPr>
      <w:r w:rsidRPr="002908B2">
        <w:t>As becomes clear, intensional definitions are best used when something has a clearly defined set of properties, and it works well for sets that are too large to list in an extensional definition. It is impossible to give an extensional definition for an infinite set, but an intensional one can often be stated concisely — there is an infinite number of even numbers, impossible to list, but they can be defined by saying that even numbers are integer multiples of two.</w:t>
      </w:r>
    </w:p>
    <w:p w:rsidR="00D01A27" w:rsidRPr="002908B2" w:rsidRDefault="00D01A27" w:rsidP="00D01A27">
      <w:pPr>
        <w:pStyle w:val="Tekstas"/>
      </w:pPr>
      <w:r w:rsidRPr="002908B2">
        <w:t>Definition by genus and difference, in which something is defined by first stating the broad category it belongs to and then distinguished by specific properties, is a type of intensional definition. As the name might suggest, this is the type of definition used in Linnaean taxonomy to categorize living things, but is by no means restricted to biology. Su</w:t>
      </w:r>
      <w:r w:rsidR="00F068D7" w:rsidRPr="002908B2">
        <w:t>ppose we define a miniskirt as “</w:t>
      </w:r>
      <w:r w:rsidRPr="002908B2">
        <w:t>a skirt</w:t>
      </w:r>
      <w:r w:rsidR="00F068D7" w:rsidRPr="002908B2">
        <w:t xml:space="preserve"> with a hemline above the knee.” We’</w:t>
      </w:r>
      <w:r w:rsidRPr="002908B2">
        <w:t xml:space="preserve">ve assigned it to a genus, or larger class of items: </w:t>
      </w:r>
      <w:r w:rsidR="00DF0A84">
        <w:t>it is a type of skirt. Then, we</w:t>
      </w:r>
      <w:r w:rsidR="00DF0A84" w:rsidRPr="002908B2">
        <w:t>’</w:t>
      </w:r>
      <w:r w:rsidRPr="002908B2">
        <w:t>ve described the differentia, the specific properties that make it its own sub-type: it has a hemline above the knee.</w:t>
      </w:r>
    </w:p>
    <w:p w:rsidR="00D01A27" w:rsidRPr="002908B2" w:rsidRDefault="00D01A27" w:rsidP="00D01A27">
      <w:pPr>
        <w:pStyle w:val="Tekstas"/>
      </w:pPr>
      <w:r w:rsidRPr="002908B2">
        <w:t>Intensional definition also applies to rules or sets of axioms that generate all members of the set being defined. For example</w:t>
      </w:r>
      <w:r w:rsidR="00F068D7" w:rsidRPr="002908B2">
        <w:t>, an intensional definition of “square number” can be “</w:t>
      </w:r>
      <w:r w:rsidRPr="002908B2">
        <w:t>any number that can be expressed as som</w:t>
      </w:r>
      <w:r w:rsidR="00F068D7" w:rsidRPr="002908B2">
        <w:t>e integer multiplied by itself.” The rule—“</w:t>
      </w:r>
      <w:r w:rsidRPr="002908B2">
        <w:t xml:space="preserve">take an integer </w:t>
      </w:r>
      <w:r w:rsidR="00F068D7" w:rsidRPr="002908B2">
        <w:t>and multiply it by itself”</w:t>
      </w:r>
      <w:r w:rsidRPr="002908B2">
        <w:t>—always generates members of the set of square numbers, no matter which integer one chooses, and for any square number, there is an integer that was multiplied by itself to get it.</w:t>
      </w:r>
    </w:p>
    <w:p w:rsidR="00D01A27" w:rsidRPr="002908B2" w:rsidRDefault="00D01A27" w:rsidP="00D01A27">
      <w:pPr>
        <w:pStyle w:val="Tekstas"/>
      </w:pPr>
      <w:r w:rsidRPr="002908B2">
        <w:t xml:space="preserve">Similarly, an intensional definition of a game, such as chess, would be the rules of the game; any game played by those rules must be a game of chess, and any game properly called a game of chess must </w:t>
      </w:r>
      <w:r w:rsidR="0041374F">
        <w:t>have been played by those rules; see Wikipedia, the link above.</w:t>
      </w:r>
    </w:p>
    <w:p w:rsidR="00D01A27" w:rsidRPr="002908B2" w:rsidRDefault="00F71D7F" w:rsidP="00CF12E0">
      <w:pPr>
        <w:pStyle w:val="Heading2"/>
      </w:pPr>
      <w:bookmarkStart w:id="117" w:name="_Toc481060939"/>
      <w:bookmarkStart w:id="118" w:name="_Toc3642573"/>
      <w:r w:rsidRPr="002908B2">
        <w:lastRenderedPageBreak/>
        <w:t>Signs</w:t>
      </w:r>
      <w:bookmarkEnd w:id="117"/>
      <w:bookmarkEnd w:id="118"/>
    </w:p>
    <w:p w:rsidR="00D01A27" w:rsidRPr="002908B2" w:rsidRDefault="008451EA" w:rsidP="00D01A27">
      <w:pPr>
        <w:pStyle w:val="Paviliustracija"/>
        <w:keepNext/>
        <w:keepLines/>
        <w:rPr>
          <w:lang w:val="en-GB"/>
        </w:rPr>
      </w:pPr>
      <w:r w:rsidRPr="00854CB9">
        <w:rPr>
          <w:noProof/>
          <w:lang w:val="lt-LT" w:eastAsia="lt-LT"/>
        </w:rPr>
        <w:drawing>
          <wp:inline distT="0" distB="0" distL="0" distR="0">
            <wp:extent cx="5363210" cy="2813685"/>
            <wp:effectExtent l="0" t="0" r="8890" b="5715"/>
            <wp:docPr id="161" name="Picture 126"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2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63210" cy="2813685"/>
                    </a:xfrm>
                    <a:prstGeom prst="rect">
                      <a:avLst/>
                    </a:prstGeom>
                    <a:noFill/>
                    <a:ln>
                      <a:noFill/>
                    </a:ln>
                  </pic:spPr>
                </pic:pic>
              </a:graphicData>
            </a:graphic>
          </wp:inline>
        </w:drawing>
      </w:r>
    </w:p>
    <w:p w:rsidR="00D01A27" w:rsidRPr="002908B2" w:rsidRDefault="00F068D7" w:rsidP="00D01A27">
      <w:pPr>
        <w:pStyle w:val="Pavaprasymas"/>
        <w:keepLines/>
      </w:pPr>
      <w:r w:rsidRPr="002908B2">
        <w:rPr>
          <w:b/>
        </w:rPr>
        <w:t>Fig. 23.2.</w:t>
      </w:r>
      <w:r w:rsidRPr="002908B2">
        <w:tab/>
      </w:r>
      <w:r w:rsidR="004B61FC" w:rsidRPr="002908B2">
        <w:rPr>
          <w:rStyle w:val="MathDiagrama"/>
          <w:i w:val="0"/>
          <w:lang w:val="en-GB"/>
        </w:rPr>
        <w:t>Graphical signs</w:t>
      </w:r>
    </w:p>
    <w:p w:rsidR="00D01A27" w:rsidRPr="002908B2" w:rsidRDefault="009F7C60" w:rsidP="00D01A27">
      <w:pPr>
        <w:pStyle w:val="Tekstas"/>
      </w:pPr>
      <w:r w:rsidRPr="002908B2">
        <w:t>In semiotics, a</w:t>
      </w:r>
      <w:r w:rsidR="00F068D7" w:rsidRPr="002908B2">
        <w:t xml:space="preserve"> </w:t>
      </w:r>
      <w:r w:rsidR="00F068D7" w:rsidRPr="002908B2">
        <w:rPr>
          <w:i/>
        </w:rPr>
        <w:t>s</w:t>
      </w:r>
      <w:r w:rsidR="00D01A27" w:rsidRPr="002908B2">
        <w:rPr>
          <w:i/>
        </w:rPr>
        <w:t>ignifier</w:t>
      </w:r>
      <w:r w:rsidR="00F068D7" w:rsidRPr="002908B2">
        <w:t xml:space="preserve"> refers to a </w:t>
      </w:r>
      <w:r w:rsidR="00D01A27" w:rsidRPr="002908B2">
        <w:rPr>
          <w:i/>
        </w:rPr>
        <w:t>significant</w:t>
      </w:r>
      <w:r w:rsidR="00F068D7" w:rsidRPr="002908B2">
        <w:t xml:space="preserve">, i.e. a </w:t>
      </w:r>
      <w:r w:rsidR="00D01A27" w:rsidRPr="002908B2">
        <w:rPr>
          <w:i/>
        </w:rPr>
        <w:t>meaning</w:t>
      </w:r>
      <w:r w:rsidR="004B61FC" w:rsidRPr="002908B2">
        <w:t xml:space="preserve"> (Fig. 23.</w:t>
      </w:r>
      <w:r w:rsidR="004902FB" w:rsidRPr="002908B2">
        <w:t>3</w:t>
      </w:r>
      <w:r w:rsidR="00D01A27" w:rsidRPr="002908B2">
        <w:t>). Semiotika yra mokslas apie ženklus ir jų aiškinimą (interpretavimą).</w:t>
      </w:r>
    </w:p>
    <w:p w:rsidR="00D01A27" w:rsidRPr="002908B2" w:rsidRDefault="008451EA" w:rsidP="00D01A27">
      <w:pPr>
        <w:pStyle w:val="Paviliustracija"/>
        <w:keepNext/>
        <w:keepLines/>
        <w:rPr>
          <w:lang w:val="en-GB"/>
        </w:rPr>
      </w:pPr>
      <w:r w:rsidRPr="00854CB9">
        <w:rPr>
          <w:noProof/>
          <w:lang w:val="lt-LT" w:eastAsia="lt-LT"/>
        </w:rPr>
        <w:drawing>
          <wp:inline distT="0" distB="0" distL="0" distR="0">
            <wp:extent cx="3786505" cy="2004695"/>
            <wp:effectExtent l="0" t="0" r="4445" b="0"/>
            <wp:docPr id="160" name="Picture 127"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2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86505" cy="2004695"/>
                    </a:xfrm>
                    <a:prstGeom prst="rect">
                      <a:avLst/>
                    </a:prstGeom>
                    <a:noFill/>
                    <a:ln>
                      <a:noFill/>
                    </a:ln>
                  </pic:spPr>
                </pic:pic>
              </a:graphicData>
            </a:graphic>
          </wp:inline>
        </w:drawing>
      </w:r>
    </w:p>
    <w:p w:rsidR="00D01A27" w:rsidRPr="002908B2" w:rsidRDefault="00F068D7" w:rsidP="00D01A27">
      <w:pPr>
        <w:pStyle w:val="Pavaprasymas"/>
        <w:keepLines/>
      </w:pPr>
      <w:r w:rsidRPr="002908B2">
        <w:rPr>
          <w:b/>
        </w:rPr>
        <w:t xml:space="preserve">Fig. </w:t>
      </w:r>
      <w:r w:rsidR="009F7C60" w:rsidRPr="002908B2">
        <w:rPr>
          <w:b/>
        </w:rPr>
        <w:t>23.3</w:t>
      </w:r>
      <w:r w:rsidRPr="002908B2">
        <w:rPr>
          <w:b/>
        </w:rPr>
        <w:t>.</w:t>
      </w:r>
      <w:r w:rsidRPr="002908B2">
        <w:tab/>
      </w:r>
      <w:r w:rsidR="004902FB" w:rsidRPr="002908B2">
        <w:t>A s</w:t>
      </w:r>
      <w:r w:rsidR="004B61FC" w:rsidRPr="002908B2">
        <w:t xml:space="preserve">ign </w:t>
      </w:r>
      <w:r w:rsidR="004902FB" w:rsidRPr="002908B2">
        <w:t xml:space="preserve">(i.e. a signifier) </w:t>
      </w:r>
      <w:r w:rsidR="004B61FC" w:rsidRPr="002908B2">
        <w:t>refers to its significant</w:t>
      </w:r>
    </w:p>
    <w:p w:rsidR="00D01A27" w:rsidRPr="002908B2" w:rsidRDefault="009F7C60" w:rsidP="009F7C60">
      <w:pPr>
        <w:pStyle w:val="Tekstas"/>
      </w:pPr>
      <w:r w:rsidRPr="002908B2">
        <w:t xml:space="preserve">See the problem of universals, </w:t>
      </w:r>
      <w:hyperlink r:id="rId170" w:history="1">
        <w:r w:rsidR="00B07C92" w:rsidRPr="00611286">
          <w:rPr>
            <w:rStyle w:val="Hyperlink"/>
          </w:rPr>
          <w:t>https://en.wikipedia.org/wiki/Problem_of_universals</w:t>
        </w:r>
      </w:hyperlink>
      <w:r w:rsidR="00D01A27" w:rsidRPr="002908B2">
        <w:t xml:space="preserve">. </w:t>
      </w:r>
      <w:r w:rsidRPr="002908B2">
        <w:t xml:space="preserve">Example of universals: </w:t>
      </w:r>
      <w:r w:rsidR="00D01A27" w:rsidRPr="002908B2">
        <w:t>redness</w:t>
      </w:r>
      <w:r w:rsidRPr="002908B2">
        <w:t xml:space="preserve">, </w:t>
      </w:r>
      <w:r w:rsidR="00D01A27" w:rsidRPr="002908B2">
        <w:t>cupness</w:t>
      </w:r>
      <w:r w:rsidRPr="002908B2">
        <w:t xml:space="preserve">, </w:t>
      </w:r>
      <w:r w:rsidR="00D01A27" w:rsidRPr="002908B2">
        <w:t>homo sapiens</w:t>
      </w:r>
      <w:r w:rsidRPr="002908B2">
        <w:t>.</w:t>
      </w:r>
    </w:p>
    <w:p w:rsidR="00D01A27" w:rsidRPr="002908B2" w:rsidRDefault="009F7C60" w:rsidP="00D01A27">
      <w:pPr>
        <w:pStyle w:val="Tekstas"/>
      </w:pPr>
      <w:r w:rsidRPr="002908B2">
        <w:t xml:space="preserve">Three viewpoints </w:t>
      </w:r>
      <w:r w:rsidR="004902FB" w:rsidRPr="002908B2">
        <w:t>(Fig. 23</w:t>
      </w:r>
      <w:r w:rsidR="00D01A27" w:rsidRPr="002908B2">
        <w:t>.4):</w:t>
      </w:r>
    </w:p>
    <w:p w:rsidR="00D01A27" w:rsidRPr="002908B2" w:rsidRDefault="00D01A27" w:rsidP="00D01A27">
      <w:pPr>
        <w:pStyle w:val="Tekstasbulleted"/>
      </w:pPr>
      <w:r w:rsidRPr="002908B2">
        <w:rPr>
          <w:i/>
        </w:rPr>
        <w:t>universalia ante rem</w:t>
      </w:r>
      <w:r w:rsidR="009F7C60" w:rsidRPr="002908B2">
        <w:t xml:space="preserve"> (Platon)</w:t>
      </w:r>
    </w:p>
    <w:p w:rsidR="00D01A27" w:rsidRPr="002908B2" w:rsidRDefault="00D01A27" w:rsidP="00D01A27">
      <w:pPr>
        <w:pStyle w:val="Tekstasbulleted"/>
      </w:pPr>
      <w:r w:rsidRPr="002908B2">
        <w:rPr>
          <w:i/>
        </w:rPr>
        <w:t>universalia in re</w:t>
      </w:r>
      <w:r w:rsidR="009F7C60" w:rsidRPr="002908B2">
        <w:t xml:space="preserve"> (</w:t>
      </w:r>
      <w:r w:rsidR="008446AE">
        <w:t>Aristotle</w:t>
      </w:r>
      <w:r w:rsidR="009F7C60" w:rsidRPr="002908B2">
        <w:t>)</w:t>
      </w:r>
    </w:p>
    <w:p w:rsidR="00D01A27" w:rsidRPr="002908B2" w:rsidRDefault="00D01A27" w:rsidP="00D01A27">
      <w:pPr>
        <w:pStyle w:val="Tekstasbulleted"/>
      </w:pPr>
      <w:r w:rsidRPr="002908B2">
        <w:rPr>
          <w:i/>
        </w:rPr>
        <w:t>universalia post rem</w:t>
      </w:r>
      <w:r w:rsidRPr="002908B2">
        <w:t xml:space="preserve"> </w:t>
      </w:r>
      <w:r w:rsidR="009F7C60" w:rsidRPr="002908B2">
        <w:t>(nominalism, Latin</w:t>
      </w:r>
      <w:r w:rsidRPr="002908B2">
        <w:t xml:space="preserve"> </w:t>
      </w:r>
      <w:r w:rsidRPr="002908B2">
        <w:rPr>
          <w:i/>
        </w:rPr>
        <w:t>nomen</w:t>
      </w:r>
      <w:r w:rsidR="009F7C60" w:rsidRPr="002908B2">
        <w:t xml:space="preserve"> – name)</w:t>
      </w:r>
    </w:p>
    <w:p w:rsidR="00D01A27" w:rsidRPr="002908B2" w:rsidRDefault="008451EA" w:rsidP="00D01A27">
      <w:pPr>
        <w:pStyle w:val="Paviliustracija"/>
        <w:keepNext/>
        <w:keepLines/>
        <w:rPr>
          <w:lang w:val="en-GB"/>
        </w:rPr>
      </w:pPr>
      <w:r w:rsidRPr="00854CB9">
        <w:rPr>
          <w:noProof/>
          <w:lang w:val="lt-LT" w:eastAsia="lt-LT"/>
        </w:rPr>
        <w:lastRenderedPageBreak/>
        <w:drawing>
          <wp:inline distT="0" distB="0" distL="0" distR="0">
            <wp:extent cx="4067810" cy="1852295"/>
            <wp:effectExtent l="0" t="0" r="8890" b="0"/>
            <wp:docPr id="159" name="Picture 128" descr="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2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67810" cy="1852295"/>
                    </a:xfrm>
                    <a:prstGeom prst="rect">
                      <a:avLst/>
                    </a:prstGeom>
                    <a:noFill/>
                    <a:ln>
                      <a:noFill/>
                    </a:ln>
                  </pic:spPr>
                </pic:pic>
              </a:graphicData>
            </a:graphic>
          </wp:inline>
        </w:drawing>
      </w:r>
    </w:p>
    <w:p w:rsidR="00D01A27" w:rsidRPr="002908B2" w:rsidRDefault="009F7C60" w:rsidP="00D01A27">
      <w:pPr>
        <w:pStyle w:val="Pavaprasymas"/>
        <w:keepLines/>
      </w:pPr>
      <w:r w:rsidRPr="002908B2">
        <w:rPr>
          <w:b/>
        </w:rPr>
        <w:t>Fig. 23.4.</w:t>
      </w:r>
      <w:r w:rsidRPr="002908B2">
        <w:tab/>
      </w:r>
      <w:r w:rsidR="00B455B6" w:rsidRPr="002908B2">
        <w:t>Different viewpoints in philosophy</w:t>
      </w:r>
    </w:p>
    <w:p w:rsidR="00D01A27" w:rsidRPr="002908B2" w:rsidRDefault="00612157" w:rsidP="00CF12E0">
      <w:pPr>
        <w:pStyle w:val="Heading2"/>
      </w:pPr>
      <w:bookmarkStart w:id="119" w:name="_Toc416790155"/>
      <w:bookmarkStart w:id="120" w:name="_Toc3642574"/>
      <w:r>
        <w:t>What is a c</w:t>
      </w:r>
      <w:r w:rsidR="004902FB" w:rsidRPr="002908B2">
        <w:t>onceptualization?</w:t>
      </w:r>
      <w:bookmarkEnd w:id="119"/>
      <w:bookmarkEnd w:id="120"/>
    </w:p>
    <w:p w:rsidR="00D01A27" w:rsidRPr="002908B2" w:rsidRDefault="0013532E" w:rsidP="00D01A27">
      <w:pPr>
        <w:pStyle w:val="Tekstas"/>
      </w:pPr>
      <w:r w:rsidRPr="002908B2">
        <w:t>This section foll</w:t>
      </w:r>
      <w:r w:rsidR="00C32299">
        <w:t>o</w:t>
      </w:r>
      <w:r w:rsidR="00AB0C7F">
        <w:t>ws (</w:t>
      </w:r>
      <w:r w:rsidRPr="002908B2">
        <w:t>Guarino et al</w:t>
      </w:r>
      <w:r w:rsidR="00AB0C7F">
        <w:t>. 2009)</w:t>
      </w:r>
      <w:r w:rsidRPr="002908B2">
        <w:t xml:space="preserve">. </w:t>
      </w:r>
      <w:r w:rsidR="009F7C60" w:rsidRPr="002908B2">
        <w:t>A</w:t>
      </w:r>
      <w:r w:rsidR="00D01A27" w:rsidRPr="002908B2">
        <w:t>n ontology is a formal, explicit specification of a shared conceptualization</w:t>
      </w:r>
      <w:r w:rsidR="009F7C60" w:rsidRPr="002908B2">
        <w:t xml:space="preserve"> </w:t>
      </w:r>
      <w:r w:rsidRPr="002908B2">
        <w:t>[ibid., p. 3</w:t>
      </w:r>
      <w:r w:rsidR="009F7C60" w:rsidRPr="002908B2">
        <w:t>]</w:t>
      </w:r>
      <w:r w:rsidR="00D01A27" w:rsidRPr="002908B2">
        <w:t>.</w:t>
      </w:r>
    </w:p>
    <w:p w:rsidR="00D01A27" w:rsidRPr="002908B2" w:rsidRDefault="0009663A" w:rsidP="00D01A27">
      <w:pPr>
        <w:pStyle w:val="Tekstas"/>
        <w:spacing w:before="120"/>
      </w:pPr>
      <w:r>
        <w:rPr>
          <w:b/>
        </w:rPr>
        <w:t>Definition 23</w:t>
      </w:r>
      <w:r w:rsidR="009F7C60" w:rsidRPr="002908B2">
        <w:rPr>
          <w:b/>
        </w:rPr>
        <w:t>.1</w:t>
      </w:r>
      <w:r w:rsidR="00D01A27" w:rsidRPr="002908B2">
        <w:t xml:space="preserve"> </w:t>
      </w:r>
      <w:r w:rsidR="009F7C60" w:rsidRPr="002908B2">
        <w:rPr>
          <w:b/>
        </w:rPr>
        <w:t>(</w:t>
      </w:r>
      <w:r w:rsidR="00AB19CA" w:rsidRPr="002908B2">
        <w:rPr>
          <w:b/>
        </w:rPr>
        <w:t>Extensional relational structure</w:t>
      </w:r>
      <w:r w:rsidR="00D01A27" w:rsidRPr="002908B2">
        <w:t xml:space="preserve"> </w:t>
      </w:r>
      <w:r w:rsidR="00384054" w:rsidRPr="00384054">
        <w:rPr>
          <w:i/>
        </w:rPr>
        <w:t>S</w:t>
      </w:r>
      <w:r w:rsidR="00384054">
        <w:rPr>
          <w:i/>
        </w:rPr>
        <w:t> </w:t>
      </w:r>
      <w:r w:rsidR="00384054">
        <w:rPr>
          <w:lang w:val="en-US"/>
        </w:rPr>
        <w:t>= </w:t>
      </w:r>
      <w:r w:rsidR="009F7C60" w:rsidRPr="002908B2">
        <w:t>(</w:t>
      </w:r>
      <w:r w:rsidR="009F7C60" w:rsidRPr="002908B2">
        <w:rPr>
          <w:i/>
        </w:rPr>
        <w:t>D</w:t>
      </w:r>
      <w:r w:rsidR="00AB19CA" w:rsidRPr="002908B2">
        <w:t>, </w:t>
      </w:r>
      <w:r w:rsidR="009F7C60" w:rsidRPr="002908B2">
        <w:rPr>
          <w:b/>
        </w:rPr>
        <w:t>R</w:t>
      </w:r>
      <w:r w:rsidR="009F7C60" w:rsidRPr="002908B2">
        <w:t xml:space="preserve">) </w:t>
      </w:r>
      <w:r w:rsidR="009F7C60" w:rsidRPr="002908B2">
        <w:rPr>
          <w:b/>
        </w:rPr>
        <w:t>)</w:t>
      </w:r>
      <w:r w:rsidR="009F7C60" w:rsidRPr="002908B2">
        <w:t xml:space="preserve"> An extensional relational structure is a tuple</w:t>
      </w:r>
      <w:r w:rsidR="00D01A27" w:rsidRPr="002908B2">
        <w:t xml:space="preserve"> (</w:t>
      </w:r>
      <w:r w:rsidR="00D01A27" w:rsidRPr="002908B2">
        <w:rPr>
          <w:i/>
        </w:rPr>
        <w:t>D</w:t>
      </w:r>
      <w:r w:rsidR="00384054">
        <w:t>, </w:t>
      </w:r>
      <w:r w:rsidR="00D01A27" w:rsidRPr="002908B2">
        <w:rPr>
          <w:b/>
        </w:rPr>
        <w:t>R</w:t>
      </w:r>
      <w:r w:rsidR="00D01A27" w:rsidRPr="002908B2">
        <w:t>)</w:t>
      </w:r>
      <w:r w:rsidR="00511296" w:rsidRPr="002908B2">
        <w:t>, where</w:t>
      </w:r>
    </w:p>
    <w:p w:rsidR="00D01A27" w:rsidRPr="002908B2" w:rsidRDefault="00D01A27" w:rsidP="00D01A27">
      <w:pPr>
        <w:pStyle w:val="Tekstasbulleted"/>
      </w:pPr>
      <w:r w:rsidRPr="002908B2">
        <w:rPr>
          <w:i/>
        </w:rPr>
        <w:t>D</w:t>
      </w:r>
      <w:r w:rsidRPr="002908B2">
        <w:t xml:space="preserve"> </w:t>
      </w:r>
      <w:r w:rsidR="00511296" w:rsidRPr="002908B2">
        <w:t>is a set called the universe of discourse</w:t>
      </w:r>
    </w:p>
    <w:p w:rsidR="00D01A27" w:rsidRPr="002908B2" w:rsidRDefault="00D01A27" w:rsidP="00D01A27">
      <w:pPr>
        <w:pStyle w:val="Tekstasbulleted"/>
      </w:pPr>
      <w:r w:rsidRPr="002908B2">
        <w:rPr>
          <w:b/>
        </w:rPr>
        <w:t>R</w:t>
      </w:r>
      <w:r w:rsidRPr="002908B2">
        <w:t xml:space="preserve"> </w:t>
      </w:r>
      <w:r w:rsidR="00511296" w:rsidRPr="002908B2">
        <w:t xml:space="preserve">is a set of relations on </w:t>
      </w:r>
      <w:r w:rsidRPr="002908B2">
        <w:rPr>
          <w:i/>
        </w:rPr>
        <w:t>D</w:t>
      </w:r>
      <w:r w:rsidR="00370CF9">
        <w:rPr>
          <w:i/>
        </w:rPr>
        <w:t>.</w:t>
      </w:r>
      <w:r w:rsidR="003617A8" w:rsidRPr="002908B2">
        <w:t xml:space="preserve"> </w:t>
      </w:r>
      <w:r w:rsidR="00AB0C7F">
        <w:t>(</w:t>
      </w:r>
      <w:r w:rsidR="00370CF9">
        <w:t>Guari</w:t>
      </w:r>
      <w:r w:rsidR="00AB0C7F">
        <w:t>no et al. 2009, definition 2.1)</w:t>
      </w:r>
      <w:r w:rsidR="004E2586">
        <w:t xml:space="preserve">       </w:t>
      </w:r>
      <w:r w:rsidR="003617A8" w:rsidRPr="002908B2">
        <w:t xml:space="preserve"> </w:t>
      </w:r>
      <w:r w:rsidR="00370CF9">
        <w:t xml:space="preserve">              </w:t>
      </w:r>
      <w:r w:rsidR="003617A8" w:rsidRPr="002908B2">
        <w:t xml:space="preserve">   □</w:t>
      </w:r>
    </w:p>
    <w:p w:rsidR="00D01A27" w:rsidRPr="002908B2" w:rsidRDefault="00511296" w:rsidP="003617A8">
      <w:pPr>
        <w:pStyle w:val="Tekstas"/>
        <w:spacing w:before="120"/>
      </w:pPr>
      <w:r w:rsidRPr="002908B2">
        <w:t>Every element of</w:t>
      </w:r>
      <w:r w:rsidR="00D01A27" w:rsidRPr="002908B2">
        <w:t xml:space="preserve"> </w:t>
      </w:r>
      <w:r w:rsidR="00D01A27" w:rsidRPr="002908B2">
        <w:rPr>
          <w:b/>
        </w:rPr>
        <w:t>R</w:t>
      </w:r>
      <w:r w:rsidR="00D01A27" w:rsidRPr="002908B2">
        <w:t xml:space="preserve"> </w:t>
      </w:r>
      <w:r w:rsidRPr="002908B2">
        <w:t xml:space="preserve">is </w:t>
      </w:r>
      <w:r w:rsidR="00AB19CA" w:rsidRPr="002908B2">
        <w:t xml:space="preserve">an </w:t>
      </w:r>
      <w:r w:rsidR="00AB19CA" w:rsidRPr="002908B2">
        <w:rPr>
          <w:i/>
        </w:rPr>
        <w:t>extensional relation</w:t>
      </w:r>
      <w:r w:rsidR="00AB19CA" w:rsidRPr="002908B2">
        <w:t xml:space="preserve">, i.e., a mathematical relation, </w:t>
      </w:r>
      <w:r w:rsidRPr="002908B2">
        <w:t xml:space="preserve">a subset of </w:t>
      </w:r>
      <w:r w:rsidR="00A544FE">
        <w:t>the</w:t>
      </w:r>
      <w:r w:rsidRPr="002908B2">
        <w:t xml:space="preserve"> Cartesian product</w:t>
      </w:r>
      <w:r w:rsidR="00D01A27" w:rsidRPr="002908B2">
        <w:t>.</w:t>
      </w:r>
    </w:p>
    <w:p w:rsidR="00753FE8" w:rsidRPr="002908B2" w:rsidRDefault="0009663A" w:rsidP="00D01A27">
      <w:pPr>
        <w:pStyle w:val="Tekstas"/>
        <w:spacing w:before="120"/>
      </w:pPr>
      <w:r>
        <w:rPr>
          <w:b/>
        </w:rPr>
        <w:t>Example 23</w:t>
      </w:r>
      <w:r w:rsidR="00511296" w:rsidRPr="002908B2">
        <w:rPr>
          <w:b/>
        </w:rPr>
        <w:t>.2</w:t>
      </w:r>
      <w:r w:rsidR="00C12803">
        <w:t>.</w:t>
      </w:r>
      <w:r w:rsidR="00E40C29">
        <w:t xml:space="preserve"> </w:t>
      </w:r>
      <w:r w:rsidR="00511296" w:rsidRPr="002908B2">
        <w:t xml:space="preserve">Let us consider human resources management in a </w:t>
      </w:r>
      <w:r w:rsidR="0013532E" w:rsidRPr="002908B2">
        <w:t xml:space="preserve">large software company with 50.000 people, each one identified by a number (e.g., the social security number, or a similar code) preceded by letter </w:t>
      </w:r>
      <w:r w:rsidR="0013532E" w:rsidRPr="002908B2">
        <w:rPr>
          <w:i/>
        </w:rPr>
        <w:t>I</w:t>
      </w:r>
      <w:r w:rsidR="0013532E" w:rsidRPr="002908B2">
        <w:t xml:space="preserve">. Let us assume that our universe of </w:t>
      </w:r>
      <w:r w:rsidR="00675F01" w:rsidRPr="002908B2">
        <w:t>discourse</w:t>
      </w:r>
      <w:r w:rsidR="0013532E" w:rsidRPr="002908B2">
        <w:t xml:space="preserve"> </w:t>
      </w:r>
      <w:r w:rsidR="0013532E" w:rsidRPr="002908B2">
        <w:rPr>
          <w:i/>
        </w:rPr>
        <w:t>D</w:t>
      </w:r>
      <w:r w:rsidR="0013532E" w:rsidRPr="002908B2">
        <w:t xml:space="preserve"> contains all these people, and that we are only interested in relations involving people. Our </w:t>
      </w:r>
      <w:r w:rsidR="0013532E" w:rsidRPr="002908B2">
        <w:rPr>
          <w:b/>
        </w:rPr>
        <w:t>R</w:t>
      </w:r>
      <w:r w:rsidR="0013532E" w:rsidRPr="002908B2">
        <w:t xml:space="preserve"> will contain some unary relations, such as </w:t>
      </w:r>
      <w:r w:rsidR="0013532E" w:rsidRPr="002908B2">
        <w:rPr>
          <w:i/>
        </w:rPr>
        <w:t>Person</w:t>
      </w:r>
      <w:r w:rsidR="0013532E" w:rsidRPr="002908B2">
        <w:t xml:space="preserve">, </w:t>
      </w:r>
      <w:r w:rsidR="0013532E" w:rsidRPr="002908B2">
        <w:rPr>
          <w:i/>
        </w:rPr>
        <w:t>Manager</w:t>
      </w:r>
      <w:r w:rsidR="0013532E" w:rsidRPr="002908B2">
        <w:t xml:space="preserve">, and </w:t>
      </w:r>
      <w:r w:rsidR="0013532E" w:rsidRPr="002908B2">
        <w:rPr>
          <w:i/>
        </w:rPr>
        <w:t>Researcher</w:t>
      </w:r>
      <w:r w:rsidR="00961DC1" w:rsidRPr="002908B2">
        <w:t xml:space="preserve"> as</w:t>
      </w:r>
      <w:r w:rsidR="0013532E" w:rsidRPr="002908B2">
        <w:t xml:space="preserve"> well as the binary relations reports-to and cooperates-with.</w:t>
      </w:r>
      <w:r w:rsidR="00753FE8" w:rsidRPr="002908B2">
        <w:rPr>
          <w:rStyle w:val="FootnoteReference"/>
        </w:rPr>
        <w:footnoteReference w:id="3"/>
      </w:r>
      <w:r w:rsidR="00AB0C7F">
        <w:t xml:space="preserve"> (</w:t>
      </w:r>
      <w:r w:rsidR="00370CF9">
        <w:t>G</w:t>
      </w:r>
      <w:r w:rsidR="007F78C4">
        <w:t>uarino et al. 2009, example 2.1</w:t>
      </w:r>
      <w:r w:rsidR="00AB0C7F">
        <w:t>)</w:t>
      </w:r>
    </w:p>
    <w:p w:rsidR="00D01A27" w:rsidRPr="002908B2" w:rsidRDefault="00753FE8" w:rsidP="00D01A27">
      <w:pPr>
        <w:pStyle w:val="Tekstas"/>
        <w:spacing w:before="120"/>
      </w:pPr>
      <w:r w:rsidRPr="002908B2">
        <w:t xml:space="preserve">Consider an information system of the company. Let us assume that </w:t>
      </w:r>
      <w:r w:rsidRPr="002908B2">
        <w:rPr>
          <w:i/>
        </w:rPr>
        <w:t>D</w:t>
      </w:r>
      <w:r w:rsidRPr="002908B2">
        <w:t xml:space="preserve"> contains 4 elements</w:t>
      </w:r>
      <w:r w:rsidR="00D01A27" w:rsidRPr="002908B2">
        <w:t xml:space="preserve">: </w:t>
      </w:r>
      <w:r w:rsidR="00D01A27" w:rsidRPr="002908B2">
        <w:rPr>
          <w:i/>
          <w:iCs/>
        </w:rPr>
        <w:t>D </w:t>
      </w:r>
      <w:r w:rsidR="00D01A27" w:rsidRPr="002908B2">
        <w:t>= {</w:t>
      </w:r>
      <w:r w:rsidR="00D01A27" w:rsidRPr="002908B2">
        <w:rPr>
          <w:i/>
          <w:iCs/>
        </w:rPr>
        <w:t>I1</w:t>
      </w:r>
      <w:r w:rsidR="00D01A27" w:rsidRPr="002908B2">
        <w:t xml:space="preserve">, </w:t>
      </w:r>
      <w:r w:rsidR="00D01A27" w:rsidRPr="002908B2">
        <w:rPr>
          <w:i/>
          <w:iCs/>
        </w:rPr>
        <w:t>I2</w:t>
      </w:r>
      <w:r w:rsidR="00D01A27" w:rsidRPr="002908B2">
        <w:t xml:space="preserve">, </w:t>
      </w:r>
      <w:r w:rsidR="00D01A27" w:rsidRPr="002908B2">
        <w:rPr>
          <w:i/>
          <w:iCs/>
        </w:rPr>
        <w:t>I3</w:t>
      </w:r>
      <w:r w:rsidR="00D01A27" w:rsidRPr="002908B2">
        <w:t xml:space="preserve">, </w:t>
      </w:r>
      <w:r w:rsidR="00D01A27" w:rsidRPr="002908B2">
        <w:rPr>
          <w:i/>
          <w:iCs/>
        </w:rPr>
        <w:t>I4</w:t>
      </w:r>
      <w:r w:rsidR="00D01A27" w:rsidRPr="002908B2">
        <w:t>}</w:t>
      </w:r>
      <w:r w:rsidR="00B455B6" w:rsidRPr="002908B2">
        <w:t xml:space="preserve"> (Fig. 23</w:t>
      </w:r>
      <w:r w:rsidR="00D01A27" w:rsidRPr="002908B2">
        <w:t>.</w:t>
      </w:r>
      <w:r w:rsidR="00B455B6" w:rsidRPr="002908B2">
        <w:t>5</w:t>
      </w:r>
      <w:r w:rsidR="00D01A27" w:rsidRPr="002908B2">
        <w:t>).</w:t>
      </w:r>
    </w:p>
    <w:p w:rsidR="00D01A27" w:rsidRPr="002908B2" w:rsidRDefault="008451EA" w:rsidP="00D01A27">
      <w:pPr>
        <w:pStyle w:val="Paviliustracija"/>
        <w:keepNext/>
        <w:keepLines/>
        <w:rPr>
          <w:lang w:val="en-GB"/>
        </w:rPr>
      </w:pPr>
      <w:r w:rsidRPr="00854CB9">
        <w:rPr>
          <w:noProof/>
          <w:lang w:val="lt-LT" w:eastAsia="lt-LT"/>
        </w:rPr>
        <w:drawing>
          <wp:inline distT="0" distB="0" distL="0" distR="0">
            <wp:extent cx="4566285" cy="1430020"/>
            <wp:effectExtent l="0" t="0" r="5715" b="0"/>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566285" cy="1430020"/>
                    </a:xfrm>
                    <a:prstGeom prst="rect">
                      <a:avLst/>
                    </a:prstGeom>
                    <a:noFill/>
                    <a:ln>
                      <a:noFill/>
                    </a:ln>
                  </pic:spPr>
                </pic:pic>
              </a:graphicData>
            </a:graphic>
          </wp:inline>
        </w:drawing>
      </w:r>
    </w:p>
    <w:p w:rsidR="00D01A27" w:rsidRPr="002908B2" w:rsidRDefault="00B455B6" w:rsidP="00764219">
      <w:pPr>
        <w:pStyle w:val="Pavaprasymas"/>
        <w:keepLines/>
      </w:pPr>
      <w:r w:rsidRPr="002908B2">
        <w:rPr>
          <w:b/>
        </w:rPr>
        <w:t>Fig. 23.5</w:t>
      </w:r>
      <w:r w:rsidR="00D01A27" w:rsidRPr="002908B2">
        <w:rPr>
          <w:b/>
        </w:rPr>
        <w:t>.</w:t>
      </w:r>
      <w:r w:rsidR="00D01A27" w:rsidRPr="002908B2">
        <w:tab/>
      </w:r>
      <w:r w:rsidR="00753FE8" w:rsidRPr="002908B2">
        <w:t xml:space="preserve">The universe of discourse </w:t>
      </w:r>
      <w:r w:rsidR="00D01A27" w:rsidRPr="002908B2">
        <w:rPr>
          <w:i/>
          <w:iCs/>
        </w:rPr>
        <w:t>D</w:t>
      </w:r>
      <w:r w:rsidR="00D01A27" w:rsidRPr="002908B2">
        <w:t xml:space="preserve"> = {</w:t>
      </w:r>
      <w:r w:rsidR="00D01A27" w:rsidRPr="002908B2">
        <w:rPr>
          <w:i/>
          <w:iCs/>
        </w:rPr>
        <w:t>I1</w:t>
      </w:r>
      <w:r w:rsidR="00D01A27" w:rsidRPr="002908B2">
        <w:t xml:space="preserve">, </w:t>
      </w:r>
      <w:r w:rsidR="00D01A27" w:rsidRPr="002908B2">
        <w:rPr>
          <w:i/>
          <w:iCs/>
        </w:rPr>
        <w:t>I2</w:t>
      </w:r>
      <w:r w:rsidR="00D01A27" w:rsidRPr="002908B2">
        <w:t xml:space="preserve">, </w:t>
      </w:r>
      <w:r w:rsidR="00D01A27" w:rsidRPr="002908B2">
        <w:rPr>
          <w:i/>
          <w:iCs/>
        </w:rPr>
        <w:t>I3</w:t>
      </w:r>
      <w:r w:rsidR="00D01A27" w:rsidRPr="002908B2">
        <w:t xml:space="preserve">, </w:t>
      </w:r>
      <w:r w:rsidR="00D01A27" w:rsidRPr="002908B2">
        <w:rPr>
          <w:i/>
          <w:iCs/>
        </w:rPr>
        <w:t>I4</w:t>
      </w:r>
      <w:r w:rsidR="00D01A27" w:rsidRPr="002908B2">
        <w:t>}</w:t>
      </w:r>
    </w:p>
    <w:p w:rsidR="00D01A27" w:rsidRPr="002908B2" w:rsidRDefault="00E5144F" w:rsidP="00D01A27">
      <w:pPr>
        <w:pStyle w:val="Tekstas"/>
      </w:pPr>
      <w:r w:rsidRPr="002908B2">
        <w:lastRenderedPageBreak/>
        <w:t xml:space="preserve">Let us assume </w:t>
      </w:r>
      <w:r w:rsidR="00AB19CA" w:rsidRPr="002908B2">
        <w:t>5 relations (5 tables</w:t>
      </w:r>
      <w:r w:rsidR="00D01A27" w:rsidRPr="002908B2">
        <w:t>):</w:t>
      </w:r>
    </w:p>
    <w:tbl>
      <w:tblPr>
        <w:tblW w:w="5000" w:type="pct"/>
        <w:jc w:val="center"/>
        <w:tblLook w:val="01E0" w:firstRow="1" w:lastRow="1" w:firstColumn="1" w:lastColumn="1" w:noHBand="0" w:noVBand="0"/>
      </w:tblPr>
      <w:tblGrid>
        <w:gridCol w:w="2666"/>
        <w:gridCol w:w="5628"/>
        <w:gridCol w:w="778"/>
      </w:tblGrid>
      <w:tr w:rsidR="00D01A27" w:rsidRPr="002908B2" w:rsidTr="00795E5D">
        <w:trPr>
          <w:jc w:val="center"/>
        </w:trPr>
        <w:tc>
          <w:tcPr>
            <w:tcW w:w="1469" w:type="pct"/>
          </w:tcPr>
          <w:p w:rsidR="00D01A27" w:rsidRPr="002908B2" w:rsidRDefault="00D01A27" w:rsidP="00795E5D">
            <w:pPr>
              <w:pStyle w:val="Tekstas"/>
              <w:ind w:firstLine="0"/>
              <w:jc w:val="right"/>
            </w:pPr>
          </w:p>
        </w:tc>
        <w:tc>
          <w:tcPr>
            <w:tcW w:w="3102" w:type="pct"/>
          </w:tcPr>
          <w:p w:rsidR="00D01A27" w:rsidRPr="00491D46" w:rsidRDefault="00D01A27" w:rsidP="00795E5D">
            <w:pPr>
              <w:pStyle w:val="Tekstasneatitrauktas"/>
              <w:rPr>
                <w:lang w:val="pl-PL"/>
              </w:rPr>
            </w:pPr>
            <w:r w:rsidRPr="00491D46">
              <w:rPr>
                <w:b/>
                <w:lang w:val="pl-PL"/>
              </w:rPr>
              <w:t>R</w:t>
            </w:r>
            <w:r w:rsidRPr="00491D46">
              <w:rPr>
                <w:lang w:val="pl-PL"/>
              </w:rPr>
              <w:t xml:space="preserve"> = </w:t>
            </w:r>
            <w:r w:rsidRPr="00491D46">
              <w:rPr>
                <w:sz w:val="28"/>
                <w:szCs w:val="28"/>
                <w:lang w:val="pl-PL"/>
              </w:rPr>
              <w:t>{</w:t>
            </w:r>
            <w:r w:rsidRPr="00491D46">
              <w:rPr>
                <w:lang w:val="pl-PL"/>
              </w:rPr>
              <w:t xml:space="preserve"> { (</w:t>
            </w:r>
            <w:r w:rsidRPr="00491D46">
              <w:rPr>
                <w:i/>
                <w:iCs/>
                <w:lang w:val="pl-PL"/>
              </w:rPr>
              <w:t>I1</w:t>
            </w:r>
            <w:r w:rsidRPr="00491D46">
              <w:rPr>
                <w:lang w:val="pl-PL"/>
              </w:rPr>
              <w:t>), (</w:t>
            </w:r>
            <w:r w:rsidRPr="00491D46">
              <w:rPr>
                <w:i/>
                <w:iCs/>
                <w:lang w:val="pl-PL"/>
              </w:rPr>
              <w:t>I2</w:t>
            </w:r>
            <w:r w:rsidRPr="00491D46">
              <w:rPr>
                <w:lang w:val="pl-PL"/>
              </w:rPr>
              <w:t>), (</w:t>
            </w:r>
            <w:r w:rsidRPr="00491D46">
              <w:rPr>
                <w:i/>
                <w:iCs/>
                <w:lang w:val="pl-PL"/>
              </w:rPr>
              <w:t>I3</w:t>
            </w:r>
            <w:r w:rsidRPr="00491D46">
              <w:rPr>
                <w:lang w:val="pl-PL"/>
              </w:rPr>
              <w:t>), (</w:t>
            </w:r>
            <w:r w:rsidRPr="00491D46">
              <w:rPr>
                <w:i/>
                <w:iCs/>
                <w:lang w:val="pl-PL"/>
              </w:rPr>
              <w:t>I4</w:t>
            </w:r>
            <w:r w:rsidRPr="00491D46">
              <w:rPr>
                <w:lang w:val="pl-PL"/>
              </w:rPr>
              <w:t>) </w:t>
            </w:r>
            <w:r w:rsidRPr="00491D46">
              <w:rPr>
                <w:sz w:val="28"/>
                <w:szCs w:val="28"/>
                <w:lang w:val="pl-PL"/>
              </w:rPr>
              <w:t>}</w:t>
            </w:r>
            <w:r w:rsidRPr="00491D46">
              <w:rPr>
                <w:lang w:val="pl-PL"/>
              </w:rPr>
              <w:t xml:space="preserve">, </w:t>
            </w:r>
          </w:p>
          <w:p w:rsidR="00D01A27" w:rsidRPr="00491D46" w:rsidRDefault="00D01A27" w:rsidP="00795E5D">
            <w:pPr>
              <w:pStyle w:val="Tekstasneatitrauktas"/>
              <w:rPr>
                <w:lang w:val="pl-PL"/>
              </w:rPr>
            </w:pPr>
            <w:r w:rsidRPr="00491D46">
              <w:rPr>
                <w:lang w:val="pl-PL"/>
              </w:rPr>
              <w:t xml:space="preserve">          { (</w:t>
            </w:r>
            <w:r w:rsidRPr="00491D46">
              <w:rPr>
                <w:i/>
                <w:iCs/>
                <w:lang w:val="pl-PL"/>
              </w:rPr>
              <w:t>I1</w:t>
            </w:r>
            <w:r w:rsidRPr="00491D46">
              <w:rPr>
                <w:lang w:val="pl-PL"/>
              </w:rPr>
              <w:t>) }</w:t>
            </w:r>
          </w:p>
          <w:p w:rsidR="00D01A27" w:rsidRPr="00491D46" w:rsidRDefault="00D01A27" w:rsidP="00795E5D">
            <w:pPr>
              <w:pStyle w:val="Tekstasneatitrauktas"/>
              <w:rPr>
                <w:lang w:val="pl-PL"/>
              </w:rPr>
            </w:pPr>
            <w:r w:rsidRPr="00491D46">
              <w:rPr>
                <w:lang w:val="pl-PL"/>
              </w:rPr>
              <w:t xml:space="preserve">          { (</w:t>
            </w:r>
            <w:r w:rsidRPr="00491D46">
              <w:rPr>
                <w:i/>
                <w:iCs/>
                <w:lang w:val="pl-PL"/>
              </w:rPr>
              <w:t>I2</w:t>
            </w:r>
            <w:r w:rsidRPr="00491D46">
              <w:rPr>
                <w:lang w:val="pl-PL"/>
              </w:rPr>
              <w:t>), (</w:t>
            </w:r>
            <w:r w:rsidRPr="00491D46">
              <w:rPr>
                <w:i/>
                <w:iCs/>
                <w:lang w:val="pl-PL"/>
              </w:rPr>
              <w:t>I3</w:t>
            </w:r>
            <w:r w:rsidRPr="00491D46">
              <w:rPr>
                <w:lang w:val="pl-PL"/>
              </w:rPr>
              <w:t>) }</w:t>
            </w:r>
          </w:p>
          <w:p w:rsidR="00D01A27" w:rsidRPr="00491D46" w:rsidRDefault="00D01A27" w:rsidP="00795E5D">
            <w:pPr>
              <w:pStyle w:val="Tekstasneatitrauktas"/>
              <w:rPr>
                <w:lang w:val="pl-PL"/>
              </w:rPr>
            </w:pPr>
            <w:r w:rsidRPr="00491D46">
              <w:rPr>
                <w:lang w:val="pl-PL"/>
              </w:rPr>
              <w:t xml:space="preserve">          { (</w:t>
            </w:r>
            <w:r w:rsidRPr="00491D46">
              <w:rPr>
                <w:i/>
                <w:iCs/>
                <w:lang w:val="pl-PL"/>
              </w:rPr>
              <w:t>I2</w:t>
            </w:r>
            <w:r w:rsidRPr="00491D46">
              <w:rPr>
                <w:lang w:val="pl-PL"/>
              </w:rPr>
              <w:t xml:space="preserve">, </w:t>
            </w:r>
            <w:r w:rsidRPr="00491D46">
              <w:rPr>
                <w:i/>
                <w:iCs/>
                <w:lang w:val="pl-PL"/>
              </w:rPr>
              <w:t>I1</w:t>
            </w:r>
            <w:r w:rsidRPr="00491D46">
              <w:rPr>
                <w:lang w:val="pl-PL"/>
              </w:rPr>
              <w:t>), (</w:t>
            </w:r>
            <w:r w:rsidRPr="00491D46">
              <w:rPr>
                <w:i/>
                <w:iCs/>
                <w:lang w:val="pl-PL"/>
              </w:rPr>
              <w:t>I3</w:t>
            </w:r>
            <w:r w:rsidRPr="00491D46">
              <w:rPr>
                <w:lang w:val="pl-PL"/>
              </w:rPr>
              <w:t xml:space="preserve">, </w:t>
            </w:r>
            <w:r w:rsidRPr="00491D46">
              <w:rPr>
                <w:i/>
                <w:iCs/>
                <w:lang w:val="pl-PL"/>
              </w:rPr>
              <w:t>I1</w:t>
            </w:r>
            <w:r w:rsidRPr="00491D46">
              <w:rPr>
                <w:lang w:val="pl-PL"/>
              </w:rPr>
              <w:t>) }</w:t>
            </w:r>
          </w:p>
          <w:p w:rsidR="00D01A27" w:rsidRPr="002908B2" w:rsidRDefault="00D01A27" w:rsidP="00795E5D">
            <w:pPr>
              <w:pStyle w:val="Tekstasneatitrauktas"/>
            </w:pPr>
            <w:r w:rsidRPr="00491D46">
              <w:rPr>
                <w:lang w:val="pl-PL"/>
              </w:rPr>
              <w:t xml:space="preserve">          </w:t>
            </w:r>
            <w:r w:rsidRPr="002908B2">
              <w:t>{ (</w:t>
            </w:r>
            <w:r w:rsidRPr="002908B2">
              <w:rPr>
                <w:i/>
                <w:iCs/>
              </w:rPr>
              <w:t>I2</w:t>
            </w:r>
            <w:r w:rsidRPr="002908B2">
              <w:t xml:space="preserve">, </w:t>
            </w:r>
            <w:r w:rsidRPr="002908B2">
              <w:rPr>
                <w:i/>
                <w:iCs/>
              </w:rPr>
              <w:t>I3</w:t>
            </w:r>
            <w:r w:rsidRPr="002908B2">
              <w:t>) } }</w:t>
            </w:r>
          </w:p>
        </w:tc>
        <w:tc>
          <w:tcPr>
            <w:tcW w:w="429" w:type="pct"/>
          </w:tcPr>
          <w:p w:rsidR="00D01A27" w:rsidRPr="002908B2" w:rsidRDefault="00D01A27" w:rsidP="00795E5D">
            <w:pPr>
              <w:pStyle w:val="Tekstasneatitrauktas"/>
            </w:pPr>
          </w:p>
        </w:tc>
      </w:tr>
    </w:tbl>
    <w:p w:rsidR="00D01A27" w:rsidRPr="002908B2" w:rsidRDefault="00AB19CA" w:rsidP="00D01A27">
      <w:pPr>
        <w:pStyle w:val="Tekstas"/>
        <w:spacing w:before="120" w:after="120"/>
      </w:pPr>
      <w:r w:rsidRPr="002908B2">
        <w:t>Let us provide names (i.e. textual symbols) to the relations:</w:t>
      </w:r>
    </w:p>
    <w:tbl>
      <w:tblPr>
        <w:tblW w:w="5000" w:type="pct"/>
        <w:jc w:val="center"/>
        <w:tblLook w:val="01E0" w:firstRow="1" w:lastRow="1" w:firstColumn="1" w:lastColumn="1" w:noHBand="0" w:noVBand="0"/>
      </w:tblPr>
      <w:tblGrid>
        <w:gridCol w:w="937"/>
        <w:gridCol w:w="7357"/>
        <w:gridCol w:w="778"/>
      </w:tblGrid>
      <w:tr w:rsidR="00D01A27" w:rsidRPr="002908B2" w:rsidTr="00795E5D">
        <w:trPr>
          <w:jc w:val="center"/>
        </w:trPr>
        <w:tc>
          <w:tcPr>
            <w:tcW w:w="516" w:type="pct"/>
          </w:tcPr>
          <w:p w:rsidR="00D01A27" w:rsidRPr="002908B2" w:rsidRDefault="00D01A27" w:rsidP="00795E5D">
            <w:pPr>
              <w:pStyle w:val="Tekstas"/>
              <w:ind w:firstLine="0"/>
              <w:jc w:val="right"/>
            </w:pPr>
          </w:p>
        </w:tc>
        <w:tc>
          <w:tcPr>
            <w:tcW w:w="4055" w:type="pct"/>
          </w:tcPr>
          <w:p w:rsidR="00D01A27" w:rsidRPr="002908B2" w:rsidRDefault="00D01A27" w:rsidP="00795E5D">
            <w:pPr>
              <w:pStyle w:val="Tekstasneatitrauktas"/>
            </w:pPr>
            <w:r w:rsidRPr="002908B2">
              <w:rPr>
                <w:b/>
              </w:rPr>
              <w:t>R</w:t>
            </w:r>
            <w:r w:rsidRPr="002908B2">
              <w:t xml:space="preserve"> = </w:t>
            </w:r>
            <w:r w:rsidRPr="002908B2">
              <w:rPr>
                <w:sz w:val="28"/>
                <w:szCs w:val="28"/>
              </w:rPr>
              <w:t>{</w:t>
            </w:r>
            <w:r w:rsidRPr="002908B2">
              <w:t xml:space="preserve"> </w:t>
            </w:r>
            <w:r w:rsidRPr="002908B2">
              <w:rPr>
                <w:i/>
              </w:rPr>
              <w:t>Person</w:t>
            </w:r>
            <w:r w:rsidRPr="002908B2">
              <w:t xml:space="preserve">, </w:t>
            </w:r>
            <w:r w:rsidRPr="002908B2">
              <w:rPr>
                <w:i/>
              </w:rPr>
              <w:t>Manager</w:t>
            </w:r>
            <w:r w:rsidRPr="002908B2">
              <w:t xml:space="preserve">, </w:t>
            </w:r>
            <w:r w:rsidRPr="002908B2">
              <w:rPr>
                <w:i/>
              </w:rPr>
              <w:t>Researcher</w:t>
            </w:r>
            <w:r w:rsidRPr="002908B2">
              <w:t xml:space="preserve">, </w:t>
            </w:r>
            <w:r w:rsidRPr="002908B2">
              <w:rPr>
                <w:i/>
              </w:rPr>
              <w:t>reports-to</w:t>
            </w:r>
            <w:r w:rsidRPr="002908B2">
              <w:t xml:space="preserve">, </w:t>
            </w:r>
            <w:r w:rsidRPr="002908B2">
              <w:rPr>
                <w:i/>
              </w:rPr>
              <w:t>cooperates-with</w:t>
            </w:r>
            <w:r w:rsidRPr="002908B2">
              <w:t xml:space="preserve"> </w:t>
            </w:r>
            <w:r w:rsidRPr="002908B2">
              <w:rPr>
                <w:sz w:val="28"/>
                <w:szCs w:val="28"/>
              </w:rPr>
              <w:t>}</w:t>
            </w:r>
            <w:r w:rsidRPr="002908B2">
              <w:t xml:space="preserve">, </w:t>
            </w:r>
            <w:r w:rsidR="00AB19CA" w:rsidRPr="002908B2">
              <w:t>where</w:t>
            </w:r>
          </w:p>
          <w:p w:rsidR="00D01A27" w:rsidRPr="002908B2" w:rsidRDefault="00D01A27" w:rsidP="00795E5D">
            <w:pPr>
              <w:pStyle w:val="Tekstasneatitrauktas"/>
            </w:pPr>
            <w:r w:rsidRPr="002908B2">
              <w:t xml:space="preserve">          </w:t>
            </w:r>
            <w:r w:rsidRPr="002908B2">
              <w:rPr>
                <w:i/>
              </w:rPr>
              <w:t>Person</w:t>
            </w:r>
            <w:r w:rsidRPr="002908B2">
              <w:t xml:space="preserve">               = { (</w:t>
            </w:r>
            <w:r w:rsidRPr="002908B2">
              <w:rPr>
                <w:i/>
              </w:rPr>
              <w:t>I1</w:t>
            </w:r>
            <w:r w:rsidRPr="002908B2">
              <w:t>), (</w:t>
            </w:r>
            <w:r w:rsidRPr="002908B2">
              <w:rPr>
                <w:i/>
              </w:rPr>
              <w:t>I2</w:t>
            </w:r>
            <w:r w:rsidRPr="002908B2">
              <w:t>), (</w:t>
            </w:r>
            <w:r w:rsidRPr="002908B2">
              <w:rPr>
                <w:i/>
              </w:rPr>
              <w:t>I3</w:t>
            </w:r>
            <w:r w:rsidRPr="002908B2">
              <w:t>), (</w:t>
            </w:r>
            <w:r w:rsidRPr="002908B2">
              <w:rPr>
                <w:i/>
              </w:rPr>
              <w:t>I4</w:t>
            </w:r>
            <w:r w:rsidRPr="002908B2">
              <w:t>) </w:t>
            </w:r>
            <w:r w:rsidR="00AB19CA" w:rsidRPr="002908B2">
              <w:t>}         – unary relation</w:t>
            </w:r>
          </w:p>
          <w:p w:rsidR="00D01A27" w:rsidRPr="002908B2" w:rsidRDefault="00D01A27" w:rsidP="00795E5D">
            <w:pPr>
              <w:pStyle w:val="Tekstasneatitrauktas"/>
            </w:pPr>
            <w:r w:rsidRPr="002908B2">
              <w:t xml:space="preserve">          </w:t>
            </w:r>
            <w:r w:rsidRPr="002908B2">
              <w:rPr>
                <w:i/>
              </w:rPr>
              <w:t>Manager</w:t>
            </w:r>
            <w:r w:rsidRPr="002908B2">
              <w:t xml:space="preserve">            = { (</w:t>
            </w:r>
            <w:r w:rsidRPr="002908B2">
              <w:rPr>
                <w:i/>
              </w:rPr>
              <w:t>I1</w:t>
            </w:r>
            <w:r w:rsidRPr="002908B2">
              <w:t xml:space="preserve">) }                     </w:t>
            </w:r>
            <w:r w:rsidR="00AB19CA" w:rsidRPr="002908B2">
              <w:t xml:space="preserve">           – unary relation</w:t>
            </w:r>
          </w:p>
          <w:p w:rsidR="00D01A27" w:rsidRPr="002908B2" w:rsidRDefault="00D01A27" w:rsidP="00795E5D">
            <w:pPr>
              <w:pStyle w:val="Tekstasneatitrauktas"/>
            </w:pPr>
            <w:r w:rsidRPr="002908B2">
              <w:t xml:space="preserve">          </w:t>
            </w:r>
            <w:r w:rsidRPr="002908B2">
              <w:rPr>
                <w:i/>
              </w:rPr>
              <w:t>Researcher</w:t>
            </w:r>
            <w:r w:rsidRPr="002908B2">
              <w:t xml:space="preserve">        = { (</w:t>
            </w:r>
            <w:r w:rsidRPr="002908B2">
              <w:rPr>
                <w:i/>
              </w:rPr>
              <w:t>I2</w:t>
            </w:r>
            <w:r w:rsidRPr="002908B2">
              <w:t>), (</w:t>
            </w:r>
            <w:r w:rsidRPr="002908B2">
              <w:rPr>
                <w:i/>
              </w:rPr>
              <w:t>I3</w:t>
            </w:r>
            <w:r w:rsidRPr="002908B2">
              <w:t xml:space="preserve">) }             </w:t>
            </w:r>
            <w:r w:rsidR="00AB19CA" w:rsidRPr="002908B2">
              <w:t xml:space="preserve">           – unary relation</w:t>
            </w:r>
          </w:p>
          <w:p w:rsidR="00D01A27" w:rsidRPr="002908B2" w:rsidRDefault="00D01A27" w:rsidP="00795E5D">
            <w:pPr>
              <w:pStyle w:val="Tekstasneatitrauktas"/>
            </w:pPr>
            <w:r w:rsidRPr="002908B2">
              <w:t xml:space="preserve">          </w:t>
            </w:r>
            <w:r w:rsidRPr="002908B2">
              <w:rPr>
                <w:i/>
              </w:rPr>
              <w:t>reports-t</w:t>
            </w:r>
            <w:r w:rsidRPr="002908B2">
              <w:t>o           = { (</w:t>
            </w:r>
            <w:r w:rsidRPr="002908B2">
              <w:rPr>
                <w:i/>
              </w:rPr>
              <w:t>I2</w:t>
            </w:r>
            <w:r w:rsidRPr="002908B2">
              <w:t xml:space="preserve">, </w:t>
            </w:r>
            <w:r w:rsidRPr="002908B2">
              <w:rPr>
                <w:i/>
              </w:rPr>
              <w:t>I1</w:t>
            </w:r>
            <w:r w:rsidRPr="002908B2">
              <w:t>), (</w:t>
            </w:r>
            <w:r w:rsidRPr="002908B2">
              <w:rPr>
                <w:i/>
              </w:rPr>
              <w:t>I3</w:t>
            </w:r>
            <w:r w:rsidRPr="002908B2">
              <w:t xml:space="preserve">, </w:t>
            </w:r>
            <w:r w:rsidRPr="002908B2">
              <w:rPr>
                <w:i/>
              </w:rPr>
              <w:t>I1</w:t>
            </w:r>
            <w:r w:rsidRPr="002908B2">
              <w:t xml:space="preserve">) } </w:t>
            </w:r>
            <w:r w:rsidR="00AB19CA" w:rsidRPr="002908B2">
              <w:t xml:space="preserve">            – binary relation</w:t>
            </w:r>
          </w:p>
          <w:p w:rsidR="00D01A27" w:rsidRPr="002908B2" w:rsidRDefault="00D01A27" w:rsidP="00795E5D">
            <w:pPr>
              <w:pStyle w:val="Tekstasneatitrauktas"/>
            </w:pPr>
            <w:r w:rsidRPr="002908B2">
              <w:t xml:space="preserve">          </w:t>
            </w:r>
            <w:r w:rsidRPr="002908B2">
              <w:rPr>
                <w:i/>
              </w:rPr>
              <w:t>cooperates-with</w:t>
            </w:r>
            <w:r w:rsidRPr="002908B2">
              <w:t xml:space="preserve"> = { (</w:t>
            </w:r>
            <w:r w:rsidRPr="002908B2">
              <w:rPr>
                <w:i/>
              </w:rPr>
              <w:t>I2</w:t>
            </w:r>
            <w:r w:rsidRPr="002908B2">
              <w:t xml:space="preserve">, </w:t>
            </w:r>
            <w:r w:rsidRPr="002908B2">
              <w:rPr>
                <w:i/>
              </w:rPr>
              <w:t>I3</w:t>
            </w:r>
            <w:r w:rsidRPr="002908B2">
              <w:t xml:space="preserve">) } }                       – </w:t>
            </w:r>
            <w:r w:rsidR="00AB19CA" w:rsidRPr="002908B2">
              <w:t>binary relation</w:t>
            </w:r>
          </w:p>
        </w:tc>
        <w:tc>
          <w:tcPr>
            <w:tcW w:w="429" w:type="pct"/>
          </w:tcPr>
          <w:p w:rsidR="00D01A27" w:rsidRPr="002908B2" w:rsidRDefault="00D01A27" w:rsidP="00795E5D">
            <w:pPr>
              <w:pStyle w:val="Tekstasneatitrauktas"/>
            </w:pPr>
          </w:p>
        </w:tc>
      </w:tr>
    </w:tbl>
    <w:p w:rsidR="00D01A27" w:rsidRPr="002908B2" w:rsidRDefault="00AB19CA" w:rsidP="00D01A27">
      <w:pPr>
        <w:pStyle w:val="Tekstas"/>
      </w:pPr>
      <w:r w:rsidRPr="002908B2">
        <w:t>These 5 relations can be represented graphically by 5 tables</w:t>
      </w:r>
      <w:r w:rsidR="00D01A27" w:rsidRPr="002908B2">
        <w:t xml:space="preserve"> (</w:t>
      </w:r>
      <w:r w:rsidR="00B455B6" w:rsidRPr="002908B2">
        <w:t>Fig. 23.6</w:t>
      </w:r>
      <w:r w:rsidR="00D01A27" w:rsidRPr="002908B2">
        <w:t>):</w:t>
      </w:r>
    </w:p>
    <w:p w:rsidR="00D01A27" w:rsidRPr="002908B2" w:rsidRDefault="008451EA" w:rsidP="00D01A27">
      <w:pPr>
        <w:pStyle w:val="Paviliustracija"/>
        <w:keepNext/>
        <w:keepLines/>
        <w:rPr>
          <w:lang w:val="en-GB"/>
        </w:rPr>
      </w:pPr>
      <w:r w:rsidRPr="00854CB9">
        <w:rPr>
          <w:noProof/>
          <w:lang w:val="lt-LT" w:eastAsia="lt-LT"/>
        </w:rPr>
        <w:drawing>
          <wp:inline distT="0" distB="0" distL="0" distR="0">
            <wp:extent cx="5480685" cy="1113790"/>
            <wp:effectExtent l="0" t="0" r="5715" b="0"/>
            <wp:docPr id="15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0685" cy="1113790"/>
                    </a:xfrm>
                    <a:prstGeom prst="rect">
                      <a:avLst/>
                    </a:prstGeom>
                    <a:noFill/>
                    <a:ln>
                      <a:noFill/>
                    </a:ln>
                  </pic:spPr>
                </pic:pic>
              </a:graphicData>
            </a:graphic>
          </wp:inline>
        </w:drawing>
      </w:r>
    </w:p>
    <w:p w:rsidR="00D01A27" w:rsidRPr="002908B2" w:rsidRDefault="00B455B6" w:rsidP="00D01A27">
      <w:pPr>
        <w:pStyle w:val="Pavaprasymas"/>
        <w:keepLines/>
      </w:pPr>
      <w:r w:rsidRPr="002908B2">
        <w:rPr>
          <w:b/>
        </w:rPr>
        <w:t>Fig. 23</w:t>
      </w:r>
      <w:r w:rsidR="00D01A27" w:rsidRPr="002908B2">
        <w:rPr>
          <w:b/>
        </w:rPr>
        <w:t>.6.</w:t>
      </w:r>
      <w:r w:rsidR="00AB19CA" w:rsidRPr="002908B2">
        <w:tab/>
        <w:t>5 Representing 5 relations can graphically by 5 tables</w:t>
      </w:r>
    </w:p>
    <w:p w:rsidR="00D01A27" w:rsidRPr="002908B2" w:rsidRDefault="008451EA" w:rsidP="00D01A27">
      <w:pPr>
        <w:pStyle w:val="Paviliustracija"/>
        <w:keepNext/>
        <w:keepLines/>
        <w:rPr>
          <w:lang w:val="en-GB"/>
        </w:rPr>
      </w:pPr>
      <w:r w:rsidRPr="00854CB9">
        <w:rPr>
          <w:noProof/>
          <w:lang w:val="lt-LT" w:eastAsia="lt-LT"/>
        </w:rPr>
        <w:drawing>
          <wp:inline distT="0" distB="0" distL="0" distR="0">
            <wp:extent cx="4735830" cy="2444115"/>
            <wp:effectExtent l="0" t="0" r="7620" b="0"/>
            <wp:docPr id="15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35830" cy="2444115"/>
                    </a:xfrm>
                    <a:prstGeom prst="rect">
                      <a:avLst/>
                    </a:prstGeom>
                    <a:noFill/>
                    <a:ln>
                      <a:noFill/>
                    </a:ln>
                  </pic:spPr>
                </pic:pic>
              </a:graphicData>
            </a:graphic>
          </wp:inline>
        </w:drawing>
      </w:r>
    </w:p>
    <w:p w:rsidR="00D01A27" w:rsidRPr="002908B2" w:rsidRDefault="00EA3986" w:rsidP="002226B9">
      <w:pPr>
        <w:pStyle w:val="Pavaprasymas"/>
        <w:keepLines/>
      </w:pPr>
      <w:r w:rsidRPr="002908B2">
        <w:rPr>
          <w:b/>
        </w:rPr>
        <w:t>Fig. 23.7.</w:t>
      </w:r>
      <w:r w:rsidR="00D01A27" w:rsidRPr="002908B2">
        <w:tab/>
      </w:r>
      <w:r w:rsidR="002226B9" w:rsidRPr="002908B2">
        <w:t xml:space="preserve">An extensional relational structure from Example 23.2. It corresponds to a </w:t>
      </w:r>
      <w:r w:rsidR="00615CBE" w:rsidRPr="002908B2">
        <w:t>specific state of the world. This is a</w:t>
      </w:r>
      <w:r w:rsidR="002226B9" w:rsidRPr="002908B2">
        <w:t xml:space="preserve"> tiny part of a specific world with persons, managers, researchers, and their relationships in the running example of human resources in a large software company. </w:t>
      </w:r>
      <w:r w:rsidR="00AB0C7F">
        <w:t>Adapted from (Guarino et al. 2009, fig. 1)</w:t>
      </w:r>
    </w:p>
    <w:p w:rsidR="00D01A27" w:rsidRPr="002908B2" w:rsidRDefault="00615CBE" w:rsidP="00D01A27">
      <w:pPr>
        <w:pStyle w:val="Tekstas"/>
      </w:pPr>
      <w:r w:rsidRPr="002908B2">
        <w:rPr>
          <w:b/>
        </w:rPr>
        <w:lastRenderedPageBreak/>
        <w:t>Example 23.3</w:t>
      </w:r>
      <w:r w:rsidR="00E40C29">
        <w:rPr>
          <w:b/>
        </w:rPr>
        <w:t xml:space="preserve"> </w:t>
      </w:r>
      <w:r w:rsidR="00AB0C7F">
        <w:t>(</w:t>
      </w:r>
      <w:r w:rsidR="00E40C29">
        <w:t>G</w:t>
      </w:r>
      <w:r w:rsidR="00AB0C7F">
        <w:t>uarino et al. 2009, example 2.2)</w:t>
      </w:r>
      <w:r w:rsidR="00D01A27" w:rsidRPr="002908B2">
        <w:t xml:space="preserve"> </w:t>
      </w:r>
      <w:r w:rsidRPr="002908B2">
        <w:t xml:space="preserve">Let us consider the following alteration of Example 23.2. </w:t>
      </w:r>
      <w:r w:rsidR="00D12F28" w:rsidRPr="002908B2">
        <w:t>An</w:t>
      </w:r>
      <w:r w:rsidRPr="002908B2">
        <w:t xml:space="preserve"> extensional relational structure (</w:t>
      </w:r>
      <w:r w:rsidRPr="002908B2">
        <w:rPr>
          <w:i/>
        </w:rPr>
        <w:t>D’</w:t>
      </w:r>
      <w:r w:rsidRPr="002908B2">
        <w:t xml:space="preserve">, </w:t>
      </w:r>
      <w:r w:rsidRPr="002908B2">
        <w:rPr>
          <w:b/>
        </w:rPr>
        <w:t>R’</w:t>
      </w:r>
      <w:r w:rsidRPr="002908B2">
        <w:t>) is supplemented with the edge (</w:t>
      </w:r>
      <w:r w:rsidRPr="002908B2">
        <w:rPr>
          <w:i/>
          <w:iCs/>
        </w:rPr>
        <w:t>I1</w:t>
      </w:r>
      <w:r w:rsidRPr="002908B2">
        <w:t xml:space="preserve">, </w:t>
      </w:r>
      <w:r w:rsidRPr="002908B2">
        <w:rPr>
          <w:i/>
          <w:iCs/>
        </w:rPr>
        <w:t>I4</w:t>
      </w:r>
      <w:r w:rsidRPr="002908B2">
        <w:t>):</w:t>
      </w:r>
    </w:p>
    <w:p w:rsidR="00D01A27" w:rsidRPr="002908B2" w:rsidRDefault="00D01A27" w:rsidP="00D01A27">
      <w:pPr>
        <w:pStyle w:val="Tekstasbulleted"/>
      </w:pPr>
      <w:r w:rsidRPr="002908B2">
        <w:rPr>
          <w:i/>
        </w:rPr>
        <w:t>D’</w:t>
      </w:r>
      <w:r w:rsidRPr="002908B2">
        <w:t> = </w:t>
      </w:r>
      <w:r w:rsidRPr="002908B2">
        <w:rPr>
          <w:i/>
        </w:rPr>
        <w:t>D</w:t>
      </w:r>
    </w:p>
    <w:p w:rsidR="00D01A27" w:rsidRPr="002908B2" w:rsidRDefault="00D01A27" w:rsidP="00D01A27">
      <w:pPr>
        <w:pStyle w:val="Tekstasbulleted"/>
      </w:pPr>
      <w:r w:rsidRPr="002908B2">
        <w:rPr>
          <w:b/>
        </w:rPr>
        <w:t>R’</w:t>
      </w:r>
      <w:r w:rsidRPr="002908B2">
        <w:t xml:space="preserve"> = </w:t>
      </w:r>
      <w:r w:rsidRPr="002908B2">
        <w:rPr>
          <w:sz w:val="28"/>
          <w:szCs w:val="28"/>
        </w:rPr>
        <w:t>{</w:t>
      </w:r>
      <w:r w:rsidRPr="002908B2">
        <w:t> </w:t>
      </w:r>
      <w:r w:rsidRPr="002908B2">
        <w:rPr>
          <w:i/>
        </w:rPr>
        <w:t>Person</w:t>
      </w:r>
      <w:r w:rsidRPr="002908B2">
        <w:t xml:space="preserve">, </w:t>
      </w:r>
      <w:r w:rsidRPr="002908B2">
        <w:rPr>
          <w:i/>
        </w:rPr>
        <w:t>Manager</w:t>
      </w:r>
      <w:r w:rsidRPr="002908B2">
        <w:t xml:space="preserve">, </w:t>
      </w:r>
      <w:r w:rsidRPr="002908B2">
        <w:rPr>
          <w:i/>
        </w:rPr>
        <w:t>Researcher</w:t>
      </w:r>
      <w:r w:rsidRPr="002908B2">
        <w:t xml:space="preserve">, </w:t>
      </w:r>
      <w:r w:rsidRPr="002908B2">
        <w:rPr>
          <w:i/>
        </w:rPr>
        <w:t>reports-to’</w:t>
      </w:r>
      <w:r w:rsidRPr="002908B2">
        <w:t xml:space="preserve">, </w:t>
      </w:r>
      <w:r w:rsidRPr="002908B2">
        <w:rPr>
          <w:i/>
        </w:rPr>
        <w:t>cooperates-with</w:t>
      </w:r>
      <w:r w:rsidR="00615CBE" w:rsidRPr="002908B2">
        <w:t> </w:t>
      </w:r>
      <w:r w:rsidRPr="002908B2">
        <w:rPr>
          <w:sz w:val="28"/>
          <w:szCs w:val="28"/>
        </w:rPr>
        <w:t>}</w:t>
      </w:r>
      <w:r w:rsidRPr="002908B2">
        <w:t xml:space="preserve">,   </w:t>
      </w:r>
      <w:r w:rsidR="00615CBE" w:rsidRPr="002908B2">
        <w:t>where</w:t>
      </w:r>
      <w:r w:rsidRPr="002908B2">
        <w:t xml:space="preserve"> </w:t>
      </w:r>
      <w:r w:rsidRPr="002908B2">
        <w:rPr>
          <w:i/>
        </w:rPr>
        <w:t>reports-to’</w:t>
      </w:r>
      <w:r w:rsidRPr="002908B2">
        <w:t xml:space="preserve"> = </w:t>
      </w:r>
      <w:r w:rsidRPr="002908B2">
        <w:rPr>
          <w:i/>
        </w:rPr>
        <w:t>reports-to</w:t>
      </w:r>
      <w:r w:rsidRPr="002908B2">
        <w:t xml:space="preserve"> </w:t>
      </w:r>
      <w:r w:rsidRPr="002908B2">
        <w:sym w:font="Symbol" w:char="F0C8"/>
      </w:r>
      <w:r w:rsidRPr="002908B2">
        <w:t xml:space="preserve"> {(</w:t>
      </w:r>
      <w:r w:rsidRPr="002908B2">
        <w:rPr>
          <w:i/>
          <w:iCs/>
        </w:rPr>
        <w:t>I1</w:t>
      </w:r>
      <w:r w:rsidRPr="002908B2">
        <w:t xml:space="preserve">, </w:t>
      </w:r>
      <w:r w:rsidRPr="002908B2">
        <w:rPr>
          <w:i/>
          <w:iCs/>
        </w:rPr>
        <w:t>I4</w:t>
      </w:r>
      <w:r w:rsidRPr="002908B2">
        <w:t>)}</w:t>
      </w:r>
    </w:p>
    <w:p w:rsidR="00D01A27" w:rsidRPr="002908B2" w:rsidRDefault="00615CBE" w:rsidP="00727D40">
      <w:pPr>
        <w:pStyle w:val="Tekstas"/>
        <w:ind w:firstLine="0"/>
      </w:pPr>
      <w:r w:rsidRPr="002908B2">
        <w:t>Hence</w:t>
      </w:r>
      <w:r w:rsidR="00D01A27" w:rsidRPr="002908B2">
        <w:t xml:space="preserve"> (</w:t>
      </w:r>
      <w:r w:rsidR="00D01A27" w:rsidRPr="002908B2">
        <w:rPr>
          <w:i/>
        </w:rPr>
        <w:t>D’</w:t>
      </w:r>
      <w:r w:rsidR="00D01A27" w:rsidRPr="002908B2">
        <w:t>,</w:t>
      </w:r>
      <w:r w:rsidR="00D01A27" w:rsidRPr="002908B2">
        <w:rPr>
          <w:b/>
        </w:rPr>
        <w:t>R’</w:t>
      </w:r>
      <w:r w:rsidR="00D01A27" w:rsidRPr="002908B2">
        <w:t xml:space="preserve">) </w:t>
      </w:r>
      <w:r w:rsidR="00D01A27" w:rsidRPr="002908B2">
        <w:sym w:font="Symbol" w:char="F0B9"/>
      </w:r>
      <w:r w:rsidR="00D01A27" w:rsidRPr="002908B2">
        <w:t xml:space="preserve"> (</w:t>
      </w:r>
      <w:r w:rsidR="00D01A27" w:rsidRPr="002908B2">
        <w:rPr>
          <w:i/>
        </w:rPr>
        <w:t>D</w:t>
      </w:r>
      <w:r w:rsidR="00D01A27" w:rsidRPr="002908B2">
        <w:t>,</w:t>
      </w:r>
      <w:r w:rsidR="00D01A27" w:rsidRPr="002908B2">
        <w:rPr>
          <w:b/>
        </w:rPr>
        <w:t>R</w:t>
      </w:r>
      <w:r w:rsidRPr="002908B2">
        <w:t>), alth</w:t>
      </w:r>
      <w:r w:rsidR="00D12F28" w:rsidRPr="002908B2">
        <w:t>ough</w:t>
      </w:r>
      <w:r w:rsidR="00D01A27" w:rsidRPr="002908B2">
        <w:t xml:space="preserve"> </w:t>
      </w:r>
      <w:r w:rsidR="00D01A27" w:rsidRPr="002908B2">
        <w:rPr>
          <w:i/>
        </w:rPr>
        <w:t>reports-to’</w:t>
      </w:r>
      <w:r w:rsidR="00D01A27" w:rsidRPr="002908B2">
        <w:t xml:space="preserve"> </w:t>
      </w:r>
      <w:r w:rsidR="00D12F28" w:rsidRPr="002908B2">
        <w:t>is supplemented with one line (Fig. 36.7)</w:t>
      </w:r>
      <w:r w:rsidR="00D01A27" w:rsidRPr="002908B2">
        <w:t>.</w:t>
      </w:r>
    </w:p>
    <w:p w:rsidR="00D01A27" w:rsidRPr="002908B2" w:rsidRDefault="008451EA" w:rsidP="00D01A27">
      <w:pPr>
        <w:pStyle w:val="Paviliustracija"/>
        <w:keepNext/>
        <w:keepLines/>
        <w:rPr>
          <w:lang w:val="en-GB"/>
        </w:rPr>
      </w:pPr>
      <w:r w:rsidRPr="00854CB9">
        <w:rPr>
          <w:noProof/>
          <w:lang w:val="lt-LT" w:eastAsia="lt-LT"/>
        </w:rPr>
        <w:drawing>
          <wp:inline distT="0" distB="0" distL="0" distR="0">
            <wp:extent cx="4735830" cy="2467610"/>
            <wp:effectExtent l="0" t="0" r="7620" b="889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35830" cy="2467610"/>
                    </a:xfrm>
                    <a:prstGeom prst="rect">
                      <a:avLst/>
                    </a:prstGeom>
                    <a:noFill/>
                    <a:ln>
                      <a:noFill/>
                    </a:ln>
                  </pic:spPr>
                </pic:pic>
              </a:graphicData>
            </a:graphic>
          </wp:inline>
        </w:drawing>
      </w:r>
    </w:p>
    <w:p w:rsidR="00D01A27" w:rsidRPr="002908B2" w:rsidRDefault="00EA3986" w:rsidP="00D01A27">
      <w:pPr>
        <w:pStyle w:val="Pavaprasymas"/>
        <w:keepLines/>
      </w:pPr>
      <w:r w:rsidRPr="002908B2">
        <w:rPr>
          <w:b/>
        </w:rPr>
        <w:t>Fig. 23</w:t>
      </w:r>
      <w:r w:rsidR="00D01A27" w:rsidRPr="002908B2">
        <w:rPr>
          <w:b/>
        </w:rPr>
        <w:t>.8.</w:t>
      </w:r>
      <w:r w:rsidR="00D01A27" w:rsidRPr="002908B2">
        <w:tab/>
      </w:r>
      <w:r w:rsidR="00D12F28" w:rsidRPr="002908B2">
        <w:t>The extensional relational structure (</w:t>
      </w:r>
      <w:r w:rsidR="00D12F28" w:rsidRPr="002908B2">
        <w:rPr>
          <w:i/>
        </w:rPr>
        <w:t>D’</w:t>
      </w:r>
      <w:r w:rsidR="00D12F28" w:rsidRPr="002908B2">
        <w:t xml:space="preserve">, </w:t>
      </w:r>
      <w:r w:rsidR="00D12F28" w:rsidRPr="002908B2">
        <w:rPr>
          <w:b/>
        </w:rPr>
        <w:t>R’</w:t>
      </w:r>
      <w:r w:rsidR="00D12F28" w:rsidRPr="002908B2">
        <w:t xml:space="preserve">) in Example 23.6. The relation </w:t>
      </w:r>
      <w:r w:rsidR="00D12F28" w:rsidRPr="002908B2">
        <w:rPr>
          <w:i/>
        </w:rPr>
        <w:t>reports-to’</w:t>
      </w:r>
      <w:r w:rsidR="00D12F28" w:rsidRPr="002908B2">
        <w:t xml:space="preserve"> is supplemented with the edge (</w:t>
      </w:r>
      <w:r w:rsidR="00D12F28" w:rsidRPr="002908B2">
        <w:rPr>
          <w:i/>
          <w:iCs/>
        </w:rPr>
        <w:t>I1</w:t>
      </w:r>
      <w:r w:rsidR="00D12F28" w:rsidRPr="002908B2">
        <w:t xml:space="preserve">, </w:t>
      </w:r>
      <w:r w:rsidR="00D12F28" w:rsidRPr="002908B2">
        <w:rPr>
          <w:i/>
          <w:iCs/>
        </w:rPr>
        <w:t>I4</w:t>
      </w:r>
      <w:r w:rsidR="00D12F28" w:rsidRPr="002908B2">
        <w:t>). This corresponds to another state of the world</w:t>
      </w:r>
    </w:p>
    <w:p w:rsidR="00EF1C5E" w:rsidRPr="002908B2" w:rsidRDefault="00EF1C5E" w:rsidP="00D01A27">
      <w:pPr>
        <w:pStyle w:val="Tekstas"/>
        <w:spacing w:after="120"/>
      </w:pPr>
      <w:r w:rsidRPr="002908B2">
        <w:rPr>
          <w:b/>
        </w:rPr>
        <w:t xml:space="preserve">Definition </w:t>
      </w:r>
      <w:r w:rsidR="00B77E08">
        <w:rPr>
          <w:b/>
        </w:rPr>
        <w:t>23</w:t>
      </w:r>
      <w:r w:rsidR="00D01A27" w:rsidRPr="002908B2">
        <w:rPr>
          <w:b/>
        </w:rPr>
        <w:t>.4</w:t>
      </w:r>
      <w:r w:rsidRPr="002908B2">
        <w:rPr>
          <w:b/>
        </w:rPr>
        <w:t xml:space="preserve"> (World </w:t>
      </w:r>
      <w:r w:rsidRPr="002908B2">
        <w:rPr>
          <w:i/>
          <w:iCs/>
        </w:rPr>
        <w:t>W</w:t>
      </w:r>
      <w:r w:rsidRPr="002908B2">
        <w:rPr>
          <w:b/>
        </w:rPr>
        <w:t>)</w:t>
      </w:r>
      <w:r w:rsidR="00D01A27" w:rsidRPr="002908B2">
        <w:rPr>
          <w:b/>
        </w:rPr>
        <w:t xml:space="preserve">. </w:t>
      </w:r>
      <w:r w:rsidRPr="002908B2">
        <w:t>A world is a totally ordered set of world states:</w:t>
      </w:r>
    </w:p>
    <w:p w:rsidR="00D01A27" w:rsidRPr="002908B2" w:rsidRDefault="00D01A27" w:rsidP="00EF1C5E">
      <w:pPr>
        <w:pStyle w:val="Tekstas"/>
        <w:spacing w:after="120"/>
        <w:jc w:val="center"/>
      </w:pPr>
      <w:r w:rsidRPr="002908B2">
        <w:rPr>
          <w:i/>
          <w:iCs/>
        </w:rPr>
        <w:t>W</w:t>
      </w:r>
      <w:r w:rsidRPr="002908B2">
        <w:t xml:space="preserve"> = {</w:t>
      </w:r>
      <w:r w:rsidRPr="002908B2">
        <w:rPr>
          <w:i/>
          <w:iCs/>
        </w:rPr>
        <w:t>w</w:t>
      </w:r>
      <w:r w:rsidRPr="002908B2">
        <w:rPr>
          <w:vertAlign w:val="subscript"/>
        </w:rPr>
        <w:t>1</w:t>
      </w:r>
      <w:r w:rsidRPr="002908B2">
        <w:t xml:space="preserve">, </w:t>
      </w:r>
      <w:r w:rsidRPr="002908B2">
        <w:rPr>
          <w:i/>
          <w:iCs/>
        </w:rPr>
        <w:t>w</w:t>
      </w:r>
      <w:r w:rsidRPr="002908B2">
        <w:rPr>
          <w:vertAlign w:val="subscript"/>
        </w:rPr>
        <w:t>2</w:t>
      </w:r>
      <w:r w:rsidRPr="002908B2">
        <w:t xml:space="preserve">, </w:t>
      </w:r>
      <w:r w:rsidRPr="002908B2">
        <w:rPr>
          <w:i/>
          <w:iCs/>
        </w:rPr>
        <w:t>w</w:t>
      </w:r>
      <w:r w:rsidRPr="002908B2">
        <w:rPr>
          <w:vertAlign w:val="subscript"/>
        </w:rPr>
        <w:t>3</w:t>
      </w:r>
      <w:r w:rsidRPr="002908B2">
        <w:t xml:space="preserve"> …}</w:t>
      </w:r>
      <w:r w:rsidR="00EF1C5E" w:rsidRPr="002908B2">
        <w:t xml:space="preserve">                                                        □</w:t>
      </w:r>
    </w:p>
    <w:p w:rsidR="00D01A27" w:rsidRPr="002908B2" w:rsidRDefault="00EF1C5E" w:rsidP="00D01A27">
      <w:pPr>
        <w:pStyle w:val="Tekstas"/>
      </w:pPr>
      <w:r w:rsidRPr="002908B2">
        <w:t xml:space="preserve">A contrast of </w:t>
      </w:r>
      <w:r w:rsidR="00D01A27" w:rsidRPr="002908B2">
        <w:t>total ordering</w:t>
      </w:r>
      <w:r w:rsidRPr="002908B2">
        <w:t xml:space="preserve"> can be illustrated with a </w:t>
      </w:r>
      <w:r w:rsidR="00D01A27" w:rsidRPr="002908B2">
        <w:t>partially ordered set</w:t>
      </w:r>
      <w:r w:rsidR="00E71646" w:rsidRPr="002908B2">
        <w:t xml:space="preserve">. </w:t>
      </w:r>
      <w:r w:rsidR="00E71646" w:rsidRPr="00F16B82">
        <w:rPr>
          <w:lang w:val="pl-PL"/>
        </w:rPr>
        <w:t xml:space="preserve">Consider a set </w:t>
      </w:r>
      <w:r w:rsidR="00E71646" w:rsidRPr="00F16B82">
        <w:rPr>
          <w:i/>
          <w:iCs/>
          <w:lang w:val="pl-PL"/>
        </w:rPr>
        <w:t>W</w:t>
      </w:r>
      <w:r w:rsidR="00E71646" w:rsidRPr="00F16B82">
        <w:rPr>
          <w:lang w:val="pl-PL"/>
        </w:rPr>
        <w:t xml:space="preserve"> = {</w:t>
      </w:r>
      <w:r w:rsidR="00E71646" w:rsidRPr="00F16B82">
        <w:rPr>
          <w:i/>
          <w:iCs/>
          <w:lang w:val="pl-PL"/>
        </w:rPr>
        <w:t>w</w:t>
      </w:r>
      <w:r w:rsidR="00E71646" w:rsidRPr="00F16B82">
        <w:rPr>
          <w:vertAlign w:val="subscript"/>
          <w:lang w:val="pl-PL"/>
        </w:rPr>
        <w:t>1</w:t>
      </w:r>
      <w:r w:rsidR="00E71646" w:rsidRPr="00F16B82">
        <w:rPr>
          <w:lang w:val="pl-PL"/>
        </w:rPr>
        <w:t xml:space="preserve">, </w:t>
      </w:r>
      <w:r w:rsidR="00E71646" w:rsidRPr="00F16B82">
        <w:rPr>
          <w:i/>
          <w:iCs/>
          <w:lang w:val="pl-PL"/>
        </w:rPr>
        <w:t>w</w:t>
      </w:r>
      <w:r w:rsidR="00E71646" w:rsidRPr="00F16B82">
        <w:rPr>
          <w:vertAlign w:val="subscript"/>
          <w:lang w:val="pl-PL"/>
        </w:rPr>
        <w:t>2</w:t>
      </w:r>
      <w:r w:rsidR="00E71646" w:rsidRPr="00F16B82">
        <w:rPr>
          <w:lang w:val="pl-PL"/>
        </w:rPr>
        <w:t xml:space="preserve">, </w:t>
      </w:r>
      <w:r w:rsidR="00E71646" w:rsidRPr="00F16B82">
        <w:rPr>
          <w:i/>
          <w:iCs/>
          <w:lang w:val="pl-PL"/>
        </w:rPr>
        <w:t>w</w:t>
      </w:r>
      <w:r w:rsidR="00E71646" w:rsidRPr="00F16B82">
        <w:rPr>
          <w:vertAlign w:val="subscript"/>
          <w:lang w:val="pl-PL"/>
        </w:rPr>
        <w:t>3</w:t>
      </w:r>
      <w:r w:rsidR="00E71646" w:rsidRPr="00F16B82">
        <w:rPr>
          <w:lang w:val="pl-PL"/>
        </w:rPr>
        <w:t xml:space="preserve"> , </w:t>
      </w:r>
      <w:r w:rsidR="00E71646" w:rsidRPr="00F16B82">
        <w:rPr>
          <w:i/>
          <w:iCs/>
          <w:lang w:val="pl-PL"/>
        </w:rPr>
        <w:t>w</w:t>
      </w:r>
      <w:r w:rsidR="00E71646" w:rsidRPr="00F16B82">
        <w:rPr>
          <w:vertAlign w:val="subscript"/>
          <w:lang w:val="pl-PL"/>
        </w:rPr>
        <w:t>4</w:t>
      </w:r>
      <w:r w:rsidR="00E71646" w:rsidRPr="00F16B82">
        <w:rPr>
          <w:lang w:val="pl-PL"/>
        </w:rPr>
        <w:t>} with relations {</w:t>
      </w:r>
      <w:r w:rsidR="00E71646" w:rsidRPr="00F16B82">
        <w:rPr>
          <w:i/>
          <w:iCs/>
          <w:lang w:val="pl-PL"/>
        </w:rPr>
        <w:t>w</w:t>
      </w:r>
      <w:r w:rsidR="00E71646" w:rsidRPr="00F16B82">
        <w:rPr>
          <w:vertAlign w:val="subscript"/>
          <w:lang w:val="pl-PL"/>
        </w:rPr>
        <w:t>1</w:t>
      </w:r>
      <w:r w:rsidR="00E71646" w:rsidRPr="00F16B82">
        <w:rPr>
          <w:lang w:val="pl-PL"/>
        </w:rPr>
        <w:t>&lt;</w:t>
      </w:r>
      <w:r w:rsidR="00E71646" w:rsidRPr="00F16B82">
        <w:rPr>
          <w:i/>
          <w:iCs/>
          <w:lang w:val="pl-PL"/>
        </w:rPr>
        <w:t>w</w:t>
      </w:r>
      <w:r w:rsidR="00E71646" w:rsidRPr="00F16B82">
        <w:rPr>
          <w:vertAlign w:val="subscript"/>
          <w:lang w:val="pl-PL"/>
        </w:rPr>
        <w:t>2</w:t>
      </w:r>
      <w:r w:rsidR="00E71646" w:rsidRPr="00F16B82">
        <w:rPr>
          <w:lang w:val="pl-PL"/>
        </w:rPr>
        <w:t xml:space="preserve">, </w:t>
      </w:r>
      <w:r w:rsidR="00E71646" w:rsidRPr="00F16B82">
        <w:rPr>
          <w:i/>
          <w:iCs/>
          <w:lang w:val="pl-PL"/>
        </w:rPr>
        <w:t>w</w:t>
      </w:r>
      <w:r w:rsidR="00E71646" w:rsidRPr="00F16B82">
        <w:rPr>
          <w:vertAlign w:val="subscript"/>
          <w:lang w:val="pl-PL"/>
        </w:rPr>
        <w:t>1</w:t>
      </w:r>
      <w:r w:rsidR="00E71646" w:rsidRPr="00F16B82">
        <w:rPr>
          <w:lang w:val="pl-PL"/>
        </w:rPr>
        <w:t>&lt;</w:t>
      </w:r>
      <w:r w:rsidR="00E71646" w:rsidRPr="00F16B82">
        <w:rPr>
          <w:i/>
          <w:iCs/>
          <w:lang w:val="pl-PL"/>
        </w:rPr>
        <w:t>w</w:t>
      </w:r>
      <w:r w:rsidR="00E71646" w:rsidRPr="00F16B82">
        <w:rPr>
          <w:vertAlign w:val="subscript"/>
          <w:lang w:val="pl-PL"/>
        </w:rPr>
        <w:t>3</w:t>
      </w:r>
      <w:r w:rsidR="00E71646" w:rsidRPr="00F16B82">
        <w:rPr>
          <w:lang w:val="pl-PL"/>
        </w:rPr>
        <w:t xml:space="preserve">, </w:t>
      </w:r>
      <w:r w:rsidR="00E71646" w:rsidRPr="00F16B82">
        <w:rPr>
          <w:i/>
          <w:iCs/>
          <w:lang w:val="pl-PL"/>
        </w:rPr>
        <w:t>w</w:t>
      </w:r>
      <w:r w:rsidR="00E71646" w:rsidRPr="00F16B82">
        <w:rPr>
          <w:vertAlign w:val="subscript"/>
          <w:lang w:val="pl-PL"/>
        </w:rPr>
        <w:t>2</w:t>
      </w:r>
      <w:r w:rsidR="00E71646" w:rsidRPr="00F16B82">
        <w:rPr>
          <w:lang w:val="pl-PL"/>
        </w:rPr>
        <w:t>&lt;</w:t>
      </w:r>
      <w:r w:rsidR="00E71646" w:rsidRPr="00F16B82">
        <w:rPr>
          <w:i/>
          <w:iCs/>
          <w:lang w:val="pl-PL"/>
        </w:rPr>
        <w:t>w</w:t>
      </w:r>
      <w:r w:rsidR="00E71646" w:rsidRPr="00F16B82">
        <w:rPr>
          <w:vertAlign w:val="subscript"/>
          <w:lang w:val="pl-PL"/>
        </w:rPr>
        <w:t>4</w:t>
      </w:r>
      <w:r w:rsidR="00E71646" w:rsidRPr="00F16B82">
        <w:rPr>
          <w:lang w:val="pl-PL"/>
        </w:rPr>
        <w:t xml:space="preserve">, </w:t>
      </w:r>
      <w:r w:rsidR="00E71646" w:rsidRPr="00F16B82">
        <w:rPr>
          <w:i/>
          <w:iCs/>
          <w:lang w:val="pl-PL"/>
        </w:rPr>
        <w:t>w</w:t>
      </w:r>
      <w:r w:rsidR="00E71646" w:rsidRPr="00F16B82">
        <w:rPr>
          <w:vertAlign w:val="subscript"/>
          <w:lang w:val="pl-PL"/>
        </w:rPr>
        <w:t>3</w:t>
      </w:r>
      <w:r w:rsidR="00E71646" w:rsidRPr="00F16B82">
        <w:rPr>
          <w:lang w:val="pl-PL"/>
        </w:rPr>
        <w:t>&lt;</w:t>
      </w:r>
      <w:r w:rsidR="00E71646" w:rsidRPr="00F16B82">
        <w:rPr>
          <w:i/>
          <w:iCs/>
          <w:lang w:val="pl-PL"/>
        </w:rPr>
        <w:t>w</w:t>
      </w:r>
      <w:r w:rsidR="00E71646" w:rsidRPr="00F16B82">
        <w:rPr>
          <w:vertAlign w:val="subscript"/>
          <w:lang w:val="pl-PL"/>
        </w:rPr>
        <w:t>4</w:t>
      </w:r>
      <w:r w:rsidR="00E71646" w:rsidRPr="00F16B82">
        <w:rPr>
          <w:lang w:val="pl-PL"/>
        </w:rPr>
        <w:t xml:space="preserve">} (Fig. 23.9). </w:t>
      </w:r>
      <w:r w:rsidR="00E71646" w:rsidRPr="002908B2">
        <w:t xml:space="preserve">There is no relation between </w:t>
      </w:r>
      <w:r w:rsidR="00E71646" w:rsidRPr="002908B2">
        <w:rPr>
          <w:i/>
          <w:iCs/>
        </w:rPr>
        <w:t>w</w:t>
      </w:r>
      <w:r w:rsidR="00E71646" w:rsidRPr="002908B2">
        <w:rPr>
          <w:vertAlign w:val="subscript"/>
        </w:rPr>
        <w:t>2</w:t>
      </w:r>
      <w:r w:rsidR="00E71646" w:rsidRPr="002908B2">
        <w:t xml:space="preserve"> and </w:t>
      </w:r>
      <w:r w:rsidR="00E71646" w:rsidRPr="002908B2">
        <w:rPr>
          <w:i/>
          <w:iCs/>
        </w:rPr>
        <w:t>w</w:t>
      </w:r>
      <w:r w:rsidR="00E71646" w:rsidRPr="002908B2">
        <w:rPr>
          <w:vertAlign w:val="subscript"/>
        </w:rPr>
        <w:t>3</w:t>
      </w:r>
      <w:r w:rsidR="00E71646" w:rsidRPr="002908B2">
        <w:t xml:space="preserve"> – neither </w:t>
      </w:r>
      <w:r w:rsidR="00E71646" w:rsidRPr="002908B2">
        <w:rPr>
          <w:i/>
          <w:iCs/>
        </w:rPr>
        <w:t>w</w:t>
      </w:r>
      <w:r w:rsidR="00E71646" w:rsidRPr="002908B2">
        <w:rPr>
          <w:vertAlign w:val="subscript"/>
        </w:rPr>
        <w:t>2</w:t>
      </w:r>
      <w:r w:rsidR="00E71646" w:rsidRPr="002908B2">
        <w:t>&lt;</w:t>
      </w:r>
      <w:r w:rsidR="00E71646" w:rsidRPr="002908B2">
        <w:rPr>
          <w:i/>
          <w:iCs/>
        </w:rPr>
        <w:t>w</w:t>
      </w:r>
      <w:r w:rsidR="00E71646" w:rsidRPr="002908B2">
        <w:rPr>
          <w:vertAlign w:val="subscript"/>
        </w:rPr>
        <w:t>3</w:t>
      </w:r>
      <w:r w:rsidR="00E71646" w:rsidRPr="002908B2">
        <w:t xml:space="preserve"> nor </w:t>
      </w:r>
      <w:r w:rsidR="00E71646" w:rsidRPr="002908B2">
        <w:rPr>
          <w:i/>
          <w:iCs/>
        </w:rPr>
        <w:t>w</w:t>
      </w:r>
      <w:r w:rsidR="00E71646" w:rsidRPr="002908B2">
        <w:rPr>
          <w:vertAlign w:val="subscript"/>
        </w:rPr>
        <w:t>2</w:t>
      </w:r>
      <w:r w:rsidR="00E71646" w:rsidRPr="002908B2">
        <w:t>&gt;</w:t>
      </w:r>
      <w:r w:rsidR="00E71646" w:rsidRPr="002908B2">
        <w:rPr>
          <w:i/>
          <w:iCs/>
        </w:rPr>
        <w:t>w</w:t>
      </w:r>
      <w:r w:rsidR="00E71646" w:rsidRPr="002908B2">
        <w:rPr>
          <w:vertAlign w:val="subscript"/>
        </w:rPr>
        <w:t>3</w:t>
      </w:r>
      <w:r w:rsidR="00E71646" w:rsidRPr="002908B2">
        <w:t xml:space="preserve"> – which are called </w:t>
      </w:r>
      <w:r w:rsidR="00E71646" w:rsidRPr="001C22EA">
        <w:rPr>
          <w:i/>
        </w:rPr>
        <w:t>non-comparable</w:t>
      </w:r>
      <w:r w:rsidR="00D01A27" w:rsidRPr="002908B2">
        <w:t>.</w:t>
      </w:r>
    </w:p>
    <w:p w:rsidR="00D01A27" w:rsidRPr="002908B2" w:rsidRDefault="008451EA" w:rsidP="00D01A27">
      <w:pPr>
        <w:pStyle w:val="Paviliustracija"/>
        <w:keepNext/>
        <w:keepLines/>
        <w:rPr>
          <w:lang w:val="en-GB"/>
        </w:rPr>
      </w:pPr>
      <w:r w:rsidRPr="00854CB9">
        <w:rPr>
          <w:noProof/>
          <w:lang w:val="lt-LT" w:eastAsia="lt-LT"/>
        </w:rPr>
        <w:drawing>
          <wp:inline distT="0" distB="0" distL="0" distR="0">
            <wp:extent cx="2104390" cy="1090295"/>
            <wp:effectExtent l="0" t="0" r="0" b="0"/>
            <wp:docPr id="15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04390" cy="1090295"/>
                    </a:xfrm>
                    <a:prstGeom prst="rect">
                      <a:avLst/>
                    </a:prstGeom>
                    <a:noFill/>
                    <a:ln>
                      <a:noFill/>
                    </a:ln>
                  </pic:spPr>
                </pic:pic>
              </a:graphicData>
            </a:graphic>
          </wp:inline>
        </w:drawing>
      </w:r>
    </w:p>
    <w:p w:rsidR="00D01A27" w:rsidRPr="002908B2" w:rsidRDefault="000E0D10" w:rsidP="00D01A27">
      <w:pPr>
        <w:pStyle w:val="Pavaprasymas"/>
        <w:keepLines/>
      </w:pPr>
      <w:r w:rsidRPr="002908B2">
        <w:rPr>
          <w:b/>
        </w:rPr>
        <w:t>Fig. 23</w:t>
      </w:r>
      <w:r w:rsidR="00D01A27" w:rsidRPr="002908B2">
        <w:rPr>
          <w:b/>
        </w:rPr>
        <w:t>.9.</w:t>
      </w:r>
      <w:r w:rsidR="00D01A27" w:rsidRPr="002908B2">
        <w:tab/>
      </w:r>
      <w:r w:rsidR="00EF1C5E" w:rsidRPr="002908B2">
        <w:t>A partially ordered set</w:t>
      </w:r>
      <w:r w:rsidR="00D01A27" w:rsidRPr="002908B2">
        <w:t xml:space="preserve"> </w:t>
      </w:r>
      <w:r w:rsidR="00D01A27" w:rsidRPr="002908B2">
        <w:rPr>
          <w:i/>
          <w:iCs/>
        </w:rPr>
        <w:t>W</w:t>
      </w:r>
      <w:r w:rsidR="00D01A27" w:rsidRPr="002908B2">
        <w:t xml:space="preserve"> = {</w:t>
      </w:r>
      <w:r w:rsidR="00D01A27" w:rsidRPr="002908B2">
        <w:rPr>
          <w:i/>
          <w:iCs/>
        </w:rPr>
        <w:t>w</w:t>
      </w:r>
      <w:r w:rsidR="00D01A27" w:rsidRPr="002908B2">
        <w:rPr>
          <w:vertAlign w:val="subscript"/>
        </w:rPr>
        <w:t>1</w:t>
      </w:r>
      <w:r w:rsidR="00D01A27" w:rsidRPr="002908B2">
        <w:t xml:space="preserve">, </w:t>
      </w:r>
      <w:r w:rsidR="00D01A27" w:rsidRPr="002908B2">
        <w:rPr>
          <w:i/>
          <w:iCs/>
        </w:rPr>
        <w:t>w</w:t>
      </w:r>
      <w:r w:rsidR="00D01A27" w:rsidRPr="002908B2">
        <w:rPr>
          <w:vertAlign w:val="subscript"/>
        </w:rPr>
        <w:t>2</w:t>
      </w:r>
      <w:r w:rsidR="00D01A27" w:rsidRPr="002908B2">
        <w:t xml:space="preserve">, </w:t>
      </w:r>
      <w:r w:rsidR="00D01A27" w:rsidRPr="002908B2">
        <w:rPr>
          <w:i/>
          <w:iCs/>
        </w:rPr>
        <w:t>w</w:t>
      </w:r>
      <w:r w:rsidR="00D01A27" w:rsidRPr="002908B2">
        <w:rPr>
          <w:vertAlign w:val="subscript"/>
        </w:rPr>
        <w:t>3</w:t>
      </w:r>
      <w:r w:rsidR="00D01A27" w:rsidRPr="002908B2">
        <w:t xml:space="preserve"> , </w:t>
      </w:r>
      <w:r w:rsidR="00D01A27" w:rsidRPr="002908B2">
        <w:rPr>
          <w:i/>
          <w:iCs/>
        </w:rPr>
        <w:t>w</w:t>
      </w:r>
      <w:r w:rsidR="00D01A27" w:rsidRPr="002908B2">
        <w:rPr>
          <w:vertAlign w:val="subscript"/>
        </w:rPr>
        <w:t>4</w:t>
      </w:r>
      <w:r w:rsidR="00E71646" w:rsidRPr="002908B2">
        <w:t>}</w:t>
      </w:r>
    </w:p>
    <w:p w:rsidR="00D01A27" w:rsidRPr="002908B2" w:rsidRDefault="00E71646" w:rsidP="00D01A27">
      <w:pPr>
        <w:pStyle w:val="Tekstas"/>
        <w:spacing w:after="120"/>
      </w:pPr>
      <w:r w:rsidRPr="002908B2">
        <w:rPr>
          <w:b/>
        </w:rPr>
        <w:t xml:space="preserve">Definition </w:t>
      </w:r>
      <w:r w:rsidR="00B77E08">
        <w:rPr>
          <w:b/>
        </w:rPr>
        <w:t>23</w:t>
      </w:r>
      <w:r w:rsidR="002908B2" w:rsidRPr="002908B2">
        <w:rPr>
          <w:b/>
        </w:rPr>
        <w:t xml:space="preserve">.5 (Intensional relation, or conceptual relation </w:t>
      </w:r>
      <w:r w:rsidR="002908B2" w:rsidRPr="002908B2">
        <w:rPr>
          <w:i/>
          <w:iCs/>
        </w:rPr>
        <w:t>ρ</w:t>
      </w:r>
      <w:r w:rsidR="002908B2" w:rsidRPr="002908B2">
        <w:rPr>
          <w:vertAlign w:val="superscript"/>
        </w:rPr>
        <w:t>(</w:t>
      </w:r>
      <w:r w:rsidR="002908B2" w:rsidRPr="002908B2">
        <w:rPr>
          <w:i/>
          <w:iCs/>
          <w:vertAlign w:val="superscript"/>
        </w:rPr>
        <w:t>n</w:t>
      </w:r>
      <w:r w:rsidR="002908B2" w:rsidRPr="002908B2">
        <w:rPr>
          <w:vertAlign w:val="superscript"/>
        </w:rPr>
        <w:t>)</w:t>
      </w:r>
      <w:r w:rsidR="002908B2" w:rsidRPr="002908B2">
        <w:rPr>
          <w:b/>
        </w:rPr>
        <w:t>)</w:t>
      </w:r>
      <w:r w:rsidR="00D01A27" w:rsidRPr="002908B2">
        <w:rPr>
          <w:b/>
        </w:rPr>
        <w:t>.</w:t>
      </w:r>
      <w:r w:rsidR="00D01A27" w:rsidRPr="002908B2">
        <w:t xml:space="preserve"> </w:t>
      </w:r>
      <w:r w:rsidR="002908B2" w:rsidRPr="002908B2">
        <w:t>An intensional relation (or conceptual relation)</w:t>
      </w:r>
      <w:r w:rsidR="00D01A27" w:rsidRPr="002908B2">
        <w:t xml:space="preserve"> </w:t>
      </w:r>
      <w:r w:rsidR="00D01A27" w:rsidRPr="002908B2">
        <w:rPr>
          <w:i/>
          <w:iCs/>
        </w:rPr>
        <w:t>ρ</w:t>
      </w:r>
      <w:r w:rsidR="00D01A27" w:rsidRPr="002908B2">
        <w:rPr>
          <w:vertAlign w:val="superscript"/>
        </w:rPr>
        <w:t>(</w:t>
      </w:r>
      <w:r w:rsidR="00D01A27" w:rsidRPr="002908B2">
        <w:rPr>
          <w:i/>
          <w:iCs/>
          <w:vertAlign w:val="superscript"/>
        </w:rPr>
        <w:t>n</w:t>
      </w:r>
      <w:r w:rsidR="00D01A27" w:rsidRPr="002908B2">
        <w:rPr>
          <w:vertAlign w:val="superscript"/>
        </w:rPr>
        <w:t>)</w:t>
      </w:r>
      <w:r w:rsidR="00D01A27" w:rsidRPr="002908B2">
        <w:t xml:space="preserve"> </w:t>
      </w:r>
      <w:r w:rsidR="002908B2" w:rsidRPr="002908B2">
        <w:t xml:space="preserve">of arity </w:t>
      </w:r>
      <w:r w:rsidR="002908B2" w:rsidRPr="002908B2">
        <w:rPr>
          <w:i/>
        </w:rPr>
        <w:t>n</w:t>
      </w:r>
      <w:r w:rsidR="002908B2" w:rsidRPr="002908B2">
        <w:t xml:space="preserve"> on</w:t>
      </w:r>
      <w:r w:rsidR="00D01A27" w:rsidRPr="002908B2">
        <w:t xml:space="preserve"> (</w:t>
      </w:r>
      <w:r w:rsidR="00D01A27" w:rsidRPr="002908B2">
        <w:rPr>
          <w:i/>
        </w:rPr>
        <w:t>D</w:t>
      </w:r>
      <w:r w:rsidR="002908B2" w:rsidRPr="002908B2">
        <w:t>, </w:t>
      </w:r>
      <w:r w:rsidR="00D01A27" w:rsidRPr="002908B2">
        <w:rPr>
          <w:i/>
        </w:rPr>
        <w:t>W</w:t>
      </w:r>
      <w:r w:rsidR="00D01A27" w:rsidRPr="002908B2">
        <w:t xml:space="preserve">) </w:t>
      </w:r>
      <w:r w:rsidR="002908B2" w:rsidRPr="002908B2">
        <w:t xml:space="preserve">is a total function </w:t>
      </w:r>
      <w:r w:rsidR="00D01A27" w:rsidRPr="002908B2">
        <w:rPr>
          <w:i/>
          <w:iCs/>
        </w:rPr>
        <w:t>W</w:t>
      </w:r>
      <w:r w:rsidR="00D01A27" w:rsidRPr="002908B2">
        <w:t> → </w:t>
      </w:r>
      <w:r w:rsidR="00D01A27" w:rsidRPr="002908B2">
        <w:rPr>
          <w:i/>
        </w:rPr>
        <w:t>powerset</w:t>
      </w:r>
      <w:r w:rsidR="00D01A27" w:rsidRPr="002908B2">
        <w:t>(</w:t>
      </w:r>
      <w:r w:rsidR="00D01A27" w:rsidRPr="002908B2">
        <w:rPr>
          <w:i/>
        </w:rPr>
        <w:t>D</w:t>
      </w:r>
      <w:r w:rsidR="00D01A27" w:rsidRPr="002908B2">
        <w:rPr>
          <w:i/>
          <w:vertAlign w:val="superscript"/>
        </w:rPr>
        <w:t>n</w:t>
      </w:r>
      <w:r w:rsidR="002908B2" w:rsidRPr="002908B2">
        <w:t>)</w:t>
      </w:r>
      <w:r w:rsidR="00D3367B">
        <w:t xml:space="preserve"> from the set </w:t>
      </w:r>
      <w:r w:rsidR="00D3367B" w:rsidRPr="002908B2">
        <w:rPr>
          <w:i/>
          <w:iCs/>
        </w:rPr>
        <w:t>W</w:t>
      </w:r>
      <w:r w:rsidR="00D3367B">
        <w:t xml:space="preserve"> into the set of all </w:t>
      </w:r>
      <w:r w:rsidR="00D3367B" w:rsidRPr="00D3367B">
        <w:rPr>
          <w:i/>
        </w:rPr>
        <w:t>n</w:t>
      </w:r>
      <w:r w:rsidR="00D3367B">
        <w:t xml:space="preserve">-ary extensional relations on </w:t>
      </w:r>
      <w:r w:rsidR="00D3367B" w:rsidRPr="00D3367B">
        <w:rPr>
          <w:i/>
        </w:rPr>
        <w:t>D</w:t>
      </w:r>
      <w:r w:rsidR="002908B2" w:rsidRPr="002908B2">
        <w:t>. In other words</w:t>
      </w:r>
      <w:r w:rsidR="00D01A27" w:rsidRPr="002908B2">
        <w:t xml:space="preserve">, </w:t>
      </w:r>
      <w:r w:rsidR="00D01A27" w:rsidRPr="002908B2">
        <w:rPr>
          <w:i/>
          <w:iCs/>
        </w:rPr>
        <w:t>ρ</w:t>
      </w:r>
      <w:r w:rsidR="00D01A27" w:rsidRPr="002908B2">
        <w:rPr>
          <w:vertAlign w:val="superscript"/>
        </w:rPr>
        <w:t>(</w:t>
      </w:r>
      <w:r w:rsidR="00D01A27" w:rsidRPr="002908B2">
        <w:rPr>
          <w:i/>
          <w:iCs/>
          <w:vertAlign w:val="superscript"/>
        </w:rPr>
        <w:t>n</w:t>
      </w:r>
      <w:r w:rsidR="00D01A27" w:rsidRPr="002908B2">
        <w:rPr>
          <w:vertAlign w:val="superscript"/>
        </w:rPr>
        <w:t>)</w:t>
      </w:r>
      <w:r w:rsidR="00D01A27" w:rsidRPr="002908B2">
        <w:t xml:space="preserve">: </w:t>
      </w:r>
      <w:r w:rsidR="00D01A27" w:rsidRPr="002908B2">
        <w:rPr>
          <w:i/>
          <w:iCs/>
        </w:rPr>
        <w:t>w</w:t>
      </w:r>
      <w:r w:rsidR="00D01A27" w:rsidRPr="002908B2">
        <w:rPr>
          <w:i/>
          <w:iCs/>
          <w:vertAlign w:val="subscript"/>
        </w:rPr>
        <w:t>i</w:t>
      </w:r>
      <w:r w:rsidR="00D01A27" w:rsidRPr="002908B2">
        <w:t xml:space="preserve"> → </w:t>
      </w:r>
      <w:r w:rsidR="00D01A27" w:rsidRPr="002908B2">
        <w:rPr>
          <w:i/>
          <w:iCs/>
        </w:rPr>
        <w:t>ρ</w:t>
      </w:r>
      <w:r w:rsidR="00D01A27" w:rsidRPr="002908B2">
        <w:rPr>
          <w:vertAlign w:val="superscript"/>
        </w:rPr>
        <w:t>(</w:t>
      </w:r>
      <w:r w:rsidR="00D01A27" w:rsidRPr="002908B2">
        <w:rPr>
          <w:i/>
          <w:iCs/>
          <w:vertAlign w:val="superscript"/>
        </w:rPr>
        <w:t>n</w:t>
      </w:r>
      <w:r w:rsidR="00D01A27" w:rsidRPr="002908B2">
        <w:rPr>
          <w:vertAlign w:val="superscript"/>
        </w:rPr>
        <w:t>)</w:t>
      </w:r>
      <w:r w:rsidR="00D01A27" w:rsidRPr="002908B2">
        <w:t>(</w:t>
      </w:r>
      <w:r w:rsidR="00D01A27" w:rsidRPr="002908B2">
        <w:rPr>
          <w:i/>
          <w:iCs/>
        </w:rPr>
        <w:t>w</w:t>
      </w:r>
      <w:r w:rsidR="00D01A27" w:rsidRPr="002908B2">
        <w:rPr>
          <w:i/>
          <w:iCs/>
          <w:vertAlign w:val="subscript"/>
        </w:rPr>
        <w:t>i</w:t>
      </w:r>
      <w:r w:rsidR="002908B2" w:rsidRPr="002908B2">
        <w:t>), i.e.</w:t>
      </w:r>
      <w:r w:rsidR="00D01A27" w:rsidRPr="002908B2">
        <w:t xml:space="preserve"> </w:t>
      </w:r>
      <w:r w:rsidR="00D01A27" w:rsidRPr="002908B2">
        <w:rPr>
          <w:i/>
          <w:iCs/>
        </w:rPr>
        <w:t>ρ</w:t>
      </w:r>
      <w:r w:rsidR="00D01A27" w:rsidRPr="002908B2">
        <w:rPr>
          <w:vertAlign w:val="superscript"/>
        </w:rPr>
        <w:t>(</w:t>
      </w:r>
      <w:r w:rsidR="00D01A27" w:rsidRPr="002908B2">
        <w:rPr>
          <w:i/>
          <w:iCs/>
          <w:vertAlign w:val="superscript"/>
        </w:rPr>
        <w:t>n</w:t>
      </w:r>
      <w:r w:rsidR="00D01A27" w:rsidRPr="002908B2">
        <w:rPr>
          <w:vertAlign w:val="superscript"/>
        </w:rPr>
        <w:t>)</w:t>
      </w:r>
      <w:r w:rsidR="002908B2" w:rsidRPr="002908B2">
        <w:t xml:space="preserve"> maps a world</w:t>
      </w:r>
      <w:r w:rsidR="00D3367B">
        <w:t>’</w:t>
      </w:r>
      <w:r w:rsidR="002908B2" w:rsidRPr="002908B2">
        <w:t>s state</w:t>
      </w:r>
      <w:r w:rsidR="00D01A27" w:rsidRPr="002908B2">
        <w:t xml:space="preserve"> </w:t>
      </w:r>
      <w:r w:rsidR="00D01A27" w:rsidRPr="002908B2">
        <w:rPr>
          <w:i/>
          <w:iCs/>
        </w:rPr>
        <w:t>w</w:t>
      </w:r>
      <w:r w:rsidR="00D01A27" w:rsidRPr="002908B2">
        <w:rPr>
          <w:i/>
          <w:iCs/>
          <w:vertAlign w:val="subscript"/>
        </w:rPr>
        <w:t>i</w:t>
      </w:r>
      <w:r w:rsidR="00D3367B">
        <w:t xml:space="preserve"> into </w:t>
      </w:r>
      <w:r w:rsidR="00D3367B" w:rsidRPr="002908B2">
        <w:rPr>
          <w:i/>
          <w:iCs/>
        </w:rPr>
        <w:t>ρ</w:t>
      </w:r>
      <w:r w:rsidR="00D3367B" w:rsidRPr="002908B2">
        <w:rPr>
          <w:vertAlign w:val="superscript"/>
        </w:rPr>
        <w:t>(</w:t>
      </w:r>
      <w:r w:rsidR="00D3367B" w:rsidRPr="002908B2">
        <w:rPr>
          <w:i/>
          <w:iCs/>
          <w:vertAlign w:val="superscript"/>
        </w:rPr>
        <w:t>n</w:t>
      </w:r>
      <w:r w:rsidR="00D3367B" w:rsidRPr="002908B2">
        <w:rPr>
          <w:vertAlign w:val="superscript"/>
        </w:rPr>
        <w:t>)</w:t>
      </w:r>
      <w:r w:rsidR="00D3367B" w:rsidRPr="002908B2">
        <w:t>(</w:t>
      </w:r>
      <w:r w:rsidR="00D3367B" w:rsidRPr="002908B2">
        <w:rPr>
          <w:i/>
          <w:iCs/>
        </w:rPr>
        <w:t>w</w:t>
      </w:r>
      <w:r w:rsidR="00D3367B" w:rsidRPr="002908B2">
        <w:rPr>
          <w:i/>
          <w:iCs/>
          <w:vertAlign w:val="subscript"/>
        </w:rPr>
        <w:t>i</w:t>
      </w:r>
      <w:r w:rsidR="00D3367B">
        <w:t>), a subset of the Cartesian product</w:t>
      </w:r>
      <w:r w:rsidR="00D01A27" w:rsidRPr="002908B2">
        <w:t xml:space="preserve"> </w:t>
      </w:r>
      <w:r w:rsidR="00D01A27" w:rsidRPr="002908B2">
        <w:rPr>
          <w:i/>
          <w:iCs/>
        </w:rPr>
        <w:t>D</w:t>
      </w:r>
      <w:r w:rsidR="00D01A27" w:rsidRPr="002908B2">
        <w:rPr>
          <w:i/>
          <w:iCs/>
          <w:vertAlign w:val="superscript"/>
        </w:rPr>
        <w:t>n</w:t>
      </w:r>
      <w:r w:rsidR="00D01A27" w:rsidRPr="002908B2">
        <w:t xml:space="preserve"> (</w:t>
      </w:r>
      <w:r w:rsidR="00D01A27" w:rsidRPr="002908B2">
        <w:rPr>
          <w:i/>
          <w:iCs/>
        </w:rPr>
        <w:t>w</w:t>
      </w:r>
      <w:r w:rsidR="00D01A27" w:rsidRPr="002908B2">
        <w:rPr>
          <w:i/>
          <w:iCs/>
          <w:vertAlign w:val="subscript"/>
        </w:rPr>
        <w:t>i</w:t>
      </w:r>
      <w:r w:rsidR="00D01A27" w:rsidRPr="002908B2">
        <w:t xml:space="preserve">) – </w:t>
      </w:r>
      <w:r w:rsidR="00D3367B">
        <w:t xml:space="preserve">a set of tuples from </w:t>
      </w:r>
      <w:r w:rsidR="00D01A27" w:rsidRPr="002908B2">
        <w:rPr>
          <w:i/>
          <w:iCs/>
        </w:rPr>
        <w:t>D</w:t>
      </w:r>
      <w:r w:rsidR="00D01A27" w:rsidRPr="002908B2">
        <w:rPr>
          <w:i/>
          <w:iCs/>
          <w:vertAlign w:val="superscript"/>
        </w:rPr>
        <w:t>n</w:t>
      </w:r>
      <w:r w:rsidR="00D3367B">
        <w:t>, in other words, an extensional relational structure.</w:t>
      </w:r>
      <w:r w:rsidR="00AB0C7F">
        <w:t xml:space="preserve"> (</w:t>
      </w:r>
      <w:r w:rsidR="004E2586">
        <w:t>Guar</w:t>
      </w:r>
      <w:r w:rsidR="00AB0C7F">
        <w:t>ino et al. 2009, definition 2.3)</w:t>
      </w:r>
      <w:r w:rsidR="004E2586">
        <w:t xml:space="preserve">                                                                                                                 □</w:t>
      </w:r>
    </w:p>
    <w:p w:rsidR="00D01A27" w:rsidRPr="002908B2" w:rsidRDefault="00D3367B" w:rsidP="00D01A27">
      <w:pPr>
        <w:pStyle w:val="Tekstas"/>
      </w:pPr>
      <w:r>
        <w:lastRenderedPageBreak/>
        <w:t>Here</w:t>
      </w:r>
      <w:r w:rsidR="00D01A27" w:rsidRPr="002908B2">
        <w:t xml:space="preserve"> </w:t>
      </w:r>
      <w:r w:rsidR="00D01A27" w:rsidRPr="002908B2">
        <w:rPr>
          <w:i/>
        </w:rPr>
        <w:t>powerset</w:t>
      </w:r>
      <w:r w:rsidR="00D01A27" w:rsidRPr="002908B2">
        <w:t>(</w:t>
      </w:r>
      <w:r w:rsidR="00D01A27" w:rsidRPr="002908B2">
        <w:rPr>
          <w:i/>
        </w:rPr>
        <w:t>A</w:t>
      </w:r>
      <w:r>
        <w:t>) denotes a set of</w:t>
      </w:r>
      <w:r w:rsidR="00D01A27" w:rsidRPr="002908B2">
        <w:t xml:space="preserve"> </w:t>
      </w:r>
      <w:r>
        <w:t xml:space="preserve">subsets of </w:t>
      </w:r>
      <w:r w:rsidR="00D01A27" w:rsidRPr="002908B2">
        <w:rPr>
          <w:i/>
        </w:rPr>
        <w:t>A</w:t>
      </w:r>
      <w:r w:rsidR="00D01A27" w:rsidRPr="002908B2">
        <w:t xml:space="preserve">. </w:t>
      </w:r>
      <w:r>
        <w:t xml:space="preserve">Also denoted </w:t>
      </w:r>
      <w:r w:rsidR="00D01A27" w:rsidRPr="002908B2">
        <w:t>2</w:t>
      </w:r>
      <w:r w:rsidR="00D01A27" w:rsidRPr="002908B2">
        <w:rPr>
          <w:i/>
          <w:vertAlign w:val="superscript"/>
        </w:rPr>
        <w:t>A</w:t>
      </w:r>
      <w:r w:rsidR="00D01A27" w:rsidRPr="002908B2">
        <w:t xml:space="preserve">. </w:t>
      </w:r>
      <w:r>
        <w:t>For instance, suppose</w:t>
      </w:r>
      <w:r w:rsidR="00D01A27" w:rsidRPr="002908B2">
        <w:t xml:space="preserve"> </w:t>
      </w:r>
      <w:r w:rsidR="00D01A27" w:rsidRPr="002908B2">
        <w:rPr>
          <w:i/>
        </w:rPr>
        <w:t>A</w:t>
      </w:r>
      <w:r w:rsidR="00D01A27" w:rsidRPr="002908B2">
        <w:t> = {</w:t>
      </w:r>
      <w:r w:rsidR="00D01A27" w:rsidRPr="002908B2">
        <w:rPr>
          <w:i/>
        </w:rPr>
        <w:t>a</w:t>
      </w:r>
      <w:r w:rsidR="00D01A27" w:rsidRPr="002908B2">
        <w:t>, </w:t>
      </w:r>
      <w:r w:rsidR="00D01A27" w:rsidRPr="002908B2">
        <w:rPr>
          <w:i/>
        </w:rPr>
        <w:t>b</w:t>
      </w:r>
      <w:r>
        <w:t>}. Then</w:t>
      </w:r>
      <w:r w:rsidR="00D01A27" w:rsidRPr="002908B2">
        <w:t xml:space="preserve"> </w:t>
      </w:r>
      <w:r w:rsidR="00D01A27" w:rsidRPr="002908B2">
        <w:rPr>
          <w:i/>
        </w:rPr>
        <w:t>powerset</w:t>
      </w:r>
      <w:r w:rsidR="00D01A27" w:rsidRPr="002908B2">
        <w:t>(</w:t>
      </w:r>
      <w:r w:rsidR="00D01A27" w:rsidRPr="002908B2">
        <w:rPr>
          <w:i/>
        </w:rPr>
        <w:t>A</w:t>
      </w:r>
      <w:r w:rsidR="00D01A27" w:rsidRPr="002908B2">
        <w:t>) = 2</w:t>
      </w:r>
      <w:r w:rsidR="00D01A27" w:rsidRPr="002908B2">
        <w:rPr>
          <w:i/>
          <w:vertAlign w:val="superscript"/>
        </w:rPr>
        <w:t>A</w:t>
      </w:r>
      <w:r w:rsidR="00D01A27" w:rsidRPr="002908B2">
        <w:t xml:space="preserve"> = </w:t>
      </w:r>
      <w:r w:rsidR="00D01A27" w:rsidRPr="002908B2">
        <w:rPr>
          <w:sz w:val="28"/>
          <w:szCs w:val="28"/>
        </w:rPr>
        <w:t>{</w:t>
      </w:r>
      <w:r w:rsidR="00D01A27" w:rsidRPr="002908B2">
        <w:t xml:space="preserve"> {}, {</w:t>
      </w:r>
      <w:r w:rsidR="00D01A27" w:rsidRPr="002908B2">
        <w:rPr>
          <w:i/>
        </w:rPr>
        <w:t>a</w:t>
      </w:r>
      <w:r w:rsidR="00D01A27" w:rsidRPr="002908B2">
        <w:t>}, {</w:t>
      </w:r>
      <w:r w:rsidR="00D01A27" w:rsidRPr="002908B2">
        <w:rPr>
          <w:i/>
        </w:rPr>
        <w:t>b</w:t>
      </w:r>
      <w:r w:rsidR="00D01A27" w:rsidRPr="002908B2">
        <w:t>}, {</w:t>
      </w:r>
      <w:r w:rsidR="00D01A27" w:rsidRPr="002908B2">
        <w:rPr>
          <w:i/>
        </w:rPr>
        <w:t>a</w:t>
      </w:r>
      <w:r w:rsidR="00D01A27" w:rsidRPr="002908B2">
        <w:t xml:space="preserve">, </w:t>
      </w:r>
      <w:r w:rsidR="00D01A27" w:rsidRPr="002908B2">
        <w:rPr>
          <w:i/>
        </w:rPr>
        <w:t>b</w:t>
      </w:r>
      <w:r w:rsidR="00D01A27" w:rsidRPr="002908B2">
        <w:t xml:space="preserve">} </w:t>
      </w:r>
      <w:r w:rsidR="00D01A27" w:rsidRPr="002908B2">
        <w:rPr>
          <w:sz w:val="28"/>
          <w:szCs w:val="28"/>
        </w:rPr>
        <w:t>}.</w:t>
      </w:r>
    </w:p>
    <w:p w:rsidR="00D01A27" w:rsidRPr="002908B2" w:rsidRDefault="002D28A6" w:rsidP="00D01A27">
      <w:pPr>
        <w:pStyle w:val="Tekstas"/>
        <w:spacing w:before="240"/>
      </w:pPr>
      <w:r>
        <w:rPr>
          <w:b/>
        </w:rPr>
        <w:t xml:space="preserve">Definition </w:t>
      </w:r>
      <w:r w:rsidR="00B77E08">
        <w:rPr>
          <w:b/>
        </w:rPr>
        <w:t>23</w:t>
      </w:r>
      <w:r>
        <w:rPr>
          <w:b/>
        </w:rPr>
        <w:t>.6 (</w:t>
      </w:r>
      <w:r w:rsidRPr="002D28A6">
        <w:rPr>
          <w:b/>
        </w:rPr>
        <w:t>Intensional relational structure</w:t>
      </w:r>
      <w:r>
        <w:t xml:space="preserve"> </w:t>
      </w:r>
      <w:r w:rsidR="00384054" w:rsidRPr="002908B2">
        <w:rPr>
          <w:b/>
          <w:bCs/>
        </w:rPr>
        <w:t>C</w:t>
      </w:r>
      <w:r w:rsidR="00384054" w:rsidRPr="002908B2">
        <w:t xml:space="preserve"> = </w:t>
      </w:r>
      <w:r w:rsidRPr="002908B2">
        <w:t>(</w:t>
      </w:r>
      <w:r w:rsidRPr="002908B2">
        <w:rPr>
          <w:i/>
          <w:iCs/>
        </w:rPr>
        <w:t>D</w:t>
      </w:r>
      <w:r w:rsidRPr="002908B2">
        <w:t xml:space="preserve">, </w:t>
      </w:r>
      <w:r w:rsidRPr="002908B2">
        <w:rPr>
          <w:i/>
          <w:iCs/>
        </w:rPr>
        <w:t>W,</w:t>
      </w:r>
      <w:r w:rsidRPr="002908B2">
        <w:rPr>
          <w:iCs/>
        </w:rPr>
        <w:t xml:space="preserve"> </w:t>
      </w:r>
      <w:r w:rsidRPr="002908B2">
        <w:rPr>
          <w:rFonts w:ascii="Lucida Calligraphy" w:hAnsi="Lucida Calligraphy"/>
          <w:iCs/>
        </w:rPr>
        <w:t>R</w:t>
      </w:r>
      <w:r w:rsidRPr="002908B2">
        <w:rPr>
          <w:iCs/>
        </w:rPr>
        <w:t>)</w:t>
      </w:r>
      <w:r>
        <w:t xml:space="preserve">, </w:t>
      </w:r>
      <w:r w:rsidRPr="002D28A6">
        <w:rPr>
          <w:b/>
        </w:rPr>
        <w:t>or conceptualization</w:t>
      </w:r>
      <w:r>
        <w:rPr>
          <w:b/>
        </w:rPr>
        <w:t>)</w:t>
      </w:r>
      <w:r w:rsidR="00D01A27" w:rsidRPr="002908B2">
        <w:rPr>
          <w:b/>
        </w:rPr>
        <w:t xml:space="preserve"> </w:t>
      </w:r>
      <w:r w:rsidRPr="002D28A6">
        <w:t>An intensional relational structure (or a conceptualization)</w:t>
      </w:r>
      <w:r w:rsidR="00384054">
        <w:t xml:space="preserve"> is a triple</w:t>
      </w:r>
      <w:r w:rsidR="00D01A27" w:rsidRPr="002908B2">
        <w:t xml:space="preserve"> </w:t>
      </w:r>
      <w:r w:rsidR="00D01A27" w:rsidRPr="002908B2">
        <w:rPr>
          <w:b/>
          <w:bCs/>
        </w:rPr>
        <w:t>C</w:t>
      </w:r>
      <w:r w:rsidR="00D01A27" w:rsidRPr="002908B2">
        <w:t xml:space="preserve"> = (</w:t>
      </w:r>
      <w:r w:rsidR="00D01A27" w:rsidRPr="002908B2">
        <w:rPr>
          <w:i/>
          <w:iCs/>
        </w:rPr>
        <w:t>D</w:t>
      </w:r>
      <w:r w:rsidR="00D01A27" w:rsidRPr="002908B2">
        <w:t xml:space="preserve">, </w:t>
      </w:r>
      <w:r w:rsidR="00D01A27" w:rsidRPr="002908B2">
        <w:rPr>
          <w:i/>
          <w:iCs/>
        </w:rPr>
        <w:t>W,</w:t>
      </w:r>
      <w:r w:rsidR="00D01A27" w:rsidRPr="002908B2">
        <w:rPr>
          <w:iCs/>
        </w:rPr>
        <w:t xml:space="preserve"> </w:t>
      </w:r>
      <w:r w:rsidR="00D01A27" w:rsidRPr="002908B2">
        <w:rPr>
          <w:rFonts w:ascii="Lucida Calligraphy" w:hAnsi="Lucida Calligraphy"/>
          <w:iCs/>
        </w:rPr>
        <w:t>R</w:t>
      </w:r>
      <w:r w:rsidR="00D01A27" w:rsidRPr="002908B2">
        <w:rPr>
          <w:iCs/>
        </w:rPr>
        <w:t>)</w:t>
      </w:r>
      <w:r>
        <w:rPr>
          <w:iCs/>
        </w:rPr>
        <w:t xml:space="preserve"> with</w:t>
      </w:r>
    </w:p>
    <w:p w:rsidR="00D01A27" w:rsidRPr="002908B2" w:rsidRDefault="00D01A27" w:rsidP="00D01A27">
      <w:pPr>
        <w:pStyle w:val="Tekstasbulleted"/>
      </w:pPr>
      <w:r w:rsidRPr="002908B2">
        <w:rPr>
          <w:i/>
        </w:rPr>
        <w:t>D</w:t>
      </w:r>
      <w:r w:rsidR="00897D15">
        <w:t xml:space="preserve"> </w:t>
      </w:r>
      <w:r w:rsidR="002D28A6">
        <w:t>a universe of discourse</w:t>
      </w:r>
    </w:p>
    <w:p w:rsidR="00D01A27" w:rsidRPr="002908B2" w:rsidRDefault="00D01A27" w:rsidP="00D01A27">
      <w:pPr>
        <w:pStyle w:val="Tekstasbulleted"/>
      </w:pPr>
      <w:r w:rsidRPr="002908B2">
        <w:rPr>
          <w:i/>
          <w:iCs/>
        </w:rPr>
        <w:t>W</w:t>
      </w:r>
      <w:r w:rsidRPr="002908B2">
        <w:rPr>
          <w:b/>
        </w:rPr>
        <w:t xml:space="preserve"> </w:t>
      </w:r>
      <w:r w:rsidR="002D28A6">
        <w:t>a world, i.e. a set of world’s states</w:t>
      </w:r>
    </w:p>
    <w:p w:rsidR="0096141E" w:rsidRPr="0096141E" w:rsidRDefault="00D01A27" w:rsidP="00D01A27">
      <w:pPr>
        <w:pStyle w:val="Tekstasbulleted"/>
      </w:pPr>
      <w:r w:rsidRPr="002908B2">
        <w:rPr>
          <w:rFonts w:ascii="Lucida Calligraphy" w:hAnsi="Lucida Calligraphy"/>
          <w:iCs/>
        </w:rPr>
        <w:t>R</w:t>
      </w:r>
      <w:r w:rsidRPr="002908B2">
        <w:rPr>
          <w:iCs/>
        </w:rPr>
        <w:t xml:space="preserve"> </w:t>
      </w:r>
      <w:r w:rsidR="002D28A6">
        <w:t xml:space="preserve">a set of </w:t>
      </w:r>
      <w:r w:rsidR="00897D15">
        <w:t>intensional relations on the domain space</w:t>
      </w:r>
      <w:r w:rsidRPr="002908B2">
        <w:t xml:space="preserve"> (</w:t>
      </w:r>
      <w:r w:rsidRPr="002908B2">
        <w:rPr>
          <w:i/>
          <w:iCs/>
        </w:rPr>
        <w:t>D</w:t>
      </w:r>
      <w:r w:rsidRPr="002908B2">
        <w:t xml:space="preserve">, </w:t>
      </w:r>
      <w:r w:rsidRPr="002908B2">
        <w:rPr>
          <w:i/>
          <w:iCs/>
        </w:rPr>
        <w:t>W</w:t>
      </w:r>
      <w:r w:rsidR="00897D15">
        <w:rPr>
          <w:iCs/>
        </w:rPr>
        <w:t>)</w:t>
      </w:r>
    </w:p>
    <w:p w:rsidR="00D01A27" w:rsidRPr="002908B2" w:rsidRDefault="00AB0C7F" w:rsidP="00AB0C7F">
      <w:pPr>
        <w:pStyle w:val="Tekstas"/>
        <w:ind w:left="1117" w:firstLine="0"/>
      </w:pPr>
      <w:r>
        <w:t>(</w:t>
      </w:r>
      <w:r w:rsidR="0096141E">
        <w:t>Guar</w:t>
      </w:r>
      <w:r>
        <w:t>ino et al. 2009, definition 2.3)</w:t>
      </w:r>
      <w:r w:rsidR="0096141E">
        <w:t xml:space="preserve">                                                                      </w:t>
      </w:r>
      <w:r w:rsidR="00897D15">
        <w:rPr>
          <w:iCs/>
        </w:rPr>
        <w:t>□</w:t>
      </w:r>
    </w:p>
    <w:p w:rsidR="00D01A27" w:rsidRPr="002908B2" w:rsidRDefault="009444B1" w:rsidP="00D01A27">
      <w:pPr>
        <w:pStyle w:val="Tekstas"/>
        <w:spacing w:before="240"/>
      </w:pPr>
      <w:r>
        <w:rPr>
          <w:b/>
        </w:rPr>
        <w:t xml:space="preserve">Example </w:t>
      </w:r>
      <w:r w:rsidR="00B77E08">
        <w:rPr>
          <w:b/>
        </w:rPr>
        <w:t>23</w:t>
      </w:r>
      <w:r>
        <w:rPr>
          <w:b/>
        </w:rPr>
        <w:t>.7</w:t>
      </w:r>
      <w:r w:rsidR="00D01A27" w:rsidRPr="002908B2">
        <w:t xml:space="preserve"> </w:t>
      </w:r>
      <w:r w:rsidR="00AB0C7F">
        <w:t>(</w:t>
      </w:r>
      <w:r w:rsidR="0022491C">
        <w:t>G</w:t>
      </w:r>
      <w:r w:rsidR="00AB0C7F">
        <w:t>uarino et al. 2009, example 2.3)</w:t>
      </w:r>
      <w:r w:rsidR="0022491C">
        <w:t xml:space="preserve"> </w:t>
      </w:r>
      <w:r w:rsidR="005E6692">
        <w:t>Coming</w:t>
      </w:r>
      <w:r>
        <w:t xml:space="preserve"> back to Examples 23.2 and</w:t>
      </w:r>
      <w:r w:rsidR="00B77E08">
        <w:t xml:space="preserve"> 23</w:t>
      </w:r>
      <w:r w:rsidR="00D01A27" w:rsidRPr="002908B2">
        <w:t>.3</w:t>
      </w:r>
      <w:r>
        <w:t>, we can see them as describing two different world’s states</w:t>
      </w:r>
      <w:r w:rsidR="00D01A27" w:rsidRPr="002908B2">
        <w:t xml:space="preserve"> </w:t>
      </w:r>
      <w:r>
        <w:t xml:space="preserve">compatible with the following intensional relational structure </w:t>
      </w:r>
      <w:r>
        <w:rPr>
          <w:b/>
        </w:rPr>
        <w:t>C </w:t>
      </w:r>
      <w:r>
        <w:t>= </w:t>
      </w:r>
      <w:r w:rsidRPr="002908B2">
        <w:t>(</w:t>
      </w:r>
      <w:r w:rsidRPr="002908B2">
        <w:rPr>
          <w:i/>
          <w:iCs/>
        </w:rPr>
        <w:t>D</w:t>
      </w:r>
      <w:r w:rsidRPr="002908B2">
        <w:t xml:space="preserve">, </w:t>
      </w:r>
      <w:r w:rsidRPr="002908B2">
        <w:rPr>
          <w:i/>
          <w:iCs/>
        </w:rPr>
        <w:t>W,</w:t>
      </w:r>
      <w:r w:rsidRPr="002908B2">
        <w:rPr>
          <w:iCs/>
        </w:rPr>
        <w:t xml:space="preserve"> </w:t>
      </w:r>
      <w:r w:rsidRPr="002908B2">
        <w:rPr>
          <w:rFonts w:ascii="Lucida Calligraphy" w:hAnsi="Lucida Calligraphy"/>
          <w:iCs/>
        </w:rPr>
        <w:t>R</w:t>
      </w:r>
      <w:r w:rsidRPr="002908B2">
        <w:rPr>
          <w:iCs/>
        </w:rPr>
        <w:t>)</w:t>
      </w:r>
      <w:r w:rsidR="00533BC6" w:rsidRPr="00533BC6">
        <w:t xml:space="preserve"> </w:t>
      </w:r>
      <w:r w:rsidR="00533BC6">
        <w:t>(</w:t>
      </w:r>
      <w:r w:rsidRPr="00533BC6">
        <w:t>Fig</w:t>
      </w:r>
      <w:r>
        <w:t>. 23.10</w:t>
      </w:r>
      <w:r w:rsidR="0096141E">
        <w:t>)</w:t>
      </w:r>
      <w:r w:rsidR="00D01A27" w:rsidRPr="002908B2">
        <w:t>:</w:t>
      </w:r>
    </w:p>
    <w:p w:rsidR="00D01A27" w:rsidRPr="002908B2" w:rsidRDefault="00D01A27" w:rsidP="00D01A27">
      <w:pPr>
        <w:pStyle w:val="Tekstasbulleted"/>
        <w:spacing w:before="120" w:after="120"/>
        <w:ind w:hanging="357"/>
      </w:pPr>
      <w:r w:rsidRPr="002908B2">
        <w:rPr>
          <w:i/>
        </w:rPr>
        <w:t>D</w:t>
      </w:r>
      <w:r w:rsidRPr="002908B2">
        <w:t xml:space="preserve"> = {</w:t>
      </w:r>
      <w:r w:rsidRPr="002908B2">
        <w:rPr>
          <w:i/>
          <w:iCs/>
        </w:rPr>
        <w:t>I1</w:t>
      </w:r>
      <w:r w:rsidRPr="002908B2">
        <w:t xml:space="preserve">, </w:t>
      </w:r>
      <w:r w:rsidRPr="002908B2">
        <w:rPr>
          <w:i/>
          <w:iCs/>
        </w:rPr>
        <w:t>I2</w:t>
      </w:r>
      <w:r w:rsidRPr="002908B2">
        <w:t xml:space="preserve">, </w:t>
      </w:r>
      <w:r w:rsidRPr="002908B2">
        <w:rPr>
          <w:i/>
          <w:iCs/>
        </w:rPr>
        <w:t>I3</w:t>
      </w:r>
      <w:r w:rsidRPr="002908B2">
        <w:t xml:space="preserve">, </w:t>
      </w:r>
      <w:r w:rsidRPr="002908B2">
        <w:rPr>
          <w:i/>
          <w:iCs/>
        </w:rPr>
        <w:t>I4</w:t>
      </w:r>
      <w:r w:rsidRPr="002908B2">
        <w:t>}</w:t>
      </w:r>
    </w:p>
    <w:p w:rsidR="00D01A27" w:rsidRPr="002908B2" w:rsidRDefault="00D01A27" w:rsidP="00D01A27">
      <w:pPr>
        <w:pStyle w:val="Tekstasbulleted"/>
        <w:spacing w:after="120"/>
        <w:ind w:hanging="357"/>
      </w:pPr>
      <w:r w:rsidRPr="002908B2">
        <w:rPr>
          <w:i/>
          <w:iCs/>
        </w:rPr>
        <w:t>W</w:t>
      </w:r>
      <w:r w:rsidRPr="002908B2">
        <w:rPr>
          <w:b/>
        </w:rPr>
        <w:t xml:space="preserve"> </w:t>
      </w:r>
      <w:r w:rsidRPr="002908B2">
        <w:t>= {</w:t>
      </w:r>
      <w:r w:rsidRPr="002908B2">
        <w:rPr>
          <w:i/>
          <w:iCs/>
        </w:rPr>
        <w:t>w</w:t>
      </w:r>
      <w:r w:rsidRPr="002908B2">
        <w:rPr>
          <w:vertAlign w:val="subscript"/>
        </w:rPr>
        <w:t>1</w:t>
      </w:r>
      <w:r w:rsidRPr="002908B2">
        <w:t xml:space="preserve">, </w:t>
      </w:r>
      <w:r w:rsidRPr="002908B2">
        <w:rPr>
          <w:i/>
          <w:iCs/>
        </w:rPr>
        <w:t>w</w:t>
      </w:r>
      <w:r w:rsidRPr="002908B2">
        <w:rPr>
          <w:vertAlign w:val="subscript"/>
        </w:rPr>
        <w:t>2</w:t>
      </w:r>
      <w:r w:rsidRPr="002908B2">
        <w:t xml:space="preserve">, </w:t>
      </w:r>
      <w:r w:rsidRPr="002908B2">
        <w:rPr>
          <w:i/>
          <w:iCs/>
        </w:rPr>
        <w:t>w</w:t>
      </w:r>
      <w:r w:rsidRPr="002908B2">
        <w:rPr>
          <w:vertAlign w:val="subscript"/>
        </w:rPr>
        <w:t>3</w:t>
      </w:r>
      <w:r w:rsidRPr="002908B2">
        <w:t xml:space="preserve"> …}</w:t>
      </w:r>
    </w:p>
    <w:p w:rsidR="00D01A27" w:rsidRPr="002908B2" w:rsidRDefault="00D01A27" w:rsidP="00D01A27">
      <w:pPr>
        <w:pStyle w:val="Tekstasbulleted"/>
        <w:spacing w:after="120"/>
        <w:ind w:hanging="357"/>
      </w:pPr>
      <w:r w:rsidRPr="002908B2">
        <w:rPr>
          <w:rFonts w:ascii="Lucida Calligraphy" w:hAnsi="Lucida Calligraphy"/>
          <w:iCs/>
        </w:rPr>
        <w:t>R</w:t>
      </w:r>
      <w:r w:rsidRPr="002908B2">
        <w:rPr>
          <w:iCs/>
        </w:rPr>
        <w:t xml:space="preserve"> = {</w:t>
      </w:r>
      <w:r w:rsidRPr="002908B2">
        <w:rPr>
          <w:i/>
          <w:iCs/>
        </w:rPr>
        <w:t>Person</w:t>
      </w:r>
      <w:r w:rsidRPr="002908B2">
        <w:rPr>
          <w:iCs/>
          <w:vertAlign w:val="superscript"/>
        </w:rPr>
        <w:t>(1)</w:t>
      </w:r>
      <w:r w:rsidRPr="002908B2">
        <w:rPr>
          <w:iCs/>
        </w:rPr>
        <w:t xml:space="preserve">, </w:t>
      </w:r>
      <w:r w:rsidRPr="002908B2">
        <w:rPr>
          <w:i/>
          <w:iCs/>
        </w:rPr>
        <w:t>Manager</w:t>
      </w:r>
      <w:r w:rsidRPr="002908B2">
        <w:rPr>
          <w:iCs/>
          <w:vertAlign w:val="superscript"/>
        </w:rPr>
        <w:t>(1)</w:t>
      </w:r>
      <w:r w:rsidRPr="002908B2">
        <w:rPr>
          <w:iCs/>
        </w:rPr>
        <w:t xml:space="preserve">, </w:t>
      </w:r>
      <w:r w:rsidRPr="002908B2">
        <w:rPr>
          <w:i/>
          <w:iCs/>
        </w:rPr>
        <w:t>Researcher</w:t>
      </w:r>
      <w:r w:rsidRPr="002908B2">
        <w:rPr>
          <w:iCs/>
          <w:vertAlign w:val="superscript"/>
        </w:rPr>
        <w:t>(1)</w:t>
      </w:r>
      <w:r w:rsidRPr="002908B2">
        <w:rPr>
          <w:iCs/>
        </w:rPr>
        <w:t xml:space="preserve">, </w:t>
      </w:r>
      <w:r w:rsidRPr="002908B2">
        <w:rPr>
          <w:i/>
          <w:iCs/>
        </w:rPr>
        <w:t>reports-to</w:t>
      </w:r>
      <w:r w:rsidRPr="002908B2">
        <w:rPr>
          <w:iCs/>
          <w:vertAlign w:val="superscript"/>
        </w:rPr>
        <w:t>(2)</w:t>
      </w:r>
      <w:r w:rsidRPr="002908B2">
        <w:rPr>
          <w:iCs/>
        </w:rPr>
        <w:t xml:space="preserve">, </w:t>
      </w:r>
      <w:r w:rsidRPr="002908B2">
        <w:rPr>
          <w:i/>
          <w:iCs/>
        </w:rPr>
        <w:t>cooperates-with</w:t>
      </w:r>
      <w:r w:rsidRPr="002908B2">
        <w:rPr>
          <w:iCs/>
          <w:vertAlign w:val="superscript"/>
        </w:rPr>
        <w:t>(2)</w:t>
      </w:r>
      <w:r w:rsidRPr="002908B2">
        <w:rPr>
          <w:iCs/>
        </w:rPr>
        <w:t>}</w:t>
      </w:r>
    </w:p>
    <w:p w:rsidR="00D01A27" w:rsidRPr="00F16B82" w:rsidRDefault="00D01A27" w:rsidP="00D01A27">
      <w:pPr>
        <w:pStyle w:val="Tekstasbulleted"/>
        <w:spacing w:after="120"/>
        <w:ind w:hanging="357"/>
        <w:rPr>
          <w:lang w:val="pl-PL"/>
        </w:rPr>
      </w:pPr>
      <w:r w:rsidRPr="002908B2">
        <w:sym w:font="Symbol" w:char="0022"/>
      </w:r>
      <w:r w:rsidRPr="00F16B82">
        <w:rPr>
          <w:i/>
          <w:iCs/>
          <w:lang w:val="pl-PL"/>
        </w:rPr>
        <w:t>i</w:t>
      </w:r>
      <w:r w:rsidRPr="00F16B82">
        <w:rPr>
          <w:lang w:val="pl-PL"/>
        </w:rPr>
        <w:t>=</w:t>
      </w:r>
      <w:r w:rsidRPr="00F16B82">
        <w:rPr>
          <w:i/>
          <w:iCs/>
          <w:lang w:val="pl-PL"/>
        </w:rPr>
        <w:t>1</w:t>
      </w:r>
      <w:r w:rsidRPr="00F16B82">
        <w:rPr>
          <w:lang w:val="pl-PL"/>
        </w:rPr>
        <w:t>,</w:t>
      </w:r>
      <w:r w:rsidRPr="00F16B82">
        <w:rPr>
          <w:i/>
          <w:iCs/>
          <w:lang w:val="pl-PL"/>
        </w:rPr>
        <w:t>2</w:t>
      </w:r>
      <w:r w:rsidRPr="00F16B82">
        <w:rPr>
          <w:lang w:val="pl-PL"/>
        </w:rPr>
        <w:t>,</w:t>
      </w:r>
      <w:r w:rsidRPr="00F16B82">
        <w:rPr>
          <w:i/>
          <w:iCs/>
          <w:lang w:val="pl-PL"/>
        </w:rPr>
        <w:t>3</w:t>
      </w:r>
      <w:r w:rsidRPr="00F16B82">
        <w:rPr>
          <w:lang w:val="pl-PL"/>
        </w:rPr>
        <w:t>…</w:t>
      </w:r>
      <w:r w:rsidRPr="00F16B82">
        <w:rPr>
          <w:i/>
          <w:iCs/>
          <w:lang w:val="pl-PL"/>
        </w:rPr>
        <w:t xml:space="preserve">     Person</w:t>
      </w:r>
      <w:r w:rsidRPr="00F16B82">
        <w:rPr>
          <w:vertAlign w:val="superscript"/>
          <w:lang w:val="pl-PL"/>
        </w:rPr>
        <w:t>(1)</w:t>
      </w:r>
      <w:r w:rsidRPr="00F16B82">
        <w:rPr>
          <w:lang w:val="pl-PL"/>
        </w:rPr>
        <w:t>(</w:t>
      </w:r>
      <w:r w:rsidRPr="00F16B82">
        <w:rPr>
          <w:i/>
          <w:iCs/>
          <w:lang w:val="pl-PL"/>
        </w:rPr>
        <w:t>w</w:t>
      </w:r>
      <w:r w:rsidRPr="00F16B82">
        <w:rPr>
          <w:i/>
          <w:iCs/>
          <w:vertAlign w:val="subscript"/>
          <w:lang w:val="pl-PL"/>
        </w:rPr>
        <w:t>i</w:t>
      </w:r>
      <w:r w:rsidRPr="00F16B82">
        <w:rPr>
          <w:lang w:val="pl-PL"/>
        </w:rPr>
        <w:t>)       = {(</w:t>
      </w:r>
      <w:r w:rsidRPr="00F16B82">
        <w:rPr>
          <w:i/>
          <w:iCs/>
          <w:lang w:val="pl-PL"/>
        </w:rPr>
        <w:t>I1</w:t>
      </w:r>
      <w:r w:rsidRPr="00F16B82">
        <w:rPr>
          <w:lang w:val="pl-PL"/>
        </w:rPr>
        <w:t>), (</w:t>
      </w:r>
      <w:r w:rsidRPr="00F16B82">
        <w:rPr>
          <w:i/>
          <w:iCs/>
          <w:lang w:val="pl-PL"/>
        </w:rPr>
        <w:t>I2</w:t>
      </w:r>
      <w:r w:rsidRPr="00F16B82">
        <w:rPr>
          <w:lang w:val="pl-PL"/>
        </w:rPr>
        <w:t>), (</w:t>
      </w:r>
      <w:r w:rsidRPr="00F16B82">
        <w:rPr>
          <w:i/>
          <w:iCs/>
          <w:lang w:val="pl-PL"/>
        </w:rPr>
        <w:t>I3</w:t>
      </w:r>
      <w:r w:rsidRPr="00F16B82">
        <w:rPr>
          <w:lang w:val="pl-PL"/>
        </w:rPr>
        <w:t>), (</w:t>
      </w:r>
      <w:r w:rsidRPr="00F16B82">
        <w:rPr>
          <w:i/>
          <w:iCs/>
          <w:lang w:val="pl-PL"/>
        </w:rPr>
        <w:t>I4</w:t>
      </w:r>
      <w:r w:rsidRPr="00F16B82">
        <w:rPr>
          <w:lang w:val="pl-PL"/>
        </w:rPr>
        <w:t>)}</w:t>
      </w:r>
    </w:p>
    <w:p w:rsidR="00D01A27" w:rsidRPr="002908B2" w:rsidRDefault="00D01A27" w:rsidP="00D01A27">
      <w:pPr>
        <w:pStyle w:val="Tekstasbulleted"/>
        <w:spacing w:after="120"/>
        <w:ind w:hanging="357"/>
      </w:pPr>
      <w:r w:rsidRPr="002908B2">
        <w:sym w:font="Symbol" w:char="0022"/>
      </w:r>
      <w:r w:rsidRPr="002908B2">
        <w:rPr>
          <w:i/>
          <w:iCs/>
        </w:rPr>
        <w:t>i</w:t>
      </w:r>
      <w:r w:rsidRPr="002908B2">
        <w:t>=</w:t>
      </w:r>
      <w:r w:rsidRPr="002908B2">
        <w:rPr>
          <w:i/>
          <w:iCs/>
        </w:rPr>
        <w:t>1</w:t>
      </w:r>
      <w:r w:rsidRPr="002908B2">
        <w:t>,</w:t>
      </w:r>
      <w:r w:rsidRPr="002908B2">
        <w:rPr>
          <w:i/>
          <w:iCs/>
        </w:rPr>
        <w:t>2</w:t>
      </w:r>
      <w:r w:rsidRPr="002908B2">
        <w:t>,</w:t>
      </w:r>
      <w:r w:rsidRPr="002908B2">
        <w:rPr>
          <w:i/>
          <w:iCs/>
        </w:rPr>
        <w:t>3</w:t>
      </w:r>
      <w:r w:rsidRPr="002908B2">
        <w:t>…</w:t>
      </w:r>
      <w:r w:rsidRPr="002908B2">
        <w:rPr>
          <w:i/>
          <w:iCs/>
        </w:rPr>
        <w:t xml:space="preserve">     Manager</w:t>
      </w:r>
      <w:r w:rsidRPr="002908B2">
        <w:rPr>
          <w:vertAlign w:val="superscript"/>
        </w:rPr>
        <w:t>(1)</w:t>
      </w:r>
      <w:r w:rsidRPr="002908B2">
        <w:t>(</w:t>
      </w:r>
      <w:r w:rsidRPr="002908B2">
        <w:rPr>
          <w:i/>
          <w:iCs/>
        </w:rPr>
        <w:t>w</w:t>
      </w:r>
      <w:r w:rsidRPr="002908B2">
        <w:rPr>
          <w:i/>
          <w:iCs/>
          <w:vertAlign w:val="subscript"/>
        </w:rPr>
        <w:t>i</w:t>
      </w:r>
      <w:r w:rsidRPr="002908B2">
        <w:t>)    = {(</w:t>
      </w:r>
      <w:r w:rsidRPr="002908B2">
        <w:rPr>
          <w:i/>
          <w:iCs/>
        </w:rPr>
        <w:t>I1</w:t>
      </w:r>
      <w:r w:rsidRPr="002908B2">
        <w:t>)}</w:t>
      </w:r>
    </w:p>
    <w:p w:rsidR="00D01A27" w:rsidRPr="002908B2" w:rsidRDefault="00D01A27" w:rsidP="00D01A27">
      <w:pPr>
        <w:pStyle w:val="Tekstasbulleted"/>
        <w:spacing w:after="120"/>
        <w:ind w:hanging="357"/>
      </w:pPr>
      <w:r w:rsidRPr="002908B2">
        <w:sym w:font="Symbol" w:char="0022"/>
      </w:r>
      <w:r w:rsidRPr="002908B2">
        <w:rPr>
          <w:i/>
          <w:iCs/>
        </w:rPr>
        <w:t>i</w:t>
      </w:r>
      <w:r w:rsidRPr="002908B2">
        <w:t>=</w:t>
      </w:r>
      <w:r w:rsidRPr="002908B2">
        <w:rPr>
          <w:i/>
          <w:iCs/>
        </w:rPr>
        <w:t>1</w:t>
      </w:r>
      <w:r w:rsidRPr="002908B2">
        <w:t>,</w:t>
      </w:r>
      <w:r w:rsidRPr="002908B2">
        <w:rPr>
          <w:i/>
          <w:iCs/>
        </w:rPr>
        <w:t>2</w:t>
      </w:r>
      <w:r w:rsidRPr="002908B2">
        <w:t>,</w:t>
      </w:r>
      <w:r w:rsidRPr="002908B2">
        <w:rPr>
          <w:i/>
          <w:iCs/>
        </w:rPr>
        <w:t>3</w:t>
      </w:r>
      <w:r w:rsidRPr="002908B2">
        <w:t>…</w:t>
      </w:r>
      <w:r w:rsidRPr="002908B2">
        <w:rPr>
          <w:i/>
          <w:iCs/>
        </w:rPr>
        <w:t xml:space="preserve">     Researcher</w:t>
      </w:r>
      <w:r w:rsidRPr="002908B2">
        <w:rPr>
          <w:vertAlign w:val="superscript"/>
        </w:rPr>
        <w:t>(1)</w:t>
      </w:r>
      <w:r w:rsidRPr="002908B2">
        <w:t>(</w:t>
      </w:r>
      <w:r w:rsidRPr="002908B2">
        <w:rPr>
          <w:i/>
          <w:iCs/>
        </w:rPr>
        <w:t>w</w:t>
      </w:r>
      <w:r w:rsidRPr="002908B2">
        <w:rPr>
          <w:i/>
          <w:iCs/>
          <w:vertAlign w:val="subscript"/>
        </w:rPr>
        <w:t>i</w:t>
      </w:r>
      <w:r w:rsidRPr="002908B2">
        <w:t>) = {(</w:t>
      </w:r>
      <w:r w:rsidRPr="002908B2">
        <w:rPr>
          <w:i/>
          <w:iCs/>
        </w:rPr>
        <w:t>I2</w:t>
      </w:r>
      <w:r w:rsidRPr="002908B2">
        <w:t>), (</w:t>
      </w:r>
      <w:r w:rsidRPr="002908B2">
        <w:rPr>
          <w:i/>
          <w:iCs/>
        </w:rPr>
        <w:t>I3</w:t>
      </w:r>
      <w:r w:rsidRPr="002908B2">
        <w:t>)}</w:t>
      </w:r>
    </w:p>
    <w:p w:rsidR="00D01A27" w:rsidRPr="002908B2" w:rsidRDefault="00D01A27" w:rsidP="00D01A27">
      <w:pPr>
        <w:pStyle w:val="Tekstasbulleted"/>
        <w:spacing w:after="120"/>
        <w:ind w:hanging="357"/>
      </w:pPr>
      <w:r w:rsidRPr="002908B2">
        <w:sym w:font="Symbol" w:char="0022"/>
      </w:r>
      <w:r w:rsidRPr="002908B2">
        <w:rPr>
          <w:i/>
          <w:iCs/>
        </w:rPr>
        <w:t>i</w:t>
      </w:r>
      <w:r w:rsidRPr="002908B2">
        <w:t>=</w:t>
      </w:r>
      <w:r w:rsidRPr="002908B2">
        <w:rPr>
          <w:i/>
          <w:iCs/>
        </w:rPr>
        <w:t>1</w:t>
      </w:r>
      <w:r w:rsidRPr="002908B2">
        <w:t>,</w:t>
      </w:r>
      <w:r w:rsidRPr="002908B2">
        <w:rPr>
          <w:i/>
          <w:iCs/>
        </w:rPr>
        <w:t>2</w:t>
      </w:r>
      <w:r w:rsidRPr="002908B2">
        <w:t>,</w:t>
      </w:r>
      <w:r w:rsidRPr="002908B2">
        <w:rPr>
          <w:i/>
          <w:iCs/>
        </w:rPr>
        <w:t>3</w:t>
      </w:r>
      <w:r w:rsidRPr="002908B2">
        <w:t xml:space="preserve">… </w:t>
      </w:r>
      <w:r w:rsidRPr="002908B2">
        <w:rPr>
          <w:i/>
          <w:iCs/>
        </w:rPr>
        <w:t>reports-to</w:t>
      </w:r>
      <w:r w:rsidRPr="002908B2">
        <w:rPr>
          <w:vertAlign w:val="superscript"/>
        </w:rPr>
        <w:t>(2)</w:t>
      </w:r>
      <w:r w:rsidRPr="002908B2">
        <w:t>(</w:t>
      </w:r>
      <w:r w:rsidRPr="002908B2">
        <w:rPr>
          <w:i/>
          <w:iCs/>
        </w:rPr>
        <w:t>w</w:t>
      </w:r>
      <w:r w:rsidRPr="002908B2">
        <w:rPr>
          <w:bCs/>
          <w:iCs/>
          <w:vertAlign w:val="subscript"/>
        </w:rPr>
        <w:t>2</w:t>
      </w:r>
      <w:r w:rsidRPr="002908B2">
        <w:rPr>
          <w:bCs/>
          <w:i/>
          <w:iCs/>
          <w:vertAlign w:val="subscript"/>
        </w:rPr>
        <w:t>i–</w:t>
      </w:r>
      <w:r w:rsidRPr="002908B2">
        <w:rPr>
          <w:bCs/>
          <w:vertAlign w:val="subscript"/>
        </w:rPr>
        <w:t>1</w:t>
      </w:r>
      <w:r w:rsidRPr="002908B2">
        <w:t>) = {(</w:t>
      </w:r>
      <w:r w:rsidRPr="002908B2">
        <w:rPr>
          <w:i/>
          <w:iCs/>
        </w:rPr>
        <w:t>I2</w:t>
      </w:r>
      <w:r w:rsidRPr="002908B2">
        <w:t xml:space="preserve">, </w:t>
      </w:r>
      <w:r w:rsidRPr="002908B2">
        <w:rPr>
          <w:i/>
          <w:iCs/>
        </w:rPr>
        <w:t>I1</w:t>
      </w:r>
      <w:r w:rsidRPr="002908B2">
        <w:t>), (</w:t>
      </w:r>
      <w:r w:rsidRPr="002908B2">
        <w:rPr>
          <w:i/>
          <w:iCs/>
        </w:rPr>
        <w:t>I3</w:t>
      </w:r>
      <w:r w:rsidRPr="002908B2">
        <w:t xml:space="preserve">, </w:t>
      </w:r>
      <w:r w:rsidRPr="002908B2">
        <w:rPr>
          <w:i/>
          <w:iCs/>
        </w:rPr>
        <w:t>I1</w:t>
      </w:r>
      <w:r w:rsidRPr="002908B2">
        <w:t xml:space="preserve">)} – 2 </w:t>
      </w:r>
      <w:r w:rsidR="009444B1">
        <w:t>edges in odd states</w:t>
      </w:r>
    </w:p>
    <w:p w:rsidR="00D01A27" w:rsidRPr="002908B2" w:rsidRDefault="00D01A27" w:rsidP="00D01A27">
      <w:pPr>
        <w:pStyle w:val="Tekstasbulleted"/>
        <w:spacing w:after="120"/>
        <w:ind w:hanging="357"/>
      </w:pPr>
      <w:r w:rsidRPr="002908B2">
        <w:sym w:font="Symbol" w:char="0022"/>
      </w:r>
      <w:r w:rsidRPr="002908B2">
        <w:t xml:space="preserve"> </w:t>
      </w:r>
      <w:r w:rsidRPr="002908B2">
        <w:rPr>
          <w:i/>
          <w:iCs/>
        </w:rPr>
        <w:t>i</w:t>
      </w:r>
      <w:r w:rsidRPr="002908B2">
        <w:t>=</w:t>
      </w:r>
      <w:r w:rsidRPr="002908B2">
        <w:rPr>
          <w:i/>
          <w:iCs/>
        </w:rPr>
        <w:t>1</w:t>
      </w:r>
      <w:r w:rsidRPr="002908B2">
        <w:t>,</w:t>
      </w:r>
      <w:r w:rsidRPr="002908B2">
        <w:rPr>
          <w:i/>
          <w:iCs/>
        </w:rPr>
        <w:t>2</w:t>
      </w:r>
      <w:r w:rsidRPr="002908B2">
        <w:t>,</w:t>
      </w:r>
      <w:r w:rsidRPr="002908B2">
        <w:rPr>
          <w:i/>
          <w:iCs/>
        </w:rPr>
        <w:t>3</w:t>
      </w:r>
      <w:r w:rsidRPr="002908B2">
        <w:t>…</w:t>
      </w:r>
      <w:r w:rsidRPr="002908B2">
        <w:rPr>
          <w:i/>
          <w:iCs/>
        </w:rPr>
        <w:t xml:space="preserve">  reports-to</w:t>
      </w:r>
      <w:r w:rsidRPr="002908B2">
        <w:rPr>
          <w:vertAlign w:val="superscript"/>
        </w:rPr>
        <w:t>(2)</w:t>
      </w:r>
      <w:r w:rsidRPr="002908B2">
        <w:t>(</w:t>
      </w:r>
      <w:r w:rsidRPr="002908B2">
        <w:rPr>
          <w:i/>
          <w:iCs/>
        </w:rPr>
        <w:t>w</w:t>
      </w:r>
      <w:r w:rsidRPr="002908B2">
        <w:rPr>
          <w:bCs/>
          <w:iCs/>
          <w:vertAlign w:val="subscript"/>
        </w:rPr>
        <w:t>2</w:t>
      </w:r>
      <w:r w:rsidRPr="002908B2">
        <w:rPr>
          <w:bCs/>
          <w:i/>
          <w:iCs/>
          <w:vertAlign w:val="subscript"/>
        </w:rPr>
        <w:t>i</w:t>
      </w:r>
      <w:r w:rsidRPr="002908B2">
        <w:t>)   = {(</w:t>
      </w:r>
      <w:r w:rsidRPr="002908B2">
        <w:rPr>
          <w:i/>
          <w:iCs/>
        </w:rPr>
        <w:t>I2</w:t>
      </w:r>
      <w:r w:rsidRPr="002908B2">
        <w:t xml:space="preserve">, </w:t>
      </w:r>
      <w:r w:rsidRPr="002908B2">
        <w:rPr>
          <w:i/>
          <w:iCs/>
        </w:rPr>
        <w:t>I1</w:t>
      </w:r>
      <w:r w:rsidRPr="002908B2">
        <w:t>), (</w:t>
      </w:r>
      <w:r w:rsidRPr="002908B2">
        <w:rPr>
          <w:i/>
          <w:iCs/>
        </w:rPr>
        <w:t>I3</w:t>
      </w:r>
      <w:r w:rsidRPr="002908B2">
        <w:t xml:space="preserve">, </w:t>
      </w:r>
      <w:r w:rsidRPr="002908B2">
        <w:rPr>
          <w:i/>
          <w:iCs/>
        </w:rPr>
        <w:t>I1</w:t>
      </w:r>
      <w:r w:rsidRPr="002908B2">
        <w:t>), (</w:t>
      </w:r>
      <w:r w:rsidRPr="002908B2">
        <w:rPr>
          <w:i/>
          <w:iCs/>
        </w:rPr>
        <w:t>I1</w:t>
      </w:r>
      <w:r w:rsidRPr="002908B2">
        <w:t xml:space="preserve">, </w:t>
      </w:r>
      <w:r w:rsidRPr="002908B2">
        <w:rPr>
          <w:i/>
          <w:iCs/>
        </w:rPr>
        <w:t>I4</w:t>
      </w:r>
      <w:r w:rsidRPr="002908B2">
        <w:t xml:space="preserve">)} – </w:t>
      </w:r>
      <w:r w:rsidR="009444B1">
        <w:t>3 edges in even states</w:t>
      </w:r>
    </w:p>
    <w:p w:rsidR="00D01A27" w:rsidRPr="002908B2" w:rsidRDefault="00D01A27" w:rsidP="00D01A27">
      <w:pPr>
        <w:pStyle w:val="Tekstasbulleted"/>
        <w:spacing w:after="120"/>
        <w:ind w:hanging="357"/>
      </w:pPr>
      <w:r w:rsidRPr="002908B2">
        <w:sym w:font="Symbol" w:char="0022"/>
      </w:r>
      <w:r w:rsidRPr="002908B2">
        <w:t xml:space="preserve"> </w:t>
      </w:r>
      <w:r w:rsidRPr="002908B2">
        <w:rPr>
          <w:i/>
          <w:iCs/>
        </w:rPr>
        <w:t>i</w:t>
      </w:r>
      <w:r w:rsidRPr="002908B2">
        <w:t>=</w:t>
      </w:r>
      <w:r w:rsidRPr="002908B2">
        <w:rPr>
          <w:i/>
          <w:iCs/>
        </w:rPr>
        <w:t>1</w:t>
      </w:r>
      <w:r w:rsidRPr="002908B2">
        <w:t>,</w:t>
      </w:r>
      <w:r w:rsidRPr="002908B2">
        <w:rPr>
          <w:i/>
          <w:iCs/>
        </w:rPr>
        <w:t>2</w:t>
      </w:r>
      <w:r w:rsidRPr="002908B2">
        <w:t>,</w:t>
      </w:r>
      <w:r w:rsidRPr="002908B2">
        <w:rPr>
          <w:i/>
          <w:iCs/>
        </w:rPr>
        <w:t>3</w:t>
      </w:r>
      <w:r w:rsidRPr="002908B2">
        <w:t>…</w:t>
      </w:r>
      <w:r w:rsidRPr="002908B2">
        <w:rPr>
          <w:i/>
          <w:iCs/>
        </w:rPr>
        <w:t xml:space="preserve">  cooperates-with</w:t>
      </w:r>
      <w:r w:rsidRPr="002908B2">
        <w:rPr>
          <w:vertAlign w:val="superscript"/>
        </w:rPr>
        <w:t>(2)</w:t>
      </w:r>
      <w:r w:rsidRPr="002908B2">
        <w:t>(</w:t>
      </w:r>
      <w:r w:rsidRPr="002908B2">
        <w:rPr>
          <w:i/>
          <w:iCs/>
        </w:rPr>
        <w:t>w</w:t>
      </w:r>
      <w:r w:rsidRPr="002908B2">
        <w:rPr>
          <w:i/>
          <w:iCs/>
          <w:vertAlign w:val="subscript"/>
        </w:rPr>
        <w:t>i</w:t>
      </w:r>
      <w:r w:rsidRPr="002908B2">
        <w:t>) = {(</w:t>
      </w:r>
      <w:r w:rsidRPr="002908B2">
        <w:rPr>
          <w:i/>
          <w:iCs/>
        </w:rPr>
        <w:t>I2</w:t>
      </w:r>
      <w:r w:rsidRPr="002908B2">
        <w:t xml:space="preserve">, </w:t>
      </w:r>
      <w:r w:rsidRPr="002908B2">
        <w:rPr>
          <w:i/>
          <w:iCs/>
        </w:rPr>
        <w:t>I3</w:t>
      </w:r>
      <w:r w:rsidRPr="002908B2">
        <w:t>)}</w:t>
      </w:r>
    </w:p>
    <w:p w:rsidR="00D01A27" w:rsidRPr="002908B2" w:rsidRDefault="008451EA" w:rsidP="00D01A27">
      <w:pPr>
        <w:pStyle w:val="Paviliustracija"/>
        <w:keepNext/>
        <w:keepLines/>
        <w:rPr>
          <w:lang w:val="en-GB"/>
        </w:rPr>
      </w:pPr>
      <w:r w:rsidRPr="00854CB9">
        <w:rPr>
          <w:noProof/>
          <w:lang w:val="lt-LT" w:eastAsia="lt-LT"/>
        </w:rPr>
        <w:drawing>
          <wp:inline distT="0" distB="0" distL="0" distR="0">
            <wp:extent cx="5052695" cy="25965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2695" cy="2596515"/>
                    </a:xfrm>
                    <a:prstGeom prst="rect">
                      <a:avLst/>
                    </a:prstGeom>
                    <a:noFill/>
                    <a:ln>
                      <a:noFill/>
                    </a:ln>
                  </pic:spPr>
                </pic:pic>
              </a:graphicData>
            </a:graphic>
          </wp:inline>
        </w:drawing>
      </w:r>
    </w:p>
    <w:p w:rsidR="00D01A27" w:rsidRPr="00CD6BC1" w:rsidRDefault="009444B1" w:rsidP="00D01A27">
      <w:pPr>
        <w:pStyle w:val="Pavaprasymas"/>
        <w:keepLines/>
        <w:rPr>
          <w:lang w:val="en-US"/>
        </w:rPr>
      </w:pPr>
      <w:r w:rsidRPr="009444B1">
        <w:rPr>
          <w:b/>
        </w:rPr>
        <w:t xml:space="preserve">Fig. </w:t>
      </w:r>
      <w:r>
        <w:rPr>
          <w:b/>
        </w:rPr>
        <w:t>23</w:t>
      </w:r>
      <w:r w:rsidRPr="009444B1">
        <w:rPr>
          <w:b/>
        </w:rPr>
        <w:t>.10</w:t>
      </w:r>
      <w:r w:rsidR="00D01A27" w:rsidRPr="009444B1">
        <w:rPr>
          <w:b/>
        </w:rPr>
        <w:t>.</w:t>
      </w:r>
      <w:r>
        <w:t xml:space="preserve"> </w:t>
      </w:r>
      <w:r w:rsidR="00365A6D">
        <w:t>The i</w:t>
      </w:r>
      <w:r>
        <w:t xml:space="preserve">ntensional relational structure in Example 23.7. </w:t>
      </w:r>
      <w:r w:rsidR="00365A6D">
        <w:t>The intensional relations</w:t>
      </w:r>
      <w:r w:rsidR="00D01A27" w:rsidRPr="002908B2">
        <w:t xml:space="preserve"> </w:t>
      </w:r>
      <w:r w:rsidR="00D01A27" w:rsidRPr="002908B2">
        <w:rPr>
          <w:i/>
          <w:iCs/>
        </w:rPr>
        <w:t>Person</w:t>
      </w:r>
      <w:r w:rsidR="00D01A27" w:rsidRPr="002908B2">
        <w:rPr>
          <w:iCs/>
          <w:vertAlign w:val="superscript"/>
        </w:rPr>
        <w:t>(1)</w:t>
      </w:r>
      <w:r w:rsidR="00D01A27" w:rsidRPr="002908B2">
        <w:rPr>
          <w:iCs/>
        </w:rPr>
        <w:t xml:space="preserve">, </w:t>
      </w:r>
      <w:r w:rsidR="00D01A27" w:rsidRPr="002908B2">
        <w:rPr>
          <w:i/>
          <w:iCs/>
        </w:rPr>
        <w:t>Manager</w:t>
      </w:r>
      <w:r w:rsidR="00D01A27" w:rsidRPr="002908B2">
        <w:rPr>
          <w:iCs/>
          <w:vertAlign w:val="superscript"/>
        </w:rPr>
        <w:t>(1)</w:t>
      </w:r>
      <w:r w:rsidR="00D01A27" w:rsidRPr="002908B2">
        <w:rPr>
          <w:iCs/>
        </w:rPr>
        <w:t xml:space="preserve">, </w:t>
      </w:r>
      <w:r w:rsidR="00D01A27" w:rsidRPr="002908B2">
        <w:rPr>
          <w:i/>
          <w:iCs/>
        </w:rPr>
        <w:t>Researcher</w:t>
      </w:r>
      <w:r w:rsidR="00D01A27" w:rsidRPr="002908B2">
        <w:rPr>
          <w:iCs/>
          <w:vertAlign w:val="superscript"/>
        </w:rPr>
        <w:t>(1)</w:t>
      </w:r>
      <w:r w:rsidR="00365A6D">
        <w:rPr>
          <w:iCs/>
        </w:rPr>
        <w:t xml:space="preserve"> and</w:t>
      </w:r>
      <w:r w:rsidR="00D01A27" w:rsidRPr="002908B2">
        <w:rPr>
          <w:iCs/>
        </w:rPr>
        <w:t xml:space="preserve"> </w:t>
      </w:r>
      <w:r w:rsidR="00D01A27" w:rsidRPr="002908B2">
        <w:rPr>
          <w:i/>
          <w:iCs/>
        </w:rPr>
        <w:t>cooperates-with</w:t>
      </w:r>
      <w:r w:rsidR="00D01A27" w:rsidRPr="002908B2">
        <w:rPr>
          <w:iCs/>
          <w:vertAlign w:val="superscript"/>
        </w:rPr>
        <w:t>(2)</w:t>
      </w:r>
      <w:r w:rsidR="00D01A27" w:rsidRPr="002908B2">
        <w:t xml:space="preserve"> </w:t>
      </w:r>
      <w:r w:rsidR="00365A6D">
        <w:t>do not change, but</w:t>
      </w:r>
      <w:r w:rsidR="00D01A27" w:rsidRPr="002908B2">
        <w:t xml:space="preserve"> </w:t>
      </w:r>
      <w:r w:rsidR="00D01A27" w:rsidRPr="002908B2">
        <w:rPr>
          <w:i/>
          <w:iCs/>
        </w:rPr>
        <w:t>reports-to</w:t>
      </w:r>
      <w:r w:rsidR="00D01A27" w:rsidRPr="002908B2">
        <w:rPr>
          <w:vertAlign w:val="superscript"/>
        </w:rPr>
        <w:t>(2)</w:t>
      </w:r>
      <w:r w:rsidR="00365A6D">
        <w:t xml:space="preserve"> changes</w:t>
      </w:r>
      <w:r w:rsidR="00D01A27" w:rsidRPr="002908B2">
        <w:t xml:space="preserve"> – </w:t>
      </w:r>
      <w:r w:rsidR="00365A6D">
        <w:t xml:space="preserve">the edge </w:t>
      </w:r>
      <w:r w:rsidR="00365A6D" w:rsidRPr="002908B2">
        <w:t>(</w:t>
      </w:r>
      <w:r w:rsidR="00365A6D" w:rsidRPr="002908B2">
        <w:rPr>
          <w:i/>
        </w:rPr>
        <w:t>I1</w:t>
      </w:r>
      <w:r w:rsidR="00365A6D" w:rsidRPr="002908B2">
        <w:t xml:space="preserve">, </w:t>
      </w:r>
      <w:r w:rsidR="00365A6D" w:rsidRPr="002908B2">
        <w:rPr>
          <w:i/>
        </w:rPr>
        <w:t>I4</w:t>
      </w:r>
      <w:r w:rsidR="00365A6D" w:rsidRPr="002908B2">
        <w:t>)</w:t>
      </w:r>
      <w:r w:rsidR="00365A6D">
        <w:t xml:space="preserve"> </w:t>
      </w:r>
      <w:r w:rsidR="0054149B">
        <w:t>blinks</w:t>
      </w:r>
    </w:p>
    <w:p w:rsidR="00D01A27" w:rsidRPr="002908B2" w:rsidRDefault="00612157" w:rsidP="00CF12E0">
      <w:pPr>
        <w:pStyle w:val="Heading2"/>
      </w:pPr>
      <w:bookmarkStart w:id="121" w:name="_Toc416790156"/>
      <w:bookmarkStart w:id="122" w:name="_Toc3642575"/>
      <w:r>
        <w:lastRenderedPageBreak/>
        <w:t>What is a proper formal, explicit s</w:t>
      </w:r>
      <w:r w:rsidR="008670A4">
        <w:t>pecification?</w:t>
      </w:r>
      <w:bookmarkEnd w:id="121"/>
      <w:bookmarkEnd w:id="122"/>
    </w:p>
    <w:p w:rsidR="00D01A27" w:rsidRPr="002908B2" w:rsidRDefault="008670A4" w:rsidP="00D01A27">
      <w:pPr>
        <w:pStyle w:val="Tekstas"/>
      </w:pPr>
      <w:r>
        <w:t xml:space="preserve">In practical applications, as well as in human communication, we need to use a language to refer to the elements of a conceptualization: for instance, to express the fact that </w:t>
      </w:r>
      <w:r w:rsidRPr="008670A4">
        <w:rPr>
          <w:i/>
        </w:rPr>
        <w:t>I2</w:t>
      </w:r>
      <w:r>
        <w:t xml:space="preserve"> cooperates with </w:t>
      </w:r>
      <w:r w:rsidRPr="008670A4">
        <w:rPr>
          <w:i/>
        </w:rPr>
        <w:t>I3</w:t>
      </w:r>
      <w:r>
        <w:t>, we have to introduce a specific symbol (formally, a predicate symbol, say '</w:t>
      </w:r>
      <w:r w:rsidRPr="008670A4">
        <w:rPr>
          <w:i/>
        </w:rPr>
        <w:t>cooperates-with</w:t>
      </w:r>
      <w:r>
        <w:t xml:space="preserve">', which, in the user’s intention, is intended to represent a certain conceptual relation. We say in this case that our language (let us call it </w:t>
      </w:r>
      <w:r w:rsidRPr="008670A4">
        <w:rPr>
          <w:b/>
        </w:rPr>
        <w:t>L</w:t>
      </w:r>
      <w:r>
        <w:t xml:space="preserve">) </w:t>
      </w:r>
      <w:r w:rsidRPr="008670A4">
        <w:rPr>
          <w:i/>
        </w:rPr>
        <w:t>commits</w:t>
      </w:r>
      <w:r>
        <w:t xml:space="preserve"> to a conceptualization. Suppose now that </w:t>
      </w:r>
      <w:r w:rsidRPr="008670A4">
        <w:rPr>
          <w:b/>
        </w:rPr>
        <w:t>L</w:t>
      </w:r>
      <w:r>
        <w:t xml:space="preserve"> is a first-order logical language, whose non-logical symbols (i.e., its vocabulary</w:t>
      </w:r>
      <w:r w:rsidR="00326041">
        <w:t>) is V. The vocabulary</w:t>
      </w:r>
      <w:r>
        <w:t xml:space="preserve"> </w:t>
      </w:r>
      <w:r w:rsidR="00326041">
        <w:t>is divided into two sets: 1) </w:t>
      </w:r>
      <w:r w:rsidR="00D01A27" w:rsidRPr="002908B2">
        <w:rPr>
          <w:i/>
        </w:rPr>
        <w:t>constant symbols</w:t>
      </w:r>
      <w:r w:rsidR="00D01A27" w:rsidRPr="002908B2">
        <w:t xml:space="preserve">, </w:t>
      </w:r>
      <w:r w:rsidR="00326041">
        <w:t>e.g</w:t>
      </w:r>
      <w:r w:rsidR="00D01A27" w:rsidRPr="002908B2">
        <w:t>, '</w:t>
      </w:r>
      <w:r w:rsidR="00D01A27" w:rsidRPr="002908B2">
        <w:rPr>
          <w:i/>
        </w:rPr>
        <w:t>I1</w:t>
      </w:r>
      <w:r w:rsidR="00D01A27" w:rsidRPr="002908B2">
        <w:t>', '</w:t>
      </w:r>
      <w:r w:rsidR="00D01A27" w:rsidRPr="002908B2">
        <w:rPr>
          <w:i/>
        </w:rPr>
        <w:t>I2</w:t>
      </w:r>
      <w:r w:rsidR="00D01A27" w:rsidRPr="002908B2">
        <w:t>', '</w:t>
      </w:r>
      <w:r w:rsidR="00D01A27" w:rsidRPr="002908B2">
        <w:rPr>
          <w:i/>
        </w:rPr>
        <w:t>I3</w:t>
      </w:r>
      <w:r w:rsidR="00D01A27" w:rsidRPr="002908B2">
        <w:t>', '</w:t>
      </w:r>
      <w:r w:rsidR="00D01A27" w:rsidRPr="002908B2">
        <w:rPr>
          <w:i/>
        </w:rPr>
        <w:t>I4</w:t>
      </w:r>
      <w:r w:rsidR="00D01A27" w:rsidRPr="002908B2">
        <w:t xml:space="preserve">', </w:t>
      </w:r>
      <w:r w:rsidR="00326041">
        <w:t>and 2) </w:t>
      </w:r>
      <w:r w:rsidR="00D01A27" w:rsidRPr="002908B2">
        <w:rPr>
          <w:i/>
        </w:rPr>
        <w:t>predicate symbols</w:t>
      </w:r>
      <w:r w:rsidR="00326041">
        <w:t>, e.g.</w:t>
      </w:r>
      <w:r w:rsidR="00D01A27" w:rsidRPr="002908B2">
        <w:t>, '</w:t>
      </w:r>
      <w:r w:rsidR="00D01A27" w:rsidRPr="002908B2">
        <w:rPr>
          <w:i/>
        </w:rPr>
        <w:t>Person</w:t>
      </w:r>
      <w:r w:rsidR="00D01A27" w:rsidRPr="002908B2">
        <w:t>', '</w:t>
      </w:r>
      <w:r w:rsidR="00D01A27" w:rsidRPr="002908B2">
        <w:rPr>
          <w:i/>
        </w:rPr>
        <w:t>Manager</w:t>
      </w:r>
      <w:r w:rsidR="00D01A27" w:rsidRPr="002908B2">
        <w:t>', '</w:t>
      </w:r>
      <w:r w:rsidR="00D01A27" w:rsidRPr="002908B2">
        <w:rPr>
          <w:i/>
        </w:rPr>
        <w:t>Researcher</w:t>
      </w:r>
      <w:r w:rsidR="00D01A27" w:rsidRPr="002908B2">
        <w:t>', '</w:t>
      </w:r>
      <w:r w:rsidR="00D01A27" w:rsidRPr="002908B2">
        <w:rPr>
          <w:i/>
        </w:rPr>
        <w:t>reports-to</w:t>
      </w:r>
      <w:r w:rsidR="00D01A27" w:rsidRPr="002908B2">
        <w:t>', '</w:t>
      </w:r>
      <w:r w:rsidR="00D01A27" w:rsidRPr="002908B2">
        <w:rPr>
          <w:i/>
        </w:rPr>
        <w:t>cooperates-with</w:t>
      </w:r>
      <w:r w:rsidR="00326041">
        <w:t>'</w:t>
      </w:r>
      <w:r w:rsidR="00D01A27" w:rsidRPr="002908B2">
        <w:t>:</w:t>
      </w:r>
    </w:p>
    <w:p w:rsidR="00D01A27" w:rsidRPr="002908B2" w:rsidRDefault="00D01A27" w:rsidP="00D01A27">
      <w:pPr>
        <w:pStyle w:val="Tekstas"/>
        <w:spacing w:before="120" w:after="120"/>
        <w:jc w:val="center"/>
        <w:rPr>
          <w:iCs/>
        </w:rPr>
      </w:pPr>
      <w:r w:rsidRPr="002908B2">
        <w:rPr>
          <w:b/>
          <w:bCs/>
        </w:rPr>
        <w:t>V</w:t>
      </w:r>
      <w:r w:rsidRPr="002908B2">
        <w:t xml:space="preserve"> = </w:t>
      </w:r>
      <w:r w:rsidR="00326041" w:rsidRPr="00326041">
        <w:rPr>
          <w:i/>
          <w:iCs/>
        </w:rPr>
        <w:t>constant symbols</w:t>
      </w:r>
      <w:r w:rsidRPr="002908B2">
        <w:t xml:space="preserve"> </w:t>
      </w:r>
      <w:r w:rsidRPr="002908B2">
        <w:sym w:font="Symbol" w:char="00C8"/>
      </w:r>
      <w:r w:rsidRPr="002908B2">
        <w:t xml:space="preserve"> </w:t>
      </w:r>
      <w:r w:rsidR="00326041" w:rsidRPr="002908B2">
        <w:rPr>
          <w:i/>
        </w:rPr>
        <w:t>predicate symbols</w:t>
      </w:r>
    </w:p>
    <w:p w:rsidR="00D01A27" w:rsidRPr="002908B2" w:rsidRDefault="00326041" w:rsidP="00D01A27">
      <w:pPr>
        <w:pStyle w:val="Tekstas"/>
      </w:pPr>
      <w:r>
        <w:t>A first-order language has the following difference from higher-order languages: predicate arguments can be formed of variables and expressions, but not of predicate names. In other words, a table field cannot be a table’s name. Examples of correct first-order sentences</w:t>
      </w:r>
      <w:r w:rsidR="004B4CA1">
        <w:t xml:space="preserve"> are</w:t>
      </w:r>
      <w:r w:rsidR="00D01A27" w:rsidRPr="002908B2">
        <w:t xml:space="preserve"> '</w:t>
      </w:r>
      <w:r w:rsidR="00D01A27" w:rsidRPr="002908B2">
        <w:rPr>
          <w:i/>
        </w:rPr>
        <w:t>reports-t</w:t>
      </w:r>
      <w:r w:rsidR="00D01A27" w:rsidRPr="002908B2">
        <w:t>o'('</w:t>
      </w:r>
      <w:r w:rsidR="00D01A27" w:rsidRPr="002908B2">
        <w:rPr>
          <w:i/>
        </w:rPr>
        <w:t>I2</w:t>
      </w:r>
      <w:r w:rsidR="00D01A27" w:rsidRPr="002908B2">
        <w:t>', '</w:t>
      </w:r>
      <w:r w:rsidR="00D01A27" w:rsidRPr="002908B2">
        <w:rPr>
          <w:i/>
        </w:rPr>
        <w:t>I1</w:t>
      </w:r>
      <w:r w:rsidR="00D01A27" w:rsidRPr="002908B2">
        <w:t>') = '</w:t>
      </w:r>
      <w:r w:rsidR="00D01A27" w:rsidRPr="002908B2">
        <w:rPr>
          <w:i/>
        </w:rPr>
        <w:t>true</w:t>
      </w:r>
      <w:r w:rsidR="004B4CA1">
        <w:t>' and</w:t>
      </w:r>
      <w:r w:rsidR="00D01A27" w:rsidRPr="002908B2">
        <w:t xml:space="preserve"> </w:t>
      </w:r>
      <w:r w:rsidR="00D01A27" w:rsidRPr="002908B2">
        <w:sym w:font="Symbol" w:char="F022"/>
      </w:r>
      <w:r w:rsidR="00D01A27" w:rsidRPr="002908B2">
        <w:rPr>
          <w:i/>
        </w:rPr>
        <w:t>x</w:t>
      </w:r>
      <w:r w:rsidR="00D01A27" w:rsidRPr="002908B2">
        <w:t>,</w:t>
      </w:r>
      <w:r w:rsidR="00D01A27" w:rsidRPr="002908B2">
        <w:rPr>
          <w:i/>
        </w:rPr>
        <w:t>y</w:t>
      </w:r>
      <w:r w:rsidR="00D01A27" w:rsidRPr="002908B2">
        <w:t xml:space="preserve"> '</w:t>
      </w:r>
      <w:r w:rsidR="00D01A27" w:rsidRPr="002908B2">
        <w:rPr>
          <w:i/>
          <w:iCs/>
        </w:rPr>
        <w:t>reports-to</w:t>
      </w:r>
      <w:r w:rsidR="00D01A27" w:rsidRPr="002908B2">
        <w:t>'(</w:t>
      </w:r>
      <w:r w:rsidR="00D01A27" w:rsidRPr="002908B2">
        <w:rPr>
          <w:i/>
          <w:iCs/>
        </w:rPr>
        <w:t>x</w:t>
      </w:r>
      <w:r w:rsidR="00D01A27" w:rsidRPr="002908B2">
        <w:t>,</w:t>
      </w:r>
      <w:r w:rsidR="00D01A27" w:rsidRPr="002908B2">
        <w:rPr>
          <w:i/>
          <w:iCs/>
        </w:rPr>
        <w:t>y</w:t>
      </w:r>
      <w:r w:rsidR="00D01A27" w:rsidRPr="002908B2">
        <w:t xml:space="preserve">) </w:t>
      </w:r>
      <w:r w:rsidR="00D01A27" w:rsidRPr="002908B2">
        <w:rPr>
          <w:b/>
          <w:bCs/>
        </w:rPr>
        <w:sym w:font="Symbol" w:char="00DE"/>
      </w:r>
      <w:r w:rsidR="00D01A27" w:rsidRPr="002908B2">
        <w:rPr>
          <w:b/>
          <w:bCs/>
        </w:rPr>
        <w:t xml:space="preserve"> </w:t>
      </w:r>
      <w:r w:rsidR="00D01A27" w:rsidRPr="002908B2">
        <w:t>'</w:t>
      </w:r>
      <w:r w:rsidR="00D01A27" w:rsidRPr="002908B2">
        <w:rPr>
          <w:i/>
          <w:iCs/>
        </w:rPr>
        <w:t>Person</w:t>
      </w:r>
      <w:r w:rsidR="00D01A27" w:rsidRPr="002908B2">
        <w:t>'(</w:t>
      </w:r>
      <w:r w:rsidR="00D01A27" w:rsidRPr="002908B2">
        <w:rPr>
          <w:i/>
          <w:iCs/>
        </w:rPr>
        <w:t>x</w:t>
      </w:r>
      <w:r w:rsidR="00D01A27" w:rsidRPr="002908B2">
        <w:t>) &amp; '</w:t>
      </w:r>
      <w:r w:rsidR="00D01A27" w:rsidRPr="002908B2">
        <w:rPr>
          <w:i/>
          <w:iCs/>
        </w:rPr>
        <w:t>Person</w:t>
      </w:r>
      <w:r w:rsidR="00D01A27" w:rsidRPr="002908B2">
        <w:t>'(</w:t>
      </w:r>
      <w:r w:rsidR="00D01A27" w:rsidRPr="002908B2">
        <w:rPr>
          <w:i/>
          <w:iCs/>
        </w:rPr>
        <w:t>y</w:t>
      </w:r>
      <w:r w:rsidR="004B4CA1">
        <w:t>), but not</w:t>
      </w:r>
      <w:r w:rsidR="00D01A27" w:rsidRPr="002908B2">
        <w:t xml:space="preserve"> '</w:t>
      </w:r>
      <w:r w:rsidR="00D01A27" w:rsidRPr="002908B2">
        <w:rPr>
          <w:i/>
        </w:rPr>
        <w:t>reports-t</w:t>
      </w:r>
      <w:r w:rsidR="00D01A27" w:rsidRPr="002908B2">
        <w:t>o'('</w:t>
      </w:r>
      <w:r w:rsidR="00D01A27" w:rsidRPr="002908B2">
        <w:rPr>
          <w:i/>
        </w:rPr>
        <w:t>Person</w:t>
      </w:r>
      <w:r w:rsidR="00D01A27" w:rsidRPr="002908B2">
        <w:t>', '</w:t>
      </w:r>
      <w:r w:rsidR="00D01A27" w:rsidRPr="002908B2">
        <w:rPr>
          <w:i/>
        </w:rPr>
        <w:t>Person</w:t>
      </w:r>
      <w:r w:rsidR="00D01A27" w:rsidRPr="002908B2">
        <w:t>').</w:t>
      </w:r>
    </w:p>
    <w:p w:rsidR="00D01A27" w:rsidRPr="002908B2" w:rsidRDefault="004B4CA1" w:rsidP="00D01A27">
      <w:pPr>
        <w:pStyle w:val="Tekstas"/>
        <w:spacing w:before="240"/>
      </w:pPr>
      <w:r>
        <w:rPr>
          <w:b/>
        </w:rPr>
        <w:t>Definition 23.8 (Extensional first-order structure</w:t>
      </w:r>
      <w:r w:rsidR="00D01A27" w:rsidRPr="002908B2">
        <w:rPr>
          <w:b/>
        </w:rPr>
        <w:t xml:space="preserve"> </w:t>
      </w:r>
      <w:r w:rsidR="00D01A27" w:rsidRPr="002908B2">
        <w:rPr>
          <w:i/>
        </w:rPr>
        <w:t>M</w:t>
      </w:r>
      <w:r w:rsidR="00D01A27" w:rsidRPr="002908B2">
        <w:t> = (</w:t>
      </w:r>
      <w:r w:rsidR="00D01A27" w:rsidRPr="002908B2">
        <w:rPr>
          <w:i/>
        </w:rPr>
        <w:t>S</w:t>
      </w:r>
      <w:r w:rsidR="00D01A27" w:rsidRPr="002908B2">
        <w:t>, </w:t>
      </w:r>
      <w:r w:rsidR="00D01A27" w:rsidRPr="002908B2">
        <w:rPr>
          <w:i/>
        </w:rPr>
        <w:t>I</w:t>
      </w:r>
      <w:r w:rsidR="00D01A27" w:rsidRPr="002908B2">
        <w:rPr>
          <w:sz w:val="16"/>
          <w:szCs w:val="16"/>
        </w:rPr>
        <w:t> </w:t>
      </w:r>
      <w:r w:rsidR="00D01A27" w:rsidRPr="002908B2">
        <w:t xml:space="preserve">) </w:t>
      </w:r>
      <w:r w:rsidR="00D01A27" w:rsidRPr="002908B2">
        <w:rPr>
          <w:b/>
        </w:rPr>
        <w:t>).</w:t>
      </w:r>
      <w:r w:rsidR="00D01A27" w:rsidRPr="002908B2">
        <w:t xml:space="preserve"> </w:t>
      </w:r>
      <w:r w:rsidR="00880C28">
        <w:t>Let us assume</w:t>
      </w:r>
    </w:p>
    <w:p w:rsidR="00D01A27" w:rsidRPr="002908B2" w:rsidRDefault="00D01A27" w:rsidP="00D01A27">
      <w:pPr>
        <w:pStyle w:val="Tekstasbulleted"/>
        <w:spacing w:before="120"/>
        <w:ind w:hanging="357"/>
      </w:pPr>
      <w:r w:rsidRPr="002908B2">
        <w:rPr>
          <w:b/>
        </w:rPr>
        <w:t>L</w:t>
      </w:r>
      <w:r w:rsidR="00880C28">
        <w:t xml:space="preserve"> a first-order logical language with vocabulary </w:t>
      </w:r>
      <w:r w:rsidRPr="002908B2">
        <w:rPr>
          <w:b/>
        </w:rPr>
        <w:t>V</w:t>
      </w:r>
    </w:p>
    <w:p w:rsidR="00D01A27" w:rsidRPr="002908B2" w:rsidRDefault="00D01A27" w:rsidP="00D01A27">
      <w:pPr>
        <w:pStyle w:val="Tekstasbulleted"/>
        <w:spacing w:after="120"/>
        <w:ind w:hanging="357"/>
      </w:pPr>
      <w:r w:rsidRPr="002908B2">
        <w:rPr>
          <w:i/>
        </w:rPr>
        <w:t>S</w:t>
      </w:r>
      <w:r w:rsidRPr="002908B2">
        <w:t xml:space="preserve"> = (</w:t>
      </w:r>
      <w:r w:rsidRPr="002908B2">
        <w:rPr>
          <w:i/>
        </w:rPr>
        <w:t>D</w:t>
      </w:r>
      <w:r w:rsidRPr="002908B2">
        <w:t xml:space="preserve">, </w:t>
      </w:r>
      <w:r w:rsidRPr="002908B2">
        <w:rPr>
          <w:b/>
        </w:rPr>
        <w:t>R</w:t>
      </w:r>
      <w:r w:rsidR="00880C28">
        <w:t>) an extensional relational structure</w:t>
      </w:r>
    </w:p>
    <w:p w:rsidR="00D01A27" w:rsidRPr="002908B2" w:rsidRDefault="00880C28" w:rsidP="00292968">
      <w:pPr>
        <w:pStyle w:val="Tekstas"/>
        <w:ind w:firstLine="0"/>
        <w:rPr>
          <w:bCs/>
        </w:rPr>
      </w:pPr>
      <w:r w:rsidRPr="00880C28">
        <w:t xml:space="preserve">An </w:t>
      </w:r>
      <w:r>
        <w:rPr>
          <w:b/>
        </w:rPr>
        <w:t>extensional first-order structure</w:t>
      </w:r>
      <w:r w:rsidRPr="002908B2">
        <w:rPr>
          <w:b/>
        </w:rPr>
        <w:t xml:space="preserve"> </w:t>
      </w:r>
      <w:r w:rsidR="00D01A27" w:rsidRPr="002908B2">
        <w:t>(</w:t>
      </w:r>
      <w:r>
        <w:t xml:space="preserve">also called model for </w:t>
      </w:r>
      <w:r w:rsidR="00D01A27" w:rsidRPr="002908B2">
        <w:rPr>
          <w:b/>
        </w:rPr>
        <w:t>L</w:t>
      </w:r>
      <w:r w:rsidR="00D01A27" w:rsidRPr="002908B2">
        <w:t xml:space="preserve">) </w:t>
      </w:r>
      <w:r w:rsidR="00292968">
        <w:t xml:space="preserve">is a tuple </w:t>
      </w:r>
      <w:r w:rsidR="00292968" w:rsidRPr="002908B2">
        <w:rPr>
          <w:i/>
        </w:rPr>
        <w:t>M</w:t>
      </w:r>
      <w:r w:rsidR="00292968" w:rsidRPr="002908B2">
        <w:t> = </w:t>
      </w:r>
      <w:r w:rsidR="00D01A27" w:rsidRPr="002908B2">
        <w:t>(</w:t>
      </w:r>
      <w:r w:rsidR="00D01A27" w:rsidRPr="002908B2">
        <w:rPr>
          <w:i/>
        </w:rPr>
        <w:t>S</w:t>
      </w:r>
      <w:r w:rsidR="00D01A27" w:rsidRPr="002908B2">
        <w:t>, </w:t>
      </w:r>
      <w:r w:rsidR="00D01A27" w:rsidRPr="002908B2">
        <w:rPr>
          <w:i/>
        </w:rPr>
        <w:t>I</w:t>
      </w:r>
      <w:r w:rsidR="00D01A27" w:rsidRPr="002908B2">
        <w:rPr>
          <w:sz w:val="16"/>
          <w:szCs w:val="16"/>
        </w:rPr>
        <w:t> </w:t>
      </w:r>
      <w:r w:rsidR="00D01A27" w:rsidRPr="002908B2">
        <w:t xml:space="preserve">), </w:t>
      </w:r>
      <w:r w:rsidR="00292968">
        <w:t>where</w:t>
      </w:r>
      <w:r w:rsidR="00D01A27" w:rsidRPr="002908B2">
        <w:t xml:space="preserve"> </w:t>
      </w:r>
      <w:r w:rsidR="00D01A27" w:rsidRPr="002908B2">
        <w:rPr>
          <w:i/>
        </w:rPr>
        <w:t>I</w:t>
      </w:r>
      <w:r w:rsidR="00D01A27" w:rsidRPr="002908B2">
        <w:t xml:space="preserve"> (</w:t>
      </w:r>
      <w:r w:rsidR="00292968">
        <w:t xml:space="preserve">called </w:t>
      </w:r>
      <w:r w:rsidR="00292968" w:rsidRPr="00292968">
        <w:rPr>
          <w:b/>
        </w:rPr>
        <w:t>extensional interpretation function</w:t>
      </w:r>
      <w:r w:rsidR="00D01A27" w:rsidRPr="002908B2">
        <w:t xml:space="preserve">) </w:t>
      </w:r>
      <w:r w:rsidR="00292968">
        <w:t xml:space="preserve">is a total </w:t>
      </w:r>
      <w:r w:rsidR="00727D40">
        <w:t>function</w:t>
      </w:r>
      <w:r w:rsidR="00292968">
        <w:t xml:space="preserve"> </w:t>
      </w:r>
      <w:r w:rsidR="00D01A27" w:rsidRPr="002908B2">
        <w:rPr>
          <w:i/>
          <w:iCs/>
        </w:rPr>
        <w:t>I</w:t>
      </w:r>
      <w:r w:rsidR="00D01A27" w:rsidRPr="002908B2">
        <w:t>:</w:t>
      </w:r>
      <w:r w:rsidR="00D01A27" w:rsidRPr="002908B2">
        <w:rPr>
          <w:b/>
          <w:bCs/>
        </w:rPr>
        <w:t xml:space="preserve"> V → </w:t>
      </w:r>
      <w:r w:rsidR="00D01A27" w:rsidRPr="002908B2">
        <w:rPr>
          <w:i/>
          <w:iCs/>
        </w:rPr>
        <w:t>D </w:t>
      </w:r>
      <w:r w:rsidR="00D01A27" w:rsidRPr="002908B2">
        <w:sym w:font="Symbol" w:char="00C8"/>
      </w:r>
      <w:r w:rsidR="00D01A27" w:rsidRPr="002908B2">
        <w:t> </w:t>
      </w:r>
      <w:r w:rsidR="00D01A27" w:rsidRPr="002908B2">
        <w:rPr>
          <w:b/>
          <w:bCs/>
        </w:rPr>
        <w:t>R</w:t>
      </w:r>
      <w:r w:rsidR="00D01A27" w:rsidRPr="002908B2">
        <w:rPr>
          <w:bCs/>
        </w:rPr>
        <w:t xml:space="preserve"> </w:t>
      </w:r>
      <w:r w:rsidR="00292968">
        <w:rPr>
          <w:bCs/>
        </w:rPr>
        <w:t xml:space="preserve">that maps each vocabulary symbol of </w:t>
      </w:r>
      <w:r w:rsidR="00292968" w:rsidRPr="002908B2">
        <w:rPr>
          <w:b/>
          <w:bCs/>
        </w:rPr>
        <w:t>V</w:t>
      </w:r>
      <w:r w:rsidR="00292968">
        <w:rPr>
          <w:bCs/>
        </w:rPr>
        <w:t xml:space="preserve"> to either an element of </w:t>
      </w:r>
      <w:r w:rsidR="00292968" w:rsidRPr="00292968">
        <w:rPr>
          <w:bCs/>
          <w:i/>
        </w:rPr>
        <w:t>D</w:t>
      </w:r>
      <w:r w:rsidR="00292968">
        <w:rPr>
          <w:bCs/>
        </w:rPr>
        <w:t xml:space="preserve"> or an extensional relation belonging to the set </w:t>
      </w:r>
      <w:r w:rsidR="00D01A27" w:rsidRPr="002908B2">
        <w:rPr>
          <w:b/>
          <w:bCs/>
        </w:rPr>
        <w:t>R</w:t>
      </w:r>
      <w:r w:rsidR="00D01A27" w:rsidRPr="002908B2">
        <w:rPr>
          <w:bCs/>
        </w:rPr>
        <w:t>.</w:t>
      </w:r>
      <w:r w:rsidR="00292968">
        <w:rPr>
          <w:bCs/>
        </w:rPr>
        <w:t xml:space="preserve"> In other words, </w:t>
      </w:r>
      <w:r w:rsidR="00292968" w:rsidRPr="00292968">
        <w:rPr>
          <w:bCs/>
          <w:i/>
        </w:rPr>
        <w:t>I</w:t>
      </w:r>
      <w:r w:rsidR="00292968">
        <w:rPr>
          <w:bCs/>
        </w:rPr>
        <w:t xml:space="preserve"> maps constant symbols to </w:t>
      </w:r>
      <w:r w:rsidR="00292968" w:rsidRPr="00292968">
        <w:rPr>
          <w:bCs/>
          <w:i/>
        </w:rPr>
        <w:t>D</w:t>
      </w:r>
      <w:r w:rsidR="00292968">
        <w:rPr>
          <w:bCs/>
        </w:rPr>
        <w:t xml:space="preserve"> and predicate symbols to </w:t>
      </w:r>
      <w:r w:rsidR="00292968" w:rsidRPr="00292968">
        <w:rPr>
          <w:b/>
          <w:bCs/>
        </w:rPr>
        <w:t>R</w:t>
      </w:r>
      <w:r w:rsidR="00292968">
        <w:rPr>
          <w:bCs/>
        </w:rPr>
        <w:t xml:space="preserve">, where </w:t>
      </w:r>
      <w:r w:rsidR="00292968" w:rsidRPr="00292968">
        <w:rPr>
          <w:bCs/>
          <w:i/>
        </w:rPr>
        <w:t>S</w:t>
      </w:r>
      <w:r w:rsidR="002A5A88">
        <w:rPr>
          <w:bCs/>
          <w:i/>
        </w:rPr>
        <w:t> </w:t>
      </w:r>
      <w:r w:rsidR="00292968">
        <w:rPr>
          <w:bCs/>
        </w:rPr>
        <w:t>=</w:t>
      </w:r>
      <w:r w:rsidR="00727D40">
        <w:rPr>
          <w:bCs/>
        </w:rPr>
        <w:t> </w:t>
      </w:r>
      <w:r w:rsidR="00292968">
        <w:rPr>
          <w:bCs/>
        </w:rPr>
        <w:t>(</w:t>
      </w:r>
      <w:r w:rsidR="00292968" w:rsidRPr="00292968">
        <w:rPr>
          <w:bCs/>
          <w:i/>
        </w:rPr>
        <w:t>D</w:t>
      </w:r>
      <w:r w:rsidR="00292968">
        <w:rPr>
          <w:bCs/>
        </w:rPr>
        <w:t>,</w:t>
      </w:r>
      <w:r w:rsidR="002A5A88">
        <w:rPr>
          <w:bCs/>
        </w:rPr>
        <w:t> </w:t>
      </w:r>
      <w:r w:rsidR="00292968" w:rsidRPr="00292968">
        <w:rPr>
          <w:b/>
          <w:bCs/>
        </w:rPr>
        <w:t>R</w:t>
      </w:r>
      <w:r w:rsidR="00292968">
        <w:rPr>
          <w:bCs/>
        </w:rPr>
        <w:t>).</w:t>
      </w:r>
      <w:r w:rsidR="0027790B">
        <w:rPr>
          <w:bCs/>
        </w:rPr>
        <w:t xml:space="preserve"> </w:t>
      </w:r>
      <w:r w:rsidR="00AB0C7F">
        <w:t>(</w:t>
      </w:r>
      <w:r w:rsidR="0027790B">
        <w:t>Guar</w:t>
      </w:r>
      <w:r w:rsidR="00AB0C7F">
        <w:t>ino et al. 2009, definition 3.1)</w:t>
      </w:r>
      <w:r w:rsidR="00593E79">
        <w:t xml:space="preserve">        </w:t>
      </w:r>
      <w:r w:rsidR="0027790B">
        <w:t xml:space="preserve">                                                            □</w:t>
      </w:r>
    </w:p>
    <w:p w:rsidR="00D01A27" w:rsidRPr="002908B2" w:rsidRDefault="00727D40" w:rsidP="00D01A27">
      <w:pPr>
        <w:pStyle w:val="Tekstas"/>
        <w:spacing w:before="240"/>
      </w:pPr>
      <w:r>
        <w:rPr>
          <w:b/>
        </w:rPr>
        <w:t>Definition 23</w:t>
      </w:r>
      <w:r w:rsidR="00B77E08">
        <w:rPr>
          <w:b/>
        </w:rPr>
        <w:t>.9</w:t>
      </w:r>
      <w:r w:rsidR="00D01A27" w:rsidRPr="002908B2">
        <w:rPr>
          <w:b/>
        </w:rPr>
        <w:t xml:space="preserve"> (</w:t>
      </w:r>
      <w:r w:rsidR="00B77E08">
        <w:rPr>
          <w:b/>
        </w:rPr>
        <w:t>Intensional first-order structure</w:t>
      </w:r>
      <w:r w:rsidR="00B77E08" w:rsidRPr="002908B2">
        <w:rPr>
          <w:b/>
        </w:rPr>
        <w:t xml:space="preserve"> </w:t>
      </w:r>
      <w:r w:rsidR="00D01A27" w:rsidRPr="002908B2">
        <w:rPr>
          <w:b/>
          <w:bCs/>
        </w:rPr>
        <w:t>K</w:t>
      </w:r>
      <w:r w:rsidR="00D01A27" w:rsidRPr="002908B2">
        <w:t>= (</w:t>
      </w:r>
      <w:r w:rsidR="00D01A27" w:rsidRPr="002908B2">
        <w:rPr>
          <w:b/>
          <w:bCs/>
        </w:rPr>
        <w:t>C</w:t>
      </w:r>
      <w:r w:rsidR="00D01A27" w:rsidRPr="002908B2">
        <w:t>, </w:t>
      </w:r>
      <w:r w:rsidR="00D01A27" w:rsidRPr="002908B2">
        <w:rPr>
          <w:rFonts w:ascii="Lucida Calligraphy" w:hAnsi="Lucida Calligraphy"/>
          <w:iCs/>
        </w:rPr>
        <w:t>I</w:t>
      </w:r>
      <w:r w:rsidR="00D01A27" w:rsidRPr="002908B2">
        <w:rPr>
          <w:i/>
          <w:iCs/>
        </w:rPr>
        <w:t> </w:t>
      </w:r>
      <w:r w:rsidR="00D01A27" w:rsidRPr="002908B2">
        <w:t>)</w:t>
      </w:r>
      <w:r w:rsidR="00B77E08">
        <w:t xml:space="preserve">, also called </w:t>
      </w:r>
      <w:r w:rsidR="00B77E08" w:rsidRPr="00B77E08">
        <w:rPr>
          <w:b/>
        </w:rPr>
        <w:t>ontological commitment</w:t>
      </w:r>
      <w:r w:rsidR="00D01A27" w:rsidRPr="002908B2">
        <w:rPr>
          <w:b/>
        </w:rPr>
        <w:t>).</w:t>
      </w:r>
      <w:r>
        <w:t xml:space="preserve"> Let us assume</w:t>
      </w:r>
    </w:p>
    <w:p w:rsidR="00D01A27" w:rsidRPr="002908B2" w:rsidRDefault="00D01A27" w:rsidP="00D01A27">
      <w:pPr>
        <w:pStyle w:val="Tekstasbulleted"/>
        <w:spacing w:before="120"/>
        <w:ind w:hanging="357"/>
      </w:pPr>
      <w:r w:rsidRPr="002908B2">
        <w:rPr>
          <w:b/>
        </w:rPr>
        <w:t>L</w:t>
      </w:r>
      <w:r w:rsidRPr="002908B2">
        <w:t xml:space="preserve"> </w:t>
      </w:r>
      <w:r w:rsidR="00B77E08">
        <w:t xml:space="preserve">a first-order logical language with vocabulary </w:t>
      </w:r>
      <w:r w:rsidR="00B77E08" w:rsidRPr="002908B2">
        <w:rPr>
          <w:b/>
        </w:rPr>
        <w:t>V</w:t>
      </w:r>
    </w:p>
    <w:p w:rsidR="00D01A27" w:rsidRPr="002908B2" w:rsidRDefault="00D01A27" w:rsidP="00D01A27">
      <w:pPr>
        <w:pStyle w:val="Tekstasbulleted"/>
        <w:spacing w:after="120"/>
        <w:ind w:hanging="357"/>
      </w:pPr>
      <w:r w:rsidRPr="002908B2">
        <w:rPr>
          <w:b/>
          <w:bCs/>
        </w:rPr>
        <w:t>C</w:t>
      </w:r>
      <w:r w:rsidRPr="002908B2">
        <w:t xml:space="preserve"> = (</w:t>
      </w:r>
      <w:r w:rsidRPr="002908B2">
        <w:rPr>
          <w:i/>
          <w:iCs/>
        </w:rPr>
        <w:t>D</w:t>
      </w:r>
      <w:r w:rsidRPr="002908B2">
        <w:t xml:space="preserve">, </w:t>
      </w:r>
      <w:r w:rsidRPr="002908B2">
        <w:rPr>
          <w:i/>
          <w:iCs/>
        </w:rPr>
        <w:t>W</w:t>
      </w:r>
      <w:r w:rsidRPr="002908B2">
        <w:rPr>
          <w:iCs/>
        </w:rPr>
        <w:t>,</w:t>
      </w:r>
      <w:r w:rsidRPr="002908B2">
        <w:rPr>
          <w:i/>
          <w:iCs/>
        </w:rPr>
        <w:t xml:space="preserve"> </w:t>
      </w:r>
      <w:r w:rsidRPr="002908B2">
        <w:rPr>
          <w:rFonts w:ascii="Lucida Calligraphy" w:hAnsi="Lucida Calligraphy"/>
          <w:iCs/>
        </w:rPr>
        <w:t>R</w:t>
      </w:r>
      <w:r w:rsidRPr="002908B2">
        <w:t xml:space="preserve">) </w:t>
      </w:r>
      <w:r w:rsidR="00B77E08">
        <w:t xml:space="preserve">an intensional </w:t>
      </w:r>
      <w:r w:rsidR="00D102F0">
        <w:t>relational structure (</w:t>
      </w:r>
      <w:r w:rsidR="00B77E08">
        <w:t>conceptualization)</w:t>
      </w:r>
    </w:p>
    <w:p w:rsidR="00D01A27" w:rsidRPr="002908B2" w:rsidRDefault="00B77E08" w:rsidP="00292968">
      <w:pPr>
        <w:pStyle w:val="Tekstas"/>
        <w:ind w:firstLine="0"/>
      </w:pPr>
      <w:r w:rsidRPr="00B77E08">
        <w:t xml:space="preserve">An </w:t>
      </w:r>
      <w:r>
        <w:rPr>
          <w:b/>
        </w:rPr>
        <w:t>intensional first-order structure</w:t>
      </w:r>
      <w:r w:rsidRPr="002908B2">
        <w:rPr>
          <w:b/>
        </w:rPr>
        <w:t xml:space="preserve"> </w:t>
      </w:r>
      <w:r w:rsidR="00D01A27" w:rsidRPr="002908B2">
        <w:t>(</w:t>
      </w:r>
      <w:r>
        <w:t>also called ontological commitment</w:t>
      </w:r>
      <w:r w:rsidR="00D01A27" w:rsidRPr="002908B2">
        <w:t xml:space="preserve">) </w:t>
      </w:r>
      <w:r>
        <w:t xml:space="preserve">for </w:t>
      </w:r>
      <w:r w:rsidR="00D01A27" w:rsidRPr="002908B2">
        <w:rPr>
          <w:b/>
          <w:bCs/>
        </w:rPr>
        <w:t>L</w:t>
      </w:r>
      <w:r w:rsidR="00D01A27" w:rsidRPr="002908B2">
        <w:t xml:space="preserve"> </w:t>
      </w:r>
      <w:r>
        <w:t xml:space="preserve">is a tuple </w:t>
      </w:r>
      <w:r w:rsidR="00D01A27" w:rsidRPr="002908B2">
        <w:rPr>
          <w:b/>
          <w:bCs/>
        </w:rPr>
        <w:t>K</w:t>
      </w:r>
      <w:r w:rsidR="00D01A27" w:rsidRPr="002908B2">
        <w:t>= (</w:t>
      </w:r>
      <w:r w:rsidR="00D01A27" w:rsidRPr="002908B2">
        <w:rPr>
          <w:b/>
          <w:bCs/>
        </w:rPr>
        <w:t>C</w:t>
      </w:r>
      <w:r w:rsidR="00D01A27" w:rsidRPr="002908B2">
        <w:t>, </w:t>
      </w:r>
      <w:r w:rsidR="00D01A27" w:rsidRPr="002908B2">
        <w:rPr>
          <w:rFonts w:ascii="Lucida Calligraphy" w:hAnsi="Lucida Calligraphy"/>
          <w:iCs/>
        </w:rPr>
        <w:t>I</w:t>
      </w:r>
      <w:r w:rsidR="00D01A27" w:rsidRPr="002908B2">
        <w:rPr>
          <w:i/>
          <w:iCs/>
        </w:rPr>
        <w:t> </w:t>
      </w:r>
      <w:r w:rsidR="00D01A27" w:rsidRPr="002908B2">
        <w:t xml:space="preserve">), </w:t>
      </w:r>
      <w:r>
        <w:t xml:space="preserve">where </w:t>
      </w:r>
      <w:r w:rsidR="00D01A27" w:rsidRPr="002908B2">
        <w:t xml:space="preserve">kur </w:t>
      </w:r>
      <w:r w:rsidR="00D01A27" w:rsidRPr="002908B2">
        <w:rPr>
          <w:rFonts w:ascii="Lucida Calligraphy" w:hAnsi="Lucida Calligraphy"/>
          <w:iCs/>
        </w:rPr>
        <w:t>I</w:t>
      </w:r>
      <w:r w:rsidR="00D01A27" w:rsidRPr="002908B2">
        <w:t xml:space="preserve"> (</w:t>
      </w:r>
      <w:r>
        <w:t xml:space="preserve">called </w:t>
      </w:r>
      <w:r w:rsidRPr="00B77E08">
        <w:rPr>
          <w:b/>
        </w:rPr>
        <w:t>intensional interpretation function</w:t>
      </w:r>
      <w:r w:rsidR="00D01A27" w:rsidRPr="002908B2">
        <w:t xml:space="preserve">) </w:t>
      </w:r>
      <w:r>
        <w:t xml:space="preserve">is a total function </w:t>
      </w:r>
      <w:r w:rsidR="00D01A27" w:rsidRPr="002908B2">
        <w:rPr>
          <w:rFonts w:ascii="Lucida Calligraphy" w:hAnsi="Lucida Calligraphy"/>
          <w:iCs/>
        </w:rPr>
        <w:t>I</w:t>
      </w:r>
      <w:r w:rsidR="00D01A27" w:rsidRPr="002908B2">
        <w:t> :</w:t>
      </w:r>
      <w:r w:rsidR="00D01A27" w:rsidRPr="002908B2">
        <w:rPr>
          <w:i/>
          <w:iCs/>
        </w:rPr>
        <w:t xml:space="preserve"> </w:t>
      </w:r>
      <w:r w:rsidR="00D01A27" w:rsidRPr="002908B2">
        <w:rPr>
          <w:b/>
          <w:bCs/>
        </w:rPr>
        <w:t>V → </w:t>
      </w:r>
      <w:r w:rsidR="00D01A27" w:rsidRPr="002908B2">
        <w:rPr>
          <w:i/>
          <w:iCs/>
        </w:rPr>
        <w:t>D</w:t>
      </w:r>
      <w:r w:rsidR="00D01A27" w:rsidRPr="002908B2">
        <w:rPr>
          <w:iCs/>
        </w:rPr>
        <w:t> </w:t>
      </w:r>
      <w:r w:rsidR="00D01A27" w:rsidRPr="002908B2">
        <w:sym w:font="Symbol" w:char="00C8"/>
      </w:r>
      <w:r w:rsidR="00D01A27" w:rsidRPr="002908B2">
        <w:t> </w:t>
      </w:r>
      <w:r w:rsidR="00D01A27" w:rsidRPr="002908B2">
        <w:rPr>
          <w:rFonts w:ascii="Lucida Calligraphy" w:hAnsi="Lucida Calligraphy"/>
          <w:iCs/>
        </w:rPr>
        <w:t>R</w:t>
      </w:r>
      <w:r w:rsidR="002017F6">
        <w:t> </w:t>
      </w:r>
      <w:r w:rsidR="00D01A27" w:rsidRPr="002908B2">
        <w:t xml:space="preserve">, </w:t>
      </w:r>
      <w:r>
        <w:t xml:space="preserve">that maps each vocabulary symbol of </w:t>
      </w:r>
      <w:r w:rsidRPr="002017F6">
        <w:rPr>
          <w:b/>
        </w:rPr>
        <w:t>V</w:t>
      </w:r>
      <w:r>
        <w:t xml:space="preserve"> to either an element of </w:t>
      </w:r>
      <w:r w:rsidRPr="002017F6">
        <w:rPr>
          <w:i/>
        </w:rPr>
        <w:t>D</w:t>
      </w:r>
      <w:r>
        <w:t xml:space="preserve"> or an intensional relation belonging to the set </w:t>
      </w:r>
      <w:r w:rsidR="00D01A27" w:rsidRPr="002908B2">
        <w:rPr>
          <w:rFonts w:ascii="Lucida Calligraphy" w:hAnsi="Lucida Calligraphy"/>
          <w:iCs/>
        </w:rPr>
        <w:t>R</w:t>
      </w:r>
      <w:r w:rsidR="00D01A27" w:rsidRPr="002908B2">
        <w:rPr>
          <w:bCs/>
        </w:rPr>
        <w:t>.</w:t>
      </w:r>
      <w:r w:rsidR="002017F6">
        <w:rPr>
          <w:bCs/>
        </w:rPr>
        <w:t xml:space="preserve"> In other words, </w:t>
      </w:r>
      <w:r w:rsidR="002017F6" w:rsidRPr="002908B2">
        <w:rPr>
          <w:rFonts w:ascii="Lucida Calligraphy" w:hAnsi="Lucida Calligraphy"/>
          <w:iCs/>
        </w:rPr>
        <w:t>I</w:t>
      </w:r>
      <w:r w:rsidR="002017F6">
        <w:rPr>
          <w:bCs/>
        </w:rPr>
        <w:t xml:space="preserve"> maps constant symbols to </w:t>
      </w:r>
      <w:r w:rsidR="002017F6" w:rsidRPr="00292968">
        <w:rPr>
          <w:bCs/>
          <w:i/>
        </w:rPr>
        <w:t>D</w:t>
      </w:r>
      <w:r w:rsidR="002017F6">
        <w:rPr>
          <w:bCs/>
        </w:rPr>
        <w:t xml:space="preserve"> and predicate symbols to </w:t>
      </w:r>
      <w:r w:rsidR="002017F6" w:rsidRPr="002908B2">
        <w:rPr>
          <w:rFonts w:ascii="Lucida Calligraphy" w:hAnsi="Lucida Calligraphy"/>
          <w:iCs/>
        </w:rPr>
        <w:t>R</w:t>
      </w:r>
      <w:r w:rsidR="002017F6">
        <w:rPr>
          <w:b/>
          <w:bCs/>
        </w:rPr>
        <w:t> </w:t>
      </w:r>
      <w:r w:rsidR="002017F6">
        <w:rPr>
          <w:bCs/>
        </w:rPr>
        <w:t xml:space="preserve">, where </w:t>
      </w:r>
      <w:r w:rsidR="002017F6" w:rsidRPr="002908B2">
        <w:rPr>
          <w:b/>
          <w:bCs/>
        </w:rPr>
        <w:t>C</w:t>
      </w:r>
      <w:r w:rsidR="002017F6">
        <w:t> = </w:t>
      </w:r>
      <w:r w:rsidR="002017F6" w:rsidRPr="002908B2">
        <w:t>(</w:t>
      </w:r>
      <w:r w:rsidR="002017F6" w:rsidRPr="002908B2">
        <w:rPr>
          <w:i/>
          <w:iCs/>
        </w:rPr>
        <w:t>D</w:t>
      </w:r>
      <w:r w:rsidR="002017F6" w:rsidRPr="002908B2">
        <w:t xml:space="preserve">, </w:t>
      </w:r>
      <w:r w:rsidR="002017F6" w:rsidRPr="002908B2">
        <w:rPr>
          <w:i/>
          <w:iCs/>
        </w:rPr>
        <w:t>W</w:t>
      </w:r>
      <w:r w:rsidR="002017F6" w:rsidRPr="002908B2">
        <w:rPr>
          <w:iCs/>
        </w:rPr>
        <w:t>,</w:t>
      </w:r>
      <w:r w:rsidR="002017F6" w:rsidRPr="002908B2">
        <w:rPr>
          <w:i/>
          <w:iCs/>
        </w:rPr>
        <w:t xml:space="preserve"> </w:t>
      </w:r>
      <w:r w:rsidR="002017F6" w:rsidRPr="002908B2">
        <w:rPr>
          <w:rFonts w:ascii="Lucida Calligraphy" w:hAnsi="Lucida Calligraphy"/>
          <w:iCs/>
        </w:rPr>
        <w:t>R</w:t>
      </w:r>
      <w:r w:rsidR="002017F6" w:rsidRPr="002908B2">
        <w:t>)</w:t>
      </w:r>
      <w:r w:rsidR="002017F6">
        <w:rPr>
          <w:bCs/>
        </w:rPr>
        <w:t>.</w:t>
      </w:r>
      <w:r w:rsidR="0027790B">
        <w:rPr>
          <w:bCs/>
        </w:rPr>
        <w:t xml:space="preserve"> </w:t>
      </w:r>
      <w:r w:rsidR="00AB0C7F">
        <w:t>(</w:t>
      </w:r>
      <w:r w:rsidR="0027790B">
        <w:t>Guar</w:t>
      </w:r>
      <w:r w:rsidR="00AB0C7F">
        <w:t>ino et al. 2009, definition 3.2)</w:t>
      </w:r>
      <w:r w:rsidR="004B2001">
        <w:t xml:space="preserve">        </w:t>
      </w:r>
      <w:r w:rsidR="00763F89">
        <w:t xml:space="preserve"> </w:t>
      </w:r>
      <w:r w:rsidR="0027790B">
        <w:t xml:space="preserve"> □</w:t>
      </w:r>
    </w:p>
    <w:p w:rsidR="00D01A27" w:rsidRPr="002908B2" w:rsidRDefault="002017F6" w:rsidP="00D01A27">
      <w:pPr>
        <w:pStyle w:val="Tekstas"/>
        <w:spacing w:before="240" w:after="120"/>
      </w:pPr>
      <w:r>
        <w:rPr>
          <w:b/>
        </w:rPr>
        <w:t>Example 23</w:t>
      </w:r>
      <w:r w:rsidR="00D01A27" w:rsidRPr="002908B2">
        <w:rPr>
          <w:b/>
        </w:rPr>
        <w:t>.10</w:t>
      </w:r>
      <w:r w:rsidR="00D01A27" w:rsidRPr="002908B2">
        <w:t xml:space="preserve"> </w:t>
      </w:r>
      <w:r w:rsidR="00AB0C7F">
        <w:t>(</w:t>
      </w:r>
      <w:r w:rsidR="0022491C">
        <w:t>G</w:t>
      </w:r>
      <w:r w:rsidR="00AB0C7F">
        <w:t>uarino et al. 2009, example 3.1)</w:t>
      </w:r>
      <w:r w:rsidR="0022491C">
        <w:t xml:space="preserve"> </w:t>
      </w:r>
      <w:r w:rsidR="008206DA">
        <w:t>Let us come back to the extensional relational structure in our Example 23.2. An intensional first-order structure is as follows</w:t>
      </w:r>
      <w:r w:rsidR="00D01A27" w:rsidRPr="002908B2">
        <w:t>:</w:t>
      </w:r>
    </w:p>
    <w:tbl>
      <w:tblPr>
        <w:tblW w:w="5000" w:type="pct"/>
        <w:jc w:val="center"/>
        <w:tblLook w:val="01E0" w:firstRow="1" w:lastRow="1" w:firstColumn="1" w:lastColumn="1" w:noHBand="0" w:noVBand="0"/>
      </w:tblPr>
      <w:tblGrid>
        <w:gridCol w:w="245"/>
        <w:gridCol w:w="8049"/>
        <w:gridCol w:w="778"/>
      </w:tblGrid>
      <w:tr w:rsidR="00D01A27" w:rsidRPr="002908B2" w:rsidTr="00795E5D">
        <w:trPr>
          <w:jc w:val="center"/>
        </w:trPr>
        <w:tc>
          <w:tcPr>
            <w:tcW w:w="135" w:type="pct"/>
          </w:tcPr>
          <w:p w:rsidR="00D01A27" w:rsidRPr="002908B2" w:rsidRDefault="00D01A27" w:rsidP="00795E5D">
            <w:pPr>
              <w:pStyle w:val="Tekstas"/>
              <w:ind w:firstLine="0"/>
              <w:jc w:val="right"/>
            </w:pPr>
          </w:p>
        </w:tc>
        <w:tc>
          <w:tcPr>
            <w:tcW w:w="4436" w:type="pct"/>
          </w:tcPr>
          <w:p w:rsidR="00D01A27" w:rsidRPr="00491D46" w:rsidRDefault="00D01A27" w:rsidP="00795E5D">
            <w:pPr>
              <w:pStyle w:val="Tekstasneatitrauktas"/>
              <w:rPr>
                <w:lang w:val="pl-PL"/>
              </w:rPr>
            </w:pPr>
            <w:r w:rsidRPr="00491D46">
              <w:rPr>
                <w:b/>
                <w:bCs/>
                <w:lang w:val="pl-PL"/>
              </w:rPr>
              <w:t>V</w:t>
            </w:r>
            <w:r w:rsidRPr="00491D46">
              <w:rPr>
                <w:lang w:val="pl-PL"/>
              </w:rPr>
              <w:t xml:space="preserve"> = {'</w:t>
            </w:r>
            <w:r w:rsidRPr="00491D46">
              <w:rPr>
                <w:i/>
                <w:lang w:val="pl-PL"/>
              </w:rPr>
              <w:t>I1</w:t>
            </w:r>
            <w:r w:rsidRPr="00491D46">
              <w:rPr>
                <w:lang w:val="pl-PL"/>
              </w:rPr>
              <w:t>', '</w:t>
            </w:r>
            <w:r w:rsidRPr="00491D46">
              <w:rPr>
                <w:i/>
                <w:lang w:val="pl-PL"/>
              </w:rPr>
              <w:t>I2</w:t>
            </w:r>
            <w:r w:rsidRPr="00491D46">
              <w:rPr>
                <w:lang w:val="pl-PL"/>
              </w:rPr>
              <w:t>', '</w:t>
            </w:r>
            <w:r w:rsidRPr="00491D46">
              <w:rPr>
                <w:i/>
                <w:lang w:val="pl-PL"/>
              </w:rPr>
              <w:t>I3</w:t>
            </w:r>
            <w:r w:rsidRPr="00491D46">
              <w:rPr>
                <w:lang w:val="pl-PL"/>
              </w:rPr>
              <w:t>', '</w:t>
            </w:r>
            <w:r w:rsidRPr="00491D46">
              <w:rPr>
                <w:i/>
                <w:lang w:val="pl-PL"/>
              </w:rPr>
              <w:t>I4</w:t>
            </w:r>
            <w:r w:rsidRPr="00491D46">
              <w:rPr>
                <w:lang w:val="pl-PL"/>
              </w:rPr>
              <w:t xml:space="preserve">'} </w:t>
            </w:r>
            <w:r w:rsidRPr="002908B2">
              <w:sym w:font="Symbol" w:char="00C8"/>
            </w:r>
          </w:p>
          <w:p w:rsidR="00D01A27" w:rsidRPr="002908B2" w:rsidRDefault="00D01A27" w:rsidP="00795E5D">
            <w:pPr>
              <w:pStyle w:val="Tekstasneatitrauktas"/>
            </w:pPr>
            <w:r w:rsidRPr="00491D46">
              <w:rPr>
                <w:lang w:val="pl-PL"/>
              </w:rPr>
              <w:t xml:space="preserve">       </w:t>
            </w:r>
            <w:r w:rsidRPr="002908B2">
              <w:t>{'</w:t>
            </w:r>
            <w:r w:rsidRPr="002908B2">
              <w:rPr>
                <w:i/>
              </w:rPr>
              <w:t>Person</w:t>
            </w:r>
            <w:r w:rsidRPr="002908B2">
              <w:t>',  '</w:t>
            </w:r>
            <w:r w:rsidRPr="002908B2">
              <w:rPr>
                <w:i/>
              </w:rPr>
              <w:t>Manager</w:t>
            </w:r>
            <w:r w:rsidRPr="002908B2">
              <w:t>', '</w:t>
            </w:r>
            <w:r w:rsidRPr="002908B2">
              <w:rPr>
                <w:i/>
              </w:rPr>
              <w:t>Researcher</w:t>
            </w:r>
            <w:r w:rsidRPr="002908B2">
              <w:t>', '</w:t>
            </w:r>
            <w:r w:rsidRPr="002908B2">
              <w:rPr>
                <w:i/>
              </w:rPr>
              <w:t>reports-to</w:t>
            </w:r>
            <w:r w:rsidRPr="002908B2">
              <w:t>', '</w:t>
            </w:r>
            <w:r w:rsidRPr="002908B2">
              <w:rPr>
                <w:i/>
              </w:rPr>
              <w:t>cooperates-with</w:t>
            </w:r>
            <w:r w:rsidRPr="002908B2">
              <w:t>'}</w:t>
            </w:r>
          </w:p>
          <w:p w:rsidR="00D01A27" w:rsidRPr="002908B2" w:rsidRDefault="00D01A27" w:rsidP="00795E5D">
            <w:pPr>
              <w:pStyle w:val="Tekstasneatitrauktas"/>
            </w:pPr>
          </w:p>
          <w:p w:rsidR="00D01A27" w:rsidRPr="00491D46" w:rsidRDefault="00D01A27" w:rsidP="00795E5D">
            <w:pPr>
              <w:pStyle w:val="Tekstasneatitrauktas"/>
              <w:rPr>
                <w:lang w:val="pl-PL"/>
              </w:rPr>
            </w:pPr>
            <w:r w:rsidRPr="00491D46">
              <w:rPr>
                <w:rFonts w:ascii="Lucida Calligraphy" w:hAnsi="Lucida Calligraphy"/>
                <w:iCs/>
                <w:lang w:val="pl-PL"/>
              </w:rPr>
              <w:t>I</w:t>
            </w:r>
            <w:r w:rsidRPr="00491D46">
              <w:rPr>
                <w:lang w:val="pl-PL"/>
              </w:rPr>
              <w:t> : '</w:t>
            </w:r>
            <w:r w:rsidRPr="00491D46">
              <w:rPr>
                <w:i/>
                <w:iCs/>
                <w:lang w:val="pl-PL"/>
              </w:rPr>
              <w:t>I1</w:t>
            </w:r>
            <w:r w:rsidRPr="00491D46">
              <w:rPr>
                <w:lang w:val="pl-PL"/>
              </w:rPr>
              <w:t xml:space="preserve">' </w:t>
            </w:r>
            <w:r w:rsidRPr="00491D46">
              <w:rPr>
                <w:b/>
                <w:bCs/>
                <w:lang w:val="pl-PL"/>
              </w:rPr>
              <w:t xml:space="preserve">→ </w:t>
            </w:r>
            <w:r w:rsidRPr="00491D46">
              <w:rPr>
                <w:i/>
                <w:iCs/>
                <w:lang w:val="pl-PL"/>
              </w:rPr>
              <w:t>I1</w:t>
            </w:r>
            <w:r w:rsidRPr="00491D46">
              <w:rPr>
                <w:lang w:val="pl-PL"/>
              </w:rPr>
              <w:t>,      '</w:t>
            </w:r>
            <w:r w:rsidRPr="00491D46">
              <w:rPr>
                <w:i/>
                <w:iCs/>
                <w:lang w:val="pl-PL"/>
              </w:rPr>
              <w:t>I2</w:t>
            </w:r>
            <w:r w:rsidRPr="00491D46">
              <w:rPr>
                <w:lang w:val="pl-PL"/>
              </w:rPr>
              <w:t xml:space="preserve">' </w:t>
            </w:r>
            <w:r w:rsidRPr="00491D46">
              <w:rPr>
                <w:b/>
                <w:bCs/>
                <w:lang w:val="pl-PL"/>
              </w:rPr>
              <w:t xml:space="preserve">→ </w:t>
            </w:r>
            <w:r w:rsidRPr="00491D46">
              <w:rPr>
                <w:i/>
                <w:iCs/>
                <w:lang w:val="pl-PL"/>
              </w:rPr>
              <w:t>I2</w:t>
            </w:r>
            <w:r w:rsidRPr="00491D46">
              <w:rPr>
                <w:lang w:val="pl-PL"/>
              </w:rPr>
              <w:t>,      '</w:t>
            </w:r>
            <w:r w:rsidRPr="00491D46">
              <w:rPr>
                <w:i/>
                <w:iCs/>
                <w:lang w:val="pl-PL"/>
              </w:rPr>
              <w:t>I3</w:t>
            </w:r>
            <w:r w:rsidRPr="00491D46">
              <w:rPr>
                <w:lang w:val="pl-PL"/>
              </w:rPr>
              <w:t xml:space="preserve">' </w:t>
            </w:r>
            <w:r w:rsidRPr="00491D46">
              <w:rPr>
                <w:b/>
                <w:bCs/>
                <w:lang w:val="pl-PL"/>
              </w:rPr>
              <w:t xml:space="preserve">→ </w:t>
            </w:r>
            <w:r w:rsidRPr="00491D46">
              <w:rPr>
                <w:i/>
                <w:iCs/>
                <w:lang w:val="pl-PL"/>
              </w:rPr>
              <w:t>I3</w:t>
            </w:r>
            <w:r w:rsidRPr="00491D46">
              <w:rPr>
                <w:lang w:val="pl-PL"/>
              </w:rPr>
              <w:t>,      '</w:t>
            </w:r>
            <w:r w:rsidRPr="00491D46">
              <w:rPr>
                <w:i/>
                <w:iCs/>
                <w:lang w:val="pl-PL"/>
              </w:rPr>
              <w:t>I4</w:t>
            </w:r>
            <w:r w:rsidRPr="00491D46">
              <w:rPr>
                <w:lang w:val="pl-PL"/>
              </w:rPr>
              <w:t xml:space="preserve">' </w:t>
            </w:r>
            <w:r w:rsidRPr="00491D46">
              <w:rPr>
                <w:b/>
                <w:bCs/>
                <w:lang w:val="pl-PL"/>
              </w:rPr>
              <w:t xml:space="preserve">→ </w:t>
            </w:r>
            <w:r w:rsidRPr="00491D46">
              <w:rPr>
                <w:i/>
                <w:iCs/>
                <w:lang w:val="pl-PL"/>
              </w:rPr>
              <w:t>I4</w:t>
            </w:r>
            <w:r w:rsidRPr="00491D46">
              <w:rPr>
                <w:lang w:val="pl-PL"/>
              </w:rPr>
              <w:t xml:space="preserve">, </w:t>
            </w:r>
          </w:p>
          <w:p w:rsidR="00D01A27" w:rsidRPr="002908B2" w:rsidRDefault="00D01A27" w:rsidP="00795E5D">
            <w:pPr>
              <w:pStyle w:val="Tekstasneatitrauktas"/>
            </w:pPr>
            <w:r w:rsidRPr="00491D46">
              <w:rPr>
                <w:lang w:val="pl-PL"/>
              </w:rPr>
              <w:t xml:space="preserve">      </w:t>
            </w:r>
            <w:r w:rsidRPr="002908B2">
              <w:t>'</w:t>
            </w:r>
            <w:r w:rsidRPr="002908B2">
              <w:rPr>
                <w:i/>
                <w:iCs/>
              </w:rPr>
              <w:t>Person</w:t>
            </w:r>
            <w:r w:rsidRPr="002908B2">
              <w:t xml:space="preserve">' </w:t>
            </w:r>
            <w:r w:rsidRPr="002908B2">
              <w:rPr>
                <w:b/>
                <w:bCs/>
              </w:rPr>
              <w:t xml:space="preserve">→ </w:t>
            </w:r>
            <w:r w:rsidRPr="002908B2">
              <w:rPr>
                <w:i/>
                <w:iCs/>
              </w:rPr>
              <w:t>Person</w:t>
            </w:r>
            <w:r w:rsidRPr="002908B2">
              <w:rPr>
                <w:vertAlign w:val="superscript"/>
              </w:rPr>
              <w:t xml:space="preserve">(1) </w:t>
            </w:r>
            <w:r w:rsidRPr="002908B2">
              <w:t>,  '</w:t>
            </w:r>
            <w:r w:rsidRPr="002908B2">
              <w:rPr>
                <w:i/>
                <w:iCs/>
              </w:rPr>
              <w:t>Manager</w:t>
            </w:r>
            <w:r w:rsidRPr="002908B2">
              <w:t xml:space="preserve">' </w:t>
            </w:r>
            <w:r w:rsidRPr="002908B2">
              <w:rPr>
                <w:b/>
                <w:bCs/>
              </w:rPr>
              <w:t xml:space="preserve">→ </w:t>
            </w:r>
            <w:r w:rsidRPr="002908B2">
              <w:rPr>
                <w:i/>
                <w:iCs/>
              </w:rPr>
              <w:t>Manager</w:t>
            </w:r>
            <w:r w:rsidRPr="002908B2">
              <w:rPr>
                <w:vertAlign w:val="superscript"/>
              </w:rPr>
              <w:t>(1)</w:t>
            </w:r>
            <w:r w:rsidRPr="002908B2">
              <w:t>, '</w:t>
            </w:r>
            <w:r w:rsidRPr="00186D72">
              <w:rPr>
                <w:i/>
              </w:rPr>
              <w:t>Researcher</w:t>
            </w:r>
            <w:r w:rsidRPr="002908B2">
              <w:t xml:space="preserve">' </w:t>
            </w:r>
            <w:r w:rsidRPr="002908B2">
              <w:rPr>
                <w:b/>
                <w:bCs/>
              </w:rPr>
              <w:t xml:space="preserve">→ </w:t>
            </w:r>
            <w:r w:rsidRPr="00186D72">
              <w:rPr>
                <w:i/>
              </w:rPr>
              <w:t>Researcher</w:t>
            </w:r>
            <w:r w:rsidRPr="002908B2">
              <w:rPr>
                <w:vertAlign w:val="superscript"/>
              </w:rPr>
              <w:t>(1)</w:t>
            </w:r>
            <w:r w:rsidRPr="002908B2">
              <w:t>,</w:t>
            </w:r>
          </w:p>
          <w:p w:rsidR="00D01A27" w:rsidRPr="002908B2" w:rsidRDefault="00D01A27" w:rsidP="00795E5D">
            <w:pPr>
              <w:pStyle w:val="Tekstasneatitrauktas"/>
            </w:pPr>
            <w:r w:rsidRPr="002908B2">
              <w:t xml:space="preserve">      '</w:t>
            </w:r>
            <w:r w:rsidRPr="002908B2">
              <w:rPr>
                <w:i/>
              </w:rPr>
              <w:t>reports-to</w:t>
            </w:r>
            <w:r w:rsidRPr="002908B2">
              <w:t>'</w:t>
            </w:r>
            <w:r w:rsidRPr="002908B2">
              <w:rPr>
                <w:b/>
                <w:bCs/>
              </w:rPr>
              <w:t xml:space="preserve"> → </w:t>
            </w:r>
            <w:r w:rsidRPr="002908B2">
              <w:rPr>
                <w:i/>
              </w:rPr>
              <w:t>reports-to</w:t>
            </w:r>
            <w:r w:rsidRPr="002908B2">
              <w:rPr>
                <w:vertAlign w:val="superscript"/>
              </w:rPr>
              <w:t>(2)</w:t>
            </w:r>
            <w:r w:rsidRPr="002908B2">
              <w:t>, '</w:t>
            </w:r>
            <w:r w:rsidRPr="002908B2">
              <w:rPr>
                <w:i/>
              </w:rPr>
              <w:t>cooperates-with</w:t>
            </w:r>
            <w:r w:rsidRPr="002908B2">
              <w:t>'</w:t>
            </w:r>
            <w:r w:rsidRPr="002908B2">
              <w:rPr>
                <w:b/>
                <w:bCs/>
              </w:rPr>
              <w:t xml:space="preserve">→ </w:t>
            </w:r>
            <w:r w:rsidRPr="00186D72">
              <w:rPr>
                <w:i/>
              </w:rPr>
              <w:t>cooperates-with</w:t>
            </w:r>
            <w:r w:rsidRPr="002908B2">
              <w:rPr>
                <w:vertAlign w:val="superscript"/>
              </w:rPr>
              <w:t>(2)</w:t>
            </w:r>
            <w:r w:rsidRPr="002908B2">
              <w:t xml:space="preserve"> </w:t>
            </w:r>
          </w:p>
        </w:tc>
        <w:tc>
          <w:tcPr>
            <w:tcW w:w="429" w:type="pct"/>
          </w:tcPr>
          <w:p w:rsidR="00D01A27" w:rsidRPr="002908B2" w:rsidRDefault="00D01A27" w:rsidP="00795E5D">
            <w:pPr>
              <w:pStyle w:val="Tekstasneatitrauktas"/>
            </w:pPr>
          </w:p>
        </w:tc>
      </w:tr>
    </w:tbl>
    <w:p w:rsidR="00D01A27" w:rsidRPr="002908B2" w:rsidRDefault="008206DA" w:rsidP="00D01A27">
      <w:pPr>
        <w:pStyle w:val="Tekstas"/>
        <w:spacing w:before="240"/>
      </w:pPr>
      <w:r>
        <w:rPr>
          <w:b/>
        </w:rPr>
        <w:t>Definition 23.11</w:t>
      </w:r>
      <w:r w:rsidR="00D01A27" w:rsidRPr="002908B2">
        <w:rPr>
          <w:b/>
        </w:rPr>
        <w:t xml:space="preserve"> (</w:t>
      </w:r>
      <w:r>
        <w:rPr>
          <w:b/>
        </w:rPr>
        <w:t>Intended models</w:t>
      </w:r>
      <w:r w:rsidR="00D01A27" w:rsidRPr="002908B2">
        <w:t xml:space="preserve"> </w:t>
      </w:r>
      <w:r w:rsidR="00D01A27" w:rsidRPr="002908B2">
        <w:rPr>
          <w:b/>
          <w:bCs/>
        </w:rPr>
        <w:t>I</w:t>
      </w:r>
      <w:r w:rsidR="00D01A27" w:rsidRPr="002908B2">
        <w:rPr>
          <w:b/>
          <w:bCs/>
          <w:vertAlign w:val="subscript"/>
        </w:rPr>
        <w:t>K</w:t>
      </w:r>
      <w:r w:rsidR="00D01A27" w:rsidRPr="002908B2">
        <w:rPr>
          <w:bCs/>
        </w:rPr>
        <w:t>(</w:t>
      </w:r>
      <w:r w:rsidR="00D01A27" w:rsidRPr="002908B2">
        <w:rPr>
          <w:b/>
          <w:bCs/>
        </w:rPr>
        <w:t>L</w:t>
      </w:r>
      <w:r w:rsidR="00D01A27" w:rsidRPr="002908B2">
        <w:rPr>
          <w:bCs/>
        </w:rPr>
        <w:t>)</w:t>
      </w:r>
      <w:r w:rsidR="00D01A27" w:rsidRPr="002908B2">
        <w:rPr>
          <w:b/>
        </w:rPr>
        <w:t xml:space="preserve"> ).</w:t>
      </w:r>
      <w:r>
        <w:t xml:space="preserve"> Let us assume</w:t>
      </w:r>
    </w:p>
    <w:p w:rsidR="00D01A27" w:rsidRPr="002908B2" w:rsidRDefault="00D01A27" w:rsidP="00D01A27">
      <w:pPr>
        <w:pStyle w:val="Tekstasbulleted"/>
        <w:spacing w:before="120"/>
        <w:ind w:hanging="357"/>
      </w:pPr>
      <w:r w:rsidRPr="002908B2">
        <w:rPr>
          <w:b/>
          <w:bCs/>
        </w:rPr>
        <w:lastRenderedPageBreak/>
        <w:t>C</w:t>
      </w:r>
      <w:r w:rsidRPr="002908B2">
        <w:t xml:space="preserve"> = (</w:t>
      </w:r>
      <w:r w:rsidRPr="002908B2">
        <w:rPr>
          <w:i/>
          <w:iCs/>
        </w:rPr>
        <w:t>D</w:t>
      </w:r>
      <w:r w:rsidRPr="002908B2">
        <w:t xml:space="preserve">, </w:t>
      </w:r>
      <w:r w:rsidRPr="002908B2">
        <w:rPr>
          <w:i/>
          <w:iCs/>
        </w:rPr>
        <w:t xml:space="preserve">W, </w:t>
      </w:r>
      <w:r w:rsidRPr="002908B2">
        <w:rPr>
          <w:rFonts w:ascii="Lucida Calligraphy" w:hAnsi="Lucida Calligraphy"/>
          <w:iCs/>
        </w:rPr>
        <w:t>R</w:t>
      </w:r>
      <w:r w:rsidRPr="002908B2">
        <w:t xml:space="preserve">) </w:t>
      </w:r>
      <w:r w:rsidR="008206DA">
        <w:t>an intens</w:t>
      </w:r>
      <w:r w:rsidR="00D102F0">
        <w:t>ional relational structure (</w:t>
      </w:r>
      <w:r w:rsidR="008206DA">
        <w:t>conceptualization</w:t>
      </w:r>
      <w:r w:rsidR="00D102F0">
        <w:t>)</w:t>
      </w:r>
    </w:p>
    <w:p w:rsidR="00D01A27" w:rsidRPr="002908B2" w:rsidRDefault="00D01A27" w:rsidP="00D01A27">
      <w:pPr>
        <w:pStyle w:val="Tekstasbulleted"/>
        <w:ind w:hanging="357"/>
      </w:pPr>
      <w:r w:rsidRPr="002908B2">
        <w:rPr>
          <w:b/>
        </w:rPr>
        <w:t>L</w:t>
      </w:r>
      <w:r w:rsidRPr="002908B2">
        <w:t xml:space="preserve"> </w:t>
      </w:r>
      <w:r w:rsidR="008206DA">
        <w:t xml:space="preserve">a first-order logical language with vocabulary </w:t>
      </w:r>
      <w:r w:rsidR="008206DA" w:rsidRPr="002908B2">
        <w:rPr>
          <w:b/>
        </w:rPr>
        <w:t>V</w:t>
      </w:r>
    </w:p>
    <w:p w:rsidR="00D01A27" w:rsidRPr="002908B2" w:rsidRDefault="00D01A27" w:rsidP="00D01A27">
      <w:pPr>
        <w:pStyle w:val="Tekstasbulleted"/>
        <w:spacing w:after="120"/>
        <w:ind w:hanging="357"/>
      </w:pPr>
      <w:r w:rsidRPr="002908B2">
        <w:rPr>
          <w:b/>
          <w:bCs/>
        </w:rPr>
        <w:t>K</w:t>
      </w:r>
      <w:r w:rsidRPr="002908B2">
        <w:t>= (</w:t>
      </w:r>
      <w:r w:rsidRPr="002908B2">
        <w:rPr>
          <w:b/>
          <w:bCs/>
        </w:rPr>
        <w:t>C</w:t>
      </w:r>
      <w:r w:rsidRPr="002908B2">
        <w:t>, </w:t>
      </w:r>
      <w:r w:rsidRPr="002908B2">
        <w:rPr>
          <w:rFonts w:ascii="Lucida Calligraphy" w:hAnsi="Lucida Calligraphy"/>
          <w:iCs/>
        </w:rPr>
        <w:t>I</w:t>
      </w:r>
      <w:r w:rsidRPr="002908B2">
        <w:rPr>
          <w:i/>
          <w:iCs/>
        </w:rPr>
        <w:t> </w:t>
      </w:r>
      <w:r w:rsidRPr="002908B2">
        <w:t xml:space="preserve">) </w:t>
      </w:r>
      <w:r w:rsidR="00CC3B80">
        <w:t>an in</w:t>
      </w:r>
      <w:r w:rsidR="00915B41">
        <w:t>tensional first-order structure</w:t>
      </w:r>
      <w:r w:rsidR="00D102F0">
        <w:t xml:space="preserve"> (</w:t>
      </w:r>
      <w:r w:rsidR="00CC3B80">
        <w:t>ontological commitment</w:t>
      </w:r>
      <w:r w:rsidR="00D102F0">
        <w:t>)</w:t>
      </w:r>
    </w:p>
    <w:p w:rsidR="00D01A27" w:rsidRPr="002908B2" w:rsidRDefault="00CC3B80" w:rsidP="00D01A27">
      <w:pPr>
        <w:pStyle w:val="Tekstas"/>
      </w:pPr>
      <w:r>
        <w:t>A model</w:t>
      </w:r>
      <w:r w:rsidR="00D01A27" w:rsidRPr="002908B2">
        <w:t xml:space="preserve"> </w:t>
      </w:r>
      <w:r w:rsidR="00D01A27" w:rsidRPr="002908B2">
        <w:rPr>
          <w:i/>
        </w:rPr>
        <w:t>M</w:t>
      </w:r>
      <w:r w:rsidR="00D01A27" w:rsidRPr="002908B2">
        <w:t xml:space="preserve"> = (</w:t>
      </w:r>
      <w:r w:rsidR="00D01A27" w:rsidRPr="002908B2">
        <w:rPr>
          <w:i/>
        </w:rPr>
        <w:t>S</w:t>
      </w:r>
      <w:r w:rsidR="00D01A27" w:rsidRPr="002908B2">
        <w:t>, </w:t>
      </w:r>
      <w:r w:rsidR="00D01A27" w:rsidRPr="002908B2">
        <w:rPr>
          <w:i/>
        </w:rPr>
        <w:t>I</w:t>
      </w:r>
      <w:r w:rsidR="00D01A27" w:rsidRPr="002908B2">
        <w:t xml:space="preserve">), </w:t>
      </w:r>
      <w:r>
        <w:t xml:space="preserve">with </w:t>
      </w:r>
      <w:r w:rsidR="00D01A27" w:rsidRPr="002908B2">
        <w:rPr>
          <w:i/>
        </w:rPr>
        <w:t>S</w:t>
      </w:r>
      <w:r w:rsidR="00D01A27" w:rsidRPr="002908B2">
        <w:t xml:space="preserve"> = (</w:t>
      </w:r>
      <w:r w:rsidR="00D01A27" w:rsidRPr="002908B2">
        <w:rPr>
          <w:i/>
        </w:rPr>
        <w:t>D</w:t>
      </w:r>
      <w:r w:rsidR="00D01A27" w:rsidRPr="002908B2">
        <w:t>, </w:t>
      </w:r>
      <w:r w:rsidR="00D01A27" w:rsidRPr="002908B2">
        <w:rPr>
          <w:b/>
        </w:rPr>
        <w:t>R</w:t>
      </w:r>
      <w:r w:rsidR="00D01A27" w:rsidRPr="002908B2">
        <w:t xml:space="preserve">), </w:t>
      </w:r>
      <w:r>
        <w:t xml:space="preserve">is called an </w:t>
      </w:r>
      <w:r w:rsidRPr="00CC3B80">
        <w:rPr>
          <w:b/>
        </w:rPr>
        <w:t>intended model</w:t>
      </w:r>
      <w:r>
        <w:t xml:space="preserve"> of </w:t>
      </w:r>
      <w:r w:rsidR="00D01A27" w:rsidRPr="002908B2">
        <w:rPr>
          <w:b/>
        </w:rPr>
        <w:t>L</w:t>
      </w:r>
      <w:r w:rsidR="00D01A27" w:rsidRPr="002908B2">
        <w:t xml:space="preserve"> </w:t>
      </w:r>
      <w:r>
        <w:t>according to</w:t>
      </w:r>
      <w:r w:rsidR="00D01A27" w:rsidRPr="002908B2">
        <w:t xml:space="preserve"> </w:t>
      </w:r>
      <w:r w:rsidR="00D01A27" w:rsidRPr="002908B2">
        <w:rPr>
          <w:b/>
        </w:rPr>
        <w:t>K</w:t>
      </w:r>
      <w:r>
        <w:t xml:space="preserve"> iff</w:t>
      </w:r>
    </w:p>
    <w:p w:rsidR="00D01A27" w:rsidRPr="002908B2" w:rsidRDefault="00CC3B80" w:rsidP="004C018C">
      <w:pPr>
        <w:pStyle w:val="numeracijataskas"/>
        <w:numPr>
          <w:ilvl w:val="0"/>
          <w:numId w:val="23"/>
        </w:numPr>
        <w:spacing w:before="120"/>
        <w:ind w:left="754" w:hanging="357"/>
        <w:rPr>
          <w:lang w:val="en-GB"/>
        </w:rPr>
      </w:pPr>
      <w:r>
        <w:rPr>
          <w:lang w:val="en-GB"/>
        </w:rPr>
        <w:t xml:space="preserve">For all constant symbols </w:t>
      </w:r>
      <w:r w:rsidR="00D01A27" w:rsidRPr="002908B2">
        <w:rPr>
          <w:i/>
          <w:lang w:val="en-GB"/>
        </w:rPr>
        <w:t>c</w:t>
      </w:r>
      <w:r w:rsidR="00D01A27" w:rsidRPr="002908B2">
        <w:rPr>
          <w:lang w:val="en-GB"/>
        </w:rPr>
        <w:sym w:font="Symbol" w:char="F0CE"/>
      </w:r>
      <w:r w:rsidR="00D01A27" w:rsidRPr="002908B2">
        <w:rPr>
          <w:b/>
          <w:lang w:val="en-GB"/>
        </w:rPr>
        <w:t>V</w:t>
      </w:r>
      <w:r w:rsidR="00D01A27" w:rsidRPr="002908B2">
        <w:rPr>
          <w:lang w:val="en-GB"/>
        </w:rPr>
        <w:t xml:space="preserve"> </w:t>
      </w:r>
      <w:r>
        <w:rPr>
          <w:lang w:val="en-GB"/>
        </w:rPr>
        <w:t xml:space="preserve">we have </w:t>
      </w:r>
      <w:r w:rsidR="00D01A27" w:rsidRPr="002908B2">
        <w:rPr>
          <w:i/>
          <w:lang w:val="en-GB"/>
        </w:rPr>
        <w:t>I</w:t>
      </w:r>
      <w:r w:rsidR="00D01A27" w:rsidRPr="002908B2">
        <w:rPr>
          <w:lang w:val="en-GB"/>
        </w:rPr>
        <w:t>(</w:t>
      </w:r>
      <w:r w:rsidR="00D01A27" w:rsidRPr="002908B2">
        <w:rPr>
          <w:i/>
          <w:lang w:val="en-GB"/>
        </w:rPr>
        <w:t>c</w:t>
      </w:r>
      <w:r w:rsidR="00D01A27" w:rsidRPr="002908B2">
        <w:rPr>
          <w:lang w:val="en-GB"/>
        </w:rPr>
        <w:t xml:space="preserve">) = </w:t>
      </w:r>
      <w:r w:rsidR="00D01A27" w:rsidRPr="002908B2">
        <w:rPr>
          <w:rFonts w:ascii="Lucida Calligraphy" w:hAnsi="Lucida Calligraphy"/>
          <w:iCs/>
          <w:lang w:val="en-GB"/>
        </w:rPr>
        <w:t>I</w:t>
      </w:r>
      <w:r w:rsidR="00D01A27" w:rsidRPr="002908B2">
        <w:rPr>
          <w:lang w:val="en-GB"/>
        </w:rPr>
        <w:t>(</w:t>
      </w:r>
      <w:r w:rsidR="00D01A27" w:rsidRPr="002908B2">
        <w:rPr>
          <w:i/>
          <w:lang w:val="en-GB"/>
        </w:rPr>
        <w:t>c</w:t>
      </w:r>
      <w:r>
        <w:rPr>
          <w:lang w:val="en-GB"/>
        </w:rPr>
        <w:t>)</w:t>
      </w:r>
    </w:p>
    <w:p w:rsidR="00D01A27" w:rsidRPr="002908B2" w:rsidRDefault="00CC3B80" w:rsidP="004C018C">
      <w:pPr>
        <w:pStyle w:val="numeracijataskas"/>
        <w:numPr>
          <w:ilvl w:val="0"/>
          <w:numId w:val="23"/>
        </w:numPr>
        <w:spacing w:after="120"/>
        <w:ind w:left="754" w:hanging="357"/>
        <w:rPr>
          <w:lang w:val="en-GB"/>
        </w:rPr>
      </w:pPr>
      <w:r>
        <w:rPr>
          <w:lang w:val="en-GB"/>
        </w:rPr>
        <w:t xml:space="preserve">There exists a world </w:t>
      </w:r>
      <w:r w:rsidR="00D01A27" w:rsidRPr="002908B2">
        <w:rPr>
          <w:i/>
          <w:lang w:val="en-GB"/>
        </w:rPr>
        <w:t>w</w:t>
      </w:r>
      <w:r w:rsidR="00D01A27" w:rsidRPr="002908B2">
        <w:rPr>
          <w:lang w:val="en-GB"/>
        </w:rPr>
        <w:sym w:font="Symbol" w:char="F0CE"/>
      </w:r>
      <w:r w:rsidR="00D01A27" w:rsidRPr="002908B2">
        <w:rPr>
          <w:i/>
          <w:lang w:val="en-GB"/>
        </w:rPr>
        <w:t>W</w:t>
      </w:r>
      <w:r>
        <w:rPr>
          <w:lang w:val="en-GB"/>
        </w:rPr>
        <w:t xml:space="preserve"> </w:t>
      </w:r>
      <w:r>
        <w:rPr>
          <w:iCs/>
          <w:lang w:val="en-GB"/>
        </w:rPr>
        <w:t>such that, for each predicate symbol</w:t>
      </w:r>
      <w:r w:rsidR="00D01A27" w:rsidRPr="002908B2">
        <w:rPr>
          <w:lang w:val="en-GB"/>
        </w:rPr>
        <w:t xml:space="preserve"> </w:t>
      </w:r>
      <w:r w:rsidR="00D01A27" w:rsidRPr="002908B2">
        <w:rPr>
          <w:i/>
          <w:lang w:val="en-GB"/>
        </w:rPr>
        <w:t>v</w:t>
      </w:r>
      <w:r w:rsidR="00D01A27" w:rsidRPr="002908B2">
        <w:rPr>
          <w:lang w:val="en-GB"/>
        </w:rPr>
        <w:sym w:font="Symbol" w:char="F0CE"/>
      </w:r>
      <w:r w:rsidR="00D01A27" w:rsidRPr="002908B2">
        <w:rPr>
          <w:b/>
          <w:lang w:val="en-GB"/>
        </w:rPr>
        <w:t>V</w:t>
      </w:r>
      <w:r w:rsidR="00D01A27" w:rsidRPr="002908B2">
        <w:rPr>
          <w:lang w:val="en-GB"/>
        </w:rPr>
        <w:t xml:space="preserve"> </w:t>
      </w:r>
      <w:r>
        <w:rPr>
          <w:lang w:val="en-GB"/>
        </w:rPr>
        <w:t xml:space="preserve">there exists an intensional relation </w:t>
      </w:r>
      <w:r w:rsidR="00D01A27" w:rsidRPr="002908B2">
        <w:rPr>
          <w:i/>
          <w:iCs/>
          <w:lang w:val="en-GB"/>
        </w:rPr>
        <w:t>ρ</w:t>
      </w:r>
      <w:r w:rsidR="00D01A27" w:rsidRPr="002908B2">
        <w:rPr>
          <w:vertAlign w:val="superscript"/>
          <w:lang w:val="en-GB"/>
        </w:rPr>
        <w:t>(</w:t>
      </w:r>
      <w:r w:rsidR="00D01A27" w:rsidRPr="002908B2">
        <w:rPr>
          <w:i/>
          <w:iCs/>
          <w:vertAlign w:val="superscript"/>
          <w:lang w:val="en-GB"/>
        </w:rPr>
        <w:t>n</w:t>
      </w:r>
      <w:r w:rsidR="00D01A27" w:rsidRPr="002908B2">
        <w:rPr>
          <w:vertAlign w:val="superscript"/>
          <w:lang w:val="en-GB"/>
        </w:rPr>
        <w:t>)</w:t>
      </w:r>
      <w:r w:rsidR="00D01A27" w:rsidRPr="002908B2">
        <w:rPr>
          <w:lang w:val="en-GB"/>
        </w:rPr>
        <w:sym w:font="Symbol" w:char="F0CE"/>
      </w:r>
      <w:r w:rsidR="00D01A27" w:rsidRPr="002908B2">
        <w:rPr>
          <w:rFonts w:ascii="Lucida Calligraphy" w:hAnsi="Lucida Calligraphy"/>
          <w:iCs/>
          <w:lang w:val="en-GB"/>
        </w:rPr>
        <w:t>R</w:t>
      </w:r>
      <w:r>
        <w:rPr>
          <w:iCs/>
          <w:lang w:val="en-GB"/>
        </w:rPr>
        <w:t xml:space="preserve"> such that</w:t>
      </w:r>
      <w:r w:rsidR="00D01A27" w:rsidRPr="002908B2">
        <w:rPr>
          <w:iCs/>
          <w:lang w:val="en-GB"/>
        </w:rPr>
        <w:t xml:space="preserve"> </w:t>
      </w:r>
      <w:r w:rsidR="00D01A27" w:rsidRPr="002908B2">
        <w:rPr>
          <w:rFonts w:ascii="Lucida Calligraphy" w:hAnsi="Lucida Calligraphy"/>
          <w:iCs/>
          <w:lang w:val="en-GB"/>
        </w:rPr>
        <w:t>I</w:t>
      </w:r>
      <w:r w:rsidR="00D01A27" w:rsidRPr="002908B2">
        <w:rPr>
          <w:lang w:val="en-GB"/>
        </w:rPr>
        <w:t>(</w:t>
      </w:r>
      <w:r w:rsidR="00D01A27" w:rsidRPr="002908B2">
        <w:rPr>
          <w:i/>
          <w:lang w:val="en-GB"/>
        </w:rPr>
        <w:t>v</w:t>
      </w:r>
      <w:r w:rsidR="00D01A27" w:rsidRPr="002908B2">
        <w:rPr>
          <w:lang w:val="en-GB"/>
        </w:rPr>
        <w:t>) = </w:t>
      </w:r>
      <w:r w:rsidR="00D01A27" w:rsidRPr="002908B2">
        <w:rPr>
          <w:i/>
          <w:iCs/>
          <w:lang w:val="en-GB"/>
        </w:rPr>
        <w:t>ρ</w:t>
      </w:r>
      <w:r w:rsidR="00D01A27" w:rsidRPr="002908B2">
        <w:rPr>
          <w:vertAlign w:val="superscript"/>
          <w:lang w:val="en-GB"/>
        </w:rPr>
        <w:t>(</w:t>
      </w:r>
      <w:r w:rsidR="00D01A27" w:rsidRPr="002908B2">
        <w:rPr>
          <w:i/>
          <w:iCs/>
          <w:vertAlign w:val="superscript"/>
          <w:lang w:val="en-GB"/>
        </w:rPr>
        <w:t>n</w:t>
      </w:r>
      <w:r w:rsidR="00D01A27" w:rsidRPr="002908B2">
        <w:rPr>
          <w:vertAlign w:val="superscript"/>
          <w:lang w:val="en-GB"/>
        </w:rPr>
        <w:t>)</w:t>
      </w:r>
      <w:r>
        <w:rPr>
          <w:lang w:val="en-GB"/>
        </w:rPr>
        <w:t xml:space="preserve"> and</w:t>
      </w:r>
      <w:r w:rsidR="00D01A27" w:rsidRPr="002908B2">
        <w:rPr>
          <w:lang w:val="en-GB"/>
        </w:rPr>
        <w:t xml:space="preserve"> </w:t>
      </w:r>
      <w:r w:rsidR="00D01A27" w:rsidRPr="002908B2">
        <w:rPr>
          <w:i/>
          <w:lang w:val="en-GB"/>
        </w:rPr>
        <w:t>I</w:t>
      </w:r>
      <w:r w:rsidR="00D01A27" w:rsidRPr="002908B2">
        <w:rPr>
          <w:lang w:val="en-GB"/>
        </w:rPr>
        <w:t>(</w:t>
      </w:r>
      <w:r w:rsidR="00D01A27" w:rsidRPr="002908B2">
        <w:rPr>
          <w:i/>
          <w:lang w:val="en-GB"/>
        </w:rPr>
        <w:t>v</w:t>
      </w:r>
      <w:r w:rsidR="00D01A27" w:rsidRPr="002908B2">
        <w:rPr>
          <w:lang w:val="en-GB"/>
        </w:rPr>
        <w:t xml:space="preserve">) = </w:t>
      </w:r>
      <w:r w:rsidR="00D01A27" w:rsidRPr="002908B2">
        <w:rPr>
          <w:i/>
          <w:iCs/>
          <w:lang w:val="en-GB"/>
        </w:rPr>
        <w:t>ρ</w:t>
      </w:r>
      <w:r w:rsidR="00D01A27" w:rsidRPr="002908B2">
        <w:rPr>
          <w:vertAlign w:val="superscript"/>
          <w:lang w:val="en-GB"/>
        </w:rPr>
        <w:t>(</w:t>
      </w:r>
      <w:r w:rsidR="00D01A27" w:rsidRPr="002908B2">
        <w:rPr>
          <w:i/>
          <w:iCs/>
          <w:vertAlign w:val="superscript"/>
          <w:lang w:val="en-GB"/>
        </w:rPr>
        <w:t>n</w:t>
      </w:r>
      <w:r w:rsidR="00D01A27" w:rsidRPr="002908B2">
        <w:rPr>
          <w:vertAlign w:val="superscript"/>
          <w:lang w:val="en-GB"/>
        </w:rPr>
        <w:t>)</w:t>
      </w:r>
      <w:r w:rsidR="00D01A27" w:rsidRPr="002908B2">
        <w:rPr>
          <w:iCs/>
          <w:lang w:val="en-GB"/>
        </w:rPr>
        <w:t>(</w:t>
      </w:r>
      <w:r w:rsidR="00D01A27" w:rsidRPr="002908B2">
        <w:rPr>
          <w:i/>
          <w:iCs/>
          <w:lang w:val="en-GB"/>
        </w:rPr>
        <w:t>w</w:t>
      </w:r>
      <w:r w:rsidR="00D01A27" w:rsidRPr="002908B2">
        <w:rPr>
          <w:iCs/>
          <w:lang w:val="en-GB"/>
        </w:rPr>
        <w:t>)</w:t>
      </w:r>
    </w:p>
    <w:p w:rsidR="00D01A27" w:rsidRPr="002908B2" w:rsidRDefault="00AE2885" w:rsidP="00AE2885">
      <w:pPr>
        <w:pStyle w:val="Tekstas"/>
        <w:spacing w:after="120"/>
        <w:ind w:firstLine="0"/>
        <w:rPr>
          <w:bCs/>
        </w:rPr>
      </w:pPr>
      <w:r w:rsidRPr="00AE2885">
        <w:rPr>
          <w:bCs/>
        </w:rPr>
        <w:t>The set</w:t>
      </w:r>
      <w:r w:rsidR="00D01A27" w:rsidRPr="002908B2">
        <w:rPr>
          <w:bCs/>
        </w:rPr>
        <w:t xml:space="preserve"> </w:t>
      </w:r>
      <w:r w:rsidR="00D01A27" w:rsidRPr="002908B2">
        <w:rPr>
          <w:b/>
          <w:bCs/>
        </w:rPr>
        <w:t>I</w:t>
      </w:r>
      <w:r w:rsidR="00D01A27" w:rsidRPr="002908B2">
        <w:rPr>
          <w:b/>
          <w:bCs/>
          <w:vertAlign w:val="subscript"/>
        </w:rPr>
        <w:t>K</w:t>
      </w:r>
      <w:r w:rsidR="00D01A27" w:rsidRPr="002908B2">
        <w:rPr>
          <w:bCs/>
        </w:rPr>
        <w:t>(</w:t>
      </w:r>
      <w:r w:rsidR="00D01A27" w:rsidRPr="002908B2">
        <w:rPr>
          <w:b/>
          <w:bCs/>
        </w:rPr>
        <w:t>L</w:t>
      </w:r>
      <w:r w:rsidR="00D01A27" w:rsidRPr="002908B2">
        <w:rPr>
          <w:bCs/>
        </w:rPr>
        <w:t xml:space="preserve">) </w:t>
      </w:r>
      <w:r>
        <w:rPr>
          <w:bCs/>
        </w:rPr>
        <w:t xml:space="preserve">of all models of </w:t>
      </w:r>
      <w:r w:rsidR="00D01A27" w:rsidRPr="002908B2">
        <w:rPr>
          <w:b/>
          <w:bCs/>
        </w:rPr>
        <w:t>L</w:t>
      </w:r>
      <w:r w:rsidR="00D01A27" w:rsidRPr="002908B2">
        <w:rPr>
          <w:bCs/>
        </w:rPr>
        <w:t xml:space="preserve"> </w:t>
      </w:r>
      <w:r>
        <w:rPr>
          <w:bCs/>
        </w:rPr>
        <w:t>that are compatible with</w:t>
      </w:r>
      <w:r w:rsidR="00D01A27" w:rsidRPr="002908B2">
        <w:rPr>
          <w:bCs/>
        </w:rPr>
        <w:t xml:space="preserve"> </w:t>
      </w:r>
      <w:r w:rsidR="00D01A27" w:rsidRPr="002908B2">
        <w:rPr>
          <w:b/>
          <w:bCs/>
        </w:rPr>
        <w:t>K</w:t>
      </w:r>
      <w:r>
        <w:rPr>
          <w:b/>
          <w:bCs/>
        </w:rPr>
        <w:t xml:space="preserve"> </w:t>
      </w:r>
      <w:r w:rsidRPr="00AE2885">
        <w:rPr>
          <w:bCs/>
        </w:rPr>
        <w:t xml:space="preserve">is called the </w:t>
      </w:r>
      <w:r>
        <w:rPr>
          <w:b/>
          <w:bCs/>
        </w:rPr>
        <w:t>set of intended models</w:t>
      </w:r>
      <w:r w:rsidRPr="00AE2885">
        <w:rPr>
          <w:bCs/>
        </w:rPr>
        <w:t xml:space="preserve"> of </w:t>
      </w:r>
      <w:r>
        <w:rPr>
          <w:b/>
          <w:bCs/>
        </w:rPr>
        <w:t>L</w:t>
      </w:r>
      <w:r w:rsidRPr="00AE2885">
        <w:rPr>
          <w:bCs/>
        </w:rPr>
        <w:t xml:space="preserve"> according to </w:t>
      </w:r>
      <w:r>
        <w:rPr>
          <w:b/>
          <w:bCs/>
        </w:rPr>
        <w:t>K</w:t>
      </w:r>
      <w:r w:rsidR="00D01A27" w:rsidRPr="002908B2">
        <w:rPr>
          <w:bCs/>
        </w:rPr>
        <w:t>.</w:t>
      </w:r>
      <w:r>
        <w:rPr>
          <w:bCs/>
        </w:rPr>
        <w:t xml:space="preserve"> </w:t>
      </w:r>
      <w:r>
        <w:t>(See Guarino et al. 2009, definition 3.3)                                  □</w:t>
      </w:r>
    </w:p>
    <w:p w:rsidR="00D01A27" w:rsidRPr="002908B2" w:rsidRDefault="00AE2885" w:rsidP="00D01A27">
      <w:pPr>
        <w:pStyle w:val="Tekstas"/>
        <w:spacing w:after="120"/>
        <w:rPr>
          <w:bCs/>
        </w:rPr>
      </w:pPr>
      <w:r>
        <w:rPr>
          <w:bCs/>
        </w:rPr>
        <w:t xml:space="preserve">In Example 23.7, for instance, we have for </w:t>
      </w:r>
      <w:r w:rsidR="00D01A27" w:rsidRPr="002908B2">
        <w:rPr>
          <w:bCs/>
          <w:i/>
          <w:iCs/>
        </w:rPr>
        <w:t>w</w:t>
      </w:r>
      <w:r w:rsidR="00D01A27" w:rsidRPr="002908B2">
        <w:rPr>
          <w:bCs/>
          <w:vertAlign w:val="subscript"/>
        </w:rPr>
        <w:t>1</w:t>
      </w:r>
      <w:r>
        <w:rPr>
          <w:bCs/>
        </w:rPr>
        <w:t xml:space="preserve"> (Fig</w:t>
      </w:r>
      <w:r w:rsidR="00D01A27" w:rsidRPr="002908B2">
        <w:rPr>
          <w:bCs/>
        </w:rPr>
        <w:t>.</w:t>
      </w:r>
      <w:r>
        <w:rPr>
          <w:bCs/>
        </w:rPr>
        <w:t> 23.11</w:t>
      </w:r>
      <w:r w:rsidR="00D01A27" w:rsidRPr="002908B2">
        <w:rPr>
          <w:bCs/>
        </w:rPr>
        <w:t>):</w:t>
      </w:r>
    </w:p>
    <w:tbl>
      <w:tblPr>
        <w:tblW w:w="5000" w:type="pct"/>
        <w:jc w:val="center"/>
        <w:tblLook w:val="01E0" w:firstRow="1" w:lastRow="1" w:firstColumn="1" w:lastColumn="1" w:noHBand="0" w:noVBand="0"/>
      </w:tblPr>
      <w:tblGrid>
        <w:gridCol w:w="245"/>
        <w:gridCol w:w="8049"/>
        <w:gridCol w:w="778"/>
      </w:tblGrid>
      <w:tr w:rsidR="00D01A27" w:rsidRPr="002908B2" w:rsidTr="00795E5D">
        <w:trPr>
          <w:jc w:val="center"/>
        </w:trPr>
        <w:tc>
          <w:tcPr>
            <w:tcW w:w="135" w:type="pct"/>
          </w:tcPr>
          <w:p w:rsidR="00D01A27" w:rsidRPr="002908B2" w:rsidRDefault="00D01A27" w:rsidP="00795E5D">
            <w:pPr>
              <w:pStyle w:val="Tekstas"/>
              <w:ind w:firstLine="0"/>
              <w:jc w:val="right"/>
            </w:pPr>
          </w:p>
        </w:tc>
        <w:tc>
          <w:tcPr>
            <w:tcW w:w="4436" w:type="pct"/>
          </w:tcPr>
          <w:p w:rsidR="00D01A27" w:rsidRPr="00491D46" w:rsidRDefault="00D01A27" w:rsidP="00795E5D">
            <w:pPr>
              <w:pStyle w:val="Tekstasneatitrauktas"/>
              <w:rPr>
                <w:bCs/>
                <w:lang w:val="pl-PL"/>
              </w:rPr>
            </w:pPr>
            <w:r w:rsidRPr="002908B2">
              <w:rPr>
                <w:bCs/>
                <w:iCs/>
              </w:rPr>
              <w:t xml:space="preserve">               </w:t>
            </w:r>
            <w:r w:rsidRPr="00491D46">
              <w:rPr>
                <w:bCs/>
                <w:i/>
                <w:iCs/>
                <w:lang w:val="pl-PL"/>
              </w:rPr>
              <w:t>I</w:t>
            </w:r>
            <w:r w:rsidRPr="00491D46">
              <w:rPr>
                <w:bCs/>
                <w:lang w:val="pl-PL"/>
              </w:rPr>
              <w:t>('</w:t>
            </w:r>
            <w:r w:rsidRPr="00491D46">
              <w:rPr>
                <w:bCs/>
                <w:i/>
                <w:iCs/>
                <w:lang w:val="pl-PL"/>
              </w:rPr>
              <w:t>Person</w:t>
            </w:r>
            <w:r w:rsidRPr="00491D46">
              <w:rPr>
                <w:bCs/>
                <w:lang w:val="pl-PL"/>
              </w:rPr>
              <w:t>')        =  { (</w:t>
            </w:r>
            <w:r w:rsidRPr="00491D46">
              <w:rPr>
                <w:bCs/>
                <w:i/>
                <w:iCs/>
                <w:lang w:val="pl-PL"/>
              </w:rPr>
              <w:t>I1</w:t>
            </w:r>
            <w:r w:rsidRPr="00491D46">
              <w:rPr>
                <w:bCs/>
                <w:lang w:val="pl-PL"/>
              </w:rPr>
              <w:t>), (</w:t>
            </w:r>
            <w:r w:rsidRPr="00491D46">
              <w:rPr>
                <w:bCs/>
                <w:i/>
                <w:iCs/>
                <w:lang w:val="pl-PL"/>
              </w:rPr>
              <w:t>I2</w:t>
            </w:r>
            <w:r w:rsidRPr="00491D46">
              <w:rPr>
                <w:bCs/>
                <w:lang w:val="pl-PL"/>
              </w:rPr>
              <w:t>), (</w:t>
            </w:r>
            <w:r w:rsidRPr="00491D46">
              <w:rPr>
                <w:bCs/>
                <w:i/>
                <w:iCs/>
                <w:lang w:val="pl-PL"/>
              </w:rPr>
              <w:t>I3</w:t>
            </w:r>
            <w:r w:rsidRPr="00491D46">
              <w:rPr>
                <w:bCs/>
                <w:lang w:val="pl-PL"/>
              </w:rPr>
              <w:t>), (</w:t>
            </w:r>
            <w:r w:rsidRPr="00491D46">
              <w:rPr>
                <w:bCs/>
                <w:i/>
                <w:iCs/>
                <w:lang w:val="pl-PL"/>
              </w:rPr>
              <w:t>I4</w:t>
            </w:r>
            <w:r w:rsidRPr="00491D46">
              <w:rPr>
                <w:bCs/>
                <w:lang w:val="pl-PL"/>
              </w:rPr>
              <w:t xml:space="preserve">) } = </w:t>
            </w:r>
            <w:r w:rsidRPr="00491D46">
              <w:rPr>
                <w:bCs/>
                <w:i/>
                <w:iCs/>
                <w:lang w:val="pl-PL"/>
              </w:rPr>
              <w:t>Person</w:t>
            </w:r>
            <w:r w:rsidRPr="00491D46">
              <w:rPr>
                <w:bCs/>
                <w:vertAlign w:val="superscript"/>
                <w:lang w:val="pl-PL"/>
              </w:rPr>
              <w:t>(1)</w:t>
            </w:r>
            <w:r w:rsidRPr="00491D46">
              <w:rPr>
                <w:bCs/>
                <w:lang w:val="pl-PL"/>
              </w:rPr>
              <w:t xml:space="preserve"> (</w:t>
            </w:r>
            <w:r w:rsidRPr="00491D46">
              <w:rPr>
                <w:bCs/>
                <w:i/>
                <w:iCs/>
                <w:lang w:val="pl-PL"/>
              </w:rPr>
              <w:t>w</w:t>
            </w:r>
            <w:r w:rsidRPr="00491D46">
              <w:rPr>
                <w:bCs/>
                <w:vertAlign w:val="subscript"/>
                <w:lang w:val="pl-PL"/>
              </w:rPr>
              <w:t>1</w:t>
            </w:r>
            <w:r w:rsidRPr="00491D46">
              <w:rPr>
                <w:bCs/>
                <w:lang w:val="pl-PL"/>
              </w:rPr>
              <w:t>)</w:t>
            </w:r>
          </w:p>
          <w:p w:rsidR="000700C7" w:rsidRDefault="00D01A27" w:rsidP="00795E5D">
            <w:pPr>
              <w:pStyle w:val="Tekstasneatitrauktas"/>
              <w:rPr>
                <w:bCs/>
              </w:rPr>
            </w:pPr>
            <w:r w:rsidRPr="00491D46">
              <w:rPr>
                <w:bCs/>
                <w:iCs/>
                <w:lang w:val="pl-PL"/>
              </w:rPr>
              <w:t xml:space="preserve">               </w:t>
            </w:r>
            <w:r w:rsidRPr="002908B2">
              <w:rPr>
                <w:bCs/>
                <w:i/>
                <w:iCs/>
              </w:rPr>
              <w:t>I</w:t>
            </w:r>
            <w:r w:rsidRPr="002908B2">
              <w:rPr>
                <w:bCs/>
              </w:rPr>
              <w:t>('</w:t>
            </w:r>
            <w:r w:rsidRPr="002908B2">
              <w:rPr>
                <w:bCs/>
                <w:i/>
                <w:iCs/>
              </w:rPr>
              <w:t>reports-to</w:t>
            </w:r>
            <w:r w:rsidRPr="002908B2">
              <w:rPr>
                <w:bCs/>
              </w:rPr>
              <w:t>')   =  { (</w:t>
            </w:r>
            <w:r w:rsidRPr="002908B2">
              <w:rPr>
                <w:bCs/>
                <w:i/>
                <w:iCs/>
              </w:rPr>
              <w:t>I2</w:t>
            </w:r>
            <w:r w:rsidRPr="002908B2">
              <w:rPr>
                <w:bCs/>
              </w:rPr>
              <w:t xml:space="preserve">, </w:t>
            </w:r>
            <w:r w:rsidRPr="002908B2">
              <w:rPr>
                <w:bCs/>
                <w:i/>
                <w:iCs/>
              </w:rPr>
              <w:t>I1</w:t>
            </w:r>
            <w:r w:rsidRPr="002908B2">
              <w:rPr>
                <w:bCs/>
              </w:rPr>
              <w:t>),  (</w:t>
            </w:r>
            <w:r w:rsidRPr="002908B2">
              <w:rPr>
                <w:bCs/>
                <w:i/>
                <w:iCs/>
              </w:rPr>
              <w:t>I3</w:t>
            </w:r>
            <w:r w:rsidRPr="002908B2">
              <w:rPr>
                <w:bCs/>
              </w:rPr>
              <w:t xml:space="preserve">, </w:t>
            </w:r>
            <w:r w:rsidRPr="002908B2">
              <w:rPr>
                <w:bCs/>
                <w:i/>
                <w:iCs/>
              </w:rPr>
              <w:t>I1</w:t>
            </w:r>
            <w:r w:rsidRPr="002908B2">
              <w:rPr>
                <w:bCs/>
              </w:rPr>
              <w:t xml:space="preserve">) }      = </w:t>
            </w:r>
            <w:r w:rsidRPr="002908B2">
              <w:rPr>
                <w:bCs/>
                <w:i/>
                <w:iCs/>
              </w:rPr>
              <w:t>reports-to</w:t>
            </w:r>
            <w:r w:rsidRPr="002908B2">
              <w:rPr>
                <w:bCs/>
                <w:vertAlign w:val="superscript"/>
              </w:rPr>
              <w:t>(2)</w:t>
            </w:r>
            <w:r w:rsidRPr="002908B2">
              <w:rPr>
                <w:bCs/>
              </w:rPr>
              <w:t xml:space="preserve"> (</w:t>
            </w:r>
            <w:r w:rsidRPr="002908B2">
              <w:rPr>
                <w:bCs/>
                <w:i/>
                <w:iCs/>
              </w:rPr>
              <w:t>w</w:t>
            </w:r>
            <w:r w:rsidRPr="002908B2">
              <w:rPr>
                <w:bCs/>
                <w:vertAlign w:val="subscript"/>
              </w:rPr>
              <w:t>1</w:t>
            </w:r>
            <w:r w:rsidRPr="002908B2">
              <w:rPr>
                <w:bCs/>
              </w:rPr>
              <w:t>)</w:t>
            </w:r>
          </w:p>
          <w:p w:rsidR="00D01A27" w:rsidRPr="002908B2" w:rsidRDefault="000700C7" w:rsidP="00795E5D">
            <w:pPr>
              <w:pStyle w:val="Tekstasneatitrauktas"/>
              <w:rPr>
                <w:bCs/>
              </w:rPr>
            </w:pPr>
            <w:r>
              <w:rPr>
                <w:bCs/>
              </w:rPr>
              <w:t xml:space="preserve">            </w:t>
            </w:r>
            <w:r w:rsidR="00D01A27" w:rsidRPr="002908B2">
              <w:rPr>
                <w:bCs/>
              </w:rPr>
              <w:t xml:space="preserve">  </w:t>
            </w:r>
            <w:r w:rsidR="00EC76FC">
              <w:rPr>
                <w:bCs/>
              </w:rPr>
              <w:t xml:space="preserve"> etc.</w:t>
            </w:r>
          </w:p>
        </w:tc>
        <w:tc>
          <w:tcPr>
            <w:tcW w:w="429" w:type="pct"/>
          </w:tcPr>
          <w:p w:rsidR="00D01A27" w:rsidRPr="002908B2" w:rsidRDefault="00D01A27" w:rsidP="00795E5D">
            <w:pPr>
              <w:pStyle w:val="Tekstasneatitrauktas"/>
            </w:pPr>
          </w:p>
        </w:tc>
      </w:tr>
    </w:tbl>
    <w:p w:rsidR="00D01A27" w:rsidRPr="002908B2" w:rsidRDefault="008451EA" w:rsidP="00D01A27">
      <w:pPr>
        <w:pStyle w:val="Paviliustracija"/>
        <w:keepNext/>
        <w:keepLines/>
        <w:rPr>
          <w:lang w:val="en-GB"/>
        </w:rPr>
      </w:pPr>
      <w:r w:rsidRPr="00854CB9">
        <w:rPr>
          <w:noProof/>
          <w:lang w:val="lt-LT" w:eastAsia="lt-LT"/>
        </w:rPr>
        <w:drawing>
          <wp:inline distT="0" distB="0" distL="0" distR="0">
            <wp:extent cx="5650230" cy="2672715"/>
            <wp:effectExtent l="0" t="0" r="7620" b="0"/>
            <wp:docPr id="15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50230" cy="2672715"/>
                    </a:xfrm>
                    <a:prstGeom prst="rect">
                      <a:avLst/>
                    </a:prstGeom>
                    <a:noFill/>
                    <a:ln>
                      <a:noFill/>
                    </a:ln>
                  </pic:spPr>
                </pic:pic>
              </a:graphicData>
            </a:graphic>
          </wp:inline>
        </w:drawing>
      </w:r>
    </w:p>
    <w:p w:rsidR="00D01A27" w:rsidRPr="002908B2" w:rsidRDefault="00915B41" w:rsidP="00D01A27">
      <w:pPr>
        <w:pStyle w:val="Pavaprasymas"/>
        <w:keepLines/>
      </w:pPr>
      <w:r w:rsidRPr="00915B41">
        <w:rPr>
          <w:b/>
        </w:rPr>
        <w:t>Fig. 23.11</w:t>
      </w:r>
      <w:r w:rsidR="00D01A27" w:rsidRPr="00915B41">
        <w:rPr>
          <w:b/>
        </w:rPr>
        <w:t>.</w:t>
      </w:r>
      <w:r>
        <w:t xml:space="preserve"> </w:t>
      </w:r>
      <w:r w:rsidR="0042749E">
        <w:t xml:space="preserve">The predicate symbol </w:t>
      </w:r>
      <w:r w:rsidR="00D01A27" w:rsidRPr="002908B2">
        <w:rPr>
          <w:bCs/>
        </w:rPr>
        <w:t>'</w:t>
      </w:r>
      <w:r w:rsidR="00D01A27" w:rsidRPr="002908B2">
        <w:rPr>
          <w:bCs/>
          <w:i/>
          <w:iCs/>
        </w:rPr>
        <w:t>Person</w:t>
      </w:r>
      <w:r w:rsidR="00D01A27" w:rsidRPr="002908B2">
        <w:rPr>
          <w:bCs/>
        </w:rPr>
        <w:t xml:space="preserve">' </w:t>
      </w:r>
      <w:r w:rsidR="0042749E">
        <w:rPr>
          <w:bCs/>
          <w:lang w:val="en-US"/>
        </w:rPr>
        <w:t>has both an extensional interpretation (through the usual notion of model, or extensional first-order structure) and an intensional interpretation (through the notion of ontological c</w:t>
      </w:r>
      <w:r w:rsidR="004D417D">
        <w:rPr>
          <w:bCs/>
          <w:lang w:val="en-US"/>
        </w:rPr>
        <w:t>ommitment, or intensional first-</w:t>
      </w:r>
      <w:r w:rsidR="0042749E">
        <w:rPr>
          <w:bCs/>
          <w:lang w:val="en-US"/>
        </w:rPr>
        <w:t>order structure)</w:t>
      </w:r>
      <w:r w:rsidR="00686DB2">
        <w:rPr>
          <w:bCs/>
          <w:lang w:val="en-US"/>
        </w:rPr>
        <w:t>.</w:t>
      </w:r>
      <w:r w:rsidR="0042749E">
        <w:rPr>
          <w:bCs/>
          <w:lang w:val="en-US"/>
        </w:rPr>
        <w:t xml:space="preserve"> </w:t>
      </w:r>
      <w:r>
        <w:rPr>
          <w:bCs/>
        </w:rPr>
        <w:t xml:space="preserve">Adapted from </w:t>
      </w:r>
      <w:r w:rsidR="00AB0C7F">
        <w:t>(Guarino et al. 2009, Fig. 3)</w:t>
      </w:r>
    </w:p>
    <w:p w:rsidR="00D01A27" w:rsidRPr="002908B2" w:rsidRDefault="00915B41" w:rsidP="00D01A27">
      <w:pPr>
        <w:pStyle w:val="Tekstas"/>
      </w:pPr>
      <w:r>
        <w:rPr>
          <w:b/>
        </w:rPr>
        <w:t>Definition 23</w:t>
      </w:r>
      <w:r w:rsidR="00D01A27" w:rsidRPr="002908B2">
        <w:rPr>
          <w:b/>
        </w:rPr>
        <w:t>.12 (</w:t>
      </w:r>
      <w:r>
        <w:rPr>
          <w:b/>
          <w:bCs/>
        </w:rPr>
        <w:t>Ontology</w:t>
      </w:r>
      <w:r w:rsidR="00D01A27" w:rsidRPr="002908B2">
        <w:rPr>
          <w:b/>
          <w:bCs/>
        </w:rPr>
        <w:t xml:space="preserve"> </w:t>
      </w:r>
      <w:r w:rsidR="00D01A27" w:rsidRPr="002908B2">
        <w:rPr>
          <w:b/>
        </w:rPr>
        <w:t>O</w:t>
      </w:r>
      <w:r w:rsidR="00D01A27" w:rsidRPr="002908B2">
        <w:rPr>
          <w:b/>
          <w:vertAlign w:val="subscript"/>
        </w:rPr>
        <w:t>K</w:t>
      </w:r>
      <w:r w:rsidR="00D01A27" w:rsidRPr="002908B2">
        <w:rPr>
          <w:b/>
        </w:rPr>
        <w:t>).</w:t>
      </w:r>
      <w:r>
        <w:t xml:space="preserve"> Let us assume</w:t>
      </w:r>
    </w:p>
    <w:p w:rsidR="00D01A27" w:rsidRPr="002908B2" w:rsidRDefault="00D01A27" w:rsidP="00D01A27">
      <w:pPr>
        <w:pStyle w:val="Tekstasbulleted"/>
        <w:spacing w:before="120"/>
        <w:ind w:hanging="357"/>
      </w:pPr>
      <w:r w:rsidRPr="002908B2">
        <w:rPr>
          <w:b/>
          <w:bCs/>
        </w:rPr>
        <w:t>C</w:t>
      </w:r>
      <w:r w:rsidRPr="002908B2">
        <w:t xml:space="preserve"> = (</w:t>
      </w:r>
      <w:r w:rsidRPr="002908B2">
        <w:rPr>
          <w:i/>
          <w:iCs/>
        </w:rPr>
        <w:t>D</w:t>
      </w:r>
      <w:r w:rsidRPr="002908B2">
        <w:t xml:space="preserve">, </w:t>
      </w:r>
      <w:r w:rsidRPr="002908B2">
        <w:rPr>
          <w:i/>
          <w:iCs/>
        </w:rPr>
        <w:t xml:space="preserve">W, </w:t>
      </w:r>
      <w:r w:rsidRPr="002908B2">
        <w:rPr>
          <w:rFonts w:ascii="Lucida Calligraphy" w:hAnsi="Lucida Calligraphy"/>
          <w:iCs/>
        </w:rPr>
        <w:t>R</w:t>
      </w:r>
      <w:r w:rsidRPr="002908B2">
        <w:t xml:space="preserve">) </w:t>
      </w:r>
      <w:r w:rsidR="00915B41">
        <w:t>an intens</w:t>
      </w:r>
      <w:r w:rsidR="00157449">
        <w:t>ional relational structure (</w:t>
      </w:r>
      <w:r w:rsidR="00915B41">
        <w:t>conceptualization</w:t>
      </w:r>
      <w:r w:rsidR="00157449">
        <w:t>)</w:t>
      </w:r>
    </w:p>
    <w:p w:rsidR="00D01A27" w:rsidRPr="002908B2" w:rsidRDefault="00D01A27" w:rsidP="00D01A27">
      <w:pPr>
        <w:pStyle w:val="Tekstasbulleted"/>
        <w:ind w:hanging="357"/>
      </w:pPr>
      <w:r w:rsidRPr="002908B2">
        <w:rPr>
          <w:b/>
        </w:rPr>
        <w:t>L</w:t>
      </w:r>
      <w:r w:rsidR="00915B41">
        <w:t xml:space="preserve"> a first-order logical language with vocabulary </w:t>
      </w:r>
      <w:r w:rsidR="00915B41" w:rsidRPr="002908B2">
        <w:rPr>
          <w:b/>
        </w:rPr>
        <w:t>V</w:t>
      </w:r>
    </w:p>
    <w:p w:rsidR="00D01A27" w:rsidRPr="002908B2" w:rsidRDefault="00D01A27" w:rsidP="00D01A27">
      <w:pPr>
        <w:pStyle w:val="Tekstasbulleted"/>
        <w:spacing w:after="120"/>
        <w:ind w:hanging="357"/>
      </w:pPr>
      <w:r w:rsidRPr="002908B2">
        <w:rPr>
          <w:b/>
          <w:bCs/>
        </w:rPr>
        <w:t>K</w:t>
      </w:r>
      <w:r w:rsidRPr="002908B2">
        <w:t>= (</w:t>
      </w:r>
      <w:r w:rsidRPr="002908B2">
        <w:rPr>
          <w:b/>
          <w:bCs/>
        </w:rPr>
        <w:t>C</w:t>
      </w:r>
      <w:r w:rsidRPr="002908B2">
        <w:t>, </w:t>
      </w:r>
      <w:r w:rsidRPr="002908B2">
        <w:rPr>
          <w:rFonts w:ascii="Lucida Calligraphy" w:hAnsi="Lucida Calligraphy"/>
          <w:iCs/>
        </w:rPr>
        <w:t>I</w:t>
      </w:r>
      <w:r w:rsidRPr="002908B2">
        <w:rPr>
          <w:i/>
          <w:iCs/>
        </w:rPr>
        <w:t> </w:t>
      </w:r>
      <w:r w:rsidRPr="002908B2">
        <w:t xml:space="preserve">) </w:t>
      </w:r>
      <w:r w:rsidR="00915B41">
        <w:t>an intensional first-order structure</w:t>
      </w:r>
      <w:r w:rsidR="00157449">
        <w:t xml:space="preserve"> (</w:t>
      </w:r>
      <w:r w:rsidR="00915B41">
        <w:t>ontological commitment</w:t>
      </w:r>
      <w:r w:rsidR="00157449">
        <w:t>)</w:t>
      </w:r>
    </w:p>
    <w:p w:rsidR="007101B6" w:rsidRDefault="00157449" w:rsidP="00157449">
      <w:pPr>
        <w:pStyle w:val="Tekstas"/>
        <w:ind w:firstLine="0"/>
      </w:pPr>
      <w:r>
        <w:t xml:space="preserve">An ontology </w:t>
      </w:r>
      <w:r w:rsidR="00D01A27" w:rsidRPr="002908B2">
        <w:rPr>
          <w:b/>
        </w:rPr>
        <w:t>O</w:t>
      </w:r>
      <w:r w:rsidR="00D01A27" w:rsidRPr="002908B2">
        <w:rPr>
          <w:b/>
          <w:vertAlign w:val="subscript"/>
        </w:rPr>
        <w:t>K</w:t>
      </w:r>
      <w:r w:rsidR="00D01A27" w:rsidRPr="002908B2">
        <w:t xml:space="preserve"> </w:t>
      </w:r>
      <w:r>
        <w:t xml:space="preserve">for </w:t>
      </w:r>
      <w:r w:rsidR="00D01A27" w:rsidRPr="002908B2">
        <w:rPr>
          <w:b/>
        </w:rPr>
        <w:t>C</w:t>
      </w:r>
      <w:r w:rsidR="00D01A27" w:rsidRPr="002908B2">
        <w:t xml:space="preserve"> </w:t>
      </w:r>
      <w:r>
        <w:t xml:space="preserve">with vocabulary </w:t>
      </w:r>
      <w:r w:rsidR="00D01A27" w:rsidRPr="002908B2">
        <w:rPr>
          <w:b/>
        </w:rPr>
        <w:t>V</w:t>
      </w:r>
      <w:r w:rsidR="00D01A27" w:rsidRPr="002908B2">
        <w:t xml:space="preserve"> </w:t>
      </w:r>
      <w:r>
        <w:t xml:space="preserve">and ontological commitment </w:t>
      </w:r>
      <w:r w:rsidR="00D01A27" w:rsidRPr="002908B2">
        <w:rPr>
          <w:b/>
        </w:rPr>
        <w:t>K</w:t>
      </w:r>
      <w:r w:rsidR="00D01A27" w:rsidRPr="002908B2">
        <w:t xml:space="preserve"> </w:t>
      </w:r>
      <w:r>
        <w:t xml:space="preserve">is a logical theory consisting of a set of formulas of </w:t>
      </w:r>
      <w:r w:rsidR="00D01A27" w:rsidRPr="002908B2">
        <w:rPr>
          <w:b/>
        </w:rPr>
        <w:t>L</w:t>
      </w:r>
      <w:r w:rsidR="00D01A27" w:rsidRPr="002908B2">
        <w:t xml:space="preserve">, </w:t>
      </w:r>
      <w:r>
        <w:t xml:space="preserve">designed so that the set of its models approximates as well as possible the set of intended models </w:t>
      </w:r>
      <w:r w:rsidRPr="002908B2">
        <w:rPr>
          <w:b/>
          <w:bCs/>
        </w:rPr>
        <w:t>I</w:t>
      </w:r>
      <w:r w:rsidRPr="002908B2">
        <w:rPr>
          <w:b/>
          <w:bCs/>
          <w:vertAlign w:val="subscript"/>
        </w:rPr>
        <w:t>K</w:t>
      </w:r>
      <w:r w:rsidRPr="002908B2">
        <w:rPr>
          <w:bCs/>
        </w:rPr>
        <w:t>(</w:t>
      </w:r>
      <w:r w:rsidRPr="002908B2">
        <w:rPr>
          <w:b/>
          <w:bCs/>
        </w:rPr>
        <w:t>L</w:t>
      </w:r>
      <w:r w:rsidRPr="002908B2">
        <w:rPr>
          <w:bCs/>
        </w:rPr>
        <w:t>)</w:t>
      </w:r>
      <w:r>
        <w:t xml:space="preserve"> of </w:t>
      </w:r>
      <w:r w:rsidRPr="00157449">
        <w:rPr>
          <w:b/>
        </w:rPr>
        <w:t>L</w:t>
      </w:r>
      <w:r>
        <w:t xml:space="preserve"> according to </w:t>
      </w:r>
      <w:r w:rsidRPr="00157449">
        <w:rPr>
          <w:b/>
        </w:rPr>
        <w:t>K</w:t>
      </w:r>
      <w:r w:rsidR="00D01A27" w:rsidRPr="002908B2">
        <w:t>.</w:t>
      </w:r>
    </w:p>
    <w:p w:rsidR="00D01A27" w:rsidRPr="002908B2" w:rsidRDefault="00AB0C7F" w:rsidP="00157449">
      <w:pPr>
        <w:pStyle w:val="Tekstas"/>
        <w:ind w:firstLine="0"/>
      </w:pPr>
      <w:r>
        <w:t>(</w:t>
      </w:r>
      <w:r w:rsidR="00CE70E8">
        <w:t>Guarino et al. 2009, definition 3.4</w:t>
      </w:r>
      <w:r>
        <w:t>)</w:t>
      </w:r>
      <w:r w:rsidR="00CE70E8">
        <w:t xml:space="preserve">   </w:t>
      </w:r>
      <w:r w:rsidR="007101B6">
        <w:t xml:space="preserve">      </w:t>
      </w:r>
      <w:r w:rsidR="00CE70E8">
        <w:t xml:space="preserve">                                     </w:t>
      </w:r>
      <w:r w:rsidR="0042749E">
        <w:t xml:space="preserve"> </w:t>
      </w:r>
      <w:r w:rsidR="00CE70E8">
        <w:t xml:space="preserve">                                         □</w:t>
      </w:r>
    </w:p>
    <w:p w:rsidR="00D01A27" w:rsidRPr="002908B2" w:rsidRDefault="003E5C75" w:rsidP="00D01A27">
      <w:pPr>
        <w:pStyle w:val="Tekstas"/>
        <w:spacing w:before="240"/>
      </w:pPr>
      <w:r>
        <w:rPr>
          <w:b/>
        </w:rPr>
        <w:lastRenderedPageBreak/>
        <w:t>Example 23.13</w:t>
      </w:r>
      <w:r w:rsidR="00D01A27" w:rsidRPr="002908B2">
        <w:rPr>
          <w:b/>
        </w:rPr>
        <w:t>.</w:t>
      </w:r>
      <w:r w:rsidR="00D01A27" w:rsidRPr="002908B2">
        <w:t xml:space="preserve"> </w:t>
      </w:r>
      <w:r>
        <w:t xml:space="preserve">In the following we build an ontology </w:t>
      </w:r>
      <w:r w:rsidR="00FE6BFB" w:rsidRPr="002908B2">
        <w:rPr>
          <w:b/>
        </w:rPr>
        <w:t>O</w:t>
      </w:r>
      <w:r w:rsidR="00FE6BFB" w:rsidRPr="002908B2">
        <w:rPr>
          <w:b/>
          <w:vertAlign w:val="subscript"/>
        </w:rPr>
        <w:t>K</w:t>
      </w:r>
      <w:r>
        <w:t xml:space="preserve"> consisting of a set of logical formulae. Through</w:t>
      </w:r>
      <w:r w:rsidR="00D01A27" w:rsidRPr="002908B2">
        <w:rPr>
          <w:bCs/>
        </w:rPr>
        <w:t xml:space="preserve"> </w:t>
      </w:r>
      <w:r w:rsidR="00D01A27" w:rsidRPr="002908B2">
        <w:rPr>
          <w:bCs/>
          <w:i/>
          <w:iCs/>
        </w:rPr>
        <w:t>O</w:t>
      </w:r>
      <w:r w:rsidR="00D01A27" w:rsidRPr="002908B2">
        <w:rPr>
          <w:bCs/>
          <w:vertAlign w:val="subscript"/>
        </w:rPr>
        <w:t>1</w:t>
      </w:r>
      <w:r w:rsidR="00D01A27" w:rsidRPr="002908B2">
        <w:rPr>
          <w:bCs/>
        </w:rPr>
        <w:t xml:space="preserve"> to </w:t>
      </w:r>
      <w:r w:rsidR="00D01A27" w:rsidRPr="002908B2">
        <w:rPr>
          <w:bCs/>
          <w:i/>
          <w:iCs/>
        </w:rPr>
        <w:t>O</w:t>
      </w:r>
      <w:r w:rsidR="00D01A27" w:rsidRPr="002908B2">
        <w:rPr>
          <w:bCs/>
          <w:vertAlign w:val="subscript"/>
        </w:rPr>
        <w:t>5</w:t>
      </w:r>
      <w:r w:rsidR="00D01A27" w:rsidRPr="002908B2">
        <w:rPr>
          <w:bCs/>
        </w:rPr>
        <w:t xml:space="preserve"> </w:t>
      </w:r>
      <w:r w:rsidR="00FE6BFB">
        <w:rPr>
          <w:bCs/>
        </w:rPr>
        <w:t>we specify our human resources domain (see Examples 23</w:t>
      </w:r>
      <w:r w:rsidR="00FE6BFB" w:rsidRPr="002908B2">
        <w:rPr>
          <w:bCs/>
        </w:rPr>
        <w:t xml:space="preserve">.2 </w:t>
      </w:r>
      <w:r w:rsidR="00FE6BFB">
        <w:rPr>
          <w:bCs/>
        </w:rPr>
        <w:t>and 23</w:t>
      </w:r>
      <w:r w:rsidR="00FE6BFB" w:rsidRPr="002908B2">
        <w:rPr>
          <w:bCs/>
        </w:rPr>
        <w:t>.7</w:t>
      </w:r>
      <w:r w:rsidR="00FE6BFB">
        <w:rPr>
          <w:bCs/>
        </w:rPr>
        <w:t>) with increasing precision</w:t>
      </w:r>
      <w:r w:rsidR="00D01A27" w:rsidRPr="002908B2">
        <w:rPr>
          <w:bCs/>
        </w:rPr>
        <w:t>.</w:t>
      </w:r>
      <w:r w:rsidR="00FE6BFB">
        <w:rPr>
          <w:bCs/>
        </w:rPr>
        <w:t xml:space="preserve"> </w:t>
      </w:r>
      <w:r w:rsidR="00AB0C7F">
        <w:t>(</w:t>
      </w:r>
      <w:r w:rsidR="00FE6BFB">
        <w:t>Guarino et al. 2009, example 3.2</w:t>
      </w:r>
      <w:r w:rsidR="00AB0C7F">
        <w:t>)</w:t>
      </w:r>
    </w:p>
    <w:p w:rsidR="00D01A27" w:rsidRPr="002908B2" w:rsidRDefault="00837B0F" w:rsidP="00D01A27">
      <w:pPr>
        <w:pStyle w:val="Tekstasbulleted"/>
        <w:spacing w:before="120" w:after="120"/>
        <w:ind w:hanging="357"/>
      </w:pPr>
      <w:r>
        <w:t>Taxonomic information</w:t>
      </w:r>
      <w:r w:rsidR="00D01A27" w:rsidRPr="002908B2">
        <w:t xml:space="preserve">. </w:t>
      </w:r>
      <w:r w:rsidR="00360E11">
        <w:t xml:space="preserve">We start our formalization by specifying that the concepts </w:t>
      </w:r>
      <w:r w:rsidR="00D01A27" w:rsidRPr="002908B2">
        <w:rPr>
          <w:bCs/>
          <w:i/>
          <w:iCs/>
        </w:rPr>
        <w:t>Researcher</w:t>
      </w:r>
      <w:r w:rsidR="00360E11">
        <w:rPr>
          <w:bCs/>
        </w:rPr>
        <w:t xml:space="preserve"> and</w:t>
      </w:r>
      <w:r w:rsidR="00D01A27" w:rsidRPr="002908B2">
        <w:rPr>
          <w:bCs/>
        </w:rPr>
        <w:t xml:space="preserve"> </w:t>
      </w:r>
      <w:r w:rsidR="00D01A27" w:rsidRPr="002908B2">
        <w:rPr>
          <w:bCs/>
          <w:i/>
          <w:iCs/>
        </w:rPr>
        <w:t>Manager</w:t>
      </w:r>
      <w:r w:rsidR="00360E11">
        <w:rPr>
          <w:bCs/>
        </w:rPr>
        <w:t xml:space="preserve"> are sub-concepts of</w:t>
      </w:r>
      <w:r w:rsidR="00D01A27" w:rsidRPr="002908B2">
        <w:rPr>
          <w:bCs/>
        </w:rPr>
        <w:t xml:space="preserve"> </w:t>
      </w:r>
      <w:r w:rsidR="00D01A27" w:rsidRPr="002908B2">
        <w:rPr>
          <w:bCs/>
          <w:i/>
          <w:iCs/>
        </w:rPr>
        <w:t>Person</w:t>
      </w:r>
      <w:r w:rsidR="00D01A27" w:rsidRPr="002908B2">
        <w:rPr>
          <w:bCs/>
        </w:rPr>
        <w:t>:</w:t>
      </w:r>
    </w:p>
    <w:tbl>
      <w:tblPr>
        <w:tblW w:w="5000" w:type="pct"/>
        <w:jc w:val="center"/>
        <w:tblLook w:val="01E0" w:firstRow="1" w:lastRow="1" w:firstColumn="1" w:lastColumn="1" w:noHBand="0" w:noVBand="0"/>
      </w:tblPr>
      <w:tblGrid>
        <w:gridCol w:w="245"/>
        <w:gridCol w:w="8049"/>
        <w:gridCol w:w="778"/>
      </w:tblGrid>
      <w:tr w:rsidR="00D01A27" w:rsidRPr="002908B2" w:rsidTr="00795E5D">
        <w:trPr>
          <w:jc w:val="center"/>
        </w:trPr>
        <w:tc>
          <w:tcPr>
            <w:tcW w:w="135" w:type="pct"/>
          </w:tcPr>
          <w:p w:rsidR="00D01A27" w:rsidRPr="002908B2" w:rsidRDefault="00D01A27" w:rsidP="00795E5D">
            <w:pPr>
              <w:pStyle w:val="Tekstas"/>
              <w:ind w:firstLine="0"/>
              <w:jc w:val="right"/>
            </w:pPr>
          </w:p>
        </w:tc>
        <w:tc>
          <w:tcPr>
            <w:tcW w:w="4436" w:type="pct"/>
          </w:tcPr>
          <w:p w:rsidR="00D01A27" w:rsidRPr="002908B2" w:rsidRDefault="00D01A27" w:rsidP="00795E5D">
            <w:pPr>
              <w:pStyle w:val="Tekstasneatitrauktas"/>
              <w:rPr>
                <w:bCs/>
              </w:rPr>
            </w:pPr>
            <w:r w:rsidRPr="002908B2">
              <w:rPr>
                <w:bCs/>
                <w:iCs/>
              </w:rPr>
              <w:t xml:space="preserve">               </w:t>
            </w:r>
            <w:r w:rsidRPr="002908B2">
              <w:rPr>
                <w:bCs/>
                <w:i/>
                <w:iCs/>
              </w:rPr>
              <w:t>O</w:t>
            </w:r>
            <w:r w:rsidRPr="002908B2">
              <w:rPr>
                <w:bCs/>
                <w:vertAlign w:val="subscript"/>
              </w:rPr>
              <w:t xml:space="preserve">1 </w:t>
            </w:r>
            <w:r w:rsidRPr="002908B2">
              <w:rPr>
                <w:bCs/>
              </w:rPr>
              <w:t>= { '</w:t>
            </w:r>
            <w:r w:rsidRPr="002908B2">
              <w:rPr>
                <w:bCs/>
                <w:i/>
                <w:iCs/>
              </w:rPr>
              <w:t>Researcher</w:t>
            </w:r>
            <w:r w:rsidRPr="002908B2">
              <w:rPr>
                <w:bCs/>
              </w:rPr>
              <w:t>'(</w:t>
            </w:r>
            <w:r w:rsidRPr="002908B2">
              <w:rPr>
                <w:bCs/>
                <w:i/>
                <w:iCs/>
              </w:rPr>
              <w:t>x</w:t>
            </w:r>
            <w:r w:rsidRPr="002908B2">
              <w:rPr>
                <w:bCs/>
              </w:rPr>
              <w:t xml:space="preserve">) </w:t>
            </w:r>
            <w:r w:rsidRPr="002908B2">
              <w:rPr>
                <w:b/>
                <w:bCs/>
              </w:rPr>
              <w:sym w:font="Symbol" w:char="00DE"/>
            </w:r>
            <w:r w:rsidRPr="002908B2">
              <w:rPr>
                <w:b/>
                <w:bCs/>
              </w:rPr>
              <w:t xml:space="preserve"> </w:t>
            </w:r>
            <w:r w:rsidRPr="002908B2">
              <w:rPr>
                <w:bCs/>
              </w:rPr>
              <w:t>'</w:t>
            </w:r>
            <w:r w:rsidRPr="002908B2">
              <w:rPr>
                <w:bCs/>
                <w:i/>
                <w:iCs/>
              </w:rPr>
              <w:t>Person</w:t>
            </w:r>
            <w:r w:rsidRPr="002908B2">
              <w:rPr>
                <w:bCs/>
              </w:rPr>
              <w:t>'(</w:t>
            </w:r>
            <w:r w:rsidRPr="002908B2">
              <w:rPr>
                <w:bCs/>
                <w:i/>
                <w:iCs/>
              </w:rPr>
              <w:t>x</w:t>
            </w:r>
            <w:r w:rsidRPr="002908B2">
              <w:rPr>
                <w:bCs/>
              </w:rPr>
              <w:t>),</w:t>
            </w:r>
          </w:p>
          <w:p w:rsidR="00D01A27" w:rsidRPr="002908B2" w:rsidRDefault="00D01A27" w:rsidP="00795E5D">
            <w:pPr>
              <w:pStyle w:val="Tekstasneatitrauktas"/>
              <w:rPr>
                <w:bCs/>
                <w:iCs/>
              </w:rPr>
            </w:pPr>
            <w:r w:rsidRPr="002908B2">
              <w:rPr>
                <w:bCs/>
              </w:rPr>
              <w:t xml:space="preserve">                          '</w:t>
            </w:r>
            <w:r w:rsidRPr="002908B2">
              <w:rPr>
                <w:bCs/>
                <w:i/>
                <w:iCs/>
              </w:rPr>
              <w:t>Manager</w:t>
            </w:r>
            <w:r w:rsidRPr="002908B2">
              <w:rPr>
                <w:bCs/>
              </w:rPr>
              <w:t>'(</w:t>
            </w:r>
            <w:r w:rsidRPr="002908B2">
              <w:rPr>
                <w:bCs/>
                <w:i/>
                <w:iCs/>
              </w:rPr>
              <w:t>x</w:t>
            </w:r>
            <w:r w:rsidRPr="002908B2">
              <w:rPr>
                <w:bCs/>
              </w:rPr>
              <w:t xml:space="preserve">)     </w:t>
            </w:r>
            <w:r w:rsidRPr="002908B2">
              <w:rPr>
                <w:b/>
                <w:bCs/>
              </w:rPr>
              <w:sym w:font="Symbol" w:char="00DE"/>
            </w:r>
            <w:r w:rsidRPr="002908B2">
              <w:rPr>
                <w:b/>
                <w:bCs/>
              </w:rPr>
              <w:t xml:space="preserve"> </w:t>
            </w:r>
            <w:r w:rsidRPr="002908B2">
              <w:rPr>
                <w:bCs/>
              </w:rPr>
              <w:t>'</w:t>
            </w:r>
            <w:r w:rsidRPr="002908B2">
              <w:rPr>
                <w:bCs/>
                <w:i/>
                <w:iCs/>
              </w:rPr>
              <w:t>Person</w:t>
            </w:r>
            <w:r w:rsidRPr="002908B2">
              <w:rPr>
                <w:bCs/>
              </w:rPr>
              <w:t>'(</w:t>
            </w:r>
            <w:r w:rsidRPr="002908B2">
              <w:rPr>
                <w:bCs/>
                <w:i/>
                <w:iCs/>
              </w:rPr>
              <w:t>x</w:t>
            </w:r>
            <w:r w:rsidRPr="002908B2">
              <w:rPr>
                <w:bCs/>
              </w:rPr>
              <w:t>) }</w:t>
            </w:r>
          </w:p>
        </w:tc>
        <w:tc>
          <w:tcPr>
            <w:tcW w:w="429" w:type="pct"/>
          </w:tcPr>
          <w:p w:rsidR="00D01A27" w:rsidRPr="002908B2" w:rsidRDefault="00D01A27" w:rsidP="00795E5D">
            <w:pPr>
              <w:pStyle w:val="Tekstasneatitrauktas"/>
            </w:pPr>
          </w:p>
        </w:tc>
      </w:tr>
    </w:tbl>
    <w:p w:rsidR="00D01A27" w:rsidRPr="002908B2" w:rsidRDefault="00360E11" w:rsidP="00D01A27">
      <w:pPr>
        <w:pStyle w:val="Tekstasbulleted"/>
        <w:spacing w:before="120" w:after="120"/>
        <w:ind w:hanging="357"/>
      </w:pPr>
      <w:r>
        <w:t xml:space="preserve">Domains and ranges. We continue by adding formulae to </w:t>
      </w:r>
      <w:r w:rsidRPr="002908B2">
        <w:rPr>
          <w:bCs/>
          <w:i/>
          <w:iCs/>
        </w:rPr>
        <w:t>O</w:t>
      </w:r>
      <w:r w:rsidRPr="002908B2">
        <w:rPr>
          <w:bCs/>
          <w:vertAlign w:val="subscript"/>
        </w:rPr>
        <w:t>1</w:t>
      </w:r>
      <w:r>
        <w:t xml:space="preserve"> which specify the domains and ranges of the binary relations:</w:t>
      </w:r>
    </w:p>
    <w:tbl>
      <w:tblPr>
        <w:tblW w:w="5000" w:type="pct"/>
        <w:jc w:val="center"/>
        <w:tblLook w:val="01E0" w:firstRow="1" w:lastRow="1" w:firstColumn="1" w:lastColumn="1" w:noHBand="0" w:noVBand="0"/>
      </w:tblPr>
      <w:tblGrid>
        <w:gridCol w:w="245"/>
        <w:gridCol w:w="8049"/>
        <w:gridCol w:w="778"/>
      </w:tblGrid>
      <w:tr w:rsidR="00D01A27" w:rsidRPr="002908B2" w:rsidTr="00795E5D">
        <w:trPr>
          <w:jc w:val="center"/>
        </w:trPr>
        <w:tc>
          <w:tcPr>
            <w:tcW w:w="135" w:type="pct"/>
          </w:tcPr>
          <w:p w:rsidR="00D01A27" w:rsidRPr="002908B2" w:rsidRDefault="00D01A27" w:rsidP="00795E5D">
            <w:pPr>
              <w:pStyle w:val="Tekstas"/>
              <w:ind w:firstLine="0"/>
              <w:jc w:val="right"/>
            </w:pPr>
          </w:p>
        </w:tc>
        <w:tc>
          <w:tcPr>
            <w:tcW w:w="4436" w:type="pct"/>
          </w:tcPr>
          <w:p w:rsidR="00D01A27" w:rsidRPr="002908B2" w:rsidRDefault="00D01A27" w:rsidP="00795E5D">
            <w:pPr>
              <w:pStyle w:val="Tekstasneatitrauktas"/>
              <w:rPr>
                <w:bCs/>
                <w:iCs/>
              </w:rPr>
            </w:pPr>
            <w:r w:rsidRPr="002908B2">
              <w:rPr>
                <w:bCs/>
                <w:iCs/>
              </w:rPr>
              <w:t xml:space="preserve">               </w:t>
            </w:r>
            <w:r w:rsidRPr="002908B2">
              <w:rPr>
                <w:bCs/>
                <w:i/>
                <w:iCs/>
              </w:rPr>
              <w:t>O</w:t>
            </w:r>
            <w:r w:rsidRPr="002908B2">
              <w:rPr>
                <w:bCs/>
                <w:iCs/>
                <w:vertAlign w:val="subscript"/>
              </w:rPr>
              <w:t>2</w:t>
            </w:r>
            <w:r w:rsidRPr="002908B2">
              <w:rPr>
                <w:bCs/>
                <w:iCs/>
              </w:rPr>
              <w:t>=</w:t>
            </w:r>
            <w:r w:rsidRPr="002908B2">
              <w:rPr>
                <w:bCs/>
                <w:i/>
                <w:iCs/>
              </w:rPr>
              <w:t>O</w:t>
            </w:r>
            <w:r w:rsidRPr="002908B2">
              <w:rPr>
                <w:bCs/>
                <w:iCs/>
                <w:vertAlign w:val="subscript"/>
              </w:rPr>
              <w:t>1</w:t>
            </w:r>
            <w:r w:rsidRPr="002908B2">
              <w:rPr>
                <w:bCs/>
                <w:iCs/>
              </w:rPr>
              <w:t xml:space="preserve"> </w:t>
            </w:r>
            <w:r w:rsidRPr="002908B2">
              <w:rPr>
                <w:bCs/>
                <w:iCs/>
              </w:rPr>
              <w:sym w:font="Symbol" w:char="00C8"/>
            </w:r>
            <w:r w:rsidRPr="002908B2">
              <w:rPr>
                <w:bCs/>
                <w:iCs/>
              </w:rPr>
              <w:t xml:space="preserve"> { '</w:t>
            </w:r>
            <w:r w:rsidRPr="002908B2">
              <w:rPr>
                <w:bCs/>
                <w:i/>
                <w:iCs/>
              </w:rPr>
              <w:t>cooperates-with</w:t>
            </w:r>
            <w:r w:rsidRPr="002908B2">
              <w:rPr>
                <w:bCs/>
                <w:iCs/>
              </w:rPr>
              <w:t>'(</w:t>
            </w:r>
            <w:r w:rsidRPr="002908B2">
              <w:rPr>
                <w:bCs/>
                <w:i/>
                <w:iCs/>
              </w:rPr>
              <w:t>x</w:t>
            </w:r>
            <w:r w:rsidRPr="002908B2">
              <w:rPr>
                <w:bCs/>
                <w:iCs/>
              </w:rPr>
              <w:t xml:space="preserve">, </w:t>
            </w:r>
            <w:r w:rsidRPr="002908B2">
              <w:rPr>
                <w:bCs/>
                <w:i/>
                <w:iCs/>
              </w:rPr>
              <w:t>y</w:t>
            </w:r>
            <w:r w:rsidRPr="002908B2">
              <w:rPr>
                <w:bCs/>
                <w:iCs/>
              </w:rPr>
              <w:t xml:space="preserve">) </w:t>
            </w:r>
            <w:r w:rsidRPr="002908B2">
              <w:rPr>
                <w:b/>
                <w:bCs/>
                <w:iCs/>
              </w:rPr>
              <w:sym w:font="Symbol" w:char="00DE"/>
            </w:r>
            <w:r w:rsidRPr="002908B2">
              <w:rPr>
                <w:b/>
                <w:bCs/>
                <w:iCs/>
              </w:rPr>
              <w:t xml:space="preserve"> </w:t>
            </w:r>
            <w:r w:rsidRPr="002908B2">
              <w:rPr>
                <w:bCs/>
                <w:iCs/>
              </w:rPr>
              <w:t>'</w:t>
            </w:r>
            <w:r w:rsidRPr="002908B2">
              <w:rPr>
                <w:bCs/>
                <w:i/>
                <w:iCs/>
              </w:rPr>
              <w:t>Person</w:t>
            </w:r>
            <w:r w:rsidRPr="002908B2">
              <w:rPr>
                <w:bCs/>
                <w:iCs/>
              </w:rPr>
              <w:t>'(</w:t>
            </w:r>
            <w:r w:rsidRPr="002908B2">
              <w:rPr>
                <w:bCs/>
                <w:i/>
                <w:iCs/>
              </w:rPr>
              <w:t>x</w:t>
            </w:r>
            <w:r w:rsidRPr="002908B2">
              <w:rPr>
                <w:bCs/>
                <w:iCs/>
              </w:rPr>
              <w:t>)  &amp; '</w:t>
            </w:r>
            <w:r w:rsidRPr="002908B2">
              <w:rPr>
                <w:bCs/>
                <w:i/>
                <w:iCs/>
              </w:rPr>
              <w:t>Person</w:t>
            </w:r>
            <w:r w:rsidRPr="002908B2">
              <w:rPr>
                <w:bCs/>
                <w:iCs/>
              </w:rPr>
              <w:t>'(</w:t>
            </w:r>
            <w:r w:rsidRPr="002908B2">
              <w:rPr>
                <w:bCs/>
                <w:i/>
                <w:iCs/>
              </w:rPr>
              <w:t>y</w:t>
            </w:r>
            <w:r w:rsidRPr="002908B2">
              <w:rPr>
                <w:bCs/>
                <w:iCs/>
              </w:rPr>
              <w:t>)</w:t>
            </w:r>
          </w:p>
          <w:p w:rsidR="00D01A27" w:rsidRPr="002908B2" w:rsidRDefault="00D01A27" w:rsidP="00795E5D">
            <w:pPr>
              <w:pStyle w:val="Tekstasneatitrauktas"/>
              <w:rPr>
                <w:bCs/>
                <w:iCs/>
              </w:rPr>
            </w:pPr>
            <w:r w:rsidRPr="002908B2">
              <w:rPr>
                <w:bCs/>
                <w:iCs/>
              </w:rPr>
              <w:t xml:space="preserve">                                 '</w:t>
            </w:r>
            <w:r w:rsidRPr="002908B2">
              <w:rPr>
                <w:bCs/>
                <w:i/>
                <w:iCs/>
              </w:rPr>
              <w:t>reports-to</w:t>
            </w:r>
            <w:r w:rsidRPr="002908B2">
              <w:rPr>
                <w:bCs/>
                <w:iCs/>
              </w:rPr>
              <w:t>'(</w:t>
            </w:r>
            <w:r w:rsidRPr="002908B2">
              <w:rPr>
                <w:bCs/>
                <w:i/>
                <w:iCs/>
              </w:rPr>
              <w:t>x</w:t>
            </w:r>
            <w:r w:rsidRPr="002908B2">
              <w:rPr>
                <w:bCs/>
                <w:iCs/>
              </w:rPr>
              <w:t xml:space="preserve">, </w:t>
            </w:r>
            <w:r w:rsidRPr="002908B2">
              <w:rPr>
                <w:bCs/>
                <w:i/>
                <w:iCs/>
              </w:rPr>
              <w:t>y</w:t>
            </w:r>
            <w:r w:rsidRPr="002908B2">
              <w:rPr>
                <w:bCs/>
                <w:iCs/>
              </w:rPr>
              <w:t xml:space="preserve">)           </w:t>
            </w:r>
            <w:r w:rsidRPr="002908B2">
              <w:rPr>
                <w:b/>
                <w:bCs/>
                <w:iCs/>
              </w:rPr>
              <w:sym w:font="Symbol" w:char="00DE"/>
            </w:r>
            <w:r w:rsidRPr="002908B2">
              <w:rPr>
                <w:b/>
                <w:bCs/>
                <w:iCs/>
              </w:rPr>
              <w:t xml:space="preserve"> </w:t>
            </w:r>
            <w:r w:rsidRPr="002908B2">
              <w:rPr>
                <w:bCs/>
                <w:iCs/>
              </w:rPr>
              <w:t>'</w:t>
            </w:r>
            <w:r w:rsidRPr="002908B2">
              <w:rPr>
                <w:bCs/>
                <w:i/>
                <w:iCs/>
              </w:rPr>
              <w:t>Person</w:t>
            </w:r>
            <w:r w:rsidRPr="002908B2">
              <w:rPr>
                <w:bCs/>
                <w:iCs/>
              </w:rPr>
              <w:t>'(</w:t>
            </w:r>
            <w:r w:rsidRPr="002908B2">
              <w:rPr>
                <w:bCs/>
                <w:i/>
                <w:iCs/>
              </w:rPr>
              <w:t>x</w:t>
            </w:r>
            <w:r w:rsidRPr="002908B2">
              <w:rPr>
                <w:bCs/>
                <w:iCs/>
              </w:rPr>
              <w:t>)  &amp; '</w:t>
            </w:r>
            <w:r w:rsidRPr="002908B2">
              <w:rPr>
                <w:bCs/>
                <w:i/>
                <w:iCs/>
              </w:rPr>
              <w:t>Person</w:t>
            </w:r>
            <w:r w:rsidRPr="002908B2">
              <w:rPr>
                <w:bCs/>
                <w:iCs/>
              </w:rPr>
              <w:t>'(</w:t>
            </w:r>
            <w:r w:rsidRPr="002908B2">
              <w:rPr>
                <w:bCs/>
                <w:i/>
                <w:iCs/>
              </w:rPr>
              <w:t>y</w:t>
            </w:r>
            <w:r w:rsidRPr="002908B2">
              <w:rPr>
                <w:bCs/>
                <w:iCs/>
              </w:rPr>
              <w:t>) }</w:t>
            </w:r>
          </w:p>
        </w:tc>
        <w:tc>
          <w:tcPr>
            <w:tcW w:w="429" w:type="pct"/>
          </w:tcPr>
          <w:p w:rsidR="00D01A27" w:rsidRPr="002908B2" w:rsidRDefault="00D01A27" w:rsidP="00795E5D">
            <w:pPr>
              <w:pStyle w:val="Tekstasneatitrauktas"/>
            </w:pPr>
          </w:p>
        </w:tc>
      </w:tr>
    </w:tbl>
    <w:p w:rsidR="00D01A27" w:rsidRPr="002908B2" w:rsidRDefault="00DE104B" w:rsidP="00D01A27">
      <w:pPr>
        <w:pStyle w:val="Tekstasbulleted"/>
        <w:spacing w:before="120" w:after="120"/>
        <w:ind w:hanging="357"/>
      </w:pPr>
      <w:r>
        <w:t>Symmetry</w:t>
      </w:r>
      <w:r>
        <w:rPr>
          <w:lang w:val="en-US"/>
        </w:rPr>
        <w:t xml:space="preserve">. </w:t>
      </w:r>
      <w:r w:rsidRPr="002908B2">
        <w:rPr>
          <w:bCs/>
          <w:i/>
          <w:iCs/>
        </w:rPr>
        <w:t>cooperates-with</w:t>
      </w:r>
      <w:r>
        <w:rPr>
          <w:bCs/>
          <w:iCs/>
        </w:rPr>
        <w:t xml:space="preserve"> can be considered a symmetric relation:</w:t>
      </w:r>
    </w:p>
    <w:tbl>
      <w:tblPr>
        <w:tblW w:w="5000" w:type="pct"/>
        <w:jc w:val="center"/>
        <w:tblLook w:val="01E0" w:firstRow="1" w:lastRow="1" w:firstColumn="1" w:lastColumn="1" w:noHBand="0" w:noVBand="0"/>
      </w:tblPr>
      <w:tblGrid>
        <w:gridCol w:w="245"/>
        <w:gridCol w:w="8049"/>
        <w:gridCol w:w="778"/>
      </w:tblGrid>
      <w:tr w:rsidR="00D01A27" w:rsidRPr="002908B2" w:rsidTr="00795E5D">
        <w:trPr>
          <w:jc w:val="center"/>
        </w:trPr>
        <w:tc>
          <w:tcPr>
            <w:tcW w:w="135" w:type="pct"/>
          </w:tcPr>
          <w:p w:rsidR="00D01A27" w:rsidRPr="002908B2" w:rsidRDefault="00D01A27" w:rsidP="00795E5D">
            <w:pPr>
              <w:pStyle w:val="Tekstas"/>
              <w:ind w:firstLine="0"/>
              <w:jc w:val="right"/>
            </w:pPr>
          </w:p>
        </w:tc>
        <w:tc>
          <w:tcPr>
            <w:tcW w:w="4436" w:type="pct"/>
          </w:tcPr>
          <w:p w:rsidR="00D01A27" w:rsidRPr="002908B2" w:rsidRDefault="00D01A27" w:rsidP="00795E5D">
            <w:pPr>
              <w:pStyle w:val="Tekstasneatitrauktas"/>
              <w:rPr>
                <w:bCs/>
                <w:iCs/>
              </w:rPr>
            </w:pPr>
            <w:r w:rsidRPr="002908B2">
              <w:rPr>
                <w:bCs/>
                <w:iCs/>
              </w:rPr>
              <w:t xml:space="preserve">               </w:t>
            </w:r>
            <w:r w:rsidRPr="002908B2">
              <w:rPr>
                <w:bCs/>
                <w:i/>
                <w:iCs/>
              </w:rPr>
              <w:t>O</w:t>
            </w:r>
            <w:r w:rsidRPr="002908B2">
              <w:rPr>
                <w:bCs/>
                <w:iCs/>
                <w:vertAlign w:val="subscript"/>
              </w:rPr>
              <w:t xml:space="preserve">3 </w:t>
            </w:r>
            <w:r w:rsidRPr="002908B2">
              <w:rPr>
                <w:bCs/>
                <w:iCs/>
              </w:rPr>
              <w:t xml:space="preserve">= </w:t>
            </w:r>
            <w:r w:rsidRPr="002908B2">
              <w:rPr>
                <w:bCs/>
                <w:i/>
                <w:iCs/>
              </w:rPr>
              <w:t>O</w:t>
            </w:r>
            <w:r w:rsidRPr="002908B2">
              <w:rPr>
                <w:bCs/>
                <w:iCs/>
                <w:vertAlign w:val="subscript"/>
              </w:rPr>
              <w:t>2</w:t>
            </w:r>
            <w:r w:rsidRPr="002908B2">
              <w:rPr>
                <w:bCs/>
                <w:iCs/>
              </w:rPr>
              <w:t xml:space="preserve"> </w:t>
            </w:r>
            <w:r w:rsidRPr="002908B2">
              <w:rPr>
                <w:bCs/>
                <w:iCs/>
              </w:rPr>
              <w:sym w:font="Symbol" w:char="00C8"/>
            </w:r>
            <w:r w:rsidRPr="002908B2">
              <w:rPr>
                <w:bCs/>
                <w:iCs/>
              </w:rPr>
              <w:t xml:space="preserve"> { '</w:t>
            </w:r>
            <w:r w:rsidRPr="002908B2">
              <w:rPr>
                <w:bCs/>
                <w:i/>
                <w:iCs/>
              </w:rPr>
              <w:t>cooperates-with</w:t>
            </w:r>
            <w:r w:rsidRPr="002908B2">
              <w:rPr>
                <w:bCs/>
                <w:iCs/>
              </w:rPr>
              <w:t>'(</w:t>
            </w:r>
            <w:r w:rsidRPr="002908B2">
              <w:rPr>
                <w:bCs/>
                <w:i/>
                <w:iCs/>
              </w:rPr>
              <w:t>x</w:t>
            </w:r>
            <w:r w:rsidRPr="002908B2">
              <w:rPr>
                <w:bCs/>
                <w:iCs/>
              </w:rPr>
              <w:t>,</w:t>
            </w:r>
            <w:r w:rsidRPr="002908B2">
              <w:rPr>
                <w:bCs/>
                <w:i/>
                <w:iCs/>
              </w:rPr>
              <w:t>y</w:t>
            </w:r>
            <w:r w:rsidRPr="002908B2">
              <w:rPr>
                <w:bCs/>
                <w:iCs/>
              </w:rPr>
              <w:t xml:space="preserve">) </w:t>
            </w:r>
            <w:r w:rsidRPr="002908B2">
              <w:rPr>
                <w:b/>
                <w:bCs/>
                <w:iCs/>
              </w:rPr>
              <w:sym w:font="Symbol" w:char="00DB"/>
            </w:r>
            <w:r w:rsidRPr="002908B2">
              <w:rPr>
                <w:b/>
                <w:bCs/>
                <w:iCs/>
              </w:rPr>
              <w:t xml:space="preserve"> </w:t>
            </w:r>
            <w:r w:rsidRPr="002908B2">
              <w:rPr>
                <w:bCs/>
                <w:iCs/>
              </w:rPr>
              <w:t>'</w:t>
            </w:r>
            <w:r w:rsidRPr="002908B2">
              <w:rPr>
                <w:bCs/>
                <w:i/>
                <w:iCs/>
              </w:rPr>
              <w:t>cooperates-with</w:t>
            </w:r>
            <w:r w:rsidRPr="002908B2">
              <w:rPr>
                <w:bCs/>
                <w:iCs/>
              </w:rPr>
              <w:t>'(</w:t>
            </w:r>
            <w:r w:rsidRPr="002908B2">
              <w:rPr>
                <w:bCs/>
                <w:i/>
                <w:iCs/>
              </w:rPr>
              <w:t>y</w:t>
            </w:r>
            <w:r w:rsidRPr="002908B2">
              <w:rPr>
                <w:bCs/>
                <w:iCs/>
              </w:rPr>
              <w:t xml:space="preserve">, </w:t>
            </w:r>
            <w:r w:rsidRPr="002908B2">
              <w:rPr>
                <w:bCs/>
                <w:i/>
                <w:iCs/>
              </w:rPr>
              <w:t>x</w:t>
            </w:r>
            <w:r w:rsidRPr="002908B2">
              <w:rPr>
                <w:bCs/>
                <w:iCs/>
              </w:rPr>
              <w:t>) }</w:t>
            </w:r>
          </w:p>
        </w:tc>
        <w:tc>
          <w:tcPr>
            <w:tcW w:w="429" w:type="pct"/>
          </w:tcPr>
          <w:p w:rsidR="00D01A27" w:rsidRPr="002908B2" w:rsidRDefault="00D01A27" w:rsidP="00795E5D">
            <w:pPr>
              <w:pStyle w:val="Tekstasneatitrauktas"/>
            </w:pPr>
          </w:p>
        </w:tc>
      </w:tr>
    </w:tbl>
    <w:p w:rsidR="00D01A27" w:rsidRPr="002908B2" w:rsidRDefault="00DE104B" w:rsidP="00D01A27">
      <w:pPr>
        <w:pStyle w:val="Tekstasbulleted"/>
        <w:spacing w:before="120" w:after="120"/>
        <w:ind w:hanging="357"/>
      </w:pPr>
      <w:r>
        <w:t xml:space="preserve">Transitivity. Although arguable, we specify </w:t>
      </w:r>
      <w:r w:rsidRPr="00DE104B">
        <w:rPr>
          <w:i/>
        </w:rPr>
        <w:t>reports-to</w:t>
      </w:r>
      <w:r>
        <w:t xml:space="preserve"> as a transitive relation:</w:t>
      </w:r>
    </w:p>
    <w:tbl>
      <w:tblPr>
        <w:tblW w:w="5000" w:type="pct"/>
        <w:jc w:val="center"/>
        <w:tblLook w:val="01E0" w:firstRow="1" w:lastRow="1" w:firstColumn="1" w:lastColumn="1" w:noHBand="0" w:noVBand="0"/>
      </w:tblPr>
      <w:tblGrid>
        <w:gridCol w:w="245"/>
        <w:gridCol w:w="8049"/>
        <w:gridCol w:w="778"/>
      </w:tblGrid>
      <w:tr w:rsidR="00D01A27" w:rsidRPr="002908B2" w:rsidTr="00795E5D">
        <w:trPr>
          <w:jc w:val="center"/>
        </w:trPr>
        <w:tc>
          <w:tcPr>
            <w:tcW w:w="135" w:type="pct"/>
          </w:tcPr>
          <w:p w:rsidR="00D01A27" w:rsidRPr="002908B2" w:rsidRDefault="00D01A27" w:rsidP="00795E5D">
            <w:pPr>
              <w:pStyle w:val="Tekstas"/>
              <w:ind w:firstLine="0"/>
              <w:jc w:val="right"/>
            </w:pPr>
          </w:p>
        </w:tc>
        <w:tc>
          <w:tcPr>
            <w:tcW w:w="4436" w:type="pct"/>
          </w:tcPr>
          <w:p w:rsidR="00D01A27" w:rsidRPr="002908B2" w:rsidRDefault="00D01A27" w:rsidP="00795E5D">
            <w:pPr>
              <w:pStyle w:val="Tekstasneatitrauktas"/>
              <w:rPr>
                <w:bCs/>
                <w:iCs/>
              </w:rPr>
            </w:pPr>
            <w:r w:rsidRPr="002908B2">
              <w:rPr>
                <w:bCs/>
                <w:iCs/>
              </w:rPr>
              <w:t xml:space="preserve">                </w:t>
            </w:r>
            <w:r w:rsidRPr="002908B2">
              <w:rPr>
                <w:bCs/>
                <w:i/>
                <w:iCs/>
              </w:rPr>
              <w:t>O</w:t>
            </w:r>
            <w:r w:rsidRPr="002908B2">
              <w:rPr>
                <w:bCs/>
                <w:iCs/>
                <w:vertAlign w:val="subscript"/>
              </w:rPr>
              <w:t xml:space="preserve">4 </w:t>
            </w:r>
            <w:r w:rsidRPr="002908B2">
              <w:rPr>
                <w:bCs/>
                <w:iCs/>
              </w:rPr>
              <w:t xml:space="preserve">= </w:t>
            </w:r>
            <w:r w:rsidRPr="002908B2">
              <w:rPr>
                <w:bCs/>
                <w:i/>
                <w:iCs/>
              </w:rPr>
              <w:t>O</w:t>
            </w:r>
            <w:r w:rsidRPr="002908B2">
              <w:rPr>
                <w:bCs/>
                <w:iCs/>
                <w:vertAlign w:val="subscript"/>
              </w:rPr>
              <w:t>3</w:t>
            </w:r>
            <w:r w:rsidRPr="002908B2">
              <w:rPr>
                <w:bCs/>
                <w:iCs/>
              </w:rPr>
              <w:t xml:space="preserve"> </w:t>
            </w:r>
            <w:r w:rsidRPr="002908B2">
              <w:rPr>
                <w:bCs/>
                <w:iCs/>
              </w:rPr>
              <w:sym w:font="Symbol" w:char="00C8"/>
            </w:r>
            <w:r w:rsidRPr="002908B2">
              <w:rPr>
                <w:bCs/>
                <w:iCs/>
              </w:rPr>
              <w:t xml:space="preserve"> { '</w:t>
            </w:r>
            <w:r w:rsidRPr="002908B2">
              <w:rPr>
                <w:bCs/>
                <w:i/>
                <w:iCs/>
              </w:rPr>
              <w:t>reports-to</w:t>
            </w:r>
            <w:r w:rsidRPr="002908B2">
              <w:rPr>
                <w:bCs/>
                <w:iCs/>
              </w:rPr>
              <w:t>'(</w:t>
            </w:r>
            <w:r w:rsidRPr="002908B2">
              <w:rPr>
                <w:bCs/>
                <w:i/>
                <w:iCs/>
              </w:rPr>
              <w:t>x</w:t>
            </w:r>
            <w:r w:rsidRPr="002908B2">
              <w:rPr>
                <w:bCs/>
                <w:iCs/>
              </w:rPr>
              <w:t xml:space="preserve">, </w:t>
            </w:r>
            <w:r w:rsidRPr="002908B2">
              <w:rPr>
                <w:bCs/>
                <w:i/>
                <w:iCs/>
              </w:rPr>
              <w:t>z</w:t>
            </w:r>
            <w:r w:rsidRPr="002908B2">
              <w:rPr>
                <w:bCs/>
                <w:iCs/>
              </w:rPr>
              <w:t xml:space="preserve">) </w:t>
            </w:r>
            <w:r w:rsidRPr="002908B2">
              <w:rPr>
                <w:b/>
                <w:bCs/>
                <w:iCs/>
              </w:rPr>
              <w:sym w:font="Symbol" w:char="00DC"/>
            </w:r>
            <w:r w:rsidRPr="002908B2">
              <w:rPr>
                <w:b/>
                <w:bCs/>
                <w:iCs/>
              </w:rPr>
              <w:t xml:space="preserve"> </w:t>
            </w:r>
            <w:r w:rsidRPr="002908B2">
              <w:rPr>
                <w:bCs/>
                <w:iCs/>
              </w:rPr>
              <w:t>'</w:t>
            </w:r>
            <w:r w:rsidRPr="002908B2">
              <w:rPr>
                <w:bCs/>
                <w:i/>
                <w:iCs/>
              </w:rPr>
              <w:t>reports-to</w:t>
            </w:r>
            <w:r w:rsidRPr="002908B2">
              <w:rPr>
                <w:bCs/>
                <w:iCs/>
              </w:rPr>
              <w:t>'(</w:t>
            </w:r>
            <w:r w:rsidRPr="002908B2">
              <w:rPr>
                <w:bCs/>
                <w:i/>
                <w:iCs/>
              </w:rPr>
              <w:t>x</w:t>
            </w:r>
            <w:r w:rsidRPr="002908B2">
              <w:rPr>
                <w:bCs/>
                <w:iCs/>
              </w:rPr>
              <w:t xml:space="preserve">, </w:t>
            </w:r>
            <w:r w:rsidRPr="002908B2">
              <w:rPr>
                <w:bCs/>
                <w:i/>
                <w:iCs/>
              </w:rPr>
              <w:t>y</w:t>
            </w:r>
            <w:r w:rsidRPr="002908B2">
              <w:rPr>
                <w:bCs/>
                <w:iCs/>
              </w:rPr>
              <w:t>) &amp; '</w:t>
            </w:r>
            <w:r w:rsidRPr="002908B2">
              <w:rPr>
                <w:bCs/>
                <w:i/>
                <w:iCs/>
              </w:rPr>
              <w:t>reports-to</w:t>
            </w:r>
            <w:r w:rsidRPr="002908B2">
              <w:rPr>
                <w:bCs/>
                <w:iCs/>
              </w:rPr>
              <w:t>'(</w:t>
            </w:r>
            <w:r w:rsidRPr="002908B2">
              <w:rPr>
                <w:bCs/>
                <w:i/>
                <w:iCs/>
              </w:rPr>
              <w:t>y</w:t>
            </w:r>
            <w:r w:rsidRPr="002908B2">
              <w:rPr>
                <w:bCs/>
                <w:iCs/>
              </w:rPr>
              <w:t xml:space="preserve">, </w:t>
            </w:r>
            <w:r w:rsidRPr="002908B2">
              <w:rPr>
                <w:bCs/>
                <w:i/>
                <w:iCs/>
              </w:rPr>
              <w:t>z</w:t>
            </w:r>
            <w:r w:rsidRPr="002908B2">
              <w:rPr>
                <w:bCs/>
                <w:iCs/>
              </w:rPr>
              <w:t>) }</w:t>
            </w:r>
          </w:p>
        </w:tc>
        <w:tc>
          <w:tcPr>
            <w:tcW w:w="429" w:type="pct"/>
          </w:tcPr>
          <w:p w:rsidR="00D01A27" w:rsidRPr="002908B2" w:rsidRDefault="00D01A27" w:rsidP="00795E5D">
            <w:pPr>
              <w:pStyle w:val="Tekstasneatitrauktas"/>
            </w:pPr>
          </w:p>
        </w:tc>
      </w:tr>
    </w:tbl>
    <w:p w:rsidR="00D01A27" w:rsidRPr="002908B2" w:rsidRDefault="00DE104B" w:rsidP="00D01A27">
      <w:pPr>
        <w:pStyle w:val="Tekstasbulleted"/>
        <w:spacing w:before="120" w:after="120"/>
        <w:ind w:hanging="357"/>
      </w:pPr>
      <w:r>
        <w:t xml:space="preserve">Disjointness. There is no </w:t>
      </w:r>
      <w:r w:rsidR="00D01A27" w:rsidRPr="002908B2">
        <w:rPr>
          <w:i/>
          <w:iCs/>
        </w:rPr>
        <w:t>Person</w:t>
      </w:r>
      <w:r w:rsidR="00D01A27" w:rsidRPr="002908B2">
        <w:t xml:space="preserve"> </w:t>
      </w:r>
      <w:r>
        <w:t xml:space="preserve">who is both a </w:t>
      </w:r>
      <w:r w:rsidR="00D01A27" w:rsidRPr="002908B2">
        <w:rPr>
          <w:i/>
          <w:iCs/>
        </w:rPr>
        <w:t>Researcher</w:t>
      </w:r>
      <w:r w:rsidR="00D01A27" w:rsidRPr="002908B2">
        <w:t xml:space="preserve"> </w:t>
      </w:r>
      <w:r>
        <w:t>and a</w:t>
      </w:r>
      <w:r w:rsidR="00D01A27" w:rsidRPr="002908B2">
        <w:t xml:space="preserve"> </w:t>
      </w:r>
      <w:r w:rsidR="00D01A27" w:rsidRPr="002908B2">
        <w:rPr>
          <w:i/>
          <w:iCs/>
        </w:rPr>
        <w:t>Manager</w:t>
      </w:r>
      <w:r w:rsidR="00D01A27" w:rsidRPr="002908B2">
        <w:t>:</w:t>
      </w:r>
    </w:p>
    <w:tbl>
      <w:tblPr>
        <w:tblW w:w="5000" w:type="pct"/>
        <w:jc w:val="center"/>
        <w:tblLook w:val="01E0" w:firstRow="1" w:lastRow="1" w:firstColumn="1" w:lastColumn="1" w:noHBand="0" w:noVBand="0"/>
      </w:tblPr>
      <w:tblGrid>
        <w:gridCol w:w="245"/>
        <w:gridCol w:w="8049"/>
        <w:gridCol w:w="778"/>
      </w:tblGrid>
      <w:tr w:rsidR="00D01A27" w:rsidRPr="002908B2" w:rsidTr="00795E5D">
        <w:trPr>
          <w:jc w:val="center"/>
        </w:trPr>
        <w:tc>
          <w:tcPr>
            <w:tcW w:w="135" w:type="pct"/>
          </w:tcPr>
          <w:p w:rsidR="00D01A27" w:rsidRPr="002908B2" w:rsidRDefault="00D01A27" w:rsidP="00795E5D">
            <w:pPr>
              <w:pStyle w:val="Tekstas"/>
              <w:ind w:firstLine="0"/>
              <w:jc w:val="right"/>
            </w:pPr>
          </w:p>
        </w:tc>
        <w:tc>
          <w:tcPr>
            <w:tcW w:w="4436" w:type="pct"/>
          </w:tcPr>
          <w:p w:rsidR="00D01A27" w:rsidRPr="002908B2" w:rsidRDefault="00D01A27" w:rsidP="00795E5D">
            <w:pPr>
              <w:pStyle w:val="Tekstasneatitrauktas"/>
              <w:rPr>
                <w:bCs/>
                <w:iCs/>
              </w:rPr>
            </w:pPr>
            <w:r w:rsidRPr="002908B2">
              <w:rPr>
                <w:iCs/>
              </w:rPr>
              <w:t xml:space="preserve">                </w:t>
            </w:r>
            <w:r w:rsidRPr="002908B2">
              <w:rPr>
                <w:i/>
                <w:iCs/>
              </w:rPr>
              <w:t>O</w:t>
            </w:r>
            <w:r w:rsidRPr="002908B2">
              <w:rPr>
                <w:vertAlign w:val="subscript"/>
              </w:rPr>
              <w:t xml:space="preserve">5 </w:t>
            </w:r>
            <w:r w:rsidRPr="002908B2">
              <w:t xml:space="preserve">= </w:t>
            </w:r>
            <w:r w:rsidRPr="002908B2">
              <w:rPr>
                <w:i/>
                <w:iCs/>
              </w:rPr>
              <w:t>O</w:t>
            </w:r>
            <w:r w:rsidRPr="002908B2">
              <w:rPr>
                <w:vertAlign w:val="subscript"/>
              </w:rPr>
              <w:t>4</w:t>
            </w:r>
            <w:r w:rsidRPr="002908B2">
              <w:t xml:space="preserve"> </w:t>
            </w:r>
            <w:r w:rsidRPr="002908B2">
              <w:sym w:font="Symbol" w:char="00C8"/>
            </w:r>
            <w:r w:rsidRPr="002908B2">
              <w:t xml:space="preserve"> { '</w:t>
            </w:r>
            <w:r w:rsidRPr="002908B2">
              <w:rPr>
                <w:i/>
                <w:iCs/>
              </w:rPr>
              <w:t>Manager</w:t>
            </w:r>
            <w:r w:rsidRPr="002908B2">
              <w:t>'(</w:t>
            </w:r>
            <w:r w:rsidRPr="002908B2">
              <w:rPr>
                <w:i/>
                <w:iCs/>
              </w:rPr>
              <w:t>x</w:t>
            </w:r>
            <w:r w:rsidRPr="002908B2">
              <w:t xml:space="preserve">) </w:t>
            </w:r>
            <w:r w:rsidRPr="002908B2">
              <w:rPr>
                <w:b/>
                <w:bCs/>
              </w:rPr>
              <w:sym w:font="Symbol" w:char="00DE"/>
            </w:r>
            <w:r w:rsidRPr="002908B2">
              <w:rPr>
                <w:b/>
                <w:bCs/>
              </w:rPr>
              <w:t xml:space="preserve">  </w:t>
            </w:r>
            <w:r w:rsidRPr="002908B2">
              <w:rPr>
                <w:b/>
                <w:bCs/>
              </w:rPr>
              <w:sym w:font="Symbol" w:char="00D8"/>
            </w:r>
            <w:r w:rsidRPr="002908B2">
              <w:t>'</w:t>
            </w:r>
            <w:r w:rsidRPr="002908B2">
              <w:rPr>
                <w:i/>
                <w:iCs/>
              </w:rPr>
              <w:t>Researcher</w:t>
            </w:r>
            <w:r w:rsidRPr="002908B2">
              <w:t>'(</w:t>
            </w:r>
            <w:r w:rsidRPr="002908B2">
              <w:rPr>
                <w:i/>
                <w:iCs/>
              </w:rPr>
              <w:t>x</w:t>
            </w:r>
            <w:r w:rsidRPr="002908B2">
              <w:t>) }</w:t>
            </w:r>
          </w:p>
        </w:tc>
        <w:tc>
          <w:tcPr>
            <w:tcW w:w="429" w:type="pct"/>
          </w:tcPr>
          <w:p w:rsidR="00D01A27" w:rsidRPr="002908B2" w:rsidRDefault="00D01A27" w:rsidP="00795E5D">
            <w:pPr>
              <w:pStyle w:val="Tekstasneatitrauktas"/>
            </w:pPr>
          </w:p>
        </w:tc>
      </w:tr>
    </w:tbl>
    <w:p w:rsidR="00D01A27" w:rsidRPr="002908B2" w:rsidRDefault="00DE104B" w:rsidP="00D01A27">
      <w:pPr>
        <w:pStyle w:val="Tekstas"/>
        <w:spacing w:before="120"/>
        <w:rPr>
          <w:bCs/>
        </w:rPr>
      </w:pPr>
      <w:r>
        <w:rPr>
          <w:bCs/>
        </w:rPr>
        <w:t xml:space="preserve">The more formulae an ontology contains, the more constraints are concerned. Therefore, </w:t>
      </w:r>
      <w:r w:rsidRPr="002908B2">
        <w:rPr>
          <w:b/>
          <w:bCs/>
        </w:rPr>
        <w:t>I</w:t>
      </w:r>
      <w:r w:rsidRPr="002908B2">
        <w:rPr>
          <w:b/>
          <w:bCs/>
          <w:vertAlign w:val="subscript"/>
        </w:rPr>
        <w:t>K</w:t>
      </w:r>
      <w:r w:rsidRPr="002908B2">
        <w:rPr>
          <w:bCs/>
        </w:rPr>
        <w:t>(</w:t>
      </w:r>
      <w:r w:rsidRPr="002908B2">
        <w:rPr>
          <w:b/>
          <w:bCs/>
        </w:rPr>
        <w:t>L</w:t>
      </w:r>
      <w:r w:rsidRPr="002908B2">
        <w:rPr>
          <w:bCs/>
        </w:rPr>
        <w:t xml:space="preserve">) </w:t>
      </w:r>
      <w:r>
        <w:rPr>
          <w:bCs/>
        </w:rPr>
        <w:t>contains less intended models (Fig. 23.12). In other words, if</w:t>
      </w:r>
      <w:r w:rsidR="00D01A27" w:rsidRPr="002908B2">
        <w:rPr>
          <w:bCs/>
        </w:rPr>
        <w:t xml:space="preserve"> </w:t>
      </w:r>
      <w:r w:rsidR="00D01A27" w:rsidRPr="002908B2">
        <w:rPr>
          <w:bCs/>
          <w:i/>
        </w:rPr>
        <w:t>D</w:t>
      </w:r>
      <w:r w:rsidR="00D01A27" w:rsidRPr="002908B2">
        <w:rPr>
          <w:bCs/>
        </w:rPr>
        <w:t>' </w:t>
      </w:r>
      <w:r w:rsidR="00D01A27" w:rsidRPr="002908B2">
        <w:rPr>
          <w:bCs/>
        </w:rPr>
        <w:sym w:font="Symbol" w:char="F0CC"/>
      </w:r>
      <w:r w:rsidR="00D01A27" w:rsidRPr="002908B2">
        <w:rPr>
          <w:bCs/>
        </w:rPr>
        <w:t> </w:t>
      </w:r>
      <w:r w:rsidR="00D01A27" w:rsidRPr="002908B2">
        <w:rPr>
          <w:bCs/>
          <w:i/>
        </w:rPr>
        <w:t>D</w:t>
      </w:r>
      <w:r>
        <w:rPr>
          <w:bCs/>
        </w:rPr>
        <w:t xml:space="preserve"> and</w:t>
      </w:r>
      <w:r w:rsidR="00D01A27" w:rsidRPr="002908B2">
        <w:rPr>
          <w:bCs/>
        </w:rPr>
        <w:t xml:space="preserve"> </w:t>
      </w:r>
      <w:r w:rsidR="00D01A27" w:rsidRPr="002908B2">
        <w:rPr>
          <w:rFonts w:ascii="Lucida Calligraphy" w:hAnsi="Lucida Calligraphy"/>
          <w:iCs/>
        </w:rPr>
        <w:t>R'</w:t>
      </w:r>
      <w:r w:rsidR="00D01A27" w:rsidRPr="002908B2">
        <w:rPr>
          <w:bCs/>
        </w:rPr>
        <w:t> </w:t>
      </w:r>
      <w:r w:rsidR="00D01A27" w:rsidRPr="002908B2">
        <w:rPr>
          <w:bCs/>
        </w:rPr>
        <w:sym w:font="Symbol" w:char="F0CC"/>
      </w:r>
      <w:r w:rsidR="00D01A27" w:rsidRPr="002908B2">
        <w:rPr>
          <w:bCs/>
        </w:rPr>
        <w:t> </w:t>
      </w:r>
      <w:r w:rsidR="00D01A27" w:rsidRPr="002908B2">
        <w:rPr>
          <w:rFonts w:ascii="Lucida Calligraphy" w:hAnsi="Lucida Calligraphy"/>
          <w:iCs/>
        </w:rPr>
        <w:t>R</w:t>
      </w:r>
      <w:r w:rsidR="00D01A27" w:rsidRPr="002908B2">
        <w:rPr>
          <w:bCs/>
        </w:rPr>
        <w:t xml:space="preserve"> </w:t>
      </w:r>
      <w:r>
        <w:rPr>
          <w:bCs/>
        </w:rPr>
        <w:t>then</w:t>
      </w:r>
      <w:r w:rsidR="00D01A27" w:rsidRPr="002908B2">
        <w:rPr>
          <w:bCs/>
        </w:rPr>
        <w:t xml:space="preserve"> </w:t>
      </w:r>
      <w:r w:rsidR="00D01A27" w:rsidRPr="002908B2">
        <w:rPr>
          <w:b/>
          <w:bCs/>
        </w:rPr>
        <w:t>M</w:t>
      </w:r>
      <w:r w:rsidR="00D01A27" w:rsidRPr="002908B2">
        <w:rPr>
          <w:bCs/>
          <w:vertAlign w:val="subscript"/>
        </w:rPr>
        <w:t>D'</w:t>
      </w:r>
      <w:r w:rsidR="00D01A27" w:rsidRPr="002908B2">
        <w:rPr>
          <w:bCs/>
        </w:rPr>
        <w:t>(</w:t>
      </w:r>
      <w:r w:rsidR="00D01A27" w:rsidRPr="002908B2">
        <w:rPr>
          <w:b/>
          <w:bCs/>
        </w:rPr>
        <w:t>L</w:t>
      </w:r>
      <w:r w:rsidR="00D01A27" w:rsidRPr="002908B2">
        <w:rPr>
          <w:bCs/>
        </w:rPr>
        <w:t xml:space="preserve">) </w:t>
      </w:r>
      <w:r w:rsidR="00D01A27" w:rsidRPr="002908B2">
        <w:rPr>
          <w:bCs/>
        </w:rPr>
        <w:sym w:font="Symbol" w:char="F0C9"/>
      </w:r>
      <w:r w:rsidR="00D01A27" w:rsidRPr="002908B2">
        <w:rPr>
          <w:bCs/>
        </w:rPr>
        <w:t xml:space="preserve"> </w:t>
      </w:r>
      <w:r w:rsidR="00D01A27" w:rsidRPr="002908B2">
        <w:rPr>
          <w:b/>
          <w:bCs/>
        </w:rPr>
        <w:t>M</w:t>
      </w:r>
      <w:r w:rsidR="00D01A27" w:rsidRPr="002908B2">
        <w:rPr>
          <w:bCs/>
          <w:vertAlign w:val="subscript"/>
        </w:rPr>
        <w:t>D</w:t>
      </w:r>
      <w:r w:rsidR="00D01A27" w:rsidRPr="002908B2">
        <w:rPr>
          <w:bCs/>
        </w:rPr>
        <w:t>(</w:t>
      </w:r>
      <w:r w:rsidR="00D01A27" w:rsidRPr="002908B2">
        <w:rPr>
          <w:b/>
          <w:bCs/>
        </w:rPr>
        <w:t>L</w:t>
      </w:r>
      <w:r w:rsidR="00D01A27" w:rsidRPr="002908B2">
        <w:rPr>
          <w:bCs/>
        </w:rPr>
        <w:t>).</w:t>
      </w:r>
    </w:p>
    <w:p w:rsidR="00D01A27" w:rsidRPr="002908B2" w:rsidRDefault="008451EA" w:rsidP="00D01A27">
      <w:pPr>
        <w:pStyle w:val="Paviliustracija"/>
        <w:keepNext/>
        <w:keepLines/>
        <w:rPr>
          <w:lang w:val="en-GB"/>
        </w:rPr>
      </w:pPr>
      <w:r w:rsidRPr="00854CB9">
        <w:rPr>
          <w:noProof/>
          <w:lang w:val="lt-LT" w:eastAsia="lt-LT"/>
        </w:rPr>
        <w:lastRenderedPageBreak/>
        <w:drawing>
          <wp:inline distT="0" distB="0" distL="0" distR="0">
            <wp:extent cx="5767705" cy="5187315"/>
            <wp:effectExtent l="0" t="0" r="4445" b="0"/>
            <wp:docPr id="151" name="Picture 136" descr="FIG2-2009-Guarino-Oberle-Staab-WhatIsAnOnt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FIG2-2009-Guarino-Oberle-Staab-WhatIsAnOntolog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7705" cy="5187315"/>
                    </a:xfrm>
                    <a:prstGeom prst="rect">
                      <a:avLst/>
                    </a:prstGeom>
                    <a:noFill/>
                    <a:ln>
                      <a:noFill/>
                    </a:ln>
                  </pic:spPr>
                </pic:pic>
              </a:graphicData>
            </a:graphic>
          </wp:inline>
        </w:drawing>
      </w:r>
    </w:p>
    <w:p w:rsidR="00D01A27" w:rsidRDefault="00D01A27" w:rsidP="00D01A27">
      <w:pPr>
        <w:pStyle w:val="Pavaprasymas"/>
        <w:keepLines/>
      </w:pPr>
      <w:r w:rsidRPr="002908B2">
        <w:rPr>
          <w:b/>
        </w:rPr>
        <w:t xml:space="preserve">Fig. </w:t>
      </w:r>
      <w:r w:rsidR="002908B2" w:rsidRPr="002908B2">
        <w:rPr>
          <w:b/>
        </w:rPr>
        <w:t>23.12.</w:t>
      </w:r>
      <w:r w:rsidR="002908B2">
        <w:t xml:space="preserve"> </w:t>
      </w:r>
      <w:r w:rsidR="0016424A">
        <w:t>The relationships between the phenomena occurring in reality, their perception (at different times), their abstract conceptualization, the language used to talk about such conceptualizatio</w:t>
      </w:r>
      <w:r w:rsidR="00AB0C7F">
        <w:t>n, its intended models, and an (</w:t>
      </w:r>
      <w:r w:rsidRPr="002908B2">
        <w:t xml:space="preserve">Guarino </w:t>
      </w:r>
      <w:r w:rsidR="00AB0C7F">
        <w:t>et al. 2009, fig. 2)</w:t>
      </w:r>
    </w:p>
    <w:p w:rsidR="007222D9" w:rsidRPr="007222D9" w:rsidRDefault="00E8363C" w:rsidP="009C0CFF">
      <w:pPr>
        <w:pStyle w:val="Tekstas"/>
      </w:pPr>
      <w:r>
        <w:t xml:space="preserve">“At one extreme, we have rather informal approaches for the language </w:t>
      </w:r>
      <w:r w:rsidRPr="00E8363C">
        <w:rPr>
          <w:b/>
        </w:rPr>
        <w:t>L</w:t>
      </w:r>
      <w:r>
        <w:t xml:space="preserve"> that may allow the definitions of terms only, with little or no specification of the meaning of the term. At the other end of the spectrum, we have formal approaches, i.e., logical languages that allow specifying rigorously formalized logical theories… Within this rightmost category one typically encounters the trade-off between expressiveness and efficiency when choosing the language </w:t>
      </w:r>
      <w:r w:rsidRPr="00E8363C">
        <w:rPr>
          <w:b/>
        </w:rPr>
        <w:t>L</w:t>
      </w:r>
      <w:r>
        <w:t xml:space="preserve">. On the one end, we find higher-order logic, full first-order logic, or modal logic. They are very expressive, but do often not allow for sound and complete reasoning and if they do, reasoning sometimes remains untractable. At the other end, we find less stringent subsets of first-order logic, which typically feature decidable and more efficient reasoners. They can be split in two major paradigms. First, languages from the family of </w:t>
      </w:r>
      <w:r w:rsidRPr="009C0CFF">
        <w:rPr>
          <w:i/>
        </w:rPr>
        <w:t>description logics (DL)</w:t>
      </w:r>
      <w:r w:rsidR="009C0CFF">
        <w:t xml:space="preserve">… e.g., OWL-DL”, see </w:t>
      </w:r>
      <w:hyperlink r:id="rId180" w:history="1">
        <w:r w:rsidR="006566C7" w:rsidRPr="00611286">
          <w:rPr>
            <w:rStyle w:val="Hyperlink"/>
          </w:rPr>
          <w:t>https://www.w3.org/2001/sw/wiki/OWL</w:t>
        </w:r>
      </w:hyperlink>
      <w:r w:rsidR="006566C7">
        <w:t xml:space="preserve"> </w:t>
      </w:r>
      <w:r w:rsidR="009C0CFF">
        <w:t xml:space="preserve">for the </w:t>
      </w:r>
      <w:r w:rsidR="007222D9" w:rsidRPr="009C0CFF">
        <w:t>Web Ontology Language</w:t>
      </w:r>
      <w:r w:rsidR="009C0CFF">
        <w:t xml:space="preserve"> (OWL)</w:t>
      </w:r>
      <w:r w:rsidR="007222D9" w:rsidRPr="007222D9">
        <w:t xml:space="preserve">. </w:t>
      </w:r>
      <w:r w:rsidR="009C0CFF">
        <w:t xml:space="preserve">“The second major paradigm comes from the tradition of </w:t>
      </w:r>
      <w:r w:rsidR="009C0CFF" w:rsidRPr="009C0CFF">
        <w:rPr>
          <w:i/>
        </w:rPr>
        <w:t>logic programming (LP)</w:t>
      </w:r>
      <w:r w:rsidR="009C0CFF">
        <w:t xml:space="preserve">… with one prominent representor being F-Logic” </w:t>
      </w:r>
      <w:r w:rsidR="00AB0C7F">
        <w:t>(</w:t>
      </w:r>
      <w:r w:rsidR="009C0CFF" w:rsidRPr="007222D9">
        <w:t xml:space="preserve">Guarino et al. 2009, </w:t>
      </w:r>
      <w:r w:rsidR="009C0CFF">
        <w:t>p. 12–13</w:t>
      </w:r>
      <w:r w:rsidR="00AB0C7F">
        <w:t>)</w:t>
      </w:r>
      <w:r w:rsidR="009C0CFF">
        <w:t>.</w:t>
      </w:r>
    </w:p>
    <w:p w:rsidR="007222D9" w:rsidRPr="007222D9" w:rsidRDefault="008451EA" w:rsidP="007222D9">
      <w:pPr>
        <w:pStyle w:val="Paviliustracija"/>
        <w:keepNext/>
        <w:keepLines/>
        <w:spacing w:before="0"/>
        <w:rPr>
          <w:lang w:val="en-GB"/>
        </w:rPr>
      </w:pPr>
      <w:r w:rsidRPr="00854CB9">
        <w:rPr>
          <w:noProof/>
          <w:lang w:val="lt-LT" w:eastAsia="lt-LT"/>
        </w:rPr>
        <w:lastRenderedPageBreak/>
        <w:drawing>
          <wp:inline distT="0" distB="0" distL="0" distR="0">
            <wp:extent cx="5767705" cy="3862705"/>
            <wp:effectExtent l="0" t="0" r="4445" b="4445"/>
            <wp:docPr id="150" name="Picture 137" descr="fig4-2009-Guarino-Oberle-Staab-WhatIsAnOnt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ig4-2009-Guarino-Oberle-Staab-WhatIsAnOntolog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7705" cy="3862705"/>
                    </a:xfrm>
                    <a:prstGeom prst="rect">
                      <a:avLst/>
                    </a:prstGeom>
                    <a:noFill/>
                    <a:ln>
                      <a:noFill/>
                    </a:ln>
                  </pic:spPr>
                </pic:pic>
              </a:graphicData>
            </a:graphic>
          </wp:inline>
        </w:drawing>
      </w:r>
    </w:p>
    <w:p w:rsidR="007222D9" w:rsidRPr="007222D9" w:rsidRDefault="00E8363C" w:rsidP="007222D9">
      <w:pPr>
        <w:pStyle w:val="Pavaprasymas"/>
        <w:keepLines/>
      </w:pPr>
      <w:r>
        <w:rPr>
          <w:b/>
        </w:rPr>
        <w:t>Fig. 23</w:t>
      </w:r>
      <w:r w:rsidR="007222D9" w:rsidRPr="007222D9">
        <w:rPr>
          <w:b/>
        </w:rPr>
        <w:t>.13.</w:t>
      </w:r>
      <w:r w:rsidR="007222D9" w:rsidRPr="007222D9">
        <w:t xml:space="preserve"> </w:t>
      </w:r>
      <w:r>
        <w:t>Different approaches to the language</w:t>
      </w:r>
      <w:r w:rsidR="007222D9" w:rsidRPr="007222D9">
        <w:t xml:space="preserve"> </w:t>
      </w:r>
      <w:r w:rsidR="007222D9" w:rsidRPr="007222D9">
        <w:rPr>
          <w:b/>
        </w:rPr>
        <w:t>L</w:t>
      </w:r>
      <w:r w:rsidR="007222D9" w:rsidRPr="007222D9">
        <w:t xml:space="preserve">. </w:t>
      </w:r>
      <w:r>
        <w:t xml:space="preserve">Typically, logical languages are eligible for the formal, explicit specification, and, thus, ontologies </w:t>
      </w:r>
      <w:r w:rsidR="00AB0C7F">
        <w:t>(</w:t>
      </w:r>
      <w:r w:rsidR="007222D9" w:rsidRPr="007222D9">
        <w:t xml:space="preserve">Guarino et al. 2009, </w:t>
      </w:r>
      <w:r>
        <w:t>Fig. </w:t>
      </w:r>
      <w:r w:rsidR="00AB0C7F">
        <w:t>4)</w:t>
      </w:r>
    </w:p>
    <w:p w:rsidR="007222D9" w:rsidRPr="007222D9" w:rsidRDefault="007222D9" w:rsidP="007222D9">
      <w:pPr>
        <w:pStyle w:val="Tekstas"/>
      </w:pPr>
      <w:r>
        <w:t>Reference and meaning is shown in Fig. 23.14.</w:t>
      </w:r>
    </w:p>
    <w:p w:rsidR="007222D9" w:rsidRPr="007222D9" w:rsidRDefault="008451EA" w:rsidP="007222D9">
      <w:pPr>
        <w:pStyle w:val="Paviliustracija"/>
        <w:keepNext/>
        <w:keepLines/>
        <w:rPr>
          <w:lang w:val="en-GB"/>
        </w:rPr>
      </w:pPr>
      <w:r w:rsidRPr="00854CB9">
        <w:rPr>
          <w:noProof/>
          <w:lang w:val="lt-LT" w:eastAsia="lt-LT"/>
        </w:rPr>
        <w:drawing>
          <wp:inline distT="0" distB="0" distL="0" distR="0">
            <wp:extent cx="2743200" cy="1905000"/>
            <wp:effectExtent l="0" t="0" r="0" b="0"/>
            <wp:docPr id="149" name="Picture 138" descr="fig6-2009-Guarino-Oberle-Staab-WhatIsAnOnt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ig6-2009-Guarino-Oberle-Staab-WhatIsAnOntology"/>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43200" cy="1905000"/>
                    </a:xfrm>
                    <a:prstGeom prst="rect">
                      <a:avLst/>
                    </a:prstGeom>
                    <a:noFill/>
                    <a:ln>
                      <a:noFill/>
                    </a:ln>
                  </pic:spPr>
                </pic:pic>
              </a:graphicData>
            </a:graphic>
          </wp:inline>
        </w:drawing>
      </w:r>
    </w:p>
    <w:p w:rsidR="007222D9" w:rsidRDefault="00F77CC5" w:rsidP="007222D9">
      <w:pPr>
        <w:pStyle w:val="Pavaprasymas"/>
        <w:keepLines/>
      </w:pPr>
      <w:r>
        <w:rPr>
          <w:b/>
        </w:rPr>
        <w:t xml:space="preserve">Fig. </w:t>
      </w:r>
      <w:r w:rsidR="007222D9">
        <w:rPr>
          <w:b/>
        </w:rPr>
        <w:t>23</w:t>
      </w:r>
      <w:r>
        <w:rPr>
          <w:b/>
        </w:rPr>
        <w:t>.14</w:t>
      </w:r>
      <w:r w:rsidR="007222D9" w:rsidRPr="007222D9">
        <w:rPr>
          <w:b/>
        </w:rPr>
        <w:t>.</w:t>
      </w:r>
      <w:r w:rsidR="007222D9" w:rsidRPr="007222D9">
        <w:t xml:space="preserve"> Se</w:t>
      </w:r>
      <w:r w:rsidR="00AB0C7F">
        <w:t>miotic triangle (</w:t>
      </w:r>
      <w:r w:rsidR="007222D9" w:rsidRPr="007222D9">
        <w:t xml:space="preserve">Guarino et al. 2009, </w:t>
      </w:r>
      <w:r w:rsidR="00AB0C7F">
        <w:t>f</w:t>
      </w:r>
      <w:r w:rsidR="007222D9">
        <w:t>ig. 6</w:t>
      </w:r>
      <w:r w:rsidR="00AB0C7F">
        <w:t>)</w:t>
      </w:r>
    </w:p>
    <w:p w:rsidR="0095438C" w:rsidRDefault="008F3FA0" w:rsidP="00CF12E0">
      <w:pPr>
        <w:pStyle w:val="Heading2pagebreak"/>
      </w:pPr>
      <w:bookmarkStart w:id="123" w:name="_Toc3642576"/>
      <w:r>
        <w:lastRenderedPageBreak/>
        <w:t xml:space="preserve">Distinct </w:t>
      </w:r>
      <w:r w:rsidR="00612157">
        <w:t>m</w:t>
      </w:r>
      <w:r w:rsidR="00FB319E">
        <w:t>odels</w:t>
      </w:r>
      <w:r w:rsidR="00612157">
        <w:t xml:space="preserve"> of a s</w:t>
      </w:r>
      <w:r>
        <w:t>pecification</w:t>
      </w:r>
      <w:bookmarkEnd w:id="123"/>
    </w:p>
    <w:p w:rsidR="0095438C" w:rsidRDefault="00F17A38" w:rsidP="0095438C">
      <w:pPr>
        <w:pStyle w:val="Tekstas"/>
      </w:pPr>
      <w:r>
        <w:t>Following</w:t>
      </w:r>
      <w:r w:rsidR="00FB319E">
        <w:t xml:space="preserve"> are examples of</w:t>
      </w:r>
      <w:r w:rsidR="0095438C">
        <w:t xml:space="preserve"> distinct models which satisfy the same set of formulas</w:t>
      </w:r>
      <w:r w:rsidR="00FB319E">
        <w:t xml:space="preserve"> in </w:t>
      </w:r>
      <w:r w:rsidR="004A3924">
        <w:t>logic.</w:t>
      </w:r>
    </w:p>
    <w:p w:rsidR="00506351" w:rsidRDefault="00506351" w:rsidP="00506351">
      <w:pPr>
        <w:pStyle w:val="Tekstas"/>
        <w:spacing w:before="120"/>
      </w:pPr>
      <w:r>
        <w:rPr>
          <w:b/>
        </w:rPr>
        <w:t>Example 23.11</w:t>
      </w:r>
      <w:r w:rsidRPr="002908B2">
        <w:t xml:space="preserve"> </w:t>
      </w:r>
      <w:r w:rsidR="00D9788E">
        <w:t>(Loeckx et al. 1996</w:t>
      </w:r>
      <w:r>
        <w:t>, example 2.6, p. 29). Consider a</w:t>
      </w:r>
      <w:r w:rsidR="0068312A">
        <w:t xml:space="preserve"> </w:t>
      </w:r>
      <w:r w:rsidR="007F2393">
        <w:t xml:space="preserve">language </w:t>
      </w:r>
      <w:r w:rsidR="007F2393" w:rsidRPr="007F2393">
        <w:rPr>
          <w:b/>
        </w:rPr>
        <w:t>L</w:t>
      </w:r>
      <w:r w:rsidR="007F2393">
        <w:t xml:space="preserve"> whose </w:t>
      </w:r>
      <w:r>
        <w:t xml:space="preserve">alphabet </w:t>
      </w:r>
      <w:r w:rsidRPr="00491D46">
        <w:rPr>
          <w:b/>
          <w:bCs/>
          <w:lang w:val="pl-PL"/>
        </w:rPr>
        <w:t>V</w:t>
      </w:r>
      <w:r w:rsidR="007F2393">
        <w:t xml:space="preserve"> consists</w:t>
      </w:r>
      <w:r>
        <w:t xml:space="preserve"> of one constant symbol </w:t>
      </w:r>
      <w:r w:rsidRPr="00491D46">
        <w:rPr>
          <w:lang w:val="pl-PL"/>
        </w:rPr>
        <w:t>'</w:t>
      </w:r>
      <w:r>
        <w:rPr>
          <w:i/>
          <w:lang w:val="pl-PL"/>
        </w:rPr>
        <w:t>0</w:t>
      </w:r>
      <w:r>
        <w:rPr>
          <w:lang w:val="pl-PL"/>
        </w:rPr>
        <w:t xml:space="preserve">' and one functional symbol </w:t>
      </w:r>
      <w:r w:rsidRPr="002908B2">
        <w:t>'</w:t>
      </w:r>
      <w:r w:rsidRPr="006967CB">
        <w:rPr>
          <w:i/>
        </w:rPr>
        <w:t>Succ</w:t>
      </w:r>
      <w:r w:rsidR="007F2393">
        <w:t>'</w:t>
      </w:r>
      <w:r>
        <w:t xml:space="preserve">. The latter is the name of arity </w:t>
      </w:r>
      <w:r w:rsidRPr="0068312A">
        <w:rPr>
          <w:i/>
        </w:rPr>
        <w:t>1</w:t>
      </w:r>
      <w:r>
        <w:t xml:space="preserve"> </w:t>
      </w:r>
      <w:r w:rsidR="00F17A38">
        <w:t xml:space="preserve">(one argument) </w:t>
      </w:r>
      <w:r>
        <w:t xml:space="preserve">operation </w:t>
      </w:r>
      <w:r w:rsidR="007F2393" w:rsidRPr="002908B2">
        <w:t>'</w:t>
      </w:r>
      <w:r w:rsidR="007F2393" w:rsidRPr="006967CB">
        <w:rPr>
          <w:i/>
        </w:rPr>
        <w:t>Succ</w:t>
      </w:r>
      <w:r w:rsidR="007F2393">
        <w:t>':</w:t>
      </w:r>
      <w:r>
        <w:t xml:space="preserve"> _ → _.</w:t>
      </w:r>
      <w:r w:rsidR="007F2393">
        <w:t xml:space="preserve"> Both are syntactic</w:t>
      </w:r>
      <w:r w:rsidR="0035694D">
        <w:t xml:space="preserve"> objects</w:t>
      </w:r>
      <w:r w:rsidR="005E1D4F">
        <w:t xml:space="preserve"> (i.e. </w:t>
      </w:r>
      <w:r w:rsidR="007F2393">
        <w:t>names</w:t>
      </w:r>
      <w:r w:rsidR="005E1D4F">
        <w:t>)</w:t>
      </w:r>
      <w:r w:rsidR="0068312A">
        <w:t>;</w:t>
      </w:r>
      <w:r w:rsidR="007F2393">
        <w:t xml:space="preserve"> no semantics is assigned to them</w:t>
      </w:r>
      <w:r w:rsidR="0068312A">
        <w:t xml:space="preserve"> yet</w:t>
      </w:r>
      <w:r w:rsidR="007F2393">
        <w:t>.</w:t>
      </w:r>
    </w:p>
    <w:p w:rsidR="00506351" w:rsidRPr="002908B2" w:rsidRDefault="00506351" w:rsidP="00370CAE">
      <w:pPr>
        <w:pStyle w:val="Math"/>
      </w:pPr>
      <w:r w:rsidRPr="00370CAE">
        <w:rPr>
          <w:b/>
          <w:bCs/>
          <w:i w:val="0"/>
          <w:lang w:val="pl-PL"/>
        </w:rPr>
        <w:t>V</w:t>
      </w:r>
      <w:r w:rsidRPr="00370CAE">
        <w:rPr>
          <w:i w:val="0"/>
          <w:lang w:val="pl-PL"/>
        </w:rPr>
        <w:t xml:space="preserve"> = {'</w:t>
      </w:r>
      <w:r>
        <w:rPr>
          <w:lang w:val="pl-PL"/>
        </w:rPr>
        <w:t>0</w:t>
      </w:r>
      <w:r w:rsidRPr="00370CAE">
        <w:rPr>
          <w:i w:val="0"/>
          <w:lang w:val="pl-PL"/>
        </w:rPr>
        <w:t xml:space="preserve">'} </w:t>
      </w:r>
      <w:r w:rsidRPr="00370CAE">
        <w:rPr>
          <w:i w:val="0"/>
        </w:rPr>
        <w:sym w:font="Symbol" w:char="00C8"/>
      </w:r>
      <w:r w:rsidRPr="00370CAE">
        <w:rPr>
          <w:i w:val="0"/>
        </w:rPr>
        <w:t xml:space="preserve"> {'</w:t>
      </w:r>
      <w:r w:rsidRPr="006967CB">
        <w:t>Succ</w:t>
      </w:r>
      <w:r w:rsidRPr="00370CAE">
        <w:rPr>
          <w:i w:val="0"/>
        </w:rPr>
        <w:t>'}</w:t>
      </w:r>
    </w:p>
    <w:p w:rsidR="00370CAE" w:rsidRDefault="00370CAE" w:rsidP="00506351">
      <w:pPr>
        <w:pStyle w:val="Tekstas"/>
        <w:rPr>
          <w:lang w:val="en-US"/>
        </w:rPr>
      </w:pPr>
      <w:r>
        <w:rPr>
          <w:lang w:val="en-US"/>
        </w:rPr>
        <w:t xml:space="preserve">An example of a term in </w:t>
      </w:r>
      <w:r w:rsidRPr="00370CAE">
        <w:rPr>
          <w:b/>
          <w:lang w:val="en-US"/>
        </w:rPr>
        <w:t>L</w:t>
      </w:r>
      <w:r>
        <w:rPr>
          <w:lang w:val="en-US"/>
        </w:rPr>
        <w:t xml:space="preserve"> is </w:t>
      </w:r>
      <w:r w:rsidRPr="00491D46">
        <w:rPr>
          <w:lang w:val="pl-PL"/>
        </w:rPr>
        <w:t>'</w:t>
      </w:r>
      <w:r>
        <w:rPr>
          <w:i/>
          <w:iCs/>
          <w:lang w:val="pl-PL"/>
        </w:rPr>
        <w:t>Succ</w:t>
      </w:r>
      <w:r>
        <w:t>'</w:t>
      </w:r>
      <w:r w:rsidRPr="00F17A38">
        <w:rPr>
          <w:lang w:val="pl-PL"/>
        </w:rPr>
        <w:t>(</w:t>
      </w:r>
      <w:r w:rsidRPr="00491D46">
        <w:rPr>
          <w:lang w:val="pl-PL"/>
        </w:rPr>
        <w:t>'</w:t>
      </w:r>
      <w:r>
        <w:rPr>
          <w:i/>
          <w:iCs/>
          <w:lang w:val="pl-PL"/>
        </w:rPr>
        <w:t>Succ</w:t>
      </w:r>
      <w:r>
        <w:t>'</w:t>
      </w:r>
      <w:r w:rsidRPr="00F17A38">
        <w:rPr>
          <w:iCs/>
          <w:lang w:val="pl-PL"/>
        </w:rPr>
        <w:t>(</w:t>
      </w:r>
      <w:r w:rsidRPr="00370CAE">
        <w:rPr>
          <w:i/>
          <w:lang w:val="pl-PL"/>
        </w:rPr>
        <w:t>x</w:t>
      </w:r>
      <w:r w:rsidRPr="00F17A38">
        <w:rPr>
          <w:iCs/>
          <w:lang w:val="pl-PL"/>
        </w:rPr>
        <w:t>))</w:t>
      </w:r>
      <w:r>
        <w:rPr>
          <w:lang w:val="pl-PL"/>
        </w:rPr>
        <w:t xml:space="preserve">. </w:t>
      </w:r>
      <w:r w:rsidR="007F2393">
        <w:rPr>
          <w:lang w:val="en-US"/>
        </w:rPr>
        <w:t xml:space="preserve">A set of </w:t>
      </w:r>
      <w:r>
        <w:rPr>
          <w:lang w:val="en-US"/>
        </w:rPr>
        <w:t xml:space="preserve">ground </w:t>
      </w:r>
      <w:r w:rsidR="007F2393">
        <w:rPr>
          <w:lang w:val="en-US"/>
        </w:rPr>
        <w:t>terms</w:t>
      </w:r>
      <w:r>
        <w:rPr>
          <w:lang w:val="en-US"/>
        </w:rPr>
        <w:t xml:space="preserve"> (terms with</w:t>
      </w:r>
      <w:r w:rsidR="00B80D26">
        <w:rPr>
          <w:lang w:val="en-US"/>
        </w:rPr>
        <w:t>out</w:t>
      </w:r>
      <w:r>
        <w:rPr>
          <w:lang w:val="en-US"/>
        </w:rPr>
        <w:t xml:space="preserve"> </w:t>
      </w:r>
      <w:r w:rsidR="000C52C4">
        <w:rPr>
          <w:lang w:val="en-US"/>
        </w:rPr>
        <w:t xml:space="preserve">free </w:t>
      </w:r>
      <w:r>
        <w:rPr>
          <w:lang w:val="en-US"/>
        </w:rPr>
        <w:t>variables)</w:t>
      </w:r>
      <w:r w:rsidR="007F2393">
        <w:rPr>
          <w:lang w:val="en-US"/>
        </w:rPr>
        <w:t xml:space="preserve"> of </w:t>
      </w:r>
      <w:r w:rsidRPr="00370CAE">
        <w:rPr>
          <w:b/>
          <w:lang w:val="en-US"/>
        </w:rPr>
        <w:t>L</w:t>
      </w:r>
      <w:r>
        <w:rPr>
          <w:lang w:val="en-US"/>
        </w:rPr>
        <w:t xml:space="preserve"> is</w:t>
      </w:r>
    </w:p>
    <w:p w:rsidR="00370CAE" w:rsidRPr="00B80D26" w:rsidRDefault="00B80D26" w:rsidP="00370CAE">
      <w:pPr>
        <w:pStyle w:val="Math"/>
        <w:rPr>
          <w:i w:val="0"/>
        </w:rPr>
      </w:pPr>
      <w:r w:rsidRPr="00B80D26">
        <w:rPr>
          <w:i w:val="0"/>
          <w:lang w:val="pl-PL"/>
        </w:rPr>
        <w:t>{</w:t>
      </w:r>
      <w:r w:rsidR="00370CAE" w:rsidRPr="00B80D26">
        <w:rPr>
          <w:i w:val="0"/>
          <w:lang w:val="pl-PL"/>
        </w:rPr>
        <w:t>'</w:t>
      </w:r>
      <w:r w:rsidR="00370CAE" w:rsidRPr="00B80D26">
        <w:rPr>
          <w:iCs/>
          <w:lang w:val="pl-PL"/>
        </w:rPr>
        <w:t>0</w:t>
      </w:r>
      <w:r w:rsidR="00370CAE" w:rsidRPr="00B80D26">
        <w:rPr>
          <w:i w:val="0"/>
          <w:lang w:val="pl-PL"/>
        </w:rPr>
        <w:t>',  '</w:t>
      </w:r>
      <w:r w:rsidR="00370CAE" w:rsidRPr="00B80D26">
        <w:rPr>
          <w:iCs/>
          <w:lang w:val="pl-PL"/>
        </w:rPr>
        <w:t>Succ</w:t>
      </w:r>
      <w:r w:rsidR="00370CAE" w:rsidRPr="00B80D26">
        <w:rPr>
          <w:i w:val="0"/>
        </w:rPr>
        <w:t>'</w:t>
      </w:r>
      <w:r w:rsidR="00370CAE" w:rsidRPr="00B80D26">
        <w:rPr>
          <w:i w:val="0"/>
          <w:iCs/>
          <w:lang w:val="pl-PL"/>
        </w:rPr>
        <w:t>(</w:t>
      </w:r>
      <w:r w:rsidR="00370CAE" w:rsidRPr="00B80D26">
        <w:rPr>
          <w:i w:val="0"/>
          <w:lang w:val="pl-PL"/>
        </w:rPr>
        <w:t>'</w:t>
      </w:r>
      <w:r w:rsidR="00370CAE" w:rsidRPr="00B80D26">
        <w:rPr>
          <w:lang w:val="pl-PL"/>
        </w:rPr>
        <w:t>0</w:t>
      </w:r>
      <w:r w:rsidR="00370CAE" w:rsidRPr="00B80D26">
        <w:rPr>
          <w:i w:val="0"/>
          <w:lang w:val="pl-PL"/>
        </w:rPr>
        <w:t>'</w:t>
      </w:r>
      <w:r w:rsidR="00370CAE" w:rsidRPr="00B80D26">
        <w:rPr>
          <w:i w:val="0"/>
          <w:iCs/>
          <w:lang w:val="pl-PL"/>
        </w:rPr>
        <w:t>)</w:t>
      </w:r>
      <w:r w:rsidR="00370CAE" w:rsidRPr="00B80D26">
        <w:rPr>
          <w:i w:val="0"/>
          <w:lang w:val="pl-PL"/>
        </w:rPr>
        <w:t>, '</w:t>
      </w:r>
      <w:r w:rsidR="00370CAE" w:rsidRPr="00B80D26">
        <w:rPr>
          <w:iCs/>
          <w:lang w:val="pl-PL"/>
        </w:rPr>
        <w:t>Succ</w:t>
      </w:r>
      <w:r w:rsidR="00370CAE" w:rsidRPr="00B80D26">
        <w:rPr>
          <w:i w:val="0"/>
        </w:rPr>
        <w:t>'</w:t>
      </w:r>
      <w:r w:rsidR="00370CAE" w:rsidRPr="00B80D26">
        <w:rPr>
          <w:i w:val="0"/>
          <w:lang w:val="pl-PL"/>
        </w:rPr>
        <w:t>('</w:t>
      </w:r>
      <w:r w:rsidR="00370CAE" w:rsidRPr="00B80D26">
        <w:rPr>
          <w:iCs/>
          <w:lang w:val="pl-PL"/>
        </w:rPr>
        <w:t>Succ</w:t>
      </w:r>
      <w:r w:rsidR="00370CAE" w:rsidRPr="00B80D26">
        <w:rPr>
          <w:i w:val="0"/>
        </w:rPr>
        <w:t>'</w:t>
      </w:r>
      <w:r w:rsidR="00370CAE" w:rsidRPr="00B80D26">
        <w:rPr>
          <w:i w:val="0"/>
          <w:iCs/>
          <w:lang w:val="pl-PL"/>
        </w:rPr>
        <w:t>(</w:t>
      </w:r>
      <w:r w:rsidR="00370CAE" w:rsidRPr="00B80D26">
        <w:rPr>
          <w:i w:val="0"/>
          <w:lang w:val="pl-PL"/>
        </w:rPr>
        <w:t>'</w:t>
      </w:r>
      <w:r w:rsidR="00370CAE" w:rsidRPr="00B80D26">
        <w:rPr>
          <w:lang w:val="pl-PL"/>
        </w:rPr>
        <w:t>0</w:t>
      </w:r>
      <w:r w:rsidR="00370CAE" w:rsidRPr="00B80D26">
        <w:rPr>
          <w:i w:val="0"/>
          <w:lang w:val="pl-PL"/>
        </w:rPr>
        <w:t>'</w:t>
      </w:r>
      <w:r w:rsidR="00370CAE" w:rsidRPr="00B80D26">
        <w:rPr>
          <w:i w:val="0"/>
          <w:iCs/>
          <w:lang w:val="pl-PL"/>
        </w:rPr>
        <w:t>))</w:t>
      </w:r>
      <w:r w:rsidR="00370CAE" w:rsidRPr="00B80D26">
        <w:rPr>
          <w:i w:val="0"/>
          <w:lang w:val="pl-PL"/>
        </w:rPr>
        <w:t>, '</w:t>
      </w:r>
      <w:r w:rsidR="00370CAE" w:rsidRPr="00B80D26">
        <w:rPr>
          <w:iCs/>
          <w:lang w:val="pl-PL"/>
        </w:rPr>
        <w:t>Succ</w:t>
      </w:r>
      <w:r w:rsidR="00370CAE" w:rsidRPr="00B80D26">
        <w:rPr>
          <w:i w:val="0"/>
        </w:rPr>
        <w:t>'</w:t>
      </w:r>
      <w:r w:rsidR="00370CAE" w:rsidRPr="00B80D26">
        <w:rPr>
          <w:i w:val="0"/>
          <w:lang w:val="pl-PL"/>
        </w:rPr>
        <w:t>('</w:t>
      </w:r>
      <w:r w:rsidR="00370CAE" w:rsidRPr="00B80D26">
        <w:rPr>
          <w:iCs/>
          <w:lang w:val="pl-PL"/>
        </w:rPr>
        <w:t>Succ</w:t>
      </w:r>
      <w:r w:rsidR="00370CAE" w:rsidRPr="00B80D26">
        <w:rPr>
          <w:i w:val="0"/>
        </w:rPr>
        <w:t>'</w:t>
      </w:r>
      <w:r w:rsidR="00370CAE" w:rsidRPr="00B80D26">
        <w:rPr>
          <w:i w:val="0"/>
          <w:lang w:val="pl-PL"/>
        </w:rPr>
        <w:t>('</w:t>
      </w:r>
      <w:r w:rsidR="00370CAE" w:rsidRPr="00B80D26">
        <w:rPr>
          <w:iCs/>
          <w:lang w:val="pl-PL"/>
        </w:rPr>
        <w:t>Succ</w:t>
      </w:r>
      <w:r w:rsidR="00370CAE" w:rsidRPr="00B80D26">
        <w:rPr>
          <w:i w:val="0"/>
        </w:rPr>
        <w:t>'</w:t>
      </w:r>
      <w:r w:rsidR="00370CAE" w:rsidRPr="00B80D26">
        <w:rPr>
          <w:i w:val="0"/>
          <w:iCs/>
          <w:lang w:val="pl-PL"/>
        </w:rPr>
        <w:t>(</w:t>
      </w:r>
      <w:r w:rsidR="00370CAE" w:rsidRPr="00B80D26">
        <w:rPr>
          <w:i w:val="0"/>
          <w:lang w:val="pl-PL"/>
        </w:rPr>
        <w:t>'</w:t>
      </w:r>
      <w:r w:rsidR="00370CAE" w:rsidRPr="00B80D26">
        <w:rPr>
          <w:lang w:val="pl-PL"/>
        </w:rPr>
        <w:t>0</w:t>
      </w:r>
      <w:r w:rsidR="00370CAE" w:rsidRPr="00B80D26">
        <w:rPr>
          <w:i w:val="0"/>
          <w:lang w:val="pl-PL"/>
        </w:rPr>
        <w:t>'</w:t>
      </w:r>
      <w:r w:rsidR="00370CAE" w:rsidRPr="00B80D26">
        <w:rPr>
          <w:i w:val="0"/>
          <w:iCs/>
          <w:lang w:val="pl-PL"/>
        </w:rPr>
        <w:t>)))</w:t>
      </w:r>
      <w:r w:rsidR="00370CAE" w:rsidRPr="00B80D26">
        <w:rPr>
          <w:i w:val="0"/>
          <w:lang w:val="pl-PL"/>
        </w:rPr>
        <w:t>,</w:t>
      </w:r>
      <w:r w:rsidR="00370CAE" w:rsidRPr="00C83A2E">
        <w:rPr>
          <w:i w:val="0"/>
          <w:lang w:val="pl-PL"/>
        </w:rPr>
        <w:t>…</w:t>
      </w:r>
      <w:r w:rsidRPr="00C83A2E">
        <w:rPr>
          <w:i w:val="0"/>
          <w:lang w:val="pl-PL"/>
        </w:rPr>
        <w:t>}</w:t>
      </w:r>
    </w:p>
    <w:p w:rsidR="00351D68" w:rsidRPr="00351D68" w:rsidRDefault="00351D68" w:rsidP="00506351">
      <w:pPr>
        <w:pStyle w:val="Tekstas"/>
        <w:rPr>
          <w:lang w:val="en-US"/>
        </w:rPr>
      </w:pPr>
      <w:r>
        <w:rPr>
          <w:lang w:val="en-US"/>
        </w:rPr>
        <w:t>The notion of a term is defined inductively. Co</w:t>
      </w:r>
      <w:r w:rsidR="00E337DC">
        <w:rPr>
          <w:lang w:val="en-US"/>
        </w:rPr>
        <w:t>nstant symbols</w:t>
      </w:r>
      <w:r>
        <w:rPr>
          <w:lang w:val="en-US"/>
        </w:rPr>
        <w:t xml:space="preserve"> and variables are terms. If </w:t>
      </w:r>
      <w:r w:rsidRPr="00351D68">
        <w:rPr>
          <w:lang w:val="pl-PL"/>
        </w:rPr>
        <w:t>'</w:t>
      </w:r>
      <w:r w:rsidRPr="00351D68">
        <w:rPr>
          <w:i/>
          <w:iCs/>
          <w:lang w:val="pl-PL"/>
        </w:rPr>
        <w:t>f</w:t>
      </w:r>
      <w:r w:rsidR="00F17A38">
        <w:rPr>
          <w:i/>
          <w:iCs/>
          <w:lang w:val="pl-PL"/>
        </w:rPr>
        <w:t> </w:t>
      </w:r>
      <w:r w:rsidRPr="00351D68">
        <w:rPr>
          <w:lang w:val="pl-PL"/>
        </w:rPr>
        <w:t>'</w:t>
      </w:r>
      <w:r>
        <w:rPr>
          <w:lang w:val="pl-PL"/>
        </w:rPr>
        <w:t xml:space="preserve"> is an operation of arity </w:t>
      </w:r>
      <w:r w:rsidRPr="00351D68">
        <w:rPr>
          <w:i/>
          <w:lang w:val="pl-PL"/>
        </w:rPr>
        <w:t>k</w:t>
      </w:r>
      <w:r>
        <w:rPr>
          <w:lang w:val="pl-PL"/>
        </w:rPr>
        <w:t xml:space="preserve">, </w:t>
      </w:r>
      <w:r w:rsidRPr="00351D68">
        <w:rPr>
          <w:i/>
          <w:lang w:val="pl-PL"/>
        </w:rPr>
        <w:t xml:space="preserve">k </w:t>
      </w:r>
      <w:r w:rsidRPr="00351D68">
        <w:rPr>
          <w:i/>
          <w:lang w:val="pl-PL"/>
        </w:rPr>
        <w:sym w:font="Symbol" w:char="F0B3"/>
      </w:r>
      <w:r w:rsidRPr="00351D68">
        <w:rPr>
          <w:i/>
          <w:lang w:val="pl-PL"/>
        </w:rPr>
        <w:t xml:space="preserve"> 1</w:t>
      </w:r>
      <w:r>
        <w:rPr>
          <w:lang w:val="pl-PL"/>
        </w:rPr>
        <w:t xml:space="preserve">, </w:t>
      </w:r>
      <w:r w:rsidR="00E337DC">
        <w:rPr>
          <w:lang w:val="pl-PL"/>
        </w:rPr>
        <w:t xml:space="preserve">and </w:t>
      </w:r>
      <w:r w:rsidR="00E337DC" w:rsidRPr="00E337DC">
        <w:rPr>
          <w:i/>
          <w:lang w:val="pl-PL"/>
        </w:rPr>
        <w:t>t</w:t>
      </w:r>
      <w:r w:rsidR="00E337DC" w:rsidRPr="00E337DC">
        <w:rPr>
          <w:i/>
          <w:vertAlign w:val="subscript"/>
          <w:lang w:val="pl-PL"/>
        </w:rPr>
        <w:t>1</w:t>
      </w:r>
      <w:r w:rsidR="00E337DC" w:rsidRPr="00E337DC">
        <w:rPr>
          <w:lang w:val="pl-PL"/>
        </w:rPr>
        <w:t>,</w:t>
      </w:r>
      <w:r w:rsidR="00E337DC" w:rsidRPr="00E337DC">
        <w:rPr>
          <w:rFonts w:ascii="Arial" w:hAnsi="Arial" w:cs="Arial"/>
          <w:lang w:val="pl-PL"/>
        </w:rPr>
        <w:t>…</w:t>
      </w:r>
      <w:r w:rsidR="00E337DC" w:rsidRPr="00E337DC">
        <w:rPr>
          <w:lang w:val="pl-PL"/>
        </w:rPr>
        <w:t>,</w:t>
      </w:r>
      <w:r w:rsidR="00E337DC" w:rsidRPr="00E337DC">
        <w:rPr>
          <w:i/>
          <w:lang w:val="pl-PL"/>
        </w:rPr>
        <w:t>t</w:t>
      </w:r>
      <w:r w:rsidR="00E337DC" w:rsidRPr="00E337DC">
        <w:rPr>
          <w:i/>
          <w:vertAlign w:val="subscript"/>
          <w:lang w:val="pl-PL"/>
        </w:rPr>
        <w:t>k</w:t>
      </w:r>
      <w:r w:rsidR="00E337DC">
        <w:rPr>
          <w:lang w:val="pl-PL"/>
        </w:rPr>
        <w:t xml:space="preserve"> are terms </w:t>
      </w:r>
      <w:r>
        <w:rPr>
          <w:lang w:val="pl-PL"/>
        </w:rPr>
        <w:t xml:space="preserve">then </w:t>
      </w:r>
      <w:r w:rsidRPr="00351D68">
        <w:rPr>
          <w:lang w:val="pl-PL"/>
        </w:rPr>
        <w:t>'</w:t>
      </w:r>
      <w:r w:rsidRPr="00351D68">
        <w:rPr>
          <w:i/>
          <w:iCs/>
          <w:lang w:val="pl-PL"/>
        </w:rPr>
        <w:t>f</w:t>
      </w:r>
      <w:r w:rsidR="00F17A38">
        <w:rPr>
          <w:i/>
          <w:iCs/>
          <w:lang w:val="pl-PL"/>
        </w:rPr>
        <w:t> </w:t>
      </w:r>
      <w:r w:rsidRPr="00351D68">
        <w:rPr>
          <w:lang w:val="pl-PL"/>
        </w:rPr>
        <w:t>'</w:t>
      </w:r>
      <w:r>
        <w:rPr>
          <w:lang w:val="pl-PL"/>
        </w:rPr>
        <w:t>(</w:t>
      </w:r>
      <w:r w:rsidRPr="00E337DC">
        <w:rPr>
          <w:i/>
          <w:lang w:val="pl-PL"/>
        </w:rPr>
        <w:t>t</w:t>
      </w:r>
      <w:r w:rsidRPr="00E337DC">
        <w:rPr>
          <w:i/>
          <w:vertAlign w:val="subscript"/>
          <w:lang w:val="pl-PL"/>
        </w:rPr>
        <w:t>1</w:t>
      </w:r>
      <w:r w:rsidRPr="00E337DC">
        <w:rPr>
          <w:i/>
          <w:lang w:val="pl-PL"/>
        </w:rPr>
        <w:t>,</w:t>
      </w:r>
      <w:r w:rsidRPr="00E337DC">
        <w:rPr>
          <w:rFonts w:ascii="Arial" w:hAnsi="Arial" w:cs="Arial"/>
          <w:i/>
          <w:lang w:val="pl-PL"/>
        </w:rPr>
        <w:t>…</w:t>
      </w:r>
      <w:r w:rsidRPr="00E337DC">
        <w:rPr>
          <w:i/>
          <w:lang w:val="pl-PL"/>
        </w:rPr>
        <w:t>,</w:t>
      </w:r>
      <w:r w:rsidR="00E337DC" w:rsidRPr="00E337DC">
        <w:rPr>
          <w:i/>
          <w:lang w:val="pl-PL"/>
        </w:rPr>
        <w:t xml:space="preserve"> t</w:t>
      </w:r>
      <w:r w:rsidR="00E337DC" w:rsidRPr="00E337DC">
        <w:rPr>
          <w:i/>
          <w:vertAlign w:val="subscript"/>
          <w:lang w:val="pl-PL"/>
        </w:rPr>
        <w:t>k</w:t>
      </w:r>
      <w:r>
        <w:rPr>
          <w:lang w:val="pl-PL"/>
        </w:rPr>
        <w:t>) is a term</w:t>
      </w:r>
      <w:r w:rsidR="00E337DC">
        <w:rPr>
          <w:lang w:val="pl-PL"/>
        </w:rPr>
        <w:t>.</w:t>
      </w:r>
      <w:r w:rsidR="00E6084C">
        <w:rPr>
          <w:lang w:val="pl-PL"/>
        </w:rPr>
        <w:t xml:space="preserve"> A term can be represented as a tree. Branches</w:t>
      </w:r>
      <w:r w:rsidR="00451E08">
        <w:rPr>
          <w:lang w:val="pl-PL"/>
        </w:rPr>
        <w:t xml:space="preserve"> occur at the vertices of</w:t>
      </w:r>
      <w:r w:rsidR="00E6084C">
        <w:rPr>
          <w:lang w:val="pl-PL"/>
        </w:rPr>
        <w:t xml:space="preserve"> operations of arity </w:t>
      </w:r>
      <w:r w:rsidR="00E6084C" w:rsidRPr="00451E08">
        <w:rPr>
          <w:i/>
          <w:lang w:val="pl-PL"/>
        </w:rPr>
        <w:t>2</w:t>
      </w:r>
      <w:r w:rsidR="00E6084C">
        <w:rPr>
          <w:lang w:val="pl-PL"/>
        </w:rPr>
        <w:t xml:space="preserve"> or greater.</w:t>
      </w:r>
    </w:p>
    <w:p w:rsidR="00506351" w:rsidRPr="007F2393" w:rsidRDefault="007F2393" w:rsidP="00506351">
      <w:pPr>
        <w:pStyle w:val="Tekstas"/>
      </w:pPr>
      <w:r>
        <w:rPr>
          <w:lang w:val="en-US"/>
        </w:rPr>
        <w:t xml:space="preserve">Let an ontology be </w:t>
      </w:r>
      <w:r w:rsidR="00E6084C">
        <w:rPr>
          <w:lang w:val="en-US"/>
        </w:rPr>
        <w:t xml:space="preserve">an </w:t>
      </w:r>
      <w:r>
        <w:rPr>
          <w:lang w:val="en-US"/>
        </w:rPr>
        <w:t>empty set of</w:t>
      </w:r>
      <w:r w:rsidR="00506351">
        <w:rPr>
          <w:lang w:val="en-US"/>
        </w:rPr>
        <w:t xml:space="preserve"> formulas</w:t>
      </w:r>
      <w:r>
        <w:t xml:space="preserve"> </w:t>
      </w:r>
      <w:r w:rsidRPr="002908B2">
        <w:rPr>
          <w:bCs/>
          <w:i/>
          <w:iCs/>
        </w:rPr>
        <w:t>O</w:t>
      </w:r>
      <w:r w:rsidRPr="00B80D26">
        <w:rPr>
          <w:bCs/>
          <w:iCs/>
        </w:rPr>
        <w:t xml:space="preserve"> =</w:t>
      </w:r>
      <w:r w:rsidRPr="00B80D26">
        <w:rPr>
          <w:bCs/>
          <w:iCs/>
        </w:rPr>
        <w:sym w:font="Symbol" w:char="F020"/>
      </w:r>
      <w:r w:rsidRPr="00B80D26">
        <w:rPr>
          <w:bCs/>
          <w:iCs/>
        </w:rPr>
        <w:sym w:font="Symbol" w:char="F0C6"/>
      </w:r>
      <w:r w:rsidRPr="00B80D26">
        <w:rPr>
          <w:bCs/>
          <w:iCs/>
        </w:rPr>
        <w:t>.</w:t>
      </w:r>
      <w:r w:rsidR="00F17A38">
        <w:rPr>
          <w:bCs/>
          <w:iCs/>
        </w:rPr>
        <w:t xml:space="preserve"> Three models of </w:t>
      </w:r>
      <w:r w:rsidR="00F17A38" w:rsidRPr="00F17A38">
        <w:rPr>
          <w:b/>
          <w:bCs/>
          <w:iCs/>
        </w:rPr>
        <w:t>L</w:t>
      </w:r>
      <w:r w:rsidR="00F17A38">
        <w:rPr>
          <w:bCs/>
          <w:iCs/>
        </w:rPr>
        <w:t xml:space="preserve"> are described below.</w:t>
      </w:r>
    </w:p>
    <w:p w:rsidR="00A106C6" w:rsidRDefault="0060068B" w:rsidP="00B80D26">
      <w:pPr>
        <w:pStyle w:val="Tekstas"/>
      </w:pPr>
      <w:r w:rsidRPr="0060068B">
        <w:rPr>
          <w:b/>
        </w:rPr>
        <w:t xml:space="preserve">Model </w:t>
      </w:r>
      <w:r w:rsidR="002B3711">
        <w:rPr>
          <w:b/>
          <w:i/>
        </w:rPr>
        <w:t>Nat</w:t>
      </w:r>
      <w:r w:rsidRPr="0060068B">
        <w:rPr>
          <w:b/>
        </w:rPr>
        <w:t>.</w:t>
      </w:r>
      <w:r>
        <w:t xml:space="preserve"> </w:t>
      </w:r>
      <w:r w:rsidR="00F17A38">
        <w:t xml:space="preserve">The “classical” model </w:t>
      </w:r>
      <w:r w:rsidR="00B80D26">
        <w:t xml:space="preserve">is a set of natural numbers </w:t>
      </w:r>
      <w:r w:rsidR="00B80D26" w:rsidRPr="003037DD">
        <w:rPr>
          <w:i/>
        </w:rPr>
        <w:t>D</w:t>
      </w:r>
      <w:r w:rsidR="0035694D">
        <w:t> </w:t>
      </w:r>
      <w:r w:rsidR="00B80D26">
        <w:t>=</w:t>
      </w:r>
      <w:r w:rsidR="0035694D">
        <w:t> </w:t>
      </w:r>
      <w:r w:rsidR="007F752D">
        <w:rPr>
          <w:i/>
        </w:rPr>
        <w:t>Nat</w:t>
      </w:r>
      <w:r w:rsidR="0035694D">
        <w:t> = </w:t>
      </w:r>
      <w:r w:rsidR="00B80D26">
        <w:t>{</w:t>
      </w:r>
      <w:r w:rsidR="00B80D26" w:rsidRPr="003037DD">
        <w:rPr>
          <w:i/>
        </w:rPr>
        <w:t>0</w:t>
      </w:r>
      <w:r w:rsidR="00B80D26">
        <w:t xml:space="preserve">, </w:t>
      </w:r>
      <w:r w:rsidR="00B80D26" w:rsidRPr="003037DD">
        <w:rPr>
          <w:i/>
        </w:rPr>
        <w:t>1</w:t>
      </w:r>
      <w:r w:rsidR="00B80D26">
        <w:t xml:space="preserve">, </w:t>
      </w:r>
      <w:r w:rsidR="00B80D26" w:rsidRPr="003037DD">
        <w:rPr>
          <w:i/>
        </w:rPr>
        <w:t>2</w:t>
      </w:r>
      <w:r w:rsidR="00B80D26">
        <w:t xml:space="preserve">, </w:t>
      </w:r>
      <w:r w:rsidR="00B80D26" w:rsidRPr="003037DD">
        <w:rPr>
          <w:i/>
        </w:rPr>
        <w:t>3</w:t>
      </w:r>
      <w:r w:rsidR="00B80D26">
        <w:t>,</w:t>
      </w:r>
      <w:r w:rsidR="00B80D26">
        <w:rPr>
          <w:rFonts w:ascii="Arial" w:hAnsi="Arial" w:cs="Arial"/>
        </w:rPr>
        <w:t>…</w:t>
      </w:r>
      <w:r w:rsidR="00B80D26">
        <w:t xml:space="preserve">}. Here the successor function is interpreted as adding </w:t>
      </w:r>
      <w:r w:rsidR="00B80D26" w:rsidRPr="00B80D26">
        <w:rPr>
          <w:i/>
        </w:rPr>
        <w:t>1</w:t>
      </w:r>
      <w:r w:rsidR="00F17A38">
        <w:t xml:space="preserve"> to its argument:</w:t>
      </w:r>
    </w:p>
    <w:p w:rsidR="00A106C6" w:rsidRPr="00DB4371" w:rsidRDefault="002B3711" w:rsidP="00A106C6">
      <w:pPr>
        <w:pStyle w:val="Tekstas"/>
        <w:spacing w:before="240" w:after="240"/>
        <w:jc w:val="center"/>
        <w:rPr>
          <w:bCs/>
          <w:lang w:val="pl-PL"/>
        </w:rPr>
      </w:pPr>
      <w:r w:rsidRPr="00491D46">
        <w:rPr>
          <w:rFonts w:ascii="Lucida Calligraphy" w:hAnsi="Lucida Calligraphy"/>
          <w:iCs/>
          <w:lang w:val="pl-PL"/>
        </w:rPr>
        <w:t>I</w:t>
      </w:r>
      <w:r>
        <w:rPr>
          <w:i/>
          <w:vertAlign w:val="subscript"/>
        </w:rPr>
        <w:t>Nat</w:t>
      </w:r>
      <w:r w:rsidRPr="00491D46">
        <w:rPr>
          <w:lang w:val="pl-PL"/>
        </w:rPr>
        <w:t> </w:t>
      </w:r>
      <w:r>
        <w:rPr>
          <w:lang w:val="pl-PL"/>
        </w:rPr>
        <w:t>(</w:t>
      </w:r>
      <w:r w:rsidRPr="00491D46">
        <w:rPr>
          <w:lang w:val="pl-PL"/>
        </w:rPr>
        <w:t>'</w:t>
      </w:r>
      <w:r>
        <w:rPr>
          <w:i/>
          <w:iCs/>
          <w:lang w:val="pl-PL"/>
        </w:rPr>
        <w:t>Succ</w:t>
      </w:r>
      <w:r>
        <w:t>'</w:t>
      </w:r>
      <w:r>
        <w:rPr>
          <w:lang w:val="pl-PL"/>
        </w:rPr>
        <w:t>)</w:t>
      </w:r>
      <w:r w:rsidR="00F17A38">
        <w:rPr>
          <w:lang w:val="pl-PL"/>
        </w:rPr>
        <w:t> </w:t>
      </w:r>
      <w:r>
        <w:rPr>
          <w:lang w:val="pl-PL"/>
        </w:rPr>
        <w:t>(</w:t>
      </w:r>
      <w:r w:rsidRPr="002B3711">
        <w:rPr>
          <w:i/>
          <w:lang w:val="pl-PL"/>
        </w:rPr>
        <w:t>n</w:t>
      </w:r>
      <w:r>
        <w:rPr>
          <w:lang w:val="pl-PL"/>
        </w:rPr>
        <w:t>)</w:t>
      </w:r>
      <w:r w:rsidR="00F17A38">
        <w:t> </w:t>
      </w:r>
      <w:r>
        <w:t>=</w:t>
      </w:r>
      <w:r w:rsidR="00F17A38">
        <w:t> </w:t>
      </w:r>
      <w:r w:rsidRPr="002B3711">
        <w:rPr>
          <w:i/>
        </w:rPr>
        <w:t>n</w:t>
      </w:r>
      <w:r>
        <w:rPr>
          <w:i/>
        </w:rPr>
        <w:t> </w:t>
      </w:r>
      <w:r>
        <w:t>+ </w:t>
      </w:r>
      <w:r w:rsidRPr="002B3711">
        <w:rPr>
          <w:i/>
        </w:rPr>
        <w:t>1</w:t>
      </w:r>
    </w:p>
    <w:p w:rsidR="00B80D26" w:rsidRDefault="00785F7F" w:rsidP="00B80D26">
      <w:pPr>
        <w:pStyle w:val="Tekstas"/>
      </w:pPr>
      <w:r>
        <w:t>The interpretation</w:t>
      </w:r>
      <w:r w:rsidR="00B80D26">
        <w:t xml:space="preserve"> </w:t>
      </w:r>
      <w:r w:rsidR="00B80D26" w:rsidRPr="00491D46">
        <w:rPr>
          <w:rFonts w:ascii="Lucida Calligraphy" w:hAnsi="Lucida Calligraphy"/>
          <w:iCs/>
          <w:lang w:val="pl-PL"/>
        </w:rPr>
        <w:t>I</w:t>
      </w:r>
      <w:r w:rsidR="007F752D">
        <w:rPr>
          <w:i/>
          <w:vertAlign w:val="subscript"/>
        </w:rPr>
        <w:t>Nat</w:t>
      </w:r>
      <w:r w:rsidR="00A106C6">
        <w:t xml:space="preserve"> maps </w:t>
      </w:r>
      <w:r w:rsidR="00B80D26">
        <w:t xml:space="preserve">terms </w:t>
      </w:r>
      <w:r w:rsidR="0035694D">
        <w:t>(</w:t>
      </w:r>
      <w:r w:rsidR="00B80D26">
        <w:t>syntactic objects) to semantic objects</w:t>
      </w:r>
      <w:r w:rsidR="002D16D1">
        <w:t xml:space="preserve"> – natural numbers</w:t>
      </w:r>
      <w:r w:rsidR="00B80D26">
        <w:t>:</w:t>
      </w:r>
    </w:p>
    <w:tbl>
      <w:tblPr>
        <w:tblW w:w="0" w:type="auto"/>
        <w:jc w:val="center"/>
        <w:tblLook w:val="04A0" w:firstRow="1" w:lastRow="0" w:firstColumn="1" w:lastColumn="0" w:noHBand="0" w:noVBand="1"/>
      </w:tblPr>
      <w:tblGrid>
        <w:gridCol w:w="709"/>
        <w:gridCol w:w="7938"/>
      </w:tblGrid>
      <w:tr w:rsidR="003262A3" w:rsidTr="00A43A8F">
        <w:trPr>
          <w:jc w:val="center"/>
        </w:trPr>
        <w:tc>
          <w:tcPr>
            <w:tcW w:w="709" w:type="dxa"/>
            <w:shd w:val="clear" w:color="auto" w:fill="auto"/>
          </w:tcPr>
          <w:p w:rsidR="003262A3" w:rsidRDefault="003262A3" w:rsidP="00A43A8F">
            <w:pPr>
              <w:pStyle w:val="Tekstas"/>
              <w:spacing w:before="200"/>
              <w:ind w:firstLine="0"/>
            </w:pPr>
            <w:r w:rsidRPr="00A43A8F">
              <w:rPr>
                <w:rFonts w:ascii="Lucida Calligraphy" w:hAnsi="Lucida Calligraphy"/>
                <w:iCs/>
                <w:lang w:val="pl-PL"/>
              </w:rPr>
              <w:t>I</w:t>
            </w:r>
            <w:r w:rsidRPr="00A43A8F">
              <w:rPr>
                <w:i/>
                <w:vertAlign w:val="subscript"/>
              </w:rPr>
              <w:t>Nat</w:t>
            </w:r>
            <w:r w:rsidRPr="00A43A8F">
              <w:rPr>
                <w:lang w:val="pl-PL"/>
              </w:rPr>
              <w:t> :</w:t>
            </w:r>
          </w:p>
        </w:tc>
        <w:tc>
          <w:tcPr>
            <w:tcW w:w="7938" w:type="dxa"/>
            <w:shd w:val="clear" w:color="auto" w:fill="auto"/>
          </w:tcPr>
          <w:p w:rsidR="003262A3" w:rsidRPr="00A43A8F" w:rsidRDefault="003262A3" w:rsidP="00A43A8F">
            <w:pPr>
              <w:pStyle w:val="Tekstas"/>
              <w:spacing w:before="240"/>
              <w:ind w:firstLine="0"/>
              <w:rPr>
                <w:iCs/>
                <w:lang w:val="pl-PL"/>
              </w:rPr>
            </w:pPr>
            <w:r w:rsidRPr="00A43A8F">
              <w:rPr>
                <w:lang w:val="pl-PL"/>
              </w:rPr>
              <w:t>'</w:t>
            </w:r>
            <w:r w:rsidRPr="00A43A8F">
              <w:rPr>
                <w:i/>
                <w:iCs/>
                <w:lang w:val="pl-PL"/>
              </w:rPr>
              <w:t>0</w:t>
            </w:r>
            <w:r w:rsidRPr="00A43A8F">
              <w:rPr>
                <w:lang w:val="pl-PL"/>
              </w:rPr>
              <w:t xml:space="preserve">' </w:t>
            </w:r>
            <w:r w:rsidRPr="00A43A8F">
              <w:rPr>
                <w:bCs/>
                <w:lang w:val="pl-PL"/>
              </w:rPr>
              <w:t xml:space="preserve">→ </w:t>
            </w:r>
            <w:r w:rsidRPr="00A43A8F">
              <w:rPr>
                <w:i/>
                <w:iCs/>
                <w:lang w:val="pl-PL"/>
              </w:rPr>
              <w:t>0</w:t>
            </w:r>
            <w:r w:rsidRPr="00A43A8F">
              <w:rPr>
                <w:lang w:val="pl-PL"/>
              </w:rPr>
              <w:t xml:space="preserve">,  </w:t>
            </w:r>
            <w:r w:rsidR="00AA32FB" w:rsidRPr="00A43A8F">
              <w:rPr>
                <w:lang w:val="pl-PL"/>
              </w:rPr>
              <w:t xml:space="preserve"> </w:t>
            </w:r>
            <w:r w:rsidRPr="00A43A8F">
              <w:rPr>
                <w:lang w:val="pl-PL"/>
              </w:rPr>
              <w:t>'</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w:t>
            </w:r>
            <w:r w:rsidRPr="00A43A8F">
              <w:rPr>
                <w:i/>
                <w:iCs/>
                <w:lang w:val="pl-PL"/>
              </w:rPr>
              <w:t xml:space="preserve"> 1</w:t>
            </w:r>
            <w:r w:rsidRPr="00A43A8F">
              <w:rPr>
                <w:lang w:val="pl-PL"/>
              </w:rPr>
              <w:t>, '</w:t>
            </w:r>
            <w:r w:rsidRPr="00A43A8F">
              <w:rPr>
                <w:i/>
                <w:iCs/>
                <w:lang w:val="pl-PL"/>
              </w:rPr>
              <w:t>Succ</w:t>
            </w:r>
            <w:r>
              <w:t>'</w:t>
            </w:r>
            <w:r w:rsidRPr="00A43A8F">
              <w:rPr>
                <w:lang w:val="pl-PL"/>
              </w:rPr>
              <w:t>('</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 xml:space="preserve">→ </w:t>
            </w:r>
            <w:r w:rsidRPr="00A43A8F">
              <w:rPr>
                <w:i/>
                <w:iCs/>
                <w:lang w:val="pl-PL"/>
              </w:rPr>
              <w:t>2</w:t>
            </w:r>
            <w:r w:rsidRPr="00A43A8F">
              <w:rPr>
                <w:lang w:val="pl-PL"/>
              </w:rPr>
              <w:t xml:space="preserve">, </w:t>
            </w:r>
            <w:r w:rsidR="00AA32FB" w:rsidRPr="00A43A8F">
              <w:rPr>
                <w:lang w:val="pl-PL"/>
              </w:rPr>
              <w:t xml:space="preserve"> </w:t>
            </w:r>
            <w:r w:rsidRPr="00A43A8F">
              <w:rPr>
                <w:lang w:val="pl-PL"/>
              </w:rPr>
              <w:t xml:space="preserve"> '</w:t>
            </w:r>
            <w:r w:rsidRPr="00A43A8F">
              <w:rPr>
                <w:i/>
                <w:iCs/>
                <w:lang w:val="pl-PL"/>
              </w:rPr>
              <w:t>Succ</w:t>
            </w:r>
            <w:r>
              <w:t>'</w:t>
            </w:r>
            <w:r w:rsidRPr="00A43A8F">
              <w:rPr>
                <w:lang w:val="pl-PL"/>
              </w:rPr>
              <w:t>('</w:t>
            </w:r>
            <w:r w:rsidRPr="00A43A8F">
              <w:rPr>
                <w:i/>
                <w:iCs/>
                <w:lang w:val="pl-PL"/>
              </w:rPr>
              <w:t>Succ</w:t>
            </w:r>
            <w:r>
              <w:t>'</w:t>
            </w:r>
            <w:r w:rsidRPr="00A43A8F">
              <w:rPr>
                <w:lang w:val="pl-PL"/>
              </w:rPr>
              <w:t>('</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 xml:space="preserve">→ </w:t>
            </w:r>
            <w:r w:rsidRPr="00A43A8F">
              <w:rPr>
                <w:i/>
                <w:iCs/>
                <w:lang w:val="pl-PL"/>
              </w:rPr>
              <w:t>3</w:t>
            </w:r>
            <w:r w:rsidRPr="00A43A8F">
              <w:rPr>
                <w:iCs/>
                <w:lang w:val="pl-PL"/>
              </w:rPr>
              <w:t>,…</w:t>
            </w:r>
          </w:p>
          <w:p w:rsidR="003262A3" w:rsidRDefault="003262A3" w:rsidP="00A43A8F">
            <w:pPr>
              <w:pStyle w:val="Tekstas"/>
              <w:spacing w:after="240"/>
              <w:ind w:firstLine="0"/>
            </w:pPr>
            <w:r w:rsidRPr="002908B2">
              <w:t>'</w:t>
            </w:r>
            <w:r w:rsidRPr="00A43A8F">
              <w:rPr>
                <w:i/>
              </w:rPr>
              <w:t>Succ</w:t>
            </w:r>
            <w:r>
              <w:t xml:space="preserve">' </w:t>
            </w:r>
            <w:r w:rsidRPr="00A43A8F">
              <w:rPr>
                <w:bCs/>
                <w:lang w:val="pl-PL"/>
              </w:rPr>
              <w:t>→</w:t>
            </w:r>
            <w:r w:rsidRPr="003262A3">
              <w:t xml:space="preserve"> </w:t>
            </w:r>
            <w:r>
              <w:t xml:space="preserve">_ + </w:t>
            </w:r>
            <w:r w:rsidRPr="00A43A8F">
              <w:rPr>
                <w:i/>
              </w:rPr>
              <w:t>1</w:t>
            </w:r>
          </w:p>
        </w:tc>
      </w:tr>
    </w:tbl>
    <w:p w:rsidR="000C7108" w:rsidRDefault="0060068B" w:rsidP="0060068B">
      <w:pPr>
        <w:pStyle w:val="Tekstas"/>
      </w:pPr>
      <w:r>
        <w:rPr>
          <w:b/>
        </w:rPr>
        <w:t xml:space="preserve">Model </w:t>
      </w:r>
      <w:r w:rsidRPr="0060068B">
        <w:rPr>
          <w:b/>
          <w:i/>
        </w:rPr>
        <w:t>B</w:t>
      </w:r>
      <w:r w:rsidR="00785F7F">
        <w:rPr>
          <w:b/>
          <w:i/>
        </w:rPr>
        <w:t>ool</w:t>
      </w:r>
      <w:r w:rsidRPr="0060068B">
        <w:rPr>
          <w:b/>
        </w:rPr>
        <w:t>.</w:t>
      </w:r>
      <w:r>
        <w:t xml:space="preserve"> </w:t>
      </w:r>
      <w:r w:rsidR="00626E44">
        <w:t>Ne</w:t>
      </w:r>
      <w:r>
        <w:t xml:space="preserve">xt </w:t>
      </w:r>
      <w:r w:rsidR="002B3711">
        <w:t>model is</w:t>
      </w:r>
      <w:r w:rsidR="00272A97">
        <w:t xml:space="preserve"> a </w:t>
      </w:r>
      <w:r w:rsidR="00F40AB8">
        <w:t>Boolean</w:t>
      </w:r>
      <w:r w:rsidR="002B3711">
        <w:t xml:space="preserve"> set</w:t>
      </w:r>
      <w:r>
        <w:t xml:space="preserve"> </w:t>
      </w:r>
      <w:r w:rsidRPr="003037DD">
        <w:rPr>
          <w:i/>
        </w:rPr>
        <w:t>D</w:t>
      </w:r>
      <w:r>
        <w:t> = </w:t>
      </w:r>
      <w:r w:rsidR="007F752D">
        <w:rPr>
          <w:i/>
        </w:rPr>
        <w:t>Bool</w:t>
      </w:r>
      <w:r>
        <w:t> = {</w:t>
      </w:r>
      <w:r w:rsidR="000C7108" w:rsidRPr="000C7108">
        <w:rPr>
          <w:i/>
        </w:rPr>
        <w:t>true</w:t>
      </w:r>
      <w:r w:rsidR="000C7108">
        <w:t xml:space="preserve">, </w:t>
      </w:r>
      <w:r w:rsidR="000C7108" w:rsidRPr="000C7108">
        <w:rPr>
          <w:i/>
        </w:rPr>
        <w:t>false</w:t>
      </w:r>
      <w:r w:rsidR="000C7108">
        <w:t>}</w:t>
      </w:r>
      <w:r>
        <w:t xml:space="preserve">. </w:t>
      </w:r>
      <w:r w:rsidR="000C7108">
        <w:t xml:space="preserve">The constant </w:t>
      </w:r>
      <w:r w:rsidR="000C7108" w:rsidRPr="00491D46">
        <w:rPr>
          <w:lang w:val="pl-PL"/>
        </w:rPr>
        <w:t>'</w:t>
      </w:r>
      <w:r w:rsidR="000C7108">
        <w:rPr>
          <w:i/>
          <w:lang w:val="pl-PL"/>
        </w:rPr>
        <w:t>0</w:t>
      </w:r>
      <w:r w:rsidR="000C7108">
        <w:rPr>
          <w:lang w:val="pl-PL"/>
        </w:rPr>
        <w:t xml:space="preserve">' is interpreted as </w:t>
      </w:r>
      <w:r w:rsidR="000C7108" w:rsidRPr="00555F7D">
        <w:rPr>
          <w:i/>
          <w:lang w:val="pl-PL"/>
        </w:rPr>
        <w:t>false</w:t>
      </w:r>
      <w:r w:rsidR="000C7108">
        <w:rPr>
          <w:lang w:val="pl-PL"/>
        </w:rPr>
        <w:t xml:space="preserve">. </w:t>
      </w:r>
      <w:r w:rsidR="000C7108">
        <w:t>T</w:t>
      </w:r>
      <w:r>
        <w:t xml:space="preserve">he successor function </w:t>
      </w:r>
      <w:r w:rsidR="000C7108">
        <w:t xml:space="preserve">is interpreted as </w:t>
      </w:r>
      <w:r w:rsidR="00555F7D">
        <w:t>“</w:t>
      </w:r>
      <w:r w:rsidR="000C7108">
        <w:t>flipping</w:t>
      </w:r>
      <w:r w:rsidR="00555F7D">
        <w:t>”</w:t>
      </w:r>
      <w:r w:rsidR="000C7108">
        <w:t xml:space="preserve"> the argument:</w:t>
      </w:r>
    </w:p>
    <w:p w:rsidR="00A106C6" w:rsidRPr="00DB4371" w:rsidRDefault="002B3711" w:rsidP="002B3711">
      <w:pPr>
        <w:pStyle w:val="Tekstas"/>
        <w:spacing w:before="240" w:after="240"/>
        <w:jc w:val="center"/>
        <w:rPr>
          <w:bCs/>
          <w:lang w:val="pl-PL"/>
        </w:rPr>
      </w:pPr>
      <w:r w:rsidRPr="00491D46">
        <w:rPr>
          <w:rFonts w:ascii="Lucida Calligraphy" w:hAnsi="Lucida Calligraphy"/>
          <w:iCs/>
          <w:lang w:val="pl-PL"/>
        </w:rPr>
        <w:t>I</w:t>
      </w:r>
      <w:r>
        <w:rPr>
          <w:i/>
          <w:vertAlign w:val="subscript"/>
        </w:rPr>
        <w:t>B</w:t>
      </w:r>
      <w:r w:rsidR="00E6084C">
        <w:rPr>
          <w:i/>
          <w:vertAlign w:val="subscript"/>
        </w:rPr>
        <w:t>ool</w:t>
      </w:r>
      <w:r w:rsidR="001C5F61">
        <w:t> (</w:t>
      </w:r>
      <w:r w:rsidR="001C5F61" w:rsidRPr="00491D46">
        <w:rPr>
          <w:lang w:val="pl-PL"/>
        </w:rPr>
        <w:t>'</w:t>
      </w:r>
      <w:r w:rsidR="001C5F61">
        <w:rPr>
          <w:i/>
          <w:iCs/>
          <w:lang w:val="pl-PL"/>
        </w:rPr>
        <w:t>Succ</w:t>
      </w:r>
      <w:r w:rsidR="001C5F61">
        <w:t>') (</w:t>
      </w:r>
      <w:r w:rsidR="001C5F61">
        <w:rPr>
          <w:i/>
        </w:rPr>
        <w:t>x</w:t>
      </w:r>
      <w:r w:rsidR="001C5F61">
        <w:t>)</w:t>
      </w:r>
      <w:r w:rsidR="001C5F61" w:rsidRPr="001C5F61">
        <w:t xml:space="preserve"> </w:t>
      </w:r>
      <w:r w:rsidR="001C5F61">
        <w:t>=</w:t>
      </w:r>
      <w:r w:rsidR="001C5F61">
        <w:rPr>
          <w:lang w:val="pl-PL"/>
        </w:rPr>
        <w:t xml:space="preserve"> </w:t>
      </w:r>
      <m:oMath>
        <m:r>
          <w:rPr>
            <w:rFonts w:ascii="Cambria Math" w:hAnsi="Cambria Math"/>
            <w:lang w:val="pl-PL"/>
          </w:rPr>
          <m:t xml:space="preserve"> </m:t>
        </m:r>
        <m:d>
          <m:dPr>
            <m:begChr m:val="{"/>
            <m:endChr m:val=""/>
            <m:ctrlPr>
              <w:rPr>
                <w:rFonts w:ascii="Cambria Math" w:hAnsi="Cambria Math"/>
                <w:bCs/>
                <w:i/>
                <w:lang w:val="pl-PL"/>
              </w:rPr>
            </m:ctrlPr>
          </m:dPr>
          <m:e>
            <m:eqArr>
              <m:eqArrPr>
                <m:ctrlPr>
                  <w:rPr>
                    <w:rFonts w:ascii="Cambria Math" w:hAnsi="Cambria Math"/>
                    <w:bCs/>
                    <w:i/>
                    <w:lang w:val="pl-PL"/>
                  </w:rPr>
                </m:ctrlPr>
              </m:eqArrPr>
              <m:e>
                <m:r>
                  <w:rPr>
                    <w:rFonts w:ascii="Cambria Math" w:hAnsi="Cambria Math"/>
                    <w:lang w:val="pl-PL"/>
                  </w:rPr>
                  <m:t>false   if x=true</m:t>
                </m:r>
              </m:e>
              <m:e>
                <m:r>
                  <w:rPr>
                    <w:rFonts w:ascii="Cambria Math" w:hAnsi="Cambria Math"/>
                    <w:lang w:val="pl-PL"/>
                  </w:rPr>
                  <m:t>true     if x=false</m:t>
                </m:r>
              </m:e>
            </m:eqArr>
          </m:e>
        </m:d>
      </m:oMath>
    </w:p>
    <w:p w:rsidR="00CE342D" w:rsidRDefault="00785F7F" w:rsidP="00CE342D">
      <w:pPr>
        <w:pStyle w:val="Tekstas"/>
      </w:pPr>
      <w:r>
        <w:t>The</w:t>
      </w:r>
      <w:r w:rsidR="0060068B">
        <w:t xml:space="preserve"> interpretation function </w:t>
      </w:r>
      <w:r w:rsidR="0060068B" w:rsidRPr="00491D46">
        <w:rPr>
          <w:rFonts w:ascii="Lucida Calligraphy" w:hAnsi="Lucida Calligraphy"/>
          <w:iCs/>
          <w:lang w:val="pl-PL"/>
        </w:rPr>
        <w:t>I</w:t>
      </w:r>
      <w:r w:rsidR="00555F7D">
        <w:rPr>
          <w:i/>
          <w:vertAlign w:val="subscript"/>
        </w:rPr>
        <w:t>B</w:t>
      </w:r>
      <w:r w:rsidR="00E6084C">
        <w:rPr>
          <w:i/>
          <w:vertAlign w:val="subscript"/>
        </w:rPr>
        <w:t>ool</w:t>
      </w:r>
      <w:r>
        <w:t xml:space="preserve"> maps:</w:t>
      </w:r>
    </w:p>
    <w:tbl>
      <w:tblPr>
        <w:tblW w:w="0" w:type="auto"/>
        <w:jc w:val="center"/>
        <w:tblLook w:val="04A0" w:firstRow="1" w:lastRow="0" w:firstColumn="1" w:lastColumn="0" w:noHBand="0" w:noVBand="1"/>
      </w:tblPr>
      <w:tblGrid>
        <w:gridCol w:w="754"/>
        <w:gridCol w:w="7938"/>
      </w:tblGrid>
      <w:tr w:rsidR="003262A3" w:rsidTr="00A43A8F">
        <w:trPr>
          <w:jc w:val="center"/>
        </w:trPr>
        <w:tc>
          <w:tcPr>
            <w:tcW w:w="709" w:type="dxa"/>
            <w:shd w:val="clear" w:color="auto" w:fill="auto"/>
          </w:tcPr>
          <w:p w:rsidR="003262A3" w:rsidRDefault="003262A3" w:rsidP="00A43A8F">
            <w:pPr>
              <w:pStyle w:val="Tekstas"/>
              <w:spacing w:before="200"/>
              <w:ind w:firstLine="0"/>
            </w:pPr>
            <w:r w:rsidRPr="00A43A8F">
              <w:rPr>
                <w:rFonts w:ascii="Lucida Calligraphy" w:hAnsi="Lucida Calligraphy"/>
                <w:iCs/>
                <w:lang w:val="pl-PL"/>
              </w:rPr>
              <w:t>I</w:t>
            </w:r>
            <w:r w:rsidRPr="00A43A8F">
              <w:rPr>
                <w:i/>
                <w:vertAlign w:val="subscript"/>
              </w:rPr>
              <w:t>Bool</w:t>
            </w:r>
            <w:r w:rsidRPr="00A43A8F">
              <w:rPr>
                <w:lang w:val="pl-PL"/>
              </w:rPr>
              <w:t> :</w:t>
            </w:r>
          </w:p>
        </w:tc>
        <w:tc>
          <w:tcPr>
            <w:tcW w:w="7938" w:type="dxa"/>
            <w:shd w:val="clear" w:color="auto" w:fill="auto"/>
          </w:tcPr>
          <w:p w:rsidR="00AA32FB" w:rsidRPr="00A43A8F" w:rsidRDefault="003262A3" w:rsidP="00A43A8F">
            <w:pPr>
              <w:pStyle w:val="Tekstas"/>
              <w:spacing w:before="240"/>
              <w:ind w:firstLine="0"/>
              <w:rPr>
                <w:lang w:val="pl-PL"/>
              </w:rPr>
            </w:pPr>
            <w:r w:rsidRPr="00A43A8F">
              <w:rPr>
                <w:lang w:val="pl-PL"/>
              </w:rPr>
              <w:t>'</w:t>
            </w:r>
            <w:r w:rsidRPr="00A43A8F">
              <w:rPr>
                <w:i/>
                <w:iCs/>
                <w:lang w:val="pl-PL"/>
              </w:rPr>
              <w:t>0</w:t>
            </w:r>
            <w:r w:rsidRPr="00A43A8F">
              <w:rPr>
                <w:lang w:val="pl-PL"/>
              </w:rPr>
              <w:t xml:space="preserve">' </w:t>
            </w:r>
            <w:r w:rsidRPr="00A43A8F">
              <w:rPr>
                <w:bCs/>
                <w:lang w:val="pl-PL"/>
              </w:rPr>
              <w:t xml:space="preserve">→ </w:t>
            </w:r>
            <w:r w:rsidRPr="00A43A8F">
              <w:rPr>
                <w:i/>
                <w:iCs/>
                <w:lang w:val="pl-PL"/>
              </w:rPr>
              <w:t>false</w:t>
            </w:r>
            <w:r w:rsidRPr="00A43A8F">
              <w:rPr>
                <w:lang w:val="pl-PL"/>
              </w:rPr>
              <w:t xml:space="preserve">, </w:t>
            </w:r>
            <w:r w:rsidR="00AA32FB" w:rsidRPr="00A43A8F">
              <w:rPr>
                <w:lang w:val="pl-PL"/>
              </w:rPr>
              <w:t xml:space="preserve"> </w:t>
            </w:r>
            <w:r w:rsidRPr="00A43A8F">
              <w:rPr>
                <w:lang w:val="pl-PL"/>
              </w:rPr>
              <w:t xml:space="preserve"> '</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 xml:space="preserve">→ </w:t>
            </w:r>
            <w:r w:rsidRPr="00A43A8F">
              <w:rPr>
                <w:i/>
                <w:iCs/>
                <w:lang w:val="pl-PL"/>
              </w:rPr>
              <w:t>true</w:t>
            </w:r>
            <w:r w:rsidRPr="00A43A8F">
              <w:rPr>
                <w:lang w:val="pl-PL"/>
              </w:rPr>
              <w:t xml:space="preserve">, </w:t>
            </w:r>
            <w:r w:rsidR="00AA32FB" w:rsidRPr="00A43A8F">
              <w:rPr>
                <w:lang w:val="pl-PL"/>
              </w:rPr>
              <w:t xml:space="preserve"> </w:t>
            </w:r>
            <w:r w:rsidRPr="00A43A8F">
              <w:rPr>
                <w:lang w:val="pl-PL"/>
              </w:rPr>
              <w:t xml:space="preserve"> '</w:t>
            </w:r>
            <w:r w:rsidRPr="00A43A8F">
              <w:rPr>
                <w:i/>
                <w:iCs/>
                <w:lang w:val="pl-PL"/>
              </w:rPr>
              <w:t>Succ</w:t>
            </w:r>
            <w:r>
              <w:t>'</w:t>
            </w:r>
            <w:r w:rsidRPr="00A43A8F">
              <w:rPr>
                <w:lang w:val="pl-PL"/>
              </w:rPr>
              <w:t>('</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 xml:space="preserve">→ </w:t>
            </w:r>
            <w:r w:rsidRPr="00A43A8F">
              <w:rPr>
                <w:i/>
                <w:iCs/>
                <w:lang w:val="pl-PL"/>
              </w:rPr>
              <w:t>false</w:t>
            </w:r>
            <w:r w:rsidRPr="00A43A8F">
              <w:rPr>
                <w:lang w:val="pl-PL"/>
              </w:rPr>
              <w:t>,</w:t>
            </w:r>
          </w:p>
        </w:tc>
      </w:tr>
      <w:tr w:rsidR="00AA32FB" w:rsidTr="00A43A8F">
        <w:trPr>
          <w:jc w:val="center"/>
        </w:trPr>
        <w:tc>
          <w:tcPr>
            <w:tcW w:w="709" w:type="dxa"/>
            <w:shd w:val="clear" w:color="auto" w:fill="auto"/>
          </w:tcPr>
          <w:p w:rsidR="00AA32FB" w:rsidRPr="00A43A8F" w:rsidRDefault="00AA32FB" w:rsidP="00A43A8F">
            <w:pPr>
              <w:pStyle w:val="Tekstas"/>
              <w:spacing w:after="240"/>
              <w:ind w:firstLine="0"/>
              <w:rPr>
                <w:rFonts w:ascii="Lucida Calligraphy" w:hAnsi="Lucida Calligraphy"/>
                <w:iCs/>
                <w:lang w:val="pl-PL"/>
              </w:rPr>
            </w:pPr>
          </w:p>
        </w:tc>
        <w:tc>
          <w:tcPr>
            <w:tcW w:w="7938" w:type="dxa"/>
            <w:shd w:val="clear" w:color="auto" w:fill="auto"/>
          </w:tcPr>
          <w:p w:rsidR="00AA32FB" w:rsidRPr="00A43A8F" w:rsidRDefault="00AA32FB" w:rsidP="00A43A8F">
            <w:pPr>
              <w:pStyle w:val="Tekstas"/>
              <w:spacing w:after="240"/>
              <w:ind w:firstLine="0"/>
              <w:jc w:val="right"/>
              <w:rPr>
                <w:lang w:val="pl-PL"/>
              </w:rPr>
            </w:pPr>
            <w:r w:rsidRPr="00A43A8F">
              <w:rPr>
                <w:lang w:val="pl-PL"/>
              </w:rPr>
              <w:t>'</w:t>
            </w:r>
            <w:r w:rsidRPr="00A43A8F">
              <w:rPr>
                <w:i/>
                <w:iCs/>
                <w:lang w:val="pl-PL"/>
              </w:rPr>
              <w:t>Succ</w:t>
            </w:r>
            <w:r>
              <w:t>'</w:t>
            </w:r>
            <w:r w:rsidRPr="00A43A8F">
              <w:rPr>
                <w:lang w:val="pl-PL"/>
              </w:rPr>
              <w:t>('</w:t>
            </w:r>
            <w:r w:rsidRPr="00A43A8F">
              <w:rPr>
                <w:i/>
                <w:iCs/>
                <w:lang w:val="pl-PL"/>
              </w:rPr>
              <w:t>Succ</w:t>
            </w:r>
            <w:r>
              <w:t>'</w:t>
            </w:r>
            <w:r w:rsidRPr="00A43A8F">
              <w:rPr>
                <w:lang w:val="pl-PL"/>
              </w:rPr>
              <w:t>('</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 xml:space="preserve">→ </w:t>
            </w:r>
            <w:r w:rsidRPr="00A43A8F">
              <w:rPr>
                <w:i/>
                <w:iCs/>
                <w:lang w:val="pl-PL"/>
              </w:rPr>
              <w:t>true</w:t>
            </w:r>
            <w:r w:rsidRPr="00A43A8F">
              <w:rPr>
                <w:iCs/>
                <w:lang w:val="pl-PL"/>
              </w:rPr>
              <w:t>,…</w:t>
            </w:r>
          </w:p>
        </w:tc>
      </w:tr>
    </w:tbl>
    <w:p w:rsidR="00272A97" w:rsidRDefault="00272A97" w:rsidP="00272A97">
      <w:pPr>
        <w:pStyle w:val="Tekstas"/>
      </w:pPr>
      <w:r>
        <w:rPr>
          <w:b/>
        </w:rPr>
        <w:t xml:space="preserve">Model </w:t>
      </w:r>
      <w:r>
        <w:rPr>
          <w:b/>
          <w:i/>
        </w:rPr>
        <w:t>C</w:t>
      </w:r>
      <w:r w:rsidRPr="0060068B">
        <w:rPr>
          <w:b/>
        </w:rPr>
        <w:t>.</w:t>
      </w:r>
      <w:r>
        <w:t xml:space="preserve"> Next </w:t>
      </w:r>
      <w:r w:rsidR="00785F7F">
        <w:t xml:space="preserve">model </w:t>
      </w:r>
      <w:r>
        <w:t>is a set of on</w:t>
      </w:r>
      <w:r w:rsidR="00785F7F">
        <w:t>e element,</w:t>
      </w:r>
      <w:r>
        <w:t xml:space="preserve"> </w:t>
      </w:r>
      <w:r w:rsidRPr="003037DD">
        <w:rPr>
          <w:i/>
        </w:rPr>
        <w:t>D</w:t>
      </w:r>
      <w:r>
        <w:t> = </w:t>
      </w:r>
      <w:r w:rsidRPr="0035694D">
        <w:rPr>
          <w:i/>
        </w:rPr>
        <w:t>D</w:t>
      </w:r>
      <w:r>
        <w:rPr>
          <w:i/>
          <w:vertAlign w:val="subscript"/>
        </w:rPr>
        <w:t>C</w:t>
      </w:r>
      <w:r>
        <w:t xml:space="preserve"> = {#}. The constant </w:t>
      </w:r>
      <w:r w:rsidRPr="00491D46">
        <w:rPr>
          <w:lang w:val="pl-PL"/>
        </w:rPr>
        <w:t>'</w:t>
      </w:r>
      <w:r>
        <w:rPr>
          <w:i/>
          <w:lang w:val="pl-PL"/>
        </w:rPr>
        <w:t>0</w:t>
      </w:r>
      <w:r>
        <w:rPr>
          <w:lang w:val="pl-PL"/>
        </w:rPr>
        <w:t xml:space="preserve">' is interpreted as </w:t>
      </w:r>
      <w:r>
        <w:t>#</w:t>
      </w:r>
      <w:r>
        <w:rPr>
          <w:lang w:val="pl-PL"/>
        </w:rPr>
        <w:t xml:space="preserve">. </w:t>
      </w:r>
      <w:r>
        <w:t xml:space="preserve">The successor function maps </w:t>
      </w:r>
      <w:r w:rsidR="000F206A">
        <w:t># to #</w:t>
      </w:r>
      <w:r>
        <w:t>:</w:t>
      </w:r>
    </w:p>
    <w:p w:rsidR="001C5F61" w:rsidRDefault="001C5F61" w:rsidP="001C5F61">
      <w:pPr>
        <w:pStyle w:val="Tekstas"/>
        <w:spacing w:before="240" w:after="240"/>
        <w:jc w:val="center"/>
      </w:pPr>
      <w:r w:rsidRPr="00491D46">
        <w:rPr>
          <w:rFonts w:ascii="Lucida Calligraphy" w:hAnsi="Lucida Calligraphy"/>
          <w:iCs/>
          <w:lang w:val="pl-PL"/>
        </w:rPr>
        <w:t>I</w:t>
      </w:r>
      <w:r>
        <w:rPr>
          <w:i/>
          <w:vertAlign w:val="subscript"/>
        </w:rPr>
        <w:t>C</w:t>
      </w:r>
      <w:r>
        <w:t> (</w:t>
      </w:r>
      <w:r w:rsidRPr="00491D46">
        <w:rPr>
          <w:lang w:val="pl-PL"/>
        </w:rPr>
        <w:t>'</w:t>
      </w:r>
      <w:r>
        <w:rPr>
          <w:i/>
          <w:iCs/>
          <w:lang w:val="pl-PL"/>
        </w:rPr>
        <w:t>Succ</w:t>
      </w:r>
      <w:r>
        <w:t>') (#) = #</w:t>
      </w:r>
    </w:p>
    <w:p w:rsidR="00272A97" w:rsidRDefault="00785F7F" w:rsidP="00272A97">
      <w:pPr>
        <w:pStyle w:val="Tekstas"/>
      </w:pPr>
      <w:r>
        <w:t>The</w:t>
      </w:r>
      <w:r w:rsidR="00272A97">
        <w:t xml:space="preserve"> interpretation function </w:t>
      </w:r>
      <w:r w:rsidR="00272A97" w:rsidRPr="00491D46">
        <w:rPr>
          <w:rFonts w:ascii="Lucida Calligraphy" w:hAnsi="Lucida Calligraphy"/>
          <w:iCs/>
          <w:lang w:val="pl-PL"/>
        </w:rPr>
        <w:t>I</w:t>
      </w:r>
      <w:r w:rsidR="001C5F61">
        <w:rPr>
          <w:i/>
          <w:vertAlign w:val="subscript"/>
        </w:rPr>
        <w:t>C</w:t>
      </w:r>
      <w:r>
        <w:t xml:space="preserve"> maps:</w:t>
      </w:r>
    </w:p>
    <w:p w:rsidR="00272A97" w:rsidRDefault="00272A97" w:rsidP="00D8545C">
      <w:pPr>
        <w:pStyle w:val="Tekstas"/>
        <w:spacing w:before="240" w:after="240"/>
        <w:jc w:val="left"/>
        <w:rPr>
          <w:iCs/>
          <w:lang w:val="pl-PL"/>
        </w:rPr>
      </w:pPr>
      <w:r w:rsidRPr="00491D46">
        <w:rPr>
          <w:rFonts w:ascii="Lucida Calligraphy" w:hAnsi="Lucida Calligraphy"/>
          <w:iCs/>
          <w:lang w:val="pl-PL"/>
        </w:rPr>
        <w:t>I</w:t>
      </w:r>
      <w:r w:rsidR="000F206A">
        <w:rPr>
          <w:i/>
          <w:vertAlign w:val="subscript"/>
        </w:rPr>
        <w:t>C</w:t>
      </w:r>
      <w:r w:rsidRPr="00491D46">
        <w:rPr>
          <w:lang w:val="pl-PL"/>
        </w:rPr>
        <w:t> : '</w:t>
      </w:r>
      <w:r>
        <w:rPr>
          <w:i/>
          <w:iCs/>
          <w:lang w:val="pl-PL"/>
        </w:rPr>
        <w:t>0</w:t>
      </w:r>
      <w:r w:rsidRPr="00491D46">
        <w:rPr>
          <w:lang w:val="pl-PL"/>
        </w:rPr>
        <w:t xml:space="preserve">' </w:t>
      </w:r>
      <w:r w:rsidRPr="00785F7F">
        <w:rPr>
          <w:bCs/>
          <w:lang w:val="pl-PL"/>
        </w:rPr>
        <w:t>→</w:t>
      </w:r>
      <w:r w:rsidRPr="000F206A">
        <w:rPr>
          <w:bCs/>
          <w:lang w:val="pl-PL"/>
        </w:rPr>
        <w:t xml:space="preserve"> </w:t>
      </w:r>
      <w:r w:rsidR="000F206A" w:rsidRPr="000F206A">
        <w:t>#</w:t>
      </w:r>
      <w:r w:rsidRPr="000F206A">
        <w:rPr>
          <w:lang w:val="pl-PL"/>
        </w:rPr>
        <w:t>,</w:t>
      </w:r>
      <w:r>
        <w:rPr>
          <w:lang w:val="pl-PL"/>
        </w:rPr>
        <w:t xml:space="preserve"> </w:t>
      </w:r>
      <w:r w:rsidR="00785F7F">
        <w:rPr>
          <w:lang w:val="pl-PL"/>
        </w:rPr>
        <w:t xml:space="preserve"> </w:t>
      </w:r>
      <w:r w:rsidRPr="00491D46">
        <w:rPr>
          <w:lang w:val="pl-PL"/>
        </w:rPr>
        <w:t xml:space="preserve"> '</w:t>
      </w:r>
      <w:r>
        <w:rPr>
          <w:i/>
          <w:iCs/>
          <w:lang w:val="pl-PL"/>
        </w:rPr>
        <w:t>Succ</w:t>
      </w:r>
      <w:r>
        <w:t>'</w:t>
      </w:r>
      <w:r w:rsidRPr="00785F7F">
        <w:rPr>
          <w:iCs/>
          <w:lang w:val="pl-PL"/>
        </w:rPr>
        <w:t>(</w:t>
      </w:r>
      <w:r w:rsidRPr="00491D46">
        <w:rPr>
          <w:lang w:val="pl-PL"/>
        </w:rPr>
        <w:t>'</w:t>
      </w:r>
      <w:r>
        <w:rPr>
          <w:i/>
          <w:lang w:val="pl-PL"/>
        </w:rPr>
        <w:t>0</w:t>
      </w:r>
      <w:r>
        <w:rPr>
          <w:lang w:val="pl-PL"/>
        </w:rPr>
        <w:t>'</w:t>
      </w:r>
      <w:r w:rsidRPr="00785F7F">
        <w:rPr>
          <w:iCs/>
          <w:lang w:val="pl-PL"/>
        </w:rPr>
        <w:t>)</w:t>
      </w:r>
      <w:r w:rsidRPr="00491D46">
        <w:rPr>
          <w:lang w:val="pl-PL"/>
        </w:rPr>
        <w:t xml:space="preserve"> </w:t>
      </w:r>
      <w:r w:rsidR="000F206A" w:rsidRPr="00785F7F">
        <w:rPr>
          <w:bCs/>
          <w:lang w:val="pl-PL"/>
        </w:rPr>
        <w:t>→</w:t>
      </w:r>
      <w:r w:rsidR="000F206A" w:rsidRPr="000F206A">
        <w:rPr>
          <w:bCs/>
          <w:lang w:val="pl-PL"/>
        </w:rPr>
        <w:t xml:space="preserve"> </w:t>
      </w:r>
      <w:r w:rsidR="000F206A" w:rsidRPr="000F206A">
        <w:t>#</w:t>
      </w:r>
      <w:r w:rsidRPr="00491D46">
        <w:rPr>
          <w:lang w:val="pl-PL"/>
        </w:rPr>
        <w:t xml:space="preserve">, </w:t>
      </w:r>
      <w:r w:rsidR="00785F7F">
        <w:rPr>
          <w:lang w:val="pl-PL"/>
        </w:rPr>
        <w:t xml:space="preserve"> </w:t>
      </w:r>
      <w:r>
        <w:rPr>
          <w:lang w:val="pl-PL"/>
        </w:rPr>
        <w:t xml:space="preserve"> </w:t>
      </w:r>
      <w:r w:rsidRPr="00491D46">
        <w:rPr>
          <w:lang w:val="pl-PL"/>
        </w:rPr>
        <w:t>'</w:t>
      </w:r>
      <w:r>
        <w:rPr>
          <w:i/>
          <w:iCs/>
          <w:lang w:val="pl-PL"/>
        </w:rPr>
        <w:t>Succ</w:t>
      </w:r>
      <w:r>
        <w:t>'</w:t>
      </w:r>
      <w:r w:rsidRPr="00785F7F">
        <w:rPr>
          <w:lang w:val="pl-PL"/>
        </w:rPr>
        <w:t>(</w:t>
      </w:r>
      <w:r w:rsidRPr="00491D46">
        <w:rPr>
          <w:lang w:val="pl-PL"/>
        </w:rPr>
        <w:t>'</w:t>
      </w:r>
      <w:r>
        <w:rPr>
          <w:i/>
          <w:iCs/>
          <w:lang w:val="pl-PL"/>
        </w:rPr>
        <w:t>Succ</w:t>
      </w:r>
      <w:r>
        <w:t>'</w:t>
      </w:r>
      <w:r w:rsidRPr="00785F7F">
        <w:rPr>
          <w:iCs/>
          <w:lang w:val="pl-PL"/>
        </w:rPr>
        <w:t>(</w:t>
      </w:r>
      <w:r w:rsidRPr="00491D46">
        <w:rPr>
          <w:lang w:val="pl-PL"/>
        </w:rPr>
        <w:t>'</w:t>
      </w:r>
      <w:r>
        <w:rPr>
          <w:i/>
          <w:lang w:val="pl-PL"/>
        </w:rPr>
        <w:t>0</w:t>
      </w:r>
      <w:r>
        <w:rPr>
          <w:lang w:val="pl-PL"/>
        </w:rPr>
        <w:t>'</w:t>
      </w:r>
      <w:r w:rsidRPr="00785F7F">
        <w:rPr>
          <w:iCs/>
          <w:lang w:val="pl-PL"/>
        </w:rPr>
        <w:t>))</w:t>
      </w:r>
      <w:r w:rsidRPr="00491D46">
        <w:rPr>
          <w:lang w:val="pl-PL"/>
        </w:rPr>
        <w:t xml:space="preserve"> </w:t>
      </w:r>
      <w:r w:rsidR="000F206A" w:rsidRPr="00785F7F">
        <w:rPr>
          <w:bCs/>
          <w:lang w:val="pl-PL"/>
        </w:rPr>
        <w:t>→</w:t>
      </w:r>
      <w:r w:rsidR="000F206A" w:rsidRPr="000F206A">
        <w:rPr>
          <w:bCs/>
          <w:lang w:val="pl-PL"/>
        </w:rPr>
        <w:t xml:space="preserve"> </w:t>
      </w:r>
      <w:r w:rsidR="000F206A" w:rsidRPr="000F206A">
        <w:t>#</w:t>
      </w:r>
      <w:r w:rsidR="000F206A" w:rsidRPr="000F206A">
        <w:rPr>
          <w:lang w:val="pl-PL"/>
        </w:rPr>
        <w:t>,</w:t>
      </w:r>
      <w:r w:rsidR="000F206A">
        <w:rPr>
          <w:lang w:val="pl-PL"/>
        </w:rPr>
        <w:t xml:space="preserve"> </w:t>
      </w:r>
      <w:r w:rsidR="00785F7F">
        <w:rPr>
          <w:lang w:val="pl-PL"/>
        </w:rPr>
        <w:t xml:space="preserve"> </w:t>
      </w:r>
      <w:r w:rsidR="000F206A">
        <w:rPr>
          <w:lang w:val="pl-PL"/>
        </w:rPr>
        <w:t xml:space="preserve"> </w:t>
      </w:r>
      <w:r w:rsidRPr="00491D46">
        <w:rPr>
          <w:lang w:val="pl-PL"/>
        </w:rPr>
        <w:t>'</w:t>
      </w:r>
      <w:r>
        <w:rPr>
          <w:i/>
          <w:iCs/>
          <w:lang w:val="pl-PL"/>
        </w:rPr>
        <w:t>Succ</w:t>
      </w:r>
      <w:r>
        <w:t>'</w:t>
      </w:r>
      <w:r w:rsidRPr="00785F7F">
        <w:rPr>
          <w:lang w:val="pl-PL"/>
        </w:rPr>
        <w:t>(</w:t>
      </w:r>
      <w:r w:rsidRPr="00491D46">
        <w:rPr>
          <w:lang w:val="pl-PL"/>
        </w:rPr>
        <w:t>'</w:t>
      </w:r>
      <w:r>
        <w:rPr>
          <w:i/>
          <w:iCs/>
          <w:lang w:val="pl-PL"/>
        </w:rPr>
        <w:t>Succ</w:t>
      </w:r>
      <w:r>
        <w:t>'</w:t>
      </w:r>
      <w:r w:rsidRPr="00785F7F">
        <w:rPr>
          <w:lang w:val="pl-PL"/>
        </w:rPr>
        <w:t>(</w:t>
      </w:r>
      <w:r w:rsidRPr="00491D46">
        <w:rPr>
          <w:lang w:val="pl-PL"/>
        </w:rPr>
        <w:t>'</w:t>
      </w:r>
      <w:r>
        <w:rPr>
          <w:i/>
          <w:iCs/>
          <w:lang w:val="pl-PL"/>
        </w:rPr>
        <w:t>Succ</w:t>
      </w:r>
      <w:r>
        <w:t>'</w:t>
      </w:r>
      <w:r w:rsidRPr="00785F7F">
        <w:rPr>
          <w:iCs/>
          <w:lang w:val="pl-PL"/>
        </w:rPr>
        <w:t>(</w:t>
      </w:r>
      <w:r w:rsidRPr="00491D46">
        <w:rPr>
          <w:lang w:val="pl-PL"/>
        </w:rPr>
        <w:t>'</w:t>
      </w:r>
      <w:r>
        <w:rPr>
          <w:i/>
          <w:lang w:val="pl-PL"/>
        </w:rPr>
        <w:t>0</w:t>
      </w:r>
      <w:r>
        <w:rPr>
          <w:lang w:val="pl-PL"/>
        </w:rPr>
        <w:t>'</w:t>
      </w:r>
      <w:r w:rsidRPr="00785F7F">
        <w:rPr>
          <w:iCs/>
          <w:lang w:val="pl-PL"/>
        </w:rPr>
        <w:t>)))</w:t>
      </w:r>
      <w:r w:rsidRPr="00491D46">
        <w:rPr>
          <w:lang w:val="pl-PL"/>
        </w:rPr>
        <w:t xml:space="preserve"> </w:t>
      </w:r>
      <w:r w:rsidRPr="00785F7F">
        <w:rPr>
          <w:bCs/>
          <w:lang w:val="pl-PL"/>
        </w:rPr>
        <w:t>→</w:t>
      </w:r>
      <w:r w:rsidRPr="00626E44">
        <w:rPr>
          <w:bCs/>
          <w:lang w:val="pl-PL"/>
        </w:rPr>
        <w:t xml:space="preserve"> </w:t>
      </w:r>
      <w:r w:rsidR="00D8545C">
        <w:rPr>
          <w:bCs/>
          <w:lang w:val="pl-PL"/>
        </w:rPr>
        <w:t>#</w:t>
      </w:r>
      <w:r w:rsidRPr="00775F80">
        <w:rPr>
          <w:iCs/>
          <w:lang w:val="pl-PL"/>
        </w:rPr>
        <w:t>,</w:t>
      </w:r>
      <w:r>
        <w:rPr>
          <w:rFonts w:ascii="Arial" w:hAnsi="Arial" w:cs="Arial"/>
          <w:iCs/>
          <w:lang w:val="pl-PL"/>
        </w:rPr>
        <w:t>…</w:t>
      </w:r>
    </w:p>
    <w:p w:rsidR="001F383B" w:rsidRDefault="00351D68" w:rsidP="001F383B">
      <w:pPr>
        <w:pStyle w:val="Tekstas"/>
        <w:spacing w:before="120"/>
      </w:pPr>
      <w:r>
        <w:rPr>
          <w:b/>
        </w:rPr>
        <w:lastRenderedPageBreak/>
        <w:t>Example 23.12</w:t>
      </w:r>
      <w:r w:rsidRPr="002908B2">
        <w:t xml:space="preserve"> </w:t>
      </w:r>
      <w:r w:rsidR="00D9788E">
        <w:t>(Loeckx et al. 1996</w:t>
      </w:r>
      <w:r>
        <w:t>, example 5.24 iv, p</w:t>
      </w:r>
      <w:r w:rsidR="001C5F61">
        <w:t>. 87). ). Consider a</w:t>
      </w:r>
      <w:r>
        <w:t xml:space="preserve"> language </w:t>
      </w:r>
      <w:r w:rsidRPr="007F2393">
        <w:rPr>
          <w:b/>
        </w:rPr>
        <w:t>L</w:t>
      </w:r>
      <w:r>
        <w:t xml:space="preserve"> whose alphabet </w:t>
      </w:r>
      <w:r w:rsidRPr="00491D46">
        <w:rPr>
          <w:b/>
          <w:bCs/>
          <w:lang w:val="pl-PL"/>
        </w:rPr>
        <w:t>V</w:t>
      </w:r>
      <w:r>
        <w:t xml:space="preserve"> consists of one constant symbol </w:t>
      </w:r>
      <w:r w:rsidRPr="00491D46">
        <w:rPr>
          <w:lang w:val="pl-PL"/>
        </w:rPr>
        <w:t>'</w:t>
      </w:r>
      <w:r>
        <w:rPr>
          <w:i/>
          <w:lang w:val="pl-PL"/>
        </w:rPr>
        <w:t>0</w:t>
      </w:r>
      <w:r w:rsidR="001F383B">
        <w:rPr>
          <w:lang w:val="pl-PL"/>
        </w:rPr>
        <w:t>' and one</w:t>
      </w:r>
      <w:r w:rsidR="00EE48C9">
        <w:rPr>
          <w:lang w:val="pl-PL"/>
        </w:rPr>
        <w:t xml:space="preserve"> functional symbol</w:t>
      </w:r>
      <w:r>
        <w:rPr>
          <w:lang w:val="pl-PL"/>
        </w:rPr>
        <w:t xml:space="preserve"> </w:t>
      </w:r>
      <w:r w:rsidRPr="002908B2">
        <w:t>'</w:t>
      </w:r>
      <w:r>
        <w:rPr>
          <w:i/>
          <w:lang w:val="en-US"/>
        </w:rPr>
        <w:t>+</w:t>
      </w:r>
      <w:r>
        <w:t>':</w:t>
      </w:r>
    </w:p>
    <w:p w:rsidR="001F383B" w:rsidRPr="002908B2" w:rsidRDefault="001F383B" w:rsidP="001F383B">
      <w:pPr>
        <w:pStyle w:val="Tekstas"/>
        <w:spacing w:before="120" w:after="120"/>
        <w:jc w:val="center"/>
      </w:pPr>
      <w:r w:rsidRPr="00491D46">
        <w:rPr>
          <w:b/>
          <w:bCs/>
          <w:lang w:val="pl-PL"/>
        </w:rPr>
        <w:t>V</w:t>
      </w:r>
      <w:r w:rsidRPr="00491D46">
        <w:rPr>
          <w:lang w:val="pl-PL"/>
        </w:rPr>
        <w:t xml:space="preserve"> = {'</w:t>
      </w:r>
      <w:r>
        <w:rPr>
          <w:i/>
          <w:lang w:val="pl-PL"/>
        </w:rPr>
        <w:t>0</w:t>
      </w:r>
      <w:r>
        <w:rPr>
          <w:lang w:val="pl-PL"/>
        </w:rPr>
        <w:t>'</w:t>
      </w:r>
      <w:r w:rsidRPr="00491D46">
        <w:rPr>
          <w:lang w:val="pl-PL"/>
        </w:rPr>
        <w:t xml:space="preserve">} </w:t>
      </w:r>
      <w:r w:rsidRPr="002908B2">
        <w:sym w:font="Symbol" w:char="00C8"/>
      </w:r>
      <w:r>
        <w:t xml:space="preserve"> </w:t>
      </w:r>
      <w:r w:rsidRPr="002908B2">
        <w:t>{'</w:t>
      </w:r>
      <w:r>
        <w:rPr>
          <w:i/>
          <w:lang w:val="en-US"/>
        </w:rPr>
        <w:t>+</w:t>
      </w:r>
      <w:r>
        <w:t>'</w:t>
      </w:r>
      <w:r w:rsidRPr="002908B2">
        <w:t>}</w:t>
      </w:r>
    </w:p>
    <w:p w:rsidR="001F383B" w:rsidRDefault="00EE48C9" w:rsidP="001F383B">
      <w:pPr>
        <w:pStyle w:val="Tekstas"/>
      </w:pPr>
      <w:r>
        <w:rPr>
          <w:lang w:val="en-US"/>
        </w:rPr>
        <w:t xml:space="preserve">Let an ontology </w:t>
      </w:r>
      <w:r w:rsidRPr="002908B2">
        <w:rPr>
          <w:bCs/>
          <w:i/>
          <w:iCs/>
        </w:rPr>
        <w:t>O</w:t>
      </w:r>
      <w:r>
        <w:rPr>
          <w:lang w:val="en-US"/>
        </w:rPr>
        <w:t xml:space="preserve"> consist</w:t>
      </w:r>
      <w:r w:rsidR="001F383B">
        <w:rPr>
          <w:lang w:val="en-US"/>
        </w:rPr>
        <w:t xml:space="preserve"> of four formulas</w:t>
      </w:r>
      <w:r w:rsidR="001F383B">
        <w:t>:</w:t>
      </w:r>
    </w:p>
    <w:tbl>
      <w:tblPr>
        <w:tblW w:w="3212" w:type="pct"/>
        <w:jc w:val="right"/>
        <w:tblLook w:val="01E0" w:firstRow="1" w:lastRow="1" w:firstColumn="1" w:lastColumn="1" w:noHBand="0" w:noVBand="0"/>
      </w:tblPr>
      <w:tblGrid>
        <w:gridCol w:w="223"/>
        <w:gridCol w:w="770"/>
        <w:gridCol w:w="4013"/>
        <w:gridCol w:w="822"/>
      </w:tblGrid>
      <w:tr w:rsidR="00785F7F" w:rsidRPr="002908B2" w:rsidTr="008B167E">
        <w:trPr>
          <w:jc w:val="right"/>
        </w:trPr>
        <w:tc>
          <w:tcPr>
            <w:tcW w:w="191" w:type="pct"/>
            <w:vAlign w:val="center"/>
          </w:tcPr>
          <w:p w:rsidR="00785F7F" w:rsidRPr="002908B2" w:rsidRDefault="00785F7F" w:rsidP="00B068EB">
            <w:pPr>
              <w:pStyle w:val="Tekstas"/>
              <w:ind w:firstLine="0"/>
              <w:jc w:val="right"/>
            </w:pPr>
          </w:p>
        </w:tc>
        <w:tc>
          <w:tcPr>
            <w:tcW w:w="661" w:type="pct"/>
          </w:tcPr>
          <w:p w:rsidR="00785F7F" w:rsidRDefault="008B167E" w:rsidP="008B167E">
            <w:pPr>
              <w:pStyle w:val="Tekstasneatitrauktas"/>
              <w:keepNext/>
              <w:spacing w:before="240"/>
              <w:jc w:val="right"/>
              <w:rPr>
                <w:bCs/>
              </w:rPr>
            </w:pPr>
            <w:r w:rsidRPr="002908B2">
              <w:rPr>
                <w:bCs/>
                <w:i/>
                <w:iCs/>
              </w:rPr>
              <w:t>O</w:t>
            </w:r>
            <w:r>
              <w:rPr>
                <w:bCs/>
                <w:i/>
                <w:iCs/>
              </w:rPr>
              <w:t xml:space="preserve"> </w:t>
            </w:r>
            <w:r>
              <w:rPr>
                <w:bCs/>
              </w:rPr>
              <w:t>= {</w:t>
            </w:r>
          </w:p>
          <w:p w:rsidR="008B167E" w:rsidRDefault="008B167E" w:rsidP="008B167E">
            <w:pPr>
              <w:pStyle w:val="Tekstasneatitrauktas"/>
              <w:keepNext/>
              <w:spacing w:before="120"/>
              <w:rPr>
                <w:bCs/>
              </w:rPr>
            </w:pPr>
          </w:p>
          <w:p w:rsidR="008B167E" w:rsidRDefault="008B167E" w:rsidP="008B167E">
            <w:pPr>
              <w:pStyle w:val="Tekstasneatitrauktas"/>
              <w:keepNext/>
              <w:spacing w:before="120"/>
              <w:rPr>
                <w:bCs/>
              </w:rPr>
            </w:pPr>
          </w:p>
          <w:p w:rsidR="008B167E" w:rsidRPr="002908B2" w:rsidRDefault="008B167E" w:rsidP="008B167E">
            <w:pPr>
              <w:pStyle w:val="Tekstasneatitrauktas"/>
              <w:keepNext/>
              <w:spacing w:before="120" w:after="240"/>
              <w:jc w:val="right"/>
              <w:rPr>
                <w:bCs/>
                <w:i/>
                <w:iCs/>
              </w:rPr>
            </w:pPr>
            <w:r>
              <w:rPr>
                <w:bCs/>
              </w:rPr>
              <w:t>}</w:t>
            </w:r>
          </w:p>
        </w:tc>
        <w:tc>
          <w:tcPr>
            <w:tcW w:w="3443" w:type="pct"/>
            <w:vAlign w:val="center"/>
          </w:tcPr>
          <w:p w:rsidR="00785F7F" w:rsidRPr="00766F72" w:rsidRDefault="00785F7F" w:rsidP="00B068EB">
            <w:pPr>
              <w:pStyle w:val="Tekstasneatitrauktas"/>
              <w:keepNext/>
              <w:spacing w:before="240"/>
              <w:rPr>
                <w:lang w:val="pl-PL"/>
              </w:rPr>
            </w:pPr>
            <w:r w:rsidRPr="002908B2">
              <w:rPr>
                <w:bCs/>
                <w:i/>
                <w:iCs/>
              </w:rPr>
              <w:t>x</w:t>
            </w:r>
            <w:r>
              <w:rPr>
                <w:bCs/>
                <w:i/>
                <w:iCs/>
              </w:rPr>
              <w:t xml:space="preserve"> </w:t>
            </w:r>
            <w:r w:rsidRPr="002908B2">
              <w:t>'</w:t>
            </w:r>
            <w:r>
              <w:rPr>
                <w:i/>
                <w:lang w:val="en-US"/>
              </w:rPr>
              <w:t>+</w:t>
            </w:r>
            <w:r>
              <w:t xml:space="preserve">' </w:t>
            </w:r>
            <w:r w:rsidRPr="00177011">
              <w:rPr>
                <w:i/>
              </w:rPr>
              <w:t>(</w:t>
            </w:r>
            <w:r>
              <w:rPr>
                <w:i/>
              </w:rPr>
              <w:t xml:space="preserve">y </w:t>
            </w:r>
            <w:r w:rsidRPr="002908B2">
              <w:t>'</w:t>
            </w:r>
            <w:r>
              <w:rPr>
                <w:i/>
                <w:lang w:val="en-US"/>
              </w:rPr>
              <w:t>+</w:t>
            </w:r>
            <w:r>
              <w:t>'</w:t>
            </w:r>
            <w:r w:rsidRPr="00177011">
              <w:rPr>
                <w:i/>
              </w:rPr>
              <w:t xml:space="preserve"> z)</w:t>
            </w:r>
            <w:r>
              <w:rPr>
                <w:lang w:val="pl-PL"/>
              </w:rPr>
              <w:t xml:space="preserve"> = </w:t>
            </w:r>
            <w:r w:rsidRPr="00177011">
              <w:rPr>
                <w:i/>
                <w:lang w:val="pl-PL"/>
              </w:rPr>
              <w:t>(</w:t>
            </w:r>
            <w:r w:rsidRPr="003037DD">
              <w:rPr>
                <w:i/>
                <w:lang w:val="pl-PL"/>
              </w:rPr>
              <w:t>x</w:t>
            </w:r>
            <w:r>
              <w:rPr>
                <w:i/>
                <w:lang w:val="pl-PL"/>
              </w:rPr>
              <w:t xml:space="preserve"> </w:t>
            </w:r>
            <w:r w:rsidRPr="002908B2">
              <w:t>'</w:t>
            </w:r>
            <w:r>
              <w:rPr>
                <w:i/>
                <w:lang w:val="en-US"/>
              </w:rPr>
              <w:t>+</w:t>
            </w:r>
            <w:r>
              <w:t>' y</w:t>
            </w:r>
            <w:r>
              <w:rPr>
                <w:i/>
                <w:lang w:val="pl-PL"/>
              </w:rPr>
              <w:t xml:space="preserve">) </w:t>
            </w:r>
            <w:r w:rsidRPr="002908B2">
              <w:t>'</w:t>
            </w:r>
            <w:r>
              <w:rPr>
                <w:i/>
                <w:lang w:val="en-US"/>
              </w:rPr>
              <w:t>+</w:t>
            </w:r>
            <w:r>
              <w:t>'</w:t>
            </w:r>
            <w:r w:rsidRPr="00177011">
              <w:rPr>
                <w:i/>
              </w:rPr>
              <w:t xml:space="preserve"> </w:t>
            </w:r>
            <w:r>
              <w:rPr>
                <w:i/>
                <w:lang w:val="pl-PL"/>
              </w:rPr>
              <w:t>z</w:t>
            </w:r>
            <w:r>
              <w:rPr>
                <w:lang w:val="pl-PL"/>
              </w:rPr>
              <w:t>,</w:t>
            </w:r>
          </w:p>
          <w:p w:rsidR="00785F7F" w:rsidRDefault="00785F7F" w:rsidP="00B068EB">
            <w:pPr>
              <w:pStyle w:val="Tekstasneatitrauktas"/>
              <w:keepNext/>
              <w:spacing w:before="120"/>
              <w:rPr>
                <w:bCs/>
              </w:rPr>
            </w:pPr>
            <w:r w:rsidRPr="002908B2">
              <w:rPr>
                <w:bCs/>
                <w:i/>
                <w:iCs/>
              </w:rPr>
              <w:t>x</w:t>
            </w:r>
            <w:r>
              <w:rPr>
                <w:bCs/>
                <w:i/>
                <w:iCs/>
              </w:rPr>
              <w:t xml:space="preserve"> </w:t>
            </w:r>
            <w:r w:rsidRPr="002908B2">
              <w:t>'</w:t>
            </w:r>
            <w:r>
              <w:rPr>
                <w:i/>
                <w:lang w:val="en-US"/>
              </w:rPr>
              <w:t>+</w:t>
            </w:r>
            <w:r>
              <w:t xml:space="preserve">' </w:t>
            </w:r>
            <w:r w:rsidRPr="00491D46">
              <w:rPr>
                <w:lang w:val="pl-PL"/>
              </w:rPr>
              <w:t>'</w:t>
            </w:r>
            <w:r>
              <w:rPr>
                <w:i/>
                <w:lang w:val="pl-PL"/>
              </w:rPr>
              <w:t>0</w:t>
            </w:r>
            <w:r>
              <w:rPr>
                <w:lang w:val="pl-PL"/>
              </w:rPr>
              <w:t xml:space="preserve">' = </w:t>
            </w:r>
            <w:r w:rsidRPr="003037DD">
              <w:rPr>
                <w:i/>
                <w:lang w:val="pl-PL"/>
              </w:rPr>
              <w:t>x</w:t>
            </w:r>
            <w:r w:rsidRPr="002908B2">
              <w:rPr>
                <w:bCs/>
              </w:rPr>
              <w:t>,</w:t>
            </w:r>
          </w:p>
          <w:p w:rsidR="00785F7F" w:rsidRPr="002908B2" w:rsidRDefault="00785F7F" w:rsidP="00B068EB">
            <w:pPr>
              <w:pStyle w:val="Tekstasneatitrauktas"/>
              <w:keepNext/>
              <w:spacing w:before="120"/>
              <w:rPr>
                <w:bCs/>
              </w:rPr>
            </w:pPr>
            <w:r w:rsidRPr="00491D46">
              <w:rPr>
                <w:lang w:val="pl-PL"/>
              </w:rPr>
              <w:t>'</w:t>
            </w:r>
            <w:r>
              <w:rPr>
                <w:i/>
                <w:lang w:val="pl-PL"/>
              </w:rPr>
              <w:t>0</w:t>
            </w:r>
            <w:r>
              <w:rPr>
                <w:lang w:val="pl-PL"/>
              </w:rPr>
              <w:t>'</w:t>
            </w:r>
            <w:r>
              <w:rPr>
                <w:bCs/>
                <w:i/>
                <w:iCs/>
              </w:rPr>
              <w:t xml:space="preserve"> </w:t>
            </w:r>
            <w:r w:rsidRPr="002908B2">
              <w:t>'</w:t>
            </w:r>
            <w:r>
              <w:rPr>
                <w:i/>
                <w:lang w:val="en-US"/>
              </w:rPr>
              <w:t>+</w:t>
            </w:r>
            <w:r>
              <w:t xml:space="preserve">' </w:t>
            </w:r>
            <w:r w:rsidRPr="00766F72">
              <w:rPr>
                <w:i/>
                <w:lang w:val="pl-PL"/>
              </w:rPr>
              <w:t>x</w:t>
            </w:r>
            <w:r>
              <w:rPr>
                <w:lang w:val="pl-PL"/>
              </w:rPr>
              <w:t xml:space="preserve"> = </w:t>
            </w:r>
            <w:r w:rsidRPr="003037DD">
              <w:rPr>
                <w:i/>
                <w:lang w:val="pl-PL"/>
              </w:rPr>
              <w:t>x</w:t>
            </w:r>
            <w:r w:rsidRPr="002908B2">
              <w:rPr>
                <w:bCs/>
              </w:rPr>
              <w:t>,</w:t>
            </w:r>
          </w:p>
          <w:p w:rsidR="00785F7F" w:rsidRPr="002908B2" w:rsidRDefault="00785F7F" w:rsidP="008B167E">
            <w:pPr>
              <w:pStyle w:val="Tekstasneatitrauktas"/>
              <w:spacing w:before="120" w:after="240"/>
              <w:rPr>
                <w:bCs/>
                <w:iCs/>
              </w:rPr>
            </w:pPr>
            <w:r>
              <w:rPr>
                <w:bCs/>
              </w:rPr>
              <w:sym w:font="Symbol" w:char="F022"/>
            </w:r>
            <w:r w:rsidRPr="002908B2">
              <w:rPr>
                <w:bCs/>
                <w:i/>
                <w:iCs/>
              </w:rPr>
              <w:t>x</w:t>
            </w:r>
            <w:r>
              <w:rPr>
                <w:bCs/>
                <w:iCs/>
              </w:rPr>
              <w:t xml:space="preserve"> </w:t>
            </w:r>
            <w:r>
              <w:rPr>
                <w:bCs/>
                <w:iCs/>
              </w:rPr>
              <w:sym w:font="Symbol" w:char="F024"/>
            </w:r>
            <w:r w:rsidRPr="006967CB">
              <w:rPr>
                <w:i/>
              </w:rPr>
              <w:t>y</w:t>
            </w:r>
            <w:r>
              <w:t xml:space="preserve"> </w:t>
            </w:r>
            <w:r w:rsidR="00FC3E0B">
              <w:t xml:space="preserve">( </w:t>
            </w:r>
            <w:r w:rsidRPr="006967CB">
              <w:rPr>
                <w:i/>
              </w:rPr>
              <w:t>x</w:t>
            </w:r>
            <w:r>
              <w:t xml:space="preserve"> </w:t>
            </w:r>
            <w:r w:rsidRPr="002908B2">
              <w:t>'</w:t>
            </w:r>
            <w:r>
              <w:rPr>
                <w:i/>
                <w:lang w:val="en-US"/>
              </w:rPr>
              <w:t>+</w:t>
            </w:r>
            <w:r>
              <w:t xml:space="preserve">' </w:t>
            </w:r>
            <w:r w:rsidRPr="006967CB">
              <w:rPr>
                <w:i/>
              </w:rPr>
              <w:t>y</w:t>
            </w:r>
            <w:r>
              <w:t xml:space="preserve"> = </w:t>
            </w:r>
            <w:r w:rsidRPr="00491D46">
              <w:rPr>
                <w:lang w:val="pl-PL"/>
              </w:rPr>
              <w:t>'</w:t>
            </w:r>
            <w:r>
              <w:rPr>
                <w:i/>
                <w:lang w:val="pl-PL"/>
              </w:rPr>
              <w:t>0</w:t>
            </w:r>
            <w:r>
              <w:rPr>
                <w:lang w:val="pl-PL"/>
              </w:rPr>
              <w:t xml:space="preserve">' </w:t>
            </w:r>
            <w:r>
              <w:rPr>
                <w:lang w:val="pl-PL"/>
              </w:rPr>
              <w:sym w:font="Symbol" w:char="F026"/>
            </w:r>
            <w:r>
              <w:rPr>
                <w:lang w:val="pl-PL"/>
              </w:rPr>
              <w:t xml:space="preserve"> </w:t>
            </w:r>
            <w:r>
              <w:rPr>
                <w:i/>
              </w:rPr>
              <w:t>y</w:t>
            </w:r>
            <w:r>
              <w:t xml:space="preserve"> </w:t>
            </w:r>
            <w:r w:rsidRPr="002908B2">
              <w:t>'</w:t>
            </w:r>
            <w:r>
              <w:rPr>
                <w:i/>
                <w:lang w:val="en-US"/>
              </w:rPr>
              <w:t>+</w:t>
            </w:r>
            <w:r>
              <w:t xml:space="preserve">' </w:t>
            </w:r>
            <w:r>
              <w:rPr>
                <w:i/>
              </w:rPr>
              <w:t>x</w:t>
            </w:r>
            <w:r>
              <w:t xml:space="preserve"> = </w:t>
            </w:r>
            <w:r w:rsidRPr="00491D46">
              <w:rPr>
                <w:lang w:val="pl-PL"/>
              </w:rPr>
              <w:t>'</w:t>
            </w:r>
            <w:r>
              <w:rPr>
                <w:i/>
                <w:lang w:val="pl-PL"/>
              </w:rPr>
              <w:t>0</w:t>
            </w:r>
            <w:r>
              <w:rPr>
                <w:lang w:val="pl-PL"/>
              </w:rPr>
              <w:t>'</w:t>
            </w:r>
            <w:r w:rsidR="00FC3E0B">
              <w:rPr>
                <w:lang w:val="pl-PL"/>
              </w:rPr>
              <w:t xml:space="preserve"> </w:t>
            </w:r>
            <w:r>
              <w:t xml:space="preserve">) </w:t>
            </w:r>
            <w:r w:rsidRPr="002908B2">
              <w:rPr>
                <w:bCs/>
              </w:rPr>
              <w:t>}</w:t>
            </w:r>
          </w:p>
        </w:tc>
        <w:tc>
          <w:tcPr>
            <w:tcW w:w="705" w:type="pct"/>
            <w:vAlign w:val="center"/>
          </w:tcPr>
          <w:p w:rsidR="00785F7F" w:rsidRPr="002908B2" w:rsidRDefault="00785F7F" w:rsidP="00B068EB">
            <w:pPr>
              <w:pStyle w:val="Tekstasneatitrauktas"/>
              <w:spacing w:before="120"/>
              <w:jc w:val="right"/>
              <w:rPr>
                <w:bCs/>
                <w:iCs/>
              </w:rPr>
            </w:pPr>
            <w:r>
              <w:rPr>
                <w:bCs/>
                <w:iCs/>
              </w:rPr>
              <w:t>(23.1)</w:t>
            </w:r>
          </w:p>
        </w:tc>
      </w:tr>
    </w:tbl>
    <w:p w:rsidR="001F383B" w:rsidRDefault="00EE48C9" w:rsidP="001F383B">
      <w:pPr>
        <w:pStyle w:val="Tekstasneatitrauktas"/>
      </w:pPr>
      <w:r>
        <w:t xml:space="preserve">The first </w:t>
      </w:r>
      <w:r w:rsidR="008B167E">
        <w:t xml:space="preserve">formula </w:t>
      </w:r>
      <w:r>
        <w:t>expresses a property known as</w:t>
      </w:r>
      <w:r w:rsidR="001F383B">
        <w:t xml:space="preserve"> associativity. The sec</w:t>
      </w:r>
      <w:r w:rsidR="008B167E">
        <w:t>ond and third formula</w:t>
      </w:r>
      <w:r>
        <w:t xml:space="preserve"> are about</w:t>
      </w:r>
      <w:r w:rsidR="001F383B">
        <w:t xml:space="preserve"> </w:t>
      </w:r>
      <w:r>
        <w:t xml:space="preserve">the </w:t>
      </w:r>
      <w:r w:rsidR="001F383B">
        <w:t xml:space="preserve">neutral element </w:t>
      </w:r>
      <w:r w:rsidR="001F383B" w:rsidRPr="00491D46">
        <w:rPr>
          <w:lang w:val="pl-PL"/>
        </w:rPr>
        <w:t>'</w:t>
      </w:r>
      <w:r w:rsidR="001F383B">
        <w:rPr>
          <w:i/>
          <w:lang w:val="pl-PL"/>
        </w:rPr>
        <w:t>0</w:t>
      </w:r>
      <w:r w:rsidR="001F383B">
        <w:rPr>
          <w:lang w:val="pl-PL"/>
        </w:rPr>
        <w:t xml:space="preserve">' for addition operation </w:t>
      </w:r>
      <w:r w:rsidR="001F383B" w:rsidRPr="002908B2">
        <w:t>'</w:t>
      </w:r>
      <w:r w:rsidR="001F383B">
        <w:rPr>
          <w:i/>
          <w:lang w:val="en-US"/>
        </w:rPr>
        <w:t>+</w:t>
      </w:r>
      <w:r w:rsidR="001F383B">
        <w:t>'</w:t>
      </w:r>
      <w:r w:rsidR="001F383B">
        <w:rPr>
          <w:lang w:val="pl-PL"/>
        </w:rPr>
        <w:t xml:space="preserve">. The forth </w:t>
      </w:r>
      <w:r w:rsidR="00E6084C">
        <w:rPr>
          <w:lang w:val="pl-PL"/>
        </w:rPr>
        <w:t>formula</w:t>
      </w:r>
      <w:r>
        <w:rPr>
          <w:lang w:val="pl-PL"/>
        </w:rPr>
        <w:t xml:space="preserve"> is about</w:t>
      </w:r>
      <w:r w:rsidR="001F383B">
        <w:rPr>
          <w:lang w:val="pl-PL"/>
        </w:rPr>
        <w:t xml:space="preserve"> </w:t>
      </w:r>
      <w:r>
        <w:rPr>
          <w:lang w:val="pl-PL"/>
        </w:rPr>
        <w:t xml:space="preserve">the </w:t>
      </w:r>
      <w:r w:rsidR="001F383B">
        <w:rPr>
          <w:lang w:val="pl-PL"/>
        </w:rPr>
        <w:t xml:space="preserve">inverse element </w:t>
      </w:r>
      <w:r w:rsidR="001F383B" w:rsidRPr="00766F72">
        <w:rPr>
          <w:i/>
          <w:lang w:val="pl-PL"/>
        </w:rPr>
        <w:t>y</w:t>
      </w:r>
      <w:r w:rsidR="001F383B">
        <w:rPr>
          <w:lang w:val="pl-PL"/>
        </w:rPr>
        <w:t>.</w:t>
      </w:r>
      <w:r w:rsidR="008B167E">
        <w:rPr>
          <w:lang w:val="pl-PL"/>
        </w:rPr>
        <w:t xml:space="preserve"> All formulas in an ontology serve as axioms that specify a model.</w:t>
      </w:r>
    </w:p>
    <w:p w:rsidR="008C604B" w:rsidRDefault="008C604B" w:rsidP="00351D68">
      <w:pPr>
        <w:pStyle w:val="Tekstas"/>
      </w:pPr>
      <w:r>
        <w:t xml:space="preserve">Any group </w:t>
      </w:r>
      <w:r w:rsidR="008B167E">
        <w:t xml:space="preserve">(an algebraic structure </w:t>
      </w:r>
      <w:r>
        <w:t>in abst</w:t>
      </w:r>
      <w:r w:rsidR="008B167E">
        <w:t>ract algebra) is a model for the</w:t>
      </w:r>
      <w:r>
        <w:t xml:space="preserve"> ontology</w:t>
      </w:r>
      <w:r w:rsidR="008B167E">
        <w:t xml:space="preserve"> (23.1)</w:t>
      </w:r>
      <w:r>
        <w:t xml:space="preserve">. </w:t>
      </w:r>
      <w:r w:rsidR="00EE48C9">
        <w:t xml:space="preserve">Below we distinguish </w:t>
      </w:r>
      <w:r>
        <w:t>between infinite groups and finite group</w:t>
      </w:r>
      <w:r w:rsidR="00EE48C9">
        <w:t>s</w:t>
      </w:r>
      <w:r>
        <w:t>.</w:t>
      </w:r>
    </w:p>
    <w:p w:rsidR="00964E36" w:rsidRDefault="00964E36" w:rsidP="00964E36">
      <w:pPr>
        <w:pStyle w:val="Tekstas"/>
      </w:pPr>
      <w:r w:rsidRPr="0060068B">
        <w:rPr>
          <w:b/>
        </w:rPr>
        <w:t xml:space="preserve">Model </w:t>
      </w:r>
      <w:r w:rsidR="003C697F">
        <w:rPr>
          <w:b/>
          <w:i/>
        </w:rPr>
        <w:t>Z</w:t>
      </w:r>
      <w:r w:rsidRPr="0060068B">
        <w:rPr>
          <w:b/>
        </w:rPr>
        <w:t>.</w:t>
      </w:r>
      <w:r>
        <w:t xml:space="preserve"> </w:t>
      </w:r>
      <w:r w:rsidRPr="00B80D26">
        <w:t>The “classical”</w:t>
      </w:r>
      <w:r w:rsidR="00C83A2E">
        <w:t xml:space="preserve"> model </w:t>
      </w:r>
      <w:r>
        <w:t xml:space="preserve">is a set of integer numbers </w:t>
      </w:r>
      <w:r w:rsidRPr="003037DD">
        <w:rPr>
          <w:i/>
        </w:rPr>
        <w:t>D</w:t>
      </w:r>
      <w:r>
        <w:t> = </w:t>
      </w:r>
      <w:r w:rsidR="00C23E3F" w:rsidRPr="00C23E3F">
        <w:rPr>
          <w:i/>
        </w:rPr>
        <w:t>Z</w:t>
      </w:r>
      <w:r>
        <w:t> = {</w:t>
      </w:r>
      <w:r w:rsidRPr="00964E36">
        <w:t xml:space="preserve">…, </w:t>
      </w:r>
      <w:r w:rsidRPr="00964E36">
        <w:rPr>
          <w:i/>
        </w:rPr>
        <w:t>–3</w:t>
      </w:r>
      <w:r>
        <w:t xml:space="preserve">, </w:t>
      </w:r>
      <w:r w:rsidRPr="00964E36">
        <w:rPr>
          <w:i/>
        </w:rPr>
        <w:t>–2</w:t>
      </w:r>
      <w:r>
        <w:t xml:space="preserve">, </w:t>
      </w:r>
      <w:r w:rsidRPr="00964E36">
        <w:rPr>
          <w:i/>
        </w:rPr>
        <w:t>–1</w:t>
      </w:r>
      <w:r>
        <w:t xml:space="preserve">, </w:t>
      </w:r>
      <w:r w:rsidRPr="00964E36">
        <w:rPr>
          <w:i/>
        </w:rPr>
        <w:t>0</w:t>
      </w:r>
      <w:r>
        <w:t xml:space="preserve">, </w:t>
      </w:r>
      <w:r w:rsidRPr="003037DD">
        <w:rPr>
          <w:i/>
        </w:rPr>
        <w:t>1</w:t>
      </w:r>
      <w:r>
        <w:t xml:space="preserve">, </w:t>
      </w:r>
      <w:r w:rsidRPr="00C83A2E">
        <w:rPr>
          <w:i/>
        </w:rPr>
        <w:t>2</w:t>
      </w:r>
      <w:r w:rsidRPr="00C83A2E">
        <w:t xml:space="preserve">, </w:t>
      </w:r>
      <w:r w:rsidRPr="00C83A2E">
        <w:rPr>
          <w:i/>
        </w:rPr>
        <w:t>3</w:t>
      </w:r>
      <w:r w:rsidR="008B167E">
        <w:t>,</w:t>
      </w:r>
      <w:r w:rsidRPr="00C83A2E">
        <w:t>…}.</w:t>
      </w:r>
      <w:r>
        <w:t xml:space="preserve"> Here the addition operation</w:t>
      </w:r>
      <w:r w:rsidR="00241E72">
        <w:t xml:space="preserve"> </w:t>
      </w:r>
      <w:r w:rsidR="00241E72" w:rsidRPr="002908B2">
        <w:t>'</w:t>
      </w:r>
      <w:r w:rsidR="00241E72">
        <w:rPr>
          <w:i/>
          <w:lang w:val="en-US"/>
        </w:rPr>
        <w:t>+</w:t>
      </w:r>
      <w:r w:rsidR="00241E72">
        <w:t>'</w:t>
      </w:r>
      <w:r>
        <w:t xml:space="preserve"> is interprete</w:t>
      </w:r>
      <w:r w:rsidR="00EE48C9">
        <w:t>d as addition of integers</w:t>
      </w:r>
      <w:r w:rsidR="00581B34">
        <w:t>:</w:t>
      </w:r>
    </w:p>
    <w:p w:rsidR="00241E72" w:rsidRPr="00241E72" w:rsidRDefault="00241E72" w:rsidP="00241E72">
      <w:pPr>
        <w:pStyle w:val="Math"/>
        <w:rPr>
          <w:i w:val="0"/>
        </w:rPr>
      </w:pPr>
      <w:r w:rsidRPr="00241E72">
        <w:rPr>
          <w:rFonts w:ascii="Lucida Calligraphy" w:hAnsi="Lucida Calligraphy"/>
          <w:i w:val="0"/>
          <w:iCs/>
          <w:lang w:val="pl-PL"/>
        </w:rPr>
        <w:t>I</w:t>
      </w:r>
      <w:r w:rsidR="00A36B6F" w:rsidRPr="00A36B6F">
        <w:rPr>
          <w:vertAlign w:val="subscript"/>
        </w:rPr>
        <w:t>Z</w:t>
      </w:r>
      <w:r w:rsidR="008B167E">
        <w:rPr>
          <w:vertAlign w:val="subscript"/>
        </w:rPr>
        <w:t xml:space="preserve"> </w:t>
      </w:r>
      <w:r>
        <w:rPr>
          <w:i w:val="0"/>
        </w:rPr>
        <w:t>('+</w:t>
      </w:r>
      <w:r w:rsidRPr="00241E72">
        <w:rPr>
          <w:i w:val="0"/>
        </w:rPr>
        <w:t>' )</w:t>
      </w:r>
      <w:r w:rsidR="008B167E">
        <w:rPr>
          <w:i w:val="0"/>
        </w:rPr>
        <w:t> </w:t>
      </w:r>
      <w:r w:rsidRPr="00241E72">
        <w:rPr>
          <w:i w:val="0"/>
        </w:rPr>
        <w:t>(</w:t>
      </w:r>
      <w:r w:rsidRPr="00241E72">
        <w:t>n</w:t>
      </w:r>
      <w:r>
        <w:rPr>
          <w:i w:val="0"/>
        </w:rPr>
        <w:t>,</w:t>
      </w:r>
      <w:r w:rsidRPr="00241E72">
        <w:t>m</w:t>
      </w:r>
      <w:r>
        <w:rPr>
          <w:i w:val="0"/>
        </w:rPr>
        <w:t xml:space="preserve">) = </w:t>
      </w:r>
      <w:r w:rsidRPr="00241E72">
        <w:t>n</w:t>
      </w:r>
      <w:r>
        <w:rPr>
          <w:i w:val="0"/>
        </w:rPr>
        <w:t xml:space="preserve"> + </w:t>
      </w:r>
      <w:r w:rsidRPr="00241E72">
        <w:t>m</w:t>
      </w:r>
    </w:p>
    <w:p w:rsidR="00964E36" w:rsidRDefault="00C8531D" w:rsidP="00964E36">
      <w:pPr>
        <w:pStyle w:val="Tekstas"/>
      </w:pPr>
      <w:r>
        <w:t xml:space="preserve">The existence of the inverse element </w:t>
      </w:r>
      <w:r w:rsidRPr="00875B7C">
        <w:rPr>
          <w:i/>
        </w:rPr>
        <w:t>y</w:t>
      </w:r>
      <w:r>
        <w:t xml:space="preserve"> i</w:t>
      </w:r>
      <w:r w:rsidR="00875B7C">
        <w:t>n t</w:t>
      </w:r>
      <w:r>
        <w:t>he fourth formula</w:t>
      </w:r>
      <w:r w:rsidR="00581B34">
        <w:t xml:space="preserve"> </w:t>
      </w:r>
      <w:r w:rsidR="008B167E">
        <w:t>in (23.1)</w:t>
      </w:r>
      <w:r>
        <w:t xml:space="preserve"> </w:t>
      </w:r>
      <w:r w:rsidR="00875B7C">
        <w:t xml:space="preserve">can be replaced with a Skolem term operation </w:t>
      </w:r>
      <w:r w:rsidR="00875B7C" w:rsidRPr="002908B2">
        <w:t>'</w:t>
      </w:r>
      <w:r w:rsidR="00875B7C">
        <w:rPr>
          <w:i/>
          <w:lang w:val="en-US"/>
        </w:rPr>
        <w:t>Inv</w:t>
      </w:r>
      <w:r w:rsidR="00875B7C">
        <w:t>'(</w:t>
      </w:r>
      <w:r w:rsidR="00875B7C" w:rsidRPr="00875B7C">
        <w:rPr>
          <w:i/>
        </w:rPr>
        <w:t>x</w:t>
      </w:r>
      <w:r w:rsidR="00875B7C">
        <w:t xml:space="preserve">). This </w:t>
      </w:r>
      <w:r w:rsidR="008B167E">
        <w:t xml:space="preserve">replacement </w:t>
      </w:r>
      <w:r w:rsidR="00875B7C">
        <w:t xml:space="preserve">is called Skolemization. </w:t>
      </w:r>
      <w:r w:rsidR="00964E36">
        <w:t xml:space="preserve">The interpretation </w:t>
      </w:r>
      <w:r w:rsidR="00964E36" w:rsidRPr="00491D46">
        <w:rPr>
          <w:rFonts w:ascii="Lucida Calligraphy" w:hAnsi="Lucida Calligraphy"/>
          <w:iCs/>
          <w:lang w:val="pl-PL"/>
        </w:rPr>
        <w:t>I</w:t>
      </w:r>
      <w:r w:rsidR="008074D1">
        <w:rPr>
          <w:i/>
          <w:vertAlign w:val="subscript"/>
        </w:rPr>
        <w:t>Z</w:t>
      </w:r>
      <w:r w:rsidR="00875B7C">
        <w:t xml:space="preserve"> maps </w:t>
      </w:r>
      <w:r w:rsidR="00875B7C" w:rsidRPr="002908B2">
        <w:t>'</w:t>
      </w:r>
      <w:r w:rsidR="00875B7C">
        <w:rPr>
          <w:i/>
          <w:lang w:val="en-US"/>
        </w:rPr>
        <w:t>Inv</w:t>
      </w:r>
      <w:r w:rsidR="00875B7C">
        <w:t xml:space="preserve">' </w:t>
      </w:r>
      <w:r w:rsidR="00241E72">
        <w:t>terms</w:t>
      </w:r>
      <w:r w:rsidR="00964E36">
        <w:t xml:space="preserve"> to </w:t>
      </w:r>
      <w:r w:rsidR="000B12E3">
        <w:t xml:space="preserve">invocations of </w:t>
      </w:r>
      <w:r w:rsidR="00875B7C">
        <w:t xml:space="preserve">an arity </w:t>
      </w:r>
      <w:r w:rsidR="00875B7C" w:rsidRPr="00EE48C9">
        <w:rPr>
          <w:i/>
        </w:rPr>
        <w:t>1</w:t>
      </w:r>
      <w:r w:rsidR="00875B7C">
        <w:t xml:space="preserve"> function </w:t>
      </w:r>
      <w:r w:rsidR="00EE48C9" w:rsidRPr="00EE48C9">
        <w:rPr>
          <w:i/>
        </w:rPr>
        <w:t>minus</w:t>
      </w:r>
      <w:r w:rsidR="00EE48C9">
        <w:t xml:space="preserve"> (</w:t>
      </w:r>
      <w:r w:rsidR="007F752D">
        <w:t xml:space="preserve">and </w:t>
      </w:r>
      <w:r w:rsidR="00EE48C9">
        <w:t>denoted –)</w:t>
      </w:r>
      <w:r w:rsidR="00225F50">
        <w:t xml:space="preserve"> for</w:t>
      </w:r>
      <w:r w:rsidR="00EE48C9">
        <w:t xml:space="preserve"> integers</w:t>
      </w:r>
      <w:r w:rsidR="00225F50">
        <w:t>:</w:t>
      </w:r>
    </w:p>
    <w:p w:rsidR="00225F50" w:rsidRPr="00241E72" w:rsidRDefault="00C23E3F" w:rsidP="00225F50">
      <w:pPr>
        <w:pStyle w:val="Math"/>
        <w:rPr>
          <w:i w:val="0"/>
        </w:rPr>
      </w:pPr>
      <w:r w:rsidRPr="00241E72">
        <w:rPr>
          <w:rFonts w:ascii="Lucida Calligraphy" w:hAnsi="Lucida Calligraphy"/>
          <w:i w:val="0"/>
          <w:iCs/>
          <w:lang w:val="pl-PL"/>
        </w:rPr>
        <w:t>I</w:t>
      </w:r>
      <w:r w:rsidRPr="00A36B6F">
        <w:rPr>
          <w:vertAlign w:val="subscript"/>
        </w:rPr>
        <w:t>Z</w:t>
      </w:r>
      <w:r w:rsidR="000B12E3">
        <w:rPr>
          <w:vertAlign w:val="subscript"/>
        </w:rPr>
        <w:t xml:space="preserve"> </w:t>
      </w:r>
      <w:r w:rsidR="00225F50">
        <w:rPr>
          <w:i w:val="0"/>
        </w:rPr>
        <w:t>('</w:t>
      </w:r>
      <w:r w:rsidR="00225F50" w:rsidRPr="00225F50">
        <w:t>Inv</w:t>
      </w:r>
      <w:r w:rsidR="00225F50" w:rsidRPr="00241E72">
        <w:rPr>
          <w:i w:val="0"/>
        </w:rPr>
        <w:t>' )</w:t>
      </w:r>
      <w:r w:rsidR="000B12E3">
        <w:rPr>
          <w:i w:val="0"/>
        </w:rPr>
        <w:t> </w:t>
      </w:r>
      <w:r w:rsidR="00225F50" w:rsidRPr="00241E72">
        <w:rPr>
          <w:i w:val="0"/>
        </w:rPr>
        <w:t>(</w:t>
      </w:r>
      <w:r w:rsidR="00225F50" w:rsidRPr="00241E72">
        <w:t>n</w:t>
      </w:r>
      <w:r w:rsidR="00225F50">
        <w:rPr>
          <w:i w:val="0"/>
        </w:rPr>
        <w:t>) = –</w:t>
      </w:r>
      <w:r w:rsidR="00225F50" w:rsidRPr="00241E72">
        <w:t>n</w:t>
      </w:r>
    </w:p>
    <w:p w:rsidR="00351D68" w:rsidRDefault="00225F50" w:rsidP="00A36B6F">
      <w:pPr>
        <w:pStyle w:val="Tekstas"/>
      </w:pPr>
      <w:r>
        <w:t>Integer numbers satisfy all four</w:t>
      </w:r>
      <w:r w:rsidR="00351D68">
        <w:t xml:space="preserve"> f</w:t>
      </w:r>
      <w:r w:rsidR="000B12E3">
        <w:t>ormulas</w:t>
      </w:r>
      <w:r w:rsidR="00351D68">
        <w:t xml:space="preserve"> in the ontology </w:t>
      </w:r>
      <w:r w:rsidR="00351D68" w:rsidRPr="00FF29ED">
        <w:rPr>
          <w:i/>
        </w:rPr>
        <w:t>O</w:t>
      </w:r>
      <w:r w:rsidR="00351D68">
        <w:t xml:space="preserve"> (23.1) </w:t>
      </w:r>
      <w:r>
        <w:t>above. F</w:t>
      </w:r>
      <w:r w:rsidR="00351D68">
        <w:t xml:space="preserve">or all </w:t>
      </w:r>
      <w:r w:rsidR="00351D68" w:rsidRPr="001B1996">
        <w:rPr>
          <w:i/>
        </w:rPr>
        <w:t>x</w:t>
      </w:r>
      <w:r w:rsidR="00351D68">
        <w:t>, </w:t>
      </w:r>
      <w:r w:rsidR="00351D68" w:rsidRPr="001B1996">
        <w:rPr>
          <w:i/>
        </w:rPr>
        <w:t>y</w:t>
      </w:r>
      <w:r w:rsidR="00351D68">
        <w:t> </w:t>
      </w:r>
      <w:r w:rsidR="00351D68">
        <w:sym w:font="Symbol" w:char="F0CE"/>
      </w:r>
      <w:r w:rsidR="00351D68">
        <w:t> </w:t>
      </w:r>
      <w:r w:rsidR="00C23E3F" w:rsidRPr="00C23E3F">
        <w:rPr>
          <w:i/>
        </w:rPr>
        <w:t>Z</w:t>
      </w:r>
      <w:r w:rsidR="00351D68">
        <w:t xml:space="preserve"> it is true that </w:t>
      </w:r>
      <w:r w:rsidR="000B12E3">
        <w:rPr>
          <w:i/>
        </w:rPr>
        <w:t>x +</w:t>
      </w:r>
      <w:r w:rsidR="000B12E3" w:rsidRPr="000B12E3">
        <w:t> </w:t>
      </w:r>
      <w:r w:rsidRPr="000B12E3">
        <w:t>(</w:t>
      </w:r>
      <w:r>
        <w:rPr>
          <w:i/>
        </w:rPr>
        <w:t>y +z</w:t>
      </w:r>
      <w:r w:rsidRPr="000B12E3">
        <w:t>) = (</w:t>
      </w:r>
      <w:r>
        <w:rPr>
          <w:i/>
        </w:rPr>
        <w:t>x</w:t>
      </w:r>
      <w:r w:rsidRPr="000B12E3">
        <w:t> +</w:t>
      </w:r>
      <w:r>
        <w:rPr>
          <w:i/>
        </w:rPr>
        <w:t> y</w:t>
      </w:r>
      <w:r w:rsidR="000B12E3">
        <w:t>) </w:t>
      </w:r>
      <w:r w:rsidRPr="000B12E3">
        <w:t>+</w:t>
      </w:r>
      <w:r>
        <w:rPr>
          <w:i/>
        </w:rPr>
        <w:t xml:space="preserve"> z, </w:t>
      </w:r>
      <w:r w:rsidR="00351D68" w:rsidRPr="0067338C">
        <w:rPr>
          <w:i/>
        </w:rPr>
        <w:t>x</w:t>
      </w:r>
      <w:r w:rsidR="00351D68" w:rsidRPr="000B12E3">
        <w:t> +</w:t>
      </w:r>
      <w:r w:rsidR="00351D68" w:rsidRPr="0067338C">
        <w:rPr>
          <w:i/>
        </w:rPr>
        <w:t> 0</w:t>
      </w:r>
      <w:r w:rsidR="00351D68" w:rsidRPr="000B12E3">
        <w:t> =</w:t>
      </w:r>
      <w:r w:rsidR="00351D68" w:rsidRPr="0067338C">
        <w:rPr>
          <w:i/>
        </w:rPr>
        <w:t> x</w:t>
      </w:r>
      <w:r>
        <w:t xml:space="preserve">, </w:t>
      </w:r>
      <w:r w:rsidRPr="00225F50">
        <w:rPr>
          <w:i/>
        </w:rPr>
        <w:t>0</w:t>
      </w:r>
      <w:r w:rsidRPr="000B12E3">
        <w:t> +</w:t>
      </w:r>
      <w:r>
        <w:t> </w:t>
      </w:r>
      <w:r w:rsidRPr="00225F50">
        <w:rPr>
          <w:i/>
        </w:rPr>
        <w:t>x</w:t>
      </w:r>
      <w:r w:rsidRPr="000B12E3">
        <w:t> =</w:t>
      </w:r>
      <w:r>
        <w:t> </w:t>
      </w:r>
      <w:r w:rsidRPr="00225F50">
        <w:rPr>
          <w:i/>
        </w:rPr>
        <w:t>x</w:t>
      </w:r>
      <w:r>
        <w:t xml:space="preserve">, </w:t>
      </w:r>
      <w:r w:rsidR="00351D68">
        <w:t xml:space="preserve">and </w:t>
      </w:r>
      <w:r w:rsidR="000B12E3">
        <w:t>the inverse element</w:t>
      </w:r>
      <w:r>
        <w:t xml:space="preserve"> of </w:t>
      </w:r>
      <w:r w:rsidRPr="00225F50">
        <w:rPr>
          <w:i/>
        </w:rPr>
        <w:t>x</w:t>
      </w:r>
      <w:r>
        <w:t xml:space="preserve"> is –</w:t>
      </w:r>
      <w:r w:rsidRPr="00225F50">
        <w:rPr>
          <w:i/>
        </w:rPr>
        <w:t>x</w:t>
      </w:r>
      <w:r>
        <w:t>, where –</w:t>
      </w:r>
      <w:r w:rsidR="00A36B6F">
        <w:t> (</w:t>
      </w:r>
      <w:r>
        <w:t> –</w:t>
      </w:r>
      <w:r w:rsidRPr="00A36B6F">
        <w:rPr>
          <w:i/>
        </w:rPr>
        <w:t>x</w:t>
      </w:r>
      <w:r w:rsidR="00A36B6F">
        <w:t>)</w:t>
      </w:r>
      <w:r>
        <w:t xml:space="preserve"> = </w:t>
      </w:r>
      <w:r w:rsidRPr="00A36B6F">
        <w:rPr>
          <w:i/>
        </w:rPr>
        <w:t>x</w:t>
      </w:r>
      <w:r>
        <w:t>.</w:t>
      </w:r>
    </w:p>
    <w:p w:rsidR="00451729" w:rsidRDefault="00A36B6F" w:rsidP="00451729">
      <w:pPr>
        <w:pStyle w:val="Tekstas"/>
      </w:pPr>
      <w:r w:rsidRPr="0060068B">
        <w:rPr>
          <w:b/>
        </w:rPr>
        <w:t xml:space="preserve">Model </w:t>
      </w:r>
      <w:r w:rsidR="00361638">
        <w:rPr>
          <w:b/>
          <w:i/>
        </w:rPr>
        <w:t>Z</w:t>
      </w:r>
      <w:r w:rsidR="00361638" w:rsidRPr="00451729">
        <w:rPr>
          <w:b/>
          <w:i/>
          <w:vertAlign w:val="subscript"/>
        </w:rPr>
        <w:t>n</w:t>
      </w:r>
      <w:r w:rsidRPr="0060068B">
        <w:rPr>
          <w:b/>
        </w:rPr>
        <w:t>.</w:t>
      </w:r>
      <w:r>
        <w:t xml:space="preserve"> </w:t>
      </w:r>
      <w:r w:rsidR="00C83A2E">
        <w:t xml:space="preserve">A </w:t>
      </w:r>
      <w:r w:rsidR="00451729">
        <w:t xml:space="preserve">model is set of integers </w:t>
      </w:r>
      <w:r w:rsidR="00451729" w:rsidRPr="003037DD">
        <w:rPr>
          <w:i/>
        </w:rPr>
        <w:t>D</w:t>
      </w:r>
      <w:r w:rsidR="00451729">
        <w:t> = </w:t>
      </w:r>
      <w:r w:rsidR="00451729" w:rsidRPr="00451729">
        <w:rPr>
          <w:i/>
        </w:rPr>
        <w:t>Z</w:t>
      </w:r>
      <w:r w:rsidR="00451729">
        <w:rPr>
          <w:i/>
          <w:vertAlign w:val="subscript"/>
        </w:rPr>
        <w:t>n</w:t>
      </w:r>
      <w:r w:rsidR="00451729">
        <w:t> = {</w:t>
      </w:r>
      <w:r w:rsidR="00451729" w:rsidRPr="00451729">
        <w:rPr>
          <w:i/>
        </w:rPr>
        <w:t>0</w:t>
      </w:r>
      <w:r w:rsidR="00451729" w:rsidRPr="00451729">
        <w:t xml:space="preserve">, </w:t>
      </w:r>
      <w:r w:rsidR="00451729" w:rsidRPr="00451729">
        <w:rPr>
          <w:i/>
        </w:rPr>
        <w:t>1</w:t>
      </w:r>
      <w:r w:rsidR="00451729" w:rsidRPr="00451729">
        <w:t xml:space="preserve">, </w:t>
      </w:r>
      <w:r w:rsidR="00451729" w:rsidRPr="00451729">
        <w:rPr>
          <w:i/>
        </w:rPr>
        <w:t>2</w:t>
      </w:r>
      <w:r w:rsidR="007F752D">
        <w:t>,</w:t>
      </w:r>
      <w:r w:rsidR="00451729" w:rsidRPr="00451729">
        <w:t xml:space="preserve">…, </w:t>
      </w:r>
      <w:r w:rsidR="00451729" w:rsidRPr="00451729">
        <w:rPr>
          <w:i/>
        </w:rPr>
        <w:t>n</w:t>
      </w:r>
      <w:r w:rsidR="00451729">
        <w:t>–</w:t>
      </w:r>
      <w:r w:rsidR="00451729" w:rsidRPr="00451729">
        <w:rPr>
          <w:i/>
        </w:rPr>
        <w:t>1</w:t>
      </w:r>
      <w:r w:rsidR="00451729">
        <w:t xml:space="preserve">}. </w:t>
      </w:r>
      <w:r w:rsidR="00C83A2E">
        <w:t xml:space="preserve">They form a finite group called remainder group. </w:t>
      </w:r>
      <w:r w:rsidR="00451729">
        <w:t xml:space="preserve">Here the addition operation </w:t>
      </w:r>
      <w:r w:rsidR="00451729" w:rsidRPr="002908B2">
        <w:t>'</w:t>
      </w:r>
      <w:r w:rsidR="00451729">
        <w:rPr>
          <w:i/>
          <w:lang w:val="en-US"/>
        </w:rPr>
        <w:t>+</w:t>
      </w:r>
      <w:r w:rsidR="00451729">
        <w:t xml:space="preserve">' is interpreted as addition modulo </w:t>
      </w:r>
      <w:r w:rsidR="00451729" w:rsidRPr="00451729">
        <w:rPr>
          <w:i/>
        </w:rPr>
        <w:t>n</w:t>
      </w:r>
      <w:r w:rsidR="00451729">
        <w:t>:</w:t>
      </w:r>
    </w:p>
    <w:p w:rsidR="00451729" w:rsidRPr="00B068EB" w:rsidRDefault="00451729" w:rsidP="00451729">
      <w:pPr>
        <w:pStyle w:val="Math"/>
        <w:rPr>
          <w:i w:val="0"/>
        </w:rPr>
      </w:pPr>
      <w:r w:rsidRPr="00241E72">
        <w:rPr>
          <w:rFonts w:ascii="Lucida Calligraphy" w:hAnsi="Lucida Calligraphy"/>
          <w:i w:val="0"/>
          <w:iCs/>
          <w:lang w:val="pl-PL"/>
        </w:rPr>
        <w:t>I</w:t>
      </w:r>
      <w:r w:rsidRPr="00451729">
        <w:rPr>
          <w:vertAlign w:val="subscript"/>
        </w:rPr>
        <w:t>Zn</w:t>
      </w:r>
      <w:r w:rsidR="000B12E3">
        <w:rPr>
          <w:i w:val="0"/>
        </w:rPr>
        <w:t> (</w:t>
      </w:r>
      <w:r>
        <w:rPr>
          <w:i w:val="0"/>
        </w:rPr>
        <w:t>'+</w:t>
      </w:r>
      <w:r w:rsidR="000B12E3">
        <w:rPr>
          <w:i w:val="0"/>
        </w:rPr>
        <w:t>'</w:t>
      </w:r>
      <w:r w:rsidRPr="00241E72">
        <w:rPr>
          <w:i w:val="0"/>
        </w:rPr>
        <w:t>)</w:t>
      </w:r>
      <w:r w:rsidR="000B12E3">
        <w:rPr>
          <w:i w:val="0"/>
        </w:rPr>
        <w:t> </w:t>
      </w:r>
      <w:r w:rsidRPr="00241E72">
        <w:rPr>
          <w:i w:val="0"/>
        </w:rPr>
        <w:t>(</w:t>
      </w:r>
      <w:r>
        <w:t>l</w:t>
      </w:r>
      <w:r>
        <w:rPr>
          <w:i w:val="0"/>
        </w:rPr>
        <w:t>,</w:t>
      </w:r>
      <w:r w:rsidRPr="00241E72">
        <w:t>m</w:t>
      </w:r>
      <w:r>
        <w:rPr>
          <w:i w:val="0"/>
        </w:rPr>
        <w:t xml:space="preserve">) = </w:t>
      </w:r>
      <w:r>
        <w:t xml:space="preserve">l </w:t>
      </w:r>
      <w:r>
        <w:rPr>
          <w:i w:val="0"/>
        </w:rPr>
        <w:t xml:space="preserve">+ </w:t>
      </w:r>
      <w:r w:rsidRPr="00241E72">
        <w:t>m</w:t>
      </w:r>
      <w:r>
        <w:t xml:space="preserve"> modulo n</w:t>
      </w:r>
      <w:r w:rsidR="00B068EB">
        <w:t xml:space="preserve"> </w:t>
      </w:r>
      <w:r w:rsidR="00B068EB" w:rsidRPr="00B068EB">
        <w:rPr>
          <w:i w:val="0"/>
        </w:rPr>
        <w:t xml:space="preserve">        (or</w:t>
      </w:r>
      <w:r w:rsidR="00B068EB">
        <w:rPr>
          <w:i w:val="0"/>
        </w:rPr>
        <w:t xml:space="preserve"> simply</w:t>
      </w:r>
      <w:r w:rsidR="00B068EB" w:rsidRPr="00B068EB">
        <w:rPr>
          <w:i w:val="0"/>
        </w:rPr>
        <w:t xml:space="preserve"> </w:t>
      </w:r>
      <w:r w:rsidR="00B068EB">
        <w:t>l</w:t>
      </w:r>
      <w:r w:rsidR="00B068EB" w:rsidRPr="00B068EB">
        <w:rPr>
          <w:i w:val="0"/>
        </w:rPr>
        <w:t xml:space="preserve"> </w:t>
      </w:r>
      <w:r w:rsidR="00B068EB" w:rsidRPr="00B068EB">
        <w:rPr>
          <w:i w:val="0"/>
        </w:rPr>
        <w:sym w:font="Symbol" w:char="F0C5"/>
      </w:r>
      <w:r w:rsidR="00B068EB">
        <w:rPr>
          <w:vertAlign w:val="subscript"/>
        </w:rPr>
        <w:t>n</w:t>
      </w:r>
      <w:r w:rsidR="00B068EB" w:rsidRPr="00B068EB">
        <w:t xml:space="preserve"> </w:t>
      </w:r>
      <w:r w:rsidR="00B068EB" w:rsidRPr="00241E72">
        <w:t>m</w:t>
      </w:r>
      <w:r w:rsidR="00B068EB">
        <w:rPr>
          <w:i w:val="0"/>
        </w:rPr>
        <w:t>)</w:t>
      </w:r>
    </w:p>
    <w:p w:rsidR="00F32994" w:rsidRDefault="00C83A2E" w:rsidP="003C697F">
      <w:pPr>
        <w:pStyle w:val="Tekstas"/>
      </w:pPr>
      <w:r>
        <w:t xml:space="preserve">In the case </w:t>
      </w:r>
      <w:r w:rsidRPr="00F32994">
        <w:rPr>
          <w:i/>
        </w:rPr>
        <w:t>n</w:t>
      </w:r>
      <w:r>
        <w:t>=</w:t>
      </w:r>
      <w:r w:rsidRPr="00F32994">
        <w:rPr>
          <w:i/>
        </w:rPr>
        <w:t>3</w:t>
      </w:r>
      <w:r w:rsidR="00F32994">
        <w:t xml:space="preserve"> we have</w:t>
      </w:r>
      <w:r w:rsidR="005C07BC">
        <w:t xml:space="preserve"> </w:t>
      </w:r>
      <w:r w:rsidR="005C07BC" w:rsidRPr="00451729">
        <w:rPr>
          <w:i/>
        </w:rPr>
        <w:t>Z</w:t>
      </w:r>
      <w:r w:rsidR="005C07BC">
        <w:rPr>
          <w:i/>
          <w:vertAlign w:val="subscript"/>
        </w:rPr>
        <w:t>3</w:t>
      </w:r>
      <w:r w:rsidR="005C07BC">
        <w:t> = {</w:t>
      </w:r>
      <w:r w:rsidR="005C07BC" w:rsidRPr="00451729">
        <w:rPr>
          <w:i/>
        </w:rPr>
        <w:t>0</w:t>
      </w:r>
      <w:r w:rsidR="005C07BC" w:rsidRPr="00451729">
        <w:t xml:space="preserve">, </w:t>
      </w:r>
      <w:r w:rsidR="005C07BC" w:rsidRPr="00451729">
        <w:rPr>
          <w:i/>
        </w:rPr>
        <w:t>1</w:t>
      </w:r>
      <w:r w:rsidR="005C07BC" w:rsidRPr="00451729">
        <w:t xml:space="preserve">, </w:t>
      </w:r>
      <w:r w:rsidR="005C07BC" w:rsidRPr="00451729">
        <w:rPr>
          <w:i/>
        </w:rPr>
        <w:t>2</w:t>
      </w:r>
      <w:r w:rsidR="005C07BC">
        <w:t>} and</w:t>
      </w:r>
    </w:p>
    <w:p w:rsidR="005C07BC" w:rsidRPr="00B068EB" w:rsidRDefault="00F32994" w:rsidP="005C07BC">
      <w:pPr>
        <w:pStyle w:val="Tekstas"/>
        <w:spacing w:before="240"/>
        <w:jc w:val="center"/>
      </w:pPr>
      <w:r w:rsidRPr="00F32994">
        <w:rPr>
          <w:i/>
        </w:rPr>
        <w:t>0</w:t>
      </w:r>
      <w:r w:rsidR="005C07BC">
        <w:rPr>
          <w:i/>
        </w:rPr>
        <w:t> </w:t>
      </w:r>
      <w:r>
        <w:t>+</w:t>
      </w:r>
      <w:r w:rsidR="005C07BC">
        <w:t> </w:t>
      </w:r>
      <w:r w:rsidRPr="00F32994">
        <w:rPr>
          <w:i/>
        </w:rPr>
        <w:t>0 modulo</w:t>
      </w:r>
      <w:r>
        <w:t xml:space="preserve"> </w:t>
      </w:r>
      <w:r w:rsidRPr="00F32994">
        <w:rPr>
          <w:i/>
        </w:rPr>
        <w:t>3</w:t>
      </w:r>
      <w:r>
        <w:t xml:space="preserve"> = </w:t>
      </w:r>
      <w:r w:rsidRPr="00F32994">
        <w:rPr>
          <w:i/>
        </w:rPr>
        <w:t>0</w:t>
      </w:r>
      <w:r w:rsidR="00B068EB">
        <w:t xml:space="preserve">        (or </w:t>
      </w:r>
      <w:r w:rsidR="00B068EB" w:rsidRPr="00F32994">
        <w:rPr>
          <w:i/>
        </w:rPr>
        <w:t>0</w:t>
      </w:r>
      <w:r w:rsidR="00B068EB">
        <w:rPr>
          <w:i/>
        </w:rPr>
        <w:t> </w:t>
      </w:r>
      <w:r w:rsidR="00B068EB">
        <w:sym w:font="Symbol" w:char="F0C5"/>
      </w:r>
      <w:r w:rsidR="00B068EB">
        <w:rPr>
          <w:i/>
          <w:vertAlign w:val="subscript"/>
        </w:rPr>
        <w:t>3</w:t>
      </w:r>
      <w:r w:rsidR="00B068EB">
        <w:t> </w:t>
      </w:r>
      <w:r w:rsidR="00B068EB" w:rsidRPr="00B068EB">
        <w:rPr>
          <w:i/>
        </w:rPr>
        <w:t>0</w:t>
      </w:r>
      <w:r w:rsidR="00B068EB">
        <w:t>= </w:t>
      </w:r>
      <w:r w:rsidR="00B068EB" w:rsidRPr="00F32994">
        <w:rPr>
          <w:i/>
        </w:rPr>
        <w:t>0</w:t>
      </w:r>
      <w:r w:rsidR="00B068EB">
        <w:t>)</w:t>
      </w:r>
    </w:p>
    <w:p w:rsidR="005C07BC" w:rsidRDefault="00F32994" w:rsidP="005C07BC">
      <w:pPr>
        <w:pStyle w:val="Tekstas"/>
        <w:jc w:val="center"/>
      </w:pPr>
      <w:r w:rsidRPr="00F32994">
        <w:rPr>
          <w:i/>
        </w:rPr>
        <w:t>0</w:t>
      </w:r>
      <w:r w:rsidR="005C07BC">
        <w:rPr>
          <w:i/>
        </w:rPr>
        <w:t> </w:t>
      </w:r>
      <w:r>
        <w:t>+</w:t>
      </w:r>
      <w:r w:rsidR="005C07BC">
        <w:t> </w:t>
      </w:r>
      <w:r w:rsidRPr="00F32994">
        <w:rPr>
          <w:i/>
        </w:rPr>
        <w:t>1</w:t>
      </w:r>
      <w:r>
        <w:rPr>
          <w:i/>
        </w:rPr>
        <w:t xml:space="preserve"> </w:t>
      </w:r>
      <w:r w:rsidRPr="00F32994">
        <w:rPr>
          <w:i/>
        </w:rPr>
        <w:t>modulo</w:t>
      </w:r>
      <w:r>
        <w:t xml:space="preserve"> </w:t>
      </w:r>
      <w:r w:rsidRPr="00F32994">
        <w:rPr>
          <w:i/>
        </w:rPr>
        <w:t>3</w:t>
      </w:r>
      <w:r>
        <w:t xml:space="preserve"> = </w:t>
      </w:r>
      <w:r w:rsidRPr="00F32994">
        <w:rPr>
          <w:i/>
        </w:rPr>
        <w:t>1</w:t>
      </w:r>
      <w:r w:rsidR="00B068EB">
        <w:t xml:space="preserve">        (or </w:t>
      </w:r>
      <w:r w:rsidR="00B068EB" w:rsidRPr="00F32994">
        <w:rPr>
          <w:i/>
        </w:rPr>
        <w:t>0</w:t>
      </w:r>
      <w:r w:rsidR="00B068EB">
        <w:rPr>
          <w:i/>
        </w:rPr>
        <w:t> </w:t>
      </w:r>
      <w:r w:rsidR="00B068EB">
        <w:sym w:font="Symbol" w:char="F0C5"/>
      </w:r>
      <w:r w:rsidR="00B068EB">
        <w:rPr>
          <w:i/>
          <w:vertAlign w:val="subscript"/>
        </w:rPr>
        <w:t>3</w:t>
      </w:r>
      <w:r w:rsidR="00B068EB">
        <w:t> </w:t>
      </w:r>
      <w:r w:rsidR="00B068EB">
        <w:rPr>
          <w:i/>
        </w:rPr>
        <w:t>1</w:t>
      </w:r>
      <w:r w:rsidR="00B068EB">
        <w:t>= </w:t>
      </w:r>
      <w:r w:rsidR="00B068EB">
        <w:rPr>
          <w:i/>
        </w:rPr>
        <w:t>1</w:t>
      </w:r>
      <w:r w:rsidR="00B068EB">
        <w:t>)</w:t>
      </w:r>
    </w:p>
    <w:p w:rsidR="005C07BC" w:rsidRDefault="00F32994" w:rsidP="005C07BC">
      <w:pPr>
        <w:pStyle w:val="Tekstas"/>
        <w:jc w:val="center"/>
      </w:pPr>
      <w:r w:rsidRPr="00F32994">
        <w:rPr>
          <w:i/>
        </w:rPr>
        <w:t>0</w:t>
      </w:r>
      <w:r w:rsidR="005C07BC">
        <w:rPr>
          <w:i/>
        </w:rPr>
        <w:t> </w:t>
      </w:r>
      <w:r>
        <w:t>+</w:t>
      </w:r>
      <w:r w:rsidR="005C07BC">
        <w:t> </w:t>
      </w:r>
      <w:r w:rsidRPr="00F32994">
        <w:rPr>
          <w:i/>
        </w:rPr>
        <w:t>2</w:t>
      </w:r>
      <w:r>
        <w:rPr>
          <w:i/>
        </w:rPr>
        <w:t xml:space="preserve"> </w:t>
      </w:r>
      <w:r w:rsidRPr="00F32994">
        <w:rPr>
          <w:i/>
        </w:rPr>
        <w:t>modulo</w:t>
      </w:r>
      <w:r>
        <w:t xml:space="preserve"> </w:t>
      </w:r>
      <w:r w:rsidRPr="00F32994">
        <w:rPr>
          <w:i/>
        </w:rPr>
        <w:t>3</w:t>
      </w:r>
      <w:r>
        <w:t xml:space="preserve"> =</w:t>
      </w:r>
      <w:r w:rsidRPr="00F32994">
        <w:rPr>
          <w:i/>
        </w:rPr>
        <w:t>2</w:t>
      </w:r>
      <w:r w:rsidR="00B068EB">
        <w:t xml:space="preserve">        (or </w:t>
      </w:r>
      <w:r w:rsidR="00B068EB" w:rsidRPr="00F32994">
        <w:rPr>
          <w:i/>
        </w:rPr>
        <w:t>0</w:t>
      </w:r>
      <w:r w:rsidR="00B068EB">
        <w:rPr>
          <w:i/>
        </w:rPr>
        <w:t> </w:t>
      </w:r>
      <w:r w:rsidR="00B068EB">
        <w:sym w:font="Symbol" w:char="F0C5"/>
      </w:r>
      <w:r w:rsidR="00B068EB">
        <w:rPr>
          <w:i/>
          <w:vertAlign w:val="subscript"/>
        </w:rPr>
        <w:t>3</w:t>
      </w:r>
      <w:r w:rsidR="00B068EB">
        <w:t> </w:t>
      </w:r>
      <w:r w:rsidR="00B068EB">
        <w:rPr>
          <w:i/>
        </w:rPr>
        <w:t>2</w:t>
      </w:r>
      <w:r w:rsidR="00B068EB">
        <w:t>= </w:t>
      </w:r>
      <w:r w:rsidR="00B068EB">
        <w:rPr>
          <w:i/>
        </w:rPr>
        <w:t>2</w:t>
      </w:r>
      <w:r w:rsidR="00B068EB">
        <w:t>)</w:t>
      </w:r>
    </w:p>
    <w:p w:rsidR="005C07BC" w:rsidRDefault="00F32994" w:rsidP="005C07BC">
      <w:pPr>
        <w:pStyle w:val="Tekstas"/>
        <w:jc w:val="center"/>
      </w:pPr>
      <w:r w:rsidRPr="00F32994">
        <w:rPr>
          <w:i/>
        </w:rPr>
        <w:t>1</w:t>
      </w:r>
      <w:r w:rsidR="005C07BC">
        <w:rPr>
          <w:i/>
        </w:rPr>
        <w:t> </w:t>
      </w:r>
      <w:r>
        <w:t>+</w:t>
      </w:r>
      <w:r w:rsidR="005C07BC">
        <w:t> </w:t>
      </w:r>
      <w:r w:rsidRPr="00F32994">
        <w:rPr>
          <w:i/>
        </w:rPr>
        <w:t>2</w:t>
      </w:r>
      <w:r w:rsidR="005C07BC">
        <w:rPr>
          <w:i/>
        </w:rPr>
        <w:t xml:space="preserve"> </w:t>
      </w:r>
      <w:r w:rsidR="005C07BC" w:rsidRPr="00F32994">
        <w:rPr>
          <w:i/>
        </w:rPr>
        <w:t>modulo</w:t>
      </w:r>
      <w:r w:rsidR="005C07BC">
        <w:t xml:space="preserve"> </w:t>
      </w:r>
      <w:r w:rsidR="005C07BC" w:rsidRPr="00F32994">
        <w:rPr>
          <w:i/>
        </w:rPr>
        <w:t>3</w:t>
      </w:r>
      <w:r w:rsidR="005C07BC">
        <w:t xml:space="preserve"> </w:t>
      </w:r>
      <w:r>
        <w:t>=</w:t>
      </w:r>
      <w:r w:rsidRPr="00F32994">
        <w:rPr>
          <w:i/>
        </w:rPr>
        <w:t>0</w:t>
      </w:r>
      <w:r w:rsidR="00B068EB">
        <w:t xml:space="preserve">        (or </w:t>
      </w:r>
      <w:r w:rsidR="00B068EB">
        <w:rPr>
          <w:i/>
        </w:rPr>
        <w:t>1 </w:t>
      </w:r>
      <w:r w:rsidR="00B068EB">
        <w:sym w:font="Symbol" w:char="F0C5"/>
      </w:r>
      <w:r w:rsidR="00B068EB">
        <w:rPr>
          <w:i/>
          <w:vertAlign w:val="subscript"/>
        </w:rPr>
        <w:t>3</w:t>
      </w:r>
      <w:r w:rsidR="00B068EB">
        <w:t> </w:t>
      </w:r>
      <w:r w:rsidR="00B068EB">
        <w:rPr>
          <w:i/>
        </w:rPr>
        <w:t>2</w:t>
      </w:r>
      <w:r w:rsidR="00B068EB">
        <w:t>= </w:t>
      </w:r>
      <w:r w:rsidR="00B068EB">
        <w:rPr>
          <w:i/>
        </w:rPr>
        <w:t>0</w:t>
      </w:r>
      <w:r w:rsidR="00B068EB">
        <w:t>)</w:t>
      </w:r>
    </w:p>
    <w:p w:rsidR="00C83A2E" w:rsidRDefault="00F32994" w:rsidP="005C07BC">
      <w:pPr>
        <w:pStyle w:val="Tekstas"/>
        <w:spacing w:after="240"/>
        <w:jc w:val="center"/>
      </w:pPr>
      <w:r w:rsidRPr="00F32994">
        <w:rPr>
          <w:i/>
        </w:rPr>
        <w:t>2</w:t>
      </w:r>
      <w:r w:rsidR="005C07BC">
        <w:rPr>
          <w:i/>
        </w:rPr>
        <w:t> </w:t>
      </w:r>
      <w:r>
        <w:t>+</w:t>
      </w:r>
      <w:r w:rsidR="005C07BC">
        <w:t> </w:t>
      </w:r>
      <w:r w:rsidRPr="00F32994">
        <w:rPr>
          <w:i/>
        </w:rPr>
        <w:t>2</w:t>
      </w:r>
      <w:r w:rsidR="005C07BC">
        <w:rPr>
          <w:i/>
        </w:rPr>
        <w:t xml:space="preserve"> </w:t>
      </w:r>
      <w:r w:rsidR="005C07BC" w:rsidRPr="00F32994">
        <w:rPr>
          <w:i/>
        </w:rPr>
        <w:t>modulo</w:t>
      </w:r>
      <w:r w:rsidR="005C07BC">
        <w:t xml:space="preserve"> </w:t>
      </w:r>
      <w:r w:rsidR="005C07BC" w:rsidRPr="00F32994">
        <w:rPr>
          <w:i/>
        </w:rPr>
        <w:t>3</w:t>
      </w:r>
      <w:r w:rsidR="005C07BC">
        <w:t xml:space="preserve"> </w:t>
      </w:r>
      <w:r>
        <w:t>=</w:t>
      </w:r>
      <w:r w:rsidRPr="00F32994">
        <w:rPr>
          <w:i/>
        </w:rPr>
        <w:t>1</w:t>
      </w:r>
      <w:r w:rsidR="00B068EB">
        <w:t xml:space="preserve">        (or </w:t>
      </w:r>
      <w:r w:rsidR="00B068EB">
        <w:rPr>
          <w:i/>
        </w:rPr>
        <w:t>2 </w:t>
      </w:r>
      <w:r w:rsidR="00B068EB">
        <w:sym w:font="Symbol" w:char="F0C5"/>
      </w:r>
      <w:r w:rsidR="00B068EB">
        <w:rPr>
          <w:i/>
          <w:vertAlign w:val="subscript"/>
        </w:rPr>
        <w:t>3</w:t>
      </w:r>
      <w:r w:rsidR="00B068EB">
        <w:t> </w:t>
      </w:r>
      <w:r w:rsidR="00B068EB">
        <w:rPr>
          <w:i/>
        </w:rPr>
        <w:t>2</w:t>
      </w:r>
      <w:r w:rsidR="00B068EB">
        <w:t>= </w:t>
      </w:r>
      <w:r w:rsidR="00B068EB">
        <w:rPr>
          <w:i/>
        </w:rPr>
        <w:t>1</w:t>
      </w:r>
      <w:r w:rsidR="00B068EB">
        <w:t>)</w:t>
      </w:r>
    </w:p>
    <w:p w:rsidR="00B068EB" w:rsidRPr="00B068EB" w:rsidRDefault="00B068EB" w:rsidP="00B068EB">
      <w:pPr>
        <w:pStyle w:val="Tekstas"/>
      </w:pPr>
      <w:r>
        <w:t xml:space="preserve">In the case </w:t>
      </w:r>
      <w:r w:rsidRPr="00F32994">
        <w:rPr>
          <w:i/>
        </w:rPr>
        <w:t>n</w:t>
      </w:r>
      <w:r>
        <w:t>=</w:t>
      </w:r>
      <w:r>
        <w:rPr>
          <w:i/>
        </w:rPr>
        <w:t>2</w:t>
      </w:r>
      <w:r>
        <w:t xml:space="preserve"> we have </w:t>
      </w:r>
      <w:r w:rsidRPr="00451729">
        <w:rPr>
          <w:i/>
        </w:rPr>
        <w:t>Z</w:t>
      </w:r>
      <w:r>
        <w:rPr>
          <w:i/>
          <w:vertAlign w:val="subscript"/>
        </w:rPr>
        <w:t>2</w:t>
      </w:r>
      <w:r>
        <w:t> = {</w:t>
      </w:r>
      <w:r w:rsidRPr="00451729">
        <w:rPr>
          <w:i/>
        </w:rPr>
        <w:t>0</w:t>
      </w:r>
      <w:r w:rsidRPr="00451729">
        <w:t xml:space="preserve">, </w:t>
      </w:r>
      <w:r w:rsidRPr="00451729">
        <w:rPr>
          <w:i/>
        </w:rPr>
        <w:t>1</w:t>
      </w:r>
      <w:r>
        <w:t>} and</w:t>
      </w:r>
      <w:r w:rsidR="004B21DE">
        <w:t xml:space="preserve"> write</w:t>
      </w:r>
      <w:r>
        <w:t xml:space="preserve"> </w:t>
      </w:r>
      <w:r w:rsidRPr="00F32994">
        <w:rPr>
          <w:i/>
        </w:rPr>
        <w:t>0</w:t>
      </w:r>
      <w:r>
        <w:rPr>
          <w:i/>
        </w:rPr>
        <w:t> </w:t>
      </w:r>
      <w:r>
        <w:sym w:font="Symbol" w:char="F0C5"/>
      </w:r>
      <w:r>
        <w:t> </w:t>
      </w:r>
      <w:r w:rsidRPr="00B068EB">
        <w:rPr>
          <w:i/>
        </w:rPr>
        <w:t>0</w:t>
      </w:r>
      <w:r>
        <w:t>= </w:t>
      </w:r>
      <w:r w:rsidRPr="00F32994">
        <w:rPr>
          <w:i/>
        </w:rPr>
        <w:t>0</w:t>
      </w:r>
      <w:r w:rsidR="004B21DE">
        <w:t xml:space="preserve">, </w:t>
      </w:r>
      <w:r w:rsidR="004B21DE" w:rsidRPr="00F32994">
        <w:rPr>
          <w:i/>
        </w:rPr>
        <w:t>0</w:t>
      </w:r>
      <w:r w:rsidR="004B21DE">
        <w:rPr>
          <w:i/>
        </w:rPr>
        <w:t> </w:t>
      </w:r>
      <w:r w:rsidR="004B21DE">
        <w:sym w:font="Symbol" w:char="F0C5"/>
      </w:r>
      <w:r w:rsidR="004B21DE">
        <w:t> </w:t>
      </w:r>
      <w:r w:rsidR="004B21DE">
        <w:rPr>
          <w:i/>
        </w:rPr>
        <w:t>1</w:t>
      </w:r>
      <w:r w:rsidR="004B21DE">
        <w:t>= </w:t>
      </w:r>
      <w:r w:rsidR="004B21DE">
        <w:rPr>
          <w:i/>
        </w:rPr>
        <w:t>1</w:t>
      </w:r>
      <w:r w:rsidR="004B21DE">
        <w:t xml:space="preserve">, </w:t>
      </w:r>
      <w:r w:rsidR="004B21DE">
        <w:rPr>
          <w:i/>
        </w:rPr>
        <w:t>1 </w:t>
      </w:r>
      <w:r w:rsidR="004B21DE">
        <w:sym w:font="Symbol" w:char="F0C5"/>
      </w:r>
      <w:r w:rsidR="004B21DE">
        <w:t> </w:t>
      </w:r>
      <w:r w:rsidR="004B21DE">
        <w:rPr>
          <w:i/>
        </w:rPr>
        <w:t>1</w:t>
      </w:r>
      <w:r w:rsidR="004B21DE">
        <w:t>= </w:t>
      </w:r>
      <w:r w:rsidR="004B21DE" w:rsidRPr="00F32994">
        <w:rPr>
          <w:i/>
        </w:rPr>
        <w:t>0</w:t>
      </w:r>
      <w:r w:rsidR="004B21DE">
        <w:t>.</w:t>
      </w:r>
    </w:p>
    <w:p w:rsidR="003C697F" w:rsidRDefault="003C697F" w:rsidP="003C697F">
      <w:pPr>
        <w:pStyle w:val="Tekstas"/>
      </w:pPr>
      <w:r>
        <w:t xml:space="preserve">In modular arithmetic, two integers are added and then the sum is divided by a positive integer called the </w:t>
      </w:r>
      <w:r w:rsidRPr="003C697F">
        <w:rPr>
          <w:i/>
        </w:rPr>
        <w:t>modulus</w:t>
      </w:r>
      <w:r>
        <w:t xml:space="preserve">. The result of modular addition is the remainder of that division. For any modulus, </w:t>
      </w:r>
      <w:r w:rsidRPr="00361638">
        <w:rPr>
          <w:i/>
        </w:rPr>
        <w:t>n</w:t>
      </w:r>
      <w:r>
        <w:t xml:space="preserve">, </w:t>
      </w:r>
      <w:r w:rsidR="00361638">
        <w:t xml:space="preserve">the set of integers from </w:t>
      </w:r>
      <w:r w:rsidR="00361638" w:rsidRPr="00361638">
        <w:rPr>
          <w:i/>
        </w:rPr>
        <w:t>0</w:t>
      </w:r>
      <w:r w:rsidR="00361638">
        <w:t xml:space="preserve"> to </w:t>
      </w:r>
      <w:r w:rsidR="00361638" w:rsidRPr="00361638">
        <w:rPr>
          <w:i/>
        </w:rPr>
        <w:t>n</w:t>
      </w:r>
      <w:r w:rsidR="00361638">
        <w:t> − </w:t>
      </w:r>
      <w:r w:rsidRPr="00361638">
        <w:rPr>
          <w:i/>
        </w:rPr>
        <w:t>1</w:t>
      </w:r>
      <w:r>
        <w:t xml:space="preserve"> forms a group under modular addition: the inverse of any element </w:t>
      </w:r>
      <w:r w:rsidRPr="00361638">
        <w:rPr>
          <w:i/>
        </w:rPr>
        <w:t>a</w:t>
      </w:r>
      <w:r>
        <w:t xml:space="preserve"> is </w:t>
      </w:r>
      <w:r w:rsidRPr="00361638">
        <w:rPr>
          <w:i/>
        </w:rPr>
        <w:t>n</w:t>
      </w:r>
      <w:r w:rsidR="00361638">
        <w:t> − </w:t>
      </w:r>
      <w:r w:rsidRPr="00DD7656">
        <w:rPr>
          <w:i/>
        </w:rPr>
        <w:t>a</w:t>
      </w:r>
      <w:r>
        <w:t xml:space="preserve">, and </w:t>
      </w:r>
      <w:r w:rsidRPr="00361638">
        <w:rPr>
          <w:i/>
        </w:rPr>
        <w:t>0</w:t>
      </w:r>
      <w:r>
        <w:t xml:space="preserve"> is the identity element. This is familiar from the addition </w:t>
      </w:r>
      <w:r>
        <w:lastRenderedPageBreak/>
        <w:t xml:space="preserve">of hours on the face of a clock: if the hour hand is on </w:t>
      </w:r>
      <w:r w:rsidRPr="00361638">
        <w:rPr>
          <w:i/>
        </w:rPr>
        <w:t>9</w:t>
      </w:r>
      <w:r>
        <w:t xml:space="preserve"> and is advanced </w:t>
      </w:r>
      <w:r w:rsidRPr="00361638">
        <w:rPr>
          <w:i/>
        </w:rPr>
        <w:t>4</w:t>
      </w:r>
      <w:r>
        <w:t xml:space="preserve"> hours, it ends up on </w:t>
      </w:r>
      <w:r w:rsidRPr="00361638">
        <w:rPr>
          <w:i/>
        </w:rPr>
        <w:t>1</w:t>
      </w:r>
      <w:r>
        <w:t xml:space="preserve">. This is expressed by saying that </w:t>
      </w:r>
      <w:r w:rsidRPr="00361638">
        <w:rPr>
          <w:i/>
        </w:rPr>
        <w:t>9</w:t>
      </w:r>
      <w:r w:rsidR="00361638">
        <w:t> + </w:t>
      </w:r>
      <w:r w:rsidRPr="00361638">
        <w:rPr>
          <w:i/>
        </w:rPr>
        <w:t>4</w:t>
      </w:r>
      <w:r>
        <w:t xml:space="preserve"> equals </w:t>
      </w:r>
      <w:r w:rsidRPr="00361638">
        <w:rPr>
          <w:i/>
        </w:rPr>
        <w:t>1</w:t>
      </w:r>
      <w:r w:rsidR="00361638">
        <w:t xml:space="preserve"> “modulo 12”</w:t>
      </w:r>
      <w:r>
        <w:t xml:space="preserve"> or, in symbols,</w:t>
      </w:r>
      <w:r w:rsidR="00361638">
        <w:t xml:space="preserve"> </w:t>
      </w:r>
      <w:r w:rsidRPr="00361638">
        <w:rPr>
          <w:i/>
        </w:rPr>
        <w:t>9</w:t>
      </w:r>
      <w:r w:rsidR="00361638">
        <w:t> + </w:t>
      </w:r>
      <w:r w:rsidRPr="00361638">
        <w:rPr>
          <w:i/>
        </w:rPr>
        <w:t>4</w:t>
      </w:r>
      <w:r>
        <w:t xml:space="preserve"> ≡ </w:t>
      </w:r>
      <w:r w:rsidRPr="00361638">
        <w:rPr>
          <w:i/>
        </w:rPr>
        <w:t>1</w:t>
      </w:r>
      <w:r>
        <w:t xml:space="preserve"> </w:t>
      </w:r>
      <w:r w:rsidRPr="00361638">
        <w:rPr>
          <w:i/>
        </w:rPr>
        <w:t>modulo</w:t>
      </w:r>
      <w:r>
        <w:t xml:space="preserve"> </w:t>
      </w:r>
      <w:r w:rsidRPr="00361638">
        <w:rPr>
          <w:i/>
        </w:rPr>
        <w:t>12</w:t>
      </w:r>
      <w:r>
        <w:t>.</w:t>
      </w:r>
      <w:r w:rsidR="00361638">
        <w:t xml:space="preserve"> </w:t>
      </w:r>
      <w:r>
        <w:t xml:space="preserve">The group of integers modulo </w:t>
      </w:r>
      <w:r w:rsidRPr="00361638">
        <w:rPr>
          <w:i/>
        </w:rPr>
        <w:t>n</w:t>
      </w:r>
      <w:r>
        <w:t xml:space="preserve"> is written </w:t>
      </w:r>
      <w:r w:rsidRPr="00361638">
        <w:rPr>
          <w:i/>
        </w:rPr>
        <w:t>Z</w:t>
      </w:r>
      <w:r w:rsidRPr="004B21DE">
        <w:rPr>
          <w:i/>
          <w:vertAlign w:val="subscript"/>
        </w:rPr>
        <w:t>n</w:t>
      </w:r>
      <w:r w:rsidR="004B21DE">
        <w:t xml:space="preserve">; </w:t>
      </w:r>
      <w:r w:rsidR="000B12E3">
        <w:t>s</w:t>
      </w:r>
      <w:r w:rsidR="00361638">
        <w:t xml:space="preserve">ee </w:t>
      </w:r>
      <w:hyperlink r:id="rId183" w:history="1">
        <w:r w:rsidR="00361638" w:rsidRPr="009861C9">
          <w:rPr>
            <w:rStyle w:val="Hyperlink"/>
          </w:rPr>
          <w:t>https://en.wikipedia.org/wiki/Group_(mathematics)</w:t>
        </w:r>
      </w:hyperlink>
      <w:r w:rsidR="00361638">
        <w:t>.</w:t>
      </w:r>
    </w:p>
    <w:p w:rsidR="004A3924" w:rsidRDefault="00351D68" w:rsidP="00775F80">
      <w:pPr>
        <w:pStyle w:val="Tekstas"/>
        <w:spacing w:before="120"/>
      </w:pPr>
      <w:r>
        <w:rPr>
          <w:b/>
        </w:rPr>
        <w:t>Example 23.13</w:t>
      </w:r>
      <w:r w:rsidR="004A3924" w:rsidRPr="002908B2">
        <w:t xml:space="preserve"> </w:t>
      </w:r>
      <w:r w:rsidR="00814B5E">
        <w:t>(Lo</w:t>
      </w:r>
      <w:r w:rsidR="007F68FE">
        <w:t>e</w:t>
      </w:r>
      <w:r w:rsidR="00D9788E">
        <w:t>ckx et al. 1996</w:t>
      </w:r>
      <w:r w:rsidR="00814B5E">
        <w:t>, example 5.24 iv, p. 87</w:t>
      </w:r>
      <w:r w:rsidR="005E1D4F">
        <w:t>). Consider a</w:t>
      </w:r>
      <w:r w:rsidR="007F752D">
        <w:t xml:space="preserve"> </w:t>
      </w:r>
      <w:r w:rsidR="005E1D4F">
        <w:t xml:space="preserve">language </w:t>
      </w:r>
      <w:r w:rsidR="005E1D4F" w:rsidRPr="007F2393">
        <w:rPr>
          <w:b/>
        </w:rPr>
        <w:t>L</w:t>
      </w:r>
      <w:r w:rsidR="005E1D4F">
        <w:t xml:space="preserve"> whose alphabet </w:t>
      </w:r>
      <w:r w:rsidR="005E1D4F" w:rsidRPr="00491D46">
        <w:rPr>
          <w:b/>
          <w:bCs/>
          <w:lang w:val="pl-PL"/>
        </w:rPr>
        <w:t>V</w:t>
      </w:r>
      <w:r w:rsidR="005E1D4F">
        <w:t xml:space="preserve"> consists of one constant symbol </w:t>
      </w:r>
      <w:r w:rsidR="005E1D4F" w:rsidRPr="00491D46">
        <w:rPr>
          <w:lang w:val="pl-PL"/>
        </w:rPr>
        <w:t>'</w:t>
      </w:r>
      <w:r w:rsidR="005E1D4F">
        <w:rPr>
          <w:i/>
          <w:lang w:val="pl-PL"/>
        </w:rPr>
        <w:t>0</w:t>
      </w:r>
      <w:r w:rsidR="005E1D4F">
        <w:rPr>
          <w:lang w:val="pl-PL"/>
        </w:rPr>
        <w:t xml:space="preserve">' and two functional symbols, </w:t>
      </w:r>
      <w:r w:rsidR="005E1D4F" w:rsidRPr="002908B2">
        <w:t>'</w:t>
      </w:r>
      <w:r w:rsidR="005E1D4F">
        <w:rPr>
          <w:i/>
          <w:lang w:val="en-US"/>
        </w:rPr>
        <w:t>+</w:t>
      </w:r>
      <w:r w:rsidR="005E1D4F">
        <w:t>' and</w:t>
      </w:r>
      <w:r w:rsidR="005E1D4F">
        <w:rPr>
          <w:lang w:val="pl-PL"/>
        </w:rPr>
        <w:t xml:space="preserve"> </w:t>
      </w:r>
      <w:r w:rsidR="005E1D4F" w:rsidRPr="002908B2">
        <w:t>'</w:t>
      </w:r>
      <w:r w:rsidR="005E1D4F" w:rsidRPr="006967CB">
        <w:rPr>
          <w:i/>
        </w:rPr>
        <w:t>Succ</w:t>
      </w:r>
      <w:r w:rsidR="005E1D4F">
        <w:t>':</w:t>
      </w:r>
    </w:p>
    <w:p w:rsidR="00775F80" w:rsidRPr="002908B2" w:rsidRDefault="00775F80" w:rsidP="00775F80">
      <w:pPr>
        <w:pStyle w:val="Tekstas"/>
        <w:spacing w:before="120" w:after="120"/>
        <w:jc w:val="center"/>
      </w:pPr>
      <w:r w:rsidRPr="00491D46">
        <w:rPr>
          <w:b/>
          <w:bCs/>
          <w:lang w:val="pl-PL"/>
        </w:rPr>
        <w:t>V</w:t>
      </w:r>
      <w:r w:rsidRPr="00491D46">
        <w:rPr>
          <w:lang w:val="pl-PL"/>
        </w:rPr>
        <w:t xml:space="preserve"> = {'</w:t>
      </w:r>
      <w:r>
        <w:rPr>
          <w:i/>
          <w:lang w:val="pl-PL"/>
        </w:rPr>
        <w:t>0</w:t>
      </w:r>
      <w:r>
        <w:rPr>
          <w:lang w:val="pl-PL"/>
        </w:rPr>
        <w:t>'</w:t>
      </w:r>
      <w:r w:rsidRPr="00491D46">
        <w:rPr>
          <w:lang w:val="pl-PL"/>
        </w:rPr>
        <w:t xml:space="preserve">} </w:t>
      </w:r>
      <w:r w:rsidRPr="002908B2">
        <w:sym w:font="Symbol" w:char="00C8"/>
      </w:r>
      <w:r>
        <w:t xml:space="preserve"> </w:t>
      </w:r>
      <w:r w:rsidRPr="002908B2">
        <w:t>{'</w:t>
      </w:r>
      <w:r>
        <w:rPr>
          <w:i/>
          <w:lang w:val="en-US"/>
        </w:rPr>
        <w:t>+</w:t>
      </w:r>
      <w:r>
        <w:t xml:space="preserve">', </w:t>
      </w:r>
      <w:r w:rsidRPr="002908B2">
        <w:t>'</w:t>
      </w:r>
      <w:r w:rsidRPr="006967CB">
        <w:rPr>
          <w:i/>
        </w:rPr>
        <w:t>Succ</w:t>
      </w:r>
      <w:r>
        <w:t>'</w:t>
      </w:r>
      <w:r w:rsidRPr="002908B2">
        <w:t>}</w:t>
      </w:r>
    </w:p>
    <w:p w:rsidR="0095438C" w:rsidRDefault="007F2393" w:rsidP="0095438C">
      <w:pPr>
        <w:pStyle w:val="Tekstas"/>
      </w:pPr>
      <w:r>
        <w:rPr>
          <w:lang w:val="en-US"/>
        </w:rPr>
        <w:t>Let an</w:t>
      </w:r>
      <w:r w:rsidR="007F752D">
        <w:rPr>
          <w:lang w:val="en-US"/>
        </w:rPr>
        <w:t xml:space="preserve"> ontology consist of two </w:t>
      </w:r>
      <w:r w:rsidR="00B72279">
        <w:rPr>
          <w:lang w:val="en-US"/>
        </w:rPr>
        <w:t>formulas</w:t>
      </w:r>
      <w:r w:rsidR="00F064EA">
        <w:t>:</w:t>
      </w:r>
    </w:p>
    <w:tbl>
      <w:tblPr>
        <w:tblW w:w="3750" w:type="pct"/>
        <w:jc w:val="right"/>
        <w:tblLook w:val="01E0" w:firstRow="1" w:lastRow="1" w:firstColumn="1" w:lastColumn="1" w:noHBand="0" w:noVBand="0"/>
      </w:tblPr>
      <w:tblGrid>
        <w:gridCol w:w="222"/>
        <w:gridCol w:w="5448"/>
        <w:gridCol w:w="1134"/>
      </w:tblGrid>
      <w:tr w:rsidR="00EA3ABD" w:rsidRPr="002908B2" w:rsidTr="0067338C">
        <w:trPr>
          <w:jc w:val="right"/>
        </w:trPr>
        <w:tc>
          <w:tcPr>
            <w:tcW w:w="163" w:type="pct"/>
            <w:vAlign w:val="center"/>
          </w:tcPr>
          <w:p w:rsidR="00EA3ABD" w:rsidRPr="002908B2" w:rsidRDefault="00EA3ABD" w:rsidP="00766F72">
            <w:pPr>
              <w:pStyle w:val="Tekstas"/>
              <w:ind w:firstLine="0"/>
              <w:jc w:val="right"/>
            </w:pPr>
          </w:p>
        </w:tc>
        <w:tc>
          <w:tcPr>
            <w:tcW w:w="4004" w:type="pct"/>
            <w:vAlign w:val="center"/>
          </w:tcPr>
          <w:p w:rsidR="00EA3ABD" w:rsidRPr="002908B2" w:rsidRDefault="00EA3ABD" w:rsidP="0067338C">
            <w:pPr>
              <w:pStyle w:val="Tekstasneatitrauktas"/>
              <w:spacing w:before="240"/>
              <w:rPr>
                <w:bCs/>
              </w:rPr>
            </w:pPr>
            <w:r w:rsidRPr="002908B2">
              <w:rPr>
                <w:bCs/>
                <w:i/>
                <w:iCs/>
              </w:rPr>
              <w:t>O</w:t>
            </w:r>
            <w:r>
              <w:rPr>
                <w:bCs/>
                <w:i/>
                <w:iCs/>
              </w:rPr>
              <w:t xml:space="preserve"> </w:t>
            </w:r>
            <w:r>
              <w:rPr>
                <w:bCs/>
              </w:rPr>
              <w:t xml:space="preserve">= { </w:t>
            </w:r>
            <w:r w:rsidRPr="002908B2">
              <w:rPr>
                <w:bCs/>
                <w:i/>
                <w:iCs/>
              </w:rPr>
              <w:t>x</w:t>
            </w:r>
            <w:r>
              <w:rPr>
                <w:bCs/>
                <w:i/>
                <w:iCs/>
              </w:rPr>
              <w:t xml:space="preserve"> </w:t>
            </w:r>
            <w:r w:rsidRPr="002908B2">
              <w:t>'</w:t>
            </w:r>
            <w:r>
              <w:rPr>
                <w:i/>
                <w:lang w:val="en-US"/>
              </w:rPr>
              <w:t>+</w:t>
            </w:r>
            <w:r>
              <w:t xml:space="preserve">' </w:t>
            </w:r>
            <w:r w:rsidRPr="00491D46">
              <w:rPr>
                <w:lang w:val="pl-PL"/>
              </w:rPr>
              <w:t>'</w:t>
            </w:r>
            <w:r>
              <w:rPr>
                <w:i/>
                <w:lang w:val="pl-PL"/>
              </w:rPr>
              <w:t>0</w:t>
            </w:r>
            <w:r>
              <w:rPr>
                <w:lang w:val="pl-PL"/>
              </w:rPr>
              <w:t xml:space="preserve">' = </w:t>
            </w:r>
            <w:r w:rsidRPr="003037DD">
              <w:rPr>
                <w:i/>
                <w:lang w:val="pl-PL"/>
              </w:rPr>
              <w:t>x</w:t>
            </w:r>
            <w:r w:rsidRPr="002908B2">
              <w:rPr>
                <w:bCs/>
              </w:rPr>
              <w:t>,</w:t>
            </w:r>
          </w:p>
          <w:p w:rsidR="00EA3ABD" w:rsidRPr="002908B2" w:rsidRDefault="00EA3ABD" w:rsidP="0053030B">
            <w:pPr>
              <w:pStyle w:val="Tekstasneatitrauktas"/>
              <w:spacing w:before="120" w:after="240"/>
              <w:rPr>
                <w:bCs/>
                <w:iCs/>
              </w:rPr>
            </w:pPr>
            <w:r>
              <w:rPr>
                <w:bCs/>
              </w:rPr>
              <w:t xml:space="preserve">          </w:t>
            </w:r>
            <w:r w:rsidR="00E6084C" w:rsidRPr="002908B2">
              <w:t>'</w:t>
            </w:r>
            <w:r w:rsidR="00E6084C" w:rsidRPr="006967CB">
              <w:rPr>
                <w:i/>
              </w:rPr>
              <w:t>Succ</w:t>
            </w:r>
            <w:r w:rsidR="00E6084C">
              <w:t>'(</w:t>
            </w:r>
            <w:r w:rsidR="00E6084C" w:rsidRPr="006967CB">
              <w:rPr>
                <w:i/>
              </w:rPr>
              <w:t>x</w:t>
            </w:r>
            <w:r w:rsidR="00E6084C">
              <w:t xml:space="preserve"> </w:t>
            </w:r>
            <w:r w:rsidR="00E6084C" w:rsidRPr="002908B2">
              <w:t>'</w:t>
            </w:r>
            <w:r w:rsidR="00E6084C">
              <w:rPr>
                <w:i/>
                <w:lang w:val="en-US"/>
              </w:rPr>
              <w:t>+</w:t>
            </w:r>
            <w:r w:rsidR="00E6084C">
              <w:t xml:space="preserve">' </w:t>
            </w:r>
            <w:r w:rsidR="00E6084C" w:rsidRPr="006967CB">
              <w:rPr>
                <w:i/>
              </w:rPr>
              <w:t>y</w:t>
            </w:r>
            <w:r w:rsidR="00E6084C">
              <w:t>) </w:t>
            </w:r>
            <w:r w:rsidR="000B12E3">
              <w:t> </w:t>
            </w:r>
            <w:r w:rsidR="00E6084C">
              <w:t>= </w:t>
            </w:r>
            <w:r w:rsidR="000B12E3">
              <w:t> </w:t>
            </w:r>
            <w:r w:rsidRPr="002908B2">
              <w:rPr>
                <w:bCs/>
                <w:i/>
                <w:iCs/>
              </w:rPr>
              <w:t>x</w:t>
            </w:r>
            <w:r>
              <w:rPr>
                <w:bCs/>
                <w:i/>
                <w:iCs/>
              </w:rPr>
              <w:t xml:space="preserve"> </w:t>
            </w:r>
            <w:r w:rsidRPr="002908B2">
              <w:t>'</w:t>
            </w:r>
            <w:r>
              <w:rPr>
                <w:i/>
                <w:lang w:val="en-US"/>
              </w:rPr>
              <w:t>+</w:t>
            </w:r>
            <w:r>
              <w:t xml:space="preserve">' </w:t>
            </w:r>
            <w:r w:rsidRPr="002908B2">
              <w:t>'</w:t>
            </w:r>
            <w:r w:rsidRPr="006967CB">
              <w:rPr>
                <w:i/>
              </w:rPr>
              <w:t>Succ</w:t>
            </w:r>
            <w:r>
              <w:t>'(</w:t>
            </w:r>
            <w:r w:rsidRPr="006967CB">
              <w:rPr>
                <w:i/>
              </w:rPr>
              <w:t>y</w:t>
            </w:r>
            <w:r w:rsidR="00E6084C">
              <w:t>)</w:t>
            </w:r>
            <w:r w:rsidRPr="002908B2">
              <w:rPr>
                <w:bCs/>
              </w:rPr>
              <w:t>}</w:t>
            </w:r>
          </w:p>
        </w:tc>
        <w:tc>
          <w:tcPr>
            <w:tcW w:w="833" w:type="pct"/>
            <w:vAlign w:val="center"/>
          </w:tcPr>
          <w:p w:rsidR="00EA3ABD" w:rsidRPr="002908B2" w:rsidRDefault="00EC68BE" w:rsidP="00EA3ABD">
            <w:pPr>
              <w:pStyle w:val="Tekstasneatitrauktas"/>
              <w:spacing w:before="120"/>
              <w:jc w:val="right"/>
              <w:rPr>
                <w:bCs/>
                <w:iCs/>
              </w:rPr>
            </w:pPr>
            <w:r>
              <w:rPr>
                <w:bCs/>
                <w:iCs/>
              </w:rPr>
              <w:t>(23.2</w:t>
            </w:r>
            <w:r w:rsidR="00EA3ABD">
              <w:rPr>
                <w:bCs/>
                <w:iCs/>
              </w:rPr>
              <w:t>)</w:t>
            </w:r>
          </w:p>
        </w:tc>
      </w:tr>
    </w:tbl>
    <w:p w:rsidR="00F064EA" w:rsidRDefault="00F064EA" w:rsidP="00716D40">
      <w:pPr>
        <w:pStyle w:val="Tekstasneatitrauktas"/>
      </w:pPr>
      <w:r>
        <w:t xml:space="preserve">The first </w:t>
      </w:r>
      <w:r w:rsidR="00E6084C">
        <w:t>formula</w:t>
      </w:r>
      <w:r w:rsidR="00716D40">
        <w:t xml:space="preserve"> </w:t>
      </w:r>
      <w:r>
        <w:t xml:space="preserve">is </w:t>
      </w:r>
      <w:r w:rsidR="007F752D">
        <w:t>about the</w:t>
      </w:r>
      <w:r>
        <w:t xml:space="preserve"> </w:t>
      </w:r>
      <w:r w:rsidR="00DA07E7">
        <w:t>neutral</w:t>
      </w:r>
      <w:r w:rsidR="00716D40">
        <w:t xml:space="preserve"> element</w:t>
      </w:r>
      <w:r>
        <w:t xml:space="preserve"> </w:t>
      </w:r>
      <w:r w:rsidRPr="00491D46">
        <w:rPr>
          <w:lang w:val="pl-PL"/>
        </w:rPr>
        <w:t>'</w:t>
      </w:r>
      <w:r>
        <w:rPr>
          <w:i/>
          <w:lang w:val="pl-PL"/>
        </w:rPr>
        <w:t>0</w:t>
      </w:r>
      <w:r w:rsidR="007F752D">
        <w:rPr>
          <w:lang w:val="pl-PL"/>
        </w:rPr>
        <w:t>'</w:t>
      </w:r>
      <w:r>
        <w:rPr>
          <w:lang w:val="pl-PL"/>
        </w:rPr>
        <w:t xml:space="preserve"> </w:t>
      </w:r>
      <w:r w:rsidR="00DA07E7">
        <w:rPr>
          <w:lang w:val="pl-PL"/>
        </w:rPr>
        <w:t>for</w:t>
      </w:r>
      <w:r w:rsidR="00716D40">
        <w:rPr>
          <w:lang w:val="pl-PL"/>
        </w:rPr>
        <w:t xml:space="preserve"> addition</w:t>
      </w:r>
      <w:r w:rsidR="00A751AF">
        <w:rPr>
          <w:lang w:val="pl-PL"/>
        </w:rPr>
        <w:t xml:space="preserve"> operation</w:t>
      </w:r>
      <w:r w:rsidR="00716D40">
        <w:rPr>
          <w:lang w:val="pl-PL"/>
        </w:rPr>
        <w:t xml:space="preserve"> </w:t>
      </w:r>
      <w:r w:rsidR="00716D40" w:rsidRPr="002908B2">
        <w:t>'</w:t>
      </w:r>
      <w:r w:rsidR="00716D40">
        <w:rPr>
          <w:i/>
          <w:lang w:val="en-US"/>
        </w:rPr>
        <w:t>+</w:t>
      </w:r>
      <w:r w:rsidR="00716D40">
        <w:t>'</w:t>
      </w:r>
      <w:r w:rsidR="00716D40">
        <w:rPr>
          <w:lang w:val="pl-PL"/>
        </w:rPr>
        <w:t>.</w:t>
      </w:r>
      <w:r w:rsidR="00E6084C">
        <w:rPr>
          <w:lang w:val="pl-PL"/>
        </w:rPr>
        <w:t xml:space="preserve"> The second formula is about </w:t>
      </w:r>
      <w:r w:rsidR="000B12E3">
        <w:rPr>
          <w:lang w:val="pl-PL"/>
        </w:rPr>
        <w:t>a f</w:t>
      </w:r>
      <w:r w:rsidR="0053030B">
        <w:rPr>
          <w:lang w:val="pl-PL"/>
        </w:rPr>
        <w:t>l</w:t>
      </w:r>
      <w:r w:rsidR="000B12E3">
        <w:rPr>
          <w:lang w:val="pl-PL"/>
        </w:rPr>
        <w:t xml:space="preserve">owdown of </w:t>
      </w:r>
      <w:r w:rsidR="0053030B" w:rsidRPr="002908B2">
        <w:t>'</w:t>
      </w:r>
      <w:r w:rsidR="0053030B" w:rsidRPr="006967CB">
        <w:rPr>
          <w:i/>
        </w:rPr>
        <w:t>Succ</w:t>
      </w:r>
      <w:r w:rsidR="0053030B">
        <w:t>'</w:t>
      </w:r>
      <w:r w:rsidR="00FA540B">
        <w:rPr>
          <w:lang w:val="pl-PL"/>
        </w:rPr>
        <w:t>.</w:t>
      </w:r>
    </w:p>
    <w:p w:rsidR="003037DD" w:rsidRDefault="003037DD" w:rsidP="0095438C">
      <w:pPr>
        <w:pStyle w:val="Tekstas"/>
      </w:pPr>
      <w:r>
        <w:t>A model is constituted by natural numbers</w:t>
      </w:r>
      <w:r w:rsidR="00A15DD0">
        <w:t xml:space="preserve"> </w:t>
      </w:r>
      <w:r w:rsidR="00A15DD0" w:rsidRPr="003037DD">
        <w:rPr>
          <w:i/>
        </w:rPr>
        <w:t>D</w:t>
      </w:r>
      <w:r w:rsidR="00A15DD0">
        <w:t xml:space="preserve"> = {</w:t>
      </w:r>
      <w:r w:rsidR="00A15DD0" w:rsidRPr="003037DD">
        <w:rPr>
          <w:i/>
        </w:rPr>
        <w:t>0</w:t>
      </w:r>
      <w:r w:rsidR="00A15DD0">
        <w:t xml:space="preserve">, </w:t>
      </w:r>
      <w:r w:rsidR="00A15DD0" w:rsidRPr="003037DD">
        <w:rPr>
          <w:i/>
        </w:rPr>
        <w:t>1</w:t>
      </w:r>
      <w:r w:rsidR="00A15DD0">
        <w:t xml:space="preserve">, </w:t>
      </w:r>
      <w:r w:rsidR="00A15DD0" w:rsidRPr="003037DD">
        <w:rPr>
          <w:i/>
        </w:rPr>
        <w:t>2</w:t>
      </w:r>
      <w:r w:rsidR="00A15DD0">
        <w:t xml:space="preserve">, </w:t>
      </w:r>
      <w:r w:rsidR="00A15DD0" w:rsidRPr="003037DD">
        <w:rPr>
          <w:i/>
        </w:rPr>
        <w:t>3</w:t>
      </w:r>
      <w:r w:rsidR="00382B2D">
        <w:t>,</w:t>
      </w:r>
      <w:r w:rsidR="00A15DD0">
        <w:rPr>
          <w:rFonts w:ascii="Arial" w:hAnsi="Arial" w:cs="Arial"/>
        </w:rPr>
        <w:t>…</w:t>
      </w:r>
      <w:r w:rsidR="00A15DD0">
        <w:t xml:space="preserve">}. Here </w:t>
      </w:r>
      <w:r>
        <w:t xml:space="preserve">the successor function </w:t>
      </w:r>
      <w:r w:rsidR="00A15DD0">
        <w:t xml:space="preserve">is interpreted as adding </w:t>
      </w:r>
      <w:r w:rsidR="00A15DD0" w:rsidRPr="00AE7B79">
        <w:rPr>
          <w:i/>
        </w:rPr>
        <w:t>1</w:t>
      </w:r>
      <w:r w:rsidR="00A15DD0">
        <w:t xml:space="preserve"> to its argument. </w:t>
      </w:r>
      <w:r w:rsidR="00E95501">
        <w:t>Arithmetical a</w:t>
      </w:r>
      <w:r w:rsidR="00A15DD0">
        <w:t xml:space="preserve">ddition, +, is the second function on </w:t>
      </w:r>
      <w:r w:rsidR="00A15DD0" w:rsidRPr="00A15DD0">
        <w:rPr>
          <w:i/>
        </w:rPr>
        <w:t>D</w:t>
      </w:r>
      <w:r w:rsidR="00A15DD0">
        <w:t>.</w:t>
      </w:r>
      <w:r>
        <w:t xml:space="preserve"> </w:t>
      </w:r>
      <w:r w:rsidR="006A17A9">
        <w:t>T</w:t>
      </w:r>
      <w:r w:rsidR="00B546B2">
        <w:t>he interpretation function</w:t>
      </w:r>
      <w:r w:rsidR="00775F80">
        <w:t xml:space="preserve"> </w:t>
      </w:r>
      <w:r w:rsidR="00775F80" w:rsidRPr="00491D46">
        <w:rPr>
          <w:rFonts w:ascii="Lucida Calligraphy" w:hAnsi="Lucida Calligraphy"/>
          <w:iCs/>
          <w:lang w:val="pl-PL"/>
        </w:rPr>
        <w:t>I</w:t>
      </w:r>
      <w:r w:rsidR="00726922">
        <w:t xml:space="preserve"> maps</w:t>
      </w:r>
      <w:r w:rsidR="006A17A9">
        <w:t>:</w:t>
      </w:r>
    </w:p>
    <w:tbl>
      <w:tblPr>
        <w:tblW w:w="0" w:type="auto"/>
        <w:jc w:val="center"/>
        <w:tblLook w:val="04A0" w:firstRow="1" w:lastRow="0" w:firstColumn="1" w:lastColumn="0" w:noHBand="0" w:noVBand="1"/>
      </w:tblPr>
      <w:tblGrid>
        <w:gridCol w:w="452"/>
        <w:gridCol w:w="7938"/>
      </w:tblGrid>
      <w:tr w:rsidR="0053030B" w:rsidTr="00A43A8F">
        <w:trPr>
          <w:jc w:val="center"/>
        </w:trPr>
        <w:tc>
          <w:tcPr>
            <w:tcW w:w="452" w:type="dxa"/>
            <w:shd w:val="clear" w:color="auto" w:fill="auto"/>
          </w:tcPr>
          <w:p w:rsidR="0053030B" w:rsidRDefault="0053030B" w:rsidP="00A43A8F">
            <w:pPr>
              <w:pStyle w:val="Tekstas"/>
              <w:spacing w:before="200"/>
              <w:ind w:firstLine="0"/>
            </w:pPr>
            <w:r w:rsidRPr="00A43A8F">
              <w:rPr>
                <w:rFonts w:ascii="Lucida Calligraphy" w:hAnsi="Lucida Calligraphy"/>
                <w:iCs/>
                <w:lang w:val="pl-PL"/>
              </w:rPr>
              <w:t>I</w:t>
            </w:r>
            <w:r w:rsidRPr="00A43A8F">
              <w:rPr>
                <w:lang w:val="pl-PL"/>
              </w:rPr>
              <w:t> :</w:t>
            </w:r>
          </w:p>
        </w:tc>
        <w:tc>
          <w:tcPr>
            <w:tcW w:w="7938" w:type="dxa"/>
            <w:shd w:val="clear" w:color="auto" w:fill="auto"/>
          </w:tcPr>
          <w:p w:rsidR="0053030B" w:rsidRPr="00A43A8F" w:rsidRDefault="0053030B" w:rsidP="00A43A8F">
            <w:pPr>
              <w:pStyle w:val="Tekstas"/>
              <w:spacing w:before="240"/>
              <w:ind w:firstLine="0"/>
              <w:rPr>
                <w:iCs/>
                <w:lang w:val="pl-PL"/>
              </w:rPr>
            </w:pPr>
            <w:r w:rsidRPr="00A43A8F">
              <w:rPr>
                <w:lang w:val="pl-PL"/>
              </w:rPr>
              <w:t>'</w:t>
            </w:r>
            <w:r w:rsidRPr="00A43A8F">
              <w:rPr>
                <w:i/>
                <w:iCs/>
                <w:lang w:val="pl-PL"/>
              </w:rPr>
              <w:t>0</w:t>
            </w:r>
            <w:r w:rsidRPr="00A43A8F">
              <w:rPr>
                <w:lang w:val="pl-PL"/>
              </w:rPr>
              <w:t xml:space="preserve">' </w:t>
            </w:r>
            <w:r w:rsidRPr="00A43A8F">
              <w:rPr>
                <w:bCs/>
                <w:lang w:val="pl-PL"/>
              </w:rPr>
              <w:t xml:space="preserve">→ </w:t>
            </w:r>
            <w:r w:rsidRPr="00A43A8F">
              <w:rPr>
                <w:i/>
                <w:iCs/>
                <w:lang w:val="pl-PL"/>
              </w:rPr>
              <w:t>0</w:t>
            </w:r>
            <w:r w:rsidRPr="00A43A8F">
              <w:rPr>
                <w:lang w:val="pl-PL"/>
              </w:rPr>
              <w:t>,   '</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w:t>
            </w:r>
            <w:r w:rsidRPr="00A43A8F">
              <w:rPr>
                <w:i/>
                <w:iCs/>
                <w:lang w:val="pl-PL"/>
              </w:rPr>
              <w:t xml:space="preserve"> 1</w:t>
            </w:r>
            <w:r w:rsidRPr="00A43A8F">
              <w:rPr>
                <w:lang w:val="pl-PL"/>
              </w:rPr>
              <w:t>, '</w:t>
            </w:r>
            <w:r w:rsidRPr="00A43A8F">
              <w:rPr>
                <w:i/>
                <w:iCs/>
                <w:lang w:val="pl-PL"/>
              </w:rPr>
              <w:t>Succ</w:t>
            </w:r>
            <w:r>
              <w:t>'</w:t>
            </w:r>
            <w:r w:rsidRPr="00A43A8F">
              <w:rPr>
                <w:lang w:val="pl-PL"/>
              </w:rPr>
              <w:t>('</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 xml:space="preserve">→ </w:t>
            </w:r>
            <w:r w:rsidRPr="00A43A8F">
              <w:rPr>
                <w:i/>
                <w:iCs/>
                <w:lang w:val="pl-PL"/>
              </w:rPr>
              <w:t>2</w:t>
            </w:r>
            <w:r w:rsidRPr="00A43A8F">
              <w:rPr>
                <w:lang w:val="pl-PL"/>
              </w:rPr>
              <w:t>,   '</w:t>
            </w:r>
            <w:r w:rsidRPr="00A43A8F">
              <w:rPr>
                <w:i/>
                <w:iCs/>
                <w:lang w:val="pl-PL"/>
              </w:rPr>
              <w:t>Succ</w:t>
            </w:r>
            <w:r>
              <w:t>'</w:t>
            </w:r>
            <w:r w:rsidRPr="00A43A8F">
              <w:rPr>
                <w:lang w:val="pl-PL"/>
              </w:rPr>
              <w:t>('</w:t>
            </w:r>
            <w:r w:rsidRPr="00A43A8F">
              <w:rPr>
                <w:i/>
                <w:iCs/>
                <w:lang w:val="pl-PL"/>
              </w:rPr>
              <w:t>Succ</w:t>
            </w:r>
            <w:r>
              <w:t>'</w:t>
            </w:r>
            <w:r w:rsidRPr="00A43A8F">
              <w:rPr>
                <w:lang w:val="pl-PL"/>
              </w:rPr>
              <w:t>('</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 xml:space="preserve">→ </w:t>
            </w:r>
            <w:r w:rsidRPr="00A43A8F">
              <w:rPr>
                <w:i/>
                <w:iCs/>
                <w:lang w:val="pl-PL"/>
              </w:rPr>
              <w:t>3</w:t>
            </w:r>
            <w:r w:rsidRPr="00A43A8F">
              <w:rPr>
                <w:iCs/>
                <w:lang w:val="pl-PL"/>
              </w:rPr>
              <w:t>,…</w:t>
            </w:r>
          </w:p>
          <w:p w:rsidR="0053030B" w:rsidRPr="00A43A8F" w:rsidRDefault="0053030B" w:rsidP="00A43A8F">
            <w:pPr>
              <w:pStyle w:val="Tekstas"/>
              <w:spacing w:before="120"/>
              <w:ind w:firstLine="0"/>
              <w:rPr>
                <w:iCs/>
                <w:lang w:val="pl-PL"/>
              </w:rPr>
            </w:pPr>
            <w:r w:rsidRPr="006A17A9">
              <w:t>'</w:t>
            </w:r>
            <w:r w:rsidRPr="00A43A8F">
              <w:rPr>
                <w:i/>
                <w:lang w:val="en-US"/>
              </w:rPr>
              <w:t>+</w:t>
            </w:r>
            <w:r w:rsidRPr="006A17A9">
              <w:t xml:space="preserve">' </w:t>
            </w:r>
            <w:r w:rsidRPr="00A43A8F">
              <w:rPr>
                <w:bCs/>
                <w:lang w:val="pl-PL"/>
              </w:rPr>
              <w:t>→ +,</w:t>
            </w:r>
          </w:p>
          <w:p w:rsidR="0053030B" w:rsidRDefault="0053030B" w:rsidP="00A43A8F">
            <w:pPr>
              <w:pStyle w:val="Tekstas"/>
              <w:spacing w:before="120" w:after="240"/>
              <w:ind w:firstLine="0"/>
            </w:pPr>
            <w:r w:rsidRPr="002908B2">
              <w:t>'</w:t>
            </w:r>
            <w:r w:rsidRPr="00A43A8F">
              <w:rPr>
                <w:i/>
              </w:rPr>
              <w:t>Succ</w:t>
            </w:r>
            <w:r>
              <w:t xml:space="preserve">' </w:t>
            </w:r>
            <w:r w:rsidRPr="00A43A8F">
              <w:rPr>
                <w:bCs/>
                <w:lang w:val="pl-PL"/>
              </w:rPr>
              <w:t>→</w:t>
            </w:r>
            <w:r w:rsidRPr="003262A3">
              <w:t xml:space="preserve"> </w:t>
            </w:r>
            <w:r>
              <w:t xml:space="preserve">_ + </w:t>
            </w:r>
            <w:r w:rsidRPr="00A43A8F">
              <w:rPr>
                <w:i/>
              </w:rPr>
              <w:t>1</w:t>
            </w:r>
          </w:p>
        </w:tc>
      </w:tr>
    </w:tbl>
    <w:p w:rsidR="00065E36" w:rsidRDefault="00A15DD0" w:rsidP="00451E08">
      <w:pPr>
        <w:pStyle w:val="Tekstasneatitrauktas"/>
        <w:spacing w:after="120"/>
      </w:pPr>
      <w:r>
        <w:t>T</w:t>
      </w:r>
      <w:r w:rsidR="006A17A9">
        <w:t>he</w:t>
      </w:r>
      <w:r w:rsidR="00F064EA">
        <w:t xml:space="preserve"> meaning of</w:t>
      </w:r>
      <w:r w:rsidR="00DC45B4">
        <w:t xml:space="preserve"> the last line</w:t>
      </w:r>
      <w:r w:rsidR="006A17A9">
        <w:t xml:space="preserve">, </w:t>
      </w:r>
      <w:r w:rsidR="006A17A9" w:rsidRPr="002908B2">
        <w:t>'</w:t>
      </w:r>
      <w:r w:rsidR="006A17A9" w:rsidRPr="006967CB">
        <w:rPr>
          <w:i/>
        </w:rPr>
        <w:t>Succ</w:t>
      </w:r>
      <w:r w:rsidR="006A17A9">
        <w:t>'</w:t>
      </w:r>
      <w:r w:rsidR="00DA07E7">
        <w:t> </w:t>
      </w:r>
      <w:r w:rsidR="006A17A9" w:rsidRPr="00491D46">
        <w:rPr>
          <w:b/>
          <w:bCs/>
          <w:lang w:val="pl-PL"/>
        </w:rPr>
        <w:t>→</w:t>
      </w:r>
      <w:r w:rsidR="00DA07E7">
        <w:t> _ </w:t>
      </w:r>
      <w:r w:rsidR="006A17A9">
        <w:t>+</w:t>
      </w:r>
      <w:r w:rsidR="00DA07E7">
        <w:t> </w:t>
      </w:r>
      <w:r w:rsidR="006A17A9" w:rsidRPr="00DA07E7">
        <w:rPr>
          <w:i/>
        </w:rPr>
        <w:t>1</w:t>
      </w:r>
      <w:r>
        <w:t>, is as follows.</w:t>
      </w:r>
      <w:r w:rsidR="006A17A9">
        <w:t xml:space="preserve"> The functional symbol </w:t>
      </w:r>
      <w:r w:rsidR="006A17A9" w:rsidRPr="002908B2">
        <w:t>'</w:t>
      </w:r>
      <w:r w:rsidR="006A17A9" w:rsidRPr="006967CB">
        <w:rPr>
          <w:i/>
        </w:rPr>
        <w:t>Succ</w:t>
      </w:r>
      <w:r w:rsidR="006A17A9">
        <w:t>'</w:t>
      </w:r>
      <w:r w:rsidR="00DC45B4">
        <w:t xml:space="preserve"> is mapped to arity </w:t>
      </w:r>
      <w:r w:rsidR="00DC45B4" w:rsidRPr="00DA07E7">
        <w:rPr>
          <w:i/>
        </w:rPr>
        <w:t>1</w:t>
      </w:r>
      <w:r w:rsidR="006A17A9">
        <w:t xml:space="preserve"> </w:t>
      </w:r>
      <w:r w:rsidR="00FF29ED">
        <w:t>(</w:t>
      </w:r>
      <w:r w:rsidR="00DC45B4">
        <w:t xml:space="preserve">one argument) function which adds </w:t>
      </w:r>
      <w:r w:rsidR="00DC45B4" w:rsidRPr="00DA07E7">
        <w:rPr>
          <w:i/>
        </w:rPr>
        <w:t>1</w:t>
      </w:r>
      <w:r w:rsidR="00DC45B4">
        <w:t xml:space="preserve"> to its argument.</w:t>
      </w:r>
      <w:r w:rsidR="00FF29ED">
        <w:t xml:space="preserve"> Nat</w:t>
      </w:r>
      <w:r w:rsidR="00EA3ABD">
        <w:t>ural numbers satisfy both formulae in the ontology</w:t>
      </w:r>
      <w:r w:rsidR="00FF29ED">
        <w:t xml:space="preserve"> </w:t>
      </w:r>
      <w:r w:rsidR="00FF29ED" w:rsidRPr="00FF29ED">
        <w:rPr>
          <w:i/>
        </w:rPr>
        <w:t>O</w:t>
      </w:r>
      <w:r w:rsidR="00FF29ED">
        <w:t xml:space="preserve"> </w:t>
      </w:r>
      <w:r w:rsidR="00EC68BE">
        <w:t>(23.2)</w:t>
      </w:r>
      <w:r w:rsidR="0067338C">
        <w:t xml:space="preserve">: for all </w:t>
      </w:r>
      <w:r w:rsidR="0067338C" w:rsidRPr="001B1996">
        <w:rPr>
          <w:i/>
        </w:rPr>
        <w:t>x</w:t>
      </w:r>
      <w:r w:rsidR="001B1996">
        <w:t>, </w:t>
      </w:r>
      <w:r w:rsidR="0067338C" w:rsidRPr="001B1996">
        <w:rPr>
          <w:i/>
        </w:rPr>
        <w:t>y</w:t>
      </w:r>
      <w:r w:rsidR="001B1996">
        <w:t> </w:t>
      </w:r>
      <w:r w:rsidR="0067338C">
        <w:sym w:font="Symbol" w:char="F0CE"/>
      </w:r>
      <w:r w:rsidR="001B1996">
        <w:t> </w:t>
      </w:r>
      <w:r w:rsidR="0067338C" w:rsidRPr="0067338C">
        <w:rPr>
          <w:i/>
        </w:rPr>
        <w:t>D</w:t>
      </w:r>
      <w:r w:rsidR="0067338C">
        <w:t xml:space="preserve"> it is true that </w:t>
      </w:r>
      <w:r w:rsidR="0067338C" w:rsidRPr="0067338C">
        <w:rPr>
          <w:i/>
        </w:rPr>
        <w:t>x + 0 = x</w:t>
      </w:r>
      <w:r w:rsidR="0067338C">
        <w:t xml:space="preserve"> and </w:t>
      </w:r>
      <w:r w:rsidR="00451E08">
        <w:rPr>
          <w:i/>
        </w:rPr>
        <w:t>(x + y) </w:t>
      </w:r>
      <w:r w:rsidR="00451E08" w:rsidRPr="0067338C">
        <w:rPr>
          <w:i/>
        </w:rPr>
        <w:t>+ 1</w:t>
      </w:r>
      <w:r w:rsidR="00451E08">
        <w:rPr>
          <w:i/>
        </w:rPr>
        <w:t> </w:t>
      </w:r>
      <w:r w:rsidR="00451E08">
        <w:t xml:space="preserve">= </w:t>
      </w:r>
      <w:r w:rsidR="0067338C" w:rsidRPr="0067338C">
        <w:rPr>
          <w:i/>
        </w:rPr>
        <w:t>x +</w:t>
      </w:r>
      <w:r w:rsidR="00451E08">
        <w:rPr>
          <w:i/>
        </w:rPr>
        <w:t> (y +1)</w:t>
      </w:r>
      <w:r w:rsidR="0067338C">
        <w:t>.</w:t>
      </w:r>
    </w:p>
    <w:p w:rsidR="00065E36" w:rsidRDefault="00B649B5" w:rsidP="00065E36">
      <w:pPr>
        <w:pStyle w:val="Tekstas"/>
      </w:pPr>
      <w:r>
        <w:t>Next</w:t>
      </w:r>
      <w:r w:rsidR="00065E36">
        <w:t xml:space="preserve"> model is constituted by even numbers</w:t>
      </w:r>
      <w:r w:rsidR="00E95501">
        <w:t xml:space="preserve">, </w:t>
      </w:r>
      <w:r w:rsidR="00E95501" w:rsidRPr="003037DD">
        <w:rPr>
          <w:i/>
        </w:rPr>
        <w:t>D</w:t>
      </w:r>
      <w:r w:rsidR="00E95501">
        <w:t xml:space="preserve"> = {</w:t>
      </w:r>
      <w:r w:rsidR="00E95501" w:rsidRPr="003037DD">
        <w:rPr>
          <w:i/>
        </w:rPr>
        <w:t>0</w:t>
      </w:r>
      <w:r w:rsidR="00E95501">
        <w:t xml:space="preserve">, </w:t>
      </w:r>
      <w:r w:rsidR="00E95501">
        <w:rPr>
          <w:i/>
        </w:rPr>
        <w:t>2</w:t>
      </w:r>
      <w:r w:rsidR="00E95501">
        <w:t xml:space="preserve">, </w:t>
      </w:r>
      <w:r w:rsidR="00E95501">
        <w:rPr>
          <w:i/>
        </w:rPr>
        <w:t>4</w:t>
      </w:r>
      <w:r w:rsidR="00E95501">
        <w:t xml:space="preserve">, </w:t>
      </w:r>
      <w:r w:rsidR="00E95501">
        <w:rPr>
          <w:i/>
        </w:rPr>
        <w:t>6</w:t>
      </w:r>
      <w:r w:rsidR="00726922">
        <w:t>,</w:t>
      </w:r>
      <w:r w:rsidR="00E95501">
        <w:rPr>
          <w:rFonts w:ascii="Arial" w:hAnsi="Arial" w:cs="Arial"/>
        </w:rPr>
        <w:t>…</w:t>
      </w:r>
      <w:r w:rsidR="00E95501">
        <w:t>}</w:t>
      </w:r>
      <w:r w:rsidR="00A15DD0">
        <w:t xml:space="preserve">. </w:t>
      </w:r>
      <w:r w:rsidR="00E95501">
        <w:t>Here the successor</w:t>
      </w:r>
      <w:r w:rsidR="00726922">
        <w:t xml:space="preserve"> operation </w:t>
      </w:r>
      <w:r w:rsidR="00726922" w:rsidRPr="002908B2">
        <w:t>'</w:t>
      </w:r>
      <w:r w:rsidR="00726922" w:rsidRPr="006967CB">
        <w:rPr>
          <w:i/>
        </w:rPr>
        <w:t>Succ</w:t>
      </w:r>
      <w:r w:rsidR="00726922">
        <w:t>'</w:t>
      </w:r>
      <w:r w:rsidR="00E95501">
        <w:t xml:space="preserve"> is interpreted as adding </w:t>
      </w:r>
      <w:r w:rsidR="00E95501" w:rsidRPr="00B94AA4">
        <w:rPr>
          <w:i/>
        </w:rPr>
        <w:t>2</w:t>
      </w:r>
      <w:r w:rsidR="00E95501">
        <w:t xml:space="preserve"> to its argument. </w:t>
      </w:r>
      <w:r w:rsidR="00065E36">
        <w:t xml:space="preserve">The interpretation function </w:t>
      </w:r>
      <w:r w:rsidR="00065E36" w:rsidRPr="00491D46">
        <w:rPr>
          <w:rFonts w:ascii="Lucida Calligraphy" w:hAnsi="Lucida Calligraphy"/>
          <w:iCs/>
          <w:lang w:val="pl-PL"/>
        </w:rPr>
        <w:t>I</w:t>
      </w:r>
      <w:r w:rsidR="00726922">
        <w:t xml:space="preserve"> maps</w:t>
      </w:r>
      <w:r w:rsidR="00065E36">
        <w:t>:</w:t>
      </w:r>
    </w:p>
    <w:tbl>
      <w:tblPr>
        <w:tblW w:w="0" w:type="auto"/>
        <w:jc w:val="center"/>
        <w:tblLook w:val="04A0" w:firstRow="1" w:lastRow="0" w:firstColumn="1" w:lastColumn="0" w:noHBand="0" w:noVBand="1"/>
      </w:tblPr>
      <w:tblGrid>
        <w:gridCol w:w="452"/>
        <w:gridCol w:w="7938"/>
      </w:tblGrid>
      <w:tr w:rsidR="0053030B" w:rsidTr="00A43A8F">
        <w:trPr>
          <w:jc w:val="center"/>
        </w:trPr>
        <w:tc>
          <w:tcPr>
            <w:tcW w:w="452" w:type="dxa"/>
            <w:shd w:val="clear" w:color="auto" w:fill="auto"/>
          </w:tcPr>
          <w:p w:rsidR="0053030B" w:rsidRDefault="0053030B" w:rsidP="00A43A8F">
            <w:pPr>
              <w:pStyle w:val="Tekstas"/>
              <w:spacing w:before="200"/>
              <w:ind w:firstLine="0"/>
            </w:pPr>
            <w:r w:rsidRPr="00A43A8F">
              <w:rPr>
                <w:rFonts w:ascii="Lucida Calligraphy" w:hAnsi="Lucida Calligraphy"/>
                <w:iCs/>
                <w:lang w:val="pl-PL"/>
              </w:rPr>
              <w:t>I</w:t>
            </w:r>
            <w:r w:rsidRPr="00A43A8F">
              <w:rPr>
                <w:lang w:val="pl-PL"/>
              </w:rPr>
              <w:t> :</w:t>
            </w:r>
          </w:p>
        </w:tc>
        <w:tc>
          <w:tcPr>
            <w:tcW w:w="7938" w:type="dxa"/>
            <w:shd w:val="clear" w:color="auto" w:fill="auto"/>
          </w:tcPr>
          <w:p w:rsidR="0053030B" w:rsidRPr="00A43A8F" w:rsidRDefault="0053030B" w:rsidP="00A43A8F">
            <w:pPr>
              <w:pStyle w:val="Tekstas"/>
              <w:spacing w:before="240"/>
              <w:ind w:firstLine="0"/>
              <w:rPr>
                <w:iCs/>
                <w:lang w:val="pl-PL"/>
              </w:rPr>
            </w:pPr>
            <w:r w:rsidRPr="00A43A8F">
              <w:rPr>
                <w:lang w:val="pl-PL"/>
              </w:rPr>
              <w:t>'</w:t>
            </w:r>
            <w:r w:rsidRPr="00A43A8F">
              <w:rPr>
                <w:i/>
                <w:iCs/>
                <w:lang w:val="pl-PL"/>
              </w:rPr>
              <w:t>0</w:t>
            </w:r>
            <w:r w:rsidRPr="00A43A8F">
              <w:rPr>
                <w:lang w:val="pl-PL"/>
              </w:rPr>
              <w:t xml:space="preserve">' </w:t>
            </w:r>
            <w:r w:rsidRPr="00A43A8F">
              <w:rPr>
                <w:bCs/>
                <w:lang w:val="pl-PL"/>
              </w:rPr>
              <w:t xml:space="preserve">→ </w:t>
            </w:r>
            <w:r w:rsidRPr="00A43A8F">
              <w:rPr>
                <w:i/>
                <w:iCs/>
                <w:lang w:val="pl-PL"/>
              </w:rPr>
              <w:t>0</w:t>
            </w:r>
            <w:r w:rsidRPr="00A43A8F">
              <w:rPr>
                <w:lang w:val="pl-PL"/>
              </w:rPr>
              <w:t>,   '</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w:t>
            </w:r>
            <w:r w:rsidRPr="00A43A8F">
              <w:rPr>
                <w:i/>
                <w:iCs/>
                <w:lang w:val="pl-PL"/>
              </w:rPr>
              <w:t xml:space="preserve"> 2</w:t>
            </w:r>
            <w:r w:rsidRPr="00A43A8F">
              <w:rPr>
                <w:lang w:val="pl-PL"/>
              </w:rPr>
              <w:t>, '</w:t>
            </w:r>
            <w:r w:rsidRPr="00A43A8F">
              <w:rPr>
                <w:i/>
                <w:iCs/>
                <w:lang w:val="pl-PL"/>
              </w:rPr>
              <w:t>Succ</w:t>
            </w:r>
            <w:r>
              <w:t>'</w:t>
            </w:r>
            <w:r w:rsidRPr="00A43A8F">
              <w:rPr>
                <w:lang w:val="pl-PL"/>
              </w:rPr>
              <w:t>('</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 xml:space="preserve">→ </w:t>
            </w:r>
            <w:r w:rsidRPr="00A43A8F">
              <w:rPr>
                <w:i/>
                <w:iCs/>
                <w:lang w:val="pl-PL"/>
              </w:rPr>
              <w:t>4</w:t>
            </w:r>
            <w:r w:rsidRPr="00A43A8F">
              <w:rPr>
                <w:lang w:val="pl-PL"/>
              </w:rPr>
              <w:t>,   '</w:t>
            </w:r>
            <w:r w:rsidRPr="00A43A8F">
              <w:rPr>
                <w:i/>
                <w:iCs/>
                <w:lang w:val="pl-PL"/>
              </w:rPr>
              <w:t>Succ</w:t>
            </w:r>
            <w:r>
              <w:t>'</w:t>
            </w:r>
            <w:r w:rsidRPr="00A43A8F">
              <w:rPr>
                <w:lang w:val="pl-PL"/>
              </w:rPr>
              <w:t>('</w:t>
            </w:r>
            <w:r w:rsidRPr="00A43A8F">
              <w:rPr>
                <w:i/>
                <w:iCs/>
                <w:lang w:val="pl-PL"/>
              </w:rPr>
              <w:t>Succ</w:t>
            </w:r>
            <w:r>
              <w:t>'</w:t>
            </w:r>
            <w:r w:rsidRPr="00A43A8F">
              <w:rPr>
                <w:lang w:val="pl-PL"/>
              </w:rPr>
              <w:t>('</w:t>
            </w:r>
            <w:r w:rsidRPr="00A43A8F">
              <w:rPr>
                <w:i/>
                <w:iCs/>
                <w:lang w:val="pl-PL"/>
              </w:rPr>
              <w:t>Succ</w:t>
            </w:r>
            <w:r>
              <w:t>'</w:t>
            </w:r>
            <w:r w:rsidRPr="00A43A8F">
              <w:rPr>
                <w:iCs/>
                <w:lang w:val="pl-PL"/>
              </w:rPr>
              <w:t>(</w:t>
            </w:r>
            <w:r w:rsidRPr="00A43A8F">
              <w:rPr>
                <w:lang w:val="pl-PL"/>
              </w:rPr>
              <w:t>'</w:t>
            </w:r>
            <w:r w:rsidRPr="00A43A8F">
              <w:rPr>
                <w:i/>
                <w:lang w:val="pl-PL"/>
              </w:rPr>
              <w:t>0</w:t>
            </w:r>
            <w:r w:rsidRPr="00A43A8F">
              <w:rPr>
                <w:lang w:val="pl-PL"/>
              </w:rPr>
              <w:t>'</w:t>
            </w:r>
            <w:r w:rsidRPr="00A43A8F">
              <w:rPr>
                <w:iCs/>
                <w:lang w:val="pl-PL"/>
              </w:rPr>
              <w:t>)))</w:t>
            </w:r>
            <w:r w:rsidRPr="00A43A8F">
              <w:rPr>
                <w:lang w:val="pl-PL"/>
              </w:rPr>
              <w:t xml:space="preserve"> </w:t>
            </w:r>
            <w:r w:rsidRPr="00A43A8F">
              <w:rPr>
                <w:bCs/>
                <w:lang w:val="pl-PL"/>
              </w:rPr>
              <w:t xml:space="preserve">→ </w:t>
            </w:r>
            <w:r w:rsidRPr="00A43A8F">
              <w:rPr>
                <w:i/>
                <w:iCs/>
                <w:lang w:val="pl-PL"/>
              </w:rPr>
              <w:t>6</w:t>
            </w:r>
            <w:r w:rsidRPr="00A43A8F">
              <w:rPr>
                <w:iCs/>
                <w:lang w:val="pl-PL"/>
              </w:rPr>
              <w:t>,…</w:t>
            </w:r>
          </w:p>
          <w:p w:rsidR="0053030B" w:rsidRPr="00A43A8F" w:rsidRDefault="0053030B" w:rsidP="00A43A8F">
            <w:pPr>
              <w:pStyle w:val="Tekstas"/>
              <w:spacing w:before="120"/>
              <w:ind w:firstLine="0"/>
              <w:rPr>
                <w:iCs/>
                <w:lang w:val="pl-PL"/>
              </w:rPr>
            </w:pPr>
            <w:r w:rsidRPr="006A17A9">
              <w:t>'</w:t>
            </w:r>
            <w:r w:rsidRPr="00A43A8F">
              <w:rPr>
                <w:i/>
                <w:lang w:val="en-US"/>
              </w:rPr>
              <w:t>+</w:t>
            </w:r>
            <w:r w:rsidRPr="006A17A9">
              <w:t xml:space="preserve">' </w:t>
            </w:r>
            <w:r w:rsidRPr="00A43A8F">
              <w:rPr>
                <w:bCs/>
                <w:lang w:val="pl-PL"/>
              </w:rPr>
              <w:t>→ +,</w:t>
            </w:r>
          </w:p>
          <w:p w:rsidR="0053030B" w:rsidRDefault="0053030B" w:rsidP="00A43A8F">
            <w:pPr>
              <w:pStyle w:val="Tekstas"/>
              <w:spacing w:before="120" w:after="240"/>
              <w:ind w:firstLine="0"/>
            </w:pPr>
            <w:r w:rsidRPr="002908B2">
              <w:t>'</w:t>
            </w:r>
            <w:r w:rsidRPr="00A43A8F">
              <w:rPr>
                <w:i/>
              </w:rPr>
              <w:t>Succ</w:t>
            </w:r>
            <w:r>
              <w:t xml:space="preserve">' </w:t>
            </w:r>
            <w:r w:rsidRPr="00A43A8F">
              <w:rPr>
                <w:bCs/>
                <w:lang w:val="pl-PL"/>
              </w:rPr>
              <w:t>→</w:t>
            </w:r>
            <w:r w:rsidRPr="003262A3">
              <w:t xml:space="preserve"> </w:t>
            </w:r>
            <w:r>
              <w:t xml:space="preserve">_ + </w:t>
            </w:r>
            <w:r w:rsidRPr="00A43A8F">
              <w:rPr>
                <w:i/>
              </w:rPr>
              <w:t>2</w:t>
            </w:r>
          </w:p>
        </w:tc>
      </w:tr>
    </w:tbl>
    <w:p w:rsidR="00B546B2" w:rsidRDefault="00F064EA" w:rsidP="00065E36">
      <w:pPr>
        <w:pStyle w:val="Tekstasneatitrauktas"/>
      </w:pPr>
      <w:r>
        <w:t>T</w:t>
      </w:r>
      <w:r w:rsidR="00065E36">
        <w:t>he last line</w:t>
      </w:r>
      <w:r w:rsidR="00725CB9">
        <w:t xml:space="preserve"> above</w:t>
      </w:r>
      <w:r w:rsidR="00065E36">
        <w:t xml:space="preserve">, </w:t>
      </w:r>
      <w:r w:rsidR="00065E36" w:rsidRPr="002908B2">
        <w:t>'</w:t>
      </w:r>
      <w:r w:rsidR="00065E36" w:rsidRPr="006967CB">
        <w:rPr>
          <w:i/>
        </w:rPr>
        <w:t>Succ</w:t>
      </w:r>
      <w:r w:rsidR="00DA07E7" w:rsidRPr="00491D46">
        <w:rPr>
          <w:lang w:val="pl-PL"/>
        </w:rPr>
        <w:t>'</w:t>
      </w:r>
      <w:r w:rsidR="00DA07E7">
        <w:t> </w:t>
      </w:r>
      <w:r w:rsidR="00065E36" w:rsidRPr="0053030B">
        <w:rPr>
          <w:bCs/>
          <w:lang w:val="pl-PL"/>
        </w:rPr>
        <w:t>→</w:t>
      </w:r>
      <w:r w:rsidR="00DA07E7">
        <w:t> _ </w:t>
      </w:r>
      <w:r w:rsidR="00065E36">
        <w:t>+</w:t>
      </w:r>
      <w:r w:rsidR="00DA07E7">
        <w:t> </w:t>
      </w:r>
      <w:r w:rsidRPr="00DA07E7">
        <w:rPr>
          <w:i/>
        </w:rPr>
        <w:t>2</w:t>
      </w:r>
      <w:r w:rsidR="002D5439">
        <w:t xml:space="preserve">, </w:t>
      </w:r>
      <w:r>
        <w:t>means that t</w:t>
      </w:r>
      <w:r w:rsidR="00065E36">
        <w:t xml:space="preserve">he functional symbol </w:t>
      </w:r>
      <w:r w:rsidR="00065E36" w:rsidRPr="002908B2">
        <w:t>'</w:t>
      </w:r>
      <w:r w:rsidR="00065E36" w:rsidRPr="006967CB">
        <w:rPr>
          <w:i/>
        </w:rPr>
        <w:t>Succ</w:t>
      </w:r>
      <w:r w:rsidR="00065E36">
        <w:t xml:space="preserve">' is mapped to arity </w:t>
      </w:r>
      <w:r w:rsidR="00065E36" w:rsidRPr="001B1996">
        <w:rPr>
          <w:i/>
        </w:rPr>
        <w:t>1</w:t>
      </w:r>
      <w:r w:rsidR="00065E36">
        <w:t xml:space="preserve"> function</w:t>
      </w:r>
      <w:r>
        <w:t xml:space="preserve"> which adds </w:t>
      </w:r>
      <w:r w:rsidRPr="001B1996">
        <w:rPr>
          <w:i/>
        </w:rPr>
        <w:t>2</w:t>
      </w:r>
      <w:r w:rsidR="00065E36">
        <w:t xml:space="preserve"> to its argument.</w:t>
      </w:r>
      <w:r>
        <w:t xml:space="preserve"> </w:t>
      </w:r>
      <w:r w:rsidR="00E95501">
        <w:t>The set of even numbers is isomorphic to the set of natural numbers. Therefo</w:t>
      </w:r>
      <w:r w:rsidR="006116AF">
        <w:t>re even numbers are not considered</w:t>
      </w:r>
      <w:r w:rsidR="00E95501">
        <w:t xml:space="preserve"> as a model</w:t>
      </w:r>
      <w:r w:rsidR="002D5439">
        <w:t>.</w:t>
      </w:r>
    </w:p>
    <w:p w:rsidR="00EA7B23" w:rsidRDefault="00612157" w:rsidP="00EA7B23">
      <w:pPr>
        <w:pStyle w:val="Heading1"/>
      </w:pPr>
      <w:bookmarkStart w:id="124" w:name="_Toc3642577"/>
      <w:r>
        <w:lastRenderedPageBreak/>
        <w:t>Examination q</w:t>
      </w:r>
      <w:r w:rsidR="00EA7B23">
        <w:t>uestions</w:t>
      </w:r>
      <w:bookmarkEnd w:id="124"/>
    </w:p>
    <w:p w:rsidR="00EA7B23" w:rsidRDefault="00EA7B23" w:rsidP="00DF0F8D">
      <w:pPr>
        <w:pStyle w:val="Tekstasneatitrauktas"/>
        <w:spacing w:after="80"/>
      </w:pPr>
      <w:r>
        <w:t xml:space="preserve">1. Artificial intelligence production system, a formalisation, </w:t>
      </w:r>
      <w:r w:rsidR="0063239C">
        <w:t>PRODUCTION algorithm</w:t>
      </w:r>
      <w:r>
        <w:t>, examples. The concept of artificial intelligence (according to your reading).</w:t>
      </w:r>
    </w:p>
    <w:p w:rsidR="00EA7B23" w:rsidRDefault="00EA7B23" w:rsidP="00DF0F8D">
      <w:pPr>
        <w:pStyle w:val="Tekstasneatitrauktas"/>
        <w:spacing w:after="80"/>
      </w:pPr>
      <w:r>
        <w:t>2. BACKTRACK and BACKTRACK1 search algorithms. The concept of backtracking. Is an infinite loop possible? Examples. The concept of heuristic.</w:t>
      </w:r>
    </w:p>
    <w:p w:rsidR="00EA7B23" w:rsidRDefault="00EA7B23" w:rsidP="00DF0F8D">
      <w:pPr>
        <w:pStyle w:val="Tekstasneatitrauktas"/>
        <w:spacing w:after="80"/>
      </w:pPr>
      <w:r>
        <w:t xml:space="preserve">3. Depth-first </w:t>
      </w:r>
      <w:r w:rsidR="00D5217D">
        <w:t>se</w:t>
      </w:r>
      <w:r w:rsidR="005347D0">
        <w:t>arch and breadth-first search in</w:t>
      </w:r>
      <w:r w:rsidR="00D5217D">
        <w:t xml:space="preserve"> a labyrinth</w:t>
      </w:r>
      <w:r w:rsidR="005347D0">
        <w:t xml:space="preserve"> (write programs)</w:t>
      </w:r>
      <w:r w:rsidR="00D5217D">
        <w:t>.</w:t>
      </w:r>
    </w:p>
    <w:p w:rsidR="0028534F" w:rsidRDefault="0028534F" w:rsidP="00DF0F8D">
      <w:pPr>
        <w:pStyle w:val="Tekstas"/>
        <w:spacing w:after="80"/>
        <w:ind w:firstLine="0"/>
      </w:pPr>
      <w:r>
        <w:t xml:space="preserve">4. Prefix and postfix traversal of a tree. Binary trees and general trees. Write procedures for general trees: 1) enter a general tree, 2) prefix order traversal, and 3) postfix order traversal. For example, the strings </w:t>
      </w:r>
      <w:r w:rsidRPr="007D290D">
        <w:rPr>
          <w:rFonts w:ascii="Courier New" w:hAnsi="Courier New" w:cs="Courier New"/>
        </w:rPr>
        <w:t>ABC.DE...F.GHI.J.K.L</w:t>
      </w:r>
      <w:r>
        <w:t xml:space="preserve"> or </w:t>
      </w:r>
      <w:r w:rsidRPr="002A3DB1">
        <w:rPr>
          <w:rFonts w:ascii="Courier New" w:hAnsi="Courier New" w:cs="Courier New"/>
        </w:rPr>
        <w:t>A(B(CD(E))FG(H(IJKL)))</w:t>
      </w:r>
      <w:r>
        <w:t xml:space="preserve"> represent the tree:</w:t>
      </w:r>
    </w:p>
    <w:p w:rsidR="0028534F" w:rsidRPr="008A7D9E" w:rsidRDefault="008451EA" w:rsidP="00DF0F8D">
      <w:pPr>
        <w:pStyle w:val="Tekstas"/>
        <w:spacing w:after="80"/>
        <w:ind w:firstLine="0"/>
        <w:jc w:val="center"/>
      </w:pPr>
      <w:r w:rsidRPr="00854CB9">
        <w:rPr>
          <w:noProof/>
          <w:lang w:val="lt-LT" w:eastAsia="lt-LT"/>
        </w:rPr>
        <w:drawing>
          <wp:inline distT="0" distB="0" distL="0" distR="0">
            <wp:extent cx="5586095" cy="2385695"/>
            <wp:effectExtent l="0" t="0" r="0" b="0"/>
            <wp:docPr id="148" name="Picture 139"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6095" cy="2385695"/>
                    </a:xfrm>
                    <a:prstGeom prst="rect">
                      <a:avLst/>
                    </a:prstGeom>
                    <a:noFill/>
                    <a:ln>
                      <a:noFill/>
                    </a:ln>
                  </pic:spPr>
                </pic:pic>
              </a:graphicData>
            </a:graphic>
          </wp:inline>
        </w:drawing>
      </w:r>
    </w:p>
    <w:p w:rsidR="003C6B86" w:rsidRDefault="0063239C" w:rsidP="00DF0F8D">
      <w:pPr>
        <w:pStyle w:val="Tekstasneatitrauktas"/>
        <w:spacing w:after="80"/>
      </w:pPr>
      <w:r>
        <w:t>5. Depth-first search and breadth-first search in a tree. The shortest path problem for non-weighted graphs. Write an algorithm</w:t>
      </w:r>
      <w:r w:rsidR="003C6B86">
        <w:t>.</w:t>
      </w:r>
    </w:p>
    <w:p w:rsidR="003C6B86" w:rsidRDefault="0063239C" w:rsidP="00DF0F8D">
      <w:pPr>
        <w:pStyle w:val="Tekstasneatitrauktas"/>
        <w:spacing w:after="80"/>
      </w:pPr>
      <w:r>
        <w:t>6. The shortest path problem for weighted graphs. Write an algorithm.</w:t>
      </w:r>
    </w:p>
    <w:p w:rsidR="003C6B86" w:rsidRDefault="0063239C" w:rsidP="00DF0F8D">
      <w:pPr>
        <w:pStyle w:val="Tekstas"/>
        <w:spacing w:after="80"/>
        <w:ind w:firstLine="0"/>
      </w:pPr>
      <w:r>
        <w:t xml:space="preserve">7. Depth-first search in a </w:t>
      </w:r>
      <w:r w:rsidRPr="008A7D9E">
        <w:t>graph.</w:t>
      </w:r>
      <w:r>
        <w:t xml:space="preserve"> The concepts of solver and planner.</w:t>
      </w:r>
    </w:p>
    <w:p w:rsidR="00EA7B23" w:rsidRDefault="00EA7B23" w:rsidP="00DF0F8D">
      <w:pPr>
        <w:pStyle w:val="Tekstasneatitrauktas"/>
        <w:spacing w:after="80"/>
      </w:pPr>
      <w:r>
        <w:t>8. Procedure GRAPHSEARCH. Uniform search, heuristic search. A difference between BACKTRACK1 and GRAPHSEARH-DEPTH-FIRST. A counterexample.</w:t>
      </w:r>
    </w:p>
    <w:p w:rsidR="00EA7B23" w:rsidRDefault="00EA7B23" w:rsidP="00DF0F8D">
      <w:pPr>
        <w:pStyle w:val="Tekstasneatitrauktas"/>
        <w:spacing w:after="80"/>
      </w:pPr>
      <w:r>
        <w:t>9. A* search algorithm.</w:t>
      </w:r>
    </w:p>
    <w:p w:rsidR="00EA7B23" w:rsidRDefault="00EA7B23" w:rsidP="00DF0F8D">
      <w:pPr>
        <w:pStyle w:val="Tekstasneatitrauktas"/>
        <w:spacing w:after="80"/>
      </w:pPr>
      <w:r>
        <w:t>10. Forward cha</w:t>
      </w:r>
      <w:r w:rsidR="0063239C">
        <w:t xml:space="preserve">ining and backward chaining. Semantic graphs, program synthesis, </w:t>
      </w:r>
      <w:r>
        <w:t>complexity of inference.</w:t>
      </w:r>
    </w:p>
    <w:p w:rsidR="00EA7B23" w:rsidRDefault="009827DC" w:rsidP="00DF0F8D">
      <w:pPr>
        <w:pStyle w:val="Tekstasneatitrauktas"/>
        <w:spacing w:after="80"/>
      </w:pPr>
      <w:r>
        <w:t>11. T</w:t>
      </w:r>
      <w:r w:rsidRPr="008A7D9E">
        <w:t xml:space="preserve">he resolution rule. </w:t>
      </w:r>
      <w:r>
        <w:t xml:space="preserve">Inference examples. Forward </w:t>
      </w:r>
      <w:r w:rsidRPr="008A7D9E">
        <w:t>chaining and ba</w:t>
      </w:r>
      <w:r>
        <w:t xml:space="preserve">ckward </w:t>
      </w:r>
      <w:r w:rsidRPr="008A7D9E">
        <w:t xml:space="preserve">chaining </w:t>
      </w:r>
      <w:r>
        <w:t>strategies in theorem proving</w:t>
      </w:r>
      <w:r w:rsidRPr="008A7D9E">
        <w:t>.</w:t>
      </w:r>
    </w:p>
    <w:p w:rsidR="00EA7B23" w:rsidRDefault="00EA7B23" w:rsidP="00DF0F8D">
      <w:pPr>
        <w:pStyle w:val="Tekstasneatitrauktas"/>
        <w:spacing w:after="80"/>
      </w:pPr>
      <w:r>
        <w:t>12. Expert systems as artificial intelligence systems. An architecture. An example.</w:t>
      </w:r>
    </w:p>
    <w:p w:rsidR="00EA7B23" w:rsidRDefault="00EA7B23" w:rsidP="00DF0F8D">
      <w:pPr>
        <w:pStyle w:val="Tekstasneatitrauktas"/>
        <w:spacing w:after="80"/>
      </w:pPr>
      <w:r>
        <w:t>13. Internet shopping specification (according to Russell and Norvig).</w:t>
      </w:r>
    </w:p>
    <w:p w:rsidR="00EA7B23" w:rsidRDefault="00EA7B23" w:rsidP="00DF0F8D">
      <w:pPr>
        <w:pStyle w:val="Tekstasneatitrauktas"/>
        <w:spacing w:after="80"/>
      </w:pPr>
      <w:r>
        <w:t>14. The Turing test and the philosophy of artificial intelligence (according to your reading).</w:t>
      </w:r>
    </w:p>
    <w:p w:rsidR="00EA7B23" w:rsidRDefault="00EA7B23" w:rsidP="00DF0F8D">
      <w:pPr>
        <w:pStyle w:val="Tekstasneatitrauktas"/>
        <w:spacing w:after="80"/>
      </w:pPr>
      <w:r>
        <w:t>15. The infeasibility of achieving several goals. The punishment problem as an example.</w:t>
      </w:r>
    </w:p>
    <w:p w:rsidR="00F9042B" w:rsidRDefault="00F9042B" w:rsidP="00DF0F8D">
      <w:pPr>
        <w:pStyle w:val="Tekstasneatitrauktas"/>
        <w:spacing w:after="80"/>
      </w:pPr>
      <w:r>
        <w:t xml:space="preserve">16. </w:t>
      </w:r>
      <w:r w:rsidRPr="00F9042B">
        <w:t>Extensional relational structure, world, intensional relation, intensional relational structure, extensional first-order structure (a model for a language), intensional first-order structure (ontological commitment), intended models, and ontology.</w:t>
      </w:r>
    </w:p>
    <w:p w:rsidR="000A4A84" w:rsidRPr="00EA7B23" w:rsidRDefault="000A4A84" w:rsidP="00DF0F8D">
      <w:pPr>
        <w:pStyle w:val="Tekstasneatitrauktas"/>
        <w:spacing w:after="80"/>
      </w:pPr>
      <w:r>
        <w:t>17. Distinct models of a specification.</w:t>
      </w:r>
    </w:p>
    <w:p w:rsidR="00713DB9" w:rsidRPr="0029788F" w:rsidRDefault="00863B07" w:rsidP="00CC3DBE">
      <w:pPr>
        <w:pStyle w:val="Heading1"/>
        <w:spacing w:after="240"/>
      </w:pPr>
      <w:bookmarkStart w:id="125" w:name="_Toc3642578"/>
      <w:r>
        <w:lastRenderedPageBreak/>
        <w:t>References</w:t>
      </w:r>
      <w:bookmarkEnd w:id="125"/>
    </w:p>
    <w:p w:rsidR="00713DB9" w:rsidRPr="008F657B" w:rsidRDefault="00482224" w:rsidP="00CC3DBE">
      <w:pPr>
        <w:pStyle w:val="Tekstasneatitrauktas"/>
        <w:spacing w:after="120"/>
        <w:jc w:val="center"/>
        <w:rPr>
          <w:b/>
        </w:rPr>
      </w:pPr>
      <w:r w:rsidRPr="008F657B">
        <w:rPr>
          <w:b/>
        </w:rPr>
        <w:t>Main list</w:t>
      </w:r>
    </w:p>
    <w:p w:rsidR="00863B07" w:rsidRPr="00C02067" w:rsidRDefault="00863B07" w:rsidP="004C018C">
      <w:pPr>
        <w:pStyle w:val="literatura"/>
        <w:numPr>
          <w:ilvl w:val="0"/>
          <w:numId w:val="4"/>
        </w:numPr>
        <w:tabs>
          <w:tab w:val="clear" w:pos="1296"/>
        </w:tabs>
        <w:ind w:left="360"/>
      </w:pPr>
      <w:bookmarkStart w:id="126" w:name="Nilsson_1982"/>
      <w:r w:rsidRPr="00C02067">
        <w:t xml:space="preserve">Brachman, </w:t>
      </w:r>
      <w:r w:rsidR="00A06EC7">
        <w:t xml:space="preserve">Ronald; </w:t>
      </w:r>
      <w:r w:rsidRPr="00C02067">
        <w:t>Hector Levesque</w:t>
      </w:r>
      <w:r w:rsidR="00A06EC7">
        <w:t>, Hector (2004)</w:t>
      </w:r>
      <w:r w:rsidRPr="00C02067">
        <w:t xml:space="preserve"> </w:t>
      </w:r>
      <w:r w:rsidRPr="00C02067">
        <w:rPr>
          <w:i/>
        </w:rPr>
        <w:t>Knowledge representation and reasoning</w:t>
      </w:r>
      <w:r w:rsidRPr="00C02067">
        <w:t xml:space="preserve">. The Morgan Kaufmann Series </w:t>
      </w:r>
      <w:r w:rsidR="00A06EC7">
        <w:t>in Artificial Intelligence</w:t>
      </w:r>
      <w:r w:rsidRPr="00C02067">
        <w:t>.</w:t>
      </w:r>
      <w:r>
        <w:t xml:space="preserve"> </w:t>
      </w:r>
      <w:r w:rsidRPr="000C34B2">
        <w:t>VU MIF: 004.8/Br-04</w:t>
      </w:r>
      <w:r>
        <w:t>.</w:t>
      </w:r>
    </w:p>
    <w:p w:rsidR="00863B07" w:rsidRDefault="00A06EC7" w:rsidP="004C018C">
      <w:pPr>
        <w:pStyle w:val="literatura"/>
        <w:numPr>
          <w:ilvl w:val="0"/>
          <w:numId w:val="4"/>
        </w:numPr>
        <w:tabs>
          <w:tab w:val="clear" w:pos="1296"/>
        </w:tabs>
        <w:ind w:left="360"/>
      </w:pPr>
      <w:r>
        <w:t>Luger, George (2009)</w:t>
      </w:r>
      <w:r w:rsidR="00863B07" w:rsidRPr="00C02067">
        <w:t xml:space="preserve"> </w:t>
      </w:r>
      <w:r w:rsidR="00863B07" w:rsidRPr="00C02067">
        <w:rPr>
          <w:i/>
        </w:rPr>
        <w:t>Artificial intelligence:</w:t>
      </w:r>
      <w:r w:rsidR="00863B07" w:rsidRPr="00C02067">
        <w:t xml:space="preserve"> </w:t>
      </w:r>
      <w:r w:rsidR="00863B07" w:rsidRPr="00C02067">
        <w:rPr>
          <w:i/>
        </w:rPr>
        <w:t>structures and strategies for complex problem solving</w:t>
      </w:r>
      <w:r>
        <w:t xml:space="preserve"> (6</w:t>
      </w:r>
      <w:r w:rsidR="00DB0EE4">
        <w:t>th</w:t>
      </w:r>
      <w:r w:rsidR="00863B07">
        <w:t xml:space="preserve"> ed.).</w:t>
      </w:r>
      <w:r>
        <w:t xml:space="preserve"> Addison-Wesley</w:t>
      </w:r>
      <w:r w:rsidR="00863B07" w:rsidRPr="00C02067">
        <w:t xml:space="preserve">. </w:t>
      </w:r>
      <w:hyperlink r:id="rId185" w:history="1">
        <w:r w:rsidR="00863B07" w:rsidRPr="00C02067">
          <w:rPr>
            <w:rStyle w:val="Hyperlink"/>
          </w:rPr>
          <w:t>http://www.cs.unm.edu/~luger/</w:t>
        </w:r>
      </w:hyperlink>
      <w:r w:rsidR="00863B07" w:rsidRPr="00C02067">
        <w:t>.</w:t>
      </w:r>
      <w:r w:rsidR="00863B07">
        <w:t xml:space="preserve"> </w:t>
      </w:r>
      <w:r w:rsidR="00863B07" w:rsidRPr="00344BC8">
        <w:t>VU MIF: 004.8/Lu-59</w:t>
      </w:r>
      <w:r w:rsidR="00863B07">
        <w:t>.</w:t>
      </w:r>
    </w:p>
    <w:p w:rsidR="00863B07" w:rsidRPr="00C02067" w:rsidRDefault="00A503D7" w:rsidP="004C018C">
      <w:pPr>
        <w:pStyle w:val="literatura"/>
        <w:numPr>
          <w:ilvl w:val="0"/>
          <w:numId w:val="4"/>
        </w:numPr>
        <w:tabs>
          <w:tab w:val="clear" w:pos="1296"/>
        </w:tabs>
        <w:ind w:left="360"/>
      </w:pPr>
      <w:r>
        <w:t>Michael Negnevitsky</w:t>
      </w:r>
      <w:r w:rsidR="00A06EC7">
        <w:t xml:space="preserve"> (2011)</w:t>
      </w:r>
      <w:r>
        <w:t xml:space="preserve"> </w:t>
      </w:r>
      <w:r w:rsidRPr="00A503D7">
        <w:rPr>
          <w:i/>
        </w:rPr>
        <w:t xml:space="preserve">Artificial </w:t>
      </w:r>
      <w:r w:rsidR="00046BBA">
        <w:rPr>
          <w:i/>
        </w:rPr>
        <w:t>i</w:t>
      </w:r>
      <w:r w:rsidRPr="00A503D7">
        <w:rPr>
          <w:i/>
        </w:rPr>
        <w:t xml:space="preserve">ntelligence: </w:t>
      </w:r>
      <w:r w:rsidR="00046BBA">
        <w:rPr>
          <w:i/>
        </w:rPr>
        <w:t>a</w:t>
      </w:r>
      <w:r w:rsidRPr="00A503D7">
        <w:rPr>
          <w:i/>
        </w:rPr>
        <w:t xml:space="preserve"> guide to </w:t>
      </w:r>
      <w:r w:rsidR="00046BBA">
        <w:rPr>
          <w:i/>
        </w:rPr>
        <w:t>i</w:t>
      </w:r>
      <w:r w:rsidRPr="00A503D7">
        <w:rPr>
          <w:i/>
        </w:rPr>
        <w:t xml:space="preserve">ntelligent </w:t>
      </w:r>
      <w:r w:rsidR="00046BBA">
        <w:rPr>
          <w:i/>
        </w:rPr>
        <w:t>s</w:t>
      </w:r>
      <w:r w:rsidRPr="00A503D7">
        <w:rPr>
          <w:i/>
        </w:rPr>
        <w:t>ystems</w:t>
      </w:r>
      <w:r>
        <w:t xml:space="preserve"> (3rd</w:t>
      </w:r>
      <w:r w:rsidRPr="00732A3B">
        <w:t xml:space="preserve"> ed.)</w:t>
      </w:r>
      <w:r>
        <w:t xml:space="preserve">. </w:t>
      </w:r>
      <w:r w:rsidRPr="00732A3B">
        <w:t>Addison-Wesley</w:t>
      </w:r>
      <w:r>
        <w:t xml:space="preserve">, 2011. </w:t>
      </w:r>
      <w:r w:rsidRPr="00344BC8">
        <w:t>VU MIF: 004.8/Ne-44</w:t>
      </w:r>
      <w:r w:rsidR="00863B07">
        <w:t>.</w:t>
      </w:r>
    </w:p>
    <w:bookmarkEnd w:id="126"/>
    <w:p w:rsidR="00863B07" w:rsidRPr="00C02067" w:rsidRDefault="00A503D7" w:rsidP="004C018C">
      <w:pPr>
        <w:pStyle w:val="literatura"/>
        <w:numPr>
          <w:ilvl w:val="0"/>
          <w:numId w:val="4"/>
        </w:numPr>
        <w:tabs>
          <w:tab w:val="clear" w:pos="1296"/>
        </w:tabs>
        <w:ind w:left="360"/>
      </w:pPr>
      <w:r w:rsidRPr="00E53F48">
        <w:rPr>
          <w:lang w:val="en-US"/>
        </w:rPr>
        <w:t xml:space="preserve">Russell, </w:t>
      </w:r>
      <w:r w:rsidR="00A06EC7" w:rsidRPr="00E53F48">
        <w:rPr>
          <w:lang w:val="en-US"/>
        </w:rPr>
        <w:t xml:space="preserve">Stuart; </w:t>
      </w:r>
      <w:r w:rsidRPr="00E53F48">
        <w:rPr>
          <w:lang w:val="en-US"/>
        </w:rPr>
        <w:t>Norvig</w:t>
      </w:r>
      <w:r w:rsidR="00A06EC7" w:rsidRPr="00E53F48">
        <w:rPr>
          <w:lang w:val="en-US"/>
        </w:rPr>
        <w:t>, Peter (2010)</w:t>
      </w:r>
      <w:r w:rsidRPr="00E53F48">
        <w:rPr>
          <w:lang w:val="en-US"/>
        </w:rPr>
        <w:t xml:space="preserve"> </w:t>
      </w:r>
      <w:r w:rsidRPr="00C02067">
        <w:rPr>
          <w:i/>
        </w:rPr>
        <w:t>Artificial intelligence: a modern approach</w:t>
      </w:r>
      <w:r>
        <w:t xml:space="preserve"> (</w:t>
      </w:r>
      <w:r w:rsidR="00A06EC7">
        <w:t>3rd ed.). Prentice Hall</w:t>
      </w:r>
      <w:r w:rsidRPr="00C02067">
        <w:t xml:space="preserve">. </w:t>
      </w:r>
      <w:hyperlink r:id="rId186" w:history="1">
        <w:r w:rsidRPr="00C02067">
          <w:rPr>
            <w:rStyle w:val="Hyperlink"/>
          </w:rPr>
          <w:t>http://aima.cs.berkeley.edu</w:t>
        </w:r>
      </w:hyperlink>
      <w:r w:rsidRPr="00C02067">
        <w:t>.</w:t>
      </w:r>
      <w:r>
        <w:t xml:space="preserve"> </w:t>
      </w:r>
      <w:r w:rsidRPr="00344BC8">
        <w:t>VU MIF</w:t>
      </w:r>
      <w:r>
        <w:t>:</w:t>
      </w:r>
      <w:r w:rsidRPr="00344BC8">
        <w:t xml:space="preserve"> </w:t>
      </w:r>
      <w:r w:rsidRPr="00FA1AE7">
        <w:t>004.8/Ru-151</w:t>
      </w:r>
      <w:r w:rsidRPr="00344BC8">
        <w:t>.</w:t>
      </w:r>
    </w:p>
    <w:p w:rsidR="00863B07" w:rsidRPr="008F657B" w:rsidRDefault="00863B07" w:rsidP="00863B07">
      <w:pPr>
        <w:pStyle w:val="Tekstasneatitrauktas"/>
        <w:spacing w:before="240" w:after="240"/>
        <w:jc w:val="center"/>
        <w:rPr>
          <w:b/>
          <w:lang w:val="en-US"/>
        </w:rPr>
      </w:pPr>
      <w:r w:rsidRPr="008F657B">
        <w:rPr>
          <w:b/>
          <w:lang w:val="en-US"/>
        </w:rPr>
        <w:t>Supplementary list</w:t>
      </w:r>
    </w:p>
    <w:p w:rsidR="00A503D7" w:rsidRDefault="00A503D7" w:rsidP="004C018C">
      <w:pPr>
        <w:pStyle w:val="literatura"/>
        <w:numPr>
          <w:ilvl w:val="0"/>
          <w:numId w:val="4"/>
        </w:numPr>
        <w:tabs>
          <w:tab w:val="clear" w:pos="1296"/>
        </w:tabs>
        <w:ind w:left="360"/>
      </w:pPr>
      <w:r w:rsidRPr="00DF2542">
        <w:t>Antoniou,</w:t>
      </w:r>
      <w:r w:rsidR="00A06EC7">
        <w:t xml:space="preserve"> G.; </w:t>
      </w:r>
      <w:r w:rsidRPr="00DF2542">
        <w:t>Grot</w:t>
      </w:r>
      <w:r w:rsidR="00A06EC7">
        <w:t>h, P.; van Harmelen, F.; Hoekstra, R. (2012)</w:t>
      </w:r>
      <w:r w:rsidRPr="00DF2542">
        <w:t xml:space="preserve"> </w:t>
      </w:r>
      <w:r w:rsidRPr="00A503D7">
        <w:rPr>
          <w:i/>
        </w:rPr>
        <w:t>A semantic web primer</w:t>
      </w:r>
      <w:r w:rsidR="00A06EC7">
        <w:t xml:space="preserve"> (3rd ed.). The MIT Press.</w:t>
      </w:r>
      <w:r w:rsidRPr="00DF2542">
        <w:t xml:space="preserve"> VU MIF 004.8/An-154.</w:t>
      </w:r>
    </w:p>
    <w:p w:rsidR="00A503D7" w:rsidRDefault="00A06EC7" w:rsidP="004C018C">
      <w:pPr>
        <w:pStyle w:val="literatura"/>
        <w:numPr>
          <w:ilvl w:val="0"/>
          <w:numId w:val="4"/>
        </w:numPr>
        <w:tabs>
          <w:tab w:val="clear" w:pos="1296"/>
        </w:tabs>
        <w:ind w:left="360"/>
      </w:pPr>
      <w:r>
        <w:t>Nilsson, Nils (2010)</w:t>
      </w:r>
      <w:r w:rsidR="00A503D7" w:rsidRPr="00C02067">
        <w:t xml:space="preserve"> </w:t>
      </w:r>
      <w:r w:rsidR="00A503D7" w:rsidRPr="00912BBB">
        <w:rPr>
          <w:i/>
        </w:rPr>
        <w:t>The quest for artificial intelligence: a history of ideas and achievements</w:t>
      </w:r>
      <w:r w:rsidR="00A503D7">
        <w:t xml:space="preserve">. </w:t>
      </w:r>
      <w:r w:rsidR="00A503D7" w:rsidRPr="00912BBB">
        <w:t>Cambridge University Press. VU MIF: 004.8/Ni-133</w:t>
      </w:r>
      <w:r w:rsidR="00A503D7">
        <w:t>.</w:t>
      </w:r>
    </w:p>
    <w:p w:rsidR="00A503D7" w:rsidRPr="00E53F48" w:rsidRDefault="00A06EC7" w:rsidP="004C018C">
      <w:pPr>
        <w:pStyle w:val="literatura"/>
        <w:numPr>
          <w:ilvl w:val="0"/>
          <w:numId w:val="4"/>
        </w:numPr>
        <w:tabs>
          <w:tab w:val="clear" w:pos="1296"/>
        </w:tabs>
        <w:ind w:left="360"/>
        <w:rPr>
          <w:lang w:val="de-AT"/>
        </w:rPr>
      </w:pPr>
      <w:r>
        <w:t>Nilsson, Nils (1998)</w:t>
      </w:r>
      <w:r w:rsidR="00A503D7" w:rsidRPr="00C02067">
        <w:t xml:space="preserve"> </w:t>
      </w:r>
      <w:r w:rsidR="00A503D7" w:rsidRPr="00A503D7">
        <w:rPr>
          <w:i/>
        </w:rPr>
        <w:t>Artificial intelligence: a new synthesis</w:t>
      </w:r>
      <w:r w:rsidR="00A503D7" w:rsidRPr="00C02067">
        <w:t xml:space="preserve">. </w:t>
      </w:r>
      <w:r w:rsidR="00A503D7" w:rsidRPr="00E53F48">
        <w:rPr>
          <w:lang w:val="de-AT"/>
        </w:rPr>
        <w:t xml:space="preserve">Morgan </w:t>
      </w:r>
      <w:r w:rsidRPr="00E53F48">
        <w:rPr>
          <w:lang w:val="de-AT"/>
        </w:rPr>
        <w:t xml:space="preserve">Kaufmann Publishers. </w:t>
      </w:r>
      <w:r w:rsidR="00A503D7" w:rsidRPr="00E53F48">
        <w:rPr>
          <w:lang w:val="de-AT"/>
        </w:rPr>
        <w:t>VU MIF: 004.8/Ni-133.</w:t>
      </w:r>
    </w:p>
    <w:p w:rsidR="000A0B2A" w:rsidRDefault="000A0B2A" w:rsidP="004C018C">
      <w:pPr>
        <w:pStyle w:val="literatura"/>
        <w:numPr>
          <w:ilvl w:val="0"/>
          <w:numId w:val="4"/>
        </w:numPr>
        <w:tabs>
          <w:tab w:val="clear" w:pos="1296"/>
        </w:tabs>
        <w:ind w:left="360"/>
      </w:pPr>
      <w:r>
        <w:t>Nilsson, Nils (1982)</w:t>
      </w:r>
      <w:r w:rsidRPr="000A0B2A">
        <w:t xml:space="preserve"> </w:t>
      </w:r>
      <w:r w:rsidRPr="000A0B2A">
        <w:rPr>
          <w:i/>
        </w:rPr>
        <w:t>Principles of artificial intelligence</w:t>
      </w:r>
      <w:r w:rsidRPr="000A0B2A">
        <w:t>. Springer, Berlin Heidelberg.</w:t>
      </w:r>
    </w:p>
    <w:p w:rsidR="00863B07" w:rsidRPr="00C02067" w:rsidRDefault="006B238B" w:rsidP="004C018C">
      <w:pPr>
        <w:pStyle w:val="literatura"/>
        <w:numPr>
          <w:ilvl w:val="0"/>
          <w:numId w:val="4"/>
        </w:numPr>
        <w:tabs>
          <w:tab w:val="clear" w:pos="1296"/>
        </w:tabs>
        <w:ind w:left="360"/>
      </w:pPr>
      <w:r>
        <w:t>Sowa</w:t>
      </w:r>
      <w:r w:rsidR="00A06EC7">
        <w:t>, John F. (2000)</w:t>
      </w:r>
      <w:r w:rsidRPr="00C02067">
        <w:t xml:space="preserve"> </w:t>
      </w:r>
      <w:r w:rsidRPr="00C02067">
        <w:rPr>
          <w:i/>
        </w:rPr>
        <w:t>Knowledge representation: logical philosophical, and computational foundations</w:t>
      </w:r>
      <w:r w:rsidRPr="00C02067">
        <w:t>. Brooks/Cole,</w:t>
      </w:r>
      <w:r>
        <w:t xml:space="preserve"> </w:t>
      </w:r>
      <w:r w:rsidR="00A06EC7">
        <w:rPr>
          <w:lang w:val="en-US"/>
        </w:rPr>
        <w:t>Pacific Grove.</w:t>
      </w:r>
    </w:p>
    <w:p w:rsidR="00863B07" w:rsidRPr="008F657B" w:rsidRDefault="00863B07" w:rsidP="00863B07">
      <w:pPr>
        <w:pStyle w:val="Tekstasneatitrauktas"/>
        <w:keepNext/>
        <w:spacing w:before="240" w:after="240"/>
        <w:jc w:val="center"/>
        <w:rPr>
          <w:b/>
        </w:rPr>
      </w:pPr>
      <w:r w:rsidRPr="008F657B">
        <w:rPr>
          <w:b/>
        </w:rPr>
        <w:t>Other references</w:t>
      </w:r>
    </w:p>
    <w:p w:rsidR="00863B07" w:rsidRDefault="00863B07" w:rsidP="004C018C">
      <w:pPr>
        <w:pStyle w:val="literatura"/>
        <w:numPr>
          <w:ilvl w:val="0"/>
          <w:numId w:val="4"/>
        </w:numPr>
        <w:tabs>
          <w:tab w:val="clear" w:pos="1296"/>
        </w:tabs>
        <w:ind w:left="360"/>
      </w:pPr>
      <w:r w:rsidRPr="00D96743">
        <w:t xml:space="preserve">Bench-Capon, </w:t>
      </w:r>
      <w:r w:rsidR="00A06EC7" w:rsidRPr="00D96743">
        <w:t>T.</w:t>
      </w:r>
      <w:r w:rsidR="00A06EC7">
        <w:t> </w:t>
      </w:r>
      <w:r w:rsidR="00A06EC7" w:rsidRPr="00D96743">
        <w:t>J.</w:t>
      </w:r>
      <w:r w:rsidR="00A06EC7">
        <w:t> </w:t>
      </w:r>
      <w:r w:rsidR="00A06EC7" w:rsidRPr="00D96743">
        <w:t>M.</w:t>
      </w:r>
      <w:r w:rsidR="00A06EC7">
        <w:t>;</w:t>
      </w:r>
      <w:r w:rsidR="00A06EC7" w:rsidRPr="00D96743">
        <w:t xml:space="preserve"> </w:t>
      </w:r>
      <w:r w:rsidRPr="00D96743">
        <w:t>Prakken</w:t>
      </w:r>
      <w:r w:rsidR="00A06EC7">
        <w:t>, H.</w:t>
      </w:r>
      <w:r w:rsidRPr="00D96743">
        <w:t xml:space="preserve"> (2006) Justifying actions by accruing arguments. In: </w:t>
      </w:r>
      <w:r w:rsidRPr="00D96743">
        <w:rPr>
          <w:i/>
        </w:rPr>
        <w:t>Computational Models of Argument – Proceedings of COMMA 2006</w:t>
      </w:r>
      <w:r w:rsidRPr="00D96743">
        <w:t>,</w:t>
      </w:r>
      <w:r w:rsidR="00C73A2C">
        <w:t xml:space="preserve"> </w:t>
      </w:r>
      <w:r w:rsidR="00C73A2C" w:rsidRPr="00D96743">
        <w:t>IOS Press</w:t>
      </w:r>
      <w:r w:rsidR="00C73A2C">
        <w:t>,</w:t>
      </w:r>
      <w:r w:rsidRPr="00D96743">
        <w:t xml:space="preserve"> pp. 247–258. IOS Press.</w:t>
      </w:r>
      <w:r>
        <w:t xml:space="preserve"> </w:t>
      </w:r>
      <w:hyperlink r:id="rId187" w:history="1">
        <w:r w:rsidRPr="00ED263B">
          <w:rPr>
            <w:rStyle w:val="Hyperlink"/>
          </w:rPr>
          <w:t>http://www.cs.uu.nl/groups/IS/archive/henry/action.pdf</w:t>
        </w:r>
      </w:hyperlink>
      <w:r w:rsidRPr="00ED263B">
        <w:t>, s</w:t>
      </w:r>
      <w:r w:rsidR="00415E81">
        <w:t>lides</w:t>
      </w:r>
      <w:r w:rsidRPr="00ED263B">
        <w:t xml:space="preserve"> </w:t>
      </w:r>
      <w:hyperlink r:id="rId188" w:history="1">
        <w:r w:rsidRPr="00D835DE">
          <w:rPr>
            <w:rStyle w:val="Hyperlink"/>
          </w:rPr>
          <w:t>http://www.cs.uu.nl/deon2006/tbc+hp.pdf</w:t>
        </w:r>
      </w:hyperlink>
      <w:r>
        <w:t>.</w:t>
      </w:r>
    </w:p>
    <w:p w:rsidR="001C0BF1" w:rsidRDefault="001C0BF1" w:rsidP="004C018C">
      <w:pPr>
        <w:pStyle w:val="literatura"/>
        <w:numPr>
          <w:ilvl w:val="0"/>
          <w:numId w:val="4"/>
        </w:numPr>
        <w:tabs>
          <w:tab w:val="clear" w:pos="1296"/>
        </w:tabs>
        <w:ind w:left="360"/>
      </w:pPr>
      <w:r w:rsidRPr="00E53F48">
        <w:rPr>
          <w:lang w:val="en-US"/>
        </w:rPr>
        <w:t>E. D. Falkenberg, W. Hesse, P. Lindgreen, B. E. Nilsson, J. L. H. Oei, C. Rolland, R. K. Stamper, F. J. M. Van Assche</w:t>
      </w:r>
      <w:r w:rsidR="00A06EC7" w:rsidRPr="00E53F48">
        <w:rPr>
          <w:lang w:val="en-US"/>
        </w:rPr>
        <w:t>, A. A. Verrijn-Stuart, K. Voss</w:t>
      </w:r>
      <w:r w:rsidRPr="00E53F48">
        <w:rPr>
          <w:lang w:val="en-US"/>
        </w:rPr>
        <w:t xml:space="preserve"> </w:t>
      </w:r>
      <w:r w:rsidR="00A06EC7" w:rsidRPr="00E53F48">
        <w:rPr>
          <w:lang w:val="en-US"/>
        </w:rPr>
        <w:t xml:space="preserve">(1998) </w:t>
      </w:r>
      <w:r w:rsidRPr="00046BBA">
        <w:rPr>
          <w:i/>
        </w:rPr>
        <w:t>A framework of information system concepts, The FRISCO Report (Web editi</w:t>
      </w:r>
      <w:r w:rsidR="00A06EC7" w:rsidRPr="00046BBA">
        <w:rPr>
          <w:i/>
        </w:rPr>
        <w:t>on)</w:t>
      </w:r>
      <w:r w:rsidR="00A06EC7">
        <w:t>, IFIP, the Netherlands</w:t>
      </w:r>
      <w:r w:rsidRPr="001C0BF1">
        <w:t xml:space="preserve">. </w:t>
      </w:r>
      <w:hyperlink r:id="rId189" w:history="1">
        <w:r w:rsidRPr="004B29FF">
          <w:rPr>
            <w:rStyle w:val="Hyperlink"/>
          </w:rPr>
          <w:t>http://www.mathematik.uni-marburg.de/~hesse/papers/fri-full.pdf</w:t>
        </w:r>
      </w:hyperlink>
      <w:r w:rsidRPr="001C0BF1">
        <w:t>.</w:t>
      </w:r>
      <w:r>
        <w:t xml:space="preserve"> </w:t>
      </w:r>
    </w:p>
    <w:p w:rsidR="008446AE" w:rsidRDefault="008446AE" w:rsidP="004C018C">
      <w:pPr>
        <w:pStyle w:val="literatura"/>
        <w:numPr>
          <w:ilvl w:val="0"/>
          <w:numId w:val="4"/>
        </w:numPr>
        <w:tabs>
          <w:tab w:val="clear" w:pos="1296"/>
        </w:tabs>
        <w:ind w:left="360"/>
      </w:pPr>
      <w:r w:rsidRPr="004814DE">
        <w:t>Guar</w:t>
      </w:r>
      <w:r>
        <w:t xml:space="preserve">ino, </w:t>
      </w:r>
      <w:r w:rsidR="00A06EC7">
        <w:t xml:space="preserve">N.; </w:t>
      </w:r>
      <w:r>
        <w:t>Oberle,</w:t>
      </w:r>
      <w:r w:rsidR="00A06EC7">
        <w:t xml:space="preserve"> D.; Staab, S. (2009)</w:t>
      </w:r>
      <w:r>
        <w:t xml:space="preserve"> </w:t>
      </w:r>
      <w:r w:rsidRPr="004814DE">
        <w:t>What is an Ontology? In</w:t>
      </w:r>
      <w:r>
        <w:t>:</w:t>
      </w:r>
      <w:r w:rsidRPr="004814DE">
        <w:t xml:space="preserve"> </w:t>
      </w:r>
      <w:r w:rsidRPr="004814DE">
        <w:rPr>
          <w:i/>
        </w:rPr>
        <w:t>Handbook on Ontologies</w:t>
      </w:r>
      <w:r w:rsidRPr="004814DE">
        <w:t>, S. Staab, R. S</w:t>
      </w:r>
      <w:r>
        <w:t>tuder (eds.) pp. 1</w:t>
      </w:r>
      <w:r w:rsidRPr="00C02067">
        <w:t>–</w:t>
      </w:r>
      <w:r w:rsidR="00A06EC7">
        <w:t>17, Springer</w:t>
      </w:r>
      <w:r>
        <w:t xml:space="preserve">. </w:t>
      </w:r>
      <w:hyperlink r:id="rId190" w:history="1">
        <w:r w:rsidR="00330C7F" w:rsidRPr="004428F4">
          <w:rPr>
            <w:rStyle w:val="Hyperlink"/>
          </w:rPr>
          <w:t>http://iaoa.org/isc2012/docs/Guarino2009_What_is_an_Ontology.pdf</w:t>
        </w:r>
      </w:hyperlink>
      <w:r w:rsidR="00330C7F">
        <w:t>.</w:t>
      </w:r>
    </w:p>
    <w:p w:rsidR="001C0BF1" w:rsidRDefault="001C0BF1" w:rsidP="004C018C">
      <w:pPr>
        <w:pStyle w:val="literatura"/>
        <w:numPr>
          <w:ilvl w:val="0"/>
          <w:numId w:val="4"/>
        </w:numPr>
        <w:tabs>
          <w:tab w:val="clear" w:pos="1296"/>
        </w:tabs>
        <w:ind w:left="360"/>
      </w:pPr>
      <w:r w:rsidRPr="00E53F48">
        <w:rPr>
          <w:lang w:val="en-US"/>
        </w:rPr>
        <w:t xml:space="preserve">Hesse, </w:t>
      </w:r>
      <w:r w:rsidR="00B56F52" w:rsidRPr="00E53F48">
        <w:rPr>
          <w:lang w:val="en-US"/>
        </w:rPr>
        <w:t>W.; A. Verrijn-Stuart, A. (2001)</w:t>
      </w:r>
      <w:r w:rsidRPr="00E53F48">
        <w:rPr>
          <w:lang w:val="en-US"/>
        </w:rPr>
        <w:t xml:space="preserve"> </w:t>
      </w:r>
      <w:r w:rsidRPr="001C0BF1">
        <w:t>Towards a theory of information systems: the FRISCO approach. In: H. Jaakkola et al</w:t>
      </w:r>
      <w:r>
        <w:t>.</w:t>
      </w:r>
      <w:r w:rsidRPr="001C0BF1">
        <w:t xml:space="preserve"> (eds</w:t>
      </w:r>
      <w:r w:rsidRPr="00046BBA">
        <w:rPr>
          <w:i/>
        </w:rPr>
        <w:t>.) Information Modelling and Knowledge Bases XII</w:t>
      </w:r>
      <w:r w:rsidRPr="001C0BF1">
        <w:t>, p. 81–91. IOS Pres</w:t>
      </w:r>
      <w:r w:rsidR="00B56F52">
        <w:t>s, Amsterdam</w:t>
      </w:r>
      <w:r w:rsidRPr="001C0BF1">
        <w:t>.</w:t>
      </w:r>
    </w:p>
    <w:p w:rsidR="00415FE5" w:rsidRDefault="00415FE5" w:rsidP="004C018C">
      <w:pPr>
        <w:pStyle w:val="literatura"/>
        <w:numPr>
          <w:ilvl w:val="0"/>
          <w:numId w:val="4"/>
        </w:numPr>
        <w:tabs>
          <w:tab w:val="clear" w:pos="1296"/>
        </w:tabs>
        <w:ind w:left="360"/>
      </w:pPr>
      <w:r>
        <w:t>Loeckx, Jacques; Ehrich, Hans-Dieter; Wolf, Markus (19</w:t>
      </w:r>
      <w:r w:rsidR="003D1AFC">
        <w:t>96</w:t>
      </w:r>
      <w:r>
        <w:t>) Specification of abstract data types. Wiley-Teubner</w:t>
      </w:r>
      <w:r w:rsidR="003D1AFC">
        <w:t>, Chichester.</w:t>
      </w:r>
    </w:p>
    <w:p w:rsidR="00863B07" w:rsidRDefault="00046BBA" w:rsidP="004C018C">
      <w:pPr>
        <w:pStyle w:val="literatura"/>
        <w:numPr>
          <w:ilvl w:val="0"/>
          <w:numId w:val="4"/>
        </w:numPr>
        <w:tabs>
          <w:tab w:val="clear" w:pos="1296"/>
        </w:tabs>
        <w:ind w:left="360"/>
      </w:pPr>
      <w:r>
        <w:t>Sawyer, Brian; Foster, Dennis (1986)</w:t>
      </w:r>
      <w:r w:rsidR="00863B07" w:rsidRPr="00C02067">
        <w:t xml:space="preserve"> </w:t>
      </w:r>
      <w:r w:rsidR="00863B07" w:rsidRPr="00046BBA">
        <w:rPr>
          <w:i/>
        </w:rPr>
        <w:t>Programming expert systems in Pascal</w:t>
      </w:r>
      <w:r w:rsidR="00415FE5">
        <w:t xml:space="preserve">. John </w:t>
      </w:r>
      <w:r>
        <w:t>Wiley, New York.</w:t>
      </w:r>
    </w:p>
    <w:p w:rsidR="008E5BF3" w:rsidRDefault="008E5BF3" w:rsidP="004C018C">
      <w:pPr>
        <w:pStyle w:val="literatura"/>
        <w:numPr>
          <w:ilvl w:val="0"/>
          <w:numId w:val="4"/>
        </w:numPr>
        <w:tabs>
          <w:tab w:val="clear" w:pos="1296"/>
        </w:tabs>
        <w:ind w:left="360"/>
      </w:pPr>
      <w:r w:rsidRPr="00C02067">
        <w:t>Thayse,</w:t>
      </w:r>
      <w:r>
        <w:t xml:space="preserve"> </w:t>
      </w:r>
      <w:r w:rsidRPr="008E5BF3">
        <w:t>André</w:t>
      </w:r>
      <w:r>
        <w:t xml:space="preserve">; </w:t>
      </w:r>
      <w:r w:rsidRPr="00C02067">
        <w:t>Gribomont,</w:t>
      </w:r>
      <w:r>
        <w:t xml:space="preserve"> </w:t>
      </w:r>
      <w:r w:rsidRPr="008E5BF3">
        <w:t>Pascal</w:t>
      </w:r>
      <w:r>
        <w:t xml:space="preserve">; </w:t>
      </w:r>
      <w:r w:rsidRPr="00C02067">
        <w:t>Louis</w:t>
      </w:r>
      <w:r>
        <w:t>,</w:t>
      </w:r>
      <w:r w:rsidRPr="00C02067">
        <w:t xml:space="preserve"> </w:t>
      </w:r>
      <w:r>
        <w:t xml:space="preserve">Georges </w:t>
      </w:r>
      <w:r w:rsidRPr="00C02067">
        <w:t xml:space="preserve">et al. </w:t>
      </w:r>
      <w:r>
        <w:t xml:space="preserve">(1988) </w:t>
      </w:r>
      <w:r w:rsidRPr="008E5BF3">
        <w:rPr>
          <w:i/>
        </w:rPr>
        <w:t>Approche logique de l'intelligence artificielle</w:t>
      </w:r>
      <w:r>
        <w:t>.</w:t>
      </w:r>
      <w:r w:rsidR="00AB71DD">
        <w:t xml:space="preserve"> Dunot, Paris.</w:t>
      </w:r>
    </w:p>
    <w:p w:rsidR="00863B07" w:rsidRPr="00C02067" w:rsidRDefault="00945A63" w:rsidP="004C018C">
      <w:pPr>
        <w:pStyle w:val="literatura"/>
        <w:numPr>
          <w:ilvl w:val="0"/>
          <w:numId w:val="4"/>
        </w:numPr>
        <w:tabs>
          <w:tab w:val="clear" w:pos="1296"/>
        </w:tabs>
        <w:ind w:left="360"/>
      </w:pPr>
      <w:r>
        <w:t>Turing, Alan</w:t>
      </w:r>
      <w:r w:rsidR="00046BBA">
        <w:t xml:space="preserve"> M. (1950)</w:t>
      </w:r>
      <w:r w:rsidR="00863B07" w:rsidRPr="00C02067">
        <w:t xml:space="preserve"> Computing machinery and intelligence. </w:t>
      </w:r>
      <w:r w:rsidR="00863B07" w:rsidRPr="00C02067">
        <w:rPr>
          <w:i/>
        </w:rPr>
        <w:t>Mind</w:t>
      </w:r>
      <w:r w:rsidR="00875CDC">
        <w:t>, 1950, vol. 59. no</w:t>
      </w:r>
      <w:r w:rsidR="00863B07" w:rsidRPr="00C02067">
        <w:t>. 236, p</w:t>
      </w:r>
      <w:r w:rsidR="00BB333C">
        <w:t>p</w:t>
      </w:r>
      <w:r w:rsidR="00863B07" w:rsidRPr="00C02067">
        <w:t>. 433–460.</w:t>
      </w:r>
      <w:r w:rsidR="00863B07">
        <w:t xml:space="preserve"> </w:t>
      </w:r>
      <w:hyperlink r:id="rId191" w:history="1">
        <w:r w:rsidR="00863B07" w:rsidRPr="00D835DE">
          <w:rPr>
            <w:rStyle w:val="Hyperlink"/>
          </w:rPr>
          <w:t>http://mind.oxfordjournals.org/content/LIX/236/433</w:t>
        </w:r>
      </w:hyperlink>
      <w:r w:rsidR="00863B07">
        <w:t>.</w:t>
      </w:r>
      <w:bookmarkEnd w:id="35"/>
    </w:p>
    <w:sectPr w:rsidR="00863B07" w:rsidRPr="00C02067" w:rsidSect="00F95943">
      <w:pgSz w:w="11907" w:h="16839" w:code="9"/>
      <w:pgMar w:top="1440" w:right="1134" w:bottom="1440" w:left="1701" w:header="709" w:footer="567" w:gutter="0"/>
      <w:cols w:space="1296"/>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5F8E" w:rsidRDefault="009E5F8E">
      <w:r>
        <w:separator/>
      </w:r>
    </w:p>
  </w:endnote>
  <w:endnote w:type="continuationSeparator" w:id="0">
    <w:p w:rsidR="009E5F8E" w:rsidRDefault="009E5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BA"/>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BA"/>
    <w:family w:val="swiss"/>
    <w:pitch w:val="variable"/>
    <w:sig w:usb0="E0002AFF" w:usb1="C0007843" w:usb2="00000009" w:usb3="00000000" w:csb0="000001FF" w:csb1="00000000"/>
  </w:font>
  <w:font w:name="Tahoma">
    <w:panose1 w:val="020B0604030504040204"/>
    <w:charset w:val="BA"/>
    <w:family w:val="swiss"/>
    <w:pitch w:val="variable"/>
    <w:sig w:usb0="E1002EFF" w:usb1="C000605B" w:usb2="00000029" w:usb3="00000000" w:csb0="000101FF" w:csb1="00000000"/>
  </w:font>
  <w:font w:name="Andale Sans UI">
    <w:altName w:val="Arial Unicode MS"/>
    <w:panose1 w:val="00000000000000000000"/>
    <w:charset w:val="BA"/>
    <w:family w:val="auto"/>
    <w:notTrueType/>
    <w:pitch w:val="variable"/>
    <w:sig w:usb0="00000005" w:usb1="00000000" w:usb2="00000000" w:usb3="00000000" w:csb0="00000080" w:csb1="00000000"/>
  </w:font>
  <w:font w:name="Thorndale">
    <w:altName w:val="Times New Roman"/>
    <w:panose1 w:val="00000000000000000000"/>
    <w:charset w:val="BA"/>
    <w:family w:val="roman"/>
    <w:notTrueType/>
    <w:pitch w:val="variable"/>
    <w:sig w:usb0="00000005" w:usb1="00000000" w:usb2="00000000" w:usb3="00000000" w:csb0="00000080" w:csb1="00000000"/>
  </w:font>
  <w:font w:name="Calibri">
    <w:panose1 w:val="020F0502020204030204"/>
    <w:charset w:val="BA"/>
    <w:family w:val="swiss"/>
    <w:pitch w:val="variable"/>
    <w:sig w:usb0="E00002FF" w:usb1="4000ACFF" w:usb2="00000001" w:usb3="00000000" w:csb0="0000019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Cambria Math">
    <w:panose1 w:val="02040503050406030204"/>
    <w:charset w:val="BA"/>
    <w:family w:val="roman"/>
    <w:pitch w:val="variable"/>
    <w:sig w:usb0="E00002FF" w:usb1="420024FF"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Cambria">
    <w:panose1 w:val="02040503050406030204"/>
    <w:charset w:val="BA"/>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3EF" w:rsidRDefault="009633EF" w:rsidP="000C484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633EF" w:rsidRDefault="009633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ook w:val="01E0" w:firstRow="1" w:lastRow="1" w:firstColumn="1" w:lastColumn="1" w:noHBand="0" w:noVBand="0"/>
    </w:tblPr>
    <w:tblGrid>
      <w:gridCol w:w="2993"/>
      <w:gridCol w:w="2992"/>
      <w:gridCol w:w="3086"/>
    </w:tblGrid>
    <w:tr w:rsidR="009633EF" w:rsidRPr="005A2D72" w:rsidTr="005A2D72">
      <w:trPr>
        <w:trHeight w:val="135"/>
        <w:jc w:val="center"/>
      </w:trPr>
      <w:tc>
        <w:tcPr>
          <w:tcW w:w="3280" w:type="dxa"/>
        </w:tcPr>
        <w:p w:rsidR="009633EF" w:rsidRPr="00BF01C5" w:rsidRDefault="009633EF" w:rsidP="00BF01C5">
          <w:pPr>
            <w:pStyle w:val="FirstPageFooter"/>
          </w:pPr>
        </w:p>
      </w:tc>
      <w:tc>
        <w:tcPr>
          <w:tcW w:w="3280" w:type="dxa"/>
        </w:tcPr>
        <w:p w:rsidR="009633EF" w:rsidRPr="005A2D72" w:rsidRDefault="009633EF" w:rsidP="005A2D72">
          <w:pPr>
            <w:pStyle w:val="Footer"/>
            <w:jc w:val="center"/>
            <w:rPr>
              <w:rFonts w:ascii="Times New Roman" w:hAnsi="Times New Roman"/>
              <w:lang w:val="lt-LT"/>
            </w:rPr>
          </w:pPr>
        </w:p>
      </w:tc>
      <w:tc>
        <w:tcPr>
          <w:tcW w:w="3281" w:type="dxa"/>
        </w:tcPr>
        <w:p w:rsidR="009633EF" w:rsidRPr="005A2D72" w:rsidRDefault="009633EF" w:rsidP="00184458">
          <w:pPr>
            <w:pStyle w:val="FirstPageFooter"/>
            <w:jc w:val="right"/>
            <w:rPr>
              <w:rFonts w:ascii="Times New Roman" w:hAnsi="Times New Roman"/>
            </w:rPr>
          </w:pPr>
          <w:r>
            <w:rPr>
              <w:rFonts w:ascii="Times New Roman" w:hAnsi="Times New Roman"/>
            </w:rPr>
            <w:t>Artificial Intelligence</w:t>
          </w:r>
          <w:r w:rsidRPr="005A2D72">
            <w:rPr>
              <w:rFonts w:ascii="Times New Roman" w:hAnsi="Times New Roman"/>
            </w:rPr>
            <w:t xml:space="preserve">, </w:t>
          </w:r>
          <w:r w:rsidRPr="005A2D72">
            <w:rPr>
              <w:rFonts w:ascii="Times New Roman" w:hAnsi="Times New Roman"/>
            </w:rPr>
            <w:fldChar w:fldCharType="begin"/>
          </w:r>
          <w:r w:rsidRPr="005A2D72">
            <w:rPr>
              <w:rFonts w:ascii="Times New Roman" w:hAnsi="Times New Roman"/>
            </w:rPr>
            <w:instrText xml:space="preserve"> SAVEDATE  \@ "yyyy-MM-dd" </w:instrText>
          </w:r>
          <w:r w:rsidRPr="005A2D72">
            <w:rPr>
              <w:rFonts w:ascii="Times New Roman" w:hAnsi="Times New Roman"/>
            </w:rPr>
            <w:fldChar w:fldCharType="separate"/>
          </w:r>
          <w:r w:rsidR="0080085E">
            <w:rPr>
              <w:rFonts w:ascii="Times New Roman" w:hAnsi="Times New Roman"/>
              <w:noProof/>
            </w:rPr>
            <w:t>2019-03-16</w:t>
          </w:r>
          <w:r w:rsidRPr="005A2D72">
            <w:rPr>
              <w:rFonts w:ascii="Times New Roman" w:hAnsi="Times New Roman"/>
            </w:rPr>
            <w:fldChar w:fldCharType="end"/>
          </w:r>
        </w:p>
      </w:tc>
    </w:tr>
  </w:tbl>
  <w:p w:rsidR="009633EF" w:rsidRPr="00BF01C5" w:rsidRDefault="009633EF" w:rsidP="00863986">
    <w:pPr>
      <w:pStyle w:val="FirstPageFooter"/>
      <w:tabs>
        <w:tab w:val="clear" w:pos="4320"/>
        <w:tab w:val="clear" w:pos="8640"/>
        <w:tab w:val="left" w:pos="297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D32" w:rsidRDefault="00D72D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5F8E" w:rsidRDefault="009E5F8E">
      <w:r>
        <w:separator/>
      </w:r>
    </w:p>
  </w:footnote>
  <w:footnote w:type="continuationSeparator" w:id="0">
    <w:p w:rsidR="009E5F8E" w:rsidRDefault="009E5F8E">
      <w:r>
        <w:continuationSeparator/>
      </w:r>
    </w:p>
  </w:footnote>
  <w:footnote w:id="1">
    <w:p w:rsidR="009633EF" w:rsidRPr="00D2009B" w:rsidRDefault="009633EF">
      <w:pPr>
        <w:pStyle w:val="FootnoteText"/>
      </w:pPr>
      <w:r>
        <w:rPr>
          <w:rStyle w:val="FootnoteReference"/>
        </w:rPr>
        <w:footnoteRef/>
      </w:r>
      <w:r>
        <w:t xml:space="preserve"> V.</w:t>
      </w:r>
      <w:r w:rsidRPr="0063375F">
        <w:t xml:space="preserve"> Čyras. </w:t>
      </w:r>
      <w:r>
        <w:t>Intelektualios sistemos. e-Book</w:t>
      </w:r>
      <w:r w:rsidRPr="0063375F">
        <w:t xml:space="preserve">. </w:t>
      </w:r>
      <w:r>
        <w:t>ISBN 978-9955-33-561-0. &lt;</w:t>
      </w:r>
      <w:hyperlink r:id="rId1" w:history="1">
        <w:r w:rsidRPr="00E640E4">
          <w:rPr>
            <w:rStyle w:val="Hyperlink"/>
          </w:rPr>
          <w:t>http://www.mif.vu.lt/~cyras/AI/konspektas-intelektualios-sistemos.pdf</w:t>
        </w:r>
      </w:hyperlink>
      <w:r>
        <w:t>&gt;.</w:t>
      </w:r>
    </w:p>
  </w:footnote>
  <w:footnote w:id="2">
    <w:p w:rsidR="009633EF" w:rsidRPr="004C5A6E" w:rsidRDefault="009633EF">
      <w:pPr>
        <w:pStyle w:val="FootnoteText"/>
      </w:pPr>
      <w:r>
        <w:rPr>
          <w:rStyle w:val="FootnoteReference"/>
        </w:rPr>
        <w:footnoteRef/>
      </w:r>
      <w:r>
        <w:t xml:space="preserve"> See generally</w:t>
      </w:r>
      <w:r w:rsidRPr="004C5A6E">
        <w:t xml:space="preserve"> </w:t>
      </w:r>
      <w:r>
        <w:t xml:space="preserve">Marvin L. </w:t>
      </w:r>
      <w:r w:rsidRPr="004C5A6E">
        <w:t>Minsky</w:t>
      </w:r>
      <w:r>
        <w:t xml:space="preserve"> (1968) Introduction, in: </w:t>
      </w:r>
      <w:r w:rsidRPr="004C5A6E">
        <w:t>Semantic Information Process</w:t>
      </w:r>
      <w:r>
        <w:t>ing, M. L. Minsky (ed.), MIT Press, Cambridge</w:t>
      </w:r>
      <w:r w:rsidRPr="004C5A6E">
        <w:t xml:space="preserve"> </w:t>
      </w:r>
      <w:r>
        <w:t>(</w:t>
      </w:r>
      <w:r w:rsidRPr="004C5A6E">
        <w:t>Mass</w:t>
      </w:r>
      <w:r>
        <w:t xml:space="preserve">achusetts). See also </w:t>
      </w:r>
      <w:hyperlink r:id="rId2" w:history="1">
        <w:r w:rsidRPr="002120E7">
          <w:rPr>
            <w:rStyle w:val="Hyperlink"/>
          </w:rPr>
          <w:t>https://www.britannica.com/biography/Marvin-Lee-Minsky</w:t>
        </w:r>
      </w:hyperlink>
      <w:r>
        <w:t>.</w:t>
      </w:r>
    </w:p>
  </w:footnote>
  <w:footnote w:id="3">
    <w:p w:rsidR="009633EF" w:rsidRPr="0013532E" w:rsidRDefault="009633EF" w:rsidP="00753FE8">
      <w:pPr>
        <w:pStyle w:val="FootnoteText"/>
        <w:rPr>
          <w:lang w:val="en-US"/>
        </w:rPr>
      </w:pPr>
      <w:r>
        <w:rPr>
          <w:rStyle w:val="FootnoteReference"/>
        </w:rPr>
        <w:footnoteRef/>
      </w:r>
      <w:r>
        <w:t xml:space="preserve"> </w:t>
      </w:r>
      <w:r>
        <w:rPr>
          <w:lang w:val="en-US"/>
        </w:rPr>
        <w:t xml:space="preserve">The name of a person could also be assigned via relations, e.g., </w:t>
      </w:r>
      <w:r w:rsidRPr="0013532E">
        <w:rPr>
          <w:i/>
          <w:lang w:val="en-US"/>
        </w:rPr>
        <w:t>firstname</w:t>
      </w:r>
      <w:r>
        <w:rPr>
          <w:lang w:val="en-US"/>
        </w:rPr>
        <w:t>(</w:t>
      </w:r>
      <w:r w:rsidRPr="0013532E">
        <w:rPr>
          <w:i/>
          <w:lang w:val="en-US"/>
        </w:rPr>
        <w:t>I4</w:t>
      </w:r>
      <w:r>
        <w:rPr>
          <w:lang w:val="en-US"/>
        </w:rPr>
        <w:t>, '</w:t>
      </w:r>
      <w:r w:rsidRPr="0013532E">
        <w:rPr>
          <w:i/>
          <w:lang w:val="en-US"/>
        </w:rPr>
        <w:t>Daniel</w:t>
      </w:r>
      <w:r>
        <w:rPr>
          <w:lang w:val="en-US"/>
        </w:rPr>
        <w:t xml:space="preserve">') and </w:t>
      </w:r>
      <w:r w:rsidRPr="0013532E">
        <w:rPr>
          <w:i/>
          <w:lang w:val="en-US"/>
        </w:rPr>
        <w:t>lastname</w:t>
      </w:r>
      <w:r>
        <w:rPr>
          <w:lang w:val="en-US"/>
        </w:rPr>
        <w:t>(</w:t>
      </w:r>
      <w:r w:rsidRPr="0013532E">
        <w:rPr>
          <w:i/>
          <w:lang w:val="en-US"/>
        </w:rPr>
        <w:t>I4</w:t>
      </w:r>
      <w:r>
        <w:rPr>
          <w:lang w:val="en-US"/>
        </w:rPr>
        <w:t>, '</w:t>
      </w:r>
      <w:r w:rsidRPr="00753FE8">
        <w:rPr>
          <w:i/>
          <w:lang w:val="en-US"/>
        </w:rPr>
        <w:t>Oberle</w:t>
      </w:r>
      <w:r>
        <w:rPr>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D32" w:rsidRDefault="00D72D3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ook w:val="01E0" w:firstRow="1" w:lastRow="1" w:firstColumn="1" w:lastColumn="1" w:noHBand="0" w:noVBand="0"/>
    </w:tblPr>
    <w:tblGrid>
      <w:gridCol w:w="3020"/>
      <w:gridCol w:w="3029"/>
      <w:gridCol w:w="3022"/>
    </w:tblGrid>
    <w:tr w:rsidR="009633EF" w:rsidRPr="005A2D72" w:rsidTr="005A2D72">
      <w:trPr>
        <w:trHeight w:val="135"/>
        <w:jc w:val="center"/>
      </w:trPr>
      <w:tc>
        <w:tcPr>
          <w:tcW w:w="3280" w:type="dxa"/>
        </w:tcPr>
        <w:p w:rsidR="009633EF" w:rsidRPr="00BF01C5" w:rsidRDefault="009633EF" w:rsidP="008A4F43">
          <w:pPr>
            <w:pStyle w:val="FirstPageFooter"/>
          </w:pPr>
        </w:p>
      </w:tc>
      <w:tc>
        <w:tcPr>
          <w:tcW w:w="3280" w:type="dxa"/>
        </w:tcPr>
        <w:p w:rsidR="009633EF" w:rsidRPr="00222E9C" w:rsidRDefault="009633EF" w:rsidP="005A2D72">
          <w:pPr>
            <w:pStyle w:val="Footer"/>
            <w:jc w:val="center"/>
            <w:rPr>
              <w:rFonts w:ascii="Times New Roman" w:hAnsi="Times New Roman"/>
              <w:lang w:val="lt-LT"/>
            </w:rPr>
          </w:pPr>
          <w:r w:rsidRPr="00222E9C">
            <w:rPr>
              <w:rStyle w:val="PageNumber"/>
              <w:rFonts w:ascii="Times New Roman" w:hAnsi="Times New Roman"/>
            </w:rPr>
            <w:t xml:space="preserve">- </w:t>
          </w:r>
          <w:r w:rsidRPr="00222E9C">
            <w:rPr>
              <w:rStyle w:val="PageNumber"/>
              <w:rFonts w:ascii="Times New Roman" w:hAnsi="Times New Roman"/>
            </w:rPr>
            <w:fldChar w:fldCharType="begin"/>
          </w:r>
          <w:r w:rsidRPr="00222E9C">
            <w:rPr>
              <w:rStyle w:val="PageNumber"/>
              <w:rFonts w:ascii="Times New Roman" w:hAnsi="Times New Roman"/>
            </w:rPr>
            <w:instrText xml:space="preserve">PAGE  </w:instrText>
          </w:r>
          <w:r w:rsidRPr="00222E9C">
            <w:rPr>
              <w:rStyle w:val="PageNumber"/>
              <w:rFonts w:ascii="Times New Roman" w:hAnsi="Times New Roman"/>
            </w:rPr>
            <w:fldChar w:fldCharType="separate"/>
          </w:r>
          <w:r w:rsidR="0080085E">
            <w:rPr>
              <w:rStyle w:val="PageNumber"/>
              <w:rFonts w:ascii="Times New Roman" w:hAnsi="Times New Roman"/>
              <w:noProof/>
            </w:rPr>
            <w:t>2</w:t>
          </w:r>
          <w:r w:rsidRPr="00222E9C">
            <w:rPr>
              <w:rStyle w:val="PageNumber"/>
              <w:rFonts w:ascii="Times New Roman" w:hAnsi="Times New Roman"/>
            </w:rPr>
            <w:fldChar w:fldCharType="end"/>
          </w:r>
          <w:r w:rsidRPr="00222E9C">
            <w:rPr>
              <w:rStyle w:val="PageNumber"/>
              <w:rFonts w:ascii="Times New Roman" w:hAnsi="Times New Roman"/>
            </w:rPr>
            <w:t xml:space="preserve"> -</w:t>
          </w:r>
        </w:p>
      </w:tc>
      <w:tc>
        <w:tcPr>
          <w:tcW w:w="3281" w:type="dxa"/>
        </w:tcPr>
        <w:p w:rsidR="009633EF" w:rsidRPr="005A2D72" w:rsidRDefault="009633EF" w:rsidP="005A2D72">
          <w:pPr>
            <w:pStyle w:val="FirstPageFooter"/>
            <w:jc w:val="right"/>
            <w:rPr>
              <w:rFonts w:ascii="Times New Roman" w:hAnsi="Times New Roman"/>
            </w:rPr>
          </w:pPr>
        </w:p>
      </w:tc>
    </w:tr>
  </w:tbl>
  <w:p w:rsidR="009633EF" w:rsidRDefault="009633E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D32" w:rsidRDefault="00D72D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D"/>
    <w:multiLevelType w:val="singleLevel"/>
    <w:tmpl w:val="F5708FA2"/>
    <w:lvl w:ilvl="0">
      <w:start w:val="1"/>
      <w:numFmt w:val="decimal"/>
      <w:pStyle w:val="Tekstasuzdaviniai"/>
      <w:lvlText w:val="%1."/>
      <w:lvlJc w:val="left"/>
      <w:pPr>
        <w:tabs>
          <w:tab w:val="num" w:pos="1209"/>
        </w:tabs>
        <w:ind w:left="1209" w:hanging="360"/>
      </w:pPr>
    </w:lvl>
  </w:abstractNum>
  <w:abstractNum w:abstractNumId="1" w15:restartNumberingAfterBreak="0">
    <w:nsid w:val="FFFFFF7F"/>
    <w:multiLevelType w:val="singleLevel"/>
    <w:tmpl w:val="F2A89A7E"/>
    <w:lvl w:ilvl="0">
      <w:start w:val="1"/>
      <w:numFmt w:val="decimal"/>
      <w:pStyle w:val="ListNumber2"/>
      <w:lvlText w:val="%1."/>
      <w:lvlJc w:val="left"/>
      <w:pPr>
        <w:tabs>
          <w:tab w:val="num" w:pos="643"/>
        </w:tabs>
        <w:ind w:left="643" w:hanging="360"/>
      </w:pPr>
    </w:lvl>
  </w:abstractNum>
  <w:abstractNum w:abstractNumId="2" w15:restartNumberingAfterBreak="0">
    <w:nsid w:val="00000002"/>
    <w:multiLevelType w:val="multilevel"/>
    <w:tmpl w:val="00000002"/>
    <w:name w:val="Numbering 2"/>
    <w:lvl w:ilvl="0">
      <w:start w:val="1"/>
      <w:numFmt w:val="decimal"/>
      <w:lvlText w:val="%1) "/>
      <w:lvlJc w:val="left"/>
      <w:pPr>
        <w:tabs>
          <w:tab w:val="num" w:pos="0"/>
        </w:tabs>
      </w:pPr>
      <w:rPr>
        <w:rFonts w:cs="Times New Roman"/>
      </w:rPr>
    </w:lvl>
    <w:lvl w:ilvl="1">
      <w:start w:val="2"/>
      <w:numFmt w:val="decimal"/>
      <w:lvlText w:val="%2"/>
      <w:lvlJc w:val="left"/>
      <w:pPr>
        <w:tabs>
          <w:tab w:val="num" w:pos="566"/>
        </w:tabs>
        <w:ind w:left="566" w:hanging="283"/>
      </w:pPr>
      <w:rPr>
        <w:rFonts w:cs="Times New Roman"/>
      </w:rPr>
    </w:lvl>
    <w:lvl w:ilvl="2">
      <w:start w:val="3"/>
      <w:numFmt w:val="decimal"/>
      <w:lvlText w:val="%3"/>
      <w:lvlJc w:val="left"/>
      <w:pPr>
        <w:tabs>
          <w:tab w:val="num" w:pos="1133"/>
        </w:tabs>
        <w:ind w:left="1133" w:hanging="567"/>
      </w:pPr>
      <w:rPr>
        <w:rFonts w:cs="Times New Roman"/>
      </w:rPr>
    </w:lvl>
    <w:lvl w:ilvl="3">
      <w:start w:val="4"/>
      <w:numFmt w:val="decimal"/>
      <w:lvlText w:val="%4"/>
      <w:lvlJc w:val="left"/>
      <w:pPr>
        <w:tabs>
          <w:tab w:val="num" w:pos="1842"/>
        </w:tabs>
        <w:ind w:left="1842" w:hanging="709"/>
      </w:pPr>
      <w:rPr>
        <w:rFonts w:cs="Times New Roman"/>
      </w:rPr>
    </w:lvl>
    <w:lvl w:ilvl="4">
      <w:start w:val="5"/>
      <w:numFmt w:val="decimal"/>
      <w:lvlText w:val="%5"/>
      <w:lvlJc w:val="left"/>
      <w:pPr>
        <w:tabs>
          <w:tab w:val="num" w:pos="2692"/>
        </w:tabs>
        <w:ind w:left="2692" w:hanging="850"/>
      </w:pPr>
      <w:rPr>
        <w:rFonts w:cs="Times New Roman"/>
      </w:rPr>
    </w:lvl>
    <w:lvl w:ilvl="5">
      <w:start w:val="6"/>
      <w:numFmt w:val="decimal"/>
      <w:lvlText w:val="%6"/>
      <w:lvlJc w:val="left"/>
      <w:pPr>
        <w:tabs>
          <w:tab w:val="num" w:pos="3713"/>
        </w:tabs>
        <w:ind w:left="3713" w:hanging="1021"/>
      </w:pPr>
      <w:rPr>
        <w:rFonts w:cs="Times New Roman"/>
      </w:rPr>
    </w:lvl>
    <w:lvl w:ilvl="6">
      <w:start w:val="7"/>
      <w:numFmt w:val="decimal"/>
      <w:lvlText w:val="%7"/>
      <w:lvlJc w:val="left"/>
      <w:pPr>
        <w:tabs>
          <w:tab w:val="num" w:pos="5017"/>
        </w:tabs>
        <w:ind w:left="5017" w:hanging="1304"/>
      </w:pPr>
      <w:rPr>
        <w:rFonts w:cs="Times New Roman"/>
      </w:rPr>
    </w:lvl>
    <w:lvl w:ilvl="7">
      <w:start w:val="8"/>
      <w:numFmt w:val="decimal"/>
      <w:lvlText w:val="%8"/>
      <w:lvlJc w:val="left"/>
      <w:pPr>
        <w:tabs>
          <w:tab w:val="num" w:pos="6491"/>
        </w:tabs>
        <w:ind w:left="6491" w:hanging="1474"/>
      </w:pPr>
      <w:rPr>
        <w:rFonts w:cs="Times New Roman"/>
      </w:rPr>
    </w:lvl>
    <w:lvl w:ilvl="8">
      <w:start w:val="9"/>
      <w:numFmt w:val="decimal"/>
      <w:lvlText w:val="%9"/>
      <w:lvlJc w:val="left"/>
      <w:pPr>
        <w:tabs>
          <w:tab w:val="num" w:pos="8079"/>
        </w:tabs>
        <w:ind w:left="8079" w:hanging="1588"/>
      </w:pPr>
      <w:rPr>
        <w:rFonts w:cs="Times New Roman"/>
      </w:rPr>
    </w:lvl>
  </w:abstractNum>
  <w:abstractNum w:abstractNumId="3" w15:restartNumberingAfterBreak="0">
    <w:nsid w:val="02455136"/>
    <w:multiLevelType w:val="hybridMultilevel"/>
    <w:tmpl w:val="89CA97AA"/>
    <w:lvl w:ilvl="0" w:tplc="04090001">
      <w:start w:val="1"/>
      <w:numFmt w:val="bullet"/>
      <w:lvlText w:val=""/>
      <w:lvlJc w:val="left"/>
      <w:pPr>
        <w:tabs>
          <w:tab w:val="num" w:pos="1117"/>
        </w:tabs>
        <w:ind w:left="1117" w:hanging="360"/>
      </w:pPr>
      <w:rPr>
        <w:rFonts w:ascii="Symbol" w:hAnsi="Symbol" w:hint="default"/>
      </w:rPr>
    </w:lvl>
    <w:lvl w:ilvl="1" w:tplc="04090003">
      <w:start w:val="1"/>
      <w:numFmt w:val="bullet"/>
      <w:lvlText w:val="o"/>
      <w:lvlJc w:val="left"/>
      <w:pPr>
        <w:tabs>
          <w:tab w:val="num" w:pos="1837"/>
        </w:tabs>
        <w:ind w:left="1837" w:hanging="360"/>
      </w:pPr>
      <w:rPr>
        <w:rFonts w:ascii="Courier New" w:hAnsi="Courier New" w:cs="Courier New" w:hint="default"/>
      </w:rPr>
    </w:lvl>
    <w:lvl w:ilvl="2" w:tplc="04090005" w:tentative="1">
      <w:start w:val="1"/>
      <w:numFmt w:val="bullet"/>
      <w:lvlText w:val=""/>
      <w:lvlJc w:val="left"/>
      <w:pPr>
        <w:tabs>
          <w:tab w:val="num" w:pos="2557"/>
        </w:tabs>
        <w:ind w:left="2557" w:hanging="360"/>
      </w:pPr>
      <w:rPr>
        <w:rFonts w:ascii="Wingdings" w:hAnsi="Wingdings" w:hint="default"/>
      </w:rPr>
    </w:lvl>
    <w:lvl w:ilvl="3" w:tplc="04090001" w:tentative="1">
      <w:start w:val="1"/>
      <w:numFmt w:val="bullet"/>
      <w:lvlText w:val=""/>
      <w:lvlJc w:val="left"/>
      <w:pPr>
        <w:tabs>
          <w:tab w:val="num" w:pos="3277"/>
        </w:tabs>
        <w:ind w:left="3277" w:hanging="360"/>
      </w:pPr>
      <w:rPr>
        <w:rFonts w:ascii="Symbol" w:hAnsi="Symbol" w:hint="default"/>
      </w:rPr>
    </w:lvl>
    <w:lvl w:ilvl="4" w:tplc="04090003" w:tentative="1">
      <w:start w:val="1"/>
      <w:numFmt w:val="bullet"/>
      <w:lvlText w:val="o"/>
      <w:lvlJc w:val="left"/>
      <w:pPr>
        <w:tabs>
          <w:tab w:val="num" w:pos="3997"/>
        </w:tabs>
        <w:ind w:left="3997" w:hanging="360"/>
      </w:pPr>
      <w:rPr>
        <w:rFonts w:ascii="Courier New" w:hAnsi="Courier New" w:cs="Courier New" w:hint="default"/>
      </w:rPr>
    </w:lvl>
    <w:lvl w:ilvl="5" w:tplc="04090005" w:tentative="1">
      <w:start w:val="1"/>
      <w:numFmt w:val="bullet"/>
      <w:lvlText w:val=""/>
      <w:lvlJc w:val="left"/>
      <w:pPr>
        <w:tabs>
          <w:tab w:val="num" w:pos="4717"/>
        </w:tabs>
        <w:ind w:left="4717" w:hanging="360"/>
      </w:pPr>
      <w:rPr>
        <w:rFonts w:ascii="Wingdings" w:hAnsi="Wingdings" w:hint="default"/>
      </w:rPr>
    </w:lvl>
    <w:lvl w:ilvl="6" w:tplc="04090001" w:tentative="1">
      <w:start w:val="1"/>
      <w:numFmt w:val="bullet"/>
      <w:lvlText w:val=""/>
      <w:lvlJc w:val="left"/>
      <w:pPr>
        <w:tabs>
          <w:tab w:val="num" w:pos="5437"/>
        </w:tabs>
        <w:ind w:left="5437" w:hanging="360"/>
      </w:pPr>
      <w:rPr>
        <w:rFonts w:ascii="Symbol" w:hAnsi="Symbol" w:hint="default"/>
      </w:rPr>
    </w:lvl>
    <w:lvl w:ilvl="7" w:tplc="04090003" w:tentative="1">
      <w:start w:val="1"/>
      <w:numFmt w:val="bullet"/>
      <w:lvlText w:val="o"/>
      <w:lvlJc w:val="left"/>
      <w:pPr>
        <w:tabs>
          <w:tab w:val="num" w:pos="6157"/>
        </w:tabs>
        <w:ind w:left="6157" w:hanging="360"/>
      </w:pPr>
      <w:rPr>
        <w:rFonts w:ascii="Courier New" w:hAnsi="Courier New" w:cs="Courier New" w:hint="default"/>
      </w:rPr>
    </w:lvl>
    <w:lvl w:ilvl="8" w:tplc="04090005" w:tentative="1">
      <w:start w:val="1"/>
      <w:numFmt w:val="bullet"/>
      <w:lvlText w:val=""/>
      <w:lvlJc w:val="left"/>
      <w:pPr>
        <w:tabs>
          <w:tab w:val="num" w:pos="6877"/>
        </w:tabs>
        <w:ind w:left="6877" w:hanging="360"/>
      </w:pPr>
      <w:rPr>
        <w:rFonts w:ascii="Wingdings" w:hAnsi="Wingdings" w:hint="default"/>
      </w:rPr>
    </w:lvl>
  </w:abstractNum>
  <w:abstractNum w:abstractNumId="4" w15:restartNumberingAfterBreak="0">
    <w:nsid w:val="08D8068D"/>
    <w:multiLevelType w:val="hybridMultilevel"/>
    <w:tmpl w:val="EB98AF18"/>
    <w:lvl w:ilvl="0" w:tplc="B5C623D4">
      <w:start w:val="1"/>
      <w:numFmt w:val="decimal"/>
      <w:pStyle w:val="numeracijataskas"/>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 w15:restartNumberingAfterBreak="0">
    <w:nsid w:val="09FD5930"/>
    <w:multiLevelType w:val="hybridMultilevel"/>
    <w:tmpl w:val="0EF2B43E"/>
    <w:lvl w:ilvl="0" w:tplc="628871F6">
      <w:start w:val="1"/>
      <w:numFmt w:val="decimal"/>
      <w:pStyle w:val="NormalNumbered"/>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A2432E4"/>
    <w:multiLevelType w:val="multilevel"/>
    <w:tmpl w:val="0AF23FCC"/>
    <w:lvl w:ilvl="0">
      <w:start w:val="1"/>
      <w:numFmt w:val="decimal"/>
      <w:pStyle w:val="PseudokodasNumbered"/>
      <w:lvlText w:val="{ %1 }"/>
      <w:lvlJc w:val="left"/>
      <w:pPr>
        <w:tabs>
          <w:tab w:val="num" w:pos="936"/>
        </w:tabs>
        <w:ind w:left="936" w:hanging="360"/>
      </w:pPr>
      <w:rPr>
        <w:rFonts w:hint="default"/>
      </w:rPr>
    </w:lvl>
    <w:lvl w:ilvl="1">
      <w:start w:val="1"/>
      <w:numFmt w:val="lowerLetter"/>
      <w:lvlText w:val="%2."/>
      <w:lvlJc w:val="left"/>
      <w:pPr>
        <w:tabs>
          <w:tab w:val="num" w:pos="1656"/>
        </w:tabs>
        <w:ind w:left="1656" w:hanging="360"/>
      </w:pPr>
      <w:rPr>
        <w:rFonts w:hint="default"/>
      </w:rPr>
    </w:lvl>
    <w:lvl w:ilvl="2">
      <w:start w:val="1"/>
      <w:numFmt w:val="lowerRoman"/>
      <w:lvlText w:val="%3."/>
      <w:lvlJc w:val="right"/>
      <w:pPr>
        <w:tabs>
          <w:tab w:val="num" w:pos="2376"/>
        </w:tabs>
        <w:ind w:left="2376" w:hanging="180"/>
      </w:pPr>
      <w:rPr>
        <w:rFonts w:hint="default"/>
      </w:rPr>
    </w:lvl>
    <w:lvl w:ilvl="3">
      <w:start w:val="1"/>
      <w:numFmt w:val="decimal"/>
      <w:lvlText w:val="%4."/>
      <w:lvlJc w:val="left"/>
      <w:pPr>
        <w:tabs>
          <w:tab w:val="num" w:pos="3096"/>
        </w:tabs>
        <w:ind w:left="3096" w:hanging="360"/>
      </w:pPr>
      <w:rPr>
        <w:rFonts w:hint="default"/>
      </w:rPr>
    </w:lvl>
    <w:lvl w:ilvl="4">
      <w:start w:val="1"/>
      <w:numFmt w:val="lowerLetter"/>
      <w:lvlText w:val="%5."/>
      <w:lvlJc w:val="left"/>
      <w:pPr>
        <w:tabs>
          <w:tab w:val="num" w:pos="3816"/>
        </w:tabs>
        <w:ind w:left="3816" w:hanging="360"/>
      </w:pPr>
      <w:rPr>
        <w:rFonts w:hint="default"/>
      </w:rPr>
    </w:lvl>
    <w:lvl w:ilvl="5">
      <w:start w:val="1"/>
      <w:numFmt w:val="lowerRoman"/>
      <w:lvlText w:val="%6."/>
      <w:lvlJc w:val="right"/>
      <w:pPr>
        <w:tabs>
          <w:tab w:val="num" w:pos="4536"/>
        </w:tabs>
        <w:ind w:left="4536" w:hanging="180"/>
      </w:pPr>
      <w:rPr>
        <w:rFonts w:hint="default"/>
      </w:rPr>
    </w:lvl>
    <w:lvl w:ilvl="6">
      <w:start w:val="1"/>
      <w:numFmt w:val="decimal"/>
      <w:lvlText w:val="%7."/>
      <w:lvlJc w:val="left"/>
      <w:pPr>
        <w:tabs>
          <w:tab w:val="num" w:pos="5256"/>
        </w:tabs>
        <w:ind w:left="5256" w:hanging="360"/>
      </w:pPr>
      <w:rPr>
        <w:rFonts w:hint="default"/>
      </w:rPr>
    </w:lvl>
    <w:lvl w:ilvl="7">
      <w:start w:val="1"/>
      <w:numFmt w:val="lowerLetter"/>
      <w:lvlText w:val="%8."/>
      <w:lvlJc w:val="left"/>
      <w:pPr>
        <w:tabs>
          <w:tab w:val="num" w:pos="5976"/>
        </w:tabs>
        <w:ind w:left="5976" w:hanging="360"/>
      </w:pPr>
      <w:rPr>
        <w:rFonts w:hint="default"/>
      </w:rPr>
    </w:lvl>
    <w:lvl w:ilvl="8">
      <w:start w:val="1"/>
      <w:numFmt w:val="lowerRoman"/>
      <w:lvlText w:val="%9."/>
      <w:lvlJc w:val="right"/>
      <w:pPr>
        <w:tabs>
          <w:tab w:val="num" w:pos="6696"/>
        </w:tabs>
        <w:ind w:left="6696" w:hanging="180"/>
      </w:pPr>
      <w:rPr>
        <w:rFonts w:hint="default"/>
      </w:rPr>
    </w:lvl>
  </w:abstractNum>
  <w:abstractNum w:abstractNumId="7" w15:restartNumberingAfterBreak="0">
    <w:nsid w:val="0CDF7174"/>
    <w:multiLevelType w:val="multilevel"/>
    <w:tmpl w:val="8E08382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92"/>
        </w:tabs>
        <w:ind w:left="79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0F183775"/>
    <w:multiLevelType w:val="multilevel"/>
    <w:tmpl w:val="9A4E3832"/>
    <w:lvl w:ilvl="0">
      <w:start w:val="1"/>
      <w:numFmt w:val="decimal"/>
      <w:lvlText w:val="%1."/>
      <w:lvlJc w:val="left"/>
      <w:pPr>
        <w:tabs>
          <w:tab w:val="num" w:pos="357"/>
        </w:tabs>
        <w:ind w:left="357" w:hanging="357"/>
      </w:pPr>
      <w:rPr>
        <w:rFonts w:hint="default"/>
        <w:i w:val="0"/>
      </w:rPr>
    </w:lvl>
    <w:lvl w:ilvl="1">
      <w:start w:val="1"/>
      <w:numFmt w:val="lowerLetter"/>
      <w:lvlText w:val="%2)"/>
      <w:lvlJc w:val="left"/>
      <w:pPr>
        <w:tabs>
          <w:tab w:val="num" w:pos="720"/>
        </w:tabs>
        <w:ind w:left="720" w:hanging="363"/>
      </w:pPr>
      <w:rPr>
        <w:rFonts w:hint="default"/>
      </w:rPr>
    </w:lvl>
    <w:lvl w:ilvl="2">
      <w:start w:val="1"/>
      <w:numFmt w:val="lowerRoman"/>
      <w:lvlText w:val="%3."/>
      <w:lvlJc w:val="right"/>
      <w:pPr>
        <w:tabs>
          <w:tab w:val="num" w:pos="2736"/>
        </w:tabs>
        <w:ind w:left="2736" w:hanging="180"/>
      </w:pPr>
      <w:rPr>
        <w:rFonts w:hint="default"/>
      </w:rPr>
    </w:lvl>
    <w:lvl w:ilvl="3">
      <w:start w:val="1"/>
      <w:numFmt w:val="decimal"/>
      <w:lvlText w:val="%4."/>
      <w:lvlJc w:val="left"/>
      <w:pPr>
        <w:tabs>
          <w:tab w:val="num" w:pos="3456"/>
        </w:tabs>
        <w:ind w:left="3456" w:hanging="360"/>
      </w:pPr>
      <w:rPr>
        <w:rFonts w:hint="default"/>
      </w:rPr>
    </w:lvl>
    <w:lvl w:ilvl="4">
      <w:start w:val="1"/>
      <w:numFmt w:val="lowerLetter"/>
      <w:lvlText w:val="%5."/>
      <w:lvlJc w:val="left"/>
      <w:pPr>
        <w:tabs>
          <w:tab w:val="num" w:pos="4176"/>
        </w:tabs>
        <w:ind w:left="4176" w:hanging="360"/>
      </w:pPr>
      <w:rPr>
        <w:rFonts w:hint="default"/>
      </w:rPr>
    </w:lvl>
    <w:lvl w:ilvl="5">
      <w:start w:val="1"/>
      <w:numFmt w:val="lowerRoman"/>
      <w:lvlText w:val="%6."/>
      <w:lvlJc w:val="right"/>
      <w:pPr>
        <w:tabs>
          <w:tab w:val="num" w:pos="4896"/>
        </w:tabs>
        <w:ind w:left="4896" w:hanging="180"/>
      </w:pPr>
      <w:rPr>
        <w:rFonts w:hint="default"/>
      </w:rPr>
    </w:lvl>
    <w:lvl w:ilvl="6">
      <w:start w:val="1"/>
      <w:numFmt w:val="decimal"/>
      <w:lvlText w:val="%7."/>
      <w:lvlJc w:val="left"/>
      <w:pPr>
        <w:tabs>
          <w:tab w:val="num" w:pos="5616"/>
        </w:tabs>
        <w:ind w:left="5616" w:hanging="360"/>
      </w:pPr>
      <w:rPr>
        <w:rFonts w:hint="default"/>
      </w:rPr>
    </w:lvl>
    <w:lvl w:ilvl="7">
      <w:start w:val="1"/>
      <w:numFmt w:val="lowerLetter"/>
      <w:lvlText w:val="%8."/>
      <w:lvlJc w:val="left"/>
      <w:pPr>
        <w:tabs>
          <w:tab w:val="num" w:pos="6336"/>
        </w:tabs>
        <w:ind w:left="6336" w:hanging="360"/>
      </w:pPr>
      <w:rPr>
        <w:rFonts w:hint="default"/>
      </w:rPr>
    </w:lvl>
    <w:lvl w:ilvl="8">
      <w:start w:val="1"/>
      <w:numFmt w:val="lowerRoman"/>
      <w:lvlText w:val="%9."/>
      <w:lvlJc w:val="right"/>
      <w:pPr>
        <w:tabs>
          <w:tab w:val="num" w:pos="7056"/>
        </w:tabs>
        <w:ind w:left="7056" w:hanging="180"/>
      </w:pPr>
      <w:rPr>
        <w:rFonts w:hint="default"/>
      </w:rPr>
    </w:lvl>
  </w:abstractNum>
  <w:abstractNum w:abstractNumId="9" w15:restartNumberingAfterBreak="0">
    <w:nsid w:val="104264DF"/>
    <w:multiLevelType w:val="hybridMultilevel"/>
    <w:tmpl w:val="B2ACF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6D0ABD"/>
    <w:multiLevelType w:val="hybridMultilevel"/>
    <w:tmpl w:val="6E82CA18"/>
    <w:lvl w:ilvl="0" w:tplc="83C0D19C">
      <w:start w:val="1"/>
      <w:numFmt w:val="decimal"/>
      <w:pStyle w:val="Numeruotastekstas"/>
      <w:lvlText w:val="%1."/>
      <w:lvlJc w:val="left"/>
      <w:pPr>
        <w:tabs>
          <w:tab w:val="num" w:pos="1117"/>
        </w:tabs>
        <w:ind w:left="1117" w:hanging="360"/>
      </w:pPr>
    </w:lvl>
    <w:lvl w:ilvl="1" w:tplc="0409000F">
      <w:start w:val="1"/>
      <w:numFmt w:val="decimal"/>
      <w:lvlText w:val="%2."/>
      <w:lvlJc w:val="left"/>
      <w:pPr>
        <w:tabs>
          <w:tab w:val="num" w:pos="1837"/>
        </w:tabs>
        <w:ind w:left="1837" w:hanging="360"/>
      </w:pPr>
    </w:lvl>
    <w:lvl w:ilvl="2" w:tplc="0409001B" w:tentative="1">
      <w:start w:val="1"/>
      <w:numFmt w:val="lowerRoman"/>
      <w:lvlText w:val="%3."/>
      <w:lvlJc w:val="right"/>
      <w:pPr>
        <w:tabs>
          <w:tab w:val="num" w:pos="2557"/>
        </w:tabs>
        <w:ind w:left="2557" w:hanging="180"/>
      </w:pPr>
    </w:lvl>
    <w:lvl w:ilvl="3" w:tplc="0409000F" w:tentative="1">
      <w:start w:val="1"/>
      <w:numFmt w:val="decimal"/>
      <w:lvlText w:val="%4."/>
      <w:lvlJc w:val="left"/>
      <w:pPr>
        <w:tabs>
          <w:tab w:val="num" w:pos="3277"/>
        </w:tabs>
        <w:ind w:left="3277" w:hanging="360"/>
      </w:pPr>
    </w:lvl>
    <w:lvl w:ilvl="4" w:tplc="04090019" w:tentative="1">
      <w:start w:val="1"/>
      <w:numFmt w:val="lowerLetter"/>
      <w:lvlText w:val="%5."/>
      <w:lvlJc w:val="left"/>
      <w:pPr>
        <w:tabs>
          <w:tab w:val="num" w:pos="3997"/>
        </w:tabs>
        <w:ind w:left="3997" w:hanging="360"/>
      </w:pPr>
    </w:lvl>
    <w:lvl w:ilvl="5" w:tplc="0409001B" w:tentative="1">
      <w:start w:val="1"/>
      <w:numFmt w:val="lowerRoman"/>
      <w:lvlText w:val="%6."/>
      <w:lvlJc w:val="right"/>
      <w:pPr>
        <w:tabs>
          <w:tab w:val="num" w:pos="4717"/>
        </w:tabs>
        <w:ind w:left="4717" w:hanging="180"/>
      </w:pPr>
    </w:lvl>
    <w:lvl w:ilvl="6" w:tplc="0409000F" w:tentative="1">
      <w:start w:val="1"/>
      <w:numFmt w:val="decimal"/>
      <w:lvlText w:val="%7."/>
      <w:lvlJc w:val="left"/>
      <w:pPr>
        <w:tabs>
          <w:tab w:val="num" w:pos="5437"/>
        </w:tabs>
        <w:ind w:left="5437" w:hanging="360"/>
      </w:pPr>
    </w:lvl>
    <w:lvl w:ilvl="7" w:tplc="04090019" w:tentative="1">
      <w:start w:val="1"/>
      <w:numFmt w:val="lowerLetter"/>
      <w:lvlText w:val="%8."/>
      <w:lvlJc w:val="left"/>
      <w:pPr>
        <w:tabs>
          <w:tab w:val="num" w:pos="6157"/>
        </w:tabs>
        <w:ind w:left="6157" w:hanging="360"/>
      </w:pPr>
    </w:lvl>
    <w:lvl w:ilvl="8" w:tplc="0409001B" w:tentative="1">
      <w:start w:val="1"/>
      <w:numFmt w:val="lowerRoman"/>
      <w:lvlText w:val="%9."/>
      <w:lvlJc w:val="right"/>
      <w:pPr>
        <w:tabs>
          <w:tab w:val="num" w:pos="6877"/>
        </w:tabs>
        <w:ind w:left="6877" w:hanging="180"/>
      </w:pPr>
    </w:lvl>
  </w:abstractNum>
  <w:abstractNum w:abstractNumId="11" w15:restartNumberingAfterBreak="0">
    <w:nsid w:val="187E5205"/>
    <w:multiLevelType w:val="hybridMultilevel"/>
    <w:tmpl w:val="BE400F04"/>
    <w:lvl w:ilvl="0" w:tplc="04090001">
      <w:start w:val="1"/>
      <w:numFmt w:val="bullet"/>
      <w:lvlText w:val=""/>
      <w:lvlJc w:val="left"/>
      <w:pPr>
        <w:tabs>
          <w:tab w:val="num" w:pos="1117"/>
        </w:tabs>
        <w:ind w:left="1117" w:hanging="360"/>
      </w:pPr>
      <w:rPr>
        <w:rFonts w:ascii="Symbol" w:hAnsi="Symbol" w:hint="default"/>
      </w:rPr>
    </w:lvl>
    <w:lvl w:ilvl="1" w:tplc="04090003" w:tentative="1">
      <w:start w:val="1"/>
      <w:numFmt w:val="bullet"/>
      <w:lvlText w:val="o"/>
      <w:lvlJc w:val="left"/>
      <w:pPr>
        <w:tabs>
          <w:tab w:val="num" w:pos="1837"/>
        </w:tabs>
        <w:ind w:left="1837" w:hanging="360"/>
      </w:pPr>
      <w:rPr>
        <w:rFonts w:ascii="Courier New" w:hAnsi="Courier New" w:cs="Courier New" w:hint="default"/>
      </w:rPr>
    </w:lvl>
    <w:lvl w:ilvl="2" w:tplc="04090005" w:tentative="1">
      <w:start w:val="1"/>
      <w:numFmt w:val="bullet"/>
      <w:lvlText w:val=""/>
      <w:lvlJc w:val="left"/>
      <w:pPr>
        <w:tabs>
          <w:tab w:val="num" w:pos="2557"/>
        </w:tabs>
        <w:ind w:left="2557" w:hanging="360"/>
      </w:pPr>
      <w:rPr>
        <w:rFonts w:ascii="Wingdings" w:hAnsi="Wingdings" w:hint="default"/>
      </w:rPr>
    </w:lvl>
    <w:lvl w:ilvl="3" w:tplc="04090001" w:tentative="1">
      <w:start w:val="1"/>
      <w:numFmt w:val="bullet"/>
      <w:lvlText w:val=""/>
      <w:lvlJc w:val="left"/>
      <w:pPr>
        <w:tabs>
          <w:tab w:val="num" w:pos="3277"/>
        </w:tabs>
        <w:ind w:left="3277" w:hanging="360"/>
      </w:pPr>
      <w:rPr>
        <w:rFonts w:ascii="Symbol" w:hAnsi="Symbol" w:hint="default"/>
      </w:rPr>
    </w:lvl>
    <w:lvl w:ilvl="4" w:tplc="04090003" w:tentative="1">
      <w:start w:val="1"/>
      <w:numFmt w:val="bullet"/>
      <w:lvlText w:val="o"/>
      <w:lvlJc w:val="left"/>
      <w:pPr>
        <w:tabs>
          <w:tab w:val="num" w:pos="3997"/>
        </w:tabs>
        <w:ind w:left="3997" w:hanging="360"/>
      </w:pPr>
      <w:rPr>
        <w:rFonts w:ascii="Courier New" w:hAnsi="Courier New" w:cs="Courier New" w:hint="default"/>
      </w:rPr>
    </w:lvl>
    <w:lvl w:ilvl="5" w:tplc="04090005" w:tentative="1">
      <w:start w:val="1"/>
      <w:numFmt w:val="bullet"/>
      <w:lvlText w:val=""/>
      <w:lvlJc w:val="left"/>
      <w:pPr>
        <w:tabs>
          <w:tab w:val="num" w:pos="4717"/>
        </w:tabs>
        <w:ind w:left="4717" w:hanging="360"/>
      </w:pPr>
      <w:rPr>
        <w:rFonts w:ascii="Wingdings" w:hAnsi="Wingdings" w:hint="default"/>
      </w:rPr>
    </w:lvl>
    <w:lvl w:ilvl="6" w:tplc="04090001" w:tentative="1">
      <w:start w:val="1"/>
      <w:numFmt w:val="bullet"/>
      <w:lvlText w:val=""/>
      <w:lvlJc w:val="left"/>
      <w:pPr>
        <w:tabs>
          <w:tab w:val="num" w:pos="5437"/>
        </w:tabs>
        <w:ind w:left="5437" w:hanging="360"/>
      </w:pPr>
      <w:rPr>
        <w:rFonts w:ascii="Symbol" w:hAnsi="Symbol" w:hint="default"/>
      </w:rPr>
    </w:lvl>
    <w:lvl w:ilvl="7" w:tplc="04090003" w:tentative="1">
      <w:start w:val="1"/>
      <w:numFmt w:val="bullet"/>
      <w:lvlText w:val="o"/>
      <w:lvlJc w:val="left"/>
      <w:pPr>
        <w:tabs>
          <w:tab w:val="num" w:pos="6157"/>
        </w:tabs>
        <w:ind w:left="6157" w:hanging="360"/>
      </w:pPr>
      <w:rPr>
        <w:rFonts w:ascii="Courier New" w:hAnsi="Courier New" w:cs="Courier New" w:hint="default"/>
      </w:rPr>
    </w:lvl>
    <w:lvl w:ilvl="8" w:tplc="04090005" w:tentative="1">
      <w:start w:val="1"/>
      <w:numFmt w:val="bullet"/>
      <w:lvlText w:val=""/>
      <w:lvlJc w:val="left"/>
      <w:pPr>
        <w:tabs>
          <w:tab w:val="num" w:pos="6877"/>
        </w:tabs>
        <w:ind w:left="6877" w:hanging="360"/>
      </w:pPr>
      <w:rPr>
        <w:rFonts w:ascii="Wingdings" w:hAnsi="Wingdings" w:hint="default"/>
      </w:rPr>
    </w:lvl>
  </w:abstractNum>
  <w:abstractNum w:abstractNumId="12" w15:restartNumberingAfterBreak="0">
    <w:nsid w:val="1F8D1C9E"/>
    <w:multiLevelType w:val="hybridMultilevel"/>
    <w:tmpl w:val="053059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2A5624"/>
    <w:multiLevelType w:val="hybridMultilevel"/>
    <w:tmpl w:val="CF5C91D6"/>
    <w:lvl w:ilvl="0" w:tplc="3C5E3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1230B3"/>
    <w:multiLevelType w:val="multilevel"/>
    <w:tmpl w:val="0427001D"/>
    <w:styleLink w:val="Sarasasskliaustas"/>
    <w:lvl w:ilvl="0">
      <w:start w:val="1"/>
      <w:numFmt w:val="decimal"/>
      <w:lvlText w:val="%1)"/>
      <w:lvlJc w:val="left"/>
      <w:pPr>
        <w:tabs>
          <w:tab w:val="num" w:pos="757"/>
        </w:tabs>
        <w:ind w:left="757" w:hanging="360"/>
      </w:pPr>
      <w:rPr>
        <w:rFonts w:hint="default"/>
        <w:sz w:val="24"/>
      </w:rPr>
    </w:lvl>
    <w:lvl w:ilvl="1">
      <w:start w:val="1"/>
      <w:numFmt w:val="lowerLetter"/>
      <w:lvlText w:val="%2)"/>
      <w:lvlJc w:val="left"/>
      <w:pPr>
        <w:tabs>
          <w:tab w:val="num" w:pos="1117"/>
        </w:tabs>
        <w:ind w:left="1117" w:hanging="360"/>
      </w:pPr>
    </w:lvl>
    <w:lvl w:ilvl="2">
      <w:start w:val="1"/>
      <w:numFmt w:val="lowerRoman"/>
      <w:lvlText w:val="%3)"/>
      <w:lvlJc w:val="left"/>
      <w:pPr>
        <w:tabs>
          <w:tab w:val="num" w:pos="1477"/>
        </w:tabs>
        <w:ind w:left="1477" w:hanging="360"/>
      </w:pPr>
    </w:lvl>
    <w:lvl w:ilvl="3">
      <w:start w:val="1"/>
      <w:numFmt w:val="decimal"/>
      <w:lvlText w:val="(%4)"/>
      <w:lvlJc w:val="left"/>
      <w:pPr>
        <w:tabs>
          <w:tab w:val="num" w:pos="1837"/>
        </w:tabs>
        <w:ind w:left="1837" w:hanging="360"/>
      </w:pPr>
    </w:lvl>
    <w:lvl w:ilvl="4">
      <w:start w:val="1"/>
      <w:numFmt w:val="lowerLetter"/>
      <w:lvlText w:val="(%5)"/>
      <w:lvlJc w:val="left"/>
      <w:pPr>
        <w:tabs>
          <w:tab w:val="num" w:pos="2197"/>
        </w:tabs>
        <w:ind w:left="2197" w:hanging="360"/>
      </w:pPr>
    </w:lvl>
    <w:lvl w:ilvl="5">
      <w:start w:val="1"/>
      <w:numFmt w:val="lowerRoman"/>
      <w:lvlText w:val="(%6)"/>
      <w:lvlJc w:val="left"/>
      <w:pPr>
        <w:tabs>
          <w:tab w:val="num" w:pos="2557"/>
        </w:tabs>
        <w:ind w:left="2557" w:hanging="360"/>
      </w:pPr>
    </w:lvl>
    <w:lvl w:ilvl="6">
      <w:start w:val="1"/>
      <w:numFmt w:val="decimal"/>
      <w:lvlText w:val="%7."/>
      <w:lvlJc w:val="left"/>
      <w:pPr>
        <w:tabs>
          <w:tab w:val="num" w:pos="2917"/>
        </w:tabs>
        <w:ind w:left="2917" w:hanging="360"/>
      </w:pPr>
    </w:lvl>
    <w:lvl w:ilvl="7">
      <w:start w:val="1"/>
      <w:numFmt w:val="lowerLetter"/>
      <w:lvlText w:val="%8."/>
      <w:lvlJc w:val="left"/>
      <w:pPr>
        <w:tabs>
          <w:tab w:val="num" w:pos="3277"/>
        </w:tabs>
        <w:ind w:left="3277" w:hanging="360"/>
      </w:pPr>
    </w:lvl>
    <w:lvl w:ilvl="8">
      <w:start w:val="1"/>
      <w:numFmt w:val="lowerRoman"/>
      <w:lvlText w:val="%9."/>
      <w:lvlJc w:val="left"/>
      <w:pPr>
        <w:tabs>
          <w:tab w:val="num" w:pos="3637"/>
        </w:tabs>
        <w:ind w:left="3637" w:hanging="360"/>
      </w:pPr>
    </w:lvl>
  </w:abstractNum>
  <w:abstractNum w:abstractNumId="15" w15:restartNumberingAfterBreak="0">
    <w:nsid w:val="48274896"/>
    <w:multiLevelType w:val="hybridMultilevel"/>
    <w:tmpl w:val="BC9673DC"/>
    <w:lvl w:ilvl="0" w:tplc="DDBE6FCE">
      <w:start w:val="1"/>
      <w:numFmt w:val="decimal"/>
      <w:lvlText w:val="%1."/>
      <w:lvlJc w:val="left"/>
      <w:pPr>
        <w:ind w:left="1080" w:hanging="360"/>
      </w:pPr>
      <w:rPr>
        <w:rFonts w:hint="default"/>
      </w:rPr>
    </w:lvl>
    <w:lvl w:ilvl="1" w:tplc="04090019">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16" w15:restartNumberingAfterBreak="0">
    <w:nsid w:val="52461008"/>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7" w15:restartNumberingAfterBreak="0">
    <w:nsid w:val="54E50EE7"/>
    <w:multiLevelType w:val="hybridMultilevel"/>
    <w:tmpl w:val="664E259A"/>
    <w:lvl w:ilvl="0" w:tplc="0DD61CF0">
      <w:start w:val="1"/>
      <w:numFmt w:val="bullet"/>
      <w:pStyle w:val="salyga"/>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216DDD"/>
    <w:multiLevelType w:val="hybridMultilevel"/>
    <w:tmpl w:val="FFDEB26C"/>
    <w:lvl w:ilvl="0" w:tplc="FFFFFFFF">
      <w:numFmt w:val="decimal"/>
      <w:pStyle w:val="Tekstasnuo0numbered"/>
      <w:lvlText w:val="%1."/>
      <w:lvlJc w:val="left"/>
      <w:pPr>
        <w:tabs>
          <w:tab w:val="num" w:pos="1117"/>
        </w:tabs>
        <w:ind w:left="1117"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598A5E7E"/>
    <w:multiLevelType w:val="hybridMultilevel"/>
    <w:tmpl w:val="879A93D2"/>
    <w:lvl w:ilvl="0" w:tplc="04090001">
      <w:start w:val="1"/>
      <w:numFmt w:val="bullet"/>
      <w:lvlText w:val=""/>
      <w:lvlJc w:val="left"/>
      <w:pPr>
        <w:ind w:left="1514" w:hanging="360"/>
      </w:pPr>
      <w:rPr>
        <w:rFonts w:ascii="Symbol" w:hAnsi="Symbol" w:hint="default"/>
      </w:rPr>
    </w:lvl>
    <w:lvl w:ilvl="1" w:tplc="04090003">
      <w:start w:val="1"/>
      <w:numFmt w:val="bullet"/>
      <w:lvlText w:val="o"/>
      <w:lvlJc w:val="left"/>
      <w:pPr>
        <w:ind w:left="2234" w:hanging="360"/>
      </w:pPr>
      <w:rPr>
        <w:rFonts w:ascii="Courier New" w:hAnsi="Courier New" w:cs="Courier New" w:hint="default"/>
      </w:rPr>
    </w:lvl>
    <w:lvl w:ilvl="2" w:tplc="04090005">
      <w:start w:val="1"/>
      <w:numFmt w:val="bullet"/>
      <w:lvlText w:val=""/>
      <w:lvlJc w:val="left"/>
      <w:pPr>
        <w:ind w:left="2954" w:hanging="360"/>
      </w:pPr>
      <w:rPr>
        <w:rFonts w:ascii="Wingdings" w:hAnsi="Wingdings" w:hint="default"/>
      </w:rPr>
    </w:lvl>
    <w:lvl w:ilvl="3" w:tplc="0409000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20" w15:restartNumberingAfterBreak="0">
    <w:nsid w:val="5D1D6804"/>
    <w:multiLevelType w:val="hybridMultilevel"/>
    <w:tmpl w:val="6A7A3F48"/>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1" w15:restartNumberingAfterBreak="0">
    <w:nsid w:val="5F823D4F"/>
    <w:multiLevelType w:val="multilevel"/>
    <w:tmpl w:val="4C4A493C"/>
    <w:lvl w:ilvl="0">
      <w:start w:val="1"/>
      <w:numFmt w:val="decimal"/>
      <w:pStyle w:val="Heading10"/>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0"/>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63BE37A1"/>
    <w:multiLevelType w:val="hybridMultilevel"/>
    <w:tmpl w:val="59DCB4B8"/>
    <w:lvl w:ilvl="0" w:tplc="7282543C">
      <w:start w:val="1"/>
      <w:numFmt w:val="decimal"/>
      <w:pStyle w:val="literatura"/>
      <w:lvlText w:val="%1."/>
      <w:lvlJc w:val="left"/>
      <w:pPr>
        <w:tabs>
          <w:tab w:val="num" w:pos="1296"/>
        </w:tabs>
        <w:ind w:left="1296" w:hanging="360"/>
      </w:pPr>
      <w:rPr>
        <w:i w:val="0"/>
      </w:rPr>
    </w:lvl>
    <w:lvl w:ilvl="1" w:tplc="04090019">
      <w:start w:val="1"/>
      <w:numFmt w:val="lowerLetter"/>
      <w:lvlText w:val="%2."/>
      <w:lvlJc w:val="left"/>
      <w:pPr>
        <w:tabs>
          <w:tab w:val="num" w:pos="2016"/>
        </w:tabs>
        <w:ind w:left="2016" w:hanging="360"/>
      </w:pPr>
    </w:lvl>
    <w:lvl w:ilvl="2" w:tplc="0409001B">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23" w15:restartNumberingAfterBreak="0">
    <w:nsid w:val="6C152694"/>
    <w:multiLevelType w:val="multilevel"/>
    <w:tmpl w:val="D542F13A"/>
    <w:lvl w:ilvl="0">
      <w:start w:val="1"/>
      <w:numFmt w:val="decimal"/>
      <w:lvlText w:val="%1."/>
      <w:lvlJc w:val="left"/>
      <w:pPr>
        <w:tabs>
          <w:tab w:val="num" w:pos="357"/>
        </w:tabs>
        <w:ind w:left="357" w:hanging="357"/>
      </w:pPr>
      <w:rPr>
        <w:rFonts w:hint="default"/>
        <w:i w:val="0"/>
      </w:rPr>
    </w:lvl>
    <w:lvl w:ilvl="1">
      <w:start w:val="1"/>
      <w:numFmt w:val="lowerLetter"/>
      <w:lvlText w:val="%2)"/>
      <w:lvlJc w:val="left"/>
      <w:pPr>
        <w:tabs>
          <w:tab w:val="num" w:pos="720"/>
        </w:tabs>
        <w:ind w:left="720" w:hanging="363"/>
      </w:pPr>
      <w:rPr>
        <w:rFonts w:hint="default"/>
      </w:rPr>
    </w:lvl>
    <w:lvl w:ilvl="2">
      <w:start w:val="1"/>
      <w:numFmt w:val="lowerRoman"/>
      <w:lvlText w:val="%3."/>
      <w:lvlJc w:val="right"/>
      <w:pPr>
        <w:tabs>
          <w:tab w:val="num" w:pos="2736"/>
        </w:tabs>
        <w:ind w:left="2736" w:hanging="180"/>
      </w:pPr>
      <w:rPr>
        <w:rFonts w:hint="default"/>
      </w:rPr>
    </w:lvl>
    <w:lvl w:ilvl="3">
      <w:start w:val="1"/>
      <w:numFmt w:val="decimal"/>
      <w:lvlText w:val="%4."/>
      <w:lvlJc w:val="left"/>
      <w:pPr>
        <w:tabs>
          <w:tab w:val="num" w:pos="3456"/>
        </w:tabs>
        <w:ind w:left="3456" w:hanging="360"/>
      </w:pPr>
      <w:rPr>
        <w:rFonts w:hint="default"/>
      </w:rPr>
    </w:lvl>
    <w:lvl w:ilvl="4">
      <w:start w:val="1"/>
      <w:numFmt w:val="lowerLetter"/>
      <w:lvlText w:val="%5."/>
      <w:lvlJc w:val="left"/>
      <w:pPr>
        <w:tabs>
          <w:tab w:val="num" w:pos="4176"/>
        </w:tabs>
        <w:ind w:left="4176" w:hanging="360"/>
      </w:pPr>
      <w:rPr>
        <w:rFonts w:hint="default"/>
      </w:rPr>
    </w:lvl>
    <w:lvl w:ilvl="5">
      <w:start w:val="1"/>
      <w:numFmt w:val="lowerRoman"/>
      <w:lvlText w:val="%6."/>
      <w:lvlJc w:val="right"/>
      <w:pPr>
        <w:tabs>
          <w:tab w:val="num" w:pos="4896"/>
        </w:tabs>
        <w:ind w:left="4896" w:hanging="180"/>
      </w:pPr>
      <w:rPr>
        <w:rFonts w:hint="default"/>
      </w:rPr>
    </w:lvl>
    <w:lvl w:ilvl="6">
      <w:start w:val="1"/>
      <w:numFmt w:val="decimal"/>
      <w:lvlText w:val="%7."/>
      <w:lvlJc w:val="left"/>
      <w:pPr>
        <w:tabs>
          <w:tab w:val="num" w:pos="5616"/>
        </w:tabs>
        <w:ind w:left="5616" w:hanging="360"/>
      </w:pPr>
      <w:rPr>
        <w:rFonts w:hint="default"/>
      </w:rPr>
    </w:lvl>
    <w:lvl w:ilvl="7">
      <w:start w:val="1"/>
      <w:numFmt w:val="lowerLetter"/>
      <w:lvlText w:val="%8."/>
      <w:lvlJc w:val="left"/>
      <w:pPr>
        <w:tabs>
          <w:tab w:val="num" w:pos="6336"/>
        </w:tabs>
        <w:ind w:left="6336" w:hanging="360"/>
      </w:pPr>
      <w:rPr>
        <w:rFonts w:hint="default"/>
      </w:rPr>
    </w:lvl>
    <w:lvl w:ilvl="8">
      <w:start w:val="1"/>
      <w:numFmt w:val="lowerRoman"/>
      <w:lvlText w:val="%9."/>
      <w:lvlJc w:val="right"/>
      <w:pPr>
        <w:tabs>
          <w:tab w:val="num" w:pos="7056"/>
        </w:tabs>
        <w:ind w:left="7056" w:hanging="180"/>
      </w:pPr>
      <w:rPr>
        <w:rFonts w:hint="default"/>
      </w:rPr>
    </w:lvl>
  </w:abstractNum>
  <w:abstractNum w:abstractNumId="24" w15:restartNumberingAfterBreak="0">
    <w:nsid w:val="6C925D97"/>
    <w:multiLevelType w:val="hybridMultilevel"/>
    <w:tmpl w:val="F934C962"/>
    <w:lvl w:ilvl="0" w:tplc="D548CDD4">
      <w:start w:val="1"/>
      <w:numFmt w:val="decimal"/>
      <w:pStyle w:val="Tekstasnumbered2"/>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5" w15:restartNumberingAfterBreak="0">
    <w:nsid w:val="6D8F596B"/>
    <w:multiLevelType w:val="multilevel"/>
    <w:tmpl w:val="D542F13A"/>
    <w:lvl w:ilvl="0">
      <w:start w:val="1"/>
      <w:numFmt w:val="decimal"/>
      <w:lvlText w:val="%1."/>
      <w:lvlJc w:val="left"/>
      <w:pPr>
        <w:tabs>
          <w:tab w:val="num" w:pos="357"/>
        </w:tabs>
        <w:ind w:left="357" w:hanging="357"/>
      </w:pPr>
      <w:rPr>
        <w:rFonts w:hint="default"/>
        <w:i w:val="0"/>
      </w:rPr>
    </w:lvl>
    <w:lvl w:ilvl="1">
      <w:start w:val="1"/>
      <w:numFmt w:val="lowerLetter"/>
      <w:lvlText w:val="%2)"/>
      <w:lvlJc w:val="left"/>
      <w:pPr>
        <w:tabs>
          <w:tab w:val="num" w:pos="720"/>
        </w:tabs>
        <w:ind w:left="720" w:hanging="363"/>
      </w:pPr>
      <w:rPr>
        <w:rFonts w:hint="default"/>
      </w:rPr>
    </w:lvl>
    <w:lvl w:ilvl="2">
      <w:start w:val="1"/>
      <w:numFmt w:val="lowerRoman"/>
      <w:lvlText w:val="%3."/>
      <w:lvlJc w:val="right"/>
      <w:pPr>
        <w:tabs>
          <w:tab w:val="num" w:pos="2736"/>
        </w:tabs>
        <w:ind w:left="2736" w:hanging="180"/>
      </w:pPr>
      <w:rPr>
        <w:rFonts w:hint="default"/>
      </w:rPr>
    </w:lvl>
    <w:lvl w:ilvl="3">
      <w:start w:val="1"/>
      <w:numFmt w:val="decimal"/>
      <w:lvlText w:val="%4."/>
      <w:lvlJc w:val="left"/>
      <w:pPr>
        <w:tabs>
          <w:tab w:val="num" w:pos="3456"/>
        </w:tabs>
        <w:ind w:left="3456" w:hanging="360"/>
      </w:pPr>
      <w:rPr>
        <w:rFonts w:hint="default"/>
      </w:rPr>
    </w:lvl>
    <w:lvl w:ilvl="4">
      <w:start w:val="1"/>
      <w:numFmt w:val="lowerLetter"/>
      <w:lvlText w:val="%5."/>
      <w:lvlJc w:val="left"/>
      <w:pPr>
        <w:tabs>
          <w:tab w:val="num" w:pos="4176"/>
        </w:tabs>
        <w:ind w:left="4176" w:hanging="360"/>
      </w:pPr>
      <w:rPr>
        <w:rFonts w:hint="default"/>
      </w:rPr>
    </w:lvl>
    <w:lvl w:ilvl="5">
      <w:start w:val="1"/>
      <w:numFmt w:val="lowerRoman"/>
      <w:lvlText w:val="%6."/>
      <w:lvlJc w:val="right"/>
      <w:pPr>
        <w:tabs>
          <w:tab w:val="num" w:pos="4896"/>
        </w:tabs>
        <w:ind w:left="4896" w:hanging="180"/>
      </w:pPr>
      <w:rPr>
        <w:rFonts w:hint="default"/>
      </w:rPr>
    </w:lvl>
    <w:lvl w:ilvl="6">
      <w:start w:val="1"/>
      <w:numFmt w:val="decimal"/>
      <w:lvlText w:val="%7."/>
      <w:lvlJc w:val="left"/>
      <w:pPr>
        <w:tabs>
          <w:tab w:val="num" w:pos="5616"/>
        </w:tabs>
        <w:ind w:left="5616" w:hanging="360"/>
      </w:pPr>
      <w:rPr>
        <w:rFonts w:hint="default"/>
      </w:rPr>
    </w:lvl>
    <w:lvl w:ilvl="7">
      <w:start w:val="1"/>
      <w:numFmt w:val="lowerLetter"/>
      <w:lvlText w:val="%8."/>
      <w:lvlJc w:val="left"/>
      <w:pPr>
        <w:tabs>
          <w:tab w:val="num" w:pos="6336"/>
        </w:tabs>
        <w:ind w:left="6336" w:hanging="360"/>
      </w:pPr>
      <w:rPr>
        <w:rFonts w:hint="default"/>
      </w:rPr>
    </w:lvl>
    <w:lvl w:ilvl="8">
      <w:start w:val="1"/>
      <w:numFmt w:val="lowerRoman"/>
      <w:lvlText w:val="%9."/>
      <w:lvlJc w:val="right"/>
      <w:pPr>
        <w:tabs>
          <w:tab w:val="num" w:pos="7056"/>
        </w:tabs>
        <w:ind w:left="7056" w:hanging="180"/>
      </w:pPr>
      <w:rPr>
        <w:rFonts w:hint="default"/>
      </w:rPr>
    </w:lvl>
  </w:abstractNum>
  <w:abstractNum w:abstractNumId="26" w15:restartNumberingAfterBreak="0">
    <w:nsid w:val="6EDB0C69"/>
    <w:multiLevelType w:val="hybridMultilevel"/>
    <w:tmpl w:val="5C1C0ECC"/>
    <w:lvl w:ilvl="0" w:tplc="FFFFFFFF">
      <w:start w:val="1"/>
      <w:numFmt w:val="bullet"/>
      <w:pStyle w:val="Tekstasbulleted"/>
      <w:lvlText w:val=""/>
      <w:lvlJc w:val="left"/>
      <w:pPr>
        <w:tabs>
          <w:tab w:val="num" w:pos="1117"/>
        </w:tabs>
        <w:ind w:left="1117" w:hanging="360"/>
      </w:pPr>
      <w:rPr>
        <w:rFonts w:ascii="Symbol" w:hAnsi="Symbol" w:hint="default"/>
      </w:rPr>
    </w:lvl>
    <w:lvl w:ilvl="1" w:tplc="FFFFFFFF" w:tentative="1">
      <w:start w:val="1"/>
      <w:numFmt w:val="bullet"/>
      <w:lvlText w:val="o"/>
      <w:lvlJc w:val="left"/>
      <w:pPr>
        <w:tabs>
          <w:tab w:val="num" w:pos="1837"/>
        </w:tabs>
        <w:ind w:left="1837" w:hanging="360"/>
      </w:pPr>
      <w:rPr>
        <w:rFonts w:ascii="Courier New" w:hAnsi="Courier New" w:cs="Courier New" w:hint="default"/>
      </w:rPr>
    </w:lvl>
    <w:lvl w:ilvl="2" w:tplc="FFFFFFFF" w:tentative="1">
      <w:start w:val="1"/>
      <w:numFmt w:val="bullet"/>
      <w:lvlText w:val=""/>
      <w:lvlJc w:val="left"/>
      <w:pPr>
        <w:tabs>
          <w:tab w:val="num" w:pos="2557"/>
        </w:tabs>
        <w:ind w:left="2557" w:hanging="360"/>
      </w:pPr>
      <w:rPr>
        <w:rFonts w:ascii="Wingdings" w:hAnsi="Wingdings" w:hint="default"/>
      </w:rPr>
    </w:lvl>
    <w:lvl w:ilvl="3" w:tplc="FFFFFFFF" w:tentative="1">
      <w:start w:val="1"/>
      <w:numFmt w:val="bullet"/>
      <w:lvlText w:val=""/>
      <w:lvlJc w:val="left"/>
      <w:pPr>
        <w:tabs>
          <w:tab w:val="num" w:pos="3277"/>
        </w:tabs>
        <w:ind w:left="3277" w:hanging="360"/>
      </w:pPr>
      <w:rPr>
        <w:rFonts w:ascii="Symbol" w:hAnsi="Symbol" w:hint="default"/>
      </w:rPr>
    </w:lvl>
    <w:lvl w:ilvl="4" w:tplc="FFFFFFFF" w:tentative="1">
      <w:start w:val="1"/>
      <w:numFmt w:val="bullet"/>
      <w:lvlText w:val="o"/>
      <w:lvlJc w:val="left"/>
      <w:pPr>
        <w:tabs>
          <w:tab w:val="num" w:pos="3997"/>
        </w:tabs>
        <w:ind w:left="3997" w:hanging="360"/>
      </w:pPr>
      <w:rPr>
        <w:rFonts w:ascii="Courier New" w:hAnsi="Courier New" w:cs="Courier New" w:hint="default"/>
      </w:rPr>
    </w:lvl>
    <w:lvl w:ilvl="5" w:tplc="FFFFFFFF" w:tentative="1">
      <w:start w:val="1"/>
      <w:numFmt w:val="bullet"/>
      <w:lvlText w:val=""/>
      <w:lvlJc w:val="left"/>
      <w:pPr>
        <w:tabs>
          <w:tab w:val="num" w:pos="4717"/>
        </w:tabs>
        <w:ind w:left="4717" w:hanging="360"/>
      </w:pPr>
      <w:rPr>
        <w:rFonts w:ascii="Wingdings" w:hAnsi="Wingdings" w:hint="default"/>
      </w:rPr>
    </w:lvl>
    <w:lvl w:ilvl="6" w:tplc="FFFFFFFF" w:tentative="1">
      <w:start w:val="1"/>
      <w:numFmt w:val="bullet"/>
      <w:lvlText w:val=""/>
      <w:lvlJc w:val="left"/>
      <w:pPr>
        <w:tabs>
          <w:tab w:val="num" w:pos="5437"/>
        </w:tabs>
        <w:ind w:left="5437" w:hanging="360"/>
      </w:pPr>
      <w:rPr>
        <w:rFonts w:ascii="Symbol" w:hAnsi="Symbol" w:hint="default"/>
      </w:rPr>
    </w:lvl>
    <w:lvl w:ilvl="7" w:tplc="FFFFFFFF" w:tentative="1">
      <w:start w:val="1"/>
      <w:numFmt w:val="bullet"/>
      <w:lvlText w:val="o"/>
      <w:lvlJc w:val="left"/>
      <w:pPr>
        <w:tabs>
          <w:tab w:val="num" w:pos="6157"/>
        </w:tabs>
        <w:ind w:left="6157" w:hanging="360"/>
      </w:pPr>
      <w:rPr>
        <w:rFonts w:ascii="Courier New" w:hAnsi="Courier New" w:cs="Courier New" w:hint="default"/>
      </w:rPr>
    </w:lvl>
    <w:lvl w:ilvl="8" w:tplc="FFFFFFFF" w:tentative="1">
      <w:start w:val="1"/>
      <w:numFmt w:val="bullet"/>
      <w:lvlText w:val=""/>
      <w:lvlJc w:val="left"/>
      <w:pPr>
        <w:tabs>
          <w:tab w:val="num" w:pos="6877"/>
        </w:tabs>
        <w:ind w:left="6877" w:hanging="360"/>
      </w:pPr>
      <w:rPr>
        <w:rFonts w:ascii="Wingdings" w:hAnsi="Wingdings" w:hint="default"/>
      </w:rPr>
    </w:lvl>
  </w:abstractNum>
  <w:abstractNum w:abstractNumId="27" w15:restartNumberingAfterBreak="0">
    <w:nsid w:val="73BB11FE"/>
    <w:multiLevelType w:val="hybridMultilevel"/>
    <w:tmpl w:val="C8F2A56A"/>
    <w:lvl w:ilvl="0" w:tplc="0427000F">
      <w:start w:val="1"/>
      <w:numFmt w:val="decimal"/>
      <w:lvlText w:val="%1."/>
      <w:lvlJc w:val="left"/>
      <w:pPr>
        <w:tabs>
          <w:tab w:val="num" w:pos="1296"/>
        </w:tabs>
        <w:ind w:left="1296" w:hanging="360"/>
      </w:pPr>
      <w:rPr>
        <w:rFonts w:hint="default"/>
      </w:rPr>
    </w:lvl>
    <w:lvl w:ilvl="1" w:tplc="04090003" w:tentative="1">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8" w15:restartNumberingAfterBreak="0">
    <w:nsid w:val="792E2079"/>
    <w:multiLevelType w:val="hybridMultilevel"/>
    <w:tmpl w:val="49F0D908"/>
    <w:lvl w:ilvl="0" w:tplc="CB9A6664">
      <w:start w:val="1"/>
      <w:numFmt w:val="decimal"/>
      <w:pStyle w:val="numeracijaskliaustas"/>
      <w:lvlText w:val="%1)"/>
      <w:lvlJc w:val="left"/>
      <w:pPr>
        <w:ind w:left="2376" w:hanging="360"/>
      </w:pPr>
    </w:lvl>
    <w:lvl w:ilvl="1" w:tplc="04090019" w:tentative="1">
      <w:start w:val="1"/>
      <w:numFmt w:val="lowerLetter"/>
      <w:lvlText w:val="%2."/>
      <w:lvlJc w:val="left"/>
      <w:pPr>
        <w:ind w:left="3096" w:hanging="360"/>
      </w:pPr>
    </w:lvl>
    <w:lvl w:ilvl="2" w:tplc="0409001B" w:tentative="1">
      <w:start w:val="1"/>
      <w:numFmt w:val="lowerRoman"/>
      <w:lvlText w:val="%3."/>
      <w:lvlJc w:val="right"/>
      <w:pPr>
        <w:ind w:left="3816" w:hanging="180"/>
      </w:pPr>
    </w:lvl>
    <w:lvl w:ilvl="3" w:tplc="0409000F" w:tentative="1">
      <w:start w:val="1"/>
      <w:numFmt w:val="decimal"/>
      <w:lvlText w:val="%4."/>
      <w:lvlJc w:val="left"/>
      <w:pPr>
        <w:ind w:left="4536" w:hanging="360"/>
      </w:pPr>
    </w:lvl>
    <w:lvl w:ilvl="4" w:tplc="04090019" w:tentative="1">
      <w:start w:val="1"/>
      <w:numFmt w:val="lowerLetter"/>
      <w:lvlText w:val="%5."/>
      <w:lvlJc w:val="left"/>
      <w:pPr>
        <w:ind w:left="5256" w:hanging="360"/>
      </w:pPr>
    </w:lvl>
    <w:lvl w:ilvl="5" w:tplc="0409001B" w:tentative="1">
      <w:start w:val="1"/>
      <w:numFmt w:val="lowerRoman"/>
      <w:lvlText w:val="%6."/>
      <w:lvlJc w:val="right"/>
      <w:pPr>
        <w:ind w:left="5976" w:hanging="180"/>
      </w:pPr>
    </w:lvl>
    <w:lvl w:ilvl="6" w:tplc="0409000F" w:tentative="1">
      <w:start w:val="1"/>
      <w:numFmt w:val="decimal"/>
      <w:lvlText w:val="%7."/>
      <w:lvlJc w:val="left"/>
      <w:pPr>
        <w:ind w:left="6696" w:hanging="360"/>
      </w:pPr>
    </w:lvl>
    <w:lvl w:ilvl="7" w:tplc="04090019" w:tentative="1">
      <w:start w:val="1"/>
      <w:numFmt w:val="lowerLetter"/>
      <w:lvlText w:val="%8."/>
      <w:lvlJc w:val="left"/>
      <w:pPr>
        <w:ind w:left="7416" w:hanging="360"/>
      </w:pPr>
    </w:lvl>
    <w:lvl w:ilvl="8" w:tplc="0409001B" w:tentative="1">
      <w:start w:val="1"/>
      <w:numFmt w:val="lowerRoman"/>
      <w:lvlText w:val="%9."/>
      <w:lvlJc w:val="right"/>
      <w:pPr>
        <w:ind w:left="8136" w:hanging="180"/>
      </w:pPr>
    </w:lvl>
  </w:abstractNum>
  <w:abstractNum w:abstractNumId="29" w15:restartNumberingAfterBreak="0">
    <w:nsid w:val="7A821C52"/>
    <w:multiLevelType w:val="hybridMultilevel"/>
    <w:tmpl w:val="FF761130"/>
    <w:lvl w:ilvl="0" w:tplc="2A266B4A">
      <w:start w:val="1"/>
      <w:numFmt w:val="bullet"/>
      <w:pStyle w:val="Stilius1"/>
      <w:lvlText w:val=""/>
      <w:lvlJc w:val="left"/>
      <w:pPr>
        <w:tabs>
          <w:tab w:val="num" w:pos="1117"/>
        </w:tabs>
        <w:ind w:left="1117" w:hanging="360"/>
      </w:pPr>
      <w:rPr>
        <w:rFonts w:ascii="Symbol" w:hAnsi="Symbol" w:hint="default"/>
      </w:rPr>
    </w:lvl>
    <w:lvl w:ilvl="1" w:tplc="04270003" w:tentative="1">
      <w:start w:val="1"/>
      <w:numFmt w:val="bullet"/>
      <w:lvlText w:val="o"/>
      <w:lvlJc w:val="left"/>
      <w:pPr>
        <w:tabs>
          <w:tab w:val="num" w:pos="1837"/>
        </w:tabs>
        <w:ind w:left="1837" w:hanging="360"/>
      </w:pPr>
      <w:rPr>
        <w:rFonts w:ascii="Courier New" w:hAnsi="Courier New" w:cs="Courier New" w:hint="default"/>
      </w:rPr>
    </w:lvl>
    <w:lvl w:ilvl="2" w:tplc="04270005" w:tentative="1">
      <w:start w:val="1"/>
      <w:numFmt w:val="bullet"/>
      <w:lvlText w:val=""/>
      <w:lvlJc w:val="left"/>
      <w:pPr>
        <w:tabs>
          <w:tab w:val="num" w:pos="2557"/>
        </w:tabs>
        <w:ind w:left="2557" w:hanging="360"/>
      </w:pPr>
      <w:rPr>
        <w:rFonts w:ascii="Wingdings" w:hAnsi="Wingdings" w:hint="default"/>
      </w:rPr>
    </w:lvl>
    <w:lvl w:ilvl="3" w:tplc="04270001" w:tentative="1">
      <w:start w:val="1"/>
      <w:numFmt w:val="bullet"/>
      <w:lvlText w:val=""/>
      <w:lvlJc w:val="left"/>
      <w:pPr>
        <w:tabs>
          <w:tab w:val="num" w:pos="3277"/>
        </w:tabs>
        <w:ind w:left="3277" w:hanging="360"/>
      </w:pPr>
      <w:rPr>
        <w:rFonts w:ascii="Symbol" w:hAnsi="Symbol" w:hint="default"/>
      </w:rPr>
    </w:lvl>
    <w:lvl w:ilvl="4" w:tplc="04270003" w:tentative="1">
      <w:start w:val="1"/>
      <w:numFmt w:val="bullet"/>
      <w:lvlText w:val="o"/>
      <w:lvlJc w:val="left"/>
      <w:pPr>
        <w:tabs>
          <w:tab w:val="num" w:pos="3997"/>
        </w:tabs>
        <w:ind w:left="3997" w:hanging="360"/>
      </w:pPr>
      <w:rPr>
        <w:rFonts w:ascii="Courier New" w:hAnsi="Courier New" w:cs="Courier New" w:hint="default"/>
      </w:rPr>
    </w:lvl>
    <w:lvl w:ilvl="5" w:tplc="04270005" w:tentative="1">
      <w:start w:val="1"/>
      <w:numFmt w:val="bullet"/>
      <w:lvlText w:val=""/>
      <w:lvlJc w:val="left"/>
      <w:pPr>
        <w:tabs>
          <w:tab w:val="num" w:pos="4717"/>
        </w:tabs>
        <w:ind w:left="4717" w:hanging="360"/>
      </w:pPr>
      <w:rPr>
        <w:rFonts w:ascii="Wingdings" w:hAnsi="Wingdings" w:hint="default"/>
      </w:rPr>
    </w:lvl>
    <w:lvl w:ilvl="6" w:tplc="04270001" w:tentative="1">
      <w:start w:val="1"/>
      <w:numFmt w:val="bullet"/>
      <w:lvlText w:val=""/>
      <w:lvlJc w:val="left"/>
      <w:pPr>
        <w:tabs>
          <w:tab w:val="num" w:pos="5437"/>
        </w:tabs>
        <w:ind w:left="5437" w:hanging="360"/>
      </w:pPr>
      <w:rPr>
        <w:rFonts w:ascii="Symbol" w:hAnsi="Symbol" w:hint="default"/>
      </w:rPr>
    </w:lvl>
    <w:lvl w:ilvl="7" w:tplc="04270003" w:tentative="1">
      <w:start w:val="1"/>
      <w:numFmt w:val="bullet"/>
      <w:lvlText w:val="o"/>
      <w:lvlJc w:val="left"/>
      <w:pPr>
        <w:tabs>
          <w:tab w:val="num" w:pos="6157"/>
        </w:tabs>
        <w:ind w:left="6157" w:hanging="360"/>
      </w:pPr>
      <w:rPr>
        <w:rFonts w:ascii="Courier New" w:hAnsi="Courier New" w:cs="Courier New" w:hint="default"/>
      </w:rPr>
    </w:lvl>
    <w:lvl w:ilvl="8" w:tplc="04270005" w:tentative="1">
      <w:start w:val="1"/>
      <w:numFmt w:val="bullet"/>
      <w:lvlText w:val=""/>
      <w:lvlJc w:val="left"/>
      <w:pPr>
        <w:tabs>
          <w:tab w:val="num" w:pos="6877"/>
        </w:tabs>
        <w:ind w:left="6877" w:hanging="360"/>
      </w:pPr>
      <w:rPr>
        <w:rFonts w:ascii="Wingdings" w:hAnsi="Wingdings" w:hint="default"/>
      </w:rPr>
    </w:lvl>
  </w:abstractNum>
  <w:abstractNum w:abstractNumId="30" w15:restartNumberingAfterBreak="0">
    <w:nsid w:val="7D7B2275"/>
    <w:multiLevelType w:val="multilevel"/>
    <w:tmpl w:val="B8AAE328"/>
    <w:lvl w:ilvl="0">
      <w:start w:val="1"/>
      <w:numFmt w:val="decimal"/>
      <w:lvlText w:val="%1."/>
      <w:lvlJc w:val="left"/>
      <w:pPr>
        <w:tabs>
          <w:tab w:val="num" w:pos="357"/>
        </w:tabs>
        <w:ind w:left="357" w:hanging="357"/>
      </w:pPr>
      <w:rPr>
        <w:rFonts w:hint="default"/>
      </w:rPr>
    </w:lvl>
    <w:lvl w:ilvl="1">
      <w:start w:val="1"/>
      <w:numFmt w:val="lowerLetter"/>
      <w:lvlText w:val="%2)"/>
      <w:lvlJc w:val="left"/>
      <w:pPr>
        <w:tabs>
          <w:tab w:val="num" w:pos="720"/>
        </w:tabs>
        <w:ind w:left="720" w:hanging="363"/>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6"/>
  </w:num>
  <w:num w:numId="2">
    <w:abstractNumId w:val="6"/>
  </w:num>
  <w:num w:numId="3">
    <w:abstractNumId w:val="5"/>
  </w:num>
  <w:num w:numId="4">
    <w:abstractNumId w:val="22"/>
    <w:lvlOverride w:ilvl="0">
      <w:startOverride w:val="1"/>
    </w:lvlOverride>
  </w:num>
  <w:num w:numId="5">
    <w:abstractNumId w:val="22"/>
    <w:lvlOverride w:ilvl="0">
      <w:startOverride w:val="1"/>
    </w:lvlOverride>
  </w:num>
  <w:num w:numId="6">
    <w:abstractNumId w:val="22"/>
    <w:lvlOverride w:ilvl="0">
      <w:startOverride w:val="1"/>
    </w:lvlOverride>
  </w:num>
  <w:num w:numId="7">
    <w:abstractNumId w:val="22"/>
    <w:lvlOverride w:ilvl="0">
      <w:startOverride w:val="1"/>
    </w:lvlOverride>
  </w:num>
  <w:num w:numId="8">
    <w:abstractNumId w:val="7"/>
  </w:num>
  <w:num w:numId="9">
    <w:abstractNumId w:val="21"/>
  </w:num>
  <w:num w:numId="10">
    <w:abstractNumId w:val="10"/>
  </w:num>
  <w:num w:numId="11">
    <w:abstractNumId w:val="3"/>
  </w:num>
  <w:num w:numId="12">
    <w:abstractNumId w:val="11"/>
  </w:num>
  <w:num w:numId="13">
    <w:abstractNumId w:val="22"/>
    <w:lvlOverride w:ilvl="0">
      <w:startOverride w:val="1"/>
    </w:lvlOverride>
  </w:num>
  <w:num w:numId="14">
    <w:abstractNumId w:val="0"/>
  </w:num>
  <w:num w:numId="15">
    <w:abstractNumId w:val="29"/>
  </w:num>
  <w:num w:numId="16">
    <w:abstractNumId w:val="14"/>
  </w:num>
  <w:num w:numId="17">
    <w:abstractNumId w:val="27"/>
  </w:num>
  <w:num w:numId="18">
    <w:abstractNumId w:val="17"/>
  </w:num>
  <w:num w:numId="19">
    <w:abstractNumId w:val="26"/>
  </w:num>
  <w:num w:numId="20">
    <w:abstractNumId w:val="18"/>
  </w:num>
  <w:num w:numId="21">
    <w:abstractNumId w:val="28"/>
  </w:num>
  <w:num w:numId="22">
    <w:abstractNumId w:val="4"/>
  </w:num>
  <w:num w:numId="23">
    <w:abstractNumId w:val="4"/>
    <w:lvlOverride w:ilvl="0">
      <w:startOverride w:val="1"/>
    </w:lvlOverride>
  </w:num>
  <w:num w:numId="24">
    <w:abstractNumId w:val="22"/>
    <w:lvlOverride w:ilvl="0">
      <w:startOverride w:val="1"/>
    </w:lvlOverride>
  </w:num>
  <w:num w:numId="25">
    <w:abstractNumId w:val="1"/>
  </w:num>
  <w:num w:numId="26">
    <w:abstractNumId w:val="20"/>
  </w:num>
  <w:num w:numId="27">
    <w:abstractNumId w:val="30"/>
  </w:num>
  <w:num w:numId="28">
    <w:abstractNumId w:val="9"/>
  </w:num>
  <w:num w:numId="29">
    <w:abstractNumId w:val="25"/>
  </w:num>
  <w:num w:numId="30">
    <w:abstractNumId w:val="13"/>
  </w:num>
  <w:num w:numId="31">
    <w:abstractNumId w:val="8"/>
  </w:num>
  <w:num w:numId="32">
    <w:abstractNumId w:val="23"/>
  </w:num>
  <w:num w:numId="33">
    <w:abstractNumId w:val="12"/>
  </w:num>
  <w:num w:numId="34">
    <w:abstractNumId w:val="15"/>
  </w:num>
  <w:num w:numId="35">
    <w:abstractNumId w:val="10"/>
    <w:lvlOverride w:ilvl="0">
      <w:startOverride w:val="1"/>
    </w:lvlOverride>
  </w:num>
  <w:num w:numId="36">
    <w:abstractNumId w:val="10"/>
    <w:lvlOverride w:ilvl="0">
      <w:startOverride w:val="1"/>
    </w:lvlOverride>
  </w:num>
  <w:num w:numId="37">
    <w:abstractNumId w:val="24"/>
  </w:num>
  <w:num w:numId="38">
    <w:abstractNumId w:val="24"/>
    <w:lvlOverride w:ilvl="0">
      <w:startOverride w:val="1"/>
    </w:lvlOverride>
  </w:num>
  <w:num w:numId="39">
    <w:abstractNumId w:val="24"/>
    <w:lvlOverride w:ilvl="0">
      <w:startOverride w:val="1"/>
    </w:lvlOverride>
  </w:num>
  <w:num w:numId="40">
    <w:abstractNumId w:val="24"/>
    <w:lvlOverride w:ilvl="0">
      <w:startOverride w:val="1"/>
    </w:lvlOverride>
  </w:num>
  <w:num w:numId="41">
    <w:abstractNumId w:val="24"/>
    <w:lvlOverride w:ilvl="0">
      <w:startOverride w:val="1"/>
    </w:lvlOverride>
  </w:num>
  <w:num w:numId="42">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fr-FR" w:vendorID="64" w:dllVersion="131078" w:nlCheck="1" w:checkStyle="1"/>
  <w:activeWritingStyle w:appName="MSWord" w:lang="en-US" w:vendorID="8" w:dllVersion="513" w:checkStyle="1"/>
  <w:activeWritingStyle w:appName="MSWord" w:lang="en-GB" w:vendorID="8" w:dllVersion="513" w:checkStyle="1"/>
  <w:activeWritingStyle w:appName="MSWord" w:lang="lt-LT" w:vendorID="71" w:dllVersion="512" w:checkStyle="1"/>
  <w:activeWritingStyle w:appName="MSWord" w:lang="ru-RU" w:vendorID="1" w:dllVersion="512" w:checkStyle="1"/>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396"/>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E32"/>
    <w:rsid w:val="00000104"/>
    <w:rsid w:val="00000189"/>
    <w:rsid w:val="00001091"/>
    <w:rsid w:val="00001598"/>
    <w:rsid w:val="000019FA"/>
    <w:rsid w:val="00001BD6"/>
    <w:rsid w:val="000022F5"/>
    <w:rsid w:val="0000238B"/>
    <w:rsid w:val="00002D4E"/>
    <w:rsid w:val="00004285"/>
    <w:rsid w:val="00004598"/>
    <w:rsid w:val="00004740"/>
    <w:rsid w:val="00004829"/>
    <w:rsid w:val="00005058"/>
    <w:rsid w:val="000054E7"/>
    <w:rsid w:val="00005E54"/>
    <w:rsid w:val="00005E6D"/>
    <w:rsid w:val="000064C0"/>
    <w:rsid w:val="000064E9"/>
    <w:rsid w:val="00006784"/>
    <w:rsid w:val="00006E96"/>
    <w:rsid w:val="00007ED2"/>
    <w:rsid w:val="000108FF"/>
    <w:rsid w:val="00010AB9"/>
    <w:rsid w:val="00010B9A"/>
    <w:rsid w:val="00010C01"/>
    <w:rsid w:val="00010F18"/>
    <w:rsid w:val="0001226C"/>
    <w:rsid w:val="00012685"/>
    <w:rsid w:val="0001285A"/>
    <w:rsid w:val="00012A90"/>
    <w:rsid w:val="000130E8"/>
    <w:rsid w:val="00013206"/>
    <w:rsid w:val="00013451"/>
    <w:rsid w:val="000134FC"/>
    <w:rsid w:val="00013D15"/>
    <w:rsid w:val="0001455C"/>
    <w:rsid w:val="00014800"/>
    <w:rsid w:val="0001500E"/>
    <w:rsid w:val="00015351"/>
    <w:rsid w:val="0001551B"/>
    <w:rsid w:val="000156E9"/>
    <w:rsid w:val="00016275"/>
    <w:rsid w:val="0001678B"/>
    <w:rsid w:val="0001696A"/>
    <w:rsid w:val="00017480"/>
    <w:rsid w:val="000176F1"/>
    <w:rsid w:val="00017793"/>
    <w:rsid w:val="00020539"/>
    <w:rsid w:val="0002081C"/>
    <w:rsid w:val="00020AD8"/>
    <w:rsid w:val="00020E64"/>
    <w:rsid w:val="0002142E"/>
    <w:rsid w:val="00021E71"/>
    <w:rsid w:val="000226AF"/>
    <w:rsid w:val="00022C1B"/>
    <w:rsid w:val="00022E89"/>
    <w:rsid w:val="0002323E"/>
    <w:rsid w:val="0002394A"/>
    <w:rsid w:val="000239B2"/>
    <w:rsid w:val="0002426E"/>
    <w:rsid w:val="00024B48"/>
    <w:rsid w:val="000252C0"/>
    <w:rsid w:val="00025519"/>
    <w:rsid w:val="00025557"/>
    <w:rsid w:val="000257ED"/>
    <w:rsid w:val="00027598"/>
    <w:rsid w:val="00027D09"/>
    <w:rsid w:val="00030401"/>
    <w:rsid w:val="000306C1"/>
    <w:rsid w:val="00031014"/>
    <w:rsid w:val="00031722"/>
    <w:rsid w:val="00031777"/>
    <w:rsid w:val="00032485"/>
    <w:rsid w:val="0003273C"/>
    <w:rsid w:val="00032CE0"/>
    <w:rsid w:val="000331D8"/>
    <w:rsid w:val="00033628"/>
    <w:rsid w:val="00033D03"/>
    <w:rsid w:val="00033F61"/>
    <w:rsid w:val="00034421"/>
    <w:rsid w:val="00035729"/>
    <w:rsid w:val="00035C8F"/>
    <w:rsid w:val="00035E8F"/>
    <w:rsid w:val="00035F5E"/>
    <w:rsid w:val="0003605B"/>
    <w:rsid w:val="000363EF"/>
    <w:rsid w:val="00036698"/>
    <w:rsid w:val="00036747"/>
    <w:rsid w:val="0003681D"/>
    <w:rsid w:val="0003716D"/>
    <w:rsid w:val="00037961"/>
    <w:rsid w:val="00037B54"/>
    <w:rsid w:val="00037B85"/>
    <w:rsid w:val="00037F85"/>
    <w:rsid w:val="00040DFC"/>
    <w:rsid w:val="00042B90"/>
    <w:rsid w:val="00042C88"/>
    <w:rsid w:val="000437F5"/>
    <w:rsid w:val="00044C1F"/>
    <w:rsid w:val="00044C65"/>
    <w:rsid w:val="0004571D"/>
    <w:rsid w:val="00045761"/>
    <w:rsid w:val="000457D6"/>
    <w:rsid w:val="00045E3F"/>
    <w:rsid w:val="00046837"/>
    <w:rsid w:val="000468D3"/>
    <w:rsid w:val="00046B96"/>
    <w:rsid w:val="00046BBA"/>
    <w:rsid w:val="0004709A"/>
    <w:rsid w:val="000474FA"/>
    <w:rsid w:val="000475EE"/>
    <w:rsid w:val="00047B89"/>
    <w:rsid w:val="000501C1"/>
    <w:rsid w:val="00050293"/>
    <w:rsid w:val="0005052A"/>
    <w:rsid w:val="00050574"/>
    <w:rsid w:val="000505B2"/>
    <w:rsid w:val="0005077C"/>
    <w:rsid w:val="00051D16"/>
    <w:rsid w:val="00052532"/>
    <w:rsid w:val="000528C6"/>
    <w:rsid w:val="000528DD"/>
    <w:rsid w:val="00053C58"/>
    <w:rsid w:val="00053CD8"/>
    <w:rsid w:val="00054191"/>
    <w:rsid w:val="00054983"/>
    <w:rsid w:val="00054A7F"/>
    <w:rsid w:val="00054E45"/>
    <w:rsid w:val="00054FE5"/>
    <w:rsid w:val="0005511A"/>
    <w:rsid w:val="000559BC"/>
    <w:rsid w:val="00055D28"/>
    <w:rsid w:val="00057344"/>
    <w:rsid w:val="00057F7B"/>
    <w:rsid w:val="000608BF"/>
    <w:rsid w:val="000615B6"/>
    <w:rsid w:val="000616B5"/>
    <w:rsid w:val="00061E29"/>
    <w:rsid w:val="00061F23"/>
    <w:rsid w:val="000628B4"/>
    <w:rsid w:val="00063478"/>
    <w:rsid w:val="000634C7"/>
    <w:rsid w:val="000637A3"/>
    <w:rsid w:val="00063AA6"/>
    <w:rsid w:val="000640A7"/>
    <w:rsid w:val="00064431"/>
    <w:rsid w:val="00064FC1"/>
    <w:rsid w:val="00065619"/>
    <w:rsid w:val="000656EB"/>
    <w:rsid w:val="0006579C"/>
    <w:rsid w:val="000657FF"/>
    <w:rsid w:val="00065E36"/>
    <w:rsid w:val="00066AC0"/>
    <w:rsid w:val="00067AB1"/>
    <w:rsid w:val="000700C7"/>
    <w:rsid w:val="000701DA"/>
    <w:rsid w:val="00070233"/>
    <w:rsid w:val="000703A0"/>
    <w:rsid w:val="00070AE5"/>
    <w:rsid w:val="00070C8B"/>
    <w:rsid w:val="00070DE3"/>
    <w:rsid w:val="00070EC2"/>
    <w:rsid w:val="00071152"/>
    <w:rsid w:val="000715DC"/>
    <w:rsid w:val="00071807"/>
    <w:rsid w:val="00071937"/>
    <w:rsid w:val="00071BFB"/>
    <w:rsid w:val="00072065"/>
    <w:rsid w:val="0007247D"/>
    <w:rsid w:val="0007249F"/>
    <w:rsid w:val="00072547"/>
    <w:rsid w:val="00072814"/>
    <w:rsid w:val="0007332E"/>
    <w:rsid w:val="000735C7"/>
    <w:rsid w:val="00073D1D"/>
    <w:rsid w:val="00073DED"/>
    <w:rsid w:val="000745C1"/>
    <w:rsid w:val="00074B32"/>
    <w:rsid w:val="0007556B"/>
    <w:rsid w:val="00075A70"/>
    <w:rsid w:val="00075EC8"/>
    <w:rsid w:val="00076082"/>
    <w:rsid w:val="00076274"/>
    <w:rsid w:val="000763CE"/>
    <w:rsid w:val="00076708"/>
    <w:rsid w:val="00076C7C"/>
    <w:rsid w:val="0007767B"/>
    <w:rsid w:val="000779DA"/>
    <w:rsid w:val="00077A9A"/>
    <w:rsid w:val="00077D57"/>
    <w:rsid w:val="00077D6B"/>
    <w:rsid w:val="00081306"/>
    <w:rsid w:val="0008140C"/>
    <w:rsid w:val="00081873"/>
    <w:rsid w:val="00081969"/>
    <w:rsid w:val="00081AA3"/>
    <w:rsid w:val="00081E20"/>
    <w:rsid w:val="000822C8"/>
    <w:rsid w:val="000822D2"/>
    <w:rsid w:val="00082D97"/>
    <w:rsid w:val="00082F04"/>
    <w:rsid w:val="0008368F"/>
    <w:rsid w:val="00083AB9"/>
    <w:rsid w:val="00083BDF"/>
    <w:rsid w:val="00084164"/>
    <w:rsid w:val="000846B6"/>
    <w:rsid w:val="000847AB"/>
    <w:rsid w:val="00084E66"/>
    <w:rsid w:val="0008558F"/>
    <w:rsid w:val="000855BC"/>
    <w:rsid w:val="0008688E"/>
    <w:rsid w:val="000872DA"/>
    <w:rsid w:val="00090152"/>
    <w:rsid w:val="00090235"/>
    <w:rsid w:val="000909EA"/>
    <w:rsid w:val="000917E9"/>
    <w:rsid w:val="00092600"/>
    <w:rsid w:val="00092D6C"/>
    <w:rsid w:val="00092DEC"/>
    <w:rsid w:val="0009347D"/>
    <w:rsid w:val="000938C2"/>
    <w:rsid w:val="00093B3F"/>
    <w:rsid w:val="00093DE3"/>
    <w:rsid w:val="000941C9"/>
    <w:rsid w:val="0009489D"/>
    <w:rsid w:val="00094900"/>
    <w:rsid w:val="000949F6"/>
    <w:rsid w:val="00094B9B"/>
    <w:rsid w:val="00095093"/>
    <w:rsid w:val="0009517B"/>
    <w:rsid w:val="000952F6"/>
    <w:rsid w:val="00095DA2"/>
    <w:rsid w:val="00095E85"/>
    <w:rsid w:val="00096188"/>
    <w:rsid w:val="0009623A"/>
    <w:rsid w:val="00096313"/>
    <w:rsid w:val="000963FE"/>
    <w:rsid w:val="0009663A"/>
    <w:rsid w:val="000966D5"/>
    <w:rsid w:val="00096755"/>
    <w:rsid w:val="000967ED"/>
    <w:rsid w:val="00096931"/>
    <w:rsid w:val="00096B75"/>
    <w:rsid w:val="0009762A"/>
    <w:rsid w:val="000A0824"/>
    <w:rsid w:val="000A09A1"/>
    <w:rsid w:val="000A09FC"/>
    <w:rsid w:val="000A0B2A"/>
    <w:rsid w:val="000A11FB"/>
    <w:rsid w:val="000A1A87"/>
    <w:rsid w:val="000A20B7"/>
    <w:rsid w:val="000A2296"/>
    <w:rsid w:val="000A292C"/>
    <w:rsid w:val="000A3267"/>
    <w:rsid w:val="000A39CB"/>
    <w:rsid w:val="000A3C80"/>
    <w:rsid w:val="000A41CB"/>
    <w:rsid w:val="000A4628"/>
    <w:rsid w:val="000A4A84"/>
    <w:rsid w:val="000A4C14"/>
    <w:rsid w:val="000A510A"/>
    <w:rsid w:val="000A586B"/>
    <w:rsid w:val="000A5F4F"/>
    <w:rsid w:val="000A60C3"/>
    <w:rsid w:val="000A63E8"/>
    <w:rsid w:val="000A668F"/>
    <w:rsid w:val="000A6C39"/>
    <w:rsid w:val="000A761D"/>
    <w:rsid w:val="000A7E65"/>
    <w:rsid w:val="000A7E93"/>
    <w:rsid w:val="000B0279"/>
    <w:rsid w:val="000B0B23"/>
    <w:rsid w:val="000B0C94"/>
    <w:rsid w:val="000B12E3"/>
    <w:rsid w:val="000B16A7"/>
    <w:rsid w:val="000B223E"/>
    <w:rsid w:val="000B2A71"/>
    <w:rsid w:val="000B2C33"/>
    <w:rsid w:val="000B2D0F"/>
    <w:rsid w:val="000B2EC2"/>
    <w:rsid w:val="000B3B00"/>
    <w:rsid w:val="000B3F74"/>
    <w:rsid w:val="000B41DD"/>
    <w:rsid w:val="000B42E6"/>
    <w:rsid w:val="000B4822"/>
    <w:rsid w:val="000B4993"/>
    <w:rsid w:val="000B4DD1"/>
    <w:rsid w:val="000B523A"/>
    <w:rsid w:val="000B5978"/>
    <w:rsid w:val="000B636F"/>
    <w:rsid w:val="000B68D5"/>
    <w:rsid w:val="000B711C"/>
    <w:rsid w:val="000B7B39"/>
    <w:rsid w:val="000B7F03"/>
    <w:rsid w:val="000C0044"/>
    <w:rsid w:val="000C0CCD"/>
    <w:rsid w:val="000C0D79"/>
    <w:rsid w:val="000C0E3D"/>
    <w:rsid w:val="000C0FE3"/>
    <w:rsid w:val="000C1789"/>
    <w:rsid w:val="000C1884"/>
    <w:rsid w:val="000C1959"/>
    <w:rsid w:val="000C1B0D"/>
    <w:rsid w:val="000C1BE1"/>
    <w:rsid w:val="000C1E47"/>
    <w:rsid w:val="000C22CF"/>
    <w:rsid w:val="000C2592"/>
    <w:rsid w:val="000C2C8B"/>
    <w:rsid w:val="000C2D26"/>
    <w:rsid w:val="000C2DAF"/>
    <w:rsid w:val="000C2E61"/>
    <w:rsid w:val="000C2FC3"/>
    <w:rsid w:val="000C3067"/>
    <w:rsid w:val="000C32D6"/>
    <w:rsid w:val="000C3996"/>
    <w:rsid w:val="000C44B8"/>
    <w:rsid w:val="000C484D"/>
    <w:rsid w:val="000C5114"/>
    <w:rsid w:val="000C52BF"/>
    <w:rsid w:val="000C52C4"/>
    <w:rsid w:val="000C5E0D"/>
    <w:rsid w:val="000C617C"/>
    <w:rsid w:val="000C6798"/>
    <w:rsid w:val="000C6DCB"/>
    <w:rsid w:val="000C6DEA"/>
    <w:rsid w:val="000C7108"/>
    <w:rsid w:val="000C718F"/>
    <w:rsid w:val="000C7CD5"/>
    <w:rsid w:val="000D023C"/>
    <w:rsid w:val="000D049B"/>
    <w:rsid w:val="000D0540"/>
    <w:rsid w:val="000D109E"/>
    <w:rsid w:val="000D138E"/>
    <w:rsid w:val="000D14C6"/>
    <w:rsid w:val="000D210D"/>
    <w:rsid w:val="000D243C"/>
    <w:rsid w:val="000D246D"/>
    <w:rsid w:val="000D35CB"/>
    <w:rsid w:val="000D3E11"/>
    <w:rsid w:val="000D4FE6"/>
    <w:rsid w:val="000D5407"/>
    <w:rsid w:val="000D56D1"/>
    <w:rsid w:val="000D5D5B"/>
    <w:rsid w:val="000D63DE"/>
    <w:rsid w:val="000D7065"/>
    <w:rsid w:val="000E02EC"/>
    <w:rsid w:val="000E03D9"/>
    <w:rsid w:val="000E05D4"/>
    <w:rsid w:val="000E0636"/>
    <w:rsid w:val="000E093A"/>
    <w:rsid w:val="000E0992"/>
    <w:rsid w:val="000E09EC"/>
    <w:rsid w:val="000E0AE3"/>
    <w:rsid w:val="000E0D10"/>
    <w:rsid w:val="000E14E9"/>
    <w:rsid w:val="000E1796"/>
    <w:rsid w:val="000E1BA1"/>
    <w:rsid w:val="000E1E6C"/>
    <w:rsid w:val="000E273B"/>
    <w:rsid w:val="000E2DFD"/>
    <w:rsid w:val="000E32F8"/>
    <w:rsid w:val="000E3518"/>
    <w:rsid w:val="000E367E"/>
    <w:rsid w:val="000E4975"/>
    <w:rsid w:val="000E4D97"/>
    <w:rsid w:val="000E52E7"/>
    <w:rsid w:val="000E58D3"/>
    <w:rsid w:val="000E599C"/>
    <w:rsid w:val="000E66A5"/>
    <w:rsid w:val="000E6A63"/>
    <w:rsid w:val="000E7A47"/>
    <w:rsid w:val="000F050C"/>
    <w:rsid w:val="000F10AA"/>
    <w:rsid w:val="000F120E"/>
    <w:rsid w:val="000F1432"/>
    <w:rsid w:val="000F185F"/>
    <w:rsid w:val="000F19BB"/>
    <w:rsid w:val="000F206A"/>
    <w:rsid w:val="000F27C5"/>
    <w:rsid w:val="000F27D3"/>
    <w:rsid w:val="000F280D"/>
    <w:rsid w:val="000F28EE"/>
    <w:rsid w:val="000F2D19"/>
    <w:rsid w:val="000F341D"/>
    <w:rsid w:val="000F3462"/>
    <w:rsid w:val="000F3467"/>
    <w:rsid w:val="000F3AFC"/>
    <w:rsid w:val="000F432F"/>
    <w:rsid w:val="000F4B88"/>
    <w:rsid w:val="000F4B99"/>
    <w:rsid w:val="000F4C00"/>
    <w:rsid w:val="000F4CEE"/>
    <w:rsid w:val="000F544E"/>
    <w:rsid w:val="000F558D"/>
    <w:rsid w:val="000F5769"/>
    <w:rsid w:val="000F601D"/>
    <w:rsid w:val="000F61D4"/>
    <w:rsid w:val="000F686A"/>
    <w:rsid w:val="000F68F1"/>
    <w:rsid w:val="000F69C6"/>
    <w:rsid w:val="000F6C66"/>
    <w:rsid w:val="000F75F7"/>
    <w:rsid w:val="000F7999"/>
    <w:rsid w:val="001001CB"/>
    <w:rsid w:val="00100A70"/>
    <w:rsid w:val="001012FC"/>
    <w:rsid w:val="00101309"/>
    <w:rsid w:val="00101A1A"/>
    <w:rsid w:val="00102115"/>
    <w:rsid w:val="00102304"/>
    <w:rsid w:val="00102E52"/>
    <w:rsid w:val="0010328D"/>
    <w:rsid w:val="00103550"/>
    <w:rsid w:val="0010362F"/>
    <w:rsid w:val="001038C1"/>
    <w:rsid w:val="00103948"/>
    <w:rsid w:val="00103A89"/>
    <w:rsid w:val="00103ABD"/>
    <w:rsid w:val="00103BA2"/>
    <w:rsid w:val="00103CFA"/>
    <w:rsid w:val="00104954"/>
    <w:rsid w:val="00104EBD"/>
    <w:rsid w:val="00105144"/>
    <w:rsid w:val="0010531F"/>
    <w:rsid w:val="001060F5"/>
    <w:rsid w:val="0010621D"/>
    <w:rsid w:val="00106722"/>
    <w:rsid w:val="00106D95"/>
    <w:rsid w:val="001070E5"/>
    <w:rsid w:val="00107A38"/>
    <w:rsid w:val="00107A47"/>
    <w:rsid w:val="001102AB"/>
    <w:rsid w:val="0011066C"/>
    <w:rsid w:val="00111970"/>
    <w:rsid w:val="0011203B"/>
    <w:rsid w:val="0011253F"/>
    <w:rsid w:val="001126A0"/>
    <w:rsid w:val="001126C3"/>
    <w:rsid w:val="00112796"/>
    <w:rsid w:val="00113CB6"/>
    <w:rsid w:val="00113E07"/>
    <w:rsid w:val="00113E1C"/>
    <w:rsid w:val="00113FD0"/>
    <w:rsid w:val="00114140"/>
    <w:rsid w:val="00114703"/>
    <w:rsid w:val="00114DE1"/>
    <w:rsid w:val="00114EE2"/>
    <w:rsid w:val="0011554C"/>
    <w:rsid w:val="00115695"/>
    <w:rsid w:val="001157C7"/>
    <w:rsid w:val="00115C48"/>
    <w:rsid w:val="00116166"/>
    <w:rsid w:val="0011646E"/>
    <w:rsid w:val="0011653B"/>
    <w:rsid w:val="00116D19"/>
    <w:rsid w:val="001171F2"/>
    <w:rsid w:val="0011781A"/>
    <w:rsid w:val="001178D3"/>
    <w:rsid w:val="00117B38"/>
    <w:rsid w:val="00117D7A"/>
    <w:rsid w:val="00117FBD"/>
    <w:rsid w:val="00120042"/>
    <w:rsid w:val="001203B0"/>
    <w:rsid w:val="00120650"/>
    <w:rsid w:val="00120875"/>
    <w:rsid w:val="00121117"/>
    <w:rsid w:val="00121554"/>
    <w:rsid w:val="00121A41"/>
    <w:rsid w:val="0012222F"/>
    <w:rsid w:val="001223B3"/>
    <w:rsid w:val="001224D4"/>
    <w:rsid w:val="00122676"/>
    <w:rsid w:val="00123FEC"/>
    <w:rsid w:val="00124671"/>
    <w:rsid w:val="001249BC"/>
    <w:rsid w:val="001249EB"/>
    <w:rsid w:val="00124A96"/>
    <w:rsid w:val="00125D1F"/>
    <w:rsid w:val="0012634A"/>
    <w:rsid w:val="001273E9"/>
    <w:rsid w:val="001277F2"/>
    <w:rsid w:val="00127D26"/>
    <w:rsid w:val="001303BA"/>
    <w:rsid w:val="00130748"/>
    <w:rsid w:val="00130B8A"/>
    <w:rsid w:val="00130C9B"/>
    <w:rsid w:val="00131D5D"/>
    <w:rsid w:val="001328E5"/>
    <w:rsid w:val="001332DB"/>
    <w:rsid w:val="001337FC"/>
    <w:rsid w:val="0013386F"/>
    <w:rsid w:val="00133907"/>
    <w:rsid w:val="00133E34"/>
    <w:rsid w:val="00134980"/>
    <w:rsid w:val="00134D75"/>
    <w:rsid w:val="00134DBD"/>
    <w:rsid w:val="00134FD3"/>
    <w:rsid w:val="0013532E"/>
    <w:rsid w:val="001354A7"/>
    <w:rsid w:val="00135C85"/>
    <w:rsid w:val="001362D1"/>
    <w:rsid w:val="00136325"/>
    <w:rsid w:val="00136663"/>
    <w:rsid w:val="001366C8"/>
    <w:rsid w:val="001367DC"/>
    <w:rsid w:val="001371CE"/>
    <w:rsid w:val="001373E3"/>
    <w:rsid w:val="001376F9"/>
    <w:rsid w:val="00137ABA"/>
    <w:rsid w:val="001400F1"/>
    <w:rsid w:val="0014018A"/>
    <w:rsid w:val="00140481"/>
    <w:rsid w:val="00140879"/>
    <w:rsid w:val="00140EAA"/>
    <w:rsid w:val="00140F9E"/>
    <w:rsid w:val="001414E2"/>
    <w:rsid w:val="00141FDD"/>
    <w:rsid w:val="00142C02"/>
    <w:rsid w:val="00143412"/>
    <w:rsid w:val="00143634"/>
    <w:rsid w:val="00143691"/>
    <w:rsid w:val="001439DE"/>
    <w:rsid w:val="00143E31"/>
    <w:rsid w:val="00143E38"/>
    <w:rsid w:val="00143ECA"/>
    <w:rsid w:val="0014412C"/>
    <w:rsid w:val="00144530"/>
    <w:rsid w:val="00144687"/>
    <w:rsid w:val="00144910"/>
    <w:rsid w:val="00144A58"/>
    <w:rsid w:val="00144DBD"/>
    <w:rsid w:val="00144F29"/>
    <w:rsid w:val="00145140"/>
    <w:rsid w:val="00145217"/>
    <w:rsid w:val="00145384"/>
    <w:rsid w:val="00145434"/>
    <w:rsid w:val="00145834"/>
    <w:rsid w:val="00145AB8"/>
    <w:rsid w:val="00145B0C"/>
    <w:rsid w:val="00145D57"/>
    <w:rsid w:val="00146349"/>
    <w:rsid w:val="00146AB5"/>
    <w:rsid w:val="00147A05"/>
    <w:rsid w:val="00147CE8"/>
    <w:rsid w:val="001500B8"/>
    <w:rsid w:val="001501B9"/>
    <w:rsid w:val="001504F3"/>
    <w:rsid w:val="00150813"/>
    <w:rsid w:val="0015088B"/>
    <w:rsid w:val="00150AA6"/>
    <w:rsid w:val="00150EDA"/>
    <w:rsid w:val="00150F92"/>
    <w:rsid w:val="00151032"/>
    <w:rsid w:val="00151544"/>
    <w:rsid w:val="00151630"/>
    <w:rsid w:val="001517C7"/>
    <w:rsid w:val="00151C69"/>
    <w:rsid w:val="00152C93"/>
    <w:rsid w:val="0015319D"/>
    <w:rsid w:val="001538CB"/>
    <w:rsid w:val="00153966"/>
    <w:rsid w:val="00153AA9"/>
    <w:rsid w:val="00153C5B"/>
    <w:rsid w:val="00153DF4"/>
    <w:rsid w:val="001540A6"/>
    <w:rsid w:val="001542D8"/>
    <w:rsid w:val="00154359"/>
    <w:rsid w:val="00154378"/>
    <w:rsid w:val="00154CF7"/>
    <w:rsid w:val="00154D0A"/>
    <w:rsid w:val="00154F0F"/>
    <w:rsid w:val="001558A3"/>
    <w:rsid w:val="00155924"/>
    <w:rsid w:val="00155B88"/>
    <w:rsid w:val="00155ED1"/>
    <w:rsid w:val="0015640A"/>
    <w:rsid w:val="001566B4"/>
    <w:rsid w:val="00156A0E"/>
    <w:rsid w:val="001573C1"/>
    <w:rsid w:val="00157449"/>
    <w:rsid w:val="00157634"/>
    <w:rsid w:val="00157910"/>
    <w:rsid w:val="00157CD4"/>
    <w:rsid w:val="00157EAF"/>
    <w:rsid w:val="0016064D"/>
    <w:rsid w:val="001606C0"/>
    <w:rsid w:val="00160757"/>
    <w:rsid w:val="00160A8C"/>
    <w:rsid w:val="0016170A"/>
    <w:rsid w:val="001624B6"/>
    <w:rsid w:val="001624C4"/>
    <w:rsid w:val="00162758"/>
    <w:rsid w:val="0016279B"/>
    <w:rsid w:val="00162D2C"/>
    <w:rsid w:val="00162FA0"/>
    <w:rsid w:val="00163A98"/>
    <w:rsid w:val="00163B5F"/>
    <w:rsid w:val="00163F4E"/>
    <w:rsid w:val="0016424A"/>
    <w:rsid w:val="0016522D"/>
    <w:rsid w:val="001653A0"/>
    <w:rsid w:val="0016582A"/>
    <w:rsid w:val="00165A75"/>
    <w:rsid w:val="00165A79"/>
    <w:rsid w:val="00165E79"/>
    <w:rsid w:val="00165F15"/>
    <w:rsid w:val="0016606F"/>
    <w:rsid w:val="001660E9"/>
    <w:rsid w:val="001662DA"/>
    <w:rsid w:val="00166948"/>
    <w:rsid w:val="001669A0"/>
    <w:rsid w:val="00167186"/>
    <w:rsid w:val="0016777E"/>
    <w:rsid w:val="00167A45"/>
    <w:rsid w:val="00167C22"/>
    <w:rsid w:val="00167CD4"/>
    <w:rsid w:val="00167CEC"/>
    <w:rsid w:val="00170A1B"/>
    <w:rsid w:val="00170D31"/>
    <w:rsid w:val="0017119B"/>
    <w:rsid w:val="00171254"/>
    <w:rsid w:val="001719F4"/>
    <w:rsid w:val="00171A5F"/>
    <w:rsid w:val="00171AC5"/>
    <w:rsid w:val="00171EC5"/>
    <w:rsid w:val="001720AF"/>
    <w:rsid w:val="0017216F"/>
    <w:rsid w:val="001721D2"/>
    <w:rsid w:val="00173063"/>
    <w:rsid w:val="001730F2"/>
    <w:rsid w:val="001737DD"/>
    <w:rsid w:val="0017395C"/>
    <w:rsid w:val="00173EB5"/>
    <w:rsid w:val="00173FB9"/>
    <w:rsid w:val="0017400C"/>
    <w:rsid w:val="0017449B"/>
    <w:rsid w:val="00174507"/>
    <w:rsid w:val="00174EA5"/>
    <w:rsid w:val="001750F9"/>
    <w:rsid w:val="00175371"/>
    <w:rsid w:val="00175434"/>
    <w:rsid w:val="0017550C"/>
    <w:rsid w:val="00175562"/>
    <w:rsid w:val="00175794"/>
    <w:rsid w:val="00176414"/>
    <w:rsid w:val="001766EF"/>
    <w:rsid w:val="00176795"/>
    <w:rsid w:val="00176D37"/>
    <w:rsid w:val="00176E19"/>
    <w:rsid w:val="00176E3D"/>
    <w:rsid w:val="00176EA1"/>
    <w:rsid w:val="00177011"/>
    <w:rsid w:val="0017706F"/>
    <w:rsid w:val="001775A9"/>
    <w:rsid w:val="00177A3C"/>
    <w:rsid w:val="00180020"/>
    <w:rsid w:val="001806D4"/>
    <w:rsid w:val="00180CD2"/>
    <w:rsid w:val="00181289"/>
    <w:rsid w:val="00181345"/>
    <w:rsid w:val="00181351"/>
    <w:rsid w:val="001818A5"/>
    <w:rsid w:val="001818BD"/>
    <w:rsid w:val="0018195B"/>
    <w:rsid w:val="00182276"/>
    <w:rsid w:val="001824DC"/>
    <w:rsid w:val="0018265B"/>
    <w:rsid w:val="001826FA"/>
    <w:rsid w:val="00182A6F"/>
    <w:rsid w:val="00182D79"/>
    <w:rsid w:val="00182D83"/>
    <w:rsid w:val="001833B4"/>
    <w:rsid w:val="00183715"/>
    <w:rsid w:val="00183A19"/>
    <w:rsid w:val="00183B35"/>
    <w:rsid w:val="00184458"/>
    <w:rsid w:val="001844E7"/>
    <w:rsid w:val="00184A1E"/>
    <w:rsid w:val="00184E7C"/>
    <w:rsid w:val="00185478"/>
    <w:rsid w:val="00185692"/>
    <w:rsid w:val="001858A6"/>
    <w:rsid w:val="00185CAF"/>
    <w:rsid w:val="00185EF9"/>
    <w:rsid w:val="00186CFE"/>
    <w:rsid w:val="00186D72"/>
    <w:rsid w:val="00186EA7"/>
    <w:rsid w:val="0018709A"/>
    <w:rsid w:val="00187895"/>
    <w:rsid w:val="0018796B"/>
    <w:rsid w:val="00187A13"/>
    <w:rsid w:val="00187B7E"/>
    <w:rsid w:val="00187CDD"/>
    <w:rsid w:val="00190144"/>
    <w:rsid w:val="001901B3"/>
    <w:rsid w:val="00190480"/>
    <w:rsid w:val="00190E94"/>
    <w:rsid w:val="00191653"/>
    <w:rsid w:val="00191751"/>
    <w:rsid w:val="001923A3"/>
    <w:rsid w:val="00192775"/>
    <w:rsid w:val="00192B9C"/>
    <w:rsid w:val="00192D36"/>
    <w:rsid w:val="00193545"/>
    <w:rsid w:val="00193DBC"/>
    <w:rsid w:val="00194145"/>
    <w:rsid w:val="00194322"/>
    <w:rsid w:val="001943BE"/>
    <w:rsid w:val="00194576"/>
    <w:rsid w:val="00194D5C"/>
    <w:rsid w:val="00194F52"/>
    <w:rsid w:val="00194FC6"/>
    <w:rsid w:val="00195004"/>
    <w:rsid w:val="001950E4"/>
    <w:rsid w:val="001950F5"/>
    <w:rsid w:val="001956F3"/>
    <w:rsid w:val="00195765"/>
    <w:rsid w:val="00196562"/>
    <w:rsid w:val="001967C3"/>
    <w:rsid w:val="00196B38"/>
    <w:rsid w:val="00196DC4"/>
    <w:rsid w:val="001A004E"/>
    <w:rsid w:val="001A057D"/>
    <w:rsid w:val="001A0A16"/>
    <w:rsid w:val="001A0BCB"/>
    <w:rsid w:val="001A0FFD"/>
    <w:rsid w:val="001A17C1"/>
    <w:rsid w:val="001A182F"/>
    <w:rsid w:val="001A1A55"/>
    <w:rsid w:val="001A1D49"/>
    <w:rsid w:val="001A277D"/>
    <w:rsid w:val="001A2C7E"/>
    <w:rsid w:val="001A3BD6"/>
    <w:rsid w:val="001A3D05"/>
    <w:rsid w:val="001A4306"/>
    <w:rsid w:val="001A47A1"/>
    <w:rsid w:val="001A561D"/>
    <w:rsid w:val="001A57AD"/>
    <w:rsid w:val="001A57DE"/>
    <w:rsid w:val="001A5835"/>
    <w:rsid w:val="001A5E40"/>
    <w:rsid w:val="001A677F"/>
    <w:rsid w:val="001A6994"/>
    <w:rsid w:val="001A6E0E"/>
    <w:rsid w:val="001A7DBC"/>
    <w:rsid w:val="001A7FED"/>
    <w:rsid w:val="001B094A"/>
    <w:rsid w:val="001B11F0"/>
    <w:rsid w:val="001B13FC"/>
    <w:rsid w:val="001B16B0"/>
    <w:rsid w:val="001B16F5"/>
    <w:rsid w:val="001B1996"/>
    <w:rsid w:val="001B1D5D"/>
    <w:rsid w:val="001B20FC"/>
    <w:rsid w:val="001B2253"/>
    <w:rsid w:val="001B3220"/>
    <w:rsid w:val="001B32AB"/>
    <w:rsid w:val="001B353F"/>
    <w:rsid w:val="001B3838"/>
    <w:rsid w:val="001B3E8D"/>
    <w:rsid w:val="001B4196"/>
    <w:rsid w:val="001B4591"/>
    <w:rsid w:val="001B47AF"/>
    <w:rsid w:val="001B5E12"/>
    <w:rsid w:val="001B5F5D"/>
    <w:rsid w:val="001B601F"/>
    <w:rsid w:val="001B65AA"/>
    <w:rsid w:val="001B691F"/>
    <w:rsid w:val="001B719F"/>
    <w:rsid w:val="001B7752"/>
    <w:rsid w:val="001B78EC"/>
    <w:rsid w:val="001B7942"/>
    <w:rsid w:val="001C01EC"/>
    <w:rsid w:val="001C0BF1"/>
    <w:rsid w:val="001C0DDA"/>
    <w:rsid w:val="001C15A7"/>
    <w:rsid w:val="001C1AA3"/>
    <w:rsid w:val="001C1B30"/>
    <w:rsid w:val="001C22AC"/>
    <w:rsid w:val="001C22EA"/>
    <w:rsid w:val="001C248D"/>
    <w:rsid w:val="001C2EB0"/>
    <w:rsid w:val="001C3067"/>
    <w:rsid w:val="001C3861"/>
    <w:rsid w:val="001C3E7C"/>
    <w:rsid w:val="001C40B2"/>
    <w:rsid w:val="001C41F2"/>
    <w:rsid w:val="001C4443"/>
    <w:rsid w:val="001C5A71"/>
    <w:rsid w:val="001C5D79"/>
    <w:rsid w:val="001C5F61"/>
    <w:rsid w:val="001C5F8C"/>
    <w:rsid w:val="001C6064"/>
    <w:rsid w:val="001C65A9"/>
    <w:rsid w:val="001C6CB0"/>
    <w:rsid w:val="001C6D1E"/>
    <w:rsid w:val="001C7437"/>
    <w:rsid w:val="001D019D"/>
    <w:rsid w:val="001D0631"/>
    <w:rsid w:val="001D088B"/>
    <w:rsid w:val="001D0B97"/>
    <w:rsid w:val="001D0BA8"/>
    <w:rsid w:val="001D1196"/>
    <w:rsid w:val="001D1506"/>
    <w:rsid w:val="001D19C3"/>
    <w:rsid w:val="001D236E"/>
    <w:rsid w:val="001D317A"/>
    <w:rsid w:val="001D3EB7"/>
    <w:rsid w:val="001D4142"/>
    <w:rsid w:val="001D42A3"/>
    <w:rsid w:val="001D43CD"/>
    <w:rsid w:val="001D4574"/>
    <w:rsid w:val="001D4822"/>
    <w:rsid w:val="001D5623"/>
    <w:rsid w:val="001D565E"/>
    <w:rsid w:val="001D56CE"/>
    <w:rsid w:val="001D5EE0"/>
    <w:rsid w:val="001D647B"/>
    <w:rsid w:val="001D675D"/>
    <w:rsid w:val="001D6808"/>
    <w:rsid w:val="001D6822"/>
    <w:rsid w:val="001D6DDA"/>
    <w:rsid w:val="001D72A6"/>
    <w:rsid w:val="001D72F8"/>
    <w:rsid w:val="001D7472"/>
    <w:rsid w:val="001D74E3"/>
    <w:rsid w:val="001D75E6"/>
    <w:rsid w:val="001E0984"/>
    <w:rsid w:val="001E0BCA"/>
    <w:rsid w:val="001E0E86"/>
    <w:rsid w:val="001E1135"/>
    <w:rsid w:val="001E1407"/>
    <w:rsid w:val="001E1644"/>
    <w:rsid w:val="001E1996"/>
    <w:rsid w:val="001E19CE"/>
    <w:rsid w:val="001E2E91"/>
    <w:rsid w:val="001E38C6"/>
    <w:rsid w:val="001E3A1A"/>
    <w:rsid w:val="001E4014"/>
    <w:rsid w:val="001E444A"/>
    <w:rsid w:val="001E4BCF"/>
    <w:rsid w:val="001E4F7F"/>
    <w:rsid w:val="001E4FB5"/>
    <w:rsid w:val="001E5701"/>
    <w:rsid w:val="001E5AB0"/>
    <w:rsid w:val="001E5ABA"/>
    <w:rsid w:val="001E5EC6"/>
    <w:rsid w:val="001E6176"/>
    <w:rsid w:val="001E66AE"/>
    <w:rsid w:val="001E6B20"/>
    <w:rsid w:val="001E6DA8"/>
    <w:rsid w:val="001E7172"/>
    <w:rsid w:val="001E7A35"/>
    <w:rsid w:val="001F0333"/>
    <w:rsid w:val="001F0AFE"/>
    <w:rsid w:val="001F10A3"/>
    <w:rsid w:val="001F14CB"/>
    <w:rsid w:val="001F2172"/>
    <w:rsid w:val="001F2862"/>
    <w:rsid w:val="001F2C7B"/>
    <w:rsid w:val="001F2FBB"/>
    <w:rsid w:val="001F300D"/>
    <w:rsid w:val="001F348D"/>
    <w:rsid w:val="001F383B"/>
    <w:rsid w:val="001F3DFE"/>
    <w:rsid w:val="001F41CB"/>
    <w:rsid w:val="001F48A3"/>
    <w:rsid w:val="001F4DB7"/>
    <w:rsid w:val="001F4FB5"/>
    <w:rsid w:val="001F50CF"/>
    <w:rsid w:val="001F519A"/>
    <w:rsid w:val="001F52DB"/>
    <w:rsid w:val="001F5771"/>
    <w:rsid w:val="001F5D9A"/>
    <w:rsid w:val="001F615F"/>
    <w:rsid w:val="001F61A5"/>
    <w:rsid w:val="001F630D"/>
    <w:rsid w:val="001F63B0"/>
    <w:rsid w:val="001F6601"/>
    <w:rsid w:val="001F6F0B"/>
    <w:rsid w:val="001F704D"/>
    <w:rsid w:val="001F7E3A"/>
    <w:rsid w:val="00200822"/>
    <w:rsid w:val="002009AC"/>
    <w:rsid w:val="00200CD1"/>
    <w:rsid w:val="00201044"/>
    <w:rsid w:val="002017F6"/>
    <w:rsid w:val="00201919"/>
    <w:rsid w:val="00201A63"/>
    <w:rsid w:val="00201BC8"/>
    <w:rsid w:val="00202424"/>
    <w:rsid w:val="002031AE"/>
    <w:rsid w:val="00203A22"/>
    <w:rsid w:val="00204555"/>
    <w:rsid w:val="002052ED"/>
    <w:rsid w:val="0020530A"/>
    <w:rsid w:val="00205311"/>
    <w:rsid w:val="0020546D"/>
    <w:rsid w:val="00206530"/>
    <w:rsid w:val="00206655"/>
    <w:rsid w:val="002067A4"/>
    <w:rsid w:val="002068EB"/>
    <w:rsid w:val="002069CB"/>
    <w:rsid w:val="00206AF8"/>
    <w:rsid w:val="00206BFC"/>
    <w:rsid w:val="00206C74"/>
    <w:rsid w:val="00206E28"/>
    <w:rsid w:val="002071DD"/>
    <w:rsid w:val="002074AC"/>
    <w:rsid w:val="0020772F"/>
    <w:rsid w:val="00207B95"/>
    <w:rsid w:val="00207C0E"/>
    <w:rsid w:val="00210273"/>
    <w:rsid w:val="00210D7E"/>
    <w:rsid w:val="002112DA"/>
    <w:rsid w:val="002118F5"/>
    <w:rsid w:val="00211DAF"/>
    <w:rsid w:val="0021214A"/>
    <w:rsid w:val="00212550"/>
    <w:rsid w:val="00212F01"/>
    <w:rsid w:val="002131D4"/>
    <w:rsid w:val="00213804"/>
    <w:rsid w:val="002139F6"/>
    <w:rsid w:val="00213FC1"/>
    <w:rsid w:val="00213FE5"/>
    <w:rsid w:val="0021412B"/>
    <w:rsid w:val="00214C38"/>
    <w:rsid w:val="00214CAD"/>
    <w:rsid w:val="00215033"/>
    <w:rsid w:val="002153CE"/>
    <w:rsid w:val="0021554F"/>
    <w:rsid w:val="00215757"/>
    <w:rsid w:val="00215A35"/>
    <w:rsid w:val="00215AD1"/>
    <w:rsid w:val="00215E79"/>
    <w:rsid w:val="00215E83"/>
    <w:rsid w:val="002161F5"/>
    <w:rsid w:val="0021624B"/>
    <w:rsid w:val="002169A2"/>
    <w:rsid w:val="00217320"/>
    <w:rsid w:val="002176FC"/>
    <w:rsid w:val="00217801"/>
    <w:rsid w:val="00217AE2"/>
    <w:rsid w:val="00220912"/>
    <w:rsid w:val="00220E4D"/>
    <w:rsid w:val="00221168"/>
    <w:rsid w:val="0022155E"/>
    <w:rsid w:val="00221A43"/>
    <w:rsid w:val="00221CEF"/>
    <w:rsid w:val="00221E2C"/>
    <w:rsid w:val="00222247"/>
    <w:rsid w:val="002226B9"/>
    <w:rsid w:val="00222E9C"/>
    <w:rsid w:val="00222EE6"/>
    <w:rsid w:val="002230A2"/>
    <w:rsid w:val="002234C4"/>
    <w:rsid w:val="002238DF"/>
    <w:rsid w:val="00223B05"/>
    <w:rsid w:val="00223CBA"/>
    <w:rsid w:val="0022403F"/>
    <w:rsid w:val="0022420D"/>
    <w:rsid w:val="00224555"/>
    <w:rsid w:val="00224695"/>
    <w:rsid w:val="0022491C"/>
    <w:rsid w:val="00224923"/>
    <w:rsid w:val="002254CE"/>
    <w:rsid w:val="002255BC"/>
    <w:rsid w:val="00225723"/>
    <w:rsid w:val="00225AC8"/>
    <w:rsid w:val="00225BE1"/>
    <w:rsid w:val="00225E04"/>
    <w:rsid w:val="00225F50"/>
    <w:rsid w:val="00226268"/>
    <w:rsid w:val="00226521"/>
    <w:rsid w:val="0022668C"/>
    <w:rsid w:val="00226C8B"/>
    <w:rsid w:val="00226E78"/>
    <w:rsid w:val="00226EE7"/>
    <w:rsid w:val="002273D6"/>
    <w:rsid w:val="002301C8"/>
    <w:rsid w:val="0023097F"/>
    <w:rsid w:val="00230984"/>
    <w:rsid w:val="00230D4C"/>
    <w:rsid w:val="00230FDA"/>
    <w:rsid w:val="00231158"/>
    <w:rsid w:val="00231BB2"/>
    <w:rsid w:val="00231BDD"/>
    <w:rsid w:val="00231BF1"/>
    <w:rsid w:val="00232476"/>
    <w:rsid w:val="002327EF"/>
    <w:rsid w:val="00232834"/>
    <w:rsid w:val="00232B79"/>
    <w:rsid w:val="00233078"/>
    <w:rsid w:val="00233193"/>
    <w:rsid w:val="00234E02"/>
    <w:rsid w:val="00235194"/>
    <w:rsid w:val="00235623"/>
    <w:rsid w:val="002362F1"/>
    <w:rsid w:val="00236851"/>
    <w:rsid w:val="00236B1C"/>
    <w:rsid w:val="00236E60"/>
    <w:rsid w:val="0023736D"/>
    <w:rsid w:val="00237E7B"/>
    <w:rsid w:val="00240644"/>
    <w:rsid w:val="002408BB"/>
    <w:rsid w:val="00240EA7"/>
    <w:rsid w:val="00240ED5"/>
    <w:rsid w:val="002410F4"/>
    <w:rsid w:val="00241243"/>
    <w:rsid w:val="002413FD"/>
    <w:rsid w:val="0024192B"/>
    <w:rsid w:val="002419BC"/>
    <w:rsid w:val="00241C65"/>
    <w:rsid w:val="00241E72"/>
    <w:rsid w:val="0024222F"/>
    <w:rsid w:val="002426F3"/>
    <w:rsid w:val="00242D29"/>
    <w:rsid w:val="002439C4"/>
    <w:rsid w:val="00244323"/>
    <w:rsid w:val="002449B1"/>
    <w:rsid w:val="00245107"/>
    <w:rsid w:val="002454AB"/>
    <w:rsid w:val="0024568D"/>
    <w:rsid w:val="00245A37"/>
    <w:rsid w:val="00245A7A"/>
    <w:rsid w:val="00245BDE"/>
    <w:rsid w:val="00245D39"/>
    <w:rsid w:val="00245EC7"/>
    <w:rsid w:val="00245F02"/>
    <w:rsid w:val="0024647C"/>
    <w:rsid w:val="00246877"/>
    <w:rsid w:val="00246AC2"/>
    <w:rsid w:val="00247068"/>
    <w:rsid w:val="00247583"/>
    <w:rsid w:val="00247976"/>
    <w:rsid w:val="00247BB0"/>
    <w:rsid w:val="0025006F"/>
    <w:rsid w:val="002508EE"/>
    <w:rsid w:val="00251364"/>
    <w:rsid w:val="002516DD"/>
    <w:rsid w:val="00251D5D"/>
    <w:rsid w:val="00251D9D"/>
    <w:rsid w:val="002526F6"/>
    <w:rsid w:val="00252EA6"/>
    <w:rsid w:val="0025309A"/>
    <w:rsid w:val="00253C84"/>
    <w:rsid w:val="002540FA"/>
    <w:rsid w:val="0025418E"/>
    <w:rsid w:val="00254951"/>
    <w:rsid w:val="00254984"/>
    <w:rsid w:val="00254F59"/>
    <w:rsid w:val="00255169"/>
    <w:rsid w:val="00255D9C"/>
    <w:rsid w:val="002564DA"/>
    <w:rsid w:val="00256749"/>
    <w:rsid w:val="00257BE5"/>
    <w:rsid w:val="00257D37"/>
    <w:rsid w:val="002601C1"/>
    <w:rsid w:val="002603EC"/>
    <w:rsid w:val="0026052A"/>
    <w:rsid w:val="002605E1"/>
    <w:rsid w:val="0026061E"/>
    <w:rsid w:val="002607F9"/>
    <w:rsid w:val="00260D37"/>
    <w:rsid w:val="00260F9F"/>
    <w:rsid w:val="00261099"/>
    <w:rsid w:val="00261760"/>
    <w:rsid w:val="0026191A"/>
    <w:rsid w:val="00261DD8"/>
    <w:rsid w:val="00262809"/>
    <w:rsid w:val="00262F18"/>
    <w:rsid w:val="00263350"/>
    <w:rsid w:val="002633E6"/>
    <w:rsid w:val="0026360D"/>
    <w:rsid w:val="0026381F"/>
    <w:rsid w:val="00263F74"/>
    <w:rsid w:val="002645AB"/>
    <w:rsid w:val="00264D83"/>
    <w:rsid w:val="00264F77"/>
    <w:rsid w:val="00265533"/>
    <w:rsid w:val="002656FE"/>
    <w:rsid w:val="00265A5D"/>
    <w:rsid w:val="00265BF1"/>
    <w:rsid w:val="00265C1F"/>
    <w:rsid w:val="00265DC1"/>
    <w:rsid w:val="00265E9E"/>
    <w:rsid w:val="00266A7D"/>
    <w:rsid w:val="00266D7B"/>
    <w:rsid w:val="00266F55"/>
    <w:rsid w:val="002673C6"/>
    <w:rsid w:val="00267473"/>
    <w:rsid w:val="00267725"/>
    <w:rsid w:val="00267831"/>
    <w:rsid w:val="0027001B"/>
    <w:rsid w:val="002700FA"/>
    <w:rsid w:val="0027022D"/>
    <w:rsid w:val="00270E58"/>
    <w:rsid w:val="00270EA3"/>
    <w:rsid w:val="0027116B"/>
    <w:rsid w:val="002711C8"/>
    <w:rsid w:val="0027176B"/>
    <w:rsid w:val="00271E20"/>
    <w:rsid w:val="00271E39"/>
    <w:rsid w:val="00272A97"/>
    <w:rsid w:val="00272B91"/>
    <w:rsid w:val="00273C90"/>
    <w:rsid w:val="00273DB9"/>
    <w:rsid w:val="002743D1"/>
    <w:rsid w:val="002748F4"/>
    <w:rsid w:val="002748F9"/>
    <w:rsid w:val="00274A3E"/>
    <w:rsid w:val="002753C4"/>
    <w:rsid w:val="002756B8"/>
    <w:rsid w:val="00275A76"/>
    <w:rsid w:val="00275CCC"/>
    <w:rsid w:val="00275CEA"/>
    <w:rsid w:val="00275F5F"/>
    <w:rsid w:val="002762F0"/>
    <w:rsid w:val="00276B06"/>
    <w:rsid w:val="0027705D"/>
    <w:rsid w:val="0027730A"/>
    <w:rsid w:val="002777E0"/>
    <w:rsid w:val="00277814"/>
    <w:rsid w:val="0027790B"/>
    <w:rsid w:val="00277D4F"/>
    <w:rsid w:val="002806F1"/>
    <w:rsid w:val="00280B49"/>
    <w:rsid w:val="002813A9"/>
    <w:rsid w:val="002819AB"/>
    <w:rsid w:val="00281C53"/>
    <w:rsid w:val="00281D4A"/>
    <w:rsid w:val="0028298F"/>
    <w:rsid w:val="00282B16"/>
    <w:rsid w:val="00282B8D"/>
    <w:rsid w:val="00283276"/>
    <w:rsid w:val="0028430A"/>
    <w:rsid w:val="00284DB3"/>
    <w:rsid w:val="00285244"/>
    <w:rsid w:val="0028534F"/>
    <w:rsid w:val="0028539C"/>
    <w:rsid w:val="002856CD"/>
    <w:rsid w:val="0028571F"/>
    <w:rsid w:val="00285C41"/>
    <w:rsid w:val="00285D29"/>
    <w:rsid w:val="00285EBE"/>
    <w:rsid w:val="002864F2"/>
    <w:rsid w:val="00286964"/>
    <w:rsid w:val="0028743E"/>
    <w:rsid w:val="002877B2"/>
    <w:rsid w:val="00287926"/>
    <w:rsid w:val="00287C4E"/>
    <w:rsid w:val="00287D16"/>
    <w:rsid w:val="00287E36"/>
    <w:rsid w:val="00290217"/>
    <w:rsid w:val="00290462"/>
    <w:rsid w:val="002907B1"/>
    <w:rsid w:val="002907E4"/>
    <w:rsid w:val="002908B2"/>
    <w:rsid w:val="00290953"/>
    <w:rsid w:val="00290A04"/>
    <w:rsid w:val="00290A2B"/>
    <w:rsid w:val="0029141C"/>
    <w:rsid w:val="002915BB"/>
    <w:rsid w:val="00291B98"/>
    <w:rsid w:val="00291C72"/>
    <w:rsid w:val="00291DDD"/>
    <w:rsid w:val="00291DE4"/>
    <w:rsid w:val="00292051"/>
    <w:rsid w:val="002924B0"/>
    <w:rsid w:val="00292968"/>
    <w:rsid w:val="00292A1E"/>
    <w:rsid w:val="00292BF8"/>
    <w:rsid w:val="002932D1"/>
    <w:rsid w:val="00293441"/>
    <w:rsid w:val="00294931"/>
    <w:rsid w:val="00295770"/>
    <w:rsid w:val="0029586F"/>
    <w:rsid w:val="002960A2"/>
    <w:rsid w:val="00296184"/>
    <w:rsid w:val="0029643E"/>
    <w:rsid w:val="00296626"/>
    <w:rsid w:val="00296845"/>
    <w:rsid w:val="00296D65"/>
    <w:rsid w:val="00296E2B"/>
    <w:rsid w:val="002970EB"/>
    <w:rsid w:val="0029762A"/>
    <w:rsid w:val="0029788F"/>
    <w:rsid w:val="002978A3"/>
    <w:rsid w:val="00297B03"/>
    <w:rsid w:val="00297F5E"/>
    <w:rsid w:val="002A2841"/>
    <w:rsid w:val="002A2888"/>
    <w:rsid w:val="002A288C"/>
    <w:rsid w:val="002A28DE"/>
    <w:rsid w:val="002A2BAC"/>
    <w:rsid w:val="002A2C78"/>
    <w:rsid w:val="002A3625"/>
    <w:rsid w:val="002A37DD"/>
    <w:rsid w:val="002A3C53"/>
    <w:rsid w:val="002A4292"/>
    <w:rsid w:val="002A4BCE"/>
    <w:rsid w:val="002A4C4D"/>
    <w:rsid w:val="002A4C5F"/>
    <w:rsid w:val="002A4DA3"/>
    <w:rsid w:val="002A5A74"/>
    <w:rsid w:val="002A5A88"/>
    <w:rsid w:val="002A5C62"/>
    <w:rsid w:val="002A5E9A"/>
    <w:rsid w:val="002A62DB"/>
    <w:rsid w:val="002A6B54"/>
    <w:rsid w:val="002A6D63"/>
    <w:rsid w:val="002A6D80"/>
    <w:rsid w:val="002A6ED2"/>
    <w:rsid w:val="002A70CF"/>
    <w:rsid w:val="002A7BF7"/>
    <w:rsid w:val="002B0219"/>
    <w:rsid w:val="002B06C0"/>
    <w:rsid w:val="002B0A0B"/>
    <w:rsid w:val="002B0C68"/>
    <w:rsid w:val="002B1161"/>
    <w:rsid w:val="002B1620"/>
    <w:rsid w:val="002B1864"/>
    <w:rsid w:val="002B1940"/>
    <w:rsid w:val="002B1BB8"/>
    <w:rsid w:val="002B1D8F"/>
    <w:rsid w:val="002B2026"/>
    <w:rsid w:val="002B214F"/>
    <w:rsid w:val="002B25D3"/>
    <w:rsid w:val="002B2774"/>
    <w:rsid w:val="002B28F4"/>
    <w:rsid w:val="002B2E3E"/>
    <w:rsid w:val="002B2FA1"/>
    <w:rsid w:val="002B3711"/>
    <w:rsid w:val="002B3D74"/>
    <w:rsid w:val="002B4296"/>
    <w:rsid w:val="002B42B4"/>
    <w:rsid w:val="002B521B"/>
    <w:rsid w:val="002B5676"/>
    <w:rsid w:val="002B5701"/>
    <w:rsid w:val="002B6399"/>
    <w:rsid w:val="002B6558"/>
    <w:rsid w:val="002B65E3"/>
    <w:rsid w:val="002B674D"/>
    <w:rsid w:val="002B6771"/>
    <w:rsid w:val="002B6957"/>
    <w:rsid w:val="002B6AF9"/>
    <w:rsid w:val="002B6D09"/>
    <w:rsid w:val="002B74DC"/>
    <w:rsid w:val="002B7829"/>
    <w:rsid w:val="002B7973"/>
    <w:rsid w:val="002C002F"/>
    <w:rsid w:val="002C079A"/>
    <w:rsid w:val="002C0DEA"/>
    <w:rsid w:val="002C206D"/>
    <w:rsid w:val="002C208F"/>
    <w:rsid w:val="002C224B"/>
    <w:rsid w:val="002C2413"/>
    <w:rsid w:val="002C2705"/>
    <w:rsid w:val="002C2C64"/>
    <w:rsid w:val="002C3076"/>
    <w:rsid w:val="002C3199"/>
    <w:rsid w:val="002C342D"/>
    <w:rsid w:val="002C3434"/>
    <w:rsid w:val="002C3A26"/>
    <w:rsid w:val="002C3D38"/>
    <w:rsid w:val="002C43EA"/>
    <w:rsid w:val="002C4FCD"/>
    <w:rsid w:val="002C5056"/>
    <w:rsid w:val="002C5501"/>
    <w:rsid w:val="002C601B"/>
    <w:rsid w:val="002C690E"/>
    <w:rsid w:val="002C6CB7"/>
    <w:rsid w:val="002C7347"/>
    <w:rsid w:val="002D0083"/>
    <w:rsid w:val="002D0419"/>
    <w:rsid w:val="002D053B"/>
    <w:rsid w:val="002D0655"/>
    <w:rsid w:val="002D08BC"/>
    <w:rsid w:val="002D0B4E"/>
    <w:rsid w:val="002D1606"/>
    <w:rsid w:val="002D16D1"/>
    <w:rsid w:val="002D1983"/>
    <w:rsid w:val="002D1C68"/>
    <w:rsid w:val="002D1E43"/>
    <w:rsid w:val="002D28A6"/>
    <w:rsid w:val="002D2CB4"/>
    <w:rsid w:val="002D3022"/>
    <w:rsid w:val="002D3259"/>
    <w:rsid w:val="002D3831"/>
    <w:rsid w:val="002D47B9"/>
    <w:rsid w:val="002D47F4"/>
    <w:rsid w:val="002D4816"/>
    <w:rsid w:val="002D482B"/>
    <w:rsid w:val="002D4C98"/>
    <w:rsid w:val="002D51D2"/>
    <w:rsid w:val="002D5439"/>
    <w:rsid w:val="002D551C"/>
    <w:rsid w:val="002D5E8B"/>
    <w:rsid w:val="002D5F8D"/>
    <w:rsid w:val="002D6039"/>
    <w:rsid w:val="002D6195"/>
    <w:rsid w:val="002D6D9D"/>
    <w:rsid w:val="002D6EB9"/>
    <w:rsid w:val="002D73B5"/>
    <w:rsid w:val="002D73C0"/>
    <w:rsid w:val="002D7667"/>
    <w:rsid w:val="002E04C0"/>
    <w:rsid w:val="002E082F"/>
    <w:rsid w:val="002E0C9F"/>
    <w:rsid w:val="002E0FAB"/>
    <w:rsid w:val="002E1127"/>
    <w:rsid w:val="002E1463"/>
    <w:rsid w:val="002E1579"/>
    <w:rsid w:val="002E1686"/>
    <w:rsid w:val="002E179C"/>
    <w:rsid w:val="002E17DC"/>
    <w:rsid w:val="002E1B8C"/>
    <w:rsid w:val="002E1ECC"/>
    <w:rsid w:val="002E2BF8"/>
    <w:rsid w:val="002E2C89"/>
    <w:rsid w:val="002E3052"/>
    <w:rsid w:val="002E32C1"/>
    <w:rsid w:val="002E3C7D"/>
    <w:rsid w:val="002E4128"/>
    <w:rsid w:val="002E4493"/>
    <w:rsid w:val="002E45D0"/>
    <w:rsid w:val="002E46D3"/>
    <w:rsid w:val="002E5183"/>
    <w:rsid w:val="002E5287"/>
    <w:rsid w:val="002E55D1"/>
    <w:rsid w:val="002E5778"/>
    <w:rsid w:val="002E589E"/>
    <w:rsid w:val="002E59A1"/>
    <w:rsid w:val="002E5F6F"/>
    <w:rsid w:val="002E6242"/>
    <w:rsid w:val="002E62F2"/>
    <w:rsid w:val="002E68BF"/>
    <w:rsid w:val="002E6927"/>
    <w:rsid w:val="002E7975"/>
    <w:rsid w:val="002E7D5A"/>
    <w:rsid w:val="002F0551"/>
    <w:rsid w:val="002F0831"/>
    <w:rsid w:val="002F08AB"/>
    <w:rsid w:val="002F0B93"/>
    <w:rsid w:val="002F0DEE"/>
    <w:rsid w:val="002F0F26"/>
    <w:rsid w:val="002F1065"/>
    <w:rsid w:val="002F124D"/>
    <w:rsid w:val="002F1283"/>
    <w:rsid w:val="002F19F7"/>
    <w:rsid w:val="002F1C67"/>
    <w:rsid w:val="002F1C7F"/>
    <w:rsid w:val="002F221B"/>
    <w:rsid w:val="002F23BC"/>
    <w:rsid w:val="002F3B50"/>
    <w:rsid w:val="002F48A3"/>
    <w:rsid w:val="002F4957"/>
    <w:rsid w:val="002F4AD6"/>
    <w:rsid w:val="002F4BE3"/>
    <w:rsid w:val="002F4DFA"/>
    <w:rsid w:val="002F53B0"/>
    <w:rsid w:val="002F5405"/>
    <w:rsid w:val="002F5406"/>
    <w:rsid w:val="002F54B3"/>
    <w:rsid w:val="002F5922"/>
    <w:rsid w:val="002F6208"/>
    <w:rsid w:val="002F677B"/>
    <w:rsid w:val="002F6C6F"/>
    <w:rsid w:val="002F72FB"/>
    <w:rsid w:val="002F7850"/>
    <w:rsid w:val="002F7D6C"/>
    <w:rsid w:val="002F7DBA"/>
    <w:rsid w:val="00300216"/>
    <w:rsid w:val="0030029A"/>
    <w:rsid w:val="003003FC"/>
    <w:rsid w:val="003005D8"/>
    <w:rsid w:val="00300634"/>
    <w:rsid w:val="003008AF"/>
    <w:rsid w:val="00301027"/>
    <w:rsid w:val="003013E8"/>
    <w:rsid w:val="00301657"/>
    <w:rsid w:val="00301EB5"/>
    <w:rsid w:val="00302E36"/>
    <w:rsid w:val="00302E88"/>
    <w:rsid w:val="003033D8"/>
    <w:rsid w:val="003037BB"/>
    <w:rsid w:val="003037DD"/>
    <w:rsid w:val="00303F68"/>
    <w:rsid w:val="00304DCE"/>
    <w:rsid w:val="00305257"/>
    <w:rsid w:val="00305289"/>
    <w:rsid w:val="003052AC"/>
    <w:rsid w:val="003055A5"/>
    <w:rsid w:val="00305AE0"/>
    <w:rsid w:val="00305B3D"/>
    <w:rsid w:val="00305BA0"/>
    <w:rsid w:val="00305F3A"/>
    <w:rsid w:val="003063A1"/>
    <w:rsid w:val="00306A7D"/>
    <w:rsid w:val="00306D4C"/>
    <w:rsid w:val="00307106"/>
    <w:rsid w:val="00307609"/>
    <w:rsid w:val="00307767"/>
    <w:rsid w:val="00310109"/>
    <w:rsid w:val="003101C2"/>
    <w:rsid w:val="00310C01"/>
    <w:rsid w:val="00310C71"/>
    <w:rsid w:val="00310E35"/>
    <w:rsid w:val="00311228"/>
    <w:rsid w:val="003112EB"/>
    <w:rsid w:val="0031132F"/>
    <w:rsid w:val="00312D2C"/>
    <w:rsid w:val="00312FE9"/>
    <w:rsid w:val="0031317E"/>
    <w:rsid w:val="00313630"/>
    <w:rsid w:val="00313A57"/>
    <w:rsid w:val="00314D5D"/>
    <w:rsid w:val="0031512C"/>
    <w:rsid w:val="003154B1"/>
    <w:rsid w:val="00315B81"/>
    <w:rsid w:val="00316395"/>
    <w:rsid w:val="00316B52"/>
    <w:rsid w:val="00316B6C"/>
    <w:rsid w:val="00317A49"/>
    <w:rsid w:val="00317AD9"/>
    <w:rsid w:val="00317EEA"/>
    <w:rsid w:val="00317F26"/>
    <w:rsid w:val="00317F8A"/>
    <w:rsid w:val="003200A1"/>
    <w:rsid w:val="00320916"/>
    <w:rsid w:val="00320ECD"/>
    <w:rsid w:val="003210F3"/>
    <w:rsid w:val="00321CF7"/>
    <w:rsid w:val="00321FDC"/>
    <w:rsid w:val="0032229D"/>
    <w:rsid w:val="003222B8"/>
    <w:rsid w:val="003224DE"/>
    <w:rsid w:val="003226FE"/>
    <w:rsid w:val="00322DA6"/>
    <w:rsid w:val="00323537"/>
    <w:rsid w:val="0032423A"/>
    <w:rsid w:val="003242F1"/>
    <w:rsid w:val="00324679"/>
    <w:rsid w:val="00324948"/>
    <w:rsid w:val="0032499F"/>
    <w:rsid w:val="00324D13"/>
    <w:rsid w:val="00325212"/>
    <w:rsid w:val="00325458"/>
    <w:rsid w:val="00326041"/>
    <w:rsid w:val="003260B7"/>
    <w:rsid w:val="003262A3"/>
    <w:rsid w:val="003262BC"/>
    <w:rsid w:val="00326DB7"/>
    <w:rsid w:val="00326E65"/>
    <w:rsid w:val="003277C7"/>
    <w:rsid w:val="003279D4"/>
    <w:rsid w:val="00327F83"/>
    <w:rsid w:val="0033023C"/>
    <w:rsid w:val="00330985"/>
    <w:rsid w:val="00330C69"/>
    <w:rsid w:val="00330C7F"/>
    <w:rsid w:val="0033108B"/>
    <w:rsid w:val="003311C6"/>
    <w:rsid w:val="003325D4"/>
    <w:rsid w:val="00332854"/>
    <w:rsid w:val="00333B14"/>
    <w:rsid w:val="00333B1D"/>
    <w:rsid w:val="00333C41"/>
    <w:rsid w:val="003340AA"/>
    <w:rsid w:val="00334195"/>
    <w:rsid w:val="003344A2"/>
    <w:rsid w:val="003347A7"/>
    <w:rsid w:val="003349DD"/>
    <w:rsid w:val="0033501C"/>
    <w:rsid w:val="003352B8"/>
    <w:rsid w:val="0033541A"/>
    <w:rsid w:val="00335A6A"/>
    <w:rsid w:val="00335DDB"/>
    <w:rsid w:val="00336086"/>
    <w:rsid w:val="00336A9A"/>
    <w:rsid w:val="00336F55"/>
    <w:rsid w:val="00337209"/>
    <w:rsid w:val="00337588"/>
    <w:rsid w:val="00337895"/>
    <w:rsid w:val="003378A0"/>
    <w:rsid w:val="003400AA"/>
    <w:rsid w:val="00340918"/>
    <w:rsid w:val="00341628"/>
    <w:rsid w:val="00341CC4"/>
    <w:rsid w:val="00341E9F"/>
    <w:rsid w:val="00342020"/>
    <w:rsid w:val="003420EB"/>
    <w:rsid w:val="003422F4"/>
    <w:rsid w:val="00342D19"/>
    <w:rsid w:val="00342F42"/>
    <w:rsid w:val="003434D1"/>
    <w:rsid w:val="00343AEF"/>
    <w:rsid w:val="00343EE0"/>
    <w:rsid w:val="00344428"/>
    <w:rsid w:val="00344689"/>
    <w:rsid w:val="00344E04"/>
    <w:rsid w:val="00345814"/>
    <w:rsid w:val="00345BD4"/>
    <w:rsid w:val="003467FD"/>
    <w:rsid w:val="00346F1A"/>
    <w:rsid w:val="00347058"/>
    <w:rsid w:val="0034710C"/>
    <w:rsid w:val="00347339"/>
    <w:rsid w:val="003474CC"/>
    <w:rsid w:val="003479C4"/>
    <w:rsid w:val="00347AE4"/>
    <w:rsid w:val="00347C7A"/>
    <w:rsid w:val="0035037E"/>
    <w:rsid w:val="003503FA"/>
    <w:rsid w:val="003505E2"/>
    <w:rsid w:val="00350B27"/>
    <w:rsid w:val="00350C3A"/>
    <w:rsid w:val="00350E63"/>
    <w:rsid w:val="00351106"/>
    <w:rsid w:val="00351960"/>
    <w:rsid w:val="00351970"/>
    <w:rsid w:val="00351A31"/>
    <w:rsid w:val="00351D68"/>
    <w:rsid w:val="00352079"/>
    <w:rsid w:val="0035239F"/>
    <w:rsid w:val="00352556"/>
    <w:rsid w:val="00352728"/>
    <w:rsid w:val="00353156"/>
    <w:rsid w:val="003532A1"/>
    <w:rsid w:val="00353310"/>
    <w:rsid w:val="00353558"/>
    <w:rsid w:val="00353605"/>
    <w:rsid w:val="003538F1"/>
    <w:rsid w:val="00353BBB"/>
    <w:rsid w:val="0035484E"/>
    <w:rsid w:val="00354A70"/>
    <w:rsid w:val="00354D50"/>
    <w:rsid w:val="00355269"/>
    <w:rsid w:val="00355393"/>
    <w:rsid w:val="003556C3"/>
    <w:rsid w:val="003558AB"/>
    <w:rsid w:val="00355B5F"/>
    <w:rsid w:val="00355EB3"/>
    <w:rsid w:val="00356339"/>
    <w:rsid w:val="00356398"/>
    <w:rsid w:val="00356734"/>
    <w:rsid w:val="0035694D"/>
    <w:rsid w:val="00356B04"/>
    <w:rsid w:val="0035704B"/>
    <w:rsid w:val="003571A3"/>
    <w:rsid w:val="00357443"/>
    <w:rsid w:val="0035746C"/>
    <w:rsid w:val="0035772A"/>
    <w:rsid w:val="00357916"/>
    <w:rsid w:val="00357957"/>
    <w:rsid w:val="00357BB6"/>
    <w:rsid w:val="00360326"/>
    <w:rsid w:val="00360E11"/>
    <w:rsid w:val="00361371"/>
    <w:rsid w:val="00361638"/>
    <w:rsid w:val="003617A8"/>
    <w:rsid w:val="00361888"/>
    <w:rsid w:val="00361C08"/>
    <w:rsid w:val="00361F48"/>
    <w:rsid w:val="003620A7"/>
    <w:rsid w:val="00362831"/>
    <w:rsid w:val="00362A6A"/>
    <w:rsid w:val="0036367F"/>
    <w:rsid w:val="00363BFD"/>
    <w:rsid w:val="00363D80"/>
    <w:rsid w:val="00364133"/>
    <w:rsid w:val="00364648"/>
    <w:rsid w:val="003646C8"/>
    <w:rsid w:val="0036478D"/>
    <w:rsid w:val="00364F3F"/>
    <w:rsid w:val="00364FFC"/>
    <w:rsid w:val="00365456"/>
    <w:rsid w:val="00365801"/>
    <w:rsid w:val="003658A5"/>
    <w:rsid w:val="00365A6D"/>
    <w:rsid w:val="00365D53"/>
    <w:rsid w:val="0036646C"/>
    <w:rsid w:val="00366861"/>
    <w:rsid w:val="00367412"/>
    <w:rsid w:val="0036749E"/>
    <w:rsid w:val="0036782D"/>
    <w:rsid w:val="00370336"/>
    <w:rsid w:val="00370611"/>
    <w:rsid w:val="00370A2D"/>
    <w:rsid w:val="00370BDC"/>
    <w:rsid w:val="00370C18"/>
    <w:rsid w:val="00370CAE"/>
    <w:rsid w:val="00370CF9"/>
    <w:rsid w:val="00370F05"/>
    <w:rsid w:val="00371B10"/>
    <w:rsid w:val="00371C8B"/>
    <w:rsid w:val="00372623"/>
    <w:rsid w:val="00374278"/>
    <w:rsid w:val="003743F5"/>
    <w:rsid w:val="00374675"/>
    <w:rsid w:val="0037484A"/>
    <w:rsid w:val="00374ADF"/>
    <w:rsid w:val="00374C56"/>
    <w:rsid w:val="00374DF1"/>
    <w:rsid w:val="003757BD"/>
    <w:rsid w:val="003759A7"/>
    <w:rsid w:val="00375A65"/>
    <w:rsid w:val="00375C86"/>
    <w:rsid w:val="0037616C"/>
    <w:rsid w:val="003765EF"/>
    <w:rsid w:val="003767B8"/>
    <w:rsid w:val="003769E6"/>
    <w:rsid w:val="003769EE"/>
    <w:rsid w:val="00376A90"/>
    <w:rsid w:val="00376ED4"/>
    <w:rsid w:val="00377203"/>
    <w:rsid w:val="00377321"/>
    <w:rsid w:val="00377439"/>
    <w:rsid w:val="003776EF"/>
    <w:rsid w:val="00377A1D"/>
    <w:rsid w:val="003806A3"/>
    <w:rsid w:val="00380A76"/>
    <w:rsid w:val="00380C9A"/>
    <w:rsid w:val="00380EE9"/>
    <w:rsid w:val="003812BC"/>
    <w:rsid w:val="0038175B"/>
    <w:rsid w:val="00381B3C"/>
    <w:rsid w:val="00381F64"/>
    <w:rsid w:val="0038232D"/>
    <w:rsid w:val="003823D4"/>
    <w:rsid w:val="0038241B"/>
    <w:rsid w:val="003824AF"/>
    <w:rsid w:val="00382B2D"/>
    <w:rsid w:val="00382C2F"/>
    <w:rsid w:val="0038344D"/>
    <w:rsid w:val="00383F89"/>
    <w:rsid w:val="00384054"/>
    <w:rsid w:val="0038415A"/>
    <w:rsid w:val="003848A0"/>
    <w:rsid w:val="003849C2"/>
    <w:rsid w:val="003849CD"/>
    <w:rsid w:val="00384A60"/>
    <w:rsid w:val="00384C87"/>
    <w:rsid w:val="00384D4C"/>
    <w:rsid w:val="00385570"/>
    <w:rsid w:val="00385938"/>
    <w:rsid w:val="00385D36"/>
    <w:rsid w:val="00385F49"/>
    <w:rsid w:val="00386053"/>
    <w:rsid w:val="00386455"/>
    <w:rsid w:val="003874AD"/>
    <w:rsid w:val="0038758E"/>
    <w:rsid w:val="00387A95"/>
    <w:rsid w:val="00387CC7"/>
    <w:rsid w:val="00387F47"/>
    <w:rsid w:val="00390187"/>
    <w:rsid w:val="0039020C"/>
    <w:rsid w:val="0039032F"/>
    <w:rsid w:val="00390651"/>
    <w:rsid w:val="00390884"/>
    <w:rsid w:val="00390D2C"/>
    <w:rsid w:val="003910C1"/>
    <w:rsid w:val="003918E4"/>
    <w:rsid w:val="003919BF"/>
    <w:rsid w:val="00391CD4"/>
    <w:rsid w:val="00391EB8"/>
    <w:rsid w:val="00392686"/>
    <w:rsid w:val="00392DCD"/>
    <w:rsid w:val="00392F88"/>
    <w:rsid w:val="003932C4"/>
    <w:rsid w:val="00393691"/>
    <w:rsid w:val="00393737"/>
    <w:rsid w:val="00393976"/>
    <w:rsid w:val="00394433"/>
    <w:rsid w:val="00394B67"/>
    <w:rsid w:val="0039589D"/>
    <w:rsid w:val="00395A3F"/>
    <w:rsid w:val="00395BA2"/>
    <w:rsid w:val="00395C09"/>
    <w:rsid w:val="00395C65"/>
    <w:rsid w:val="00395E96"/>
    <w:rsid w:val="00396E7E"/>
    <w:rsid w:val="0039703E"/>
    <w:rsid w:val="00397163"/>
    <w:rsid w:val="003972B6"/>
    <w:rsid w:val="003974AC"/>
    <w:rsid w:val="003A039F"/>
    <w:rsid w:val="003A17DC"/>
    <w:rsid w:val="003A1EFF"/>
    <w:rsid w:val="003A1F7A"/>
    <w:rsid w:val="003A2182"/>
    <w:rsid w:val="003A278A"/>
    <w:rsid w:val="003A2956"/>
    <w:rsid w:val="003A310A"/>
    <w:rsid w:val="003A3800"/>
    <w:rsid w:val="003A386E"/>
    <w:rsid w:val="003A3AE0"/>
    <w:rsid w:val="003A3F8A"/>
    <w:rsid w:val="003A4225"/>
    <w:rsid w:val="003A432F"/>
    <w:rsid w:val="003A43CA"/>
    <w:rsid w:val="003A44BF"/>
    <w:rsid w:val="003A453E"/>
    <w:rsid w:val="003A4D20"/>
    <w:rsid w:val="003A539E"/>
    <w:rsid w:val="003A5AC2"/>
    <w:rsid w:val="003A5E21"/>
    <w:rsid w:val="003A5E2B"/>
    <w:rsid w:val="003A611B"/>
    <w:rsid w:val="003A681C"/>
    <w:rsid w:val="003A72BD"/>
    <w:rsid w:val="003A78A6"/>
    <w:rsid w:val="003A7A4F"/>
    <w:rsid w:val="003A7BEB"/>
    <w:rsid w:val="003A7C59"/>
    <w:rsid w:val="003B0048"/>
    <w:rsid w:val="003B0086"/>
    <w:rsid w:val="003B03C4"/>
    <w:rsid w:val="003B076F"/>
    <w:rsid w:val="003B0F2B"/>
    <w:rsid w:val="003B0F5B"/>
    <w:rsid w:val="003B133F"/>
    <w:rsid w:val="003B1362"/>
    <w:rsid w:val="003B149E"/>
    <w:rsid w:val="003B1732"/>
    <w:rsid w:val="003B1789"/>
    <w:rsid w:val="003B17F5"/>
    <w:rsid w:val="003B1C59"/>
    <w:rsid w:val="003B1EC9"/>
    <w:rsid w:val="003B2321"/>
    <w:rsid w:val="003B27D9"/>
    <w:rsid w:val="003B2AEA"/>
    <w:rsid w:val="003B3955"/>
    <w:rsid w:val="003B3A22"/>
    <w:rsid w:val="003B4312"/>
    <w:rsid w:val="003B436B"/>
    <w:rsid w:val="003B4DDB"/>
    <w:rsid w:val="003B4FB2"/>
    <w:rsid w:val="003B54DF"/>
    <w:rsid w:val="003B5558"/>
    <w:rsid w:val="003B5831"/>
    <w:rsid w:val="003B630F"/>
    <w:rsid w:val="003B7072"/>
    <w:rsid w:val="003B7CA3"/>
    <w:rsid w:val="003B7E23"/>
    <w:rsid w:val="003C010E"/>
    <w:rsid w:val="003C0625"/>
    <w:rsid w:val="003C07E1"/>
    <w:rsid w:val="003C08E7"/>
    <w:rsid w:val="003C0A75"/>
    <w:rsid w:val="003C0BC4"/>
    <w:rsid w:val="003C10A8"/>
    <w:rsid w:val="003C1553"/>
    <w:rsid w:val="003C160D"/>
    <w:rsid w:val="003C198C"/>
    <w:rsid w:val="003C1A18"/>
    <w:rsid w:val="003C1A52"/>
    <w:rsid w:val="003C1AF8"/>
    <w:rsid w:val="003C253E"/>
    <w:rsid w:val="003C2FA0"/>
    <w:rsid w:val="003C38A1"/>
    <w:rsid w:val="003C3B29"/>
    <w:rsid w:val="003C3E34"/>
    <w:rsid w:val="003C4334"/>
    <w:rsid w:val="003C44DC"/>
    <w:rsid w:val="003C46B3"/>
    <w:rsid w:val="003C4880"/>
    <w:rsid w:val="003C4A94"/>
    <w:rsid w:val="003C4AB5"/>
    <w:rsid w:val="003C52CD"/>
    <w:rsid w:val="003C5D13"/>
    <w:rsid w:val="003C5E26"/>
    <w:rsid w:val="003C60DE"/>
    <w:rsid w:val="003C631B"/>
    <w:rsid w:val="003C682C"/>
    <w:rsid w:val="003C68D9"/>
    <w:rsid w:val="003C6930"/>
    <w:rsid w:val="003C697F"/>
    <w:rsid w:val="003C6AA1"/>
    <w:rsid w:val="003C6B86"/>
    <w:rsid w:val="003C6D0F"/>
    <w:rsid w:val="003C7881"/>
    <w:rsid w:val="003C7F47"/>
    <w:rsid w:val="003D03B7"/>
    <w:rsid w:val="003D0854"/>
    <w:rsid w:val="003D09DF"/>
    <w:rsid w:val="003D1341"/>
    <w:rsid w:val="003D13EB"/>
    <w:rsid w:val="003D1770"/>
    <w:rsid w:val="003D1AFC"/>
    <w:rsid w:val="003D3CC8"/>
    <w:rsid w:val="003D3FDE"/>
    <w:rsid w:val="003D4194"/>
    <w:rsid w:val="003D4214"/>
    <w:rsid w:val="003D46E0"/>
    <w:rsid w:val="003D5263"/>
    <w:rsid w:val="003D55D4"/>
    <w:rsid w:val="003D58FB"/>
    <w:rsid w:val="003D5ADD"/>
    <w:rsid w:val="003D6554"/>
    <w:rsid w:val="003D669C"/>
    <w:rsid w:val="003D7FFA"/>
    <w:rsid w:val="003E0052"/>
    <w:rsid w:val="003E0233"/>
    <w:rsid w:val="003E0328"/>
    <w:rsid w:val="003E0844"/>
    <w:rsid w:val="003E08EA"/>
    <w:rsid w:val="003E0F67"/>
    <w:rsid w:val="003E112B"/>
    <w:rsid w:val="003E1344"/>
    <w:rsid w:val="003E17CE"/>
    <w:rsid w:val="003E1E48"/>
    <w:rsid w:val="003E25C5"/>
    <w:rsid w:val="003E27F1"/>
    <w:rsid w:val="003E2D52"/>
    <w:rsid w:val="003E2FDE"/>
    <w:rsid w:val="003E30FD"/>
    <w:rsid w:val="003E3127"/>
    <w:rsid w:val="003E3521"/>
    <w:rsid w:val="003E3E56"/>
    <w:rsid w:val="003E3F4F"/>
    <w:rsid w:val="003E442A"/>
    <w:rsid w:val="003E4A15"/>
    <w:rsid w:val="003E4B11"/>
    <w:rsid w:val="003E4B56"/>
    <w:rsid w:val="003E5344"/>
    <w:rsid w:val="003E54E2"/>
    <w:rsid w:val="003E5A78"/>
    <w:rsid w:val="003E5BB0"/>
    <w:rsid w:val="003E5C14"/>
    <w:rsid w:val="003E5C75"/>
    <w:rsid w:val="003E6145"/>
    <w:rsid w:val="003E6211"/>
    <w:rsid w:val="003E725C"/>
    <w:rsid w:val="003E737E"/>
    <w:rsid w:val="003E754B"/>
    <w:rsid w:val="003E77ED"/>
    <w:rsid w:val="003E7E4B"/>
    <w:rsid w:val="003F0DC3"/>
    <w:rsid w:val="003F12B7"/>
    <w:rsid w:val="003F13E3"/>
    <w:rsid w:val="003F19D4"/>
    <w:rsid w:val="003F1B1F"/>
    <w:rsid w:val="003F1D71"/>
    <w:rsid w:val="003F204D"/>
    <w:rsid w:val="003F2634"/>
    <w:rsid w:val="003F286F"/>
    <w:rsid w:val="003F3DD5"/>
    <w:rsid w:val="003F3E06"/>
    <w:rsid w:val="003F42D5"/>
    <w:rsid w:val="003F4715"/>
    <w:rsid w:val="003F4B40"/>
    <w:rsid w:val="003F4E41"/>
    <w:rsid w:val="003F50DD"/>
    <w:rsid w:val="003F5EB2"/>
    <w:rsid w:val="003F6075"/>
    <w:rsid w:val="003F631D"/>
    <w:rsid w:val="003F702E"/>
    <w:rsid w:val="003F775E"/>
    <w:rsid w:val="003F79B1"/>
    <w:rsid w:val="003F7BC3"/>
    <w:rsid w:val="003F7CE1"/>
    <w:rsid w:val="004000FA"/>
    <w:rsid w:val="004004EF"/>
    <w:rsid w:val="004007E4"/>
    <w:rsid w:val="00401011"/>
    <w:rsid w:val="004014FD"/>
    <w:rsid w:val="0040194A"/>
    <w:rsid w:val="00401CE4"/>
    <w:rsid w:val="00402206"/>
    <w:rsid w:val="004027A3"/>
    <w:rsid w:val="00402AEE"/>
    <w:rsid w:val="00402B90"/>
    <w:rsid w:val="00402D1C"/>
    <w:rsid w:val="00402E6F"/>
    <w:rsid w:val="00403F87"/>
    <w:rsid w:val="004040D3"/>
    <w:rsid w:val="004044A6"/>
    <w:rsid w:val="00404953"/>
    <w:rsid w:val="004049CE"/>
    <w:rsid w:val="00404B9B"/>
    <w:rsid w:val="00404CEB"/>
    <w:rsid w:val="00404E52"/>
    <w:rsid w:val="00405FD8"/>
    <w:rsid w:val="0040659F"/>
    <w:rsid w:val="00407207"/>
    <w:rsid w:val="00407688"/>
    <w:rsid w:val="00407D0E"/>
    <w:rsid w:val="00410215"/>
    <w:rsid w:val="00410ABD"/>
    <w:rsid w:val="00411043"/>
    <w:rsid w:val="00411212"/>
    <w:rsid w:val="00411253"/>
    <w:rsid w:val="00411375"/>
    <w:rsid w:val="00411D87"/>
    <w:rsid w:val="0041213C"/>
    <w:rsid w:val="004121DE"/>
    <w:rsid w:val="00412891"/>
    <w:rsid w:val="0041296C"/>
    <w:rsid w:val="00412AC5"/>
    <w:rsid w:val="00412FC7"/>
    <w:rsid w:val="0041374F"/>
    <w:rsid w:val="004138F3"/>
    <w:rsid w:val="0041390D"/>
    <w:rsid w:val="00414211"/>
    <w:rsid w:val="004144F3"/>
    <w:rsid w:val="00414670"/>
    <w:rsid w:val="0041499A"/>
    <w:rsid w:val="00415342"/>
    <w:rsid w:val="00415C91"/>
    <w:rsid w:val="00415CD0"/>
    <w:rsid w:val="00415E81"/>
    <w:rsid w:val="00415FE5"/>
    <w:rsid w:val="00416707"/>
    <w:rsid w:val="004172C4"/>
    <w:rsid w:val="004173B2"/>
    <w:rsid w:val="00417554"/>
    <w:rsid w:val="004176B4"/>
    <w:rsid w:val="00420DC7"/>
    <w:rsid w:val="00421340"/>
    <w:rsid w:val="0042165D"/>
    <w:rsid w:val="00421AAA"/>
    <w:rsid w:val="00422241"/>
    <w:rsid w:val="004227E9"/>
    <w:rsid w:val="004229FA"/>
    <w:rsid w:val="00422B60"/>
    <w:rsid w:val="00422BE7"/>
    <w:rsid w:val="00423408"/>
    <w:rsid w:val="00424360"/>
    <w:rsid w:val="00424AB9"/>
    <w:rsid w:val="0042510C"/>
    <w:rsid w:val="00425205"/>
    <w:rsid w:val="004260CD"/>
    <w:rsid w:val="004263D3"/>
    <w:rsid w:val="00426602"/>
    <w:rsid w:val="0042683D"/>
    <w:rsid w:val="00426951"/>
    <w:rsid w:val="00426994"/>
    <w:rsid w:val="004269A0"/>
    <w:rsid w:val="004269F4"/>
    <w:rsid w:val="0042749E"/>
    <w:rsid w:val="0042791D"/>
    <w:rsid w:val="00427CA7"/>
    <w:rsid w:val="00427E19"/>
    <w:rsid w:val="00427EB5"/>
    <w:rsid w:val="0043055C"/>
    <w:rsid w:val="00430B6B"/>
    <w:rsid w:val="0043160C"/>
    <w:rsid w:val="0043180F"/>
    <w:rsid w:val="004320E7"/>
    <w:rsid w:val="00432431"/>
    <w:rsid w:val="004325C6"/>
    <w:rsid w:val="00432ED4"/>
    <w:rsid w:val="00433053"/>
    <w:rsid w:val="00433361"/>
    <w:rsid w:val="004333BA"/>
    <w:rsid w:val="00433430"/>
    <w:rsid w:val="00433AB1"/>
    <w:rsid w:val="00434126"/>
    <w:rsid w:val="004347F8"/>
    <w:rsid w:val="00434B99"/>
    <w:rsid w:val="00434D45"/>
    <w:rsid w:val="0043518A"/>
    <w:rsid w:val="004355AD"/>
    <w:rsid w:val="00436025"/>
    <w:rsid w:val="00436499"/>
    <w:rsid w:val="004366EC"/>
    <w:rsid w:val="00436A86"/>
    <w:rsid w:val="00436AAA"/>
    <w:rsid w:val="00436B4E"/>
    <w:rsid w:val="00436B71"/>
    <w:rsid w:val="00437194"/>
    <w:rsid w:val="004372E8"/>
    <w:rsid w:val="00437857"/>
    <w:rsid w:val="0043799D"/>
    <w:rsid w:val="004379BC"/>
    <w:rsid w:val="00437CDF"/>
    <w:rsid w:val="00437EF9"/>
    <w:rsid w:val="0044007D"/>
    <w:rsid w:val="004401A5"/>
    <w:rsid w:val="004406A3"/>
    <w:rsid w:val="00440BE5"/>
    <w:rsid w:val="00440EFA"/>
    <w:rsid w:val="004424F9"/>
    <w:rsid w:val="0044277C"/>
    <w:rsid w:val="00442AB3"/>
    <w:rsid w:val="00442CA2"/>
    <w:rsid w:val="00443344"/>
    <w:rsid w:val="004433D5"/>
    <w:rsid w:val="0044343A"/>
    <w:rsid w:val="00443684"/>
    <w:rsid w:val="00443944"/>
    <w:rsid w:val="0044406F"/>
    <w:rsid w:val="004440A2"/>
    <w:rsid w:val="004441DC"/>
    <w:rsid w:val="0044430F"/>
    <w:rsid w:val="004444B5"/>
    <w:rsid w:val="00444768"/>
    <w:rsid w:val="00444B85"/>
    <w:rsid w:val="00444D99"/>
    <w:rsid w:val="00444FD8"/>
    <w:rsid w:val="00445505"/>
    <w:rsid w:val="00445988"/>
    <w:rsid w:val="00445B39"/>
    <w:rsid w:val="00445CD1"/>
    <w:rsid w:val="00446273"/>
    <w:rsid w:val="004462BC"/>
    <w:rsid w:val="004466A6"/>
    <w:rsid w:val="00446A23"/>
    <w:rsid w:val="0044719F"/>
    <w:rsid w:val="00447723"/>
    <w:rsid w:val="00450613"/>
    <w:rsid w:val="004506E6"/>
    <w:rsid w:val="004507D9"/>
    <w:rsid w:val="00451135"/>
    <w:rsid w:val="00451458"/>
    <w:rsid w:val="00451729"/>
    <w:rsid w:val="004518D9"/>
    <w:rsid w:val="00451C92"/>
    <w:rsid w:val="00451E08"/>
    <w:rsid w:val="0045235C"/>
    <w:rsid w:val="004526CD"/>
    <w:rsid w:val="004527CD"/>
    <w:rsid w:val="00452DCA"/>
    <w:rsid w:val="0045421A"/>
    <w:rsid w:val="0045452B"/>
    <w:rsid w:val="00454CC3"/>
    <w:rsid w:val="004557BA"/>
    <w:rsid w:val="004558ED"/>
    <w:rsid w:val="00455BCF"/>
    <w:rsid w:val="00455EFF"/>
    <w:rsid w:val="00455F32"/>
    <w:rsid w:val="0045615B"/>
    <w:rsid w:val="00457410"/>
    <w:rsid w:val="0045762A"/>
    <w:rsid w:val="0045765E"/>
    <w:rsid w:val="00457673"/>
    <w:rsid w:val="00457868"/>
    <w:rsid w:val="00457C10"/>
    <w:rsid w:val="00457D5B"/>
    <w:rsid w:val="0046018E"/>
    <w:rsid w:val="004605C3"/>
    <w:rsid w:val="00460C7F"/>
    <w:rsid w:val="00460E26"/>
    <w:rsid w:val="00461030"/>
    <w:rsid w:val="00461561"/>
    <w:rsid w:val="0046161E"/>
    <w:rsid w:val="00461887"/>
    <w:rsid w:val="00461F42"/>
    <w:rsid w:val="004621D7"/>
    <w:rsid w:val="0046259C"/>
    <w:rsid w:val="00462F8C"/>
    <w:rsid w:val="004631C7"/>
    <w:rsid w:val="0046375D"/>
    <w:rsid w:val="004637BC"/>
    <w:rsid w:val="00464612"/>
    <w:rsid w:val="00464D4D"/>
    <w:rsid w:val="00464FB9"/>
    <w:rsid w:val="004652E3"/>
    <w:rsid w:val="00465831"/>
    <w:rsid w:val="004664AA"/>
    <w:rsid w:val="004666AC"/>
    <w:rsid w:val="00466B99"/>
    <w:rsid w:val="004679E8"/>
    <w:rsid w:val="0047011C"/>
    <w:rsid w:val="00470131"/>
    <w:rsid w:val="00470290"/>
    <w:rsid w:val="004702B8"/>
    <w:rsid w:val="00470335"/>
    <w:rsid w:val="004704A9"/>
    <w:rsid w:val="004722C9"/>
    <w:rsid w:val="00472348"/>
    <w:rsid w:val="004736F7"/>
    <w:rsid w:val="00473A37"/>
    <w:rsid w:val="004744FE"/>
    <w:rsid w:val="004745E0"/>
    <w:rsid w:val="004747D4"/>
    <w:rsid w:val="00474CAB"/>
    <w:rsid w:val="00475186"/>
    <w:rsid w:val="004758FC"/>
    <w:rsid w:val="00476101"/>
    <w:rsid w:val="00476133"/>
    <w:rsid w:val="00476B27"/>
    <w:rsid w:val="00476BD6"/>
    <w:rsid w:val="00476E28"/>
    <w:rsid w:val="00476EF2"/>
    <w:rsid w:val="00476F8F"/>
    <w:rsid w:val="004774CD"/>
    <w:rsid w:val="00477721"/>
    <w:rsid w:val="004804CC"/>
    <w:rsid w:val="004804E8"/>
    <w:rsid w:val="004808B8"/>
    <w:rsid w:val="00480A82"/>
    <w:rsid w:val="00481070"/>
    <w:rsid w:val="004813D7"/>
    <w:rsid w:val="00481CA8"/>
    <w:rsid w:val="00481CC4"/>
    <w:rsid w:val="00481F3F"/>
    <w:rsid w:val="00481FE2"/>
    <w:rsid w:val="0048202B"/>
    <w:rsid w:val="00482224"/>
    <w:rsid w:val="00482480"/>
    <w:rsid w:val="00482485"/>
    <w:rsid w:val="004829D0"/>
    <w:rsid w:val="00482DD2"/>
    <w:rsid w:val="004836D7"/>
    <w:rsid w:val="00483AC2"/>
    <w:rsid w:val="00483FCD"/>
    <w:rsid w:val="004841B5"/>
    <w:rsid w:val="0048472D"/>
    <w:rsid w:val="00484ABF"/>
    <w:rsid w:val="00484B27"/>
    <w:rsid w:val="0048504B"/>
    <w:rsid w:val="0048527B"/>
    <w:rsid w:val="00485338"/>
    <w:rsid w:val="00485706"/>
    <w:rsid w:val="00485945"/>
    <w:rsid w:val="00485B34"/>
    <w:rsid w:val="00485BF0"/>
    <w:rsid w:val="00485F82"/>
    <w:rsid w:val="004865A6"/>
    <w:rsid w:val="0048662D"/>
    <w:rsid w:val="00486DDC"/>
    <w:rsid w:val="0048700A"/>
    <w:rsid w:val="00487446"/>
    <w:rsid w:val="004901F9"/>
    <w:rsid w:val="004902FB"/>
    <w:rsid w:val="00490BFE"/>
    <w:rsid w:val="00490D3D"/>
    <w:rsid w:val="0049173E"/>
    <w:rsid w:val="0049177D"/>
    <w:rsid w:val="00491D46"/>
    <w:rsid w:val="0049238B"/>
    <w:rsid w:val="0049242E"/>
    <w:rsid w:val="00492768"/>
    <w:rsid w:val="0049278A"/>
    <w:rsid w:val="004929F3"/>
    <w:rsid w:val="00492C68"/>
    <w:rsid w:val="004930D2"/>
    <w:rsid w:val="004931F8"/>
    <w:rsid w:val="004938F4"/>
    <w:rsid w:val="00493AC3"/>
    <w:rsid w:val="004944F7"/>
    <w:rsid w:val="0049452C"/>
    <w:rsid w:val="00494727"/>
    <w:rsid w:val="00494AA6"/>
    <w:rsid w:val="00495455"/>
    <w:rsid w:val="004957B1"/>
    <w:rsid w:val="00495D4B"/>
    <w:rsid w:val="00495E15"/>
    <w:rsid w:val="00496590"/>
    <w:rsid w:val="00496B5B"/>
    <w:rsid w:val="00496D8A"/>
    <w:rsid w:val="00496FAC"/>
    <w:rsid w:val="0049709E"/>
    <w:rsid w:val="004975D9"/>
    <w:rsid w:val="004979B5"/>
    <w:rsid w:val="00497B13"/>
    <w:rsid w:val="004A0368"/>
    <w:rsid w:val="004A03AF"/>
    <w:rsid w:val="004A1299"/>
    <w:rsid w:val="004A195D"/>
    <w:rsid w:val="004A1C7D"/>
    <w:rsid w:val="004A1EEC"/>
    <w:rsid w:val="004A246E"/>
    <w:rsid w:val="004A2720"/>
    <w:rsid w:val="004A28FE"/>
    <w:rsid w:val="004A32E3"/>
    <w:rsid w:val="004A348F"/>
    <w:rsid w:val="004A35BF"/>
    <w:rsid w:val="004A36B6"/>
    <w:rsid w:val="004A3924"/>
    <w:rsid w:val="004A3ACF"/>
    <w:rsid w:val="004A40A8"/>
    <w:rsid w:val="004A4289"/>
    <w:rsid w:val="004A4508"/>
    <w:rsid w:val="004A477A"/>
    <w:rsid w:val="004A4BBB"/>
    <w:rsid w:val="004A507D"/>
    <w:rsid w:val="004A50AF"/>
    <w:rsid w:val="004A51E9"/>
    <w:rsid w:val="004A5EBD"/>
    <w:rsid w:val="004A6040"/>
    <w:rsid w:val="004A6725"/>
    <w:rsid w:val="004A67EC"/>
    <w:rsid w:val="004A6A63"/>
    <w:rsid w:val="004A6AD7"/>
    <w:rsid w:val="004A6E78"/>
    <w:rsid w:val="004A73CA"/>
    <w:rsid w:val="004A75F8"/>
    <w:rsid w:val="004A7955"/>
    <w:rsid w:val="004A7B97"/>
    <w:rsid w:val="004A7C02"/>
    <w:rsid w:val="004A7C9A"/>
    <w:rsid w:val="004B06F5"/>
    <w:rsid w:val="004B0802"/>
    <w:rsid w:val="004B0B59"/>
    <w:rsid w:val="004B0BB5"/>
    <w:rsid w:val="004B0E06"/>
    <w:rsid w:val="004B11DD"/>
    <w:rsid w:val="004B1498"/>
    <w:rsid w:val="004B1D1B"/>
    <w:rsid w:val="004B2001"/>
    <w:rsid w:val="004B21DE"/>
    <w:rsid w:val="004B21E5"/>
    <w:rsid w:val="004B3325"/>
    <w:rsid w:val="004B3B70"/>
    <w:rsid w:val="004B3E3F"/>
    <w:rsid w:val="004B3FFE"/>
    <w:rsid w:val="004B433F"/>
    <w:rsid w:val="004B4609"/>
    <w:rsid w:val="004B4CA1"/>
    <w:rsid w:val="004B52E4"/>
    <w:rsid w:val="004B5427"/>
    <w:rsid w:val="004B5824"/>
    <w:rsid w:val="004B59B1"/>
    <w:rsid w:val="004B5E5C"/>
    <w:rsid w:val="004B61FC"/>
    <w:rsid w:val="004B676D"/>
    <w:rsid w:val="004B73D6"/>
    <w:rsid w:val="004B7B42"/>
    <w:rsid w:val="004C0003"/>
    <w:rsid w:val="004C018C"/>
    <w:rsid w:val="004C0D8E"/>
    <w:rsid w:val="004C1179"/>
    <w:rsid w:val="004C13EE"/>
    <w:rsid w:val="004C1A4A"/>
    <w:rsid w:val="004C1B5F"/>
    <w:rsid w:val="004C1E4F"/>
    <w:rsid w:val="004C210E"/>
    <w:rsid w:val="004C2439"/>
    <w:rsid w:val="004C29E0"/>
    <w:rsid w:val="004C2EED"/>
    <w:rsid w:val="004C2F89"/>
    <w:rsid w:val="004C332A"/>
    <w:rsid w:val="004C33C0"/>
    <w:rsid w:val="004C47DA"/>
    <w:rsid w:val="004C48D7"/>
    <w:rsid w:val="004C4B77"/>
    <w:rsid w:val="004C562D"/>
    <w:rsid w:val="004C5A6E"/>
    <w:rsid w:val="004C68B2"/>
    <w:rsid w:val="004C6BE4"/>
    <w:rsid w:val="004C6D30"/>
    <w:rsid w:val="004C6E87"/>
    <w:rsid w:val="004C7046"/>
    <w:rsid w:val="004C7167"/>
    <w:rsid w:val="004C7189"/>
    <w:rsid w:val="004C7257"/>
    <w:rsid w:val="004C7A85"/>
    <w:rsid w:val="004D040E"/>
    <w:rsid w:val="004D0ECA"/>
    <w:rsid w:val="004D1035"/>
    <w:rsid w:val="004D11A2"/>
    <w:rsid w:val="004D1276"/>
    <w:rsid w:val="004D1369"/>
    <w:rsid w:val="004D162D"/>
    <w:rsid w:val="004D1DFD"/>
    <w:rsid w:val="004D24F8"/>
    <w:rsid w:val="004D267D"/>
    <w:rsid w:val="004D2A02"/>
    <w:rsid w:val="004D2A0C"/>
    <w:rsid w:val="004D2ADA"/>
    <w:rsid w:val="004D2EAF"/>
    <w:rsid w:val="004D3B59"/>
    <w:rsid w:val="004D3E90"/>
    <w:rsid w:val="004D417D"/>
    <w:rsid w:val="004D43C4"/>
    <w:rsid w:val="004D5519"/>
    <w:rsid w:val="004D57E1"/>
    <w:rsid w:val="004D5B79"/>
    <w:rsid w:val="004D64C8"/>
    <w:rsid w:val="004D6758"/>
    <w:rsid w:val="004D6970"/>
    <w:rsid w:val="004D6E4B"/>
    <w:rsid w:val="004D77AE"/>
    <w:rsid w:val="004D7B0D"/>
    <w:rsid w:val="004E0DA9"/>
    <w:rsid w:val="004E168C"/>
    <w:rsid w:val="004E200B"/>
    <w:rsid w:val="004E2586"/>
    <w:rsid w:val="004E25C6"/>
    <w:rsid w:val="004E2BB9"/>
    <w:rsid w:val="004E34CF"/>
    <w:rsid w:val="004E3E28"/>
    <w:rsid w:val="004E47CE"/>
    <w:rsid w:val="004E47E5"/>
    <w:rsid w:val="004E4C8C"/>
    <w:rsid w:val="004E555A"/>
    <w:rsid w:val="004E578E"/>
    <w:rsid w:val="004E57B4"/>
    <w:rsid w:val="004E5A1A"/>
    <w:rsid w:val="004E5C00"/>
    <w:rsid w:val="004E5DE9"/>
    <w:rsid w:val="004E5E4C"/>
    <w:rsid w:val="004E5F1B"/>
    <w:rsid w:val="004E6C88"/>
    <w:rsid w:val="004E7057"/>
    <w:rsid w:val="004E71D2"/>
    <w:rsid w:val="004E7354"/>
    <w:rsid w:val="004E76E1"/>
    <w:rsid w:val="004E7A1C"/>
    <w:rsid w:val="004E7BEF"/>
    <w:rsid w:val="004E7C92"/>
    <w:rsid w:val="004E7CA4"/>
    <w:rsid w:val="004E7DC1"/>
    <w:rsid w:val="004E7FA2"/>
    <w:rsid w:val="004F1206"/>
    <w:rsid w:val="004F136A"/>
    <w:rsid w:val="004F17B3"/>
    <w:rsid w:val="004F17C9"/>
    <w:rsid w:val="004F1CE9"/>
    <w:rsid w:val="004F1FDC"/>
    <w:rsid w:val="004F227D"/>
    <w:rsid w:val="004F27B5"/>
    <w:rsid w:val="004F29D7"/>
    <w:rsid w:val="004F2DF1"/>
    <w:rsid w:val="004F2F67"/>
    <w:rsid w:val="004F30DA"/>
    <w:rsid w:val="004F35F0"/>
    <w:rsid w:val="004F3CA9"/>
    <w:rsid w:val="004F46F2"/>
    <w:rsid w:val="004F5389"/>
    <w:rsid w:val="004F569E"/>
    <w:rsid w:val="004F5F5D"/>
    <w:rsid w:val="004F6BFD"/>
    <w:rsid w:val="004F6F2C"/>
    <w:rsid w:val="004F762C"/>
    <w:rsid w:val="004F7DA8"/>
    <w:rsid w:val="004F7DDA"/>
    <w:rsid w:val="004F7FD8"/>
    <w:rsid w:val="00500299"/>
    <w:rsid w:val="00500AC3"/>
    <w:rsid w:val="00500C47"/>
    <w:rsid w:val="00501428"/>
    <w:rsid w:val="005016F1"/>
    <w:rsid w:val="0050177D"/>
    <w:rsid w:val="00501B16"/>
    <w:rsid w:val="00501E54"/>
    <w:rsid w:val="00502995"/>
    <w:rsid w:val="00502D7C"/>
    <w:rsid w:val="0050364F"/>
    <w:rsid w:val="00503941"/>
    <w:rsid w:val="00503A1E"/>
    <w:rsid w:val="00503C7A"/>
    <w:rsid w:val="0050436E"/>
    <w:rsid w:val="00504D17"/>
    <w:rsid w:val="00504E57"/>
    <w:rsid w:val="00505623"/>
    <w:rsid w:val="00505DCB"/>
    <w:rsid w:val="00505F1A"/>
    <w:rsid w:val="0050632D"/>
    <w:rsid w:val="00506351"/>
    <w:rsid w:val="0050676B"/>
    <w:rsid w:val="00506842"/>
    <w:rsid w:val="00506A63"/>
    <w:rsid w:val="00506B1D"/>
    <w:rsid w:val="0050712B"/>
    <w:rsid w:val="00507266"/>
    <w:rsid w:val="005073B7"/>
    <w:rsid w:val="00507D71"/>
    <w:rsid w:val="00510D5D"/>
    <w:rsid w:val="00510FB7"/>
    <w:rsid w:val="00511296"/>
    <w:rsid w:val="00511946"/>
    <w:rsid w:val="0051198A"/>
    <w:rsid w:val="00511BEF"/>
    <w:rsid w:val="00511C88"/>
    <w:rsid w:val="00512525"/>
    <w:rsid w:val="00512B69"/>
    <w:rsid w:val="00513081"/>
    <w:rsid w:val="00513587"/>
    <w:rsid w:val="00514057"/>
    <w:rsid w:val="00514064"/>
    <w:rsid w:val="005146B7"/>
    <w:rsid w:val="005148B3"/>
    <w:rsid w:val="00514969"/>
    <w:rsid w:val="00515C69"/>
    <w:rsid w:val="00515EAD"/>
    <w:rsid w:val="00516346"/>
    <w:rsid w:val="0051647D"/>
    <w:rsid w:val="00516647"/>
    <w:rsid w:val="0051687B"/>
    <w:rsid w:val="00520B0B"/>
    <w:rsid w:val="00520E06"/>
    <w:rsid w:val="00520F39"/>
    <w:rsid w:val="00521093"/>
    <w:rsid w:val="005211B6"/>
    <w:rsid w:val="00521325"/>
    <w:rsid w:val="00521801"/>
    <w:rsid w:val="005218CE"/>
    <w:rsid w:val="00521A3F"/>
    <w:rsid w:val="00521DDB"/>
    <w:rsid w:val="00521DF8"/>
    <w:rsid w:val="005223A5"/>
    <w:rsid w:val="00522534"/>
    <w:rsid w:val="00522A8C"/>
    <w:rsid w:val="0052369D"/>
    <w:rsid w:val="00523793"/>
    <w:rsid w:val="00523B1D"/>
    <w:rsid w:val="005245F2"/>
    <w:rsid w:val="00524CB2"/>
    <w:rsid w:val="00524D0B"/>
    <w:rsid w:val="0052516E"/>
    <w:rsid w:val="005254D0"/>
    <w:rsid w:val="0052563C"/>
    <w:rsid w:val="005256EE"/>
    <w:rsid w:val="00525C9C"/>
    <w:rsid w:val="0052612B"/>
    <w:rsid w:val="00526980"/>
    <w:rsid w:val="00526A66"/>
    <w:rsid w:val="00526D3F"/>
    <w:rsid w:val="00527229"/>
    <w:rsid w:val="00527C24"/>
    <w:rsid w:val="00527D4D"/>
    <w:rsid w:val="0053030B"/>
    <w:rsid w:val="00530608"/>
    <w:rsid w:val="0053073B"/>
    <w:rsid w:val="005309C3"/>
    <w:rsid w:val="00530C08"/>
    <w:rsid w:val="005310F9"/>
    <w:rsid w:val="0053153D"/>
    <w:rsid w:val="00531AFA"/>
    <w:rsid w:val="00531D10"/>
    <w:rsid w:val="005326E3"/>
    <w:rsid w:val="005326FA"/>
    <w:rsid w:val="005328DA"/>
    <w:rsid w:val="00532EC6"/>
    <w:rsid w:val="005336F0"/>
    <w:rsid w:val="00533B9D"/>
    <w:rsid w:val="00533BC6"/>
    <w:rsid w:val="00533CDD"/>
    <w:rsid w:val="00534299"/>
    <w:rsid w:val="005342DA"/>
    <w:rsid w:val="005347D0"/>
    <w:rsid w:val="00534875"/>
    <w:rsid w:val="0053571E"/>
    <w:rsid w:val="005359FE"/>
    <w:rsid w:val="00536322"/>
    <w:rsid w:val="00536642"/>
    <w:rsid w:val="005369A3"/>
    <w:rsid w:val="00536EE8"/>
    <w:rsid w:val="00536FAF"/>
    <w:rsid w:val="00540969"/>
    <w:rsid w:val="00540B84"/>
    <w:rsid w:val="00540C99"/>
    <w:rsid w:val="00540EF5"/>
    <w:rsid w:val="005412DD"/>
    <w:rsid w:val="0054149B"/>
    <w:rsid w:val="0054178E"/>
    <w:rsid w:val="00542078"/>
    <w:rsid w:val="00542742"/>
    <w:rsid w:val="005429EA"/>
    <w:rsid w:val="00542D17"/>
    <w:rsid w:val="00543002"/>
    <w:rsid w:val="005432C2"/>
    <w:rsid w:val="00543321"/>
    <w:rsid w:val="00543552"/>
    <w:rsid w:val="00543805"/>
    <w:rsid w:val="00543B58"/>
    <w:rsid w:val="00543CA2"/>
    <w:rsid w:val="00543E11"/>
    <w:rsid w:val="00544494"/>
    <w:rsid w:val="00544883"/>
    <w:rsid w:val="00544D02"/>
    <w:rsid w:val="00544DA9"/>
    <w:rsid w:val="00544DB7"/>
    <w:rsid w:val="005453C0"/>
    <w:rsid w:val="00545623"/>
    <w:rsid w:val="0054579D"/>
    <w:rsid w:val="00545A8A"/>
    <w:rsid w:val="00546A0E"/>
    <w:rsid w:val="005476CB"/>
    <w:rsid w:val="00547960"/>
    <w:rsid w:val="00547A21"/>
    <w:rsid w:val="005506A1"/>
    <w:rsid w:val="00551401"/>
    <w:rsid w:val="0055198E"/>
    <w:rsid w:val="005522FA"/>
    <w:rsid w:val="00552DEF"/>
    <w:rsid w:val="0055340A"/>
    <w:rsid w:val="00554066"/>
    <w:rsid w:val="0055441A"/>
    <w:rsid w:val="00554B5E"/>
    <w:rsid w:val="00555207"/>
    <w:rsid w:val="0055543A"/>
    <w:rsid w:val="0055560D"/>
    <w:rsid w:val="005558E2"/>
    <w:rsid w:val="00555E47"/>
    <w:rsid w:val="00555F7D"/>
    <w:rsid w:val="00556139"/>
    <w:rsid w:val="005569C4"/>
    <w:rsid w:val="00556C5F"/>
    <w:rsid w:val="00556C7C"/>
    <w:rsid w:val="005570F3"/>
    <w:rsid w:val="005577BC"/>
    <w:rsid w:val="0055786B"/>
    <w:rsid w:val="00557F8F"/>
    <w:rsid w:val="005602A0"/>
    <w:rsid w:val="00560352"/>
    <w:rsid w:val="00560514"/>
    <w:rsid w:val="005609BD"/>
    <w:rsid w:val="00561279"/>
    <w:rsid w:val="00561481"/>
    <w:rsid w:val="005618C7"/>
    <w:rsid w:val="00561B95"/>
    <w:rsid w:val="005623A1"/>
    <w:rsid w:val="005630BD"/>
    <w:rsid w:val="0056311F"/>
    <w:rsid w:val="00563157"/>
    <w:rsid w:val="00563548"/>
    <w:rsid w:val="00563C2E"/>
    <w:rsid w:val="0056413A"/>
    <w:rsid w:val="0056418C"/>
    <w:rsid w:val="005642EE"/>
    <w:rsid w:val="005646DC"/>
    <w:rsid w:val="0056483D"/>
    <w:rsid w:val="005649E1"/>
    <w:rsid w:val="00564B47"/>
    <w:rsid w:val="00564BD6"/>
    <w:rsid w:val="00565242"/>
    <w:rsid w:val="005656D3"/>
    <w:rsid w:val="00565C28"/>
    <w:rsid w:val="00565DA4"/>
    <w:rsid w:val="005663A7"/>
    <w:rsid w:val="00566E8B"/>
    <w:rsid w:val="005672C6"/>
    <w:rsid w:val="005674E9"/>
    <w:rsid w:val="005677F2"/>
    <w:rsid w:val="00567A56"/>
    <w:rsid w:val="00567F25"/>
    <w:rsid w:val="00570044"/>
    <w:rsid w:val="005702A2"/>
    <w:rsid w:val="0057056B"/>
    <w:rsid w:val="0057061B"/>
    <w:rsid w:val="00570AA2"/>
    <w:rsid w:val="0057163A"/>
    <w:rsid w:val="00572578"/>
    <w:rsid w:val="00572B4D"/>
    <w:rsid w:val="00572EFD"/>
    <w:rsid w:val="00573382"/>
    <w:rsid w:val="00573437"/>
    <w:rsid w:val="0057359B"/>
    <w:rsid w:val="005739C7"/>
    <w:rsid w:val="00574230"/>
    <w:rsid w:val="00574C45"/>
    <w:rsid w:val="0057542A"/>
    <w:rsid w:val="00575CA6"/>
    <w:rsid w:val="0057625A"/>
    <w:rsid w:val="0057676A"/>
    <w:rsid w:val="0057722C"/>
    <w:rsid w:val="005778F5"/>
    <w:rsid w:val="00580661"/>
    <w:rsid w:val="005807DB"/>
    <w:rsid w:val="00580A53"/>
    <w:rsid w:val="005810D3"/>
    <w:rsid w:val="005813C0"/>
    <w:rsid w:val="0058150F"/>
    <w:rsid w:val="00581A5E"/>
    <w:rsid w:val="00581B34"/>
    <w:rsid w:val="00581C5B"/>
    <w:rsid w:val="00581D76"/>
    <w:rsid w:val="00581F98"/>
    <w:rsid w:val="005823DC"/>
    <w:rsid w:val="00582BE2"/>
    <w:rsid w:val="00583016"/>
    <w:rsid w:val="005833AE"/>
    <w:rsid w:val="005836F6"/>
    <w:rsid w:val="00584059"/>
    <w:rsid w:val="0058451C"/>
    <w:rsid w:val="00584B0F"/>
    <w:rsid w:val="00584E6D"/>
    <w:rsid w:val="005858F3"/>
    <w:rsid w:val="0058641B"/>
    <w:rsid w:val="00586D23"/>
    <w:rsid w:val="00586EED"/>
    <w:rsid w:val="005876FE"/>
    <w:rsid w:val="005877F6"/>
    <w:rsid w:val="00587FCA"/>
    <w:rsid w:val="00590826"/>
    <w:rsid w:val="00590F4E"/>
    <w:rsid w:val="005917C6"/>
    <w:rsid w:val="00591990"/>
    <w:rsid w:val="00591B61"/>
    <w:rsid w:val="005929BC"/>
    <w:rsid w:val="00592DB4"/>
    <w:rsid w:val="00592E1F"/>
    <w:rsid w:val="00593261"/>
    <w:rsid w:val="00593698"/>
    <w:rsid w:val="00593AC2"/>
    <w:rsid w:val="00593E79"/>
    <w:rsid w:val="00595035"/>
    <w:rsid w:val="00595738"/>
    <w:rsid w:val="00595BA7"/>
    <w:rsid w:val="00595BC3"/>
    <w:rsid w:val="00595F8D"/>
    <w:rsid w:val="005961E4"/>
    <w:rsid w:val="00596597"/>
    <w:rsid w:val="0059690C"/>
    <w:rsid w:val="0059690D"/>
    <w:rsid w:val="00596A0F"/>
    <w:rsid w:val="00596CFC"/>
    <w:rsid w:val="00596F79"/>
    <w:rsid w:val="00596F7C"/>
    <w:rsid w:val="005972AB"/>
    <w:rsid w:val="005972E8"/>
    <w:rsid w:val="005977FB"/>
    <w:rsid w:val="00597FC3"/>
    <w:rsid w:val="005A0781"/>
    <w:rsid w:val="005A0B85"/>
    <w:rsid w:val="005A0FA1"/>
    <w:rsid w:val="005A110E"/>
    <w:rsid w:val="005A12EB"/>
    <w:rsid w:val="005A15AF"/>
    <w:rsid w:val="005A26B3"/>
    <w:rsid w:val="005A2C90"/>
    <w:rsid w:val="005A2D72"/>
    <w:rsid w:val="005A345C"/>
    <w:rsid w:val="005A391D"/>
    <w:rsid w:val="005A3DA3"/>
    <w:rsid w:val="005A3E26"/>
    <w:rsid w:val="005A45AC"/>
    <w:rsid w:val="005A4BF9"/>
    <w:rsid w:val="005A4E00"/>
    <w:rsid w:val="005A5881"/>
    <w:rsid w:val="005A6EE6"/>
    <w:rsid w:val="005A6FA7"/>
    <w:rsid w:val="005A75B4"/>
    <w:rsid w:val="005A780E"/>
    <w:rsid w:val="005A7965"/>
    <w:rsid w:val="005B02A8"/>
    <w:rsid w:val="005B053A"/>
    <w:rsid w:val="005B08DA"/>
    <w:rsid w:val="005B0A19"/>
    <w:rsid w:val="005B0BF9"/>
    <w:rsid w:val="005B0C16"/>
    <w:rsid w:val="005B0DA0"/>
    <w:rsid w:val="005B0E1E"/>
    <w:rsid w:val="005B0E43"/>
    <w:rsid w:val="005B0ECA"/>
    <w:rsid w:val="005B146A"/>
    <w:rsid w:val="005B1516"/>
    <w:rsid w:val="005B15EA"/>
    <w:rsid w:val="005B1CDB"/>
    <w:rsid w:val="005B1D4B"/>
    <w:rsid w:val="005B2149"/>
    <w:rsid w:val="005B269C"/>
    <w:rsid w:val="005B2A34"/>
    <w:rsid w:val="005B2EC9"/>
    <w:rsid w:val="005B337A"/>
    <w:rsid w:val="005B3468"/>
    <w:rsid w:val="005B3C1D"/>
    <w:rsid w:val="005B4FCD"/>
    <w:rsid w:val="005B54FE"/>
    <w:rsid w:val="005B561F"/>
    <w:rsid w:val="005B5809"/>
    <w:rsid w:val="005B5885"/>
    <w:rsid w:val="005B6307"/>
    <w:rsid w:val="005B6336"/>
    <w:rsid w:val="005B64E9"/>
    <w:rsid w:val="005B6625"/>
    <w:rsid w:val="005B6904"/>
    <w:rsid w:val="005B698E"/>
    <w:rsid w:val="005B6AA5"/>
    <w:rsid w:val="005B6E9B"/>
    <w:rsid w:val="005B7188"/>
    <w:rsid w:val="005B7196"/>
    <w:rsid w:val="005B72F0"/>
    <w:rsid w:val="005B7343"/>
    <w:rsid w:val="005B7885"/>
    <w:rsid w:val="005B78B4"/>
    <w:rsid w:val="005B7DA0"/>
    <w:rsid w:val="005B7E04"/>
    <w:rsid w:val="005C01CD"/>
    <w:rsid w:val="005C01FF"/>
    <w:rsid w:val="005C03F3"/>
    <w:rsid w:val="005C05A9"/>
    <w:rsid w:val="005C07BC"/>
    <w:rsid w:val="005C0C75"/>
    <w:rsid w:val="005C0EB0"/>
    <w:rsid w:val="005C0EC5"/>
    <w:rsid w:val="005C149B"/>
    <w:rsid w:val="005C2013"/>
    <w:rsid w:val="005C2169"/>
    <w:rsid w:val="005C262B"/>
    <w:rsid w:val="005C2C52"/>
    <w:rsid w:val="005C2F8E"/>
    <w:rsid w:val="005C321A"/>
    <w:rsid w:val="005C3A76"/>
    <w:rsid w:val="005C4069"/>
    <w:rsid w:val="005C4098"/>
    <w:rsid w:val="005C5380"/>
    <w:rsid w:val="005C59EB"/>
    <w:rsid w:val="005C5C57"/>
    <w:rsid w:val="005C5E2B"/>
    <w:rsid w:val="005C5FF8"/>
    <w:rsid w:val="005C6421"/>
    <w:rsid w:val="005C66C5"/>
    <w:rsid w:val="005C68FB"/>
    <w:rsid w:val="005C6DE7"/>
    <w:rsid w:val="005C7212"/>
    <w:rsid w:val="005C7396"/>
    <w:rsid w:val="005C7A9B"/>
    <w:rsid w:val="005D0223"/>
    <w:rsid w:val="005D0634"/>
    <w:rsid w:val="005D072D"/>
    <w:rsid w:val="005D112A"/>
    <w:rsid w:val="005D18FC"/>
    <w:rsid w:val="005D1967"/>
    <w:rsid w:val="005D19FD"/>
    <w:rsid w:val="005D1D4D"/>
    <w:rsid w:val="005D1DC8"/>
    <w:rsid w:val="005D1EDB"/>
    <w:rsid w:val="005D27D8"/>
    <w:rsid w:val="005D2F17"/>
    <w:rsid w:val="005D38A6"/>
    <w:rsid w:val="005D3ABA"/>
    <w:rsid w:val="005D44A8"/>
    <w:rsid w:val="005D4523"/>
    <w:rsid w:val="005D4D8F"/>
    <w:rsid w:val="005D52D7"/>
    <w:rsid w:val="005D574E"/>
    <w:rsid w:val="005D5AE1"/>
    <w:rsid w:val="005D5BBC"/>
    <w:rsid w:val="005D5C17"/>
    <w:rsid w:val="005D5D81"/>
    <w:rsid w:val="005D63AB"/>
    <w:rsid w:val="005D65A8"/>
    <w:rsid w:val="005D684C"/>
    <w:rsid w:val="005E00B7"/>
    <w:rsid w:val="005E073A"/>
    <w:rsid w:val="005E14E7"/>
    <w:rsid w:val="005E1556"/>
    <w:rsid w:val="005E1AFE"/>
    <w:rsid w:val="005E1C3E"/>
    <w:rsid w:val="005E1D4F"/>
    <w:rsid w:val="005E2039"/>
    <w:rsid w:val="005E272A"/>
    <w:rsid w:val="005E2EA5"/>
    <w:rsid w:val="005E3947"/>
    <w:rsid w:val="005E422B"/>
    <w:rsid w:val="005E4583"/>
    <w:rsid w:val="005E4738"/>
    <w:rsid w:val="005E4AE5"/>
    <w:rsid w:val="005E4BC3"/>
    <w:rsid w:val="005E5A16"/>
    <w:rsid w:val="005E5A34"/>
    <w:rsid w:val="005E5D8B"/>
    <w:rsid w:val="005E5E00"/>
    <w:rsid w:val="005E6055"/>
    <w:rsid w:val="005E6692"/>
    <w:rsid w:val="005E69F0"/>
    <w:rsid w:val="005E73A8"/>
    <w:rsid w:val="005E7FDB"/>
    <w:rsid w:val="005F0100"/>
    <w:rsid w:val="005F014F"/>
    <w:rsid w:val="005F01A8"/>
    <w:rsid w:val="005F0535"/>
    <w:rsid w:val="005F0C23"/>
    <w:rsid w:val="005F1125"/>
    <w:rsid w:val="005F11A1"/>
    <w:rsid w:val="005F1434"/>
    <w:rsid w:val="005F193C"/>
    <w:rsid w:val="005F1AB2"/>
    <w:rsid w:val="005F1F80"/>
    <w:rsid w:val="005F20F1"/>
    <w:rsid w:val="005F2280"/>
    <w:rsid w:val="005F2406"/>
    <w:rsid w:val="005F267A"/>
    <w:rsid w:val="005F26A3"/>
    <w:rsid w:val="005F2BAB"/>
    <w:rsid w:val="005F3A61"/>
    <w:rsid w:val="005F3FFE"/>
    <w:rsid w:val="005F41E4"/>
    <w:rsid w:val="005F4536"/>
    <w:rsid w:val="005F4DF6"/>
    <w:rsid w:val="005F5CA2"/>
    <w:rsid w:val="005F5D59"/>
    <w:rsid w:val="005F6169"/>
    <w:rsid w:val="005F69EF"/>
    <w:rsid w:val="005F6AAD"/>
    <w:rsid w:val="005F6F45"/>
    <w:rsid w:val="005F6F95"/>
    <w:rsid w:val="005F72C4"/>
    <w:rsid w:val="005F7449"/>
    <w:rsid w:val="005F750C"/>
    <w:rsid w:val="005F7A8A"/>
    <w:rsid w:val="005F7C95"/>
    <w:rsid w:val="006000C0"/>
    <w:rsid w:val="00600268"/>
    <w:rsid w:val="006004DD"/>
    <w:rsid w:val="006004E0"/>
    <w:rsid w:val="0060068B"/>
    <w:rsid w:val="00601179"/>
    <w:rsid w:val="006013FF"/>
    <w:rsid w:val="006016CF"/>
    <w:rsid w:val="00601B03"/>
    <w:rsid w:val="00601BC3"/>
    <w:rsid w:val="00602506"/>
    <w:rsid w:val="00602B8B"/>
    <w:rsid w:val="0060382E"/>
    <w:rsid w:val="00604188"/>
    <w:rsid w:val="006042B9"/>
    <w:rsid w:val="0060461D"/>
    <w:rsid w:val="0060506F"/>
    <w:rsid w:val="00605243"/>
    <w:rsid w:val="0060644A"/>
    <w:rsid w:val="006064D4"/>
    <w:rsid w:val="00606711"/>
    <w:rsid w:val="00606931"/>
    <w:rsid w:val="00606A9D"/>
    <w:rsid w:val="00606ACB"/>
    <w:rsid w:val="00606BF9"/>
    <w:rsid w:val="006072B3"/>
    <w:rsid w:val="006073A0"/>
    <w:rsid w:val="00607595"/>
    <w:rsid w:val="006075CA"/>
    <w:rsid w:val="00607A49"/>
    <w:rsid w:val="0061026D"/>
    <w:rsid w:val="006102ED"/>
    <w:rsid w:val="006105C1"/>
    <w:rsid w:val="00610934"/>
    <w:rsid w:val="00610B20"/>
    <w:rsid w:val="00610CF8"/>
    <w:rsid w:val="006116AF"/>
    <w:rsid w:val="00611ABB"/>
    <w:rsid w:val="00611EC3"/>
    <w:rsid w:val="00612157"/>
    <w:rsid w:val="00612183"/>
    <w:rsid w:val="006121A4"/>
    <w:rsid w:val="006122AA"/>
    <w:rsid w:val="0061236B"/>
    <w:rsid w:val="00612B3E"/>
    <w:rsid w:val="00612DBF"/>
    <w:rsid w:val="00612E59"/>
    <w:rsid w:val="00613174"/>
    <w:rsid w:val="00613423"/>
    <w:rsid w:val="00613496"/>
    <w:rsid w:val="0061357F"/>
    <w:rsid w:val="00614229"/>
    <w:rsid w:val="006144E3"/>
    <w:rsid w:val="006145A3"/>
    <w:rsid w:val="00614724"/>
    <w:rsid w:val="00614C20"/>
    <w:rsid w:val="00615CBE"/>
    <w:rsid w:val="00616259"/>
    <w:rsid w:val="006162BC"/>
    <w:rsid w:val="00616459"/>
    <w:rsid w:val="0061684E"/>
    <w:rsid w:val="00616AE0"/>
    <w:rsid w:val="00617550"/>
    <w:rsid w:val="006175CE"/>
    <w:rsid w:val="006176B0"/>
    <w:rsid w:val="006176F6"/>
    <w:rsid w:val="00617FDE"/>
    <w:rsid w:val="0062011B"/>
    <w:rsid w:val="0062057D"/>
    <w:rsid w:val="00620933"/>
    <w:rsid w:val="00620AB2"/>
    <w:rsid w:val="00621DB2"/>
    <w:rsid w:val="00622950"/>
    <w:rsid w:val="00622C49"/>
    <w:rsid w:val="006231D6"/>
    <w:rsid w:val="00623EB1"/>
    <w:rsid w:val="00625D56"/>
    <w:rsid w:val="00625DBE"/>
    <w:rsid w:val="00626347"/>
    <w:rsid w:val="00626394"/>
    <w:rsid w:val="006263F3"/>
    <w:rsid w:val="0062674C"/>
    <w:rsid w:val="00626B8C"/>
    <w:rsid w:val="00626E44"/>
    <w:rsid w:val="00627E76"/>
    <w:rsid w:val="00630349"/>
    <w:rsid w:val="00630372"/>
    <w:rsid w:val="00630500"/>
    <w:rsid w:val="0063104D"/>
    <w:rsid w:val="0063119B"/>
    <w:rsid w:val="00631D23"/>
    <w:rsid w:val="006321A5"/>
    <w:rsid w:val="0063239C"/>
    <w:rsid w:val="006324DE"/>
    <w:rsid w:val="006325A6"/>
    <w:rsid w:val="0063270F"/>
    <w:rsid w:val="0063287E"/>
    <w:rsid w:val="00632942"/>
    <w:rsid w:val="0063296D"/>
    <w:rsid w:val="00632A72"/>
    <w:rsid w:val="00632B3A"/>
    <w:rsid w:val="00632F9D"/>
    <w:rsid w:val="00633025"/>
    <w:rsid w:val="006332D0"/>
    <w:rsid w:val="006334C9"/>
    <w:rsid w:val="0063375F"/>
    <w:rsid w:val="00633A2C"/>
    <w:rsid w:val="00633BE6"/>
    <w:rsid w:val="00633FA3"/>
    <w:rsid w:val="00634073"/>
    <w:rsid w:val="00634A57"/>
    <w:rsid w:val="00634C43"/>
    <w:rsid w:val="00634DEC"/>
    <w:rsid w:val="00635296"/>
    <w:rsid w:val="00635854"/>
    <w:rsid w:val="00635CA5"/>
    <w:rsid w:val="00635E32"/>
    <w:rsid w:val="00636219"/>
    <w:rsid w:val="006363FD"/>
    <w:rsid w:val="00636A99"/>
    <w:rsid w:val="00636C47"/>
    <w:rsid w:val="0063706A"/>
    <w:rsid w:val="0063708F"/>
    <w:rsid w:val="006371D6"/>
    <w:rsid w:val="006374B9"/>
    <w:rsid w:val="00637685"/>
    <w:rsid w:val="006377A8"/>
    <w:rsid w:val="00637EE5"/>
    <w:rsid w:val="00637F7C"/>
    <w:rsid w:val="00637F80"/>
    <w:rsid w:val="006401BE"/>
    <w:rsid w:val="00640292"/>
    <w:rsid w:val="006402D0"/>
    <w:rsid w:val="006405A7"/>
    <w:rsid w:val="00640EA6"/>
    <w:rsid w:val="006413D7"/>
    <w:rsid w:val="00641962"/>
    <w:rsid w:val="00642298"/>
    <w:rsid w:val="00642533"/>
    <w:rsid w:val="006425A1"/>
    <w:rsid w:val="0064279D"/>
    <w:rsid w:val="006429BD"/>
    <w:rsid w:val="00642FB1"/>
    <w:rsid w:val="00642FBB"/>
    <w:rsid w:val="006432D4"/>
    <w:rsid w:val="00643A65"/>
    <w:rsid w:val="00643C03"/>
    <w:rsid w:val="00643CCF"/>
    <w:rsid w:val="00644FCA"/>
    <w:rsid w:val="00645DEC"/>
    <w:rsid w:val="006461A4"/>
    <w:rsid w:val="00646EEF"/>
    <w:rsid w:val="00647A9A"/>
    <w:rsid w:val="00650691"/>
    <w:rsid w:val="0065073C"/>
    <w:rsid w:val="00650E15"/>
    <w:rsid w:val="0065143B"/>
    <w:rsid w:val="00651594"/>
    <w:rsid w:val="006515E8"/>
    <w:rsid w:val="00652176"/>
    <w:rsid w:val="006523C0"/>
    <w:rsid w:val="0065243E"/>
    <w:rsid w:val="0065270B"/>
    <w:rsid w:val="00652ED5"/>
    <w:rsid w:val="00652FFD"/>
    <w:rsid w:val="0065334F"/>
    <w:rsid w:val="00653968"/>
    <w:rsid w:val="00653BAF"/>
    <w:rsid w:val="00653C90"/>
    <w:rsid w:val="0065415C"/>
    <w:rsid w:val="0065589D"/>
    <w:rsid w:val="00655948"/>
    <w:rsid w:val="00655B6C"/>
    <w:rsid w:val="006560E3"/>
    <w:rsid w:val="00656364"/>
    <w:rsid w:val="006565E1"/>
    <w:rsid w:val="006566C7"/>
    <w:rsid w:val="00656A6E"/>
    <w:rsid w:val="00656C89"/>
    <w:rsid w:val="00656E2E"/>
    <w:rsid w:val="00656F1F"/>
    <w:rsid w:val="0065754C"/>
    <w:rsid w:val="006578B3"/>
    <w:rsid w:val="0065794A"/>
    <w:rsid w:val="00657AB1"/>
    <w:rsid w:val="006602DE"/>
    <w:rsid w:val="006608D5"/>
    <w:rsid w:val="006614EC"/>
    <w:rsid w:val="006615DC"/>
    <w:rsid w:val="006627C5"/>
    <w:rsid w:val="00662A8E"/>
    <w:rsid w:val="00662FC8"/>
    <w:rsid w:val="00663251"/>
    <w:rsid w:val="006632B1"/>
    <w:rsid w:val="006633D9"/>
    <w:rsid w:val="0066346B"/>
    <w:rsid w:val="0066392B"/>
    <w:rsid w:val="006639BE"/>
    <w:rsid w:val="00663A20"/>
    <w:rsid w:val="00663A60"/>
    <w:rsid w:val="00663BA6"/>
    <w:rsid w:val="00663F0E"/>
    <w:rsid w:val="00664225"/>
    <w:rsid w:val="00664519"/>
    <w:rsid w:val="00664850"/>
    <w:rsid w:val="00664A2E"/>
    <w:rsid w:val="00664F7C"/>
    <w:rsid w:val="00664FF0"/>
    <w:rsid w:val="006652B3"/>
    <w:rsid w:val="006654DD"/>
    <w:rsid w:val="006655E1"/>
    <w:rsid w:val="00665671"/>
    <w:rsid w:val="00666249"/>
    <w:rsid w:val="00666EDE"/>
    <w:rsid w:val="00667014"/>
    <w:rsid w:val="00667403"/>
    <w:rsid w:val="00667A26"/>
    <w:rsid w:val="00667FBB"/>
    <w:rsid w:val="00670213"/>
    <w:rsid w:val="006703D3"/>
    <w:rsid w:val="006706E2"/>
    <w:rsid w:val="00670DF1"/>
    <w:rsid w:val="00670E16"/>
    <w:rsid w:val="00671186"/>
    <w:rsid w:val="0067151C"/>
    <w:rsid w:val="00671625"/>
    <w:rsid w:val="00671B62"/>
    <w:rsid w:val="00671FD6"/>
    <w:rsid w:val="00672301"/>
    <w:rsid w:val="00672382"/>
    <w:rsid w:val="006725E6"/>
    <w:rsid w:val="0067284A"/>
    <w:rsid w:val="0067293E"/>
    <w:rsid w:val="00672A10"/>
    <w:rsid w:val="00672B04"/>
    <w:rsid w:val="00673194"/>
    <w:rsid w:val="0067320D"/>
    <w:rsid w:val="00673218"/>
    <w:rsid w:val="0067338C"/>
    <w:rsid w:val="0067350D"/>
    <w:rsid w:val="0067373F"/>
    <w:rsid w:val="00674370"/>
    <w:rsid w:val="0067468B"/>
    <w:rsid w:val="00674CF7"/>
    <w:rsid w:val="0067520B"/>
    <w:rsid w:val="0067520C"/>
    <w:rsid w:val="006755C9"/>
    <w:rsid w:val="006755E6"/>
    <w:rsid w:val="00675838"/>
    <w:rsid w:val="00675B9F"/>
    <w:rsid w:val="00675C5F"/>
    <w:rsid w:val="00675F01"/>
    <w:rsid w:val="0067613B"/>
    <w:rsid w:val="00676E55"/>
    <w:rsid w:val="006773DF"/>
    <w:rsid w:val="00677816"/>
    <w:rsid w:val="00677F70"/>
    <w:rsid w:val="0068015E"/>
    <w:rsid w:val="00680246"/>
    <w:rsid w:val="00680713"/>
    <w:rsid w:val="00680B85"/>
    <w:rsid w:val="00680EAF"/>
    <w:rsid w:val="00681842"/>
    <w:rsid w:val="00681FF5"/>
    <w:rsid w:val="00682286"/>
    <w:rsid w:val="006822CB"/>
    <w:rsid w:val="0068312A"/>
    <w:rsid w:val="0068317F"/>
    <w:rsid w:val="00683856"/>
    <w:rsid w:val="00683FA6"/>
    <w:rsid w:val="00684019"/>
    <w:rsid w:val="00684996"/>
    <w:rsid w:val="006855FD"/>
    <w:rsid w:val="006866AD"/>
    <w:rsid w:val="00686B36"/>
    <w:rsid w:val="00686BEE"/>
    <w:rsid w:val="00686C4F"/>
    <w:rsid w:val="00686DB2"/>
    <w:rsid w:val="0068705E"/>
    <w:rsid w:val="00687487"/>
    <w:rsid w:val="00687C0A"/>
    <w:rsid w:val="00687C8A"/>
    <w:rsid w:val="00687EA7"/>
    <w:rsid w:val="0069000F"/>
    <w:rsid w:val="0069020B"/>
    <w:rsid w:val="00690216"/>
    <w:rsid w:val="006908BE"/>
    <w:rsid w:val="00690B98"/>
    <w:rsid w:val="00690D0A"/>
    <w:rsid w:val="00690F4F"/>
    <w:rsid w:val="00691428"/>
    <w:rsid w:val="006933CA"/>
    <w:rsid w:val="006933CC"/>
    <w:rsid w:val="006936EB"/>
    <w:rsid w:val="00693880"/>
    <w:rsid w:val="006938A9"/>
    <w:rsid w:val="00693970"/>
    <w:rsid w:val="00693F97"/>
    <w:rsid w:val="00694705"/>
    <w:rsid w:val="00694884"/>
    <w:rsid w:val="00694C4F"/>
    <w:rsid w:val="00695342"/>
    <w:rsid w:val="006957E8"/>
    <w:rsid w:val="00695AF0"/>
    <w:rsid w:val="00695CEC"/>
    <w:rsid w:val="006961BC"/>
    <w:rsid w:val="00696311"/>
    <w:rsid w:val="006963F4"/>
    <w:rsid w:val="00696487"/>
    <w:rsid w:val="006966B8"/>
    <w:rsid w:val="0069677F"/>
    <w:rsid w:val="006967CB"/>
    <w:rsid w:val="006968B4"/>
    <w:rsid w:val="00696D27"/>
    <w:rsid w:val="006970B7"/>
    <w:rsid w:val="006971D4"/>
    <w:rsid w:val="0069733A"/>
    <w:rsid w:val="0069784A"/>
    <w:rsid w:val="0069799C"/>
    <w:rsid w:val="00697DE4"/>
    <w:rsid w:val="006A00C5"/>
    <w:rsid w:val="006A028D"/>
    <w:rsid w:val="006A0307"/>
    <w:rsid w:val="006A09EB"/>
    <w:rsid w:val="006A0D32"/>
    <w:rsid w:val="006A14AB"/>
    <w:rsid w:val="006A162C"/>
    <w:rsid w:val="006A1712"/>
    <w:rsid w:val="006A17A9"/>
    <w:rsid w:val="006A1A9E"/>
    <w:rsid w:val="006A27F7"/>
    <w:rsid w:val="006A30CA"/>
    <w:rsid w:val="006A327B"/>
    <w:rsid w:val="006A374A"/>
    <w:rsid w:val="006A3837"/>
    <w:rsid w:val="006A3BE7"/>
    <w:rsid w:val="006A3E0D"/>
    <w:rsid w:val="006A3EB7"/>
    <w:rsid w:val="006A4E2A"/>
    <w:rsid w:val="006A533F"/>
    <w:rsid w:val="006A54B8"/>
    <w:rsid w:val="006A5F1B"/>
    <w:rsid w:val="006A632F"/>
    <w:rsid w:val="006A654D"/>
    <w:rsid w:val="006A7051"/>
    <w:rsid w:val="006A70B0"/>
    <w:rsid w:val="006A7362"/>
    <w:rsid w:val="006A741E"/>
    <w:rsid w:val="006A756C"/>
    <w:rsid w:val="006A7612"/>
    <w:rsid w:val="006A76DE"/>
    <w:rsid w:val="006A7867"/>
    <w:rsid w:val="006B0B9D"/>
    <w:rsid w:val="006B0BE9"/>
    <w:rsid w:val="006B0E09"/>
    <w:rsid w:val="006B0E77"/>
    <w:rsid w:val="006B1E9F"/>
    <w:rsid w:val="006B238B"/>
    <w:rsid w:val="006B2489"/>
    <w:rsid w:val="006B2823"/>
    <w:rsid w:val="006B2E37"/>
    <w:rsid w:val="006B3013"/>
    <w:rsid w:val="006B32E8"/>
    <w:rsid w:val="006B3A11"/>
    <w:rsid w:val="006B4DA5"/>
    <w:rsid w:val="006B57FE"/>
    <w:rsid w:val="006B71A5"/>
    <w:rsid w:val="006B7424"/>
    <w:rsid w:val="006B7648"/>
    <w:rsid w:val="006B7ACA"/>
    <w:rsid w:val="006C022A"/>
    <w:rsid w:val="006C0305"/>
    <w:rsid w:val="006C06BA"/>
    <w:rsid w:val="006C0B6F"/>
    <w:rsid w:val="006C1887"/>
    <w:rsid w:val="006C1ACF"/>
    <w:rsid w:val="006C1B0C"/>
    <w:rsid w:val="006C1BC7"/>
    <w:rsid w:val="006C1F74"/>
    <w:rsid w:val="006C29AA"/>
    <w:rsid w:val="006C2AFE"/>
    <w:rsid w:val="006C37BB"/>
    <w:rsid w:val="006C4663"/>
    <w:rsid w:val="006C5604"/>
    <w:rsid w:val="006C5815"/>
    <w:rsid w:val="006C5B20"/>
    <w:rsid w:val="006C5B7A"/>
    <w:rsid w:val="006C5D75"/>
    <w:rsid w:val="006C5FB8"/>
    <w:rsid w:val="006C629D"/>
    <w:rsid w:val="006C62B2"/>
    <w:rsid w:val="006C6362"/>
    <w:rsid w:val="006C641D"/>
    <w:rsid w:val="006C66E1"/>
    <w:rsid w:val="006C690D"/>
    <w:rsid w:val="006C6FE1"/>
    <w:rsid w:val="006C744E"/>
    <w:rsid w:val="006C754B"/>
    <w:rsid w:val="006D0125"/>
    <w:rsid w:val="006D06B6"/>
    <w:rsid w:val="006D0AE2"/>
    <w:rsid w:val="006D0C35"/>
    <w:rsid w:val="006D0E30"/>
    <w:rsid w:val="006D1086"/>
    <w:rsid w:val="006D1A4F"/>
    <w:rsid w:val="006D1F46"/>
    <w:rsid w:val="006D1F68"/>
    <w:rsid w:val="006D27C9"/>
    <w:rsid w:val="006D2DE8"/>
    <w:rsid w:val="006D3320"/>
    <w:rsid w:val="006D37BB"/>
    <w:rsid w:val="006D3BA1"/>
    <w:rsid w:val="006D4043"/>
    <w:rsid w:val="006D41D7"/>
    <w:rsid w:val="006D4243"/>
    <w:rsid w:val="006D457B"/>
    <w:rsid w:val="006D4650"/>
    <w:rsid w:val="006D4719"/>
    <w:rsid w:val="006D4FDD"/>
    <w:rsid w:val="006D511E"/>
    <w:rsid w:val="006D5147"/>
    <w:rsid w:val="006D519B"/>
    <w:rsid w:val="006D5A3E"/>
    <w:rsid w:val="006D5FB8"/>
    <w:rsid w:val="006D6316"/>
    <w:rsid w:val="006D639B"/>
    <w:rsid w:val="006D641C"/>
    <w:rsid w:val="006D6658"/>
    <w:rsid w:val="006D74D0"/>
    <w:rsid w:val="006D7698"/>
    <w:rsid w:val="006D76A9"/>
    <w:rsid w:val="006D7E1E"/>
    <w:rsid w:val="006E082B"/>
    <w:rsid w:val="006E0E71"/>
    <w:rsid w:val="006E11B1"/>
    <w:rsid w:val="006E158F"/>
    <w:rsid w:val="006E1681"/>
    <w:rsid w:val="006E1954"/>
    <w:rsid w:val="006E20D3"/>
    <w:rsid w:val="006E2BC4"/>
    <w:rsid w:val="006E2ED5"/>
    <w:rsid w:val="006E316A"/>
    <w:rsid w:val="006E3280"/>
    <w:rsid w:val="006E32C5"/>
    <w:rsid w:val="006E35AC"/>
    <w:rsid w:val="006E365B"/>
    <w:rsid w:val="006E3C64"/>
    <w:rsid w:val="006E42B4"/>
    <w:rsid w:val="006E43CB"/>
    <w:rsid w:val="006E4BC0"/>
    <w:rsid w:val="006E552D"/>
    <w:rsid w:val="006E55E9"/>
    <w:rsid w:val="006E5BA1"/>
    <w:rsid w:val="006E5C6C"/>
    <w:rsid w:val="006E5D40"/>
    <w:rsid w:val="006E5DBE"/>
    <w:rsid w:val="006E6167"/>
    <w:rsid w:val="006E632D"/>
    <w:rsid w:val="006E6A03"/>
    <w:rsid w:val="006E6B83"/>
    <w:rsid w:val="006E6D77"/>
    <w:rsid w:val="006E6ED3"/>
    <w:rsid w:val="006E6F8A"/>
    <w:rsid w:val="006E7C38"/>
    <w:rsid w:val="006F1009"/>
    <w:rsid w:val="006F10D2"/>
    <w:rsid w:val="006F119C"/>
    <w:rsid w:val="006F13D9"/>
    <w:rsid w:val="006F144B"/>
    <w:rsid w:val="006F15A7"/>
    <w:rsid w:val="006F17EA"/>
    <w:rsid w:val="006F193D"/>
    <w:rsid w:val="006F1C24"/>
    <w:rsid w:val="006F22A7"/>
    <w:rsid w:val="006F2313"/>
    <w:rsid w:val="006F2554"/>
    <w:rsid w:val="006F26C8"/>
    <w:rsid w:val="006F28FE"/>
    <w:rsid w:val="006F3CBC"/>
    <w:rsid w:val="006F3D19"/>
    <w:rsid w:val="006F3F4B"/>
    <w:rsid w:val="006F489B"/>
    <w:rsid w:val="006F4BF8"/>
    <w:rsid w:val="006F4DDE"/>
    <w:rsid w:val="006F4DE9"/>
    <w:rsid w:val="006F4EC7"/>
    <w:rsid w:val="006F5012"/>
    <w:rsid w:val="006F5099"/>
    <w:rsid w:val="006F5D73"/>
    <w:rsid w:val="006F5FC4"/>
    <w:rsid w:val="006F620F"/>
    <w:rsid w:val="006F6216"/>
    <w:rsid w:val="006F6280"/>
    <w:rsid w:val="006F7122"/>
    <w:rsid w:val="006F7804"/>
    <w:rsid w:val="006F78EC"/>
    <w:rsid w:val="006F7AD1"/>
    <w:rsid w:val="006F7C15"/>
    <w:rsid w:val="006F7D6A"/>
    <w:rsid w:val="0070011E"/>
    <w:rsid w:val="00700618"/>
    <w:rsid w:val="0070091A"/>
    <w:rsid w:val="00700A70"/>
    <w:rsid w:val="00700B27"/>
    <w:rsid w:val="00700E0F"/>
    <w:rsid w:val="00700FC1"/>
    <w:rsid w:val="00701094"/>
    <w:rsid w:val="007016FF"/>
    <w:rsid w:val="00701CF5"/>
    <w:rsid w:val="007021AE"/>
    <w:rsid w:val="0070246F"/>
    <w:rsid w:val="007027F6"/>
    <w:rsid w:val="00702BBB"/>
    <w:rsid w:val="00702CC4"/>
    <w:rsid w:val="00702E26"/>
    <w:rsid w:val="007038D4"/>
    <w:rsid w:val="00703C6E"/>
    <w:rsid w:val="00703D5A"/>
    <w:rsid w:val="00703D97"/>
    <w:rsid w:val="0070435B"/>
    <w:rsid w:val="00704F4C"/>
    <w:rsid w:val="00705327"/>
    <w:rsid w:val="0070550A"/>
    <w:rsid w:val="0070580F"/>
    <w:rsid w:val="00705AA3"/>
    <w:rsid w:val="00706101"/>
    <w:rsid w:val="00706254"/>
    <w:rsid w:val="00706578"/>
    <w:rsid w:val="00706CCA"/>
    <w:rsid w:val="00707096"/>
    <w:rsid w:val="00707143"/>
    <w:rsid w:val="00707219"/>
    <w:rsid w:val="0070749B"/>
    <w:rsid w:val="007076CA"/>
    <w:rsid w:val="00707A33"/>
    <w:rsid w:val="00707D10"/>
    <w:rsid w:val="007101B6"/>
    <w:rsid w:val="00710495"/>
    <w:rsid w:val="0071071F"/>
    <w:rsid w:val="00710F88"/>
    <w:rsid w:val="007110F9"/>
    <w:rsid w:val="00711C95"/>
    <w:rsid w:val="007121B3"/>
    <w:rsid w:val="0071226F"/>
    <w:rsid w:val="00712804"/>
    <w:rsid w:val="00712D06"/>
    <w:rsid w:val="00712D46"/>
    <w:rsid w:val="00712EBC"/>
    <w:rsid w:val="007130F9"/>
    <w:rsid w:val="007132E2"/>
    <w:rsid w:val="0071393F"/>
    <w:rsid w:val="00713CBA"/>
    <w:rsid w:val="00713DB9"/>
    <w:rsid w:val="0071400A"/>
    <w:rsid w:val="0071404A"/>
    <w:rsid w:val="00714371"/>
    <w:rsid w:val="0071483C"/>
    <w:rsid w:val="007149B2"/>
    <w:rsid w:val="00715422"/>
    <w:rsid w:val="00715B72"/>
    <w:rsid w:val="00715B98"/>
    <w:rsid w:val="00715D92"/>
    <w:rsid w:val="00716006"/>
    <w:rsid w:val="00716137"/>
    <w:rsid w:val="00716431"/>
    <w:rsid w:val="0071692E"/>
    <w:rsid w:val="00716D40"/>
    <w:rsid w:val="00717458"/>
    <w:rsid w:val="00717C22"/>
    <w:rsid w:val="00717D4A"/>
    <w:rsid w:val="00717E18"/>
    <w:rsid w:val="00717EB3"/>
    <w:rsid w:val="00717EE5"/>
    <w:rsid w:val="00720470"/>
    <w:rsid w:val="007210B2"/>
    <w:rsid w:val="0072112D"/>
    <w:rsid w:val="00721151"/>
    <w:rsid w:val="007219C5"/>
    <w:rsid w:val="00722145"/>
    <w:rsid w:val="007221DA"/>
    <w:rsid w:val="007222D9"/>
    <w:rsid w:val="007230BD"/>
    <w:rsid w:val="00723760"/>
    <w:rsid w:val="00723EF5"/>
    <w:rsid w:val="00723F30"/>
    <w:rsid w:val="007241EA"/>
    <w:rsid w:val="00724BF6"/>
    <w:rsid w:val="007252AF"/>
    <w:rsid w:val="00725635"/>
    <w:rsid w:val="00725651"/>
    <w:rsid w:val="00725ADF"/>
    <w:rsid w:val="00725CB9"/>
    <w:rsid w:val="007262E1"/>
    <w:rsid w:val="0072662B"/>
    <w:rsid w:val="007268EE"/>
    <w:rsid w:val="00726922"/>
    <w:rsid w:val="00726E2B"/>
    <w:rsid w:val="007273A4"/>
    <w:rsid w:val="00727D40"/>
    <w:rsid w:val="0073003A"/>
    <w:rsid w:val="00730053"/>
    <w:rsid w:val="007306FF"/>
    <w:rsid w:val="0073123A"/>
    <w:rsid w:val="00731916"/>
    <w:rsid w:val="0073195C"/>
    <w:rsid w:val="007320EA"/>
    <w:rsid w:val="007322BF"/>
    <w:rsid w:val="007327AF"/>
    <w:rsid w:val="00732ABB"/>
    <w:rsid w:val="00732B2B"/>
    <w:rsid w:val="00732E4D"/>
    <w:rsid w:val="0073330F"/>
    <w:rsid w:val="0073396B"/>
    <w:rsid w:val="00733D1C"/>
    <w:rsid w:val="00733E5D"/>
    <w:rsid w:val="00734EB7"/>
    <w:rsid w:val="0073548C"/>
    <w:rsid w:val="0073573D"/>
    <w:rsid w:val="00735886"/>
    <w:rsid w:val="007362D6"/>
    <w:rsid w:val="00736377"/>
    <w:rsid w:val="00736892"/>
    <w:rsid w:val="00736E12"/>
    <w:rsid w:val="00737100"/>
    <w:rsid w:val="00737144"/>
    <w:rsid w:val="00737CEB"/>
    <w:rsid w:val="0074080D"/>
    <w:rsid w:val="00740B36"/>
    <w:rsid w:val="00740CFC"/>
    <w:rsid w:val="00741296"/>
    <w:rsid w:val="00741323"/>
    <w:rsid w:val="007416FB"/>
    <w:rsid w:val="00741FF6"/>
    <w:rsid w:val="0074270F"/>
    <w:rsid w:val="0074277F"/>
    <w:rsid w:val="0074278E"/>
    <w:rsid w:val="0074294E"/>
    <w:rsid w:val="00742AC4"/>
    <w:rsid w:val="0074304C"/>
    <w:rsid w:val="007434C8"/>
    <w:rsid w:val="00743552"/>
    <w:rsid w:val="00743991"/>
    <w:rsid w:val="007439F0"/>
    <w:rsid w:val="00743A90"/>
    <w:rsid w:val="00743B54"/>
    <w:rsid w:val="00743B77"/>
    <w:rsid w:val="00744E8E"/>
    <w:rsid w:val="00744F8B"/>
    <w:rsid w:val="0074547C"/>
    <w:rsid w:val="007455F8"/>
    <w:rsid w:val="00745AF0"/>
    <w:rsid w:val="00746418"/>
    <w:rsid w:val="007469FD"/>
    <w:rsid w:val="00746AA0"/>
    <w:rsid w:val="007473E8"/>
    <w:rsid w:val="007475B3"/>
    <w:rsid w:val="00747783"/>
    <w:rsid w:val="007479B5"/>
    <w:rsid w:val="00747A4A"/>
    <w:rsid w:val="00747ECC"/>
    <w:rsid w:val="007503B3"/>
    <w:rsid w:val="007505FB"/>
    <w:rsid w:val="00750784"/>
    <w:rsid w:val="00750D4E"/>
    <w:rsid w:val="007510EA"/>
    <w:rsid w:val="00751341"/>
    <w:rsid w:val="00751799"/>
    <w:rsid w:val="0075197A"/>
    <w:rsid w:val="00751DB9"/>
    <w:rsid w:val="007527FC"/>
    <w:rsid w:val="00752ADF"/>
    <w:rsid w:val="00752B67"/>
    <w:rsid w:val="00753BDB"/>
    <w:rsid w:val="00753C54"/>
    <w:rsid w:val="00753F9A"/>
    <w:rsid w:val="00753FE8"/>
    <w:rsid w:val="007548FB"/>
    <w:rsid w:val="00754CA6"/>
    <w:rsid w:val="00754CE2"/>
    <w:rsid w:val="00754D01"/>
    <w:rsid w:val="00754F6C"/>
    <w:rsid w:val="0075505B"/>
    <w:rsid w:val="00755256"/>
    <w:rsid w:val="00755390"/>
    <w:rsid w:val="00755C95"/>
    <w:rsid w:val="00755F2A"/>
    <w:rsid w:val="0075608C"/>
    <w:rsid w:val="007567C2"/>
    <w:rsid w:val="00756E37"/>
    <w:rsid w:val="00757776"/>
    <w:rsid w:val="00760179"/>
    <w:rsid w:val="007602CB"/>
    <w:rsid w:val="00760AF6"/>
    <w:rsid w:val="00761006"/>
    <w:rsid w:val="007613B7"/>
    <w:rsid w:val="00761662"/>
    <w:rsid w:val="00761D26"/>
    <w:rsid w:val="0076201C"/>
    <w:rsid w:val="007622B6"/>
    <w:rsid w:val="007622FC"/>
    <w:rsid w:val="00762377"/>
    <w:rsid w:val="00762524"/>
    <w:rsid w:val="00762585"/>
    <w:rsid w:val="00762717"/>
    <w:rsid w:val="007627FB"/>
    <w:rsid w:val="00762B32"/>
    <w:rsid w:val="00762BDC"/>
    <w:rsid w:val="007631C6"/>
    <w:rsid w:val="0076333F"/>
    <w:rsid w:val="007638B3"/>
    <w:rsid w:val="0076393A"/>
    <w:rsid w:val="00763B08"/>
    <w:rsid w:val="00763E19"/>
    <w:rsid w:val="00763F69"/>
    <w:rsid w:val="00763F89"/>
    <w:rsid w:val="00764219"/>
    <w:rsid w:val="00764502"/>
    <w:rsid w:val="007649A6"/>
    <w:rsid w:val="007649D4"/>
    <w:rsid w:val="00765009"/>
    <w:rsid w:val="007651B6"/>
    <w:rsid w:val="0076523B"/>
    <w:rsid w:val="0076570E"/>
    <w:rsid w:val="007659A1"/>
    <w:rsid w:val="00765A11"/>
    <w:rsid w:val="00765A9D"/>
    <w:rsid w:val="00765A9F"/>
    <w:rsid w:val="00765BEF"/>
    <w:rsid w:val="00765D53"/>
    <w:rsid w:val="007660E7"/>
    <w:rsid w:val="0076680E"/>
    <w:rsid w:val="00766B7C"/>
    <w:rsid w:val="00766F72"/>
    <w:rsid w:val="0076786B"/>
    <w:rsid w:val="00767A92"/>
    <w:rsid w:val="007700C8"/>
    <w:rsid w:val="00770350"/>
    <w:rsid w:val="00770E66"/>
    <w:rsid w:val="007714EB"/>
    <w:rsid w:val="0077155A"/>
    <w:rsid w:val="00772178"/>
    <w:rsid w:val="0077227F"/>
    <w:rsid w:val="00773134"/>
    <w:rsid w:val="00773496"/>
    <w:rsid w:val="007737D5"/>
    <w:rsid w:val="00773A02"/>
    <w:rsid w:val="00773BC4"/>
    <w:rsid w:val="00773F47"/>
    <w:rsid w:val="0077449C"/>
    <w:rsid w:val="0077487D"/>
    <w:rsid w:val="00774C6C"/>
    <w:rsid w:val="00774CBC"/>
    <w:rsid w:val="00774E47"/>
    <w:rsid w:val="00774E4A"/>
    <w:rsid w:val="0077514A"/>
    <w:rsid w:val="00775C22"/>
    <w:rsid w:val="00775E35"/>
    <w:rsid w:val="00775F80"/>
    <w:rsid w:val="0077607F"/>
    <w:rsid w:val="00776444"/>
    <w:rsid w:val="00776A55"/>
    <w:rsid w:val="00777691"/>
    <w:rsid w:val="007777E1"/>
    <w:rsid w:val="00777DCB"/>
    <w:rsid w:val="00780382"/>
    <w:rsid w:val="007804FE"/>
    <w:rsid w:val="00781C68"/>
    <w:rsid w:val="00781E37"/>
    <w:rsid w:val="007838CE"/>
    <w:rsid w:val="0078396E"/>
    <w:rsid w:val="007839CF"/>
    <w:rsid w:val="00783CAD"/>
    <w:rsid w:val="00783D8F"/>
    <w:rsid w:val="007841BD"/>
    <w:rsid w:val="0078450E"/>
    <w:rsid w:val="007846B7"/>
    <w:rsid w:val="00784742"/>
    <w:rsid w:val="00784882"/>
    <w:rsid w:val="007848E8"/>
    <w:rsid w:val="00784C46"/>
    <w:rsid w:val="00785406"/>
    <w:rsid w:val="00785F42"/>
    <w:rsid w:val="00785F7F"/>
    <w:rsid w:val="00785FB4"/>
    <w:rsid w:val="007860DE"/>
    <w:rsid w:val="007864CE"/>
    <w:rsid w:val="00786739"/>
    <w:rsid w:val="0078677A"/>
    <w:rsid w:val="007868FE"/>
    <w:rsid w:val="00786959"/>
    <w:rsid w:val="00786A96"/>
    <w:rsid w:val="00786BF5"/>
    <w:rsid w:val="007871C3"/>
    <w:rsid w:val="00787428"/>
    <w:rsid w:val="00787467"/>
    <w:rsid w:val="00787A3D"/>
    <w:rsid w:val="0079013F"/>
    <w:rsid w:val="007902F2"/>
    <w:rsid w:val="00790870"/>
    <w:rsid w:val="007909D5"/>
    <w:rsid w:val="00790A87"/>
    <w:rsid w:val="0079126A"/>
    <w:rsid w:val="00791AB2"/>
    <w:rsid w:val="00791D7D"/>
    <w:rsid w:val="00792445"/>
    <w:rsid w:val="00792C7A"/>
    <w:rsid w:val="00793602"/>
    <w:rsid w:val="007936A0"/>
    <w:rsid w:val="00793A71"/>
    <w:rsid w:val="00793C86"/>
    <w:rsid w:val="00793E44"/>
    <w:rsid w:val="00794BE3"/>
    <w:rsid w:val="00794FED"/>
    <w:rsid w:val="00795052"/>
    <w:rsid w:val="007951CB"/>
    <w:rsid w:val="007957DC"/>
    <w:rsid w:val="0079580F"/>
    <w:rsid w:val="00795BA8"/>
    <w:rsid w:val="00795E5D"/>
    <w:rsid w:val="00796180"/>
    <w:rsid w:val="0079656E"/>
    <w:rsid w:val="00796F42"/>
    <w:rsid w:val="00797072"/>
    <w:rsid w:val="0079755A"/>
    <w:rsid w:val="00797BA9"/>
    <w:rsid w:val="00797E94"/>
    <w:rsid w:val="007A0228"/>
    <w:rsid w:val="007A0BF0"/>
    <w:rsid w:val="007A0C63"/>
    <w:rsid w:val="007A0E89"/>
    <w:rsid w:val="007A10F5"/>
    <w:rsid w:val="007A129D"/>
    <w:rsid w:val="007A1524"/>
    <w:rsid w:val="007A15B8"/>
    <w:rsid w:val="007A196B"/>
    <w:rsid w:val="007A202C"/>
    <w:rsid w:val="007A2170"/>
    <w:rsid w:val="007A2332"/>
    <w:rsid w:val="007A259D"/>
    <w:rsid w:val="007A340E"/>
    <w:rsid w:val="007A377E"/>
    <w:rsid w:val="007A37A4"/>
    <w:rsid w:val="007A3D5E"/>
    <w:rsid w:val="007A3FF8"/>
    <w:rsid w:val="007A45CF"/>
    <w:rsid w:val="007A4A92"/>
    <w:rsid w:val="007A4E6D"/>
    <w:rsid w:val="007A5230"/>
    <w:rsid w:val="007A55B9"/>
    <w:rsid w:val="007A55FC"/>
    <w:rsid w:val="007A5601"/>
    <w:rsid w:val="007A5DE0"/>
    <w:rsid w:val="007A6078"/>
    <w:rsid w:val="007A648E"/>
    <w:rsid w:val="007A6710"/>
    <w:rsid w:val="007A68BB"/>
    <w:rsid w:val="007A68D1"/>
    <w:rsid w:val="007A69D8"/>
    <w:rsid w:val="007A6A06"/>
    <w:rsid w:val="007A6ADA"/>
    <w:rsid w:val="007A70F7"/>
    <w:rsid w:val="007A71EB"/>
    <w:rsid w:val="007A726F"/>
    <w:rsid w:val="007A7602"/>
    <w:rsid w:val="007B024A"/>
    <w:rsid w:val="007B07D3"/>
    <w:rsid w:val="007B0D26"/>
    <w:rsid w:val="007B1129"/>
    <w:rsid w:val="007B1237"/>
    <w:rsid w:val="007B1677"/>
    <w:rsid w:val="007B1E92"/>
    <w:rsid w:val="007B2307"/>
    <w:rsid w:val="007B23DB"/>
    <w:rsid w:val="007B24CC"/>
    <w:rsid w:val="007B2595"/>
    <w:rsid w:val="007B2B3E"/>
    <w:rsid w:val="007B3BC3"/>
    <w:rsid w:val="007B3D33"/>
    <w:rsid w:val="007B3DDF"/>
    <w:rsid w:val="007B3FE4"/>
    <w:rsid w:val="007B44C9"/>
    <w:rsid w:val="007B4F55"/>
    <w:rsid w:val="007B50A6"/>
    <w:rsid w:val="007B5637"/>
    <w:rsid w:val="007B5FEE"/>
    <w:rsid w:val="007B5FF9"/>
    <w:rsid w:val="007B686D"/>
    <w:rsid w:val="007B71C2"/>
    <w:rsid w:val="007B7686"/>
    <w:rsid w:val="007B7E8C"/>
    <w:rsid w:val="007C03C9"/>
    <w:rsid w:val="007C081D"/>
    <w:rsid w:val="007C0C3F"/>
    <w:rsid w:val="007C11C8"/>
    <w:rsid w:val="007C12F0"/>
    <w:rsid w:val="007C1753"/>
    <w:rsid w:val="007C188F"/>
    <w:rsid w:val="007C1C7A"/>
    <w:rsid w:val="007C26D9"/>
    <w:rsid w:val="007C2797"/>
    <w:rsid w:val="007C2A58"/>
    <w:rsid w:val="007C2BCA"/>
    <w:rsid w:val="007C3392"/>
    <w:rsid w:val="007C35E0"/>
    <w:rsid w:val="007C3FF4"/>
    <w:rsid w:val="007C484F"/>
    <w:rsid w:val="007C4F49"/>
    <w:rsid w:val="007C4FDE"/>
    <w:rsid w:val="007C5052"/>
    <w:rsid w:val="007C521C"/>
    <w:rsid w:val="007C5BA5"/>
    <w:rsid w:val="007C622D"/>
    <w:rsid w:val="007C6EAE"/>
    <w:rsid w:val="007C7005"/>
    <w:rsid w:val="007C7159"/>
    <w:rsid w:val="007C76A5"/>
    <w:rsid w:val="007C7A82"/>
    <w:rsid w:val="007D0476"/>
    <w:rsid w:val="007D0553"/>
    <w:rsid w:val="007D0BC2"/>
    <w:rsid w:val="007D0E45"/>
    <w:rsid w:val="007D17AE"/>
    <w:rsid w:val="007D1EEC"/>
    <w:rsid w:val="007D1F09"/>
    <w:rsid w:val="007D209E"/>
    <w:rsid w:val="007D2B21"/>
    <w:rsid w:val="007D2D62"/>
    <w:rsid w:val="007D3000"/>
    <w:rsid w:val="007D33E3"/>
    <w:rsid w:val="007D348E"/>
    <w:rsid w:val="007D354C"/>
    <w:rsid w:val="007D3A6D"/>
    <w:rsid w:val="007D3FF7"/>
    <w:rsid w:val="007D421C"/>
    <w:rsid w:val="007D5182"/>
    <w:rsid w:val="007D5363"/>
    <w:rsid w:val="007D53E7"/>
    <w:rsid w:val="007D5423"/>
    <w:rsid w:val="007D55F1"/>
    <w:rsid w:val="007D58A6"/>
    <w:rsid w:val="007D5EA8"/>
    <w:rsid w:val="007D60CE"/>
    <w:rsid w:val="007D696C"/>
    <w:rsid w:val="007D75D2"/>
    <w:rsid w:val="007D77DA"/>
    <w:rsid w:val="007D7B54"/>
    <w:rsid w:val="007E0275"/>
    <w:rsid w:val="007E02ED"/>
    <w:rsid w:val="007E0405"/>
    <w:rsid w:val="007E064A"/>
    <w:rsid w:val="007E0E69"/>
    <w:rsid w:val="007E13EB"/>
    <w:rsid w:val="007E14A7"/>
    <w:rsid w:val="007E1842"/>
    <w:rsid w:val="007E1ED5"/>
    <w:rsid w:val="007E213A"/>
    <w:rsid w:val="007E26DC"/>
    <w:rsid w:val="007E2721"/>
    <w:rsid w:val="007E2734"/>
    <w:rsid w:val="007E3479"/>
    <w:rsid w:val="007E3482"/>
    <w:rsid w:val="007E36AF"/>
    <w:rsid w:val="007E36BA"/>
    <w:rsid w:val="007E3946"/>
    <w:rsid w:val="007E39D8"/>
    <w:rsid w:val="007E419E"/>
    <w:rsid w:val="007E4443"/>
    <w:rsid w:val="007E4489"/>
    <w:rsid w:val="007E495A"/>
    <w:rsid w:val="007E49A0"/>
    <w:rsid w:val="007E4B39"/>
    <w:rsid w:val="007E58B9"/>
    <w:rsid w:val="007E5F86"/>
    <w:rsid w:val="007E610C"/>
    <w:rsid w:val="007E6236"/>
    <w:rsid w:val="007E6561"/>
    <w:rsid w:val="007E7731"/>
    <w:rsid w:val="007E777E"/>
    <w:rsid w:val="007E7A84"/>
    <w:rsid w:val="007E7B93"/>
    <w:rsid w:val="007F0247"/>
    <w:rsid w:val="007F0314"/>
    <w:rsid w:val="007F044E"/>
    <w:rsid w:val="007F086B"/>
    <w:rsid w:val="007F1A52"/>
    <w:rsid w:val="007F1B93"/>
    <w:rsid w:val="007F1C24"/>
    <w:rsid w:val="007F1C8A"/>
    <w:rsid w:val="007F2206"/>
    <w:rsid w:val="007F2393"/>
    <w:rsid w:val="007F24DE"/>
    <w:rsid w:val="007F2BEB"/>
    <w:rsid w:val="007F339F"/>
    <w:rsid w:val="007F3A9D"/>
    <w:rsid w:val="007F420E"/>
    <w:rsid w:val="007F48F5"/>
    <w:rsid w:val="007F4D09"/>
    <w:rsid w:val="007F508A"/>
    <w:rsid w:val="007F5313"/>
    <w:rsid w:val="007F5318"/>
    <w:rsid w:val="007F5BB4"/>
    <w:rsid w:val="007F669B"/>
    <w:rsid w:val="007F66B0"/>
    <w:rsid w:val="007F68FE"/>
    <w:rsid w:val="007F6A61"/>
    <w:rsid w:val="007F6AFC"/>
    <w:rsid w:val="007F6D93"/>
    <w:rsid w:val="007F752D"/>
    <w:rsid w:val="007F786A"/>
    <w:rsid w:val="007F789F"/>
    <w:rsid w:val="007F78C4"/>
    <w:rsid w:val="007F79C5"/>
    <w:rsid w:val="007F7F3F"/>
    <w:rsid w:val="008003F1"/>
    <w:rsid w:val="008007CE"/>
    <w:rsid w:val="0080085E"/>
    <w:rsid w:val="00800BDC"/>
    <w:rsid w:val="00800F0C"/>
    <w:rsid w:val="008012E9"/>
    <w:rsid w:val="0080156B"/>
    <w:rsid w:val="008017F3"/>
    <w:rsid w:val="00801E32"/>
    <w:rsid w:val="00801F42"/>
    <w:rsid w:val="00802268"/>
    <w:rsid w:val="0080287B"/>
    <w:rsid w:val="00802A94"/>
    <w:rsid w:val="00802B68"/>
    <w:rsid w:val="00802F40"/>
    <w:rsid w:val="0080379B"/>
    <w:rsid w:val="0080384B"/>
    <w:rsid w:val="00803AEB"/>
    <w:rsid w:val="00803C77"/>
    <w:rsid w:val="00803CE9"/>
    <w:rsid w:val="008049EE"/>
    <w:rsid w:val="00804B15"/>
    <w:rsid w:val="00805198"/>
    <w:rsid w:val="008051A4"/>
    <w:rsid w:val="008054B3"/>
    <w:rsid w:val="00805565"/>
    <w:rsid w:val="00805AFF"/>
    <w:rsid w:val="00805BE7"/>
    <w:rsid w:val="00805E5A"/>
    <w:rsid w:val="00805EA4"/>
    <w:rsid w:val="008061F8"/>
    <w:rsid w:val="008064E4"/>
    <w:rsid w:val="00806739"/>
    <w:rsid w:val="008067E0"/>
    <w:rsid w:val="00806ABD"/>
    <w:rsid w:val="00806B67"/>
    <w:rsid w:val="00807488"/>
    <w:rsid w:val="008074D1"/>
    <w:rsid w:val="00807BD2"/>
    <w:rsid w:val="00807C03"/>
    <w:rsid w:val="0081049D"/>
    <w:rsid w:val="008107D8"/>
    <w:rsid w:val="00810E4E"/>
    <w:rsid w:val="00810E58"/>
    <w:rsid w:val="0081145B"/>
    <w:rsid w:val="00811A46"/>
    <w:rsid w:val="00812273"/>
    <w:rsid w:val="0081227A"/>
    <w:rsid w:val="00812336"/>
    <w:rsid w:val="0081287B"/>
    <w:rsid w:val="00812FC3"/>
    <w:rsid w:val="0081307F"/>
    <w:rsid w:val="00813096"/>
    <w:rsid w:val="00813436"/>
    <w:rsid w:val="00813582"/>
    <w:rsid w:val="0081365B"/>
    <w:rsid w:val="00813D0A"/>
    <w:rsid w:val="0081406A"/>
    <w:rsid w:val="00814B5E"/>
    <w:rsid w:val="008152F3"/>
    <w:rsid w:val="0081530A"/>
    <w:rsid w:val="00815331"/>
    <w:rsid w:val="0081562E"/>
    <w:rsid w:val="00816554"/>
    <w:rsid w:val="00816BCB"/>
    <w:rsid w:val="00816C62"/>
    <w:rsid w:val="00816EE6"/>
    <w:rsid w:val="00816F92"/>
    <w:rsid w:val="008172A3"/>
    <w:rsid w:val="00817793"/>
    <w:rsid w:val="00817D32"/>
    <w:rsid w:val="00817D6A"/>
    <w:rsid w:val="00820694"/>
    <w:rsid w:val="008206DA"/>
    <w:rsid w:val="00820EA0"/>
    <w:rsid w:val="00821030"/>
    <w:rsid w:val="008212B6"/>
    <w:rsid w:val="008216D3"/>
    <w:rsid w:val="0082184A"/>
    <w:rsid w:val="00821D73"/>
    <w:rsid w:val="00821DA3"/>
    <w:rsid w:val="008223B3"/>
    <w:rsid w:val="0082254B"/>
    <w:rsid w:val="00822554"/>
    <w:rsid w:val="00822795"/>
    <w:rsid w:val="00822B41"/>
    <w:rsid w:val="00822E4D"/>
    <w:rsid w:val="00822FAC"/>
    <w:rsid w:val="008230B1"/>
    <w:rsid w:val="00823334"/>
    <w:rsid w:val="008237EF"/>
    <w:rsid w:val="0082382B"/>
    <w:rsid w:val="00823ECB"/>
    <w:rsid w:val="00823F0E"/>
    <w:rsid w:val="008242C7"/>
    <w:rsid w:val="0082446D"/>
    <w:rsid w:val="008246BB"/>
    <w:rsid w:val="00824707"/>
    <w:rsid w:val="0082478B"/>
    <w:rsid w:val="008248EC"/>
    <w:rsid w:val="0082519B"/>
    <w:rsid w:val="00825437"/>
    <w:rsid w:val="00826233"/>
    <w:rsid w:val="008262C4"/>
    <w:rsid w:val="00826B5A"/>
    <w:rsid w:val="00826DD7"/>
    <w:rsid w:val="00827718"/>
    <w:rsid w:val="00827957"/>
    <w:rsid w:val="00827B1C"/>
    <w:rsid w:val="00827CAC"/>
    <w:rsid w:val="00831337"/>
    <w:rsid w:val="00831769"/>
    <w:rsid w:val="00831B2A"/>
    <w:rsid w:val="0083242D"/>
    <w:rsid w:val="00832E65"/>
    <w:rsid w:val="00833009"/>
    <w:rsid w:val="00833764"/>
    <w:rsid w:val="00833E4F"/>
    <w:rsid w:val="00834210"/>
    <w:rsid w:val="00834C0B"/>
    <w:rsid w:val="0083560E"/>
    <w:rsid w:val="00835716"/>
    <w:rsid w:val="00836AD9"/>
    <w:rsid w:val="00836F44"/>
    <w:rsid w:val="008371BA"/>
    <w:rsid w:val="00837B0F"/>
    <w:rsid w:val="00837C09"/>
    <w:rsid w:val="00837F01"/>
    <w:rsid w:val="00840164"/>
    <w:rsid w:val="0084019F"/>
    <w:rsid w:val="00840548"/>
    <w:rsid w:val="00840F25"/>
    <w:rsid w:val="00841A02"/>
    <w:rsid w:val="00841A40"/>
    <w:rsid w:val="00841FEE"/>
    <w:rsid w:val="00842485"/>
    <w:rsid w:val="00842733"/>
    <w:rsid w:val="00842ABF"/>
    <w:rsid w:val="00842DBB"/>
    <w:rsid w:val="00842E07"/>
    <w:rsid w:val="008431F6"/>
    <w:rsid w:val="0084330C"/>
    <w:rsid w:val="00843652"/>
    <w:rsid w:val="00843F93"/>
    <w:rsid w:val="0084417A"/>
    <w:rsid w:val="008446AE"/>
    <w:rsid w:val="008451EA"/>
    <w:rsid w:val="008457C3"/>
    <w:rsid w:val="00845A94"/>
    <w:rsid w:val="00845BB3"/>
    <w:rsid w:val="00845D24"/>
    <w:rsid w:val="0084638B"/>
    <w:rsid w:val="008463D5"/>
    <w:rsid w:val="0084671F"/>
    <w:rsid w:val="00846869"/>
    <w:rsid w:val="00846CE8"/>
    <w:rsid w:val="00847DDF"/>
    <w:rsid w:val="00847F58"/>
    <w:rsid w:val="00847FF7"/>
    <w:rsid w:val="008509E4"/>
    <w:rsid w:val="00850C0E"/>
    <w:rsid w:val="008510F7"/>
    <w:rsid w:val="00851579"/>
    <w:rsid w:val="00851918"/>
    <w:rsid w:val="00852F82"/>
    <w:rsid w:val="00853261"/>
    <w:rsid w:val="008537E9"/>
    <w:rsid w:val="00853927"/>
    <w:rsid w:val="00853E1E"/>
    <w:rsid w:val="00854052"/>
    <w:rsid w:val="00854603"/>
    <w:rsid w:val="00854A27"/>
    <w:rsid w:val="00854CB9"/>
    <w:rsid w:val="00854D49"/>
    <w:rsid w:val="008550D3"/>
    <w:rsid w:val="008552E6"/>
    <w:rsid w:val="008553FE"/>
    <w:rsid w:val="00856036"/>
    <w:rsid w:val="00856498"/>
    <w:rsid w:val="008565B5"/>
    <w:rsid w:val="00856C8F"/>
    <w:rsid w:val="00856D15"/>
    <w:rsid w:val="00856D6C"/>
    <w:rsid w:val="00856FA9"/>
    <w:rsid w:val="00857CA8"/>
    <w:rsid w:val="00860906"/>
    <w:rsid w:val="00860EA1"/>
    <w:rsid w:val="00860ED3"/>
    <w:rsid w:val="00860F3C"/>
    <w:rsid w:val="00861211"/>
    <w:rsid w:val="0086128F"/>
    <w:rsid w:val="008612FF"/>
    <w:rsid w:val="008613F1"/>
    <w:rsid w:val="0086156C"/>
    <w:rsid w:val="00861742"/>
    <w:rsid w:val="00861831"/>
    <w:rsid w:val="00861874"/>
    <w:rsid w:val="00861A86"/>
    <w:rsid w:val="00861AFC"/>
    <w:rsid w:val="00861D8F"/>
    <w:rsid w:val="008622C0"/>
    <w:rsid w:val="0086286F"/>
    <w:rsid w:val="00862C74"/>
    <w:rsid w:val="00862CBF"/>
    <w:rsid w:val="00863081"/>
    <w:rsid w:val="0086396B"/>
    <w:rsid w:val="00863986"/>
    <w:rsid w:val="00863B07"/>
    <w:rsid w:val="00863E15"/>
    <w:rsid w:val="008644E6"/>
    <w:rsid w:val="00864641"/>
    <w:rsid w:val="008646EB"/>
    <w:rsid w:val="00864BF2"/>
    <w:rsid w:val="008650B2"/>
    <w:rsid w:val="0086524D"/>
    <w:rsid w:val="00865583"/>
    <w:rsid w:val="00865B65"/>
    <w:rsid w:val="0086624C"/>
    <w:rsid w:val="00866BAB"/>
    <w:rsid w:val="00866E49"/>
    <w:rsid w:val="008670A4"/>
    <w:rsid w:val="00867172"/>
    <w:rsid w:val="008679F9"/>
    <w:rsid w:val="00867AF0"/>
    <w:rsid w:val="00867B28"/>
    <w:rsid w:val="00867B2D"/>
    <w:rsid w:val="00867E76"/>
    <w:rsid w:val="008702C5"/>
    <w:rsid w:val="008713FE"/>
    <w:rsid w:val="0087149C"/>
    <w:rsid w:val="00871828"/>
    <w:rsid w:val="008719E5"/>
    <w:rsid w:val="00871E9D"/>
    <w:rsid w:val="008720D3"/>
    <w:rsid w:val="00872157"/>
    <w:rsid w:val="008721A7"/>
    <w:rsid w:val="008737DE"/>
    <w:rsid w:val="008745AF"/>
    <w:rsid w:val="00874F8A"/>
    <w:rsid w:val="00875454"/>
    <w:rsid w:val="008755CB"/>
    <w:rsid w:val="008756BF"/>
    <w:rsid w:val="00875B46"/>
    <w:rsid w:val="00875B7C"/>
    <w:rsid w:val="00875CDC"/>
    <w:rsid w:val="00875F5C"/>
    <w:rsid w:val="00876829"/>
    <w:rsid w:val="008769A5"/>
    <w:rsid w:val="00876C18"/>
    <w:rsid w:val="00877659"/>
    <w:rsid w:val="008779BF"/>
    <w:rsid w:val="00877BAA"/>
    <w:rsid w:val="00880959"/>
    <w:rsid w:val="00880C28"/>
    <w:rsid w:val="00881306"/>
    <w:rsid w:val="0088180B"/>
    <w:rsid w:val="00881DBB"/>
    <w:rsid w:val="00881DEF"/>
    <w:rsid w:val="008821B8"/>
    <w:rsid w:val="008836FA"/>
    <w:rsid w:val="0088374F"/>
    <w:rsid w:val="008838D0"/>
    <w:rsid w:val="00883B78"/>
    <w:rsid w:val="00883CF8"/>
    <w:rsid w:val="0088423B"/>
    <w:rsid w:val="008848E2"/>
    <w:rsid w:val="00884FAE"/>
    <w:rsid w:val="00885190"/>
    <w:rsid w:val="008854E6"/>
    <w:rsid w:val="0088593A"/>
    <w:rsid w:val="008859EA"/>
    <w:rsid w:val="00885B3A"/>
    <w:rsid w:val="00885DFC"/>
    <w:rsid w:val="00886819"/>
    <w:rsid w:val="008868A1"/>
    <w:rsid w:val="00887631"/>
    <w:rsid w:val="0089005E"/>
    <w:rsid w:val="00890583"/>
    <w:rsid w:val="00890657"/>
    <w:rsid w:val="008907DE"/>
    <w:rsid w:val="008911FF"/>
    <w:rsid w:val="008917F1"/>
    <w:rsid w:val="0089180E"/>
    <w:rsid w:val="00891D67"/>
    <w:rsid w:val="00892254"/>
    <w:rsid w:val="00892766"/>
    <w:rsid w:val="00893717"/>
    <w:rsid w:val="008939B7"/>
    <w:rsid w:val="0089431F"/>
    <w:rsid w:val="00894AA5"/>
    <w:rsid w:val="00894F1E"/>
    <w:rsid w:val="0089519B"/>
    <w:rsid w:val="00895351"/>
    <w:rsid w:val="0089580B"/>
    <w:rsid w:val="008958F2"/>
    <w:rsid w:val="00896423"/>
    <w:rsid w:val="0089666E"/>
    <w:rsid w:val="00896C6E"/>
    <w:rsid w:val="0089713A"/>
    <w:rsid w:val="00897242"/>
    <w:rsid w:val="00897B1C"/>
    <w:rsid w:val="00897D15"/>
    <w:rsid w:val="008A1099"/>
    <w:rsid w:val="008A1664"/>
    <w:rsid w:val="008A1D1D"/>
    <w:rsid w:val="008A1D3B"/>
    <w:rsid w:val="008A20F8"/>
    <w:rsid w:val="008A21C8"/>
    <w:rsid w:val="008A22B7"/>
    <w:rsid w:val="008A2824"/>
    <w:rsid w:val="008A282D"/>
    <w:rsid w:val="008A2BBC"/>
    <w:rsid w:val="008A2C98"/>
    <w:rsid w:val="008A2EE4"/>
    <w:rsid w:val="008A3512"/>
    <w:rsid w:val="008A35E0"/>
    <w:rsid w:val="008A3847"/>
    <w:rsid w:val="008A39F8"/>
    <w:rsid w:val="008A3A25"/>
    <w:rsid w:val="008A3F8F"/>
    <w:rsid w:val="008A424F"/>
    <w:rsid w:val="008A4297"/>
    <w:rsid w:val="008A43BE"/>
    <w:rsid w:val="008A43D2"/>
    <w:rsid w:val="008A43F5"/>
    <w:rsid w:val="008A4A48"/>
    <w:rsid w:val="008A4B1D"/>
    <w:rsid w:val="008A4B96"/>
    <w:rsid w:val="008A4F43"/>
    <w:rsid w:val="008A50B5"/>
    <w:rsid w:val="008A5B2E"/>
    <w:rsid w:val="008A5C34"/>
    <w:rsid w:val="008A5E6C"/>
    <w:rsid w:val="008A5FFF"/>
    <w:rsid w:val="008A622F"/>
    <w:rsid w:val="008A6605"/>
    <w:rsid w:val="008A67DE"/>
    <w:rsid w:val="008A69F8"/>
    <w:rsid w:val="008A79FC"/>
    <w:rsid w:val="008B06CF"/>
    <w:rsid w:val="008B1367"/>
    <w:rsid w:val="008B147C"/>
    <w:rsid w:val="008B15E4"/>
    <w:rsid w:val="008B167E"/>
    <w:rsid w:val="008B228D"/>
    <w:rsid w:val="008B25FF"/>
    <w:rsid w:val="008B2716"/>
    <w:rsid w:val="008B29C6"/>
    <w:rsid w:val="008B3074"/>
    <w:rsid w:val="008B31A6"/>
    <w:rsid w:val="008B3835"/>
    <w:rsid w:val="008B3B37"/>
    <w:rsid w:val="008B48BA"/>
    <w:rsid w:val="008B4BC4"/>
    <w:rsid w:val="008B54D5"/>
    <w:rsid w:val="008B573B"/>
    <w:rsid w:val="008B5894"/>
    <w:rsid w:val="008B5D64"/>
    <w:rsid w:val="008B5EE5"/>
    <w:rsid w:val="008B61FF"/>
    <w:rsid w:val="008B63D4"/>
    <w:rsid w:val="008B6944"/>
    <w:rsid w:val="008B7D83"/>
    <w:rsid w:val="008C082A"/>
    <w:rsid w:val="008C1507"/>
    <w:rsid w:val="008C15D9"/>
    <w:rsid w:val="008C1906"/>
    <w:rsid w:val="008C1992"/>
    <w:rsid w:val="008C1E23"/>
    <w:rsid w:val="008C232D"/>
    <w:rsid w:val="008C2488"/>
    <w:rsid w:val="008C28F2"/>
    <w:rsid w:val="008C2B14"/>
    <w:rsid w:val="008C30AD"/>
    <w:rsid w:val="008C32EF"/>
    <w:rsid w:val="008C334E"/>
    <w:rsid w:val="008C352E"/>
    <w:rsid w:val="008C355B"/>
    <w:rsid w:val="008C3724"/>
    <w:rsid w:val="008C3955"/>
    <w:rsid w:val="008C3B59"/>
    <w:rsid w:val="008C5BAE"/>
    <w:rsid w:val="008C5CC1"/>
    <w:rsid w:val="008C5D68"/>
    <w:rsid w:val="008C5EA9"/>
    <w:rsid w:val="008C604B"/>
    <w:rsid w:val="008C62BE"/>
    <w:rsid w:val="008C654F"/>
    <w:rsid w:val="008C6A4F"/>
    <w:rsid w:val="008C6B75"/>
    <w:rsid w:val="008C70C6"/>
    <w:rsid w:val="008C73C5"/>
    <w:rsid w:val="008D0012"/>
    <w:rsid w:val="008D0794"/>
    <w:rsid w:val="008D12C8"/>
    <w:rsid w:val="008D1E95"/>
    <w:rsid w:val="008D1F76"/>
    <w:rsid w:val="008D21EB"/>
    <w:rsid w:val="008D2672"/>
    <w:rsid w:val="008D29F3"/>
    <w:rsid w:val="008D2F1E"/>
    <w:rsid w:val="008D341B"/>
    <w:rsid w:val="008D3458"/>
    <w:rsid w:val="008D3788"/>
    <w:rsid w:val="008D3A06"/>
    <w:rsid w:val="008D4522"/>
    <w:rsid w:val="008D45BC"/>
    <w:rsid w:val="008D4A05"/>
    <w:rsid w:val="008D4E4D"/>
    <w:rsid w:val="008D5119"/>
    <w:rsid w:val="008D5674"/>
    <w:rsid w:val="008D5E83"/>
    <w:rsid w:val="008D5F22"/>
    <w:rsid w:val="008D622C"/>
    <w:rsid w:val="008D6BCF"/>
    <w:rsid w:val="008D7FE0"/>
    <w:rsid w:val="008E00B5"/>
    <w:rsid w:val="008E0125"/>
    <w:rsid w:val="008E0450"/>
    <w:rsid w:val="008E079A"/>
    <w:rsid w:val="008E0DFE"/>
    <w:rsid w:val="008E1309"/>
    <w:rsid w:val="008E1B5A"/>
    <w:rsid w:val="008E1CAA"/>
    <w:rsid w:val="008E26B5"/>
    <w:rsid w:val="008E2D9C"/>
    <w:rsid w:val="008E2FB2"/>
    <w:rsid w:val="008E3135"/>
    <w:rsid w:val="008E32C9"/>
    <w:rsid w:val="008E39D0"/>
    <w:rsid w:val="008E3A0D"/>
    <w:rsid w:val="008E3F1D"/>
    <w:rsid w:val="008E45B5"/>
    <w:rsid w:val="008E4A3E"/>
    <w:rsid w:val="008E4C2A"/>
    <w:rsid w:val="008E4CEB"/>
    <w:rsid w:val="008E511B"/>
    <w:rsid w:val="008E57C9"/>
    <w:rsid w:val="008E58AF"/>
    <w:rsid w:val="008E5BF3"/>
    <w:rsid w:val="008E630D"/>
    <w:rsid w:val="008E6361"/>
    <w:rsid w:val="008E665F"/>
    <w:rsid w:val="008E6D55"/>
    <w:rsid w:val="008E72C9"/>
    <w:rsid w:val="008E7AE8"/>
    <w:rsid w:val="008F01CD"/>
    <w:rsid w:val="008F0601"/>
    <w:rsid w:val="008F1841"/>
    <w:rsid w:val="008F18B8"/>
    <w:rsid w:val="008F18FC"/>
    <w:rsid w:val="008F1CD0"/>
    <w:rsid w:val="008F1E7D"/>
    <w:rsid w:val="008F21E7"/>
    <w:rsid w:val="008F264B"/>
    <w:rsid w:val="008F2687"/>
    <w:rsid w:val="008F28E8"/>
    <w:rsid w:val="008F339F"/>
    <w:rsid w:val="008F3491"/>
    <w:rsid w:val="008F3896"/>
    <w:rsid w:val="008F3FA0"/>
    <w:rsid w:val="008F41E7"/>
    <w:rsid w:val="008F5654"/>
    <w:rsid w:val="008F5C00"/>
    <w:rsid w:val="008F64B9"/>
    <w:rsid w:val="008F657B"/>
    <w:rsid w:val="008F68AE"/>
    <w:rsid w:val="008F6E6F"/>
    <w:rsid w:val="008F70BF"/>
    <w:rsid w:val="008F7913"/>
    <w:rsid w:val="008F7F29"/>
    <w:rsid w:val="00900E61"/>
    <w:rsid w:val="00900E70"/>
    <w:rsid w:val="009010D9"/>
    <w:rsid w:val="009017D0"/>
    <w:rsid w:val="00901953"/>
    <w:rsid w:val="00901AD6"/>
    <w:rsid w:val="00901BE9"/>
    <w:rsid w:val="00901EAA"/>
    <w:rsid w:val="00901F9E"/>
    <w:rsid w:val="0090217B"/>
    <w:rsid w:val="009021AC"/>
    <w:rsid w:val="00902597"/>
    <w:rsid w:val="00902AA1"/>
    <w:rsid w:val="00902AC5"/>
    <w:rsid w:val="00902ADF"/>
    <w:rsid w:val="009033B3"/>
    <w:rsid w:val="00903485"/>
    <w:rsid w:val="00903819"/>
    <w:rsid w:val="009038C2"/>
    <w:rsid w:val="009039F8"/>
    <w:rsid w:val="00903A94"/>
    <w:rsid w:val="00903C9D"/>
    <w:rsid w:val="00903D0E"/>
    <w:rsid w:val="00903F60"/>
    <w:rsid w:val="0090403E"/>
    <w:rsid w:val="0090496A"/>
    <w:rsid w:val="00904BC5"/>
    <w:rsid w:val="00904E2E"/>
    <w:rsid w:val="0090552C"/>
    <w:rsid w:val="00905DBA"/>
    <w:rsid w:val="00905E69"/>
    <w:rsid w:val="0090632C"/>
    <w:rsid w:val="009066A6"/>
    <w:rsid w:val="009069F6"/>
    <w:rsid w:val="0090717B"/>
    <w:rsid w:val="00907BF7"/>
    <w:rsid w:val="00907CB2"/>
    <w:rsid w:val="00907DD1"/>
    <w:rsid w:val="00907FF5"/>
    <w:rsid w:val="009107D7"/>
    <w:rsid w:val="00910918"/>
    <w:rsid w:val="00910920"/>
    <w:rsid w:val="0091093C"/>
    <w:rsid w:val="0091101C"/>
    <w:rsid w:val="0091102B"/>
    <w:rsid w:val="00911566"/>
    <w:rsid w:val="0091242C"/>
    <w:rsid w:val="009129C2"/>
    <w:rsid w:val="00912B2A"/>
    <w:rsid w:val="00912DCD"/>
    <w:rsid w:val="009131F2"/>
    <w:rsid w:val="00913295"/>
    <w:rsid w:val="0091445A"/>
    <w:rsid w:val="00914514"/>
    <w:rsid w:val="00914943"/>
    <w:rsid w:val="009151A8"/>
    <w:rsid w:val="009153BD"/>
    <w:rsid w:val="00915467"/>
    <w:rsid w:val="00915606"/>
    <w:rsid w:val="00915B41"/>
    <w:rsid w:val="00916D18"/>
    <w:rsid w:val="00916DB8"/>
    <w:rsid w:val="00916F77"/>
    <w:rsid w:val="009171A0"/>
    <w:rsid w:val="0091743A"/>
    <w:rsid w:val="009174D6"/>
    <w:rsid w:val="00920345"/>
    <w:rsid w:val="0092058C"/>
    <w:rsid w:val="00920AFF"/>
    <w:rsid w:val="00920C60"/>
    <w:rsid w:val="00921083"/>
    <w:rsid w:val="00921893"/>
    <w:rsid w:val="00921A33"/>
    <w:rsid w:val="00922302"/>
    <w:rsid w:val="0092275F"/>
    <w:rsid w:val="00922789"/>
    <w:rsid w:val="0092279A"/>
    <w:rsid w:val="00922B4D"/>
    <w:rsid w:val="0092305E"/>
    <w:rsid w:val="00923823"/>
    <w:rsid w:val="00923C60"/>
    <w:rsid w:val="00923C9F"/>
    <w:rsid w:val="00923F07"/>
    <w:rsid w:val="00923F0B"/>
    <w:rsid w:val="009242C5"/>
    <w:rsid w:val="00924BB9"/>
    <w:rsid w:val="00925210"/>
    <w:rsid w:val="00925430"/>
    <w:rsid w:val="009257E7"/>
    <w:rsid w:val="00925B33"/>
    <w:rsid w:val="00925BF8"/>
    <w:rsid w:val="00926737"/>
    <w:rsid w:val="009274A6"/>
    <w:rsid w:val="009277F6"/>
    <w:rsid w:val="009279D3"/>
    <w:rsid w:val="00927D74"/>
    <w:rsid w:val="00930352"/>
    <w:rsid w:val="00930BE6"/>
    <w:rsid w:val="00930FA1"/>
    <w:rsid w:val="00931254"/>
    <w:rsid w:val="0093165E"/>
    <w:rsid w:val="00931F0E"/>
    <w:rsid w:val="00931F40"/>
    <w:rsid w:val="00932150"/>
    <w:rsid w:val="00932243"/>
    <w:rsid w:val="00932389"/>
    <w:rsid w:val="00933558"/>
    <w:rsid w:val="0093376F"/>
    <w:rsid w:val="00933962"/>
    <w:rsid w:val="00933AA3"/>
    <w:rsid w:val="00933D9E"/>
    <w:rsid w:val="00933F45"/>
    <w:rsid w:val="00934025"/>
    <w:rsid w:val="00934057"/>
    <w:rsid w:val="009342B3"/>
    <w:rsid w:val="00934684"/>
    <w:rsid w:val="00935213"/>
    <w:rsid w:val="009355AA"/>
    <w:rsid w:val="0093577A"/>
    <w:rsid w:val="00935ADF"/>
    <w:rsid w:val="00935C8B"/>
    <w:rsid w:val="00935D7D"/>
    <w:rsid w:val="009364AC"/>
    <w:rsid w:val="009367C4"/>
    <w:rsid w:val="00936D94"/>
    <w:rsid w:val="00936EAE"/>
    <w:rsid w:val="009377E6"/>
    <w:rsid w:val="00937B8B"/>
    <w:rsid w:val="00940D53"/>
    <w:rsid w:val="00940E13"/>
    <w:rsid w:val="009410BB"/>
    <w:rsid w:val="00942229"/>
    <w:rsid w:val="00942308"/>
    <w:rsid w:val="00943023"/>
    <w:rsid w:val="009432AA"/>
    <w:rsid w:val="009440B8"/>
    <w:rsid w:val="0094420A"/>
    <w:rsid w:val="009444B1"/>
    <w:rsid w:val="009445B5"/>
    <w:rsid w:val="009448D9"/>
    <w:rsid w:val="00945084"/>
    <w:rsid w:val="009453ED"/>
    <w:rsid w:val="0094562D"/>
    <w:rsid w:val="00945A63"/>
    <w:rsid w:val="00945D90"/>
    <w:rsid w:val="00946B5F"/>
    <w:rsid w:val="00946DBD"/>
    <w:rsid w:val="00946EE5"/>
    <w:rsid w:val="009471F4"/>
    <w:rsid w:val="00947470"/>
    <w:rsid w:val="0094748E"/>
    <w:rsid w:val="00947FF5"/>
    <w:rsid w:val="0095024F"/>
    <w:rsid w:val="00950756"/>
    <w:rsid w:val="00950BBF"/>
    <w:rsid w:val="00950C8B"/>
    <w:rsid w:val="0095128A"/>
    <w:rsid w:val="00952254"/>
    <w:rsid w:val="0095231E"/>
    <w:rsid w:val="00952400"/>
    <w:rsid w:val="0095285F"/>
    <w:rsid w:val="009529DB"/>
    <w:rsid w:val="00952B6F"/>
    <w:rsid w:val="00952E41"/>
    <w:rsid w:val="0095302A"/>
    <w:rsid w:val="00953484"/>
    <w:rsid w:val="0095375A"/>
    <w:rsid w:val="00953B09"/>
    <w:rsid w:val="0095401B"/>
    <w:rsid w:val="0095408F"/>
    <w:rsid w:val="0095413C"/>
    <w:rsid w:val="009542A1"/>
    <w:rsid w:val="0095438C"/>
    <w:rsid w:val="00954991"/>
    <w:rsid w:val="00954A73"/>
    <w:rsid w:val="00954C8B"/>
    <w:rsid w:val="00954FAB"/>
    <w:rsid w:val="00955392"/>
    <w:rsid w:val="0095596E"/>
    <w:rsid w:val="00955FC1"/>
    <w:rsid w:val="00956853"/>
    <w:rsid w:val="00956A3E"/>
    <w:rsid w:val="0095761E"/>
    <w:rsid w:val="00957626"/>
    <w:rsid w:val="0096081A"/>
    <w:rsid w:val="00960B00"/>
    <w:rsid w:val="00960B1F"/>
    <w:rsid w:val="00960E41"/>
    <w:rsid w:val="00960FC9"/>
    <w:rsid w:val="009612BA"/>
    <w:rsid w:val="00961401"/>
    <w:rsid w:val="0096141E"/>
    <w:rsid w:val="009614C3"/>
    <w:rsid w:val="0096158B"/>
    <w:rsid w:val="00961B3D"/>
    <w:rsid w:val="00961DC1"/>
    <w:rsid w:val="00961F16"/>
    <w:rsid w:val="0096227F"/>
    <w:rsid w:val="009623AF"/>
    <w:rsid w:val="009625CB"/>
    <w:rsid w:val="00962695"/>
    <w:rsid w:val="0096282E"/>
    <w:rsid w:val="00962DAA"/>
    <w:rsid w:val="009633EF"/>
    <w:rsid w:val="00963526"/>
    <w:rsid w:val="00963773"/>
    <w:rsid w:val="00963896"/>
    <w:rsid w:val="00963A95"/>
    <w:rsid w:val="00963B55"/>
    <w:rsid w:val="00963E35"/>
    <w:rsid w:val="00964071"/>
    <w:rsid w:val="0096439D"/>
    <w:rsid w:val="00964682"/>
    <w:rsid w:val="00964E36"/>
    <w:rsid w:val="009652B8"/>
    <w:rsid w:val="0096531B"/>
    <w:rsid w:val="0096564C"/>
    <w:rsid w:val="00965B7E"/>
    <w:rsid w:val="00965D5B"/>
    <w:rsid w:val="00965EA7"/>
    <w:rsid w:val="00965FA5"/>
    <w:rsid w:val="009666E8"/>
    <w:rsid w:val="00966929"/>
    <w:rsid w:val="00966AF5"/>
    <w:rsid w:val="00966B6D"/>
    <w:rsid w:val="0096731D"/>
    <w:rsid w:val="00967657"/>
    <w:rsid w:val="00967926"/>
    <w:rsid w:val="00967DC7"/>
    <w:rsid w:val="00970308"/>
    <w:rsid w:val="00970913"/>
    <w:rsid w:val="009709B7"/>
    <w:rsid w:val="0097167A"/>
    <w:rsid w:val="0097170E"/>
    <w:rsid w:val="009719E5"/>
    <w:rsid w:val="00971A4C"/>
    <w:rsid w:val="00971C72"/>
    <w:rsid w:val="00972011"/>
    <w:rsid w:val="00972559"/>
    <w:rsid w:val="00972A5A"/>
    <w:rsid w:val="00972F24"/>
    <w:rsid w:val="00972FBD"/>
    <w:rsid w:val="009730B6"/>
    <w:rsid w:val="00973313"/>
    <w:rsid w:val="009739B9"/>
    <w:rsid w:val="00973E60"/>
    <w:rsid w:val="009740B9"/>
    <w:rsid w:val="00974471"/>
    <w:rsid w:val="00975166"/>
    <w:rsid w:val="00975188"/>
    <w:rsid w:val="00975259"/>
    <w:rsid w:val="0097616E"/>
    <w:rsid w:val="00976995"/>
    <w:rsid w:val="00976E7E"/>
    <w:rsid w:val="0097742E"/>
    <w:rsid w:val="00977824"/>
    <w:rsid w:val="0097793B"/>
    <w:rsid w:val="00977B70"/>
    <w:rsid w:val="00980128"/>
    <w:rsid w:val="00980443"/>
    <w:rsid w:val="00980524"/>
    <w:rsid w:val="00980A4A"/>
    <w:rsid w:val="00980B16"/>
    <w:rsid w:val="00980DDE"/>
    <w:rsid w:val="00981407"/>
    <w:rsid w:val="0098152D"/>
    <w:rsid w:val="0098196A"/>
    <w:rsid w:val="00982059"/>
    <w:rsid w:val="00982463"/>
    <w:rsid w:val="009825A2"/>
    <w:rsid w:val="009827DC"/>
    <w:rsid w:val="00982E89"/>
    <w:rsid w:val="00983B75"/>
    <w:rsid w:val="00983D87"/>
    <w:rsid w:val="009840ED"/>
    <w:rsid w:val="009845A6"/>
    <w:rsid w:val="009847AD"/>
    <w:rsid w:val="00984C1F"/>
    <w:rsid w:val="00985111"/>
    <w:rsid w:val="0098592D"/>
    <w:rsid w:val="00985A07"/>
    <w:rsid w:val="00985A89"/>
    <w:rsid w:val="00985B03"/>
    <w:rsid w:val="00985B85"/>
    <w:rsid w:val="0098631F"/>
    <w:rsid w:val="009864F0"/>
    <w:rsid w:val="009865CB"/>
    <w:rsid w:val="0098678B"/>
    <w:rsid w:val="00986FE2"/>
    <w:rsid w:val="009873E7"/>
    <w:rsid w:val="009878D2"/>
    <w:rsid w:val="00987D3C"/>
    <w:rsid w:val="009900FE"/>
    <w:rsid w:val="0099033E"/>
    <w:rsid w:val="009908E3"/>
    <w:rsid w:val="009909D0"/>
    <w:rsid w:val="00990DCB"/>
    <w:rsid w:val="0099130C"/>
    <w:rsid w:val="00991487"/>
    <w:rsid w:val="009919BE"/>
    <w:rsid w:val="00991F1A"/>
    <w:rsid w:val="009921E7"/>
    <w:rsid w:val="0099265A"/>
    <w:rsid w:val="00993A93"/>
    <w:rsid w:val="00993B62"/>
    <w:rsid w:val="009940C1"/>
    <w:rsid w:val="0099432F"/>
    <w:rsid w:val="00994359"/>
    <w:rsid w:val="009944D1"/>
    <w:rsid w:val="00994B59"/>
    <w:rsid w:val="00994DE7"/>
    <w:rsid w:val="009952F0"/>
    <w:rsid w:val="00996035"/>
    <w:rsid w:val="009968FA"/>
    <w:rsid w:val="00996C89"/>
    <w:rsid w:val="009977E4"/>
    <w:rsid w:val="00997A60"/>
    <w:rsid w:val="00997E5D"/>
    <w:rsid w:val="009A0065"/>
    <w:rsid w:val="009A057D"/>
    <w:rsid w:val="009A0C8A"/>
    <w:rsid w:val="009A1005"/>
    <w:rsid w:val="009A129D"/>
    <w:rsid w:val="009A1D2C"/>
    <w:rsid w:val="009A2361"/>
    <w:rsid w:val="009A244E"/>
    <w:rsid w:val="009A28FB"/>
    <w:rsid w:val="009A2E3F"/>
    <w:rsid w:val="009A2FE7"/>
    <w:rsid w:val="009A3282"/>
    <w:rsid w:val="009A3708"/>
    <w:rsid w:val="009A3820"/>
    <w:rsid w:val="009A38FD"/>
    <w:rsid w:val="009A3AB4"/>
    <w:rsid w:val="009A3F3E"/>
    <w:rsid w:val="009A479B"/>
    <w:rsid w:val="009A47FA"/>
    <w:rsid w:val="009A556B"/>
    <w:rsid w:val="009A5684"/>
    <w:rsid w:val="009A5741"/>
    <w:rsid w:val="009A57F2"/>
    <w:rsid w:val="009A5A71"/>
    <w:rsid w:val="009A5BB9"/>
    <w:rsid w:val="009A65ED"/>
    <w:rsid w:val="009A683D"/>
    <w:rsid w:val="009A7AFA"/>
    <w:rsid w:val="009B01CC"/>
    <w:rsid w:val="009B01D8"/>
    <w:rsid w:val="009B04BB"/>
    <w:rsid w:val="009B0E2D"/>
    <w:rsid w:val="009B0F83"/>
    <w:rsid w:val="009B130A"/>
    <w:rsid w:val="009B19C5"/>
    <w:rsid w:val="009B1DD9"/>
    <w:rsid w:val="009B2184"/>
    <w:rsid w:val="009B26F4"/>
    <w:rsid w:val="009B2DA9"/>
    <w:rsid w:val="009B3E85"/>
    <w:rsid w:val="009B3F0C"/>
    <w:rsid w:val="009B4142"/>
    <w:rsid w:val="009B4543"/>
    <w:rsid w:val="009B48C6"/>
    <w:rsid w:val="009B49CD"/>
    <w:rsid w:val="009B4CE2"/>
    <w:rsid w:val="009B54D8"/>
    <w:rsid w:val="009B5505"/>
    <w:rsid w:val="009B5F2D"/>
    <w:rsid w:val="009B608D"/>
    <w:rsid w:val="009B6595"/>
    <w:rsid w:val="009B6913"/>
    <w:rsid w:val="009B6A9F"/>
    <w:rsid w:val="009B734E"/>
    <w:rsid w:val="009C0021"/>
    <w:rsid w:val="009C07B8"/>
    <w:rsid w:val="009C07F9"/>
    <w:rsid w:val="009C0CFF"/>
    <w:rsid w:val="009C1006"/>
    <w:rsid w:val="009C10F2"/>
    <w:rsid w:val="009C1133"/>
    <w:rsid w:val="009C14BF"/>
    <w:rsid w:val="009C14CA"/>
    <w:rsid w:val="009C16A9"/>
    <w:rsid w:val="009C19A9"/>
    <w:rsid w:val="009C1B9F"/>
    <w:rsid w:val="009C275F"/>
    <w:rsid w:val="009C27B9"/>
    <w:rsid w:val="009C38B1"/>
    <w:rsid w:val="009C3A2F"/>
    <w:rsid w:val="009C40B3"/>
    <w:rsid w:val="009C4388"/>
    <w:rsid w:val="009C44CB"/>
    <w:rsid w:val="009C45A5"/>
    <w:rsid w:val="009C4A9A"/>
    <w:rsid w:val="009C4C70"/>
    <w:rsid w:val="009C4FD1"/>
    <w:rsid w:val="009C4FFB"/>
    <w:rsid w:val="009C547E"/>
    <w:rsid w:val="009C550E"/>
    <w:rsid w:val="009C596A"/>
    <w:rsid w:val="009C59AC"/>
    <w:rsid w:val="009C5BAD"/>
    <w:rsid w:val="009C5E90"/>
    <w:rsid w:val="009C62B6"/>
    <w:rsid w:val="009C6761"/>
    <w:rsid w:val="009C72C3"/>
    <w:rsid w:val="009C745D"/>
    <w:rsid w:val="009C7706"/>
    <w:rsid w:val="009C794F"/>
    <w:rsid w:val="009C7A42"/>
    <w:rsid w:val="009D0132"/>
    <w:rsid w:val="009D0359"/>
    <w:rsid w:val="009D063D"/>
    <w:rsid w:val="009D0795"/>
    <w:rsid w:val="009D1D55"/>
    <w:rsid w:val="009D1F30"/>
    <w:rsid w:val="009D217F"/>
    <w:rsid w:val="009D2562"/>
    <w:rsid w:val="009D2942"/>
    <w:rsid w:val="009D2D99"/>
    <w:rsid w:val="009D38FD"/>
    <w:rsid w:val="009D46A9"/>
    <w:rsid w:val="009D4882"/>
    <w:rsid w:val="009D532B"/>
    <w:rsid w:val="009D57BC"/>
    <w:rsid w:val="009D60D5"/>
    <w:rsid w:val="009D63D9"/>
    <w:rsid w:val="009D69D9"/>
    <w:rsid w:val="009D6ACE"/>
    <w:rsid w:val="009D6B01"/>
    <w:rsid w:val="009D6B72"/>
    <w:rsid w:val="009D6C1E"/>
    <w:rsid w:val="009D6ED2"/>
    <w:rsid w:val="009D6F1B"/>
    <w:rsid w:val="009D7191"/>
    <w:rsid w:val="009D76DC"/>
    <w:rsid w:val="009D7C28"/>
    <w:rsid w:val="009D7D3B"/>
    <w:rsid w:val="009E0743"/>
    <w:rsid w:val="009E07AF"/>
    <w:rsid w:val="009E0837"/>
    <w:rsid w:val="009E09D7"/>
    <w:rsid w:val="009E0A9A"/>
    <w:rsid w:val="009E0A9C"/>
    <w:rsid w:val="009E0BBE"/>
    <w:rsid w:val="009E0CC8"/>
    <w:rsid w:val="009E0F3D"/>
    <w:rsid w:val="009E0F5F"/>
    <w:rsid w:val="009E16EF"/>
    <w:rsid w:val="009E1A77"/>
    <w:rsid w:val="009E21BF"/>
    <w:rsid w:val="009E25C1"/>
    <w:rsid w:val="009E28FD"/>
    <w:rsid w:val="009E2AC3"/>
    <w:rsid w:val="009E2C21"/>
    <w:rsid w:val="009E339C"/>
    <w:rsid w:val="009E3510"/>
    <w:rsid w:val="009E38C2"/>
    <w:rsid w:val="009E409A"/>
    <w:rsid w:val="009E440D"/>
    <w:rsid w:val="009E4490"/>
    <w:rsid w:val="009E49B1"/>
    <w:rsid w:val="009E5139"/>
    <w:rsid w:val="009E5646"/>
    <w:rsid w:val="009E5D97"/>
    <w:rsid w:val="009E5E91"/>
    <w:rsid w:val="009E5F8E"/>
    <w:rsid w:val="009E60CF"/>
    <w:rsid w:val="009E62C2"/>
    <w:rsid w:val="009E6404"/>
    <w:rsid w:val="009E67EC"/>
    <w:rsid w:val="009E6A2B"/>
    <w:rsid w:val="009E6E76"/>
    <w:rsid w:val="009E6E8D"/>
    <w:rsid w:val="009E719A"/>
    <w:rsid w:val="009E71DC"/>
    <w:rsid w:val="009E727C"/>
    <w:rsid w:val="009E74BF"/>
    <w:rsid w:val="009E78A1"/>
    <w:rsid w:val="009E7D99"/>
    <w:rsid w:val="009E7DDC"/>
    <w:rsid w:val="009F013F"/>
    <w:rsid w:val="009F01D3"/>
    <w:rsid w:val="009F0951"/>
    <w:rsid w:val="009F0B30"/>
    <w:rsid w:val="009F0B72"/>
    <w:rsid w:val="009F0EEF"/>
    <w:rsid w:val="009F140E"/>
    <w:rsid w:val="009F21BA"/>
    <w:rsid w:val="009F2715"/>
    <w:rsid w:val="009F295E"/>
    <w:rsid w:val="009F2E80"/>
    <w:rsid w:val="009F318B"/>
    <w:rsid w:val="009F3B1C"/>
    <w:rsid w:val="009F3B83"/>
    <w:rsid w:val="009F3BFC"/>
    <w:rsid w:val="009F3D23"/>
    <w:rsid w:val="009F3EDA"/>
    <w:rsid w:val="009F3F5B"/>
    <w:rsid w:val="009F4318"/>
    <w:rsid w:val="009F4CBB"/>
    <w:rsid w:val="009F4D60"/>
    <w:rsid w:val="009F5621"/>
    <w:rsid w:val="009F5AF4"/>
    <w:rsid w:val="009F5C69"/>
    <w:rsid w:val="009F62FE"/>
    <w:rsid w:val="009F6B07"/>
    <w:rsid w:val="009F6DD1"/>
    <w:rsid w:val="009F706B"/>
    <w:rsid w:val="009F725F"/>
    <w:rsid w:val="009F78F2"/>
    <w:rsid w:val="009F7A5B"/>
    <w:rsid w:val="009F7BFC"/>
    <w:rsid w:val="009F7C60"/>
    <w:rsid w:val="00A000CF"/>
    <w:rsid w:val="00A002D5"/>
    <w:rsid w:val="00A00EC4"/>
    <w:rsid w:val="00A01709"/>
    <w:rsid w:val="00A01785"/>
    <w:rsid w:val="00A0187B"/>
    <w:rsid w:val="00A01BF2"/>
    <w:rsid w:val="00A02C19"/>
    <w:rsid w:val="00A02DF6"/>
    <w:rsid w:val="00A03660"/>
    <w:rsid w:val="00A038C9"/>
    <w:rsid w:val="00A0392F"/>
    <w:rsid w:val="00A03C84"/>
    <w:rsid w:val="00A0409E"/>
    <w:rsid w:val="00A04270"/>
    <w:rsid w:val="00A04583"/>
    <w:rsid w:val="00A045E9"/>
    <w:rsid w:val="00A046F5"/>
    <w:rsid w:val="00A04762"/>
    <w:rsid w:val="00A04A13"/>
    <w:rsid w:val="00A04E15"/>
    <w:rsid w:val="00A04ECA"/>
    <w:rsid w:val="00A05A23"/>
    <w:rsid w:val="00A05BDD"/>
    <w:rsid w:val="00A0602B"/>
    <w:rsid w:val="00A06300"/>
    <w:rsid w:val="00A06611"/>
    <w:rsid w:val="00A06673"/>
    <w:rsid w:val="00A06913"/>
    <w:rsid w:val="00A06A23"/>
    <w:rsid w:val="00A06EC7"/>
    <w:rsid w:val="00A070FB"/>
    <w:rsid w:val="00A073A0"/>
    <w:rsid w:val="00A076EE"/>
    <w:rsid w:val="00A07823"/>
    <w:rsid w:val="00A07876"/>
    <w:rsid w:val="00A106C6"/>
    <w:rsid w:val="00A107A5"/>
    <w:rsid w:val="00A108A5"/>
    <w:rsid w:val="00A10DCE"/>
    <w:rsid w:val="00A118DD"/>
    <w:rsid w:val="00A12310"/>
    <w:rsid w:val="00A12705"/>
    <w:rsid w:val="00A12DF1"/>
    <w:rsid w:val="00A13762"/>
    <w:rsid w:val="00A1396D"/>
    <w:rsid w:val="00A13FA6"/>
    <w:rsid w:val="00A13FD3"/>
    <w:rsid w:val="00A140CB"/>
    <w:rsid w:val="00A149B7"/>
    <w:rsid w:val="00A149B8"/>
    <w:rsid w:val="00A14C52"/>
    <w:rsid w:val="00A14CA7"/>
    <w:rsid w:val="00A15867"/>
    <w:rsid w:val="00A15DD0"/>
    <w:rsid w:val="00A15E56"/>
    <w:rsid w:val="00A1629A"/>
    <w:rsid w:val="00A16E13"/>
    <w:rsid w:val="00A17062"/>
    <w:rsid w:val="00A17197"/>
    <w:rsid w:val="00A17940"/>
    <w:rsid w:val="00A17F75"/>
    <w:rsid w:val="00A2044A"/>
    <w:rsid w:val="00A20F5B"/>
    <w:rsid w:val="00A217F2"/>
    <w:rsid w:val="00A21928"/>
    <w:rsid w:val="00A21B79"/>
    <w:rsid w:val="00A21CEA"/>
    <w:rsid w:val="00A21D43"/>
    <w:rsid w:val="00A22230"/>
    <w:rsid w:val="00A22FC0"/>
    <w:rsid w:val="00A2325E"/>
    <w:rsid w:val="00A232F2"/>
    <w:rsid w:val="00A23857"/>
    <w:rsid w:val="00A23B0C"/>
    <w:rsid w:val="00A23C8A"/>
    <w:rsid w:val="00A2454D"/>
    <w:rsid w:val="00A246FD"/>
    <w:rsid w:val="00A247D1"/>
    <w:rsid w:val="00A24A31"/>
    <w:rsid w:val="00A252E9"/>
    <w:rsid w:val="00A254F3"/>
    <w:rsid w:val="00A26486"/>
    <w:rsid w:val="00A2672E"/>
    <w:rsid w:val="00A2689F"/>
    <w:rsid w:val="00A26983"/>
    <w:rsid w:val="00A26A38"/>
    <w:rsid w:val="00A26EFA"/>
    <w:rsid w:val="00A272F7"/>
    <w:rsid w:val="00A27486"/>
    <w:rsid w:val="00A27EBF"/>
    <w:rsid w:val="00A304BF"/>
    <w:rsid w:val="00A30CC4"/>
    <w:rsid w:val="00A313B1"/>
    <w:rsid w:val="00A317CD"/>
    <w:rsid w:val="00A31B91"/>
    <w:rsid w:val="00A31D51"/>
    <w:rsid w:val="00A329C1"/>
    <w:rsid w:val="00A32BD8"/>
    <w:rsid w:val="00A32C62"/>
    <w:rsid w:val="00A32C74"/>
    <w:rsid w:val="00A3314B"/>
    <w:rsid w:val="00A3330A"/>
    <w:rsid w:val="00A3334F"/>
    <w:rsid w:val="00A338D1"/>
    <w:rsid w:val="00A33B34"/>
    <w:rsid w:val="00A33D51"/>
    <w:rsid w:val="00A34B23"/>
    <w:rsid w:val="00A3532E"/>
    <w:rsid w:val="00A3555F"/>
    <w:rsid w:val="00A355A1"/>
    <w:rsid w:val="00A36104"/>
    <w:rsid w:val="00A366BA"/>
    <w:rsid w:val="00A3681F"/>
    <w:rsid w:val="00A36B6F"/>
    <w:rsid w:val="00A37705"/>
    <w:rsid w:val="00A379B1"/>
    <w:rsid w:val="00A400DA"/>
    <w:rsid w:val="00A4014B"/>
    <w:rsid w:val="00A40301"/>
    <w:rsid w:val="00A40925"/>
    <w:rsid w:val="00A40ED3"/>
    <w:rsid w:val="00A40FC1"/>
    <w:rsid w:val="00A411FB"/>
    <w:rsid w:val="00A41402"/>
    <w:rsid w:val="00A41734"/>
    <w:rsid w:val="00A418B3"/>
    <w:rsid w:val="00A418D4"/>
    <w:rsid w:val="00A41C30"/>
    <w:rsid w:val="00A41EDB"/>
    <w:rsid w:val="00A41F55"/>
    <w:rsid w:val="00A41FDF"/>
    <w:rsid w:val="00A42164"/>
    <w:rsid w:val="00A42246"/>
    <w:rsid w:val="00A42298"/>
    <w:rsid w:val="00A4229B"/>
    <w:rsid w:val="00A42321"/>
    <w:rsid w:val="00A423DD"/>
    <w:rsid w:val="00A42F76"/>
    <w:rsid w:val="00A431C9"/>
    <w:rsid w:val="00A435F5"/>
    <w:rsid w:val="00A43672"/>
    <w:rsid w:val="00A43A88"/>
    <w:rsid w:val="00A43A8F"/>
    <w:rsid w:val="00A44178"/>
    <w:rsid w:val="00A44357"/>
    <w:rsid w:val="00A44579"/>
    <w:rsid w:val="00A4512A"/>
    <w:rsid w:val="00A451FE"/>
    <w:rsid w:val="00A453B0"/>
    <w:rsid w:val="00A453E2"/>
    <w:rsid w:val="00A45758"/>
    <w:rsid w:val="00A4578B"/>
    <w:rsid w:val="00A45982"/>
    <w:rsid w:val="00A45984"/>
    <w:rsid w:val="00A46AEF"/>
    <w:rsid w:val="00A46D1F"/>
    <w:rsid w:val="00A47A23"/>
    <w:rsid w:val="00A47CA7"/>
    <w:rsid w:val="00A47DDE"/>
    <w:rsid w:val="00A503D7"/>
    <w:rsid w:val="00A50622"/>
    <w:rsid w:val="00A50B91"/>
    <w:rsid w:val="00A50DD3"/>
    <w:rsid w:val="00A50FFA"/>
    <w:rsid w:val="00A510A5"/>
    <w:rsid w:val="00A5197F"/>
    <w:rsid w:val="00A520CC"/>
    <w:rsid w:val="00A52572"/>
    <w:rsid w:val="00A5278C"/>
    <w:rsid w:val="00A52875"/>
    <w:rsid w:val="00A528FE"/>
    <w:rsid w:val="00A52B89"/>
    <w:rsid w:val="00A53331"/>
    <w:rsid w:val="00A53D2B"/>
    <w:rsid w:val="00A54033"/>
    <w:rsid w:val="00A54182"/>
    <w:rsid w:val="00A544FE"/>
    <w:rsid w:val="00A54A89"/>
    <w:rsid w:val="00A54C7B"/>
    <w:rsid w:val="00A55108"/>
    <w:rsid w:val="00A553D6"/>
    <w:rsid w:val="00A5583F"/>
    <w:rsid w:val="00A55CCD"/>
    <w:rsid w:val="00A56378"/>
    <w:rsid w:val="00A56508"/>
    <w:rsid w:val="00A56E4A"/>
    <w:rsid w:val="00A56F9B"/>
    <w:rsid w:val="00A573E8"/>
    <w:rsid w:val="00A5768C"/>
    <w:rsid w:val="00A577FD"/>
    <w:rsid w:val="00A60042"/>
    <w:rsid w:val="00A607A0"/>
    <w:rsid w:val="00A60808"/>
    <w:rsid w:val="00A60A67"/>
    <w:rsid w:val="00A60C82"/>
    <w:rsid w:val="00A60E43"/>
    <w:rsid w:val="00A60F22"/>
    <w:rsid w:val="00A61069"/>
    <w:rsid w:val="00A61366"/>
    <w:rsid w:val="00A618C1"/>
    <w:rsid w:val="00A61F8B"/>
    <w:rsid w:val="00A62926"/>
    <w:rsid w:val="00A629E9"/>
    <w:rsid w:val="00A62ADC"/>
    <w:rsid w:val="00A62FF9"/>
    <w:rsid w:val="00A630BD"/>
    <w:rsid w:val="00A63EAA"/>
    <w:rsid w:val="00A647A2"/>
    <w:rsid w:val="00A648CB"/>
    <w:rsid w:val="00A64DB4"/>
    <w:rsid w:val="00A64E0B"/>
    <w:rsid w:val="00A64F62"/>
    <w:rsid w:val="00A65AE2"/>
    <w:rsid w:val="00A66B1A"/>
    <w:rsid w:val="00A66B5F"/>
    <w:rsid w:val="00A66FBE"/>
    <w:rsid w:val="00A67189"/>
    <w:rsid w:val="00A676D9"/>
    <w:rsid w:val="00A67C92"/>
    <w:rsid w:val="00A67F62"/>
    <w:rsid w:val="00A7019B"/>
    <w:rsid w:val="00A702D2"/>
    <w:rsid w:val="00A707CD"/>
    <w:rsid w:val="00A707FC"/>
    <w:rsid w:val="00A70842"/>
    <w:rsid w:val="00A70CDA"/>
    <w:rsid w:val="00A70F00"/>
    <w:rsid w:val="00A711F6"/>
    <w:rsid w:val="00A71D13"/>
    <w:rsid w:val="00A7203B"/>
    <w:rsid w:val="00A72621"/>
    <w:rsid w:val="00A73201"/>
    <w:rsid w:val="00A73359"/>
    <w:rsid w:val="00A7389A"/>
    <w:rsid w:val="00A73B46"/>
    <w:rsid w:val="00A746BD"/>
    <w:rsid w:val="00A74B2C"/>
    <w:rsid w:val="00A7509F"/>
    <w:rsid w:val="00A750EC"/>
    <w:rsid w:val="00A751AF"/>
    <w:rsid w:val="00A752AC"/>
    <w:rsid w:val="00A7626E"/>
    <w:rsid w:val="00A7697F"/>
    <w:rsid w:val="00A774D7"/>
    <w:rsid w:val="00A77541"/>
    <w:rsid w:val="00A77863"/>
    <w:rsid w:val="00A77EF2"/>
    <w:rsid w:val="00A803BA"/>
    <w:rsid w:val="00A8091A"/>
    <w:rsid w:val="00A813BE"/>
    <w:rsid w:val="00A8165C"/>
    <w:rsid w:val="00A81748"/>
    <w:rsid w:val="00A81BE6"/>
    <w:rsid w:val="00A81DE3"/>
    <w:rsid w:val="00A8223B"/>
    <w:rsid w:val="00A823E7"/>
    <w:rsid w:val="00A82607"/>
    <w:rsid w:val="00A82D05"/>
    <w:rsid w:val="00A82EE5"/>
    <w:rsid w:val="00A8306E"/>
    <w:rsid w:val="00A831EB"/>
    <w:rsid w:val="00A8360E"/>
    <w:rsid w:val="00A836B7"/>
    <w:rsid w:val="00A839CE"/>
    <w:rsid w:val="00A83C8F"/>
    <w:rsid w:val="00A8439C"/>
    <w:rsid w:val="00A845E2"/>
    <w:rsid w:val="00A848A8"/>
    <w:rsid w:val="00A84C2F"/>
    <w:rsid w:val="00A84CDF"/>
    <w:rsid w:val="00A8539E"/>
    <w:rsid w:val="00A85571"/>
    <w:rsid w:val="00A85576"/>
    <w:rsid w:val="00A85647"/>
    <w:rsid w:val="00A859C9"/>
    <w:rsid w:val="00A859F6"/>
    <w:rsid w:val="00A85B99"/>
    <w:rsid w:val="00A85F8D"/>
    <w:rsid w:val="00A8630C"/>
    <w:rsid w:val="00A8645C"/>
    <w:rsid w:val="00A86E86"/>
    <w:rsid w:val="00A8721B"/>
    <w:rsid w:val="00A87C38"/>
    <w:rsid w:val="00A87C9E"/>
    <w:rsid w:val="00A87F34"/>
    <w:rsid w:val="00A90026"/>
    <w:rsid w:val="00A90497"/>
    <w:rsid w:val="00A906D1"/>
    <w:rsid w:val="00A90BDE"/>
    <w:rsid w:val="00A90EFF"/>
    <w:rsid w:val="00A90FD0"/>
    <w:rsid w:val="00A91262"/>
    <w:rsid w:val="00A91CE6"/>
    <w:rsid w:val="00A91CF1"/>
    <w:rsid w:val="00A91E33"/>
    <w:rsid w:val="00A921C9"/>
    <w:rsid w:val="00A9224F"/>
    <w:rsid w:val="00A92357"/>
    <w:rsid w:val="00A92436"/>
    <w:rsid w:val="00A924A0"/>
    <w:rsid w:val="00A9272D"/>
    <w:rsid w:val="00A932F7"/>
    <w:rsid w:val="00A93355"/>
    <w:rsid w:val="00A93A68"/>
    <w:rsid w:val="00A93ED5"/>
    <w:rsid w:val="00A944BE"/>
    <w:rsid w:val="00A94899"/>
    <w:rsid w:val="00A94BC4"/>
    <w:rsid w:val="00A95185"/>
    <w:rsid w:val="00A96027"/>
    <w:rsid w:val="00A960B3"/>
    <w:rsid w:val="00A962E6"/>
    <w:rsid w:val="00A96CF4"/>
    <w:rsid w:val="00A96DDC"/>
    <w:rsid w:val="00A97C15"/>
    <w:rsid w:val="00A97CEE"/>
    <w:rsid w:val="00AA02D4"/>
    <w:rsid w:val="00AA07DF"/>
    <w:rsid w:val="00AA12F6"/>
    <w:rsid w:val="00AA158B"/>
    <w:rsid w:val="00AA1965"/>
    <w:rsid w:val="00AA1BB7"/>
    <w:rsid w:val="00AA1F18"/>
    <w:rsid w:val="00AA2B8F"/>
    <w:rsid w:val="00AA2C7B"/>
    <w:rsid w:val="00AA2CE5"/>
    <w:rsid w:val="00AA2F85"/>
    <w:rsid w:val="00AA32FB"/>
    <w:rsid w:val="00AA366F"/>
    <w:rsid w:val="00AA36CC"/>
    <w:rsid w:val="00AA37ED"/>
    <w:rsid w:val="00AA3A0D"/>
    <w:rsid w:val="00AA3C83"/>
    <w:rsid w:val="00AA401E"/>
    <w:rsid w:val="00AA4E27"/>
    <w:rsid w:val="00AA4F08"/>
    <w:rsid w:val="00AA57A0"/>
    <w:rsid w:val="00AA5ABA"/>
    <w:rsid w:val="00AA5C29"/>
    <w:rsid w:val="00AA5DE2"/>
    <w:rsid w:val="00AA5DE5"/>
    <w:rsid w:val="00AA66DB"/>
    <w:rsid w:val="00AA70D2"/>
    <w:rsid w:val="00AA7B22"/>
    <w:rsid w:val="00AA7D8B"/>
    <w:rsid w:val="00AB03D0"/>
    <w:rsid w:val="00AB0ADF"/>
    <w:rsid w:val="00AB0C7F"/>
    <w:rsid w:val="00AB0EB4"/>
    <w:rsid w:val="00AB1504"/>
    <w:rsid w:val="00AB19CA"/>
    <w:rsid w:val="00AB1A7B"/>
    <w:rsid w:val="00AB1A8A"/>
    <w:rsid w:val="00AB1BF0"/>
    <w:rsid w:val="00AB1DF4"/>
    <w:rsid w:val="00AB2012"/>
    <w:rsid w:val="00AB2055"/>
    <w:rsid w:val="00AB2989"/>
    <w:rsid w:val="00AB2B2F"/>
    <w:rsid w:val="00AB2D9D"/>
    <w:rsid w:val="00AB3736"/>
    <w:rsid w:val="00AB3870"/>
    <w:rsid w:val="00AB3892"/>
    <w:rsid w:val="00AB4407"/>
    <w:rsid w:val="00AB4763"/>
    <w:rsid w:val="00AB47AD"/>
    <w:rsid w:val="00AB4A0A"/>
    <w:rsid w:val="00AB4B1D"/>
    <w:rsid w:val="00AB4BDB"/>
    <w:rsid w:val="00AB5D69"/>
    <w:rsid w:val="00AB626F"/>
    <w:rsid w:val="00AB631A"/>
    <w:rsid w:val="00AB635F"/>
    <w:rsid w:val="00AB6641"/>
    <w:rsid w:val="00AB6949"/>
    <w:rsid w:val="00AB71DD"/>
    <w:rsid w:val="00AB730D"/>
    <w:rsid w:val="00AB73C4"/>
    <w:rsid w:val="00AB77BB"/>
    <w:rsid w:val="00AB7AF0"/>
    <w:rsid w:val="00AB7CAE"/>
    <w:rsid w:val="00AB7E8C"/>
    <w:rsid w:val="00AB7F45"/>
    <w:rsid w:val="00AC01A1"/>
    <w:rsid w:val="00AC040E"/>
    <w:rsid w:val="00AC09D3"/>
    <w:rsid w:val="00AC1541"/>
    <w:rsid w:val="00AC1939"/>
    <w:rsid w:val="00AC1AB4"/>
    <w:rsid w:val="00AC1DF7"/>
    <w:rsid w:val="00AC24E2"/>
    <w:rsid w:val="00AC2997"/>
    <w:rsid w:val="00AC2A5F"/>
    <w:rsid w:val="00AC2B06"/>
    <w:rsid w:val="00AC326A"/>
    <w:rsid w:val="00AC379E"/>
    <w:rsid w:val="00AC3951"/>
    <w:rsid w:val="00AC3BA7"/>
    <w:rsid w:val="00AC3BE4"/>
    <w:rsid w:val="00AC3E8E"/>
    <w:rsid w:val="00AC41B2"/>
    <w:rsid w:val="00AC4250"/>
    <w:rsid w:val="00AC449C"/>
    <w:rsid w:val="00AC4822"/>
    <w:rsid w:val="00AC50DF"/>
    <w:rsid w:val="00AC574B"/>
    <w:rsid w:val="00AC5B32"/>
    <w:rsid w:val="00AC5E37"/>
    <w:rsid w:val="00AC602B"/>
    <w:rsid w:val="00AC613B"/>
    <w:rsid w:val="00AC6DC9"/>
    <w:rsid w:val="00AC6E4C"/>
    <w:rsid w:val="00AC6EB0"/>
    <w:rsid w:val="00AC748F"/>
    <w:rsid w:val="00AC74E9"/>
    <w:rsid w:val="00AC7729"/>
    <w:rsid w:val="00AC7DF9"/>
    <w:rsid w:val="00AC7E47"/>
    <w:rsid w:val="00AC7FB0"/>
    <w:rsid w:val="00AD029F"/>
    <w:rsid w:val="00AD060D"/>
    <w:rsid w:val="00AD06E2"/>
    <w:rsid w:val="00AD0B76"/>
    <w:rsid w:val="00AD0FC8"/>
    <w:rsid w:val="00AD1D3B"/>
    <w:rsid w:val="00AD2356"/>
    <w:rsid w:val="00AD239C"/>
    <w:rsid w:val="00AD2524"/>
    <w:rsid w:val="00AD3257"/>
    <w:rsid w:val="00AD3502"/>
    <w:rsid w:val="00AD3ABC"/>
    <w:rsid w:val="00AD417A"/>
    <w:rsid w:val="00AD49EF"/>
    <w:rsid w:val="00AD4B15"/>
    <w:rsid w:val="00AD4FB4"/>
    <w:rsid w:val="00AD51C3"/>
    <w:rsid w:val="00AD5262"/>
    <w:rsid w:val="00AD5A11"/>
    <w:rsid w:val="00AD5EA1"/>
    <w:rsid w:val="00AD5EDA"/>
    <w:rsid w:val="00AD61D1"/>
    <w:rsid w:val="00AD69B3"/>
    <w:rsid w:val="00AD6D68"/>
    <w:rsid w:val="00AD6DF3"/>
    <w:rsid w:val="00AD6E3D"/>
    <w:rsid w:val="00AD6E7F"/>
    <w:rsid w:val="00AD6FF6"/>
    <w:rsid w:val="00AD7032"/>
    <w:rsid w:val="00AD78B9"/>
    <w:rsid w:val="00AD7A72"/>
    <w:rsid w:val="00AD7FF0"/>
    <w:rsid w:val="00AE0386"/>
    <w:rsid w:val="00AE03AB"/>
    <w:rsid w:val="00AE0C77"/>
    <w:rsid w:val="00AE0EAC"/>
    <w:rsid w:val="00AE1421"/>
    <w:rsid w:val="00AE1D34"/>
    <w:rsid w:val="00AE1DA6"/>
    <w:rsid w:val="00AE286C"/>
    <w:rsid w:val="00AE2885"/>
    <w:rsid w:val="00AE2957"/>
    <w:rsid w:val="00AE2CB0"/>
    <w:rsid w:val="00AE340D"/>
    <w:rsid w:val="00AE38E3"/>
    <w:rsid w:val="00AE3F21"/>
    <w:rsid w:val="00AE3F4E"/>
    <w:rsid w:val="00AE407E"/>
    <w:rsid w:val="00AE4439"/>
    <w:rsid w:val="00AE4CA6"/>
    <w:rsid w:val="00AE4F8F"/>
    <w:rsid w:val="00AE559B"/>
    <w:rsid w:val="00AE55A6"/>
    <w:rsid w:val="00AE6799"/>
    <w:rsid w:val="00AE7402"/>
    <w:rsid w:val="00AE7B79"/>
    <w:rsid w:val="00AE7FD3"/>
    <w:rsid w:val="00AF015D"/>
    <w:rsid w:val="00AF08C4"/>
    <w:rsid w:val="00AF1F3D"/>
    <w:rsid w:val="00AF2001"/>
    <w:rsid w:val="00AF2370"/>
    <w:rsid w:val="00AF2B68"/>
    <w:rsid w:val="00AF3094"/>
    <w:rsid w:val="00AF334E"/>
    <w:rsid w:val="00AF36E7"/>
    <w:rsid w:val="00AF382B"/>
    <w:rsid w:val="00AF4017"/>
    <w:rsid w:val="00AF4498"/>
    <w:rsid w:val="00AF4B9F"/>
    <w:rsid w:val="00AF56C7"/>
    <w:rsid w:val="00AF59B1"/>
    <w:rsid w:val="00AF5A5C"/>
    <w:rsid w:val="00AF5A8C"/>
    <w:rsid w:val="00AF63F5"/>
    <w:rsid w:val="00AF660A"/>
    <w:rsid w:val="00AF66E0"/>
    <w:rsid w:val="00AF698B"/>
    <w:rsid w:val="00AF69D6"/>
    <w:rsid w:val="00AF6BE5"/>
    <w:rsid w:val="00AF6D69"/>
    <w:rsid w:val="00AF7F02"/>
    <w:rsid w:val="00AF7F68"/>
    <w:rsid w:val="00B009B5"/>
    <w:rsid w:val="00B00D71"/>
    <w:rsid w:val="00B00DF2"/>
    <w:rsid w:val="00B00F87"/>
    <w:rsid w:val="00B0146B"/>
    <w:rsid w:val="00B014C2"/>
    <w:rsid w:val="00B01557"/>
    <w:rsid w:val="00B01A96"/>
    <w:rsid w:val="00B01B68"/>
    <w:rsid w:val="00B01C9E"/>
    <w:rsid w:val="00B01D80"/>
    <w:rsid w:val="00B022F1"/>
    <w:rsid w:val="00B0240F"/>
    <w:rsid w:val="00B024D1"/>
    <w:rsid w:val="00B03043"/>
    <w:rsid w:val="00B03999"/>
    <w:rsid w:val="00B03BC2"/>
    <w:rsid w:val="00B03C70"/>
    <w:rsid w:val="00B0431E"/>
    <w:rsid w:val="00B043EB"/>
    <w:rsid w:val="00B04672"/>
    <w:rsid w:val="00B04A17"/>
    <w:rsid w:val="00B04B4F"/>
    <w:rsid w:val="00B04F48"/>
    <w:rsid w:val="00B05081"/>
    <w:rsid w:val="00B0531F"/>
    <w:rsid w:val="00B05758"/>
    <w:rsid w:val="00B05DCD"/>
    <w:rsid w:val="00B060DD"/>
    <w:rsid w:val="00B061AB"/>
    <w:rsid w:val="00B06219"/>
    <w:rsid w:val="00B068D0"/>
    <w:rsid w:val="00B068EB"/>
    <w:rsid w:val="00B07C90"/>
    <w:rsid w:val="00B07C92"/>
    <w:rsid w:val="00B07FFA"/>
    <w:rsid w:val="00B10503"/>
    <w:rsid w:val="00B10644"/>
    <w:rsid w:val="00B1069C"/>
    <w:rsid w:val="00B10AF5"/>
    <w:rsid w:val="00B10C0A"/>
    <w:rsid w:val="00B10D9A"/>
    <w:rsid w:val="00B10E7B"/>
    <w:rsid w:val="00B10F62"/>
    <w:rsid w:val="00B11349"/>
    <w:rsid w:val="00B114CA"/>
    <w:rsid w:val="00B1155A"/>
    <w:rsid w:val="00B1159D"/>
    <w:rsid w:val="00B116CB"/>
    <w:rsid w:val="00B119ED"/>
    <w:rsid w:val="00B11AB5"/>
    <w:rsid w:val="00B11CBD"/>
    <w:rsid w:val="00B11FCB"/>
    <w:rsid w:val="00B12588"/>
    <w:rsid w:val="00B12AE9"/>
    <w:rsid w:val="00B12AF9"/>
    <w:rsid w:val="00B12AFD"/>
    <w:rsid w:val="00B12C3E"/>
    <w:rsid w:val="00B12E5F"/>
    <w:rsid w:val="00B132C6"/>
    <w:rsid w:val="00B13658"/>
    <w:rsid w:val="00B13A5C"/>
    <w:rsid w:val="00B13B93"/>
    <w:rsid w:val="00B13B9F"/>
    <w:rsid w:val="00B14701"/>
    <w:rsid w:val="00B14DD7"/>
    <w:rsid w:val="00B14E1F"/>
    <w:rsid w:val="00B1512E"/>
    <w:rsid w:val="00B15AD1"/>
    <w:rsid w:val="00B160C6"/>
    <w:rsid w:val="00B166E1"/>
    <w:rsid w:val="00B16F41"/>
    <w:rsid w:val="00B17A97"/>
    <w:rsid w:val="00B203F6"/>
    <w:rsid w:val="00B2098C"/>
    <w:rsid w:val="00B21965"/>
    <w:rsid w:val="00B21C6B"/>
    <w:rsid w:val="00B21E6F"/>
    <w:rsid w:val="00B222CB"/>
    <w:rsid w:val="00B2279A"/>
    <w:rsid w:val="00B22AC5"/>
    <w:rsid w:val="00B232DA"/>
    <w:rsid w:val="00B23D72"/>
    <w:rsid w:val="00B23EDD"/>
    <w:rsid w:val="00B23F6E"/>
    <w:rsid w:val="00B242D8"/>
    <w:rsid w:val="00B24B99"/>
    <w:rsid w:val="00B24D1A"/>
    <w:rsid w:val="00B24EF3"/>
    <w:rsid w:val="00B25C65"/>
    <w:rsid w:val="00B25E82"/>
    <w:rsid w:val="00B26117"/>
    <w:rsid w:val="00B264D3"/>
    <w:rsid w:val="00B26AFE"/>
    <w:rsid w:val="00B26B3C"/>
    <w:rsid w:val="00B26BBC"/>
    <w:rsid w:val="00B26F3C"/>
    <w:rsid w:val="00B272BF"/>
    <w:rsid w:val="00B27B33"/>
    <w:rsid w:val="00B27B34"/>
    <w:rsid w:val="00B27E4F"/>
    <w:rsid w:val="00B300E8"/>
    <w:rsid w:val="00B301C6"/>
    <w:rsid w:val="00B304E9"/>
    <w:rsid w:val="00B31178"/>
    <w:rsid w:val="00B315ED"/>
    <w:rsid w:val="00B324CB"/>
    <w:rsid w:val="00B3274A"/>
    <w:rsid w:val="00B32796"/>
    <w:rsid w:val="00B32C7F"/>
    <w:rsid w:val="00B3318D"/>
    <w:rsid w:val="00B3325F"/>
    <w:rsid w:val="00B33420"/>
    <w:rsid w:val="00B336F2"/>
    <w:rsid w:val="00B337C5"/>
    <w:rsid w:val="00B34094"/>
    <w:rsid w:val="00B34303"/>
    <w:rsid w:val="00B343C8"/>
    <w:rsid w:val="00B34741"/>
    <w:rsid w:val="00B34E96"/>
    <w:rsid w:val="00B34FB5"/>
    <w:rsid w:val="00B358A5"/>
    <w:rsid w:val="00B35BDC"/>
    <w:rsid w:val="00B35BDF"/>
    <w:rsid w:val="00B35CF0"/>
    <w:rsid w:val="00B35D00"/>
    <w:rsid w:val="00B35DFF"/>
    <w:rsid w:val="00B3615C"/>
    <w:rsid w:val="00B368F0"/>
    <w:rsid w:val="00B36B80"/>
    <w:rsid w:val="00B36D18"/>
    <w:rsid w:val="00B3737A"/>
    <w:rsid w:val="00B37C26"/>
    <w:rsid w:val="00B37F75"/>
    <w:rsid w:val="00B4018D"/>
    <w:rsid w:val="00B403D0"/>
    <w:rsid w:val="00B4059F"/>
    <w:rsid w:val="00B407A3"/>
    <w:rsid w:val="00B4095B"/>
    <w:rsid w:val="00B40EFA"/>
    <w:rsid w:val="00B413AF"/>
    <w:rsid w:val="00B4144D"/>
    <w:rsid w:val="00B41D89"/>
    <w:rsid w:val="00B42087"/>
    <w:rsid w:val="00B42152"/>
    <w:rsid w:val="00B42D93"/>
    <w:rsid w:val="00B42FCD"/>
    <w:rsid w:val="00B43191"/>
    <w:rsid w:val="00B437BF"/>
    <w:rsid w:val="00B43979"/>
    <w:rsid w:val="00B4399B"/>
    <w:rsid w:val="00B43AFA"/>
    <w:rsid w:val="00B43B24"/>
    <w:rsid w:val="00B43C5A"/>
    <w:rsid w:val="00B441BA"/>
    <w:rsid w:val="00B4485C"/>
    <w:rsid w:val="00B44D1A"/>
    <w:rsid w:val="00B44EA2"/>
    <w:rsid w:val="00B451DE"/>
    <w:rsid w:val="00B455B6"/>
    <w:rsid w:val="00B455FB"/>
    <w:rsid w:val="00B45984"/>
    <w:rsid w:val="00B46049"/>
    <w:rsid w:val="00B462CE"/>
    <w:rsid w:val="00B46588"/>
    <w:rsid w:val="00B4665D"/>
    <w:rsid w:val="00B46937"/>
    <w:rsid w:val="00B469BA"/>
    <w:rsid w:val="00B46A3B"/>
    <w:rsid w:val="00B472BE"/>
    <w:rsid w:val="00B4737E"/>
    <w:rsid w:val="00B4784D"/>
    <w:rsid w:val="00B47E40"/>
    <w:rsid w:val="00B500D5"/>
    <w:rsid w:val="00B5036E"/>
    <w:rsid w:val="00B50953"/>
    <w:rsid w:val="00B509DF"/>
    <w:rsid w:val="00B5107E"/>
    <w:rsid w:val="00B51269"/>
    <w:rsid w:val="00B51373"/>
    <w:rsid w:val="00B51A34"/>
    <w:rsid w:val="00B51DC8"/>
    <w:rsid w:val="00B51EBD"/>
    <w:rsid w:val="00B5205B"/>
    <w:rsid w:val="00B52429"/>
    <w:rsid w:val="00B52875"/>
    <w:rsid w:val="00B5367E"/>
    <w:rsid w:val="00B53798"/>
    <w:rsid w:val="00B53839"/>
    <w:rsid w:val="00B53933"/>
    <w:rsid w:val="00B53CF2"/>
    <w:rsid w:val="00B546B2"/>
    <w:rsid w:val="00B54BA4"/>
    <w:rsid w:val="00B54C91"/>
    <w:rsid w:val="00B54D09"/>
    <w:rsid w:val="00B54FB4"/>
    <w:rsid w:val="00B5525D"/>
    <w:rsid w:val="00B55792"/>
    <w:rsid w:val="00B557FF"/>
    <w:rsid w:val="00B561FA"/>
    <w:rsid w:val="00B561FC"/>
    <w:rsid w:val="00B56C1B"/>
    <w:rsid w:val="00B56F52"/>
    <w:rsid w:val="00B570C1"/>
    <w:rsid w:val="00B5795D"/>
    <w:rsid w:val="00B60069"/>
    <w:rsid w:val="00B60085"/>
    <w:rsid w:val="00B6026C"/>
    <w:rsid w:val="00B61291"/>
    <w:rsid w:val="00B612D4"/>
    <w:rsid w:val="00B616BE"/>
    <w:rsid w:val="00B61BE1"/>
    <w:rsid w:val="00B620A4"/>
    <w:rsid w:val="00B62788"/>
    <w:rsid w:val="00B62A4F"/>
    <w:rsid w:val="00B62A9F"/>
    <w:rsid w:val="00B62DE7"/>
    <w:rsid w:val="00B62EB6"/>
    <w:rsid w:val="00B63246"/>
    <w:rsid w:val="00B6352B"/>
    <w:rsid w:val="00B63B0E"/>
    <w:rsid w:val="00B63B50"/>
    <w:rsid w:val="00B63D58"/>
    <w:rsid w:val="00B647A6"/>
    <w:rsid w:val="00B6499D"/>
    <w:rsid w:val="00B649B5"/>
    <w:rsid w:val="00B64BF0"/>
    <w:rsid w:val="00B64CDD"/>
    <w:rsid w:val="00B65A8D"/>
    <w:rsid w:val="00B65F0D"/>
    <w:rsid w:val="00B6601E"/>
    <w:rsid w:val="00B666DE"/>
    <w:rsid w:val="00B67103"/>
    <w:rsid w:val="00B6772B"/>
    <w:rsid w:val="00B6780B"/>
    <w:rsid w:val="00B67B85"/>
    <w:rsid w:val="00B70B85"/>
    <w:rsid w:val="00B70F0E"/>
    <w:rsid w:val="00B71141"/>
    <w:rsid w:val="00B718F0"/>
    <w:rsid w:val="00B71AF6"/>
    <w:rsid w:val="00B7211A"/>
    <w:rsid w:val="00B72230"/>
    <w:rsid w:val="00B72279"/>
    <w:rsid w:val="00B724FE"/>
    <w:rsid w:val="00B72658"/>
    <w:rsid w:val="00B72768"/>
    <w:rsid w:val="00B727AC"/>
    <w:rsid w:val="00B72EB0"/>
    <w:rsid w:val="00B72F8B"/>
    <w:rsid w:val="00B74758"/>
    <w:rsid w:val="00B74917"/>
    <w:rsid w:val="00B74D3A"/>
    <w:rsid w:val="00B75322"/>
    <w:rsid w:val="00B756F6"/>
    <w:rsid w:val="00B75853"/>
    <w:rsid w:val="00B75C96"/>
    <w:rsid w:val="00B76039"/>
    <w:rsid w:val="00B76150"/>
    <w:rsid w:val="00B775A9"/>
    <w:rsid w:val="00B775C2"/>
    <w:rsid w:val="00B77E08"/>
    <w:rsid w:val="00B800A3"/>
    <w:rsid w:val="00B80D26"/>
    <w:rsid w:val="00B81360"/>
    <w:rsid w:val="00B81C6B"/>
    <w:rsid w:val="00B820A1"/>
    <w:rsid w:val="00B822FA"/>
    <w:rsid w:val="00B82625"/>
    <w:rsid w:val="00B82B02"/>
    <w:rsid w:val="00B82FDC"/>
    <w:rsid w:val="00B838FC"/>
    <w:rsid w:val="00B84179"/>
    <w:rsid w:val="00B8441D"/>
    <w:rsid w:val="00B856B3"/>
    <w:rsid w:val="00B857FD"/>
    <w:rsid w:val="00B8612C"/>
    <w:rsid w:val="00B86183"/>
    <w:rsid w:val="00B86263"/>
    <w:rsid w:val="00B8648E"/>
    <w:rsid w:val="00B864A9"/>
    <w:rsid w:val="00B86FB7"/>
    <w:rsid w:val="00B872DF"/>
    <w:rsid w:val="00B87465"/>
    <w:rsid w:val="00B874A7"/>
    <w:rsid w:val="00B87682"/>
    <w:rsid w:val="00B8797B"/>
    <w:rsid w:val="00B8799F"/>
    <w:rsid w:val="00B87F75"/>
    <w:rsid w:val="00B900BE"/>
    <w:rsid w:val="00B90831"/>
    <w:rsid w:val="00B910B3"/>
    <w:rsid w:val="00B91C94"/>
    <w:rsid w:val="00B92420"/>
    <w:rsid w:val="00B925A9"/>
    <w:rsid w:val="00B92B53"/>
    <w:rsid w:val="00B9311B"/>
    <w:rsid w:val="00B93441"/>
    <w:rsid w:val="00B938C7"/>
    <w:rsid w:val="00B93BAA"/>
    <w:rsid w:val="00B93E22"/>
    <w:rsid w:val="00B94147"/>
    <w:rsid w:val="00B94221"/>
    <w:rsid w:val="00B94356"/>
    <w:rsid w:val="00B94AA4"/>
    <w:rsid w:val="00B94E2C"/>
    <w:rsid w:val="00B94E9E"/>
    <w:rsid w:val="00B95B9A"/>
    <w:rsid w:val="00B96788"/>
    <w:rsid w:val="00B96846"/>
    <w:rsid w:val="00B96E74"/>
    <w:rsid w:val="00B96F33"/>
    <w:rsid w:val="00B96FF6"/>
    <w:rsid w:val="00B9711F"/>
    <w:rsid w:val="00B9760C"/>
    <w:rsid w:val="00B97B76"/>
    <w:rsid w:val="00B97CF5"/>
    <w:rsid w:val="00B97E8D"/>
    <w:rsid w:val="00BA0348"/>
    <w:rsid w:val="00BA0817"/>
    <w:rsid w:val="00BA0D7A"/>
    <w:rsid w:val="00BA0ED7"/>
    <w:rsid w:val="00BA0F39"/>
    <w:rsid w:val="00BA1680"/>
    <w:rsid w:val="00BA1737"/>
    <w:rsid w:val="00BA17C1"/>
    <w:rsid w:val="00BA1868"/>
    <w:rsid w:val="00BA2B28"/>
    <w:rsid w:val="00BA2D31"/>
    <w:rsid w:val="00BA302C"/>
    <w:rsid w:val="00BA3235"/>
    <w:rsid w:val="00BA3258"/>
    <w:rsid w:val="00BA343B"/>
    <w:rsid w:val="00BA3EA1"/>
    <w:rsid w:val="00BA456C"/>
    <w:rsid w:val="00BA52AA"/>
    <w:rsid w:val="00BA543E"/>
    <w:rsid w:val="00BA5942"/>
    <w:rsid w:val="00BA5A1E"/>
    <w:rsid w:val="00BA5B3F"/>
    <w:rsid w:val="00BA6604"/>
    <w:rsid w:val="00BA6822"/>
    <w:rsid w:val="00BA7265"/>
    <w:rsid w:val="00BA7811"/>
    <w:rsid w:val="00BA78A8"/>
    <w:rsid w:val="00BA7C52"/>
    <w:rsid w:val="00BA7DC6"/>
    <w:rsid w:val="00BA7FDD"/>
    <w:rsid w:val="00BB0307"/>
    <w:rsid w:val="00BB03DA"/>
    <w:rsid w:val="00BB0421"/>
    <w:rsid w:val="00BB0538"/>
    <w:rsid w:val="00BB0720"/>
    <w:rsid w:val="00BB178B"/>
    <w:rsid w:val="00BB1C3A"/>
    <w:rsid w:val="00BB2001"/>
    <w:rsid w:val="00BB2093"/>
    <w:rsid w:val="00BB2651"/>
    <w:rsid w:val="00BB27C6"/>
    <w:rsid w:val="00BB2828"/>
    <w:rsid w:val="00BB2AE2"/>
    <w:rsid w:val="00BB2E27"/>
    <w:rsid w:val="00BB2FA6"/>
    <w:rsid w:val="00BB3088"/>
    <w:rsid w:val="00BB3285"/>
    <w:rsid w:val="00BB333C"/>
    <w:rsid w:val="00BB3ADA"/>
    <w:rsid w:val="00BB3CBA"/>
    <w:rsid w:val="00BB3FAD"/>
    <w:rsid w:val="00BB42CF"/>
    <w:rsid w:val="00BB4366"/>
    <w:rsid w:val="00BB441F"/>
    <w:rsid w:val="00BB47DD"/>
    <w:rsid w:val="00BB4B24"/>
    <w:rsid w:val="00BB4E00"/>
    <w:rsid w:val="00BB4F5D"/>
    <w:rsid w:val="00BB5428"/>
    <w:rsid w:val="00BB55E2"/>
    <w:rsid w:val="00BB55F4"/>
    <w:rsid w:val="00BB56F4"/>
    <w:rsid w:val="00BB5D1E"/>
    <w:rsid w:val="00BB5ED3"/>
    <w:rsid w:val="00BB6006"/>
    <w:rsid w:val="00BB634A"/>
    <w:rsid w:val="00BB63AA"/>
    <w:rsid w:val="00BB6894"/>
    <w:rsid w:val="00BB7041"/>
    <w:rsid w:val="00BB76EB"/>
    <w:rsid w:val="00BB79A0"/>
    <w:rsid w:val="00BC0A34"/>
    <w:rsid w:val="00BC0D6C"/>
    <w:rsid w:val="00BC1B49"/>
    <w:rsid w:val="00BC1F2C"/>
    <w:rsid w:val="00BC1F7F"/>
    <w:rsid w:val="00BC24E6"/>
    <w:rsid w:val="00BC25C3"/>
    <w:rsid w:val="00BC2C92"/>
    <w:rsid w:val="00BC2D11"/>
    <w:rsid w:val="00BC3A08"/>
    <w:rsid w:val="00BC4230"/>
    <w:rsid w:val="00BC47A0"/>
    <w:rsid w:val="00BC4825"/>
    <w:rsid w:val="00BC4B3B"/>
    <w:rsid w:val="00BC4E33"/>
    <w:rsid w:val="00BC4EE7"/>
    <w:rsid w:val="00BC509D"/>
    <w:rsid w:val="00BC5590"/>
    <w:rsid w:val="00BC59A7"/>
    <w:rsid w:val="00BC5BFF"/>
    <w:rsid w:val="00BC5FC1"/>
    <w:rsid w:val="00BC67FC"/>
    <w:rsid w:val="00BC796E"/>
    <w:rsid w:val="00BC7B71"/>
    <w:rsid w:val="00BD00BA"/>
    <w:rsid w:val="00BD0471"/>
    <w:rsid w:val="00BD0AC7"/>
    <w:rsid w:val="00BD112F"/>
    <w:rsid w:val="00BD1247"/>
    <w:rsid w:val="00BD149F"/>
    <w:rsid w:val="00BD18C9"/>
    <w:rsid w:val="00BD1978"/>
    <w:rsid w:val="00BD197D"/>
    <w:rsid w:val="00BD1A2F"/>
    <w:rsid w:val="00BD1B8A"/>
    <w:rsid w:val="00BD1E6F"/>
    <w:rsid w:val="00BD1F8A"/>
    <w:rsid w:val="00BD2250"/>
    <w:rsid w:val="00BD2956"/>
    <w:rsid w:val="00BD2BF0"/>
    <w:rsid w:val="00BD2F17"/>
    <w:rsid w:val="00BD3515"/>
    <w:rsid w:val="00BD3608"/>
    <w:rsid w:val="00BD3987"/>
    <w:rsid w:val="00BD3A45"/>
    <w:rsid w:val="00BD3E7E"/>
    <w:rsid w:val="00BD4275"/>
    <w:rsid w:val="00BD44C5"/>
    <w:rsid w:val="00BD4D49"/>
    <w:rsid w:val="00BD532F"/>
    <w:rsid w:val="00BD5383"/>
    <w:rsid w:val="00BD54C0"/>
    <w:rsid w:val="00BD6931"/>
    <w:rsid w:val="00BD6A18"/>
    <w:rsid w:val="00BD6C76"/>
    <w:rsid w:val="00BD6E72"/>
    <w:rsid w:val="00BD701F"/>
    <w:rsid w:val="00BD7539"/>
    <w:rsid w:val="00BD7954"/>
    <w:rsid w:val="00BE01D3"/>
    <w:rsid w:val="00BE0A38"/>
    <w:rsid w:val="00BE0C25"/>
    <w:rsid w:val="00BE1001"/>
    <w:rsid w:val="00BE1270"/>
    <w:rsid w:val="00BE15B1"/>
    <w:rsid w:val="00BE18C5"/>
    <w:rsid w:val="00BE1ADE"/>
    <w:rsid w:val="00BE1DF2"/>
    <w:rsid w:val="00BE1F94"/>
    <w:rsid w:val="00BE2757"/>
    <w:rsid w:val="00BE2AAA"/>
    <w:rsid w:val="00BE30ED"/>
    <w:rsid w:val="00BE3128"/>
    <w:rsid w:val="00BE3468"/>
    <w:rsid w:val="00BE3BAC"/>
    <w:rsid w:val="00BE3EB8"/>
    <w:rsid w:val="00BE4141"/>
    <w:rsid w:val="00BE4A82"/>
    <w:rsid w:val="00BE4D2C"/>
    <w:rsid w:val="00BE4D45"/>
    <w:rsid w:val="00BE528E"/>
    <w:rsid w:val="00BE57C5"/>
    <w:rsid w:val="00BE5FDF"/>
    <w:rsid w:val="00BE6385"/>
    <w:rsid w:val="00BE6625"/>
    <w:rsid w:val="00BE714A"/>
    <w:rsid w:val="00BE7DE7"/>
    <w:rsid w:val="00BE7E16"/>
    <w:rsid w:val="00BF00C3"/>
    <w:rsid w:val="00BF01C5"/>
    <w:rsid w:val="00BF04D6"/>
    <w:rsid w:val="00BF0DC4"/>
    <w:rsid w:val="00BF1E44"/>
    <w:rsid w:val="00BF1FBF"/>
    <w:rsid w:val="00BF217E"/>
    <w:rsid w:val="00BF2644"/>
    <w:rsid w:val="00BF26F0"/>
    <w:rsid w:val="00BF2C13"/>
    <w:rsid w:val="00BF3569"/>
    <w:rsid w:val="00BF3858"/>
    <w:rsid w:val="00BF3AA3"/>
    <w:rsid w:val="00BF3ADE"/>
    <w:rsid w:val="00BF3B1F"/>
    <w:rsid w:val="00BF3C39"/>
    <w:rsid w:val="00BF3DA3"/>
    <w:rsid w:val="00BF4217"/>
    <w:rsid w:val="00BF48C3"/>
    <w:rsid w:val="00BF4BB7"/>
    <w:rsid w:val="00BF53EC"/>
    <w:rsid w:val="00BF5693"/>
    <w:rsid w:val="00BF56B1"/>
    <w:rsid w:val="00BF5980"/>
    <w:rsid w:val="00BF5AB1"/>
    <w:rsid w:val="00BF5D7C"/>
    <w:rsid w:val="00BF6593"/>
    <w:rsid w:val="00BF662F"/>
    <w:rsid w:val="00BF66BD"/>
    <w:rsid w:val="00BF758C"/>
    <w:rsid w:val="00BF7783"/>
    <w:rsid w:val="00BF77DE"/>
    <w:rsid w:val="00C00052"/>
    <w:rsid w:val="00C000E4"/>
    <w:rsid w:val="00C00804"/>
    <w:rsid w:val="00C00DB2"/>
    <w:rsid w:val="00C00EDB"/>
    <w:rsid w:val="00C012C6"/>
    <w:rsid w:val="00C01843"/>
    <w:rsid w:val="00C02056"/>
    <w:rsid w:val="00C02E65"/>
    <w:rsid w:val="00C030FF"/>
    <w:rsid w:val="00C0360E"/>
    <w:rsid w:val="00C036C3"/>
    <w:rsid w:val="00C038EE"/>
    <w:rsid w:val="00C03C29"/>
    <w:rsid w:val="00C03C38"/>
    <w:rsid w:val="00C03E5B"/>
    <w:rsid w:val="00C03F5A"/>
    <w:rsid w:val="00C0419B"/>
    <w:rsid w:val="00C0446F"/>
    <w:rsid w:val="00C065AB"/>
    <w:rsid w:val="00C0690A"/>
    <w:rsid w:val="00C06C67"/>
    <w:rsid w:val="00C07236"/>
    <w:rsid w:val="00C076BC"/>
    <w:rsid w:val="00C0788C"/>
    <w:rsid w:val="00C07D8E"/>
    <w:rsid w:val="00C10185"/>
    <w:rsid w:val="00C1050E"/>
    <w:rsid w:val="00C1054B"/>
    <w:rsid w:val="00C1066C"/>
    <w:rsid w:val="00C110F7"/>
    <w:rsid w:val="00C113CE"/>
    <w:rsid w:val="00C11836"/>
    <w:rsid w:val="00C119BA"/>
    <w:rsid w:val="00C11BED"/>
    <w:rsid w:val="00C11F40"/>
    <w:rsid w:val="00C1217C"/>
    <w:rsid w:val="00C1247C"/>
    <w:rsid w:val="00C12803"/>
    <w:rsid w:val="00C1298D"/>
    <w:rsid w:val="00C12E8F"/>
    <w:rsid w:val="00C12FBB"/>
    <w:rsid w:val="00C131DA"/>
    <w:rsid w:val="00C13631"/>
    <w:rsid w:val="00C1380E"/>
    <w:rsid w:val="00C139B1"/>
    <w:rsid w:val="00C13C1E"/>
    <w:rsid w:val="00C14138"/>
    <w:rsid w:val="00C145B2"/>
    <w:rsid w:val="00C1489C"/>
    <w:rsid w:val="00C14A9B"/>
    <w:rsid w:val="00C14D0F"/>
    <w:rsid w:val="00C153EF"/>
    <w:rsid w:val="00C159F5"/>
    <w:rsid w:val="00C15ED9"/>
    <w:rsid w:val="00C16077"/>
    <w:rsid w:val="00C16D1C"/>
    <w:rsid w:val="00C174CB"/>
    <w:rsid w:val="00C2003F"/>
    <w:rsid w:val="00C201D2"/>
    <w:rsid w:val="00C205C6"/>
    <w:rsid w:val="00C20E02"/>
    <w:rsid w:val="00C2156A"/>
    <w:rsid w:val="00C22205"/>
    <w:rsid w:val="00C22957"/>
    <w:rsid w:val="00C22979"/>
    <w:rsid w:val="00C229DE"/>
    <w:rsid w:val="00C232B4"/>
    <w:rsid w:val="00C23A3C"/>
    <w:rsid w:val="00C23E3F"/>
    <w:rsid w:val="00C23EE0"/>
    <w:rsid w:val="00C240CE"/>
    <w:rsid w:val="00C24243"/>
    <w:rsid w:val="00C24689"/>
    <w:rsid w:val="00C248ED"/>
    <w:rsid w:val="00C24945"/>
    <w:rsid w:val="00C2514C"/>
    <w:rsid w:val="00C25394"/>
    <w:rsid w:val="00C2563A"/>
    <w:rsid w:val="00C25D71"/>
    <w:rsid w:val="00C25DE5"/>
    <w:rsid w:val="00C25F52"/>
    <w:rsid w:val="00C2611A"/>
    <w:rsid w:val="00C2642E"/>
    <w:rsid w:val="00C2666F"/>
    <w:rsid w:val="00C267CA"/>
    <w:rsid w:val="00C26A53"/>
    <w:rsid w:val="00C27698"/>
    <w:rsid w:val="00C27724"/>
    <w:rsid w:val="00C27AD5"/>
    <w:rsid w:val="00C27D36"/>
    <w:rsid w:val="00C30C41"/>
    <w:rsid w:val="00C30DB4"/>
    <w:rsid w:val="00C30E3B"/>
    <w:rsid w:val="00C30F73"/>
    <w:rsid w:val="00C31AF6"/>
    <w:rsid w:val="00C31C12"/>
    <w:rsid w:val="00C32069"/>
    <w:rsid w:val="00C320F5"/>
    <w:rsid w:val="00C32299"/>
    <w:rsid w:val="00C323B6"/>
    <w:rsid w:val="00C32A58"/>
    <w:rsid w:val="00C32C19"/>
    <w:rsid w:val="00C32ED7"/>
    <w:rsid w:val="00C32F2D"/>
    <w:rsid w:val="00C338C4"/>
    <w:rsid w:val="00C338D3"/>
    <w:rsid w:val="00C33EF8"/>
    <w:rsid w:val="00C34075"/>
    <w:rsid w:val="00C34EFE"/>
    <w:rsid w:val="00C3518A"/>
    <w:rsid w:val="00C35192"/>
    <w:rsid w:val="00C35655"/>
    <w:rsid w:val="00C3635D"/>
    <w:rsid w:val="00C36673"/>
    <w:rsid w:val="00C370E7"/>
    <w:rsid w:val="00C371D4"/>
    <w:rsid w:val="00C37319"/>
    <w:rsid w:val="00C37932"/>
    <w:rsid w:val="00C37FD7"/>
    <w:rsid w:val="00C401A6"/>
    <w:rsid w:val="00C40256"/>
    <w:rsid w:val="00C41383"/>
    <w:rsid w:val="00C41B19"/>
    <w:rsid w:val="00C41D1E"/>
    <w:rsid w:val="00C42180"/>
    <w:rsid w:val="00C421FD"/>
    <w:rsid w:val="00C422E1"/>
    <w:rsid w:val="00C42FA4"/>
    <w:rsid w:val="00C4315D"/>
    <w:rsid w:val="00C43CC5"/>
    <w:rsid w:val="00C440FC"/>
    <w:rsid w:val="00C445C2"/>
    <w:rsid w:val="00C44CA2"/>
    <w:rsid w:val="00C4526D"/>
    <w:rsid w:val="00C454A7"/>
    <w:rsid w:val="00C455F2"/>
    <w:rsid w:val="00C4572C"/>
    <w:rsid w:val="00C457A6"/>
    <w:rsid w:val="00C4593D"/>
    <w:rsid w:val="00C45AB8"/>
    <w:rsid w:val="00C45BF1"/>
    <w:rsid w:val="00C45D40"/>
    <w:rsid w:val="00C45D48"/>
    <w:rsid w:val="00C46164"/>
    <w:rsid w:val="00C46B57"/>
    <w:rsid w:val="00C46B70"/>
    <w:rsid w:val="00C46B77"/>
    <w:rsid w:val="00C46C4C"/>
    <w:rsid w:val="00C473BC"/>
    <w:rsid w:val="00C474B2"/>
    <w:rsid w:val="00C47B74"/>
    <w:rsid w:val="00C47C12"/>
    <w:rsid w:val="00C500BF"/>
    <w:rsid w:val="00C50602"/>
    <w:rsid w:val="00C50ADA"/>
    <w:rsid w:val="00C50E9A"/>
    <w:rsid w:val="00C5137F"/>
    <w:rsid w:val="00C516EA"/>
    <w:rsid w:val="00C51AA3"/>
    <w:rsid w:val="00C51F8A"/>
    <w:rsid w:val="00C52AA2"/>
    <w:rsid w:val="00C52AF9"/>
    <w:rsid w:val="00C52FF1"/>
    <w:rsid w:val="00C531DA"/>
    <w:rsid w:val="00C5334C"/>
    <w:rsid w:val="00C536BB"/>
    <w:rsid w:val="00C53820"/>
    <w:rsid w:val="00C5385C"/>
    <w:rsid w:val="00C541F0"/>
    <w:rsid w:val="00C542C4"/>
    <w:rsid w:val="00C54C14"/>
    <w:rsid w:val="00C5561D"/>
    <w:rsid w:val="00C55647"/>
    <w:rsid w:val="00C561A4"/>
    <w:rsid w:val="00C567EA"/>
    <w:rsid w:val="00C56F0B"/>
    <w:rsid w:val="00C56F58"/>
    <w:rsid w:val="00C5713B"/>
    <w:rsid w:val="00C57E50"/>
    <w:rsid w:val="00C57F6B"/>
    <w:rsid w:val="00C57F9F"/>
    <w:rsid w:val="00C60507"/>
    <w:rsid w:val="00C60537"/>
    <w:rsid w:val="00C60A4A"/>
    <w:rsid w:val="00C60FEC"/>
    <w:rsid w:val="00C61D01"/>
    <w:rsid w:val="00C61FF6"/>
    <w:rsid w:val="00C623D1"/>
    <w:rsid w:val="00C625C7"/>
    <w:rsid w:val="00C625CB"/>
    <w:rsid w:val="00C62758"/>
    <w:rsid w:val="00C62963"/>
    <w:rsid w:val="00C63236"/>
    <w:rsid w:val="00C6342F"/>
    <w:rsid w:val="00C63E8A"/>
    <w:rsid w:val="00C64030"/>
    <w:rsid w:val="00C640C5"/>
    <w:rsid w:val="00C64118"/>
    <w:rsid w:val="00C6411E"/>
    <w:rsid w:val="00C64641"/>
    <w:rsid w:val="00C64DDF"/>
    <w:rsid w:val="00C6577D"/>
    <w:rsid w:val="00C657B4"/>
    <w:rsid w:val="00C65BB0"/>
    <w:rsid w:val="00C65EBC"/>
    <w:rsid w:val="00C66016"/>
    <w:rsid w:val="00C66961"/>
    <w:rsid w:val="00C673AC"/>
    <w:rsid w:val="00C676EC"/>
    <w:rsid w:val="00C67758"/>
    <w:rsid w:val="00C679CB"/>
    <w:rsid w:val="00C67CD2"/>
    <w:rsid w:val="00C67CF9"/>
    <w:rsid w:val="00C70504"/>
    <w:rsid w:val="00C705FB"/>
    <w:rsid w:val="00C712F0"/>
    <w:rsid w:val="00C7148A"/>
    <w:rsid w:val="00C715D9"/>
    <w:rsid w:val="00C71CC0"/>
    <w:rsid w:val="00C72293"/>
    <w:rsid w:val="00C723B2"/>
    <w:rsid w:val="00C72514"/>
    <w:rsid w:val="00C729F0"/>
    <w:rsid w:val="00C73518"/>
    <w:rsid w:val="00C73A2C"/>
    <w:rsid w:val="00C73A4F"/>
    <w:rsid w:val="00C74A7F"/>
    <w:rsid w:val="00C74C07"/>
    <w:rsid w:val="00C751E0"/>
    <w:rsid w:val="00C7569F"/>
    <w:rsid w:val="00C76146"/>
    <w:rsid w:val="00C7695A"/>
    <w:rsid w:val="00C778DB"/>
    <w:rsid w:val="00C77C4E"/>
    <w:rsid w:val="00C8031B"/>
    <w:rsid w:val="00C80592"/>
    <w:rsid w:val="00C80A07"/>
    <w:rsid w:val="00C80C8D"/>
    <w:rsid w:val="00C8115B"/>
    <w:rsid w:val="00C814B3"/>
    <w:rsid w:val="00C816C8"/>
    <w:rsid w:val="00C8194B"/>
    <w:rsid w:val="00C81D91"/>
    <w:rsid w:val="00C81F19"/>
    <w:rsid w:val="00C8226F"/>
    <w:rsid w:val="00C82711"/>
    <w:rsid w:val="00C827F9"/>
    <w:rsid w:val="00C828F0"/>
    <w:rsid w:val="00C8315C"/>
    <w:rsid w:val="00C831C1"/>
    <w:rsid w:val="00C83620"/>
    <w:rsid w:val="00C837EB"/>
    <w:rsid w:val="00C83A2E"/>
    <w:rsid w:val="00C83F17"/>
    <w:rsid w:val="00C8410F"/>
    <w:rsid w:val="00C844D7"/>
    <w:rsid w:val="00C84A17"/>
    <w:rsid w:val="00C851C6"/>
    <w:rsid w:val="00C85215"/>
    <w:rsid w:val="00C8531D"/>
    <w:rsid w:val="00C85C7E"/>
    <w:rsid w:val="00C862FB"/>
    <w:rsid w:val="00C8671A"/>
    <w:rsid w:val="00C86F30"/>
    <w:rsid w:val="00C90A0C"/>
    <w:rsid w:val="00C90DF5"/>
    <w:rsid w:val="00C911EB"/>
    <w:rsid w:val="00C9140A"/>
    <w:rsid w:val="00C915E1"/>
    <w:rsid w:val="00C918BD"/>
    <w:rsid w:val="00C91C0D"/>
    <w:rsid w:val="00C92145"/>
    <w:rsid w:val="00C9280D"/>
    <w:rsid w:val="00C92DED"/>
    <w:rsid w:val="00C930FE"/>
    <w:rsid w:val="00C9333F"/>
    <w:rsid w:val="00C93A58"/>
    <w:rsid w:val="00C941CD"/>
    <w:rsid w:val="00C942A6"/>
    <w:rsid w:val="00C9497B"/>
    <w:rsid w:val="00C949D1"/>
    <w:rsid w:val="00C954CA"/>
    <w:rsid w:val="00C95F36"/>
    <w:rsid w:val="00C963AF"/>
    <w:rsid w:val="00C96AAA"/>
    <w:rsid w:val="00C97249"/>
    <w:rsid w:val="00CA00B4"/>
    <w:rsid w:val="00CA0497"/>
    <w:rsid w:val="00CA0678"/>
    <w:rsid w:val="00CA0A50"/>
    <w:rsid w:val="00CA0EE2"/>
    <w:rsid w:val="00CA1409"/>
    <w:rsid w:val="00CA17E8"/>
    <w:rsid w:val="00CA191E"/>
    <w:rsid w:val="00CA2A5B"/>
    <w:rsid w:val="00CA356B"/>
    <w:rsid w:val="00CA38CA"/>
    <w:rsid w:val="00CA4B18"/>
    <w:rsid w:val="00CA5794"/>
    <w:rsid w:val="00CA5C79"/>
    <w:rsid w:val="00CA63D2"/>
    <w:rsid w:val="00CA640D"/>
    <w:rsid w:val="00CA6762"/>
    <w:rsid w:val="00CA6B56"/>
    <w:rsid w:val="00CA6B92"/>
    <w:rsid w:val="00CA6DCD"/>
    <w:rsid w:val="00CA7079"/>
    <w:rsid w:val="00CA74D6"/>
    <w:rsid w:val="00CA7867"/>
    <w:rsid w:val="00CB025F"/>
    <w:rsid w:val="00CB0498"/>
    <w:rsid w:val="00CB0DDD"/>
    <w:rsid w:val="00CB1431"/>
    <w:rsid w:val="00CB2F6B"/>
    <w:rsid w:val="00CB332A"/>
    <w:rsid w:val="00CB38F1"/>
    <w:rsid w:val="00CB3918"/>
    <w:rsid w:val="00CB39CA"/>
    <w:rsid w:val="00CB3A55"/>
    <w:rsid w:val="00CB3AE3"/>
    <w:rsid w:val="00CB43C2"/>
    <w:rsid w:val="00CB4B66"/>
    <w:rsid w:val="00CB511C"/>
    <w:rsid w:val="00CB535D"/>
    <w:rsid w:val="00CB5B00"/>
    <w:rsid w:val="00CB5C57"/>
    <w:rsid w:val="00CB5D01"/>
    <w:rsid w:val="00CB5E91"/>
    <w:rsid w:val="00CB5F8B"/>
    <w:rsid w:val="00CB5FC9"/>
    <w:rsid w:val="00CB6358"/>
    <w:rsid w:val="00CB6522"/>
    <w:rsid w:val="00CB6525"/>
    <w:rsid w:val="00CB6711"/>
    <w:rsid w:val="00CB6A9E"/>
    <w:rsid w:val="00CB7D94"/>
    <w:rsid w:val="00CC05A6"/>
    <w:rsid w:val="00CC0630"/>
    <w:rsid w:val="00CC0FA0"/>
    <w:rsid w:val="00CC129F"/>
    <w:rsid w:val="00CC131B"/>
    <w:rsid w:val="00CC14FA"/>
    <w:rsid w:val="00CC1767"/>
    <w:rsid w:val="00CC1855"/>
    <w:rsid w:val="00CC1B29"/>
    <w:rsid w:val="00CC1BB2"/>
    <w:rsid w:val="00CC1D63"/>
    <w:rsid w:val="00CC21BC"/>
    <w:rsid w:val="00CC2626"/>
    <w:rsid w:val="00CC26EB"/>
    <w:rsid w:val="00CC28E8"/>
    <w:rsid w:val="00CC2A64"/>
    <w:rsid w:val="00CC2AB1"/>
    <w:rsid w:val="00CC30A6"/>
    <w:rsid w:val="00CC34CE"/>
    <w:rsid w:val="00CC3A0A"/>
    <w:rsid w:val="00CC3B3E"/>
    <w:rsid w:val="00CC3B80"/>
    <w:rsid w:val="00CC3DBE"/>
    <w:rsid w:val="00CC3EF4"/>
    <w:rsid w:val="00CC4466"/>
    <w:rsid w:val="00CC4531"/>
    <w:rsid w:val="00CC47BE"/>
    <w:rsid w:val="00CC552D"/>
    <w:rsid w:val="00CC5674"/>
    <w:rsid w:val="00CC5890"/>
    <w:rsid w:val="00CC58BC"/>
    <w:rsid w:val="00CC5A56"/>
    <w:rsid w:val="00CC6AB1"/>
    <w:rsid w:val="00CC6FCD"/>
    <w:rsid w:val="00CC711B"/>
    <w:rsid w:val="00CD0151"/>
    <w:rsid w:val="00CD019A"/>
    <w:rsid w:val="00CD0230"/>
    <w:rsid w:val="00CD031C"/>
    <w:rsid w:val="00CD0471"/>
    <w:rsid w:val="00CD04FD"/>
    <w:rsid w:val="00CD0E46"/>
    <w:rsid w:val="00CD1298"/>
    <w:rsid w:val="00CD1929"/>
    <w:rsid w:val="00CD1CA8"/>
    <w:rsid w:val="00CD242C"/>
    <w:rsid w:val="00CD2617"/>
    <w:rsid w:val="00CD28B2"/>
    <w:rsid w:val="00CD2C22"/>
    <w:rsid w:val="00CD361A"/>
    <w:rsid w:val="00CD36AF"/>
    <w:rsid w:val="00CD3DC6"/>
    <w:rsid w:val="00CD3E8C"/>
    <w:rsid w:val="00CD3FBB"/>
    <w:rsid w:val="00CD4589"/>
    <w:rsid w:val="00CD463E"/>
    <w:rsid w:val="00CD4F24"/>
    <w:rsid w:val="00CD52A1"/>
    <w:rsid w:val="00CD5390"/>
    <w:rsid w:val="00CD5483"/>
    <w:rsid w:val="00CD5572"/>
    <w:rsid w:val="00CD5707"/>
    <w:rsid w:val="00CD618F"/>
    <w:rsid w:val="00CD61BD"/>
    <w:rsid w:val="00CD645B"/>
    <w:rsid w:val="00CD6A64"/>
    <w:rsid w:val="00CD6BC1"/>
    <w:rsid w:val="00CD6C92"/>
    <w:rsid w:val="00CD78BF"/>
    <w:rsid w:val="00CD7BA0"/>
    <w:rsid w:val="00CD7DC8"/>
    <w:rsid w:val="00CD7EEB"/>
    <w:rsid w:val="00CE0316"/>
    <w:rsid w:val="00CE0370"/>
    <w:rsid w:val="00CE0435"/>
    <w:rsid w:val="00CE074E"/>
    <w:rsid w:val="00CE114F"/>
    <w:rsid w:val="00CE1673"/>
    <w:rsid w:val="00CE1828"/>
    <w:rsid w:val="00CE1A48"/>
    <w:rsid w:val="00CE20B3"/>
    <w:rsid w:val="00CE2513"/>
    <w:rsid w:val="00CE2519"/>
    <w:rsid w:val="00CE29D6"/>
    <w:rsid w:val="00CE2F9C"/>
    <w:rsid w:val="00CE3171"/>
    <w:rsid w:val="00CE342D"/>
    <w:rsid w:val="00CE357E"/>
    <w:rsid w:val="00CE3A3B"/>
    <w:rsid w:val="00CE3D94"/>
    <w:rsid w:val="00CE3DE7"/>
    <w:rsid w:val="00CE3FD5"/>
    <w:rsid w:val="00CE4062"/>
    <w:rsid w:val="00CE4134"/>
    <w:rsid w:val="00CE44BC"/>
    <w:rsid w:val="00CE45CF"/>
    <w:rsid w:val="00CE47D5"/>
    <w:rsid w:val="00CE47D8"/>
    <w:rsid w:val="00CE48CB"/>
    <w:rsid w:val="00CE4B64"/>
    <w:rsid w:val="00CE4BF8"/>
    <w:rsid w:val="00CE5151"/>
    <w:rsid w:val="00CE521B"/>
    <w:rsid w:val="00CE567C"/>
    <w:rsid w:val="00CE573B"/>
    <w:rsid w:val="00CE59F0"/>
    <w:rsid w:val="00CE5A11"/>
    <w:rsid w:val="00CE70E8"/>
    <w:rsid w:val="00CE72B2"/>
    <w:rsid w:val="00CE756F"/>
    <w:rsid w:val="00CE769E"/>
    <w:rsid w:val="00CE79DD"/>
    <w:rsid w:val="00CE7B2A"/>
    <w:rsid w:val="00CF0060"/>
    <w:rsid w:val="00CF0362"/>
    <w:rsid w:val="00CF1112"/>
    <w:rsid w:val="00CF12E0"/>
    <w:rsid w:val="00CF13FF"/>
    <w:rsid w:val="00CF1427"/>
    <w:rsid w:val="00CF2055"/>
    <w:rsid w:val="00CF2143"/>
    <w:rsid w:val="00CF220D"/>
    <w:rsid w:val="00CF254B"/>
    <w:rsid w:val="00CF27E9"/>
    <w:rsid w:val="00CF2D1A"/>
    <w:rsid w:val="00CF2D9E"/>
    <w:rsid w:val="00CF2FD9"/>
    <w:rsid w:val="00CF3220"/>
    <w:rsid w:val="00CF329B"/>
    <w:rsid w:val="00CF3418"/>
    <w:rsid w:val="00CF355A"/>
    <w:rsid w:val="00CF43F1"/>
    <w:rsid w:val="00CF4A06"/>
    <w:rsid w:val="00CF4CCD"/>
    <w:rsid w:val="00CF55C7"/>
    <w:rsid w:val="00CF5D01"/>
    <w:rsid w:val="00CF5E28"/>
    <w:rsid w:val="00CF61E0"/>
    <w:rsid w:val="00CF627F"/>
    <w:rsid w:val="00CF66A0"/>
    <w:rsid w:val="00D0069A"/>
    <w:rsid w:val="00D00C3C"/>
    <w:rsid w:val="00D01263"/>
    <w:rsid w:val="00D014F1"/>
    <w:rsid w:val="00D01511"/>
    <w:rsid w:val="00D01538"/>
    <w:rsid w:val="00D01A27"/>
    <w:rsid w:val="00D01C5C"/>
    <w:rsid w:val="00D01C69"/>
    <w:rsid w:val="00D02CDD"/>
    <w:rsid w:val="00D0357D"/>
    <w:rsid w:val="00D03766"/>
    <w:rsid w:val="00D03D98"/>
    <w:rsid w:val="00D0401D"/>
    <w:rsid w:val="00D042CD"/>
    <w:rsid w:val="00D0542D"/>
    <w:rsid w:val="00D05F9F"/>
    <w:rsid w:val="00D0638A"/>
    <w:rsid w:val="00D063D9"/>
    <w:rsid w:val="00D06B2D"/>
    <w:rsid w:val="00D06C6D"/>
    <w:rsid w:val="00D06D80"/>
    <w:rsid w:val="00D06EAB"/>
    <w:rsid w:val="00D0716E"/>
    <w:rsid w:val="00D1008D"/>
    <w:rsid w:val="00D102F0"/>
    <w:rsid w:val="00D10413"/>
    <w:rsid w:val="00D10738"/>
    <w:rsid w:val="00D10921"/>
    <w:rsid w:val="00D10E2D"/>
    <w:rsid w:val="00D11AC9"/>
    <w:rsid w:val="00D12002"/>
    <w:rsid w:val="00D121E0"/>
    <w:rsid w:val="00D12B37"/>
    <w:rsid w:val="00D12F28"/>
    <w:rsid w:val="00D12F6E"/>
    <w:rsid w:val="00D13055"/>
    <w:rsid w:val="00D1364A"/>
    <w:rsid w:val="00D142E1"/>
    <w:rsid w:val="00D1439C"/>
    <w:rsid w:val="00D144C5"/>
    <w:rsid w:val="00D147EA"/>
    <w:rsid w:val="00D147EC"/>
    <w:rsid w:val="00D14AEE"/>
    <w:rsid w:val="00D14FCC"/>
    <w:rsid w:val="00D158D7"/>
    <w:rsid w:val="00D1631F"/>
    <w:rsid w:val="00D1666A"/>
    <w:rsid w:val="00D17059"/>
    <w:rsid w:val="00D173DD"/>
    <w:rsid w:val="00D2009B"/>
    <w:rsid w:val="00D202BB"/>
    <w:rsid w:val="00D203E1"/>
    <w:rsid w:val="00D20AD7"/>
    <w:rsid w:val="00D21812"/>
    <w:rsid w:val="00D21909"/>
    <w:rsid w:val="00D2214A"/>
    <w:rsid w:val="00D233C8"/>
    <w:rsid w:val="00D23D5C"/>
    <w:rsid w:val="00D240A9"/>
    <w:rsid w:val="00D24325"/>
    <w:rsid w:val="00D243F0"/>
    <w:rsid w:val="00D25592"/>
    <w:rsid w:val="00D25623"/>
    <w:rsid w:val="00D25DF9"/>
    <w:rsid w:val="00D25ED3"/>
    <w:rsid w:val="00D25FB7"/>
    <w:rsid w:val="00D26353"/>
    <w:rsid w:val="00D26487"/>
    <w:rsid w:val="00D264AA"/>
    <w:rsid w:val="00D26E75"/>
    <w:rsid w:val="00D2752B"/>
    <w:rsid w:val="00D30320"/>
    <w:rsid w:val="00D3072D"/>
    <w:rsid w:val="00D308C6"/>
    <w:rsid w:val="00D30A41"/>
    <w:rsid w:val="00D314EE"/>
    <w:rsid w:val="00D321FB"/>
    <w:rsid w:val="00D32893"/>
    <w:rsid w:val="00D32A6E"/>
    <w:rsid w:val="00D32BB0"/>
    <w:rsid w:val="00D32D7F"/>
    <w:rsid w:val="00D3305A"/>
    <w:rsid w:val="00D333A6"/>
    <w:rsid w:val="00D3354C"/>
    <w:rsid w:val="00D3367B"/>
    <w:rsid w:val="00D336E4"/>
    <w:rsid w:val="00D337A2"/>
    <w:rsid w:val="00D344BB"/>
    <w:rsid w:val="00D3463F"/>
    <w:rsid w:val="00D34A6A"/>
    <w:rsid w:val="00D34AAF"/>
    <w:rsid w:val="00D34D3D"/>
    <w:rsid w:val="00D34DDA"/>
    <w:rsid w:val="00D34F24"/>
    <w:rsid w:val="00D350B3"/>
    <w:rsid w:val="00D357A2"/>
    <w:rsid w:val="00D362CF"/>
    <w:rsid w:val="00D36835"/>
    <w:rsid w:val="00D36D8E"/>
    <w:rsid w:val="00D36EA2"/>
    <w:rsid w:val="00D36EA9"/>
    <w:rsid w:val="00D371A5"/>
    <w:rsid w:val="00D3764B"/>
    <w:rsid w:val="00D3783E"/>
    <w:rsid w:val="00D37BA2"/>
    <w:rsid w:val="00D4006A"/>
    <w:rsid w:val="00D402C2"/>
    <w:rsid w:val="00D402D8"/>
    <w:rsid w:val="00D403B4"/>
    <w:rsid w:val="00D40ADA"/>
    <w:rsid w:val="00D40EDF"/>
    <w:rsid w:val="00D40F02"/>
    <w:rsid w:val="00D40FA1"/>
    <w:rsid w:val="00D411B8"/>
    <w:rsid w:val="00D417BE"/>
    <w:rsid w:val="00D41ACD"/>
    <w:rsid w:val="00D41D65"/>
    <w:rsid w:val="00D41F47"/>
    <w:rsid w:val="00D41FB8"/>
    <w:rsid w:val="00D42129"/>
    <w:rsid w:val="00D42856"/>
    <w:rsid w:val="00D42B5D"/>
    <w:rsid w:val="00D42EEF"/>
    <w:rsid w:val="00D43A60"/>
    <w:rsid w:val="00D43CDC"/>
    <w:rsid w:val="00D444FA"/>
    <w:rsid w:val="00D450A0"/>
    <w:rsid w:val="00D45656"/>
    <w:rsid w:val="00D45841"/>
    <w:rsid w:val="00D45D38"/>
    <w:rsid w:val="00D460EC"/>
    <w:rsid w:val="00D46505"/>
    <w:rsid w:val="00D46A43"/>
    <w:rsid w:val="00D46CAA"/>
    <w:rsid w:val="00D46CC7"/>
    <w:rsid w:val="00D46DD8"/>
    <w:rsid w:val="00D46E98"/>
    <w:rsid w:val="00D4737B"/>
    <w:rsid w:val="00D47631"/>
    <w:rsid w:val="00D47FAC"/>
    <w:rsid w:val="00D50239"/>
    <w:rsid w:val="00D50408"/>
    <w:rsid w:val="00D5055D"/>
    <w:rsid w:val="00D510C9"/>
    <w:rsid w:val="00D517A6"/>
    <w:rsid w:val="00D51A53"/>
    <w:rsid w:val="00D51BEC"/>
    <w:rsid w:val="00D51EAC"/>
    <w:rsid w:val="00D5217D"/>
    <w:rsid w:val="00D5223D"/>
    <w:rsid w:val="00D52351"/>
    <w:rsid w:val="00D5286B"/>
    <w:rsid w:val="00D53082"/>
    <w:rsid w:val="00D531C8"/>
    <w:rsid w:val="00D53EA0"/>
    <w:rsid w:val="00D54CB1"/>
    <w:rsid w:val="00D54DF2"/>
    <w:rsid w:val="00D55382"/>
    <w:rsid w:val="00D55776"/>
    <w:rsid w:val="00D5750C"/>
    <w:rsid w:val="00D57CBA"/>
    <w:rsid w:val="00D57DD4"/>
    <w:rsid w:val="00D60980"/>
    <w:rsid w:val="00D60C46"/>
    <w:rsid w:val="00D60FD1"/>
    <w:rsid w:val="00D61261"/>
    <w:rsid w:val="00D61417"/>
    <w:rsid w:val="00D617BB"/>
    <w:rsid w:val="00D61BE2"/>
    <w:rsid w:val="00D61DDF"/>
    <w:rsid w:val="00D62A4E"/>
    <w:rsid w:val="00D62D91"/>
    <w:rsid w:val="00D62F59"/>
    <w:rsid w:val="00D63081"/>
    <w:rsid w:val="00D63138"/>
    <w:rsid w:val="00D6342E"/>
    <w:rsid w:val="00D63A28"/>
    <w:rsid w:val="00D63A2C"/>
    <w:rsid w:val="00D63A85"/>
    <w:rsid w:val="00D63DA3"/>
    <w:rsid w:val="00D63E57"/>
    <w:rsid w:val="00D63F8F"/>
    <w:rsid w:val="00D64712"/>
    <w:rsid w:val="00D649CC"/>
    <w:rsid w:val="00D64B94"/>
    <w:rsid w:val="00D64CC4"/>
    <w:rsid w:val="00D654F5"/>
    <w:rsid w:val="00D655CF"/>
    <w:rsid w:val="00D657B3"/>
    <w:rsid w:val="00D65B1A"/>
    <w:rsid w:val="00D65CB5"/>
    <w:rsid w:val="00D66946"/>
    <w:rsid w:val="00D66BE8"/>
    <w:rsid w:val="00D66D14"/>
    <w:rsid w:val="00D66FE0"/>
    <w:rsid w:val="00D7085C"/>
    <w:rsid w:val="00D70990"/>
    <w:rsid w:val="00D70B9C"/>
    <w:rsid w:val="00D7151A"/>
    <w:rsid w:val="00D71E0A"/>
    <w:rsid w:val="00D7205D"/>
    <w:rsid w:val="00D72D32"/>
    <w:rsid w:val="00D732CA"/>
    <w:rsid w:val="00D738A4"/>
    <w:rsid w:val="00D73EB5"/>
    <w:rsid w:val="00D743B3"/>
    <w:rsid w:val="00D743D2"/>
    <w:rsid w:val="00D74FD2"/>
    <w:rsid w:val="00D752BE"/>
    <w:rsid w:val="00D756C4"/>
    <w:rsid w:val="00D76E4F"/>
    <w:rsid w:val="00D76FC6"/>
    <w:rsid w:val="00D773B5"/>
    <w:rsid w:val="00D7789F"/>
    <w:rsid w:val="00D77DD9"/>
    <w:rsid w:val="00D77E7C"/>
    <w:rsid w:val="00D80204"/>
    <w:rsid w:val="00D8027E"/>
    <w:rsid w:val="00D80342"/>
    <w:rsid w:val="00D80C11"/>
    <w:rsid w:val="00D80CCF"/>
    <w:rsid w:val="00D81085"/>
    <w:rsid w:val="00D811DD"/>
    <w:rsid w:val="00D821A7"/>
    <w:rsid w:val="00D823C2"/>
    <w:rsid w:val="00D82831"/>
    <w:rsid w:val="00D82CDA"/>
    <w:rsid w:val="00D82F19"/>
    <w:rsid w:val="00D82FC4"/>
    <w:rsid w:val="00D83764"/>
    <w:rsid w:val="00D83916"/>
    <w:rsid w:val="00D83F84"/>
    <w:rsid w:val="00D84104"/>
    <w:rsid w:val="00D8417B"/>
    <w:rsid w:val="00D845A4"/>
    <w:rsid w:val="00D8496A"/>
    <w:rsid w:val="00D84E51"/>
    <w:rsid w:val="00D8502C"/>
    <w:rsid w:val="00D8545C"/>
    <w:rsid w:val="00D85D72"/>
    <w:rsid w:val="00D85FD8"/>
    <w:rsid w:val="00D8680B"/>
    <w:rsid w:val="00D8745D"/>
    <w:rsid w:val="00D874C1"/>
    <w:rsid w:val="00D87701"/>
    <w:rsid w:val="00D87ED7"/>
    <w:rsid w:val="00D87FA7"/>
    <w:rsid w:val="00D911CD"/>
    <w:rsid w:val="00D912A6"/>
    <w:rsid w:val="00D913DF"/>
    <w:rsid w:val="00D92140"/>
    <w:rsid w:val="00D9219F"/>
    <w:rsid w:val="00D921C7"/>
    <w:rsid w:val="00D924D9"/>
    <w:rsid w:val="00D926FA"/>
    <w:rsid w:val="00D940D0"/>
    <w:rsid w:val="00D9419C"/>
    <w:rsid w:val="00D94A09"/>
    <w:rsid w:val="00D94C7F"/>
    <w:rsid w:val="00D94EDE"/>
    <w:rsid w:val="00D951C8"/>
    <w:rsid w:val="00D95386"/>
    <w:rsid w:val="00D953E7"/>
    <w:rsid w:val="00D95882"/>
    <w:rsid w:val="00D95C31"/>
    <w:rsid w:val="00D964D3"/>
    <w:rsid w:val="00D96AF6"/>
    <w:rsid w:val="00D96B27"/>
    <w:rsid w:val="00D96C9A"/>
    <w:rsid w:val="00D96DC4"/>
    <w:rsid w:val="00D9718E"/>
    <w:rsid w:val="00D97752"/>
    <w:rsid w:val="00D9788E"/>
    <w:rsid w:val="00D9795B"/>
    <w:rsid w:val="00D979C7"/>
    <w:rsid w:val="00D97FD8"/>
    <w:rsid w:val="00DA008A"/>
    <w:rsid w:val="00DA0614"/>
    <w:rsid w:val="00DA07E7"/>
    <w:rsid w:val="00DA0A0D"/>
    <w:rsid w:val="00DA0BC3"/>
    <w:rsid w:val="00DA105A"/>
    <w:rsid w:val="00DA11D5"/>
    <w:rsid w:val="00DA147F"/>
    <w:rsid w:val="00DA17E0"/>
    <w:rsid w:val="00DA1908"/>
    <w:rsid w:val="00DA1B26"/>
    <w:rsid w:val="00DA1BAF"/>
    <w:rsid w:val="00DA2671"/>
    <w:rsid w:val="00DA2AF8"/>
    <w:rsid w:val="00DA2DE2"/>
    <w:rsid w:val="00DA2E73"/>
    <w:rsid w:val="00DA3573"/>
    <w:rsid w:val="00DA38F4"/>
    <w:rsid w:val="00DA39E9"/>
    <w:rsid w:val="00DA3A18"/>
    <w:rsid w:val="00DA3A50"/>
    <w:rsid w:val="00DA420C"/>
    <w:rsid w:val="00DA42BD"/>
    <w:rsid w:val="00DA43F6"/>
    <w:rsid w:val="00DA4C79"/>
    <w:rsid w:val="00DA4D03"/>
    <w:rsid w:val="00DA4F41"/>
    <w:rsid w:val="00DA50B7"/>
    <w:rsid w:val="00DA50D2"/>
    <w:rsid w:val="00DA5C24"/>
    <w:rsid w:val="00DA6111"/>
    <w:rsid w:val="00DA68D9"/>
    <w:rsid w:val="00DA7317"/>
    <w:rsid w:val="00DA7A09"/>
    <w:rsid w:val="00DA7E40"/>
    <w:rsid w:val="00DB0802"/>
    <w:rsid w:val="00DB0BBC"/>
    <w:rsid w:val="00DB0EE4"/>
    <w:rsid w:val="00DB1337"/>
    <w:rsid w:val="00DB15D4"/>
    <w:rsid w:val="00DB1753"/>
    <w:rsid w:val="00DB196E"/>
    <w:rsid w:val="00DB1A09"/>
    <w:rsid w:val="00DB1B62"/>
    <w:rsid w:val="00DB2398"/>
    <w:rsid w:val="00DB27F8"/>
    <w:rsid w:val="00DB2DF6"/>
    <w:rsid w:val="00DB30A5"/>
    <w:rsid w:val="00DB3B6B"/>
    <w:rsid w:val="00DB3C55"/>
    <w:rsid w:val="00DB3E69"/>
    <w:rsid w:val="00DB4371"/>
    <w:rsid w:val="00DB4C91"/>
    <w:rsid w:val="00DB5915"/>
    <w:rsid w:val="00DB5CB2"/>
    <w:rsid w:val="00DB63A0"/>
    <w:rsid w:val="00DB705E"/>
    <w:rsid w:val="00DB7156"/>
    <w:rsid w:val="00DB7331"/>
    <w:rsid w:val="00DB763E"/>
    <w:rsid w:val="00DB76B6"/>
    <w:rsid w:val="00DB7CFE"/>
    <w:rsid w:val="00DB7E94"/>
    <w:rsid w:val="00DC02C1"/>
    <w:rsid w:val="00DC0322"/>
    <w:rsid w:val="00DC04DF"/>
    <w:rsid w:val="00DC059F"/>
    <w:rsid w:val="00DC0660"/>
    <w:rsid w:val="00DC06DE"/>
    <w:rsid w:val="00DC0DBD"/>
    <w:rsid w:val="00DC1A37"/>
    <w:rsid w:val="00DC1D0A"/>
    <w:rsid w:val="00DC26F0"/>
    <w:rsid w:val="00DC289E"/>
    <w:rsid w:val="00DC33C4"/>
    <w:rsid w:val="00DC3489"/>
    <w:rsid w:val="00DC3895"/>
    <w:rsid w:val="00DC41A0"/>
    <w:rsid w:val="00DC4555"/>
    <w:rsid w:val="00DC45B4"/>
    <w:rsid w:val="00DC4898"/>
    <w:rsid w:val="00DC4BE2"/>
    <w:rsid w:val="00DC4DD3"/>
    <w:rsid w:val="00DC5393"/>
    <w:rsid w:val="00DC572C"/>
    <w:rsid w:val="00DC62AB"/>
    <w:rsid w:val="00DC6AFA"/>
    <w:rsid w:val="00DC6F84"/>
    <w:rsid w:val="00DC755C"/>
    <w:rsid w:val="00DC7A5F"/>
    <w:rsid w:val="00DC7A7C"/>
    <w:rsid w:val="00DC7C10"/>
    <w:rsid w:val="00DC7D1F"/>
    <w:rsid w:val="00DD0086"/>
    <w:rsid w:val="00DD0133"/>
    <w:rsid w:val="00DD0308"/>
    <w:rsid w:val="00DD1A74"/>
    <w:rsid w:val="00DD1D17"/>
    <w:rsid w:val="00DD24A3"/>
    <w:rsid w:val="00DD2F20"/>
    <w:rsid w:val="00DD2F6B"/>
    <w:rsid w:val="00DD31A1"/>
    <w:rsid w:val="00DD33FC"/>
    <w:rsid w:val="00DD3636"/>
    <w:rsid w:val="00DD3831"/>
    <w:rsid w:val="00DD3D97"/>
    <w:rsid w:val="00DD3FB0"/>
    <w:rsid w:val="00DD446A"/>
    <w:rsid w:val="00DD47EC"/>
    <w:rsid w:val="00DD482C"/>
    <w:rsid w:val="00DD48C2"/>
    <w:rsid w:val="00DD5527"/>
    <w:rsid w:val="00DD5708"/>
    <w:rsid w:val="00DD5880"/>
    <w:rsid w:val="00DD5CBE"/>
    <w:rsid w:val="00DD60DF"/>
    <w:rsid w:val="00DD6667"/>
    <w:rsid w:val="00DD6E8B"/>
    <w:rsid w:val="00DD6EFF"/>
    <w:rsid w:val="00DD7178"/>
    <w:rsid w:val="00DD721C"/>
    <w:rsid w:val="00DD7656"/>
    <w:rsid w:val="00DD77D3"/>
    <w:rsid w:val="00DE02B2"/>
    <w:rsid w:val="00DE0660"/>
    <w:rsid w:val="00DE07EA"/>
    <w:rsid w:val="00DE08AA"/>
    <w:rsid w:val="00DE09D6"/>
    <w:rsid w:val="00DE0DA3"/>
    <w:rsid w:val="00DE104B"/>
    <w:rsid w:val="00DE1276"/>
    <w:rsid w:val="00DE1553"/>
    <w:rsid w:val="00DE165C"/>
    <w:rsid w:val="00DE21E8"/>
    <w:rsid w:val="00DE2943"/>
    <w:rsid w:val="00DE2D1C"/>
    <w:rsid w:val="00DE320C"/>
    <w:rsid w:val="00DE324A"/>
    <w:rsid w:val="00DE3526"/>
    <w:rsid w:val="00DE3653"/>
    <w:rsid w:val="00DE4F67"/>
    <w:rsid w:val="00DE507A"/>
    <w:rsid w:val="00DE51FF"/>
    <w:rsid w:val="00DE5342"/>
    <w:rsid w:val="00DE70C0"/>
    <w:rsid w:val="00DE71CB"/>
    <w:rsid w:val="00DE7891"/>
    <w:rsid w:val="00DF0634"/>
    <w:rsid w:val="00DF073E"/>
    <w:rsid w:val="00DF0A84"/>
    <w:rsid w:val="00DF0C82"/>
    <w:rsid w:val="00DF0E3A"/>
    <w:rsid w:val="00DF0F8D"/>
    <w:rsid w:val="00DF1079"/>
    <w:rsid w:val="00DF11E4"/>
    <w:rsid w:val="00DF186E"/>
    <w:rsid w:val="00DF1CFB"/>
    <w:rsid w:val="00DF1D6F"/>
    <w:rsid w:val="00DF2192"/>
    <w:rsid w:val="00DF24BB"/>
    <w:rsid w:val="00DF2AA2"/>
    <w:rsid w:val="00DF2BA3"/>
    <w:rsid w:val="00DF2DD1"/>
    <w:rsid w:val="00DF3054"/>
    <w:rsid w:val="00DF318F"/>
    <w:rsid w:val="00DF31EF"/>
    <w:rsid w:val="00DF36B4"/>
    <w:rsid w:val="00DF36C5"/>
    <w:rsid w:val="00DF36E5"/>
    <w:rsid w:val="00DF3AD4"/>
    <w:rsid w:val="00DF3AF5"/>
    <w:rsid w:val="00DF3CCA"/>
    <w:rsid w:val="00DF3D39"/>
    <w:rsid w:val="00DF3FCC"/>
    <w:rsid w:val="00DF4547"/>
    <w:rsid w:val="00DF486C"/>
    <w:rsid w:val="00DF4EC6"/>
    <w:rsid w:val="00DF540D"/>
    <w:rsid w:val="00DF56E9"/>
    <w:rsid w:val="00DF59EF"/>
    <w:rsid w:val="00DF6BD7"/>
    <w:rsid w:val="00DF760D"/>
    <w:rsid w:val="00DF76D8"/>
    <w:rsid w:val="00DF7AB6"/>
    <w:rsid w:val="00DF7DC1"/>
    <w:rsid w:val="00E0034F"/>
    <w:rsid w:val="00E00759"/>
    <w:rsid w:val="00E007BD"/>
    <w:rsid w:val="00E00F23"/>
    <w:rsid w:val="00E01178"/>
    <w:rsid w:val="00E011A5"/>
    <w:rsid w:val="00E018EF"/>
    <w:rsid w:val="00E01BDA"/>
    <w:rsid w:val="00E02699"/>
    <w:rsid w:val="00E031DF"/>
    <w:rsid w:val="00E032ED"/>
    <w:rsid w:val="00E03657"/>
    <w:rsid w:val="00E03C57"/>
    <w:rsid w:val="00E03D7E"/>
    <w:rsid w:val="00E03E36"/>
    <w:rsid w:val="00E03ED3"/>
    <w:rsid w:val="00E040E1"/>
    <w:rsid w:val="00E0432B"/>
    <w:rsid w:val="00E04C29"/>
    <w:rsid w:val="00E05063"/>
    <w:rsid w:val="00E05216"/>
    <w:rsid w:val="00E05370"/>
    <w:rsid w:val="00E05591"/>
    <w:rsid w:val="00E05BF5"/>
    <w:rsid w:val="00E06358"/>
    <w:rsid w:val="00E06474"/>
    <w:rsid w:val="00E06494"/>
    <w:rsid w:val="00E06560"/>
    <w:rsid w:val="00E067CD"/>
    <w:rsid w:val="00E07B0A"/>
    <w:rsid w:val="00E07B3A"/>
    <w:rsid w:val="00E1046E"/>
    <w:rsid w:val="00E1063C"/>
    <w:rsid w:val="00E107B8"/>
    <w:rsid w:val="00E10A25"/>
    <w:rsid w:val="00E10EA9"/>
    <w:rsid w:val="00E112A5"/>
    <w:rsid w:val="00E1131D"/>
    <w:rsid w:val="00E1158E"/>
    <w:rsid w:val="00E12870"/>
    <w:rsid w:val="00E12BE7"/>
    <w:rsid w:val="00E12C2F"/>
    <w:rsid w:val="00E1372B"/>
    <w:rsid w:val="00E1393E"/>
    <w:rsid w:val="00E13B75"/>
    <w:rsid w:val="00E13ECB"/>
    <w:rsid w:val="00E13F49"/>
    <w:rsid w:val="00E14AD3"/>
    <w:rsid w:val="00E14B87"/>
    <w:rsid w:val="00E14E46"/>
    <w:rsid w:val="00E153A0"/>
    <w:rsid w:val="00E156E0"/>
    <w:rsid w:val="00E159C3"/>
    <w:rsid w:val="00E15E1B"/>
    <w:rsid w:val="00E16EBC"/>
    <w:rsid w:val="00E16ED6"/>
    <w:rsid w:val="00E17652"/>
    <w:rsid w:val="00E20368"/>
    <w:rsid w:val="00E204FA"/>
    <w:rsid w:val="00E2063D"/>
    <w:rsid w:val="00E2078E"/>
    <w:rsid w:val="00E2090A"/>
    <w:rsid w:val="00E21008"/>
    <w:rsid w:val="00E21D22"/>
    <w:rsid w:val="00E21FCC"/>
    <w:rsid w:val="00E22087"/>
    <w:rsid w:val="00E22229"/>
    <w:rsid w:val="00E22488"/>
    <w:rsid w:val="00E22C80"/>
    <w:rsid w:val="00E23B1D"/>
    <w:rsid w:val="00E23F8C"/>
    <w:rsid w:val="00E243A6"/>
    <w:rsid w:val="00E246A9"/>
    <w:rsid w:val="00E246F1"/>
    <w:rsid w:val="00E24806"/>
    <w:rsid w:val="00E24F24"/>
    <w:rsid w:val="00E255B0"/>
    <w:rsid w:val="00E25CDE"/>
    <w:rsid w:val="00E26373"/>
    <w:rsid w:val="00E26638"/>
    <w:rsid w:val="00E26824"/>
    <w:rsid w:val="00E268FF"/>
    <w:rsid w:val="00E26D96"/>
    <w:rsid w:val="00E27A27"/>
    <w:rsid w:val="00E30401"/>
    <w:rsid w:val="00E311DD"/>
    <w:rsid w:val="00E31339"/>
    <w:rsid w:val="00E31673"/>
    <w:rsid w:val="00E31BA6"/>
    <w:rsid w:val="00E32005"/>
    <w:rsid w:val="00E320BC"/>
    <w:rsid w:val="00E32306"/>
    <w:rsid w:val="00E32795"/>
    <w:rsid w:val="00E32E13"/>
    <w:rsid w:val="00E32F19"/>
    <w:rsid w:val="00E33450"/>
    <w:rsid w:val="00E337DC"/>
    <w:rsid w:val="00E33CB1"/>
    <w:rsid w:val="00E33EA6"/>
    <w:rsid w:val="00E3455C"/>
    <w:rsid w:val="00E34AF9"/>
    <w:rsid w:val="00E34D75"/>
    <w:rsid w:val="00E351CC"/>
    <w:rsid w:val="00E35227"/>
    <w:rsid w:val="00E3536B"/>
    <w:rsid w:val="00E3576E"/>
    <w:rsid w:val="00E35AF4"/>
    <w:rsid w:val="00E36509"/>
    <w:rsid w:val="00E369F2"/>
    <w:rsid w:val="00E372C8"/>
    <w:rsid w:val="00E37A38"/>
    <w:rsid w:val="00E37A7B"/>
    <w:rsid w:val="00E404FF"/>
    <w:rsid w:val="00E40775"/>
    <w:rsid w:val="00E40890"/>
    <w:rsid w:val="00E40B9A"/>
    <w:rsid w:val="00E40BD6"/>
    <w:rsid w:val="00E40C29"/>
    <w:rsid w:val="00E40DE9"/>
    <w:rsid w:val="00E40E31"/>
    <w:rsid w:val="00E411B6"/>
    <w:rsid w:val="00E4143B"/>
    <w:rsid w:val="00E4164A"/>
    <w:rsid w:val="00E41BF8"/>
    <w:rsid w:val="00E41D89"/>
    <w:rsid w:val="00E420F5"/>
    <w:rsid w:val="00E4228D"/>
    <w:rsid w:val="00E4247B"/>
    <w:rsid w:val="00E42A8C"/>
    <w:rsid w:val="00E430A2"/>
    <w:rsid w:val="00E43125"/>
    <w:rsid w:val="00E43202"/>
    <w:rsid w:val="00E43488"/>
    <w:rsid w:val="00E435D1"/>
    <w:rsid w:val="00E43FF3"/>
    <w:rsid w:val="00E440A1"/>
    <w:rsid w:val="00E442BD"/>
    <w:rsid w:val="00E44519"/>
    <w:rsid w:val="00E44E6E"/>
    <w:rsid w:val="00E456A9"/>
    <w:rsid w:val="00E45927"/>
    <w:rsid w:val="00E45A42"/>
    <w:rsid w:val="00E45E7B"/>
    <w:rsid w:val="00E45F2F"/>
    <w:rsid w:val="00E4608A"/>
    <w:rsid w:val="00E466E3"/>
    <w:rsid w:val="00E469C1"/>
    <w:rsid w:val="00E47459"/>
    <w:rsid w:val="00E47754"/>
    <w:rsid w:val="00E47BC2"/>
    <w:rsid w:val="00E47E90"/>
    <w:rsid w:val="00E501E3"/>
    <w:rsid w:val="00E50227"/>
    <w:rsid w:val="00E504CA"/>
    <w:rsid w:val="00E506A0"/>
    <w:rsid w:val="00E5097C"/>
    <w:rsid w:val="00E509DC"/>
    <w:rsid w:val="00E50A14"/>
    <w:rsid w:val="00E50A48"/>
    <w:rsid w:val="00E5144F"/>
    <w:rsid w:val="00E517E3"/>
    <w:rsid w:val="00E51C09"/>
    <w:rsid w:val="00E51E3A"/>
    <w:rsid w:val="00E51E3E"/>
    <w:rsid w:val="00E5211D"/>
    <w:rsid w:val="00E522F8"/>
    <w:rsid w:val="00E52A5D"/>
    <w:rsid w:val="00E52B24"/>
    <w:rsid w:val="00E531FB"/>
    <w:rsid w:val="00E53239"/>
    <w:rsid w:val="00E53759"/>
    <w:rsid w:val="00E53791"/>
    <w:rsid w:val="00E53BEA"/>
    <w:rsid w:val="00E53DF9"/>
    <w:rsid w:val="00E53F48"/>
    <w:rsid w:val="00E5442A"/>
    <w:rsid w:val="00E5457C"/>
    <w:rsid w:val="00E54AE0"/>
    <w:rsid w:val="00E55206"/>
    <w:rsid w:val="00E5540C"/>
    <w:rsid w:val="00E55596"/>
    <w:rsid w:val="00E5602B"/>
    <w:rsid w:val="00E56132"/>
    <w:rsid w:val="00E56428"/>
    <w:rsid w:val="00E56F7C"/>
    <w:rsid w:val="00E57590"/>
    <w:rsid w:val="00E576FA"/>
    <w:rsid w:val="00E578D3"/>
    <w:rsid w:val="00E579D7"/>
    <w:rsid w:val="00E57D67"/>
    <w:rsid w:val="00E57F4E"/>
    <w:rsid w:val="00E6062E"/>
    <w:rsid w:val="00E6084C"/>
    <w:rsid w:val="00E61581"/>
    <w:rsid w:val="00E615B1"/>
    <w:rsid w:val="00E615B6"/>
    <w:rsid w:val="00E617BE"/>
    <w:rsid w:val="00E61F23"/>
    <w:rsid w:val="00E62034"/>
    <w:rsid w:val="00E622A5"/>
    <w:rsid w:val="00E62535"/>
    <w:rsid w:val="00E6258B"/>
    <w:rsid w:val="00E6261F"/>
    <w:rsid w:val="00E6272B"/>
    <w:rsid w:val="00E638B7"/>
    <w:rsid w:val="00E64727"/>
    <w:rsid w:val="00E6479A"/>
    <w:rsid w:val="00E64A1D"/>
    <w:rsid w:val="00E64F1C"/>
    <w:rsid w:val="00E65166"/>
    <w:rsid w:val="00E65257"/>
    <w:rsid w:val="00E65289"/>
    <w:rsid w:val="00E65CFB"/>
    <w:rsid w:val="00E65DE4"/>
    <w:rsid w:val="00E66001"/>
    <w:rsid w:val="00E660F1"/>
    <w:rsid w:val="00E66693"/>
    <w:rsid w:val="00E66B7E"/>
    <w:rsid w:val="00E66CFA"/>
    <w:rsid w:val="00E66E33"/>
    <w:rsid w:val="00E672EC"/>
    <w:rsid w:val="00E67876"/>
    <w:rsid w:val="00E678CE"/>
    <w:rsid w:val="00E67CA4"/>
    <w:rsid w:val="00E67F07"/>
    <w:rsid w:val="00E70080"/>
    <w:rsid w:val="00E702D7"/>
    <w:rsid w:val="00E70313"/>
    <w:rsid w:val="00E7042E"/>
    <w:rsid w:val="00E706B2"/>
    <w:rsid w:val="00E707D6"/>
    <w:rsid w:val="00E70A07"/>
    <w:rsid w:val="00E70D98"/>
    <w:rsid w:val="00E7140A"/>
    <w:rsid w:val="00E71646"/>
    <w:rsid w:val="00E71BAF"/>
    <w:rsid w:val="00E71CAF"/>
    <w:rsid w:val="00E71D9B"/>
    <w:rsid w:val="00E728FB"/>
    <w:rsid w:val="00E72FA0"/>
    <w:rsid w:val="00E73140"/>
    <w:rsid w:val="00E7320D"/>
    <w:rsid w:val="00E7326C"/>
    <w:rsid w:val="00E73D71"/>
    <w:rsid w:val="00E73EF8"/>
    <w:rsid w:val="00E7463B"/>
    <w:rsid w:val="00E751B1"/>
    <w:rsid w:val="00E75D1E"/>
    <w:rsid w:val="00E75FA6"/>
    <w:rsid w:val="00E76132"/>
    <w:rsid w:val="00E7635C"/>
    <w:rsid w:val="00E76ADE"/>
    <w:rsid w:val="00E76EB9"/>
    <w:rsid w:val="00E772F1"/>
    <w:rsid w:val="00E773A2"/>
    <w:rsid w:val="00E77A0A"/>
    <w:rsid w:val="00E77C6A"/>
    <w:rsid w:val="00E77FBC"/>
    <w:rsid w:val="00E8083B"/>
    <w:rsid w:val="00E80AEA"/>
    <w:rsid w:val="00E80CC4"/>
    <w:rsid w:val="00E8144B"/>
    <w:rsid w:val="00E81860"/>
    <w:rsid w:val="00E81A0F"/>
    <w:rsid w:val="00E81AB3"/>
    <w:rsid w:val="00E824E9"/>
    <w:rsid w:val="00E833F3"/>
    <w:rsid w:val="00E8363C"/>
    <w:rsid w:val="00E837E3"/>
    <w:rsid w:val="00E84B27"/>
    <w:rsid w:val="00E84BA6"/>
    <w:rsid w:val="00E85246"/>
    <w:rsid w:val="00E85480"/>
    <w:rsid w:val="00E85B6B"/>
    <w:rsid w:val="00E85B8E"/>
    <w:rsid w:val="00E868DF"/>
    <w:rsid w:val="00E86DDB"/>
    <w:rsid w:val="00E86FF9"/>
    <w:rsid w:val="00E8728F"/>
    <w:rsid w:val="00E87312"/>
    <w:rsid w:val="00E87A00"/>
    <w:rsid w:val="00E87A21"/>
    <w:rsid w:val="00E87C6F"/>
    <w:rsid w:val="00E87EB1"/>
    <w:rsid w:val="00E90116"/>
    <w:rsid w:val="00E906A9"/>
    <w:rsid w:val="00E91139"/>
    <w:rsid w:val="00E91E3F"/>
    <w:rsid w:val="00E92D72"/>
    <w:rsid w:val="00E92DAB"/>
    <w:rsid w:val="00E932A8"/>
    <w:rsid w:val="00E9388C"/>
    <w:rsid w:val="00E93980"/>
    <w:rsid w:val="00E939F1"/>
    <w:rsid w:val="00E93EBE"/>
    <w:rsid w:val="00E95199"/>
    <w:rsid w:val="00E95263"/>
    <w:rsid w:val="00E95328"/>
    <w:rsid w:val="00E95501"/>
    <w:rsid w:val="00E95689"/>
    <w:rsid w:val="00E957F7"/>
    <w:rsid w:val="00E960C3"/>
    <w:rsid w:val="00E9630A"/>
    <w:rsid w:val="00E968D6"/>
    <w:rsid w:val="00E96A1D"/>
    <w:rsid w:val="00E96B5F"/>
    <w:rsid w:val="00E97588"/>
    <w:rsid w:val="00E97A03"/>
    <w:rsid w:val="00E97C5A"/>
    <w:rsid w:val="00EA024A"/>
    <w:rsid w:val="00EA07EF"/>
    <w:rsid w:val="00EA1193"/>
    <w:rsid w:val="00EA18DB"/>
    <w:rsid w:val="00EA1BC5"/>
    <w:rsid w:val="00EA20BA"/>
    <w:rsid w:val="00EA2206"/>
    <w:rsid w:val="00EA2625"/>
    <w:rsid w:val="00EA269F"/>
    <w:rsid w:val="00EA3316"/>
    <w:rsid w:val="00EA3986"/>
    <w:rsid w:val="00EA39A9"/>
    <w:rsid w:val="00EA3A23"/>
    <w:rsid w:val="00EA3ABD"/>
    <w:rsid w:val="00EA3D0E"/>
    <w:rsid w:val="00EA4245"/>
    <w:rsid w:val="00EA48B5"/>
    <w:rsid w:val="00EA4B83"/>
    <w:rsid w:val="00EA4E3B"/>
    <w:rsid w:val="00EA5636"/>
    <w:rsid w:val="00EA58B5"/>
    <w:rsid w:val="00EA5B49"/>
    <w:rsid w:val="00EA60A0"/>
    <w:rsid w:val="00EA619D"/>
    <w:rsid w:val="00EA6532"/>
    <w:rsid w:val="00EA68AB"/>
    <w:rsid w:val="00EA6DED"/>
    <w:rsid w:val="00EA6E93"/>
    <w:rsid w:val="00EA7B23"/>
    <w:rsid w:val="00EA7B8C"/>
    <w:rsid w:val="00EA7DA9"/>
    <w:rsid w:val="00EA7F74"/>
    <w:rsid w:val="00EB0242"/>
    <w:rsid w:val="00EB0446"/>
    <w:rsid w:val="00EB0716"/>
    <w:rsid w:val="00EB212D"/>
    <w:rsid w:val="00EB2546"/>
    <w:rsid w:val="00EB26F5"/>
    <w:rsid w:val="00EB2ECF"/>
    <w:rsid w:val="00EB3416"/>
    <w:rsid w:val="00EB347D"/>
    <w:rsid w:val="00EB37D8"/>
    <w:rsid w:val="00EB37EA"/>
    <w:rsid w:val="00EB3A06"/>
    <w:rsid w:val="00EB3D2C"/>
    <w:rsid w:val="00EB401A"/>
    <w:rsid w:val="00EB4938"/>
    <w:rsid w:val="00EB4F03"/>
    <w:rsid w:val="00EB4FB7"/>
    <w:rsid w:val="00EB5957"/>
    <w:rsid w:val="00EB5E17"/>
    <w:rsid w:val="00EB6391"/>
    <w:rsid w:val="00EB6513"/>
    <w:rsid w:val="00EB65A7"/>
    <w:rsid w:val="00EB6B60"/>
    <w:rsid w:val="00EB762F"/>
    <w:rsid w:val="00EB7772"/>
    <w:rsid w:val="00EB7969"/>
    <w:rsid w:val="00EC028D"/>
    <w:rsid w:val="00EC09C4"/>
    <w:rsid w:val="00EC0A24"/>
    <w:rsid w:val="00EC0DFC"/>
    <w:rsid w:val="00EC0F45"/>
    <w:rsid w:val="00EC1056"/>
    <w:rsid w:val="00EC1755"/>
    <w:rsid w:val="00EC2012"/>
    <w:rsid w:val="00EC285D"/>
    <w:rsid w:val="00EC3670"/>
    <w:rsid w:val="00EC36B4"/>
    <w:rsid w:val="00EC393F"/>
    <w:rsid w:val="00EC3CBA"/>
    <w:rsid w:val="00EC3D2A"/>
    <w:rsid w:val="00EC461D"/>
    <w:rsid w:val="00EC4C3C"/>
    <w:rsid w:val="00EC4E8A"/>
    <w:rsid w:val="00EC5122"/>
    <w:rsid w:val="00EC52E3"/>
    <w:rsid w:val="00EC57B4"/>
    <w:rsid w:val="00EC5CF2"/>
    <w:rsid w:val="00EC6006"/>
    <w:rsid w:val="00EC624D"/>
    <w:rsid w:val="00EC654C"/>
    <w:rsid w:val="00EC68BE"/>
    <w:rsid w:val="00EC6D4C"/>
    <w:rsid w:val="00EC6DDC"/>
    <w:rsid w:val="00EC70A8"/>
    <w:rsid w:val="00EC7448"/>
    <w:rsid w:val="00EC76FC"/>
    <w:rsid w:val="00EC78F3"/>
    <w:rsid w:val="00EC79E1"/>
    <w:rsid w:val="00EC7C24"/>
    <w:rsid w:val="00ED0902"/>
    <w:rsid w:val="00ED0983"/>
    <w:rsid w:val="00ED10D0"/>
    <w:rsid w:val="00ED1109"/>
    <w:rsid w:val="00ED1639"/>
    <w:rsid w:val="00ED1732"/>
    <w:rsid w:val="00ED1749"/>
    <w:rsid w:val="00ED1B36"/>
    <w:rsid w:val="00ED1E93"/>
    <w:rsid w:val="00ED1F22"/>
    <w:rsid w:val="00ED225D"/>
    <w:rsid w:val="00ED2371"/>
    <w:rsid w:val="00ED2873"/>
    <w:rsid w:val="00ED29C1"/>
    <w:rsid w:val="00ED35BD"/>
    <w:rsid w:val="00ED380B"/>
    <w:rsid w:val="00ED3F82"/>
    <w:rsid w:val="00ED4348"/>
    <w:rsid w:val="00ED45F3"/>
    <w:rsid w:val="00ED4AF7"/>
    <w:rsid w:val="00ED4DA3"/>
    <w:rsid w:val="00ED5473"/>
    <w:rsid w:val="00ED557D"/>
    <w:rsid w:val="00ED5900"/>
    <w:rsid w:val="00ED5E40"/>
    <w:rsid w:val="00ED5E60"/>
    <w:rsid w:val="00ED62F6"/>
    <w:rsid w:val="00ED64FE"/>
    <w:rsid w:val="00ED6646"/>
    <w:rsid w:val="00ED69BE"/>
    <w:rsid w:val="00ED6D2E"/>
    <w:rsid w:val="00ED72C8"/>
    <w:rsid w:val="00ED75F8"/>
    <w:rsid w:val="00ED7927"/>
    <w:rsid w:val="00EE0137"/>
    <w:rsid w:val="00EE0906"/>
    <w:rsid w:val="00EE0BA7"/>
    <w:rsid w:val="00EE113B"/>
    <w:rsid w:val="00EE1554"/>
    <w:rsid w:val="00EE1826"/>
    <w:rsid w:val="00EE204E"/>
    <w:rsid w:val="00EE2751"/>
    <w:rsid w:val="00EE28A4"/>
    <w:rsid w:val="00EE2C4A"/>
    <w:rsid w:val="00EE3F64"/>
    <w:rsid w:val="00EE48C9"/>
    <w:rsid w:val="00EE4924"/>
    <w:rsid w:val="00EE55D8"/>
    <w:rsid w:val="00EE5849"/>
    <w:rsid w:val="00EE58D7"/>
    <w:rsid w:val="00EE66EF"/>
    <w:rsid w:val="00EE6981"/>
    <w:rsid w:val="00EE7146"/>
    <w:rsid w:val="00EE7360"/>
    <w:rsid w:val="00EE746F"/>
    <w:rsid w:val="00EE767B"/>
    <w:rsid w:val="00EE7973"/>
    <w:rsid w:val="00EE79BA"/>
    <w:rsid w:val="00EE7D50"/>
    <w:rsid w:val="00EE7EC5"/>
    <w:rsid w:val="00EF00D8"/>
    <w:rsid w:val="00EF0380"/>
    <w:rsid w:val="00EF0774"/>
    <w:rsid w:val="00EF0F19"/>
    <w:rsid w:val="00EF1286"/>
    <w:rsid w:val="00EF17DC"/>
    <w:rsid w:val="00EF1921"/>
    <w:rsid w:val="00EF1C09"/>
    <w:rsid w:val="00EF1C5E"/>
    <w:rsid w:val="00EF1DAF"/>
    <w:rsid w:val="00EF1E1B"/>
    <w:rsid w:val="00EF1EDA"/>
    <w:rsid w:val="00EF210A"/>
    <w:rsid w:val="00EF23B8"/>
    <w:rsid w:val="00EF26ED"/>
    <w:rsid w:val="00EF2B73"/>
    <w:rsid w:val="00EF2B78"/>
    <w:rsid w:val="00EF2F5F"/>
    <w:rsid w:val="00EF33D0"/>
    <w:rsid w:val="00EF3C20"/>
    <w:rsid w:val="00EF3CEF"/>
    <w:rsid w:val="00EF3D0B"/>
    <w:rsid w:val="00EF3F22"/>
    <w:rsid w:val="00EF408B"/>
    <w:rsid w:val="00EF454F"/>
    <w:rsid w:val="00EF4778"/>
    <w:rsid w:val="00EF48BF"/>
    <w:rsid w:val="00EF499E"/>
    <w:rsid w:val="00EF512A"/>
    <w:rsid w:val="00EF5386"/>
    <w:rsid w:val="00EF589B"/>
    <w:rsid w:val="00EF5E32"/>
    <w:rsid w:val="00EF5F59"/>
    <w:rsid w:val="00EF5FEB"/>
    <w:rsid w:val="00EF63DC"/>
    <w:rsid w:val="00EF640C"/>
    <w:rsid w:val="00EF64FF"/>
    <w:rsid w:val="00EF66A3"/>
    <w:rsid w:val="00EF67CD"/>
    <w:rsid w:val="00EF6955"/>
    <w:rsid w:val="00EF6CC2"/>
    <w:rsid w:val="00EF6D83"/>
    <w:rsid w:val="00EF7326"/>
    <w:rsid w:val="00EF746C"/>
    <w:rsid w:val="00EF75C6"/>
    <w:rsid w:val="00EF75D8"/>
    <w:rsid w:val="00EF76AD"/>
    <w:rsid w:val="00EF76D6"/>
    <w:rsid w:val="00F000E8"/>
    <w:rsid w:val="00F0086E"/>
    <w:rsid w:val="00F00A93"/>
    <w:rsid w:val="00F00C1E"/>
    <w:rsid w:val="00F011A3"/>
    <w:rsid w:val="00F01213"/>
    <w:rsid w:val="00F01ECF"/>
    <w:rsid w:val="00F020C4"/>
    <w:rsid w:val="00F0287A"/>
    <w:rsid w:val="00F028A2"/>
    <w:rsid w:val="00F02BF3"/>
    <w:rsid w:val="00F036E7"/>
    <w:rsid w:val="00F0394F"/>
    <w:rsid w:val="00F039AD"/>
    <w:rsid w:val="00F03C2E"/>
    <w:rsid w:val="00F03CC8"/>
    <w:rsid w:val="00F0483B"/>
    <w:rsid w:val="00F04DFD"/>
    <w:rsid w:val="00F051E0"/>
    <w:rsid w:val="00F052AA"/>
    <w:rsid w:val="00F05488"/>
    <w:rsid w:val="00F0573C"/>
    <w:rsid w:val="00F059E6"/>
    <w:rsid w:val="00F05A16"/>
    <w:rsid w:val="00F05A6B"/>
    <w:rsid w:val="00F05E39"/>
    <w:rsid w:val="00F06353"/>
    <w:rsid w:val="00F064EA"/>
    <w:rsid w:val="00F06842"/>
    <w:rsid w:val="00F068D7"/>
    <w:rsid w:val="00F06A85"/>
    <w:rsid w:val="00F06CDD"/>
    <w:rsid w:val="00F06CE2"/>
    <w:rsid w:val="00F07116"/>
    <w:rsid w:val="00F07318"/>
    <w:rsid w:val="00F07924"/>
    <w:rsid w:val="00F079C6"/>
    <w:rsid w:val="00F107BC"/>
    <w:rsid w:val="00F1087D"/>
    <w:rsid w:val="00F10E61"/>
    <w:rsid w:val="00F1169A"/>
    <w:rsid w:val="00F1260D"/>
    <w:rsid w:val="00F12842"/>
    <w:rsid w:val="00F129C0"/>
    <w:rsid w:val="00F12BD1"/>
    <w:rsid w:val="00F12FE0"/>
    <w:rsid w:val="00F130A3"/>
    <w:rsid w:val="00F134FF"/>
    <w:rsid w:val="00F14B56"/>
    <w:rsid w:val="00F14CBD"/>
    <w:rsid w:val="00F14E96"/>
    <w:rsid w:val="00F151CD"/>
    <w:rsid w:val="00F15329"/>
    <w:rsid w:val="00F156A7"/>
    <w:rsid w:val="00F15FBB"/>
    <w:rsid w:val="00F16451"/>
    <w:rsid w:val="00F1645F"/>
    <w:rsid w:val="00F16B82"/>
    <w:rsid w:val="00F16E96"/>
    <w:rsid w:val="00F176FB"/>
    <w:rsid w:val="00F17715"/>
    <w:rsid w:val="00F17A38"/>
    <w:rsid w:val="00F17CC9"/>
    <w:rsid w:val="00F203D5"/>
    <w:rsid w:val="00F20588"/>
    <w:rsid w:val="00F20C53"/>
    <w:rsid w:val="00F212FF"/>
    <w:rsid w:val="00F21300"/>
    <w:rsid w:val="00F214C0"/>
    <w:rsid w:val="00F221B6"/>
    <w:rsid w:val="00F222FD"/>
    <w:rsid w:val="00F22DDB"/>
    <w:rsid w:val="00F22F46"/>
    <w:rsid w:val="00F23F63"/>
    <w:rsid w:val="00F241E7"/>
    <w:rsid w:val="00F24B3D"/>
    <w:rsid w:val="00F24E11"/>
    <w:rsid w:val="00F250F4"/>
    <w:rsid w:val="00F251D0"/>
    <w:rsid w:val="00F254D1"/>
    <w:rsid w:val="00F25CF6"/>
    <w:rsid w:val="00F25EBF"/>
    <w:rsid w:val="00F26028"/>
    <w:rsid w:val="00F261E2"/>
    <w:rsid w:val="00F2655A"/>
    <w:rsid w:val="00F26F10"/>
    <w:rsid w:val="00F270B4"/>
    <w:rsid w:val="00F273E2"/>
    <w:rsid w:val="00F2745B"/>
    <w:rsid w:val="00F27720"/>
    <w:rsid w:val="00F279CA"/>
    <w:rsid w:val="00F303B5"/>
    <w:rsid w:val="00F30B64"/>
    <w:rsid w:val="00F3137B"/>
    <w:rsid w:val="00F31628"/>
    <w:rsid w:val="00F316D8"/>
    <w:rsid w:val="00F31DED"/>
    <w:rsid w:val="00F322D8"/>
    <w:rsid w:val="00F32686"/>
    <w:rsid w:val="00F326A4"/>
    <w:rsid w:val="00F32994"/>
    <w:rsid w:val="00F3371D"/>
    <w:rsid w:val="00F339F4"/>
    <w:rsid w:val="00F33CC3"/>
    <w:rsid w:val="00F34617"/>
    <w:rsid w:val="00F34C0B"/>
    <w:rsid w:val="00F34D87"/>
    <w:rsid w:val="00F35747"/>
    <w:rsid w:val="00F3584D"/>
    <w:rsid w:val="00F3586B"/>
    <w:rsid w:val="00F35A69"/>
    <w:rsid w:val="00F35ED1"/>
    <w:rsid w:val="00F362FB"/>
    <w:rsid w:val="00F3644F"/>
    <w:rsid w:val="00F36533"/>
    <w:rsid w:val="00F36D85"/>
    <w:rsid w:val="00F36E23"/>
    <w:rsid w:val="00F3736B"/>
    <w:rsid w:val="00F37957"/>
    <w:rsid w:val="00F37A18"/>
    <w:rsid w:val="00F37F44"/>
    <w:rsid w:val="00F40217"/>
    <w:rsid w:val="00F40A29"/>
    <w:rsid w:val="00F40A45"/>
    <w:rsid w:val="00F40AB8"/>
    <w:rsid w:val="00F41650"/>
    <w:rsid w:val="00F41857"/>
    <w:rsid w:val="00F41AD5"/>
    <w:rsid w:val="00F41C04"/>
    <w:rsid w:val="00F42322"/>
    <w:rsid w:val="00F42438"/>
    <w:rsid w:val="00F42628"/>
    <w:rsid w:val="00F42A31"/>
    <w:rsid w:val="00F42AB6"/>
    <w:rsid w:val="00F42C15"/>
    <w:rsid w:val="00F42D4D"/>
    <w:rsid w:val="00F42F44"/>
    <w:rsid w:val="00F43063"/>
    <w:rsid w:val="00F433D2"/>
    <w:rsid w:val="00F43404"/>
    <w:rsid w:val="00F4343F"/>
    <w:rsid w:val="00F43B92"/>
    <w:rsid w:val="00F44384"/>
    <w:rsid w:val="00F447A6"/>
    <w:rsid w:val="00F44A0A"/>
    <w:rsid w:val="00F44A96"/>
    <w:rsid w:val="00F44E3D"/>
    <w:rsid w:val="00F45135"/>
    <w:rsid w:val="00F45455"/>
    <w:rsid w:val="00F4580A"/>
    <w:rsid w:val="00F45A67"/>
    <w:rsid w:val="00F45D15"/>
    <w:rsid w:val="00F461EF"/>
    <w:rsid w:val="00F468EB"/>
    <w:rsid w:val="00F46FDB"/>
    <w:rsid w:val="00F4774E"/>
    <w:rsid w:val="00F47CAE"/>
    <w:rsid w:val="00F500EB"/>
    <w:rsid w:val="00F50958"/>
    <w:rsid w:val="00F50EA8"/>
    <w:rsid w:val="00F50EF6"/>
    <w:rsid w:val="00F50FB5"/>
    <w:rsid w:val="00F514FE"/>
    <w:rsid w:val="00F51641"/>
    <w:rsid w:val="00F51D8E"/>
    <w:rsid w:val="00F52114"/>
    <w:rsid w:val="00F52319"/>
    <w:rsid w:val="00F5267B"/>
    <w:rsid w:val="00F5275B"/>
    <w:rsid w:val="00F52A1D"/>
    <w:rsid w:val="00F534AD"/>
    <w:rsid w:val="00F53C25"/>
    <w:rsid w:val="00F53D10"/>
    <w:rsid w:val="00F53DC9"/>
    <w:rsid w:val="00F53E92"/>
    <w:rsid w:val="00F53F69"/>
    <w:rsid w:val="00F55539"/>
    <w:rsid w:val="00F55954"/>
    <w:rsid w:val="00F56608"/>
    <w:rsid w:val="00F568BD"/>
    <w:rsid w:val="00F56949"/>
    <w:rsid w:val="00F56FAE"/>
    <w:rsid w:val="00F572D3"/>
    <w:rsid w:val="00F57AE0"/>
    <w:rsid w:val="00F60B47"/>
    <w:rsid w:val="00F61015"/>
    <w:rsid w:val="00F61102"/>
    <w:rsid w:val="00F612CB"/>
    <w:rsid w:val="00F61344"/>
    <w:rsid w:val="00F61959"/>
    <w:rsid w:val="00F6199F"/>
    <w:rsid w:val="00F62664"/>
    <w:rsid w:val="00F62A53"/>
    <w:rsid w:val="00F62B32"/>
    <w:rsid w:val="00F62C32"/>
    <w:rsid w:val="00F62C76"/>
    <w:rsid w:val="00F632E2"/>
    <w:rsid w:val="00F644D3"/>
    <w:rsid w:val="00F644F1"/>
    <w:rsid w:val="00F6453B"/>
    <w:rsid w:val="00F6458A"/>
    <w:rsid w:val="00F64A82"/>
    <w:rsid w:val="00F64BDE"/>
    <w:rsid w:val="00F64BF3"/>
    <w:rsid w:val="00F64FC0"/>
    <w:rsid w:val="00F65167"/>
    <w:rsid w:val="00F653D5"/>
    <w:rsid w:val="00F65818"/>
    <w:rsid w:val="00F65B69"/>
    <w:rsid w:val="00F65E50"/>
    <w:rsid w:val="00F66345"/>
    <w:rsid w:val="00F664C2"/>
    <w:rsid w:val="00F66577"/>
    <w:rsid w:val="00F665A4"/>
    <w:rsid w:val="00F66618"/>
    <w:rsid w:val="00F66D18"/>
    <w:rsid w:val="00F670E4"/>
    <w:rsid w:val="00F67266"/>
    <w:rsid w:val="00F704AB"/>
    <w:rsid w:val="00F704BF"/>
    <w:rsid w:val="00F706EE"/>
    <w:rsid w:val="00F70932"/>
    <w:rsid w:val="00F70977"/>
    <w:rsid w:val="00F70C80"/>
    <w:rsid w:val="00F71654"/>
    <w:rsid w:val="00F718F5"/>
    <w:rsid w:val="00F71D7F"/>
    <w:rsid w:val="00F71F87"/>
    <w:rsid w:val="00F722E7"/>
    <w:rsid w:val="00F72D62"/>
    <w:rsid w:val="00F72F5B"/>
    <w:rsid w:val="00F730A1"/>
    <w:rsid w:val="00F731C7"/>
    <w:rsid w:val="00F74197"/>
    <w:rsid w:val="00F74396"/>
    <w:rsid w:val="00F744DC"/>
    <w:rsid w:val="00F74B9B"/>
    <w:rsid w:val="00F74E9B"/>
    <w:rsid w:val="00F75176"/>
    <w:rsid w:val="00F7530B"/>
    <w:rsid w:val="00F761C7"/>
    <w:rsid w:val="00F77CC5"/>
    <w:rsid w:val="00F77CDB"/>
    <w:rsid w:val="00F77EE7"/>
    <w:rsid w:val="00F77FA4"/>
    <w:rsid w:val="00F80522"/>
    <w:rsid w:val="00F80662"/>
    <w:rsid w:val="00F80A93"/>
    <w:rsid w:val="00F80C09"/>
    <w:rsid w:val="00F80F93"/>
    <w:rsid w:val="00F81129"/>
    <w:rsid w:val="00F82B99"/>
    <w:rsid w:val="00F833F5"/>
    <w:rsid w:val="00F835F2"/>
    <w:rsid w:val="00F83805"/>
    <w:rsid w:val="00F83943"/>
    <w:rsid w:val="00F83B27"/>
    <w:rsid w:val="00F83D5F"/>
    <w:rsid w:val="00F83E93"/>
    <w:rsid w:val="00F84B5D"/>
    <w:rsid w:val="00F84D37"/>
    <w:rsid w:val="00F84FA6"/>
    <w:rsid w:val="00F85755"/>
    <w:rsid w:val="00F86256"/>
    <w:rsid w:val="00F8653B"/>
    <w:rsid w:val="00F8671C"/>
    <w:rsid w:val="00F868CE"/>
    <w:rsid w:val="00F868F3"/>
    <w:rsid w:val="00F86B67"/>
    <w:rsid w:val="00F876B0"/>
    <w:rsid w:val="00F87A12"/>
    <w:rsid w:val="00F87A78"/>
    <w:rsid w:val="00F87B26"/>
    <w:rsid w:val="00F87D12"/>
    <w:rsid w:val="00F90124"/>
    <w:rsid w:val="00F90284"/>
    <w:rsid w:val="00F903C1"/>
    <w:rsid w:val="00F9042B"/>
    <w:rsid w:val="00F904FD"/>
    <w:rsid w:val="00F90828"/>
    <w:rsid w:val="00F914B1"/>
    <w:rsid w:val="00F91E6B"/>
    <w:rsid w:val="00F91F18"/>
    <w:rsid w:val="00F92ACD"/>
    <w:rsid w:val="00F930DE"/>
    <w:rsid w:val="00F93E6B"/>
    <w:rsid w:val="00F93E81"/>
    <w:rsid w:val="00F942CA"/>
    <w:rsid w:val="00F942FA"/>
    <w:rsid w:val="00F94786"/>
    <w:rsid w:val="00F94E2A"/>
    <w:rsid w:val="00F958A6"/>
    <w:rsid w:val="00F95943"/>
    <w:rsid w:val="00F959EF"/>
    <w:rsid w:val="00F95E70"/>
    <w:rsid w:val="00F95F20"/>
    <w:rsid w:val="00F95F65"/>
    <w:rsid w:val="00F965F2"/>
    <w:rsid w:val="00F973CE"/>
    <w:rsid w:val="00F978AB"/>
    <w:rsid w:val="00F97DF6"/>
    <w:rsid w:val="00F97DFA"/>
    <w:rsid w:val="00FA0169"/>
    <w:rsid w:val="00FA036C"/>
    <w:rsid w:val="00FA089F"/>
    <w:rsid w:val="00FA09B4"/>
    <w:rsid w:val="00FA0A85"/>
    <w:rsid w:val="00FA1941"/>
    <w:rsid w:val="00FA249E"/>
    <w:rsid w:val="00FA2AFB"/>
    <w:rsid w:val="00FA2CCF"/>
    <w:rsid w:val="00FA311B"/>
    <w:rsid w:val="00FA3339"/>
    <w:rsid w:val="00FA33BB"/>
    <w:rsid w:val="00FA3AD4"/>
    <w:rsid w:val="00FA3C80"/>
    <w:rsid w:val="00FA3DFD"/>
    <w:rsid w:val="00FA4934"/>
    <w:rsid w:val="00FA4966"/>
    <w:rsid w:val="00FA4A8F"/>
    <w:rsid w:val="00FA4F14"/>
    <w:rsid w:val="00FA53EE"/>
    <w:rsid w:val="00FA540B"/>
    <w:rsid w:val="00FA5875"/>
    <w:rsid w:val="00FA58D3"/>
    <w:rsid w:val="00FA5ABA"/>
    <w:rsid w:val="00FA5CD8"/>
    <w:rsid w:val="00FA5D13"/>
    <w:rsid w:val="00FA601E"/>
    <w:rsid w:val="00FA6656"/>
    <w:rsid w:val="00FA68D3"/>
    <w:rsid w:val="00FA6BA7"/>
    <w:rsid w:val="00FA6FBD"/>
    <w:rsid w:val="00FA706E"/>
    <w:rsid w:val="00FA7349"/>
    <w:rsid w:val="00FA73F0"/>
    <w:rsid w:val="00FA7AC1"/>
    <w:rsid w:val="00FB07EC"/>
    <w:rsid w:val="00FB10BB"/>
    <w:rsid w:val="00FB12C4"/>
    <w:rsid w:val="00FB15A1"/>
    <w:rsid w:val="00FB16B7"/>
    <w:rsid w:val="00FB209F"/>
    <w:rsid w:val="00FB2188"/>
    <w:rsid w:val="00FB258C"/>
    <w:rsid w:val="00FB28DE"/>
    <w:rsid w:val="00FB2F61"/>
    <w:rsid w:val="00FB319E"/>
    <w:rsid w:val="00FB3A64"/>
    <w:rsid w:val="00FB3D53"/>
    <w:rsid w:val="00FB4294"/>
    <w:rsid w:val="00FB438E"/>
    <w:rsid w:val="00FB45D1"/>
    <w:rsid w:val="00FB4D63"/>
    <w:rsid w:val="00FB5309"/>
    <w:rsid w:val="00FB599C"/>
    <w:rsid w:val="00FB5A1E"/>
    <w:rsid w:val="00FB5DF6"/>
    <w:rsid w:val="00FB5DFA"/>
    <w:rsid w:val="00FB614E"/>
    <w:rsid w:val="00FB6430"/>
    <w:rsid w:val="00FB657D"/>
    <w:rsid w:val="00FB6590"/>
    <w:rsid w:val="00FB6CA0"/>
    <w:rsid w:val="00FB6FAA"/>
    <w:rsid w:val="00FB7102"/>
    <w:rsid w:val="00FB7799"/>
    <w:rsid w:val="00FB798E"/>
    <w:rsid w:val="00FB7C01"/>
    <w:rsid w:val="00FB7D88"/>
    <w:rsid w:val="00FB7F89"/>
    <w:rsid w:val="00FC039E"/>
    <w:rsid w:val="00FC0421"/>
    <w:rsid w:val="00FC1100"/>
    <w:rsid w:val="00FC1A9C"/>
    <w:rsid w:val="00FC1B15"/>
    <w:rsid w:val="00FC1B9B"/>
    <w:rsid w:val="00FC214E"/>
    <w:rsid w:val="00FC2268"/>
    <w:rsid w:val="00FC2FA9"/>
    <w:rsid w:val="00FC327A"/>
    <w:rsid w:val="00FC3B89"/>
    <w:rsid w:val="00FC3E0B"/>
    <w:rsid w:val="00FC3E20"/>
    <w:rsid w:val="00FC4D6A"/>
    <w:rsid w:val="00FC54D5"/>
    <w:rsid w:val="00FC5E26"/>
    <w:rsid w:val="00FC63A2"/>
    <w:rsid w:val="00FC6697"/>
    <w:rsid w:val="00FC680A"/>
    <w:rsid w:val="00FC6CA7"/>
    <w:rsid w:val="00FC72EB"/>
    <w:rsid w:val="00FC7749"/>
    <w:rsid w:val="00FC7F62"/>
    <w:rsid w:val="00FD0021"/>
    <w:rsid w:val="00FD016A"/>
    <w:rsid w:val="00FD0341"/>
    <w:rsid w:val="00FD0DF8"/>
    <w:rsid w:val="00FD0E73"/>
    <w:rsid w:val="00FD10EE"/>
    <w:rsid w:val="00FD16D4"/>
    <w:rsid w:val="00FD2D52"/>
    <w:rsid w:val="00FD30D5"/>
    <w:rsid w:val="00FD30EC"/>
    <w:rsid w:val="00FD3585"/>
    <w:rsid w:val="00FD3690"/>
    <w:rsid w:val="00FD39C5"/>
    <w:rsid w:val="00FD3A1D"/>
    <w:rsid w:val="00FD3D2B"/>
    <w:rsid w:val="00FD4940"/>
    <w:rsid w:val="00FD4F3F"/>
    <w:rsid w:val="00FD5157"/>
    <w:rsid w:val="00FD51E6"/>
    <w:rsid w:val="00FD5CCE"/>
    <w:rsid w:val="00FD60AD"/>
    <w:rsid w:val="00FD6319"/>
    <w:rsid w:val="00FD6E9A"/>
    <w:rsid w:val="00FD6EC9"/>
    <w:rsid w:val="00FD6ED1"/>
    <w:rsid w:val="00FD73FA"/>
    <w:rsid w:val="00FD7714"/>
    <w:rsid w:val="00FD78C6"/>
    <w:rsid w:val="00FD78C8"/>
    <w:rsid w:val="00FD7E9F"/>
    <w:rsid w:val="00FD7F55"/>
    <w:rsid w:val="00FD7FA9"/>
    <w:rsid w:val="00FE02A5"/>
    <w:rsid w:val="00FE0517"/>
    <w:rsid w:val="00FE08B1"/>
    <w:rsid w:val="00FE0CFD"/>
    <w:rsid w:val="00FE0F63"/>
    <w:rsid w:val="00FE0FC0"/>
    <w:rsid w:val="00FE12FB"/>
    <w:rsid w:val="00FE1414"/>
    <w:rsid w:val="00FE20F9"/>
    <w:rsid w:val="00FE24A6"/>
    <w:rsid w:val="00FE25BB"/>
    <w:rsid w:val="00FE2E4E"/>
    <w:rsid w:val="00FE3350"/>
    <w:rsid w:val="00FE360A"/>
    <w:rsid w:val="00FE361E"/>
    <w:rsid w:val="00FE3B42"/>
    <w:rsid w:val="00FE3E1D"/>
    <w:rsid w:val="00FE407E"/>
    <w:rsid w:val="00FE43BF"/>
    <w:rsid w:val="00FE4C51"/>
    <w:rsid w:val="00FE56DB"/>
    <w:rsid w:val="00FE68C9"/>
    <w:rsid w:val="00FE6AA3"/>
    <w:rsid w:val="00FE6B2E"/>
    <w:rsid w:val="00FE6BFB"/>
    <w:rsid w:val="00FE6E0B"/>
    <w:rsid w:val="00FE6FD7"/>
    <w:rsid w:val="00FE7201"/>
    <w:rsid w:val="00FE7248"/>
    <w:rsid w:val="00FE7D80"/>
    <w:rsid w:val="00FF00A3"/>
    <w:rsid w:val="00FF084F"/>
    <w:rsid w:val="00FF0C7B"/>
    <w:rsid w:val="00FF0D36"/>
    <w:rsid w:val="00FF0E5B"/>
    <w:rsid w:val="00FF17F6"/>
    <w:rsid w:val="00FF1BCD"/>
    <w:rsid w:val="00FF2415"/>
    <w:rsid w:val="00FF27BF"/>
    <w:rsid w:val="00FF29ED"/>
    <w:rsid w:val="00FF31E8"/>
    <w:rsid w:val="00FF33B6"/>
    <w:rsid w:val="00FF37B4"/>
    <w:rsid w:val="00FF39E9"/>
    <w:rsid w:val="00FF4357"/>
    <w:rsid w:val="00FF4B5C"/>
    <w:rsid w:val="00FF50E4"/>
    <w:rsid w:val="00FF516D"/>
    <w:rsid w:val="00FF5B02"/>
    <w:rsid w:val="00FF6367"/>
    <w:rsid w:val="00FF7133"/>
    <w:rsid w:val="00FF71B1"/>
    <w:rsid w:val="00FF74D0"/>
    <w:rsid w:val="00FF766B"/>
    <w:rsid w:val="00FF795B"/>
    <w:rsid w:val="00FF7B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schemas-tilde-lv/tildestengine" w:name="metric2"/>
  <w:smartTagType w:namespaceuri="schemas-tilde-lv/tildestengine" w:name="phone"/>
  <w:smartTagType w:namespaceuri="schemas-tilde-lv/tildestengine" w:name="currency2"/>
  <w:smartTagType w:namespaceuri="urn:schemas-microsoft-com:office:smarttags" w:name="metricconverter"/>
  <w:smartTagType w:namespaceuri="schemas-workshare-com/workshare" w:url=" " w:name="PolicySmartTags.CWSPolicyTagAction_5"/>
  <w:shapeDefaults>
    <o:shapedefaults v:ext="edit" spidmax="1026" fillcolor="white" strokecolor="red">
      <v:fill color="white"/>
      <v:stroke color="red"/>
    </o:shapedefaults>
    <o:shapelayout v:ext="edit">
      <o:idmap v:ext="edit" data="1"/>
    </o:shapelayout>
  </w:shapeDefaults>
  <w:decimalSymbol w:val=","/>
  <w:listSeparator w:val=";"/>
  <w15:docId w15:val="{F43C3C50-CBBF-46CF-AD34-4BD67F1E1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lt-LT" w:eastAsia="lt-L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99"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28D"/>
    <w:rPr>
      <w:rFonts w:ascii="Arial" w:hAnsi="Arial"/>
      <w:lang w:val="en-US" w:eastAsia="en-US"/>
    </w:rPr>
  </w:style>
  <w:style w:type="paragraph" w:styleId="Heading10">
    <w:name w:val="heading 1"/>
    <w:basedOn w:val="Normal"/>
    <w:next w:val="Normal"/>
    <w:link w:val="Heading1Char"/>
    <w:qFormat/>
    <w:rsid w:val="00E76EB9"/>
    <w:pPr>
      <w:keepNext/>
      <w:numPr>
        <w:numId w:val="9"/>
      </w:numPr>
      <w:spacing w:before="240" w:after="60"/>
      <w:outlineLvl w:val="0"/>
    </w:pPr>
    <w:rPr>
      <w:b/>
      <w:kern w:val="28"/>
      <w:sz w:val="28"/>
    </w:rPr>
  </w:style>
  <w:style w:type="paragraph" w:styleId="Heading20">
    <w:name w:val="heading 2"/>
    <w:basedOn w:val="Normal"/>
    <w:next w:val="Normal"/>
    <w:link w:val="Heading2Char"/>
    <w:qFormat/>
    <w:rsid w:val="006D4243"/>
    <w:pPr>
      <w:keepNext/>
      <w:spacing w:before="240" w:after="60"/>
      <w:outlineLvl w:val="1"/>
    </w:pPr>
    <w:rPr>
      <w:b/>
      <w:sz w:val="24"/>
    </w:rPr>
  </w:style>
  <w:style w:type="paragraph" w:styleId="Heading30">
    <w:name w:val="heading 3"/>
    <w:basedOn w:val="Normal"/>
    <w:next w:val="Normal"/>
    <w:link w:val="Heading3Char"/>
    <w:qFormat/>
    <w:rsid w:val="00E76EB9"/>
    <w:pPr>
      <w:keepNext/>
      <w:numPr>
        <w:ilvl w:val="2"/>
        <w:numId w:val="9"/>
      </w:numPr>
      <w:spacing w:before="240" w:after="60"/>
      <w:outlineLvl w:val="2"/>
    </w:pPr>
    <w:rPr>
      <w:b/>
      <w:sz w:val="22"/>
    </w:rPr>
  </w:style>
  <w:style w:type="paragraph" w:styleId="Heading4">
    <w:name w:val="heading 4"/>
    <w:basedOn w:val="Normal"/>
    <w:next w:val="Normal"/>
    <w:link w:val="Heading4Char"/>
    <w:qFormat/>
    <w:rsid w:val="00E76EB9"/>
    <w:pPr>
      <w:keepNext/>
      <w:numPr>
        <w:ilvl w:val="3"/>
        <w:numId w:val="9"/>
      </w:numPr>
      <w:spacing w:before="240" w:after="60"/>
      <w:outlineLvl w:val="3"/>
    </w:pPr>
    <w:rPr>
      <w:b/>
    </w:rPr>
  </w:style>
  <w:style w:type="paragraph" w:styleId="Heading5">
    <w:name w:val="heading 5"/>
    <w:basedOn w:val="Normal"/>
    <w:next w:val="Normal"/>
    <w:link w:val="Heading5Char"/>
    <w:qFormat/>
    <w:rsid w:val="00E76EB9"/>
    <w:pPr>
      <w:numPr>
        <w:ilvl w:val="4"/>
        <w:numId w:val="9"/>
      </w:numPr>
      <w:spacing w:before="240" w:after="60"/>
      <w:outlineLvl w:val="4"/>
    </w:pPr>
    <w:rPr>
      <w:b/>
      <w:i/>
    </w:rPr>
  </w:style>
  <w:style w:type="paragraph" w:styleId="Heading6">
    <w:name w:val="heading 6"/>
    <w:basedOn w:val="Normal"/>
    <w:next w:val="Normal"/>
    <w:link w:val="Heading6Char"/>
    <w:qFormat/>
    <w:rsid w:val="00E76EB9"/>
    <w:pPr>
      <w:numPr>
        <w:ilvl w:val="5"/>
        <w:numId w:val="9"/>
      </w:numPr>
      <w:spacing w:before="240" w:after="60"/>
      <w:outlineLvl w:val="5"/>
    </w:pPr>
    <w:rPr>
      <w:i/>
    </w:rPr>
  </w:style>
  <w:style w:type="paragraph" w:styleId="Heading7">
    <w:name w:val="heading 7"/>
    <w:basedOn w:val="Normal"/>
    <w:next w:val="Normal"/>
    <w:link w:val="Heading7Char"/>
    <w:qFormat/>
    <w:rsid w:val="00E76EB9"/>
    <w:pPr>
      <w:numPr>
        <w:ilvl w:val="6"/>
        <w:numId w:val="9"/>
      </w:numPr>
      <w:spacing w:before="240" w:after="60"/>
      <w:outlineLvl w:val="6"/>
    </w:pPr>
  </w:style>
  <w:style w:type="paragraph" w:styleId="Heading8">
    <w:name w:val="heading 8"/>
    <w:basedOn w:val="Normal"/>
    <w:next w:val="Normal"/>
    <w:link w:val="Heading8Char"/>
    <w:qFormat/>
    <w:rsid w:val="00E76EB9"/>
    <w:pPr>
      <w:numPr>
        <w:ilvl w:val="7"/>
        <w:numId w:val="9"/>
      </w:numPr>
      <w:spacing w:before="240" w:after="60"/>
      <w:outlineLvl w:val="7"/>
    </w:pPr>
    <w:rPr>
      <w:sz w:val="18"/>
    </w:rPr>
  </w:style>
  <w:style w:type="paragraph" w:styleId="Heading9">
    <w:name w:val="heading 9"/>
    <w:basedOn w:val="Normal"/>
    <w:next w:val="Normal"/>
    <w:link w:val="Heading9Char"/>
    <w:qFormat/>
    <w:rsid w:val="00E76EB9"/>
    <w:pPr>
      <w:numPr>
        <w:ilvl w:val="8"/>
        <w:numId w:val="9"/>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rsid w:val="00E76EB9"/>
    <w:rPr>
      <w:rFonts w:ascii="Arial" w:hAnsi="Arial"/>
      <w:b/>
      <w:kern w:val="28"/>
      <w:sz w:val="28"/>
    </w:rPr>
  </w:style>
  <w:style w:type="paragraph" w:styleId="Caption">
    <w:name w:val="caption"/>
    <w:basedOn w:val="Normal"/>
    <w:next w:val="Normal"/>
    <w:qFormat/>
    <w:rsid w:val="006A028D"/>
    <w:pPr>
      <w:spacing w:before="60" w:after="360"/>
      <w:jc w:val="center"/>
    </w:pPr>
    <w:rPr>
      <w:i/>
      <w:sz w:val="16"/>
    </w:rPr>
  </w:style>
  <w:style w:type="character" w:styleId="Hyperlink">
    <w:name w:val="Hyperlink"/>
    <w:uiPriority w:val="99"/>
    <w:rsid w:val="009A7AFA"/>
    <w:rPr>
      <w:color w:val="0000FF"/>
      <w:u w:val="single"/>
    </w:rPr>
  </w:style>
  <w:style w:type="paragraph" w:styleId="TOC2">
    <w:name w:val="toc 2"/>
    <w:basedOn w:val="Normal"/>
    <w:next w:val="Normal"/>
    <w:autoRedefine/>
    <w:uiPriority w:val="39"/>
    <w:rsid w:val="001C248D"/>
    <w:pPr>
      <w:tabs>
        <w:tab w:val="left" w:pos="1021"/>
        <w:tab w:val="right" w:leader="dot" w:pos="9806"/>
      </w:tabs>
      <w:spacing w:before="60" w:after="60"/>
      <w:ind w:left="907" w:hanging="567"/>
    </w:pPr>
    <w:rPr>
      <w:rFonts w:ascii="Times New Roman" w:hAnsi="Times New Roman"/>
      <w:noProof/>
      <w:sz w:val="24"/>
    </w:rPr>
  </w:style>
  <w:style w:type="paragraph" w:styleId="TOC1">
    <w:name w:val="toc 1"/>
    <w:basedOn w:val="Normal"/>
    <w:next w:val="Normal"/>
    <w:uiPriority w:val="39"/>
    <w:rsid w:val="001C248D"/>
    <w:pPr>
      <w:tabs>
        <w:tab w:val="left" w:pos="340"/>
        <w:tab w:val="right" w:leader="dot" w:pos="9806"/>
      </w:tabs>
      <w:spacing w:before="60" w:after="60"/>
    </w:pPr>
    <w:rPr>
      <w:rFonts w:ascii="Times New Roman" w:hAnsi="Times New Roman"/>
      <w:b/>
      <w:noProof/>
      <w:sz w:val="24"/>
    </w:rPr>
  </w:style>
  <w:style w:type="paragraph" w:styleId="TOC3">
    <w:name w:val="toc 3"/>
    <w:basedOn w:val="Normal"/>
    <w:next w:val="Normal"/>
    <w:uiPriority w:val="39"/>
    <w:rsid w:val="00222E9C"/>
    <w:pPr>
      <w:tabs>
        <w:tab w:val="left" w:pos="1418"/>
        <w:tab w:val="right" w:leader="dot" w:pos="9806"/>
      </w:tabs>
      <w:spacing w:before="60" w:after="60"/>
      <w:ind w:left="1418" w:hanging="680"/>
    </w:pPr>
    <w:rPr>
      <w:rFonts w:ascii="Times New Roman" w:hAnsi="Times New Roman"/>
      <w:i/>
      <w:noProof/>
      <w:sz w:val="24"/>
      <w:szCs w:val="22"/>
      <w:lang w:val="lt-LT"/>
    </w:rPr>
  </w:style>
  <w:style w:type="paragraph" w:styleId="TOC4">
    <w:name w:val="toc 4"/>
    <w:basedOn w:val="Normal"/>
    <w:next w:val="Normal"/>
    <w:uiPriority w:val="39"/>
    <w:rsid w:val="006A028D"/>
    <w:pPr>
      <w:tabs>
        <w:tab w:val="left" w:pos="1843"/>
        <w:tab w:val="left" w:pos="2123"/>
        <w:tab w:val="right" w:leader="dot" w:pos="9806"/>
      </w:tabs>
      <w:spacing w:before="60" w:after="60"/>
      <w:ind w:left="1843" w:hanging="680"/>
    </w:pPr>
    <w:rPr>
      <w:rFonts w:ascii="Times New Roman" w:hAnsi="Times New Roman"/>
      <w:noProof/>
      <w:szCs w:val="24"/>
      <w:lang w:val="lt-LT"/>
    </w:rPr>
  </w:style>
  <w:style w:type="character" w:styleId="CommentReference">
    <w:name w:val="annotation reference"/>
    <w:semiHidden/>
    <w:rsid w:val="006A028D"/>
    <w:rPr>
      <w:rFonts w:ascii="Arial" w:hAnsi="Arial"/>
      <w:sz w:val="16"/>
    </w:rPr>
  </w:style>
  <w:style w:type="paragraph" w:styleId="TOC5">
    <w:name w:val="toc 5"/>
    <w:basedOn w:val="Normal"/>
    <w:next w:val="Normal"/>
    <w:autoRedefine/>
    <w:uiPriority w:val="39"/>
    <w:rsid w:val="006A028D"/>
    <w:pPr>
      <w:ind w:left="800"/>
    </w:pPr>
  </w:style>
  <w:style w:type="paragraph" w:styleId="TOC6">
    <w:name w:val="toc 6"/>
    <w:basedOn w:val="Normal"/>
    <w:next w:val="Normal"/>
    <w:autoRedefine/>
    <w:uiPriority w:val="39"/>
    <w:rsid w:val="006A028D"/>
    <w:pPr>
      <w:ind w:left="1000"/>
    </w:pPr>
  </w:style>
  <w:style w:type="paragraph" w:styleId="TOC7">
    <w:name w:val="toc 7"/>
    <w:basedOn w:val="Normal"/>
    <w:next w:val="Normal"/>
    <w:autoRedefine/>
    <w:uiPriority w:val="39"/>
    <w:rsid w:val="006A028D"/>
    <w:pPr>
      <w:ind w:left="1200"/>
    </w:pPr>
  </w:style>
  <w:style w:type="paragraph" w:styleId="TOC8">
    <w:name w:val="toc 8"/>
    <w:basedOn w:val="Normal"/>
    <w:next w:val="Normal"/>
    <w:autoRedefine/>
    <w:uiPriority w:val="39"/>
    <w:rsid w:val="006A028D"/>
    <w:pPr>
      <w:ind w:left="1400"/>
    </w:pPr>
  </w:style>
  <w:style w:type="paragraph" w:styleId="TOC9">
    <w:name w:val="toc 9"/>
    <w:basedOn w:val="Normal"/>
    <w:next w:val="Normal"/>
    <w:autoRedefine/>
    <w:uiPriority w:val="39"/>
    <w:rsid w:val="006A028D"/>
    <w:pPr>
      <w:ind w:left="1600"/>
    </w:pPr>
  </w:style>
  <w:style w:type="paragraph" w:styleId="FootnoteText">
    <w:name w:val="footnote text"/>
    <w:basedOn w:val="Normal"/>
    <w:link w:val="FootnoteTextChar"/>
    <w:semiHidden/>
    <w:rsid w:val="006A028D"/>
    <w:rPr>
      <w:rFonts w:ascii="Times New Roman" w:hAnsi="Times New Roman"/>
      <w:lang w:val="lt-LT" w:eastAsia="lt-LT"/>
    </w:rPr>
  </w:style>
  <w:style w:type="character" w:styleId="FootnoteReference">
    <w:name w:val="footnote reference"/>
    <w:semiHidden/>
    <w:rsid w:val="006A028D"/>
    <w:rPr>
      <w:vertAlign w:val="superscript"/>
    </w:rPr>
  </w:style>
  <w:style w:type="paragraph" w:styleId="BalloonText">
    <w:name w:val="Balloon Text"/>
    <w:basedOn w:val="Normal"/>
    <w:link w:val="BalloonTextChar"/>
    <w:uiPriority w:val="99"/>
    <w:semiHidden/>
    <w:rsid w:val="00544D02"/>
    <w:rPr>
      <w:rFonts w:ascii="Tahoma" w:hAnsi="Tahoma"/>
      <w:sz w:val="16"/>
      <w:szCs w:val="16"/>
    </w:rPr>
  </w:style>
  <w:style w:type="paragraph" w:styleId="Index1">
    <w:name w:val="index 1"/>
    <w:basedOn w:val="Normal"/>
    <w:next w:val="Normal"/>
    <w:autoRedefine/>
    <w:semiHidden/>
    <w:rsid w:val="00217AE2"/>
    <w:pPr>
      <w:ind w:left="200" w:hanging="200"/>
    </w:pPr>
  </w:style>
  <w:style w:type="character" w:styleId="FollowedHyperlink">
    <w:name w:val="FollowedHyperlink"/>
    <w:rsid w:val="00C60FEC"/>
    <w:rPr>
      <w:color w:val="800080"/>
      <w:u w:val="single"/>
    </w:rPr>
  </w:style>
  <w:style w:type="paragraph" w:customStyle="1" w:styleId="Titulinis14">
    <w:name w:val="Titulinis_14"/>
    <w:basedOn w:val="Normal"/>
    <w:rsid w:val="00B358A5"/>
    <w:pPr>
      <w:jc w:val="center"/>
    </w:pPr>
    <w:rPr>
      <w:rFonts w:ascii="Times New Roman" w:hAnsi="Times New Roman"/>
      <w:sz w:val="28"/>
      <w:lang w:val="lt-LT"/>
    </w:rPr>
  </w:style>
  <w:style w:type="paragraph" w:customStyle="1" w:styleId="TitulinisHeader">
    <w:name w:val="Titulinis_Header"/>
    <w:basedOn w:val="Header"/>
    <w:next w:val="Normal"/>
    <w:rsid w:val="00B46588"/>
    <w:pPr>
      <w:spacing w:line="480" w:lineRule="auto"/>
      <w:jc w:val="center"/>
    </w:pPr>
    <w:rPr>
      <w:rFonts w:ascii="Times New Roman" w:hAnsi="Times New Roman"/>
      <w:b/>
      <w:sz w:val="72"/>
      <w:lang w:val="lt-LT"/>
    </w:rPr>
  </w:style>
  <w:style w:type="paragraph" w:customStyle="1" w:styleId="TitulinisHeaderSmallcaps">
    <w:name w:val="Titulinis_Header_Smallcaps"/>
    <w:basedOn w:val="TitulinisHeader"/>
    <w:rsid w:val="00DF2192"/>
    <w:rPr>
      <w:sz w:val="60"/>
      <w:szCs w:val="96"/>
    </w:rPr>
  </w:style>
  <w:style w:type="paragraph" w:styleId="Header">
    <w:name w:val="header"/>
    <w:basedOn w:val="Normal"/>
    <w:link w:val="HeaderChar"/>
    <w:rsid w:val="00960FC9"/>
    <w:pPr>
      <w:tabs>
        <w:tab w:val="center" w:pos="4320"/>
        <w:tab w:val="right" w:pos="8640"/>
      </w:tabs>
    </w:pPr>
  </w:style>
  <w:style w:type="paragraph" w:customStyle="1" w:styleId="TitulinisTopBorder">
    <w:name w:val="Titulinis_TopBorder"/>
    <w:basedOn w:val="Normal"/>
    <w:rsid w:val="00B358A5"/>
    <w:pPr>
      <w:pBdr>
        <w:top w:val="single" w:sz="18" w:space="1" w:color="auto"/>
      </w:pBdr>
    </w:pPr>
    <w:rPr>
      <w:rFonts w:ascii="Times New Roman" w:hAnsi="Times New Roman"/>
      <w:sz w:val="24"/>
      <w:lang w:val="lt-LT"/>
    </w:rPr>
  </w:style>
  <w:style w:type="paragraph" w:customStyle="1" w:styleId="Ivadas">
    <w:name w:val="Ivadas"/>
    <w:basedOn w:val="Normal"/>
    <w:rsid w:val="00150AA6"/>
    <w:pPr>
      <w:pageBreakBefore/>
      <w:spacing w:after="480"/>
    </w:pPr>
    <w:rPr>
      <w:rFonts w:ascii="Times New Roman" w:hAnsi="Times New Roman"/>
      <w:b/>
      <w:sz w:val="32"/>
      <w:lang w:val="lt-LT"/>
    </w:rPr>
  </w:style>
  <w:style w:type="paragraph" w:customStyle="1" w:styleId="Heading1">
    <w:name w:val="Heading_1"/>
    <w:basedOn w:val="Heading10"/>
    <w:next w:val="Tekstasneatitrauktas"/>
    <w:rsid w:val="005016F1"/>
    <w:pPr>
      <w:pageBreakBefore/>
      <w:numPr>
        <w:numId w:val="8"/>
      </w:numPr>
      <w:spacing w:before="0" w:after="480"/>
      <w:ind w:left="510" w:hanging="510"/>
    </w:pPr>
    <w:rPr>
      <w:rFonts w:ascii="Times New Roman" w:hAnsi="Times New Roman"/>
      <w:sz w:val="32"/>
      <w:lang w:val="en-GB"/>
    </w:rPr>
  </w:style>
  <w:style w:type="paragraph" w:customStyle="1" w:styleId="Heading2">
    <w:name w:val="Heading_2"/>
    <w:basedOn w:val="Heading20"/>
    <w:next w:val="Tekstas"/>
    <w:rsid w:val="00A93A68"/>
    <w:pPr>
      <w:numPr>
        <w:ilvl w:val="1"/>
        <w:numId w:val="8"/>
      </w:numPr>
      <w:tabs>
        <w:tab w:val="clear" w:pos="792"/>
      </w:tabs>
      <w:spacing w:before="480" w:after="240"/>
      <w:ind w:left="1077" w:hanging="680"/>
    </w:pPr>
    <w:rPr>
      <w:rFonts w:ascii="Times New Roman" w:hAnsi="Times New Roman"/>
      <w:sz w:val="28"/>
      <w:lang w:val="en-GB"/>
    </w:rPr>
  </w:style>
  <w:style w:type="paragraph" w:styleId="Footer">
    <w:name w:val="footer"/>
    <w:basedOn w:val="Normal"/>
    <w:link w:val="FooterChar"/>
    <w:rsid w:val="00C6577D"/>
    <w:pPr>
      <w:tabs>
        <w:tab w:val="center" w:pos="4320"/>
        <w:tab w:val="right" w:pos="8640"/>
      </w:tabs>
    </w:pPr>
  </w:style>
  <w:style w:type="paragraph" w:customStyle="1" w:styleId="Turinys">
    <w:name w:val="Turinys"/>
    <w:basedOn w:val="Normal"/>
    <w:rsid w:val="006D7698"/>
    <w:pPr>
      <w:pageBreakBefore/>
      <w:spacing w:after="480"/>
      <w:jc w:val="center"/>
    </w:pPr>
    <w:rPr>
      <w:rFonts w:ascii="Times New Roman" w:hAnsi="Times New Roman"/>
      <w:b/>
      <w:sz w:val="32"/>
      <w:lang w:val="lt-LT"/>
    </w:rPr>
  </w:style>
  <w:style w:type="numbering" w:styleId="111111">
    <w:name w:val="Outline List 2"/>
    <w:basedOn w:val="NoList"/>
    <w:rsid w:val="00FA601E"/>
    <w:pPr>
      <w:numPr>
        <w:numId w:val="1"/>
      </w:numPr>
    </w:pPr>
  </w:style>
  <w:style w:type="paragraph" w:customStyle="1" w:styleId="Tekstas">
    <w:name w:val="Tekstas"/>
    <w:link w:val="TekstasCharChar"/>
    <w:rsid w:val="0027176B"/>
    <w:pPr>
      <w:ind w:firstLine="397"/>
      <w:jc w:val="both"/>
    </w:pPr>
    <w:rPr>
      <w:sz w:val="24"/>
      <w:lang w:val="en-GB" w:eastAsia="en-US"/>
    </w:rPr>
  </w:style>
  <w:style w:type="paragraph" w:customStyle="1" w:styleId="FormatavimasNormal">
    <w:name w:val="Formatavimas_Normal"/>
    <w:basedOn w:val="Normal"/>
    <w:rsid w:val="003F79B1"/>
    <w:rPr>
      <w:rFonts w:ascii="Times New Roman" w:hAnsi="Times New Roman"/>
      <w:sz w:val="24"/>
    </w:rPr>
  </w:style>
  <w:style w:type="paragraph" w:customStyle="1" w:styleId="Pseudokodas">
    <w:name w:val="Pseudokodas"/>
    <w:link w:val="PseudokodasChar"/>
    <w:rsid w:val="003279D4"/>
    <w:rPr>
      <w:rFonts w:ascii="Courier New" w:hAnsi="Courier New"/>
      <w:sz w:val="24"/>
      <w:lang w:eastAsia="en-US"/>
    </w:rPr>
  </w:style>
  <w:style w:type="character" w:customStyle="1" w:styleId="PseudokodasChar">
    <w:name w:val="Pseudokodas Char"/>
    <w:link w:val="Pseudokodas"/>
    <w:rsid w:val="00BD6C76"/>
    <w:rPr>
      <w:rFonts w:ascii="Courier New" w:hAnsi="Courier New"/>
      <w:sz w:val="24"/>
      <w:lang w:val="lt-LT" w:eastAsia="en-US" w:bidi="ar-SA"/>
    </w:rPr>
  </w:style>
  <w:style w:type="paragraph" w:customStyle="1" w:styleId="Lentele">
    <w:name w:val="Lentele"/>
    <w:rsid w:val="00AB4407"/>
    <w:rPr>
      <w:sz w:val="24"/>
      <w:lang w:eastAsia="en-US"/>
    </w:rPr>
  </w:style>
  <w:style w:type="paragraph" w:customStyle="1" w:styleId="Pavaprasymas">
    <w:name w:val="Pav_aprasymas"/>
    <w:next w:val="Tekstas"/>
    <w:rsid w:val="00206BFC"/>
    <w:pPr>
      <w:spacing w:before="240" w:after="360"/>
      <w:ind w:left="2143" w:right="284" w:hanging="1009"/>
      <w:jc w:val="both"/>
    </w:pPr>
    <w:rPr>
      <w:sz w:val="24"/>
      <w:lang w:val="en-GB" w:eastAsia="en-US"/>
    </w:rPr>
  </w:style>
  <w:style w:type="character" w:customStyle="1" w:styleId="TekstasCharChar">
    <w:name w:val="Tekstas Char Char"/>
    <w:link w:val="Tekstas"/>
    <w:rsid w:val="0027176B"/>
    <w:rPr>
      <w:sz w:val="24"/>
      <w:lang w:val="en-GB" w:eastAsia="en-US" w:bidi="ar-SA"/>
    </w:rPr>
  </w:style>
  <w:style w:type="paragraph" w:customStyle="1" w:styleId="Tekstasnumbered">
    <w:name w:val="Tekstas_numbered"/>
    <w:basedOn w:val="Tekstas"/>
    <w:rsid w:val="009D6ED2"/>
    <w:pPr>
      <w:tabs>
        <w:tab w:val="num" w:pos="1296"/>
      </w:tabs>
      <w:ind w:left="1296" w:hanging="360"/>
    </w:pPr>
  </w:style>
  <w:style w:type="paragraph" w:customStyle="1" w:styleId="NormalNumbered">
    <w:name w:val="Normal_Numbered"/>
    <w:basedOn w:val="Normal"/>
    <w:link w:val="NormalNumberedChar"/>
    <w:rsid w:val="009D6ED2"/>
    <w:pPr>
      <w:numPr>
        <w:numId w:val="3"/>
      </w:numPr>
    </w:pPr>
    <w:rPr>
      <w:lang w:val="lt-LT"/>
    </w:rPr>
  </w:style>
  <w:style w:type="paragraph" w:customStyle="1" w:styleId="PseudokodasNumbered">
    <w:name w:val="Pseudokodas_Numbered"/>
    <w:basedOn w:val="Pseudokodas"/>
    <w:rsid w:val="00C14138"/>
    <w:pPr>
      <w:numPr>
        <w:numId w:val="2"/>
      </w:numPr>
    </w:pPr>
    <w:rPr>
      <w:lang w:val="en-US"/>
    </w:rPr>
  </w:style>
  <w:style w:type="character" w:customStyle="1" w:styleId="Heading3Char">
    <w:name w:val="Heading 3 Char"/>
    <w:link w:val="Heading30"/>
    <w:rsid w:val="00E76EB9"/>
    <w:rPr>
      <w:rFonts w:ascii="Arial" w:hAnsi="Arial"/>
      <w:b/>
      <w:sz w:val="22"/>
    </w:rPr>
  </w:style>
  <w:style w:type="paragraph" w:customStyle="1" w:styleId="FirstPageFooter">
    <w:name w:val="First Page Footer"/>
    <w:basedOn w:val="Footer"/>
    <w:rsid w:val="00BF01C5"/>
    <w:rPr>
      <w:lang w:val="lt-LT"/>
    </w:rPr>
  </w:style>
  <w:style w:type="character" w:styleId="PageNumber">
    <w:name w:val="page number"/>
    <w:basedOn w:val="DefaultParagraphFont"/>
    <w:rsid w:val="00BF01C5"/>
  </w:style>
  <w:style w:type="table" w:styleId="TableGrid">
    <w:name w:val="Table Grid"/>
    <w:basedOn w:val="TableNormal"/>
    <w:uiPriority w:val="59"/>
    <w:rsid w:val="00570AA2"/>
    <w:tblPr>
      <w:jc w:val="center"/>
    </w:tblPr>
    <w:trPr>
      <w:jc w:val="center"/>
    </w:trPr>
  </w:style>
  <w:style w:type="paragraph" w:customStyle="1" w:styleId="Heading3">
    <w:name w:val="Heading_3"/>
    <w:basedOn w:val="Heading2"/>
    <w:rsid w:val="00BF3DA3"/>
    <w:pPr>
      <w:numPr>
        <w:ilvl w:val="2"/>
      </w:numPr>
      <w:ind w:left="901"/>
    </w:pPr>
    <w:rPr>
      <w:lang w:val="lt-LT"/>
    </w:rPr>
  </w:style>
  <w:style w:type="paragraph" w:customStyle="1" w:styleId="Numeruotastekstas">
    <w:name w:val="Numeruotas_tekstas"/>
    <w:basedOn w:val="Tekstas"/>
    <w:autoRedefine/>
    <w:rsid w:val="00A22FC0"/>
    <w:pPr>
      <w:numPr>
        <w:numId w:val="10"/>
      </w:numPr>
      <w:spacing w:before="120" w:after="120"/>
      <w:ind w:hanging="357"/>
      <w:contextualSpacing/>
    </w:pPr>
  </w:style>
  <w:style w:type="paragraph" w:customStyle="1" w:styleId="Tekstasneatitrauktas">
    <w:name w:val="Tekstas_neatitrauktas"/>
    <w:basedOn w:val="Tekstas"/>
    <w:link w:val="TekstasneatitrauktasDiagrama"/>
    <w:rsid w:val="00B358A5"/>
    <w:pPr>
      <w:ind w:firstLine="0"/>
    </w:pPr>
    <w:rPr>
      <w:szCs w:val="24"/>
    </w:rPr>
  </w:style>
  <w:style w:type="character" w:customStyle="1" w:styleId="NormalNumberedChar">
    <w:name w:val="Normal_Numbered Char"/>
    <w:link w:val="NormalNumbered"/>
    <w:rsid w:val="000963FE"/>
    <w:rPr>
      <w:rFonts w:ascii="Arial" w:hAnsi="Arial"/>
      <w:lang w:val="lt-LT"/>
    </w:rPr>
  </w:style>
  <w:style w:type="paragraph" w:customStyle="1" w:styleId="Math">
    <w:name w:val="Math"/>
    <w:basedOn w:val="Normal"/>
    <w:link w:val="MathDiagrama"/>
    <w:rsid w:val="00DC572C"/>
    <w:pPr>
      <w:spacing w:before="240" w:after="360"/>
      <w:jc w:val="center"/>
    </w:pPr>
    <w:rPr>
      <w:rFonts w:ascii="Times New Roman" w:hAnsi="Times New Roman"/>
      <w:i/>
      <w:sz w:val="24"/>
    </w:rPr>
  </w:style>
  <w:style w:type="paragraph" w:customStyle="1" w:styleId="Paviliustracija">
    <w:name w:val="Pav_iliustracija"/>
    <w:basedOn w:val="Normal"/>
    <w:next w:val="Pavaprasymas"/>
    <w:link w:val="PaviliustracijaChar"/>
    <w:rsid w:val="00E03E36"/>
    <w:pPr>
      <w:spacing w:before="360"/>
      <w:jc w:val="center"/>
    </w:pPr>
  </w:style>
  <w:style w:type="paragraph" w:customStyle="1" w:styleId="Heading2pagebreak">
    <w:name w:val="Heading_2_page_break"/>
    <w:basedOn w:val="Heading2"/>
    <w:rsid w:val="0057676A"/>
    <w:pPr>
      <w:pageBreakBefore/>
      <w:spacing w:before="0"/>
      <w:ind w:left="1083"/>
    </w:pPr>
  </w:style>
  <w:style w:type="paragraph" w:customStyle="1" w:styleId="Paviliustracijapagebreak">
    <w:name w:val="Pav_iliustracija_page_break"/>
    <w:basedOn w:val="Paviliustracija"/>
    <w:link w:val="PaviliustracijapagebreakChar"/>
    <w:rsid w:val="00CF254B"/>
    <w:pPr>
      <w:pageBreakBefore/>
      <w:spacing w:before="0"/>
    </w:pPr>
    <w:rPr>
      <w:lang w:val="lt-LT"/>
    </w:rPr>
  </w:style>
  <w:style w:type="paragraph" w:customStyle="1" w:styleId="Englishterm">
    <w:name w:val="English_term"/>
    <w:basedOn w:val="Tekstas"/>
    <w:link w:val="EnglishtermChar"/>
    <w:rsid w:val="00A66B5F"/>
    <w:rPr>
      <w:i/>
    </w:rPr>
  </w:style>
  <w:style w:type="character" w:customStyle="1" w:styleId="EnglishtermChar">
    <w:name w:val="English_term Char"/>
    <w:link w:val="Englishterm"/>
    <w:rsid w:val="00A66B5F"/>
    <w:rPr>
      <w:i/>
      <w:sz w:val="24"/>
      <w:lang w:val="en-GB" w:eastAsia="en-US" w:bidi="ar-SA"/>
    </w:rPr>
  </w:style>
  <w:style w:type="paragraph" w:customStyle="1" w:styleId="Pseudokodas0">
    <w:name w:val="Pseudo_kodas"/>
    <w:basedOn w:val="Normal"/>
    <w:link w:val="PseudokodasChar0"/>
    <w:rsid w:val="00381F64"/>
    <w:rPr>
      <w:rFonts w:ascii="Courier New" w:hAnsi="Courier New"/>
    </w:rPr>
  </w:style>
  <w:style w:type="paragraph" w:customStyle="1" w:styleId="Pseudokodaspagebreak">
    <w:name w:val="Pseudo_kodas_page_break"/>
    <w:basedOn w:val="Pseudokodas0"/>
    <w:rsid w:val="007A3FF8"/>
    <w:pPr>
      <w:pageBreakBefore/>
    </w:pPr>
  </w:style>
  <w:style w:type="character" w:customStyle="1" w:styleId="PseudokodasChar0">
    <w:name w:val="Pseudo_kodas Char"/>
    <w:link w:val="Pseudokodas0"/>
    <w:rsid w:val="00381F64"/>
    <w:rPr>
      <w:rFonts w:ascii="Courier New" w:hAnsi="Courier New"/>
      <w:lang w:val="en-US" w:eastAsia="en-US" w:bidi="ar-SA"/>
    </w:rPr>
  </w:style>
  <w:style w:type="character" w:customStyle="1" w:styleId="PaviliustracijaChar">
    <w:name w:val="Pav_iliustracija Char"/>
    <w:link w:val="Paviliustracija"/>
    <w:rsid w:val="00C862FB"/>
    <w:rPr>
      <w:rFonts w:ascii="Arial" w:hAnsi="Arial"/>
      <w:lang w:val="en-US" w:eastAsia="en-US" w:bidi="ar-SA"/>
    </w:rPr>
  </w:style>
  <w:style w:type="character" w:customStyle="1" w:styleId="PaviliustracijapagebreakChar">
    <w:name w:val="Pav_iliustracija_page_break Char"/>
    <w:link w:val="Paviliustracijapagebreak"/>
    <w:rsid w:val="00C862FB"/>
    <w:rPr>
      <w:rFonts w:ascii="Arial" w:hAnsi="Arial"/>
      <w:lang w:val="lt-LT" w:eastAsia="en-US" w:bidi="ar-SA"/>
    </w:rPr>
  </w:style>
  <w:style w:type="character" w:customStyle="1" w:styleId="MathDiagrama">
    <w:name w:val="Math Diagrama"/>
    <w:link w:val="Math"/>
    <w:rsid w:val="00DC572C"/>
    <w:rPr>
      <w:i/>
      <w:sz w:val="24"/>
      <w:lang w:val="en-US" w:eastAsia="en-US" w:bidi="ar-SA"/>
    </w:rPr>
  </w:style>
  <w:style w:type="table" w:customStyle="1" w:styleId="tablestyle">
    <w:name w:val="table_style"/>
    <w:basedOn w:val="TableNormal"/>
    <w:rsid w:val="007F6D93"/>
    <w:pPr>
      <w:jc w:val="center"/>
    </w:pPr>
    <w:tblPr>
      <w:jc w:val="center"/>
      <w:tblBorders>
        <w:top w:val="single" w:sz="4" w:space="0" w:color="auto"/>
        <w:left w:val="single" w:sz="4" w:space="0" w:color="auto"/>
        <w:bottom w:val="single" w:sz="4" w:space="0" w:color="auto"/>
        <w:right w:val="single" w:sz="4" w:space="0" w:color="auto"/>
        <w:insideV w:val="single" w:sz="4" w:space="0" w:color="auto"/>
      </w:tblBorders>
    </w:tblPr>
    <w:trPr>
      <w:jc w:val="center"/>
    </w:trPr>
    <w:tblStylePr w:type="firstRow">
      <w:pPr>
        <w:jc w:val="center"/>
      </w:pPr>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Predikatai">
    <w:name w:val="Predikatai"/>
    <w:basedOn w:val="Pseudokodas0"/>
    <w:link w:val="PredikataiDiagrama"/>
    <w:rsid w:val="00807488"/>
    <w:pPr>
      <w:jc w:val="center"/>
    </w:pPr>
    <w:rPr>
      <w:sz w:val="24"/>
      <w:szCs w:val="24"/>
    </w:rPr>
  </w:style>
  <w:style w:type="character" w:customStyle="1" w:styleId="PredikataiDiagrama">
    <w:name w:val="Predikatai Diagrama"/>
    <w:link w:val="Predikatai"/>
    <w:rsid w:val="00C24689"/>
    <w:rPr>
      <w:rFonts w:ascii="Courier New" w:hAnsi="Courier New"/>
      <w:sz w:val="24"/>
      <w:szCs w:val="24"/>
      <w:lang w:val="en-US" w:eastAsia="en-US" w:bidi="ar-SA"/>
    </w:rPr>
  </w:style>
  <w:style w:type="paragraph" w:customStyle="1" w:styleId="Antraste4">
    <w:name w:val="Antraste4"/>
    <w:rsid w:val="000E58D3"/>
    <w:pPr>
      <w:widowControl w:val="0"/>
      <w:suppressAutoHyphens/>
      <w:spacing w:before="454" w:after="227"/>
      <w:ind w:firstLine="397"/>
    </w:pPr>
    <w:rPr>
      <w:rFonts w:eastAsia="Andale Sans UI" w:cs="Tahoma"/>
      <w:b/>
      <w:i/>
      <w:iCs/>
      <w:sz w:val="28"/>
      <w:szCs w:val="24"/>
      <w:lang w:eastAsia="en-GB" w:bidi="en-GB"/>
    </w:rPr>
  </w:style>
  <w:style w:type="paragraph" w:customStyle="1" w:styleId="Tekstasuzdaviniai">
    <w:name w:val="Tekstas_uzdaviniai"/>
    <w:rsid w:val="000E58D3"/>
    <w:pPr>
      <w:widowControl w:val="0"/>
      <w:numPr>
        <w:numId w:val="14"/>
      </w:numPr>
      <w:suppressAutoHyphens/>
      <w:ind w:firstLine="397"/>
    </w:pPr>
    <w:rPr>
      <w:rFonts w:eastAsia="Andale Sans UI" w:cs="Tahoma"/>
      <w:sz w:val="24"/>
      <w:szCs w:val="24"/>
      <w:lang w:eastAsia="en-GB" w:bidi="en-GB"/>
    </w:rPr>
  </w:style>
  <w:style w:type="paragraph" w:customStyle="1" w:styleId="Citata">
    <w:name w:val="Citata"/>
    <w:basedOn w:val="Tekstas"/>
    <w:link w:val="CitataDiagrama"/>
    <w:rsid w:val="00121554"/>
    <w:pPr>
      <w:spacing w:before="120" w:after="120"/>
      <w:ind w:left="850" w:firstLine="0"/>
    </w:pPr>
  </w:style>
  <w:style w:type="character" w:customStyle="1" w:styleId="TekstasChar">
    <w:name w:val="Tekstas Char"/>
    <w:rsid w:val="00DC7A7C"/>
    <w:rPr>
      <w:sz w:val="24"/>
      <w:lang w:val="lt-LT" w:eastAsia="en-US" w:bidi="ar-SA"/>
    </w:rPr>
  </w:style>
  <w:style w:type="paragraph" w:customStyle="1" w:styleId="Stilius1">
    <w:name w:val="Stilius1"/>
    <w:basedOn w:val="Normal"/>
    <w:rsid w:val="00EF2F5F"/>
    <w:pPr>
      <w:numPr>
        <w:numId w:val="15"/>
      </w:numPr>
    </w:pPr>
  </w:style>
  <w:style w:type="character" w:customStyle="1" w:styleId="CitataDiagrama">
    <w:name w:val="Citata Diagrama"/>
    <w:link w:val="Citata"/>
    <w:rsid w:val="00121554"/>
    <w:rPr>
      <w:sz w:val="24"/>
      <w:lang w:val="en-GB" w:eastAsia="en-US" w:bidi="ar-SA"/>
    </w:rPr>
  </w:style>
  <w:style w:type="paragraph" w:customStyle="1" w:styleId="atitrauktastekstas">
    <w:name w:val="atitrauktas_tekstas"/>
    <w:basedOn w:val="Tekstas"/>
    <w:rsid w:val="00ED29C1"/>
    <w:pPr>
      <w:ind w:left="964" w:hanging="567"/>
    </w:pPr>
    <w:rPr>
      <w:rFonts w:eastAsia="Arial"/>
    </w:rPr>
  </w:style>
  <w:style w:type="paragraph" w:customStyle="1" w:styleId="atitrauktas2tekstas">
    <w:name w:val="atitrauktas2_tekstas"/>
    <w:basedOn w:val="atitrauktastekstas"/>
    <w:rsid w:val="0076333F"/>
    <w:pPr>
      <w:ind w:left="1361"/>
    </w:pPr>
  </w:style>
  <w:style w:type="paragraph" w:styleId="HTMLPreformatted">
    <w:name w:val="HTML Preformatted"/>
    <w:basedOn w:val="Normal"/>
    <w:link w:val="HTMLPreformattedChar"/>
    <w:rsid w:val="00763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lt-LT" w:eastAsia="lt-LT"/>
    </w:rPr>
  </w:style>
  <w:style w:type="paragraph" w:customStyle="1" w:styleId="atitrauktas3tekstas">
    <w:name w:val="atitrauktas3_tekstas"/>
    <w:basedOn w:val="Tekstas"/>
    <w:rsid w:val="00B938C7"/>
    <w:pPr>
      <w:ind w:left="2552" w:hanging="567"/>
    </w:pPr>
    <w:rPr>
      <w:lang w:eastAsia="ar-SA"/>
    </w:rPr>
  </w:style>
  <w:style w:type="numbering" w:customStyle="1" w:styleId="Sarasasskliaustas">
    <w:name w:val="Sarasas_skliaustas"/>
    <w:basedOn w:val="NoList"/>
    <w:rsid w:val="004C68B2"/>
    <w:pPr>
      <w:numPr>
        <w:numId w:val="16"/>
      </w:numPr>
    </w:pPr>
  </w:style>
  <w:style w:type="paragraph" w:customStyle="1" w:styleId="TekstasDI">
    <w:name w:val="Tekstas_DI"/>
    <w:basedOn w:val="Normal"/>
    <w:rsid w:val="00E007BD"/>
    <w:pPr>
      <w:widowControl w:val="0"/>
      <w:suppressAutoHyphens/>
      <w:jc w:val="both"/>
    </w:pPr>
    <w:rPr>
      <w:rFonts w:ascii="Times New Roman" w:hAnsi="Times New Roman" w:cs="Tahoma"/>
      <w:sz w:val="24"/>
      <w:szCs w:val="24"/>
      <w:lang w:val="lt-LT" w:eastAsia="en-GB"/>
    </w:rPr>
  </w:style>
  <w:style w:type="paragraph" w:customStyle="1" w:styleId="Paveikslelis">
    <w:name w:val="Paveikslelis"/>
    <w:rsid w:val="00852F82"/>
    <w:pPr>
      <w:widowControl w:val="0"/>
      <w:suppressAutoHyphens/>
      <w:spacing w:before="283"/>
      <w:jc w:val="center"/>
    </w:pPr>
    <w:rPr>
      <w:rFonts w:cs="Tahoma"/>
      <w:sz w:val="24"/>
      <w:szCs w:val="24"/>
      <w:lang w:eastAsia="en-GB"/>
    </w:rPr>
  </w:style>
  <w:style w:type="paragraph" w:customStyle="1" w:styleId="Paveikslelioaprasymas">
    <w:name w:val="Paveikslelio_aprasymas"/>
    <w:rsid w:val="00784882"/>
    <w:pPr>
      <w:suppressAutoHyphens/>
      <w:spacing w:before="240" w:after="360"/>
      <w:ind w:left="1701" w:right="284" w:hanging="567"/>
      <w:jc w:val="both"/>
    </w:pPr>
    <w:rPr>
      <w:sz w:val="24"/>
      <w:lang w:eastAsia="ar-SA"/>
    </w:rPr>
  </w:style>
  <w:style w:type="paragraph" w:customStyle="1" w:styleId="TableHeading">
    <w:name w:val="Table Heading"/>
    <w:basedOn w:val="Normal"/>
    <w:rsid w:val="00852F82"/>
    <w:pPr>
      <w:widowControl w:val="0"/>
      <w:suppressLineNumbers/>
      <w:suppressAutoHyphens/>
      <w:jc w:val="center"/>
    </w:pPr>
    <w:rPr>
      <w:rFonts w:ascii="Thorndale" w:hAnsi="Thorndale" w:cs="Tahoma"/>
      <w:b/>
      <w:bCs/>
      <w:sz w:val="24"/>
      <w:szCs w:val="24"/>
      <w:lang w:val="lt-LT" w:eastAsia="en-GB"/>
    </w:rPr>
  </w:style>
  <w:style w:type="paragraph" w:customStyle="1" w:styleId="Tekstaspaprastas">
    <w:name w:val="Tekstas_paprastas"/>
    <w:rsid w:val="00852F82"/>
    <w:pPr>
      <w:widowControl w:val="0"/>
      <w:suppressAutoHyphens/>
    </w:pPr>
    <w:rPr>
      <w:rFonts w:cs="Tahoma"/>
      <w:sz w:val="24"/>
      <w:szCs w:val="24"/>
      <w:lang w:eastAsia="en-GB"/>
    </w:rPr>
  </w:style>
  <w:style w:type="paragraph" w:customStyle="1" w:styleId="TableContents">
    <w:name w:val="Table Contents"/>
    <w:basedOn w:val="Normal"/>
    <w:rsid w:val="00E56428"/>
    <w:pPr>
      <w:widowControl w:val="0"/>
      <w:suppressLineNumbers/>
      <w:suppressAutoHyphens/>
    </w:pPr>
    <w:rPr>
      <w:rFonts w:ascii="Thorndale" w:hAnsi="Thorndale" w:cs="Tahoma"/>
      <w:sz w:val="24"/>
      <w:szCs w:val="24"/>
      <w:lang w:val="lt-LT" w:eastAsia="en-GB"/>
    </w:rPr>
  </w:style>
  <w:style w:type="paragraph" w:customStyle="1" w:styleId="Mathpseudokodas">
    <w:name w:val="Math_pseudokodas"/>
    <w:basedOn w:val="Math"/>
    <w:link w:val="MathpseudokodasDiagrama"/>
    <w:rsid w:val="00997A60"/>
    <w:rPr>
      <w:rFonts w:ascii="Courier New" w:hAnsi="Courier New"/>
      <w:lang w:val="lt-LT"/>
    </w:rPr>
  </w:style>
  <w:style w:type="character" w:customStyle="1" w:styleId="MathpseudokodasDiagrama">
    <w:name w:val="Math_pseudokodas Diagrama"/>
    <w:link w:val="Mathpseudokodas"/>
    <w:rsid w:val="00B451DE"/>
    <w:rPr>
      <w:rFonts w:ascii="Courier New" w:hAnsi="Courier New"/>
      <w:i/>
      <w:sz w:val="24"/>
      <w:lang w:val="lt-LT" w:eastAsia="en-US" w:bidi="ar-SA"/>
    </w:rPr>
  </w:style>
  <w:style w:type="character" w:customStyle="1" w:styleId="TekstasneatitrauktasDiagrama">
    <w:name w:val="Tekstas_neatitrauktas Diagrama"/>
    <w:link w:val="Tekstasneatitrauktas"/>
    <w:rsid w:val="005D1967"/>
    <w:rPr>
      <w:sz w:val="24"/>
      <w:szCs w:val="24"/>
      <w:lang w:val="en-GB" w:eastAsia="en-US" w:bidi="ar-SA"/>
    </w:rPr>
  </w:style>
  <w:style w:type="paragraph" w:customStyle="1" w:styleId="salyga">
    <w:name w:val="salyga"/>
    <w:basedOn w:val="Tekstas"/>
    <w:link w:val="salygaDiagrama"/>
    <w:rsid w:val="00306D4C"/>
    <w:pPr>
      <w:numPr>
        <w:numId w:val="18"/>
      </w:numPr>
      <w:tabs>
        <w:tab w:val="clear" w:pos="720"/>
      </w:tabs>
      <w:ind w:left="288" w:hanging="288"/>
    </w:pPr>
  </w:style>
  <w:style w:type="character" w:customStyle="1" w:styleId="salygaDiagrama">
    <w:name w:val="salyga Diagrama"/>
    <w:link w:val="salyga"/>
    <w:rsid w:val="00306D4C"/>
    <w:rPr>
      <w:sz w:val="24"/>
      <w:lang w:val="en-GB" w:eastAsia="en-US" w:bidi="ar-SA"/>
    </w:rPr>
  </w:style>
  <w:style w:type="character" w:styleId="HTMLCite">
    <w:name w:val="HTML Cite"/>
    <w:uiPriority w:val="99"/>
    <w:unhideWhenUsed/>
    <w:rsid w:val="00366861"/>
    <w:rPr>
      <w:i/>
      <w:iCs/>
    </w:rPr>
  </w:style>
  <w:style w:type="paragraph" w:customStyle="1" w:styleId="Pavaprasymaslenteleje">
    <w:name w:val="Pav_aprasymas_lenteleje"/>
    <w:basedOn w:val="Tekstas"/>
    <w:link w:val="PavaprasymaslentelejeChar"/>
    <w:qFormat/>
    <w:rsid w:val="00F1645F"/>
    <w:pPr>
      <w:ind w:left="403" w:hanging="403"/>
    </w:pPr>
  </w:style>
  <w:style w:type="paragraph" w:customStyle="1" w:styleId="Heading1no-numbering">
    <w:name w:val="Heading_1_no-numbering"/>
    <w:basedOn w:val="Heading1"/>
    <w:rsid w:val="00DF2192"/>
    <w:pPr>
      <w:numPr>
        <w:numId w:val="0"/>
      </w:numPr>
    </w:pPr>
    <w:rPr>
      <w:sz w:val="36"/>
    </w:rPr>
  </w:style>
  <w:style w:type="character" w:customStyle="1" w:styleId="PavaprasymaslentelejeChar">
    <w:name w:val="Pav_aprasymas_lenteleje Char"/>
    <w:link w:val="Pavaprasymaslenteleje"/>
    <w:rsid w:val="00F1645F"/>
    <w:rPr>
      <w:sz w:val="24"/>
      <w:lang w:val="en-GB" w:eastAsia="en-US" w:bidi="ar-SA"/>
    </w:rPr>
  </w:style>
  <w:style w:type="paragraph" w:customStyle="1" w:styleId="literatura">
    <w:name w:val="literatura"/>
    <w:basedOn w:val="Tekstasnumbered"/>
    <w:qFormat/>
    <w:rsid w:val="003055A5"/>
    <w:pPr>
      <w:numPr>
        <w:numId w:val="6"/>
      </w:numPr>
      <w:tabs>
        <w:tab w:val="clear" w:pos="1296"/>
      </w:tabs>
      <w:ind w:left="360"/>
    </w:pPr>
  </w:style>
  <w:style w:type="character" w:customStyle="1" w:styleId="Heading2Char">
    <w:name w:val="Heading 2 Char"/>
    <w:link w:val="Heading20"/>
    <w:rsid w:val="001F5771"/>
    <w:rPr>
      <w:rFonts w:ascii="Arial" w:hAnsi="Arial"/>
      <w:b/>
      <w:sz w:val="24"/>
    </w:rPr>
  </w:style>
  <w:style w:type="paragraph" w:customStyle="1" w:styleId="Tekstasnuo0numbered">
    <w:name w:val="Tekstas_nuo_0_numbered"/>
    <w:basedOn w:val="Tekstas"/>
    <w:rsid w:val="001F5771"/>
    <w:pPr>
      <w:numPr>
        <w:numId w:val="20"/>
      </w:numPr>
    </w:pPr>
  </w:style>
  <w:style w:type="paragraph" w:customStyle="1" w:styleId="Paveiksliukas">
    <w:name w:val="Paveiksliukas"/>
    <w:basedOn w:val="Tekstas"/>
    <w:rsid w:val="001F5771"/>
    <w:pPr>
      <w:keepNext/>
      <w:ind w:firstLine="0"/>
      <w:jc w:val="center"/>
    </w:pPr>
  </w:style>
  <w:style w:type="paragraph" w:customStyle="1" w:styleId="Tekstasbulleted">
    <w:name w:val="Tekstas_bulleted"/>
    <w:basedOn w:val="Tekstas"/>
    <w:rsid w:val="001F5771"/>
    <w:pPr>
      <w:numPr>
        <w:numId w:val="19"/>
      </w:numPr>
    </w:pPr>
  </w:style>
  <w:style w:type="character" w:customStyle="1" w:styleId="BalloonTextChar">
    <w:name w:val="Balloon Text Char"/>
    <w:link w:val="BalloonText"/>
    <w:uiPriority w:val="99"/>
    <w:semiHidden/>
    <w:rsid w:val="001F5771"/>
    <w:rPr>
      <w:rFonts w:ascii="Tahoma" w:hAnsi="Tahoma" w:cs="Tahoma"/>
      <w:sz w:val="16"/>
      <w:szCs w:val="16"/>
    </w:rPr>
  </w:style>
  <w:style w:type="paragraph" w:customStyle="1" w:styleId="numeracijaskliaustas">
    <w:name w:val="numeracija_skliaustas"/>
    <w:basedOn w:val="List"/>
    <w:qFormat/>
    <w:rsid w:val="005F6169"/>
    <w:pPr>
      <w:numPr>
        <w:numId w:val="21"/>
      </w:numPr>
      <w:jc w:val="both"/>
    </w:pPr>
    <w:rPr>
      <w:rFonts w:ascii="Times New Roman" w:hAnsi="Times New Roman"/>
      <w:sz w:val="24"/>
    </w:rPr>
  </w:style>
  <w:style w:type="paragraph" w:customStyle="1" w:styleId="numeracijataskas">
    <w:name w:val="numeracija_taskas"/>
    <w:basedOn w:val="List"/>
    <w:qFormat/>
    <w:rsid w:val="005F6169"/>
    <w:pPr>
      <w:numPr>
        <w:numId w:val="22"/>
      </w:numPr>
      <w:jc w:val="both"/>
    </w:pPr>
    <w:rPr>
      <w:rFonts w:ascii="Times New Roman" w:hAnsi="Times New Roman"/>
      <w:sz w:val="24"/>
    </w:rPr>
  </w:style>
  <w:style w:type="paragraph" w:styleId="List">
    <w:name w:val="List"/>
    <w:basedOn w:val="Normal"/>
    <w:rsid w:val="005F6169"/>
    <w:pPr>
      <w:ind w:left="360" w:hanging="360"/>
      <w:contextualSpacing/>
    </w:pPr>
  </w:style>
  <w:style w:type="paragraph" w:styleId="ListParagraph">
    <w:name w:val="List Paragraph"/>
    <w:basedOn w:val="Normal"/>
    <w:uiPriority w:val="34"/>
    <w:qFormat/>
    <w:rsid w:val="005F6169"/>
    <w:pPr>
      <w:ind w:left="720"/>
    </w:pPr>
  </w:style>
  <w:style w:type="character" w:customStyle="1" w:styleId="Heading4Char">
    <w:name w:val="Heading 4 Char"/>
    <w:link w:val="Heading4"/>
    <w:rsid w:val="000C1959"/>
    <w:rPr>
      <w:rFonts w:ascii="Arial" w:hAnsi="Arial"/>
      <w:b/>
    </w:rPr>
  </w:style>
  <w:style w:type="character" w:customStyle="1" w:styleId="Heading5Char">
    <w:name w:val="Heading 5 Char"/>
    <w:link w:val="Heading5"/>
    <w:rsid w:val="000C1959"/>
    <w:rPr>
      <w:rFonts w:ascii="Arial" w:hAnsi="Arial"/>
      <w:b/>
      <w:i/>
    </w:rPr>
  </w:style>
  <w:style w:type="character" w:customStyle="1" w:styleId="Heading6Char">
    <w:name w:val="Heading 6 Char"/>
    <w:link w:val="Heading6"/>
    <w:rsid w:val="000C1959"/>
    <w:rPr>
      <w:rFonts w:ascii="Arial" w:hAnsi="Arial"/>
      <w:i/>
    </w:rPr>
  </w:style>
  <w:style w:type="character" w:customStyle="1" w:styleId="Heading7Char">
    <w:name w:val="Heading 7 Char"/>
    <w:link w:val="Heading7"/>
    <w:rsid w:val="000C1959"/>
    <w:rPr>
      <w:rFonts w:ascii="Arial" w:hAnsi="Arial"/>
    </w:rPr>
  </w:style>
  <w:style w:type="character" w:customStyle="1" w:styleId="Heading8Char">
    <w:name w:val="Heading 8 Char"/>
    <w:link w:val="Heading8"/>
    <w:rsid w:val="000C1959"/>
    <w:rPr>
      <w:rFonts w:ascii="Arial" w:hAnsi="Arial"/>
      <w:sz w:val="18"/>
    </w:rPr>
  </w:style>
  <w:style w:type="character" w:customStyle="1" w:styleId="Heading9Char">
    <w:name w:val="Heading 9 Char"/>
    <w:link w:val="Heading9"/>
    <w:rsid w:val="000C1959"/>
    <w:rPr>
      <w:rFonts w:ascii="Arial" w:hAnsi="Arial"/>
      <w:i/>
      <w:sz w:val="18"/>
    </w:rPr>
  </w:style>
  <w:style w:type="character" w:customStyle="1" w:styleId="HTMLPreformattedChar">
    <w:name w:val="HTML Preformatted Char"/>
    <w:link w:val="HTMLPreformatted"/>
    <w:rsid w:val="000C1959"/>
    <w:rPr>
      <w:rFonts w:ascii="Courier New" w:hAnsi="Courier New" w:cs="Courier New"/>
      <w:lang w:val="lt-LT" w:eastAsia="lt-LT"/>
    </w:rPr>
  </w:style>
  <w:style w:type="character" w:customStyle="1" w:styleId="FootnoteTextChar">
    <w:name w:val="Footnote Text Char"/>
    <w:link w:val="FootnoteText"/>
    <w:semiHidden/>
    <w:rsid w:val="000C1959"/>
    <w:rPr>
      <w:lang w:val="lt-LT" w:eastAsia="lt-LT"/>
    </w:rPr>
  </w:style>
  <w:style w:type="character" w:customStyle="1" w:styleId="HeaderChar">
    <w:name w:val="Header Char"/>
    <w:link w:val="Header"/>
    <w:rsid w:val="000C1959"/>
    <w:rPr>
      <w:rFonts w:ascii="Arial" w:hAnsi="Arial"/>
    </w:rPr>
  </w:style>
  <w:style w:type="character" w:customStyle="1" w:styleId="FooterChar">
    <w:name w:val="Footer Char"/>
    <w:link w:val="Footer"/>
    <w:rsid w:val="000C1959"/>
    <w:rPr>
      <w:rFonts w:ascii="Arial" w:hAnsi="Arial"/>
    </w:rPr>
  </w:style>
  <w:style w:type="paragraph" w:styleId="ListNumber2">
    <w:name w:val="List Number 2"/>
    <w:basedOn w:val="Normal"/>
    <w:uiPriority w:val="99"/>
    <w:unhideWhenUsed/>
    <w:rsid w:val="00D01A27"/>
    <w:pPr>
      <w:numPr>
        <w:numId w:val="25"/>
      </w:numPr>
      <w:spacing w:after="200" w:line="312" w:lineRule="auto"/>
      <w:contextualSpacing/>
      <w:jc w:val="both"/>
    </w:pPr>
    <w:rPr>
      <w:rFonts w:ascii="Times New Roman" w:eastAsia="Calibri" w:hAnsi="Times New Roman"/>
      <w:sz w:val="24"/>
      <w:szCs w:val="22"/>
      <w:lang w:val="en-GB"/>
    </w:rPr>
  </w:style>
  <w:style w:type="paragraph" w:styleId="NormalWeb">
    <w:name w:val="Normal (Web)"/>
    <w:basedOn w:val="Normal"/>
    <w:uiPriority w:val="99"/>
    <w:unhideWhenUsed/>
    <w:rsid w:val="00D01A27"/>
    <w:pPr>
      <w:spacing w:before="100" w:beforeAutospacing="1" w:after="100" w:afterAutospacing="1"/>
    </w:pPr>
    <w:rPr>
      <w:rFonts w:ascii="Times New Roman" w:hAnsi="Times New Roman"/>
      <w:sz w:val="24"/>
      <w:szCs w:val="24"/>
      <w:lang w:val="pl-PL" w:eastAsia="pl-PL"/>
    </w:rPr>
  </w:style>
  <w:style w:type="paragraph" w:customStyle="1" w:styleId="Tekstasnumbered2">
    <w:name w:val="Tekstas_numbered_2"/>
    <w:basedOn w:val="Tekstas"/>
    <w:next w:val="Tekstas"/>
    <w:qFormat/>
    <w:rsid w:val="00496590"/>
    <w:pPr>
      <w:numPr>
        <w:numId w:val="37"/>
      </w:numPr>
      <w:spacing w:before="120" w:after="120"/>
      <w:ind w:hanging="357"/>
      <w:contextualSpacing/>
    </w:pPr>
    <w:rPr>
      <w:lang w:val="lt-LT"/>
    </w:rPr>
  </w:style>
  <w:style w:type="character" w:styleId="PlaceholderText">
    <w:name w:val="Placeholder Text"/>
    <w:uiPriority w:val="99"/>
    <w:semiHidden/>
    <w:rsid w:val="00B649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08949">
      <w:bodyDiv w:val="1"/>
      <w:marLeft w:val="0"/>
      <w:marRight w:val="0"/>
      <w:marTop w:val="0"/>
      <w:marBottom w:val="0"/>
      <w:divBdr>
        <w:top w:val="none" w:sz="0" w:space="0" w:color="auto"/>
        <w:left w:val="none" w:sz="0" w:space="0" w:color="auto"/>
        <w:bottom w:val="none" w:sz="0" w:space="0" w:color="auto"/>
        <w:right w:val="none" w:sz="0" w:space="0" w:color="auto"/>
      </w:divBdr>
    </w:div>
    <w:div w:id="303396447">
      <w:bodyDiv w:val="1"/>
      <w:marLeft w:val="0"/>
      <w:marRight w:val="0"/>
      <w:marTop w:val="0"/>
      <w:marBottom w:val="0"/>
      <w:divBdr>
        <w:top w:val="none" w:sz="0" w:space="0" w:color="auto"/>
        <w:left w:val="none" w:sz="0" w:space="0" w:color="auto"/>
        <w:bottom w:val="none" w:sz="0" w:space="0" w:color="auto"/>
        <w:right w:val="none" w:sz="0" w:space="0" w:color="auto"/>
      </w:divBdr>
      <w:divsChild>
        <w:div w:id="560215678">
          <w:marLeft w:val="0"/>
          <w:marRight w:val="0"/>
          <w:marTop w:val="0"/>
          <w:marBottom w:val="0"/>
          <w:divBdr>
            <w:top w:val="none" w:sz="0" w:space="0" w:color="auto"/>
            <w:left w:val="none" w:sz="0" w:space="0" w:color="auto"/>
            <w:bottom w:val="none" w:sz="0" w:space="0" w:color="auto"/>
            <w:right w:val="none" w:sz="0" w:space="0" w:color="auto"/>
          </w:divBdr>
          <w:divsChild>
            <w:div w:id="670256788">
              <w:marLeft w:val="0"/>
              <w:marRight w:val="0"/>
              <w:marTop w:val="0"/>
              <w:marBottom w:val="0"/>
              <w:divBdr>
                <w:top w:val="none" w:sz="0" w:space="0" w:color="auto"/>
                <w:left w:val="none" w:sz="0" w:space="0" w:color="auto"/>
                <w:bottom w:val="none" w:sz="0" w:space="0" w:color="auto"/>
                <w:right w:val="none" w:sz="0" w:space="0" w:color="auto"/>
              </w:divBdr>
              <w:divsChild>
                <w:div w:id="1177380418">
                  <w:marLeft w:val="0"/>
                  <w:marRight w:val="0"/>
                  <w:marTop w:val="0"/>
                  <w:marBottom w:val="0"/>
                  <w:divBdr>
                    <w:top w:val="none" w:sz="0" w:space="0" w:color="auto"/>
                    <w:left w:val="none" w:sz="0" w:space="0" w:color="auto"/>
                    <w:bottom w:val="none" w:sz="0" w:space="0" w:color="auto"/>
                    <w:right w:val="none" w:sz="0" w:space="0" w:color="auto"/>
                  </w:divBdr>
                  <w:divsChild>
                    <w:div w:id="1070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875511">
      <w:bodyDiv w:val="1"/>
      <w:marLeft w:val="0"/>
      <w:marRight w:val="0"/>
      <w:marTop w:val="0"/>
      <w:marBottom w:val="0"/>
      <w:divBdr>
        <w:top w:val="none" w:sz="0" w:space="0" w:color="auto"/>
        <w:left w:val="none" w:sz="0" w:space="0" w:color="auto"/>
        <w:bottom w:val="none" w:sz="0" w:space="0" w:color="auto"/>
        <w:right w:val="none" w:sz="0" w:space="0" w:color="auto"/>
      </w:divBdr>
    </w:div>
    <w:div w:id="545684420">
      <w:bodyDiv w:val="1"/>
      <w:marLeft w:val="0"/>
      <w:marRight w:val="0"/>
      <w:marTop w:val="0"/>
      <w:marBottom w:val="0"/>
      <w:divBdr>
        <w:top w:val="none" w:sz="0" w:space="0" w:color="auto"/>
        <w:left w:val="none" w:sz="0" w:space="0" w:color="auto"/>
        <w:bottom w:val="none" w:sz="0" w:space="0" w:color="auto"/>
        <w:right w:val="none" w:sz="0" w:space="0" w:color="auto"/>
      </w:divBdr>
    </w:div>
    <w:div w:id="589847917">
      <w:bodyDiv w:val="1"/>
      <w:marLeft w:val="0"/>
      <w:marRight w:val="0"/>
      <w:marTop w:val="0"/>
      <w:marBottom w:val="0"/>
      <w:divBdr>
        <w:top w:val="none" w:sz="0" w:space="0" w:color="auto"/>
        <w:left w:val="none" w:sz="0" w:space="0" w:color="auto"/>
        <w:bottom w:val="none" w:sz="0" w:space="0" w:color="auto"/>
        <w:right w:val="none" w:sz="0" w:space="0" w:color="auto"/>
      </w:divBdr>
    </w:div>
    <w:div w:id="1328435727">
      <w:bodyDiv w:val="1"/>
      <w:marLeft w:val="0"/>
      <w:marRight w:val="0"/>
      <w:marTop w:val="0"/>
      <w:marBottom w:val="0"/>
      <w:divBdr>
        <w:top w:val="none" w:sz="0" w:space="0" w:color="auto"/>
        <w:left w:val="none" w:sz="0" w:space="0" w:color="auto"/>
        <w:bottom w:val="none" w:sz="0" w:space="0" w:color="auto"/>
        <w:right w:val="none" w:sz="0" w:space="0" w:color="auto"/>
      </w:divBdr>
    </w:div>
    <w:div w:id="1878082782">
      <w:bodyDiv w:val="1"/>
      <w:marLeft w:val="0"/>
      <w:marRight w:val="0"/>
      <w:marTop w:val="0"/>
      <w:marBottom w:val="0"/>
      <w:divBdr>
        <w:top w:val="none" w:sz="0" w:space="0" w:color="auto"/>
        <w:left w:val="none" w:sz="0" w:space="0" w:color="auto"/>
        <w:bottom w:val="none" w:sz="0" w:space="0" w:color="auto"/>
        <w:right w:val="none" w:sz="0" w:space="0" w:color="auto"/>
      </w:divBdr>
      <w:divsChild>
        <w:div w:id="935359065">
          <w:marLeft w:val="0"/>
          <w:marRight w:val="0"/>
          <w:marTop w:val="0"/>
          <w:marBottom w:val="0"/>
          <w:divBdr>
            <w:top w:val="none" w:sz="0" w:space="0" w:color="auto"/>
            <w:left w:val="none" w:sz="0" w:space="0" w:color="auto"/>
            <w:bottom w:val="none" w:sz="0" w:space="0" w:color="auto"/>
            <w:right w:val="none" w:sz="0" w:space="0" w:color="auto"/>
          </w:divBdr>
          <w:divsChild>
            <w:div w:id="777336537">
              <w:marLeft w:val="0"/>
              <w:marRight w:val="0"/>
              <w:marTop w:val="0"/>
              <w:marBottom w:val="0"/>
              <w:divBdr>
                <w:top w:val="none" w:sz="0" w:space="0" w:color="auto"/>
                <w:left w:val="none" w:sz="0" w:space="0" w:color="auto"/>
                <w:bottom w:val="none" w:sz="0" w:space="0" w:color="auto"/>
                <w:right w:val="none" w:sz="0" w:space="0" w:color="auto"/>
              </w:divBdr>
              <w:divsChild>
                <w:div w:id="3360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hyperlink" Target="https://en.wikipedia.org/wiki/Knight%27s_tour" TargetMode="Externa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hyperlink" Target="https://en.wikipedia.org/wiki/Graph_traversal" TargetMode="External"/><Relationship Id="rId68" Type="http://schemas.openxmlformats.org/officeDocument/2006/relationships/image" Target="media/image41.jpe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1.jpeg"/><Relationship Id="rId133" Type="http://schemas.openxmlformats.org/officeDocument/2006/relationships/image" Target="media/image101.jpeg"/><Relationship Id="rId138" Type="http://schemas.openxmlformats.org/officeDocument/2006/relationships/image" Target="media/image106.jpeg"/><Relationship Id="rId154" Type="http://schemas.openxmlformats.org/officeDocument/2006/relationships/image" Target="media/image116.jpeg"/><Relationship Id="rId159" Type="http://schemas.openxmlformats.org/officeDocument/2006/relationships/image" Target="media/image121.jpeg"/><Relationship Id="rId175" Type="http://schemas.openxmlformats.org/officeDocument/2006/relationships/image" Target="media/image131.jpeg"/><Relationship Id="rId170" Type="http://schemas.openxmlformats.org/officeDocument/2006/relationships/hyperlink" Target="https://en.wikipedia.org/wiki/Problem_of_universals" TargetMode="External"/><Relationship Id="rId191" Type="http://schemas.openxmlformats.org/officeDocument/2006/relationships/hyperlink" Target="http://mind.oxfordjournals.org/content/LIX/236/433" TargetMode="External"/><Relationship Id="rId16" Type="http://schemas.openxmlformats.org/officeDocument/2006/relationships/image" Target="media/image4.jpeg"/><Relationship Id="rId107" Type="http://schemas.openxmlformats.org/officeDocument/2006/relationships/image" Target="media/image77.jpeg"/><Relationship Id="rId11" Type="http://schemas.openxmlformats.org/officeDocument/2006/relationships/hyperlink" Target="https://en.wikipedia.org/wiki/Logic" TargetMode="External"/><Relationship Id="rId32" Type="http://schemas.openxmlformats.org/officeDocument/2006/relationships/image" Target="media/image14.jpeg"/><Relationship Id="rId37" Type="http://schemas.openxmlformats.org/officeDocument/2006/relationships/image" Target="media/image17.jpeg"/><Relationship Id="rId53" Type="http://schemas.openxmlformats.org/officeDocument/2006/relationships/hyperlink" Target="https://en.wikipedia.org/wiki/Ariadne" TargetMode="External"/><Relationship Id="rId58" Type="http://schemas.openxmlformats.org/officeDocument/2006/relationships/image" Target="media/image35.jpe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73.jpeg"/><Relationship Id="rId123" Type="http://schemas.openxmlformats.org/officeDocument/2006/relationships/image" Target="media/image92.jpeg"/><Relationship Id="rId128" Type="http://schemas.openxmlformats.org/officeDocument/2006/relationships/image" Target="media/image97.jpeg"/><Relationship Id="rId144" Type="http://schemas.openxmlformats.org/officeDocument/2006/relationships/header" Target="header2.xml"/><Relationship Id="rId149"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jpeg"/><Relationship Id="rId160" Type="http://schemas.openxmlformats.org/officeDocument/2006/relationships/hyperlink" Target="https://en.wikipedia.org/wiki/Turing_test" TargetMode="External"/><Relationship Id="rId165" Type="http://schemas.openxmlformats.org/officeDocument/2006/relationships/hyperlink" Target="https://en.wikipedia.org/wiki/ELIZA" TargetMode="External"/><Relationship Id="rId181" Type="http://schemas.openxmlformats.org/officeDocument/2006/relationships/image" Target="media/image136.png"/><Relationship Id="rId186" Type="http://schemas.openxmlformats.org/officeDocument/2006/relationships/hyperlink" Target="http://aima.cs.berkeley.edu" TargetMode="External"/><Relationship Id="rId22" Type="http://schemas.openxmlformats.org/officeDocument/2006/relationships/image" Target="media/image6.jpeg"/><Relationship Id="rId27" Type="http://schemas.openxmlformats.org/officeDocument/2006/relationships/oleObject" Target="embeddings/oleObject2.bin"/><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hyperlink" Target="https://en.wikipedia.org/wiki/Breadth-first_search" TargetMode="External"/><Relationship Id="rId69" Type="http://schemas.openxmlformats.org/officeDocument/2006/relationships/image" Target="media/image42.jpeg"/><Relationship Id="rId113" Type="http://schemas.openxmlformats.org/officeDocument/2006/relationships/image" Target="media/image82.jpeg"/><Relationship Id="rId118" Type="http://schemas.openxmlformats.org/officeDocument/2006/relationships/image" Target="media/image87.jpe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52.jpeg"/><Relationship Id="rId85" Type="http://schemas.openxmlformats.org/officeDocument/2006/relationships/image" Target="media/image57.jpeg"/><Relationship Id="rId150" Type="http://schemas.openxmlformats.org/officeDocument/2006/relationships/image" Target="media/image112.jpeg"/><Relationship Id="rId155" Type="http://schemas.openxmlformats.org/officeDocument/2006/relationships/image" Target="media/image117.jpeg"/><Relationship Id="rId171" Type="http://schemas.openxmlformats.org/officeDocument/2006/relationships/image" Target="media/image127.jpeg"/><Relationship Id="rId176" Type="http://schemas.openxmlformats.org/officeDocument/2006/relationships/image" Target="media/image132.jpeg"/><Relationship Id="rId192" Type="http://schemas.openxmlformats.org/officeDocument/2006/relationships/fontTable" Target="fontTable.xml"/><Relationship Id="rId12" Type="http://schemas.openxmlformats.org/officeDocument/2006/relationships/hyperlink" Target="https://en.wikipedia.org/wiki/Towers_of_Hanoi" TargetMode="External"/><Relationship Id="rId17" Type="http://schemas.openxmlformats.org/officeDocument/2006/relationships/hyperlink" Target="https://en.wikipedia.org/wiki/Monkey_and_banana_problem" TargetMode="External"/><Relationship Id="rId33" Type="http://schemas.openxmlformats.org/officeDocument/2006/relationships/hyperlink" Target="https://en.wikipedia.org/wiki/Eight_queens_puzzle" TargetMode="External"/><Relationship Id="rId38" Type="http://schemas.openxmlformats.org/officeDocument/2006/relationships/image" Target="media/image18.jpeg"/><Relationship Id="rId59" Type="http://schemas.openxmlformats.org/officeDocument/2006/relationships/image" Target="media/image36.jpeg"/><Relationship Id="rId103" Type="http://schemas.openxmlformats.org/officeDocument/2006/relationships/image" Target="media/image74.jpeg"/><Relationship Id="rId108" Type="http://schemas.openxmlformats.org/officeDocument/2006/relationships/image" Target="media/image78.jpeg"/><Relationship Id="rId124" Type="http://schemas.openxmlformats.org/officeDocument/2006/relationships/image" Target="media/image93.jpeg"/><Relationship Id="rId129" Type="http://schemas.openxmlformats.org/officeDocument/2006/relationships/image" Target="media/image98.jpeg"/><Relationship Id="rId54" Type="http://schemas.openxmlformats.org/officeDocument/2006/relationships/image" Target="media/image31.jpeg"/><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63.jpeg"/><Relationship Id="rId96" Type="http://schemas.openxmlformats.org/officeDocument/2006/relationships/image" Target="media/image68.jpeg"/><Relationship Id="rId140" Type="http://schemas.openxmlformats.org/officeDocument/2006/relationships/image" Target="media/image108.jpeg"/><Relationship Id="rId145" Type="http://schemas.openxmlformats.org/officeDocument/2006/relationships/footer" Target="footer1.xml"/><Relationship Id="rId161" Type="http://schemas.openxmlformats.org/officeDocument/2006/relationships/image" Target="media/image122.jpeg"/><Relationship Id="rId166" Type="http://schemas.openxmlformats.org/officeDocument/2006/relationships/hyperlink" Target="https://en.wikipedia.org/wiki/Extensional_and_intensional_definitions" TargetMode="External"/><Relationship Id="rId182" Type="http://schemas.openxmlformats.org/officeDocument/2006/relationships/image" Target="media/image137.png"/><Relationship Id="rId187" Type="http://schemas.openxmlformats.org/officeDocument/2006/relationships/hyperlink" Target="http://www.cs.uu.nl/groups/IS/archive/henry/action.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0.jpeg"/><Relationship Id="rId49" Type="http://schemas.openxmlformats.org/officeDocument/2006/relationships/image" Target="media/image29.jpeg"/><Relationship Id="rId114" Type="http://schemas.openxmlformats.org/officeDocument/2006/relationships/image" Target="media/image83.jpeg"/><Relationship Id="rId119" Type="http://schemas.openxmlformats.org/officeDocument/2006/relationships/image" Target="media/image88.jpeg"/><Relationship Id="rId44" Type="http://schemas.openxmlformats.org/officeDocument/2006/relationships/image" Target="media/image24.jpeg"/><Relationship Id="rId60" Type="http://schemas.openxmlformats.org/officeDocument/2006/relationships/image" Target="media/image37.jpeg"/><Relationship Id="rId65" Type="http://schemas.openxmlformats.org/officeDocument/2006/relationships/image" Target="media/image38.jpeg"/><Relationship Id="rId81" Type="http://schemas.openxmlformats.org/officeDocument/2006/relationships/image" Target="media/image53.jpeg"/><Relationship Id="rId86" Type="http://schemas.openxmlformats.org/officeDocument/2006/relationships/image" Target="media/image58.jpeg"/><Relationship Id="rId130" Type="http://schemas.openxmlformats.org/officeDocument/2006/relationships/hyperlink" Target="https://en.wikipedia.org/wiki/Resolution_(logic)" TargetMode="External"/><Relationship Id="rId135" Type="http://schemas.openxmlformats.org/officeDocument/2006/relationships/image" Target="media/image103.jpeg"/><Relationship Id="rId151" Type="http://schemas.openxmlformats.org/officeDocument/2006/relationships/image" Target="media/image113.jpeg"/><Relationship Id="rId156" Type="http://schemas.openxmlformats.org/officeDocument/2006/relationships/image" Target="media/image118.jpeg"/><Relationship Id="rId177" Type="http://schemas.openxmlformats.org/officeDocument/2006/relationships/image" Target="media/image133.jpeg"/><Relationship Id="rId172" Type="http://schemas.openxmlformats.org/officeDocument/2006/relationships/image" Target="media/image128.jpeg"/><Relationship Id="rId193" Type="http://schemas.openxmlformats.org/officeDocument/2006/relationships/theme" Target="theme/theme1.xml"/><Relationship Id="rId13" Type="http://schemas.openxmlformats.org/officeDocument/2006/relationships/image" Target="media/image1.jpeg"/><Relationship Id="rId18" Type="http://schemas.openxmlformats.org/officeDocument/2006/relationships/hyperlink" Target="http://www.nomodes.com/Larry_Tesler_Consulting/Adages_and_Coinages.html" TargetMode="External"/><Relationship Id="rId39" Type="http://schemas.openxmlformats.org/officeDocument/2006/relationships/image" Target="media/image19.jpeg"/><Relationship Id="rId109" Type="http://schemas.openxmlformats.org/officeDocument/2006/relationships/image" Target="media/image79.jpeg"/><Relationship Id="rId34" Type="http://schemas.openxmlformats.org/officeDocument/2006/relationships/image" Target="media/image15.jpeg"/><Relationship Id="rId50" Type="http://schemas.openxmlformats.org/officeDocument/2006/relationships/hyperlink" Target="https://en.wikipedia.org/wiki/Labyrinth" TargetMode="External"/><Relationship Id="rId55" Type="http://schemas.openxmlformats.org/officeDocument/2006/relationships/image" Target="media/image32.jpeg"/><Relationship Id="rId76" Type="http://schemas.openxmlformats.org/officeDocument/2006/relationships/image" Target="media/image48.jpeg"/><Relationship Id="rId97" Type="http://schemas.openxmlformats.org/officeDocument/2006/relationships/image" Target="media/image69.jpeg"/><Relationship Id="rId104" Type="http://schemas.openxmlformats.org/officeDocument/2006/relationships/image" Target="media/image75.jpeg"/><Relationship Id="rId120" Type="http://schemas.openxmlformats.org/officeDocument/2006/relationships/image" Target="media/image89.jpeg"/><Relationship Id="rId125" Type="http://schemas.openxmlformats.org/officeDocument/2006/relationships/image" Target="media/image94.jpeg"/><Relationship Id="rId141" Type="http://schemas.openxmlformats.org/officeDocument/2006/relationships/image" Target="media/image109.jpeg"/><Relationship Id="rId146" Type="http://schemas.openxmlformats.org/officeDocument/2006/relationships/footer" Target="footer2.xml"/><Relationship Id="rId167" Type="http://schemas.openxmlformats.org/officeDocument/2006/relationships/image" Target="media/image124.jpeg"/><Relationship Id="rId188" Type="http://schemas.openxmlformats.org/officeDocument/2006/relationships/hyperlink" Target="http://www.cs.uu.nl/deon2006/tbc+hp.pdf"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jpeg"/><Relationship Id="rId162" Type="http://schemas.openxmlformats.org/officeDocument/2006/relationships/image" Target="media/image123.jpeg"/><Relationship Id="rId183" Type="http://schemas.openxmlformats.org/officeDocument/2006/relationships/hyperlink" Target="https://en.wikipedia.org/wiki/Group_(mathematics)" TargetMode="Externa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8.wmf"/><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39.jpeg"/><Relationship Id="rId87" Type="http://schemas.openxmlformats.org/officeDocument/2006/relationships/image" Target="media/image59.jpeg"/><Relationship Id="rId110" Type="http://schemas.openxmlformats.org/officeDocument/2006/relationships/hyperlink" Target="http://juliuschainingexample.appspot.com/" TargetMode="External"/><Relationship Id="rId115" Type="http://schemas.openxmlformats.org/officeDocument/2006/relationships/image" Target="media/image84.jpeg"/><Relationship Id="rId131" Type="http://schemas.openxmlformats.org/officeDocument/2006/relationships/image" Target="media/image99.jpeg"/><Relationship Id="rId136" Type="http://schemas.openxmlformats.org/officeDocument/2006/relationships/image" Target="media/image104.jpeg"/><Relationship Id="rId157" Type="http://schemas.openxmlformats.org/officeDocument/2006/relationships/image" Target="media/image119.jpeg"/><Relationship Id="rId178" Type="http://schemas.openxmlformats.org/officeDocument/2006/relationships/image" Target="media/image134.jpeg"/><Relationship Id="rId61" Type="http://schemas.openxmlformats.org/officeDocument/2006/relationships/hyperlink" Target="https://en.wikipedia.org/wiki/Breadth-first_search" TargetMode="External"/><Relationship Id="rId82" Type="http://schemas.openxmlformats.org/officeDocument/2006/relationships/image" Target="media/image54.jpeg"/><Relationship Id="rId152" Type="http://schemas.openxmlformats.org/officeDocument/2006/relationships/image" Target="media/image114.jpeg"/><Relationship Id="rId173" Type="http://schemas.openxmlformats.org/officeDocument/2006/relationships/image" Target="media/image129.jpeg"/><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hyperlink" Target="http://www.oed.com/" TargetMode="External"/><Relationship Id="rId56" Type="http://schemas.openxmlformats.org/officeDocument/2006/relationships/image" Target="media/image33.jpeg"/><Relationship Id="rId77" Type="http://schemas.openxmlformats.org/officeDocument/2006/relationships/image" Target="media/image49.jpeg"/><Relationship Id="rId100" Type="http://schemas.openxmlformats.org/officeDocument/2006/relationships/image" Target="media/image72.jpeg"/><Relationship Id="rId105" Type="http://schemas.openxmlformats.org/officeDocument/2006/relationships/image" Target="media/image76.jpeg"/><Relationship Id="rId126" Type="http://schemas.openxmlformats.org/officeDocument/2006/relationships/image" Target="media/image95.jpeg"/><Relationship Id="rId147" Type="http://schemas.openxmlformats.org/officeDocument/2006/relationships/header" Target="header3.xml"/><Relationship Id="rId168" Type="http://schemas.openxmlformats.org/officeDocument/2006/relationships/image" Target="media/image125.jpeg"/><Relationship Id="rId8" Type="http://schemas.openxmlformats.org/officeDocument/2006/relationships/hyperlink" Target="https://www.mif.vu.lt/~cyras/AI/ai-cyras.pdf" TargetMode="External"/><Relationship Id="rId51" Type="http://schemas.openxmlformats.org/officeDocument/2006/relationships/hyperlink" Target="https://en.wikipedia.org/wiki/Maze_solving_algorithm" TargetMode="External"/><Relationship Id="rId72" Type="http://schemas.openxmlformats.org/officeDocument/2006/relationships/hyperlink" Target="https://en.wikipedia.org/wiki/Dijkstra%27s_algorithm" TargetMode="External"/><Relationship Id="rId93" Type="http://schemas.openxmlformats.org/officeDocument/2006/relationships/image" Target="media/image65.png"/><Relationship Id="rId98" Type="http://schemas.openxmlformats.org/officeDocument/2006/relationships/image" Target="media/image70.jpeg"/><Relationship Id="rId121" Type="http://schemas.openxmlformats.org/officeDocument/2006/relationships/image" Target="media/image90.jpeg"/><Relationship Id="rId142" Type="http://schemas.openxmlformats.org/officeDocument/2006/relationships/image" Target="media/image110.jpeg"/><Relationship Id="rId163" Type="http://schemas.openxmlformats.org/officeDocument/2006/relationships/hyperlink" Target="https://en.wikipedia.org/wiki/Chinese_room" TargetMode="External"/><Relationship Id="rId184" Type="http://schemas.openxmlformats.org/officeDocument/2006/relationships/image" Target="media/image138.jpeg"/><Relationship Id="rId189" Type="http://schemas.openxmlformats.org/officeDocument/2006/relationships/hyperlink" Target="http://www.mathematik.uni-marburg.de/~hesse/papers/fri-full.pdf" TargetMode="External"/><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26.jpeg"/><Relationship Id="rId67" Type="http://schemas.openxmlformats.org/officeDocument/2006/relationships/image" Target="media/image40.jpeg"/><Relationship Id="rId116" Type="http://schemas.openxmlformats.org/officeDocument/2006/relationships/image" Target="media/image85.jpeg"/><Relationship Id="rId137" Type="http://schemas.openxmlformats.org/officeDocument/2006/relationships/image" Target="media/image105.jpeg"/><Relationship Id="rId158" Type="http://schemas.openxmlformats.org/officeDocument/2006/relationships/image" Target="media/image120.jpeg"/><Relationship Id="rId20" Type="http://schemas.openxmlformats.org/officeDocument/2006/relationships/hyperlink" Target="http://www.oed.com/" TargetMode="External"/><Relationship Id="rId41" Type="http://schemas.openxmlformats.org/officeDocument/2006/relationships/image" Target="media/image21.jpeg"/><Relationship Id="rId62" Type="http://schemas.openxmlformats.org/officeDocument/2006/relationships/hyperlink" Target="https://en.wikipedia.org/wiki/Depth-first_search" TargetMode="External"/><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80.jpeg"/><Relationship Id="rId132" Type="http://schemas.openxmlformats.org/officeDocument/2006/relationships/image" Target="media/image100.jpeg"/><Relationship Id="rId153" Type="http://schemas.openxmlformats.org/officeDocument/2006/relationships/image" Target="media/image115.jpeg"/><Relationship Id="rId174" Type="http://schemas.openxmlformats.org/officeDocument/2006/relationships/image" Target="media/image130.jpeg"/><Relationship Id="rId179" Type="http://schemas.openxmlformats.org/officeDocument/2006/relationships/image" Target="media/image135.png"/><Relationship Id="rId190" Type="http://schemas.openxmlformats.org/officeDocument/2006/relationships/hyperlink" Target="http://iaoa.org/isc2012/docs/Guarino2009_What_is_an_Ontology.pdf" TargetMode="External"/><Relationship Id="rId15" Type="http://schemas.openxmlformats.org/officeDocument/2006/relationships/image" Target="media/image3.jpeg"/><Relationship Id="rId36" Type="http://schemas.openxmlformats.org/officeDocument/2006/relationships/image" Target="media/image16.jpeg"/><Relationship Id="rId57" Type="http://schemas.openxmlformats.org/officeDocument/2006/relationships/image" Target="media/image34.jpeg"/><Relationship Id="rId106" Type="http://schemas.openxmlformats.org/officeDocument/2006/relationships/hyperlink" Target="https://en.wikipedia.org/wiki/A*_search_algorithm" TargetMode="External"/><Relationship Id="rId127" Type="http://schemas.openxmlformats.org/officeDocument/2006/relationships/image" Target="media/image96.jpeg"/><Relationship Id="rId10" Type="http://schemas.openxmlformats.org/officeDocument/2006/relationships/hyperlink" Target="https://www.acm.org/publications/class-2012" TargetMode="External"/><Relationship Id="rId31" Type="http://schemas.openxmlformats.org/officeDocument/2006/relationships/image" Target="media/image13.jpeg"/><Relationship Id="rId52" Type="http://schemas.openxmlformats.org/officeDocument/2006/relationships/image" Target="media/image30.jpeg"/><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hyperlink" Target="https://en.wikipedia.org/wiki/A*_search_algorithm" TargetMode="External"/><Relationship Id="rId122" Type="http://schemas.openxmlformats.org/officeDocument/2006/relationships/image" Target="media/image91.jpeg"/><Relationship Id="rId143" Type="http://schemas.openxmlformats.org/officeDocument/2006/relationships/header" Target="header1.xml"/><Relationship Id="rId148" Type="http://schemas.openxmlformats.org/officeDocument/2006/relationships/footer" Target="footer3.xml"/><Relationship Id="rId164" Type="http://schemas.openxmlformats.org/officeDocument/2006/relationships/hyperlink" Target="https://www.youtube.com/watch?v=TryOC83PH1g" TargetMode="External"/><Relationship Id="rId169" Type="http://schemas.openxmlformats.org/officeDocument/2006/relationships/image" Target="media/image126.jpeg"/><Relationship Id="rId185" Type="http://schemas.openxmlformats.org/officeDocument/2006/relationships/hyperlink" Target="http://www.cs.unm.edu/~luger/" TargetMode="External"/><Relationship Id="rId4" Type="http://schemas.openxmlformats.org/officeDocument/2006/relationships/settings" Target="settings.xml"/><Relationship Id="rId9" Type="http://schemas.openxmlformats.org/officeDocument/2006/relationships/hyperlink" Target="https://www.mif.vu.lt/~cyras/AI/ai-cyras.pdf" TargetMode="External"/><Relationship Id="rId180" Type="http://schemas.openxmlformats.org/officeDocument/2006/relationships/hyperlink" Target="https://www.w3.org/2001/sw/wiki/OWL" TargetMode="External"/><Relationship Id="rId26" Type="http://schemas.openxmlformats.org/officeDocument/2006/relationships/image" Target="media/image9.wmf"/></Relationships>
</file>

<file path=word/_rels/footnotes.xml.rels><?xml version="1.0" encoding="UTF-8" standalone="yes"?>
<Relationships xmlns="http://schemas.openxmlformats.org/package/2006/relationships"><Relationship Id="rId2" Type="http://schemas.openxmlformats.org/officeDocument/2006/relationships/hyperlink" Target="https://www.britannica.com/biography/Marvin-Lee-Minsky" TargetMode="External"/><Relationship Id="rId1" Type="http://schemas.openxmlformats.org/officeDocument/2006/relationships/hyperlink" Target="http://www.mif.vu.lt/~cyras/AI/konspektas-intelektualios-sistemos.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ms\template\FocusPM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96508-8597-4B41-B166-CA04BBF1C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FocusPM2.dot</Template>
  <TotalTime>210</TotalTime>
  <Pages>116</Pages>
  <Words>2326</Words>
  <Characters>146565</Characters>
  <Application>Microsoft Office Word</Application>
  <DocSecurity>0</DocSecurity>
  <Lines>2326</Lines>
  <Paragraphs>2326</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Artificial intelligence</vt:lpstr>
      <vt:lpstr>Vilniaus universitetas</vt:lpstr>
    </vt:vector>
  </TitlesOfParts>
  <Manager/>
  <Company/>
  <LinksUpToDate>false</LinksUpToDate>
  <CharactersWithSpaces>146565</CharactersWithSpaces>
  <SharedDoc>false</SharedDoc>
  <HLinks>
    <vt:vector size="468" baseType="variant">
      <vt:variant>
        <vt:i4>5046348</vt:i4>
      </vt:variant>
      <vt:variant>
        <vt:i4>387</vt:i4>
      </vt:variant>
      <vt:variant>
        <vt:i4>0</vt:i4>
      </vt:variant>
      <vt:variant>
        <vt:i4>5</vt:i4>
      </vt:variant>
      <vt:variant>
        <vt:lpwstr>http://www.loebner.net/Prizef/TuringArticle.html</vt:lpwstr>
      </vt:variant>
      <vt:variant>
        <vt:lpwstr/>
      </vt:variant>
      <vt:variant>
        <vt:i4>7929890</vt:i4>
      </vt:variant>
      <vt:variant>
        <vt:i4>384</vt:i4>
      </vt:variant>
      <vt:variant>
        <vt:i4>0</vt:i4>
      </vt:variant>
      <vt:variant>
        <vt:i4>5</vt:i4>
      </vt:variant>
      <vt:variant>
        <vt:lpwstr>http://mind.oxfordjournals.org/content/LIX/236/433</vt:lpwstr>
      </vt:variant>
      <vt:variant>
        <vt:lpwstr/>
      </vt:variant>
      <vt:variant>
        <vt:i4>1114123</vt:i4>
      </vt:variant>
      <vt:variant>
        <vt:i4>381</vt:i4>
      </vt:variant>
      <vt:variant>
        <vt:i4>0</vt:i4>
      </vt:variant>
      <vt:variant>
        <vt:i4>5</vt:i4>
      </vt:variant>
      <vt:variant>
        <vt:lpwstr>http://iaoa.org/isc2012/docs/Guarino2009_What_is_an_Ontology.pdf</vt:lpwstr>
      </vt:variant>
      <vt:variant>
        <vt:lpwstr/>
      </vt:variant>
      <vt:variant>
        <vt:i4>6946939</vt:i4>
      </vt:variant>
      <vt:variant>
        <vt:i4>378</vt:i4>
      </vt:variant>
      <vt:variant>
        <vt:i4>0</vt:i4>
      </vt:variant>
      <vt:variant>
        <vt:i4>5</vt:i4>
      </vt:variant>
      <vt:variant>
        <vt:lpwstr>http://www.cs.uu.nl/deon2006/tbc+hp.pdf</vt:lpwstr>
      </vt:variant>
      <vt:variant>
        <vt:lpwstr/>
      </vt:variant>
      <vt:variant>
        <vt:i4>6881393</vt:i4>
      </vt:variant>
      <vt:variant>
        <vt:i4>375</vt:i4>
      </vt:variant>
      <vt:variant>
        <vt:i4>0</vt:i4>
      </vt:variant>
      <vt:variant>
        <vt:i4>5</vt:i4>
      </vt:variant>
      <vt:variant>
        <vt:lpwstr>http://www.cs.uu.nl/groups/IS/archive/henry/action.pdf</vt:lpwstr>
      </vt:variant>
      <vt:variant>
        <vt:lpwstr/>
      </vt:variant>
      <vt:variant>
        <vt:i4>983111</vt:i4>
      </vt:variant>
      <vt:variant>
        <vt:i4>372</vt:i4>
      </vt:variant>
      <vt:variant>
        <vt:i4>0</vt:i4>
      </vt:variant>
      <vt:variant>
        <vt:i4>5</vt:i4>
      </vt:variant>
      <vt:variant>
        <vt:lpwstr>http://aima.cs.berkeley.edu/</vt:lpwstr>
      </vt:variant>
      <vt:variant>
        <vt:lpwstr/>
      </vt:variant>
      <vt:variant>
        <vt:i4>1310789</vt:i4>
      </vt:variant>
      <vt:variant>
        <vt:i4>369</vt:i4>
      </vt:variant>
      <vt:variant>
        <vt:i4>0</vt:i4>
      </vt:variant>
      <vt:variant>
        <vt:i4>5</vt:i4>
      </vt:variant>
      <vt:variant>
        <vt:lpwstr>http://www.cs.unm.edu/~luger/</vt:lpwstr>
      </vt:variant>
      <vt:variant>
        <vt:lpwstr/>
      </vt:variant>
      <vt:variant>
        <vt:i4>7405685</vt:i4>
      </vt:variant>
      <vt:variant>
        <vt:i4>366</vt:i4>
      </vt:variant>
      <vt:variant>
        <vt:i4>0</vt:i4>
      </vt:variant>
      <vt:variant>
        <vt:i4>5</vt:i4>
      </vt:variant>
      <vt:variant>
        <vt:lpwstr>http://www.w3.org/2001/sw/wiki/OWL</vt:lpwstr>
      </vt:variant>
      <vt:variant>
        <vt:lpwstr/>
      </vt:variant>
      <vt:variant>
        <vt:i4>4784159</vt:i4>
      </vt:variant>
      <vt:variant>
        <vt:i4>363</vt:i4>
      </vt:variant>
      <vt:variant>
        <vt:i4>0</vt:i4>
      </vt:variant>
      <vt:variant>
        <vt:i4>5</vt:i4>
      </vt:variant>
      <vt:variant>
        <vt:lpwstr>http://en.wikipedia.org/wiki/Problem_of_universals</vt:lpwstr>
      </vt:variant>
      <vt:variant>
        <vt:lpwstr/>
      </vt:variant>
      <vt:variant>
        <vt:i4>7340048</vt:i4>
      </vt:variant>
      <vt:variant>
        <vt:i4>360</vt:i4>
      </vt:variant>
      <vt:variant>
        <vt:i4>0</vt:i4>
      </vt:variant>
      <vt:variant>
        <vt:i4>5</vt:i4>
      </vt:variant>
      <vt:variant>
        <vt:lpwstr>http://en.wikipedia.org/wiki/Intensional_definition</vt:lpwstr>
      </vt:variant>
      <vt:variant>
        <vt:lpwstr/>
      </vt:variant>
      <vt:variant>
        <vt:i4>3604518</vt:i4>
      </vt:variant>
      <vt:variant>
        <vt:i4>357</vt:i4>
      </vt:variant>
      <vt:variant>
        <vt:i4>0</vt:i4>
      </vt:variant>
      <vt:variant>
        <vt:i4>5</vt:i4>
      </vt:variant>
      <vt:variant>
        <vt:lpwstr>http://nlp-addiction.com/eliza</vt:lpwstr>
      </vt:variant>
      <vt:variant>
        <vt:lpwstr/>
      </vt:variant>
      <vt:variant>
        <vt:i4>7471139</vt:i4>
      </vt:variant>
      <vt:variant>
        <vt:i4>354</vt:i4>
      </vt:variant>
      <vt:variant>
        <vt:i4>0</vt:i4>
      </vt:variant>
      <vt:variant>
        <vt:i4>5</vt:i4>
      </vt:variant>
      <vt:variant>
        <vt:lpwstr>http://en.wikipedia.org/wiki/ELIZA</vt:lpwstr>
      </vt:variant>
      <vt:variant>
        <vt:lpwstr/>
      </vt:variant>
      <vt:variant>
        <vt:i4>524400</vt:i4>
      </vt:variant>
      <vt:variant>
        <vt:i4>351</vt:i4>
      </vt:variant>
      <vt:variant>
        <vt:i4>0</vt:i4>
      </vt:variant>
      <vt:variant>
        <vt:i4>5</vt:i4>
      </vt:variant>
      <vt:variant>
        <vt:lpwstr>http://en.wikipedia.org/wiki/Chinese_room</vt:lpwstr>
      </vt:variant>
      <vt:variant>
        <vt:lpwstr/>
      </vt:variant>
      <vt:variant>
        <vt:i4>3735625</vt:i4>
      </vt:variant>
      <vt:variant>
        <vt:i4>348</vt:i4>
      </vt:variant>
      <vt:variant>
        <vt:i4>0</vt:i4>
      </vt:variant>
      <vt:variant>
        <vt:i4>5</vt:i4>
      </vt:variant>
      <vt:variant>
        <vt:lpwstr>http://en.wikipedia.org/wiki/Turing_test</vt:lpwstr>
      </vt:variant>
      <vt:variant>
        <vt:lpwstr/>
      </vt:variant>
      <vt:variant>
        <vt:i4>3342387</vt:i4>
      </vt:variant>
      <vt:variant>
        <vt:i4>345</vt:i4>
      </vt:variant>
      <vt:variant>
        <vt:i4>0</vt:i4>
      </vt:variant>
      <vt:variant>
        <vt:i4>5</vt:i4>
      </vt:variant>
      <vt:variant>
        <vt:lpwstr>http://en.wikipedia.org/wiki/A*_search_algorithm</vt:lpwstr>
      </vt:variant>
      <vt:variant>
        <vt:lpwstr/>
      </vt:variant>
      <vt:variant>
        <vt:i4>6226019</vt:i4>
      </vt:variant>
      <vt:variant>
        <vt:i4>342</vt:i4>
      </vt:variant>
      <vt:variant>
        <vt:i4>0</vt:i4>
      </vt:variant>
      <vt:variant>
        <vt:i4>5</vt:i4>
      </vt:variant>
      <vt:variant>
        <vt:lpwstr>http://en.wikipedia.org/wiki/Dijkstra%27s_algorithm</vt:lpwstr>
      </vt:variant>
      <vt:variant>
        <vt:lpwstr/>
      </vt:variant>
      <vt:variant>
        <vt:i4>6094871</vt:i4>
      </vt:variant>
      <vt:variant>
        <vt:i4>339</vt:i4>
      </vt:variant>
      <vt:variant>
        <vt:i4>0</vt:i4>
      </vt:variant>
      <vt:variant>
        <vt:i4>5</vt:i4>
      </vt:variant>
      <vt:variant>
        <vt:lpwstr>http://en.wikipedia.org/wiki/Graph_search_algorithm</vt:lpwstr>
      </vt:variant>
      <vt:variant>
        <vt:lpwstr/>
      </vt:variant>
      <vt:variant>
        <vt:i4>8192032</vt:i4>
      </vt:variant>
      <vt:variant>
        <vt:i4>336</vt:i4>
      </vt:variant>
      <vt:variant>
        <vt:i4>0</vt:i4>
      </vt:variant>
      <vt:variant>
        <vt:i4>5</vt:i4>
      </vt:variant>
      <vt:variant>
        <vt:lpwstr>http://en.wikipedia.org/wiki/Maze_solving_algorithm</vt:lpwstr>
      </vt:variant>
      <vt:variant>
        <vt:lpwstr/>
      </vt:variant>
      <vt:variant>
        <vt:i4>6619184</vt:i4>
      </vt:variant>
      <vt:variant>
        <vt:i4>333</vt:i4>
      </vt:variant>
      <vt:variant>
        <vt:i4>0</vt:i4>
      </vt:variant>
      <vt:variant>
        <vt:i4>5</vt:i4>
      </vt:variant>
      <vt:variant>
        <vt:lpwstr>http://en.wikipedia.org/wiki/Labyrinth</vt:lpwstr>
      </vt:variant>
      <vt:variant>
        <vt:lpwstr/>
      </vt:variant>
      <vt:variant>
        <vt:i4>3014772</vt:i4>
      </vt:variant>
      <vt:variant>
        <vt:i4>330</vt:i4>
      </vt:variant>
      <vt:variant>
        <vt:i4>0</vt:i4>
      </vt:variant>
      <vt:variant>
        <vt:i4>5</vt:i4>
      </vt:variant>
      <vt:variant>
        <vt:lpwstr>http://www.oed.com/</vt:lpwstr>
      </vt:variant>
      <vt:variant>
        <vt:lpwstr/>
      </vt:variant>
      <vt:variant>
        <vt:i4>2490478</vt:i4>
      </vt:variant>
      <vt:variant>
        <vt:i4>327</vt:i4>
      </vt:variant>
      <vt:variant>
        <vt:i4>0</vt:i4>
      </vt:variant>
      <vt:variant>
        <vt:i4>5</vt:i4>
      </vt:variant>
      <vt:variant>
        <vt:lpwstr>http://en.wikipedia.org/wiki/Eight_queens_puzzle</vt:lpwstr>
      </vt:variant>
      <vt:variant>
        <vt:lpwstr/>
      </vt:variant>
      <vt:variant>
        <vt:i4>2424840</vt:i4>
      </vt:variant>
      <vt:variant>
        <vt:i4>318</vt:i4>
      </vt:variant>
      <vt:variant>
        <vt:i4>0</vt:i4>
      </vt:variant>
      <vt:variant>
        <vt:i4>5</vt:i4>
      </vt:variant>
      <vt:variant>
        <vt:lpwstr>http://en.wikipedia.org/wiki/Knight%27s_tour</vt:lpwstr>
      </vt:variant>
      <vt:variant>
        <vt:lpwstr/>
      </vt:variant>
      <vt:variant>
        <vt:i4>8126566</vt:i4>
      </vt:variant>
      <vt:variant>
        <vt:i4>315</vt:i4>
      </vt:variant>
      <vt:variant>
        <vt:i4>0</vt:i4>
      </vt:variant>
      <vt:variant>
        <vt:i4>5</vt:i4>
      </vt:variant>
      <vt:variant>
        <vt:lpwstr>http://dictionary.oed.com/</vt:lpwstr>
      </vt:variant>
      <vt:variant>
        <vt:lpwstr/>
      </vt:variant>
      <vt:variant>
        <vt:i4>1900654</vt:i4>
      </vt:variant>
      <vt:variant>
        <vt:i4>312</vt:i4>
      </vt:variant>
      <vt:variant>
        <vt:i4>0</vt:i4>
      </vt:variant>
      <vt:variant>
        <vt:i4>5</vt:i4>
      </vt:variant>
      <vt:variant>
        <vt:lpwstr>https://en.wikipedia.org/wiki/Monkey_and_banana_problem</vt:lpwstr>
      </vt:variant>
      <vt:variant>
        <vt:lpwstr/>
      </vt:variant>
      <vt:variant>
        <vt:i4>3670130</vt:i4>
      </vt:variant>
      <vt:variant>
        <vt:i4>309</vt:i4>
      </vt:variant>
      <vt:variant>
        <vt:i4>0</vt:i4>
      </vt:variant>
      <vt:variant>
        <vt:i4>5</vt:i4>
      </vt:variant>
      <vt:variant>
        <vt:lpwstr>http://en.wikipedia.org/wiki/Towers_of_Hanoi</vt:lpwstr>
      </vt:variant>
      <vt:variant>
        <vt:lpwstr/>
      </vt:variant>
      <vt:variant>
        <vt:i4>7929969</vt:i4>
      </vt:variant>
      <vt:variant>
        <vt:i4>306</vt:i4>
      </vt:variant>
      <vt:variant>
        <vt:i4>0</vt:i4>
      </vt:variant>
      <vt:variant>
        <vt:i4>5</vt:i4>
      </vt:variant>
      <vt:variant>
        <vt:lpwstr>http://www.acm.org/class/1998/</vt:lpwstr>
      </vt:variant>
      <vt:variant>
        <vt:lpwstr/>
      </vt:variant>
      <vt:variant>
        <vt:i4>2359401</vt:i4>
      </vt:variant>
      <vt:variant>
        <vt:i4>303</vt:i4>
      </vt:variant>
      <vt:variant>
        <vt:i4>0</vt:i4>
      </vt:variant>
      <vt:variant>
        <vt:i4>5</vt:i4>
      </vt:variant>
      <vt:variant>
        <vt:lpwstr>http://www.ki2006.fb3.uni-bremen.de/50years.htm</vt:lpwstr>
      </vt:variant>
      <vt:variant>
        <vt:lpwstr/>
      </vt:variant>
      <vt:variant>
        <vt:i4>1703985</vt:i4>
      </vt:variant>
      <vt:variant>
        <vt:i4>296</vt:i4>
      </vt:variant>
      <vt:variant>
        <vt:i4>0</vt:i4>
      </vt:variant>
      <vt:variant>
        <vt:i4>5</vt:i4>
      </vt:variant>
      <vt:variant>
        <vt:lpwstr/>
      </vt:variant>
      <vt:variant>
        <vt:lpwstr>_Toc433358351</vt:lpwstr>
      </vt:variant>
      <vt:variant>
        <vt:i4>1703985</vt:i4>
      </vt:variant>
      <vt:variant>
        <vt:i4>290</vt:i4>
      </vt:variant>
      <vt:variant>
        <vt:i4>0</vt:i4>
      </vt:variant>
      <vt:variant>
        <vt:i4>5</vt:i4>
      </vt:variant>
      <vt:variant>
        <vt:lpwstr/>
      </vt:variant>
      <vt:variant>
        <vt:lpwstr>_Toc433358350</vt:lpwstr>
      </vt:variant>
      <vt:variant>
        <vt:i4>1769521</vt:i4>
      </vt:variant>
      <vt:variant>
        <vt:i4>284</vt:i4>
      </vt:variant>
      <vt:variant>
        <vt:i4>0</vt:i4>
      </vt:variant>
      <vt:variant>
        <vt:i4>5</vt:i4>
      </vt:variant>
      <vt:variant>
        <vt:lpwstr/>
      </vt:variant>
      <vt:variant>
        <vt:lpwstr>_Toc433358349</vt:lpwstr>
      </vt:variant>
      <vt:variant>
        <vt:i4>1769521</vt:i4>
      </vt:variant>
      <vt:variant>
        <vt:i4>278</vt:i4>
      </vt:variant>
      <vt:variant>
        <vt:i4>0</vt:i4>
      </vt:variant>
      <vt:variant>
        <vt:i4>5</vt:i4>
      </vt:variant>
      <vt:variant>
        <vt:lpwstr/>
      </vt:variant>
      <vt:variant>
        <vt:lpwstr>_Toc433358348</vt:lpwstr>
      </vt:variant>
      <vt:variant>
        <vt:i4>1769521</vt:i4>
      </vt:variant>
      <vt:variant>
        <vt:i4>272</vt:i4>
      </vt:variant>
      <vt:variant>
        <vt:i4>0</vt:i4>
      </vt:variant>
      <vt:variant>
        <vt:i4>5</vt:i4>
      </vt:variant>
      <vt:variant>
        <vt:lpwstr/>
      </vt:variant>
      <vt:variant>
        <vt:lpwstr>_Toc433358347</vt:lpwstr>
      </vt:variant>
      <vt:variant>
        <vt:i4>1769521</vt:i4>
      </vt:variant>
      <vt:variant>
        <vt:i4>266</vt:i4>
      </vt:variant>
      <vt:variant>
        <vt:i4>0</vt:i4>
      </vt:variant>
      <vt:variant>
        <vt:i4>5</vt:i4>
      </vt:variant>
      <vt:variant>
        <vt:lpwstr/>
      </vt:variant>
      <vt:variant>
        <vt:lpwstr>_Toc433358346</vt:lpwstr>
      </vt:variant>
      <vt:variant>
        <vt:i4>1769521</vt:i4>
      </vt:variant>
      <vt:variant>
        <vt:i4>260</vt:i4>
      </vt:variant>
      <vt:variant>
        <vt:i4>0</vt:i4>
      </vt:variant>
      <vt:variant>
        <vt:i4>5</vt:i4>
      </vt:variant>
      <vt:variant>
        <vt:lpwstr/>
      </vt:variant>
      <vt:variant>
        <vt:lpwstr>_Toc433358345</vt:lpwstr>
      </vt:variant>
      <vt:variant>
        <vt:i4>1769521</vt:i4>
      </vt:variant>
      <vt:variant>
        <vt:i4>254</vt:i4>
      </vt:variant>
      <vt:variant>
        <vt:i4>0</vt:i4>
      </vt:variant>
      <vt:variant>
        <vt:i4>5</vt:i4>
      </vt:variant>
      <vt:variant>
        <vt:lpwstr/>
      </vt:variant>
      <vt:variant>
        <vt:lpwstr>_Toc433358344</vt:lpwstr>
      </vt:variant>
      <vt:variant>
        <vt:i4>1769521</vt:i4>
      </vt:variant>
      <vt:variant>
        <vt:i4>248</vt:i4>
      </vt:variant>
      <vt:variant>
        <vt:i4>0</vt:i4>
      </vt:variant>
      <vt:variant>
        <vt:i4>5</vt:i4>
      </vt:variant>
      <vt:variant>
        <vt:lpwstr/>
      </vt:variant>
      <vt:variant>
        <vt:lpwstr>_Toc433358343</vt:lpwstr>
      </vt:variant>
      <vt:variant>
        <vt:i4>1769521</vt:i4>
      </vt:variant>
      <vt:variant>
        <vt:i4>242</vt:i4>
      </vt:variant>
      <vt:variant>
        <vt:i4>0</vt:i4>
      </vt:variant>
      <vt:variant>
        <vt:i4>5</vt:i4>
      </vt:variant>
      <vt:variant>
        <vt:lpwstr/>
      </vt:variant>
      <vt:variant>
        <vt:lpwstr>_Toc433358342</vt:lpwstr>
      </vt:variant>
      <vt:variant>
        <vt:i4>1769521</vt:i4>
      </vt:variant>
      <vt:variant>
        <vt:i4>236</vt:i4>
      </vt:variant>
      <vt:variant>
        <vt:i4>0</vt:i4>
      </vt:variant>
      <vt:variant>
        <vt:i4>5</vt:i4>
      </vt:variant>
      <vt:variant>
        <vt:lpwstr/>
      </vt:variant>
      <vt:variant>
        <vt:lpwstr>_Toc433358341</vt:lpwstr>
      </vt:variant>
      <vt:variant>
        <vt:i4>1769521</vt:i4>
      </vt:variant>
      <vt:variant>
        <vt:i4>230</vt:i4>
      </vt:variant>
      <vt:variant>
        <vt:i4>0</vt:i4>
      </vt:variant>
      <vt:variant>
        <vt:i4>5</vt:i4>
      </vt:variant>
      <vt:variant>
        <vt:lpwstr/>
      </vt:variant>
      <vt:variant>
        <vt:lpwstr>_Toc433358340</vt:lpwstr>
      </vt:variant>
      <vt:variant>
        <vt:i4>1835057</vt:i4>
      </vt:variant>
      <vt:variant>
        <vt:i4>224</vt:i4>
      </vt:variant>
      <vt:variant>
        <vt:i4>0</vt:i4>
      </vt:variant>
      <vt:variant>
        <vt:i4>5</vt:i4>
      </vt:variant>
      <vt:variant>
        <vt:lpwstr/>
      </vt:variant>
      <vt:variant>
        <vt:lpwstr>_Toc433358339</vt:lpwstr>
      </vt:variant>
      <vt:variant>
        <vt:i4>1835057</vt:i4>
      </vt:variant>
      <vt:variant>
        <vt:i4>218</vt:i4>
      </vt:variant>
      <vt:variant>
        <vt:i4>0</vt:i4>
      </vt:variant>
      <vt:variant>
        <vt:i4>5</vt:i4>
      </vt:variant>
      <vt:variant>
        <vt:lpwstr/>
      </vt:variant>
      <vt:variant>
        <vt:lpwstr>_Toc433358338</vt:lpwstr>
      </vt:variant>
      <vt:variant>
        <vt:i4>1835057</vt:i4>
      </vt:variant>
      <vt:variant>
        <vt:i4>212</vt:i4>
      </vt:variant>
      <vt:variant>
        <vt:i4>0</vt:i4>
      </vt:variant>
      <vt:variant>
        <vt:i4>5</vt:i4>
      </vt:variant>
      <vt:variant>
        <vt:lpwstr/>
      </vt:variant>
      <vt:variant>
        <vt:lpwstr>_Toc433358337</vt:lpwstr>
      </vt:variant>
      <vt:variant>
        <vt:i4>1835057</vt:i4>
      </vt:variant>
      <vt:variant>
        <vt:i4>206</vt:i4>
      </vt:variant>
      <vt:variant>
        <vt:i4>0</vt:i4>
      </vt:variant>
      <vt:variant>
        <vt:i4>5</vt:i4>
      </vt:variant>
      <vt:variant>
        <vt:lpwstr/>
      </vt:variant>
      <vt:variant>
        <vt:lpwstr>_Toc433358336</vt:lpwstr>
      </vt:variant>
      <vt:variant>
        <vt:i4>1835057</vt:i4>
      </vt:variant>
      <vt:variant>
        <vt:i4>200</vt:i4>
      </vt:variant>
      <vt:variant>
        <vt:i4>0</vt:i4>
      </vt:variant>
      <vt:variant>
        <vt:i4>5</vt:i4>
      </vt:variant>
      <vt:variant>
        <vt:lpwstr/>
      </vt:variant>
      <vt:variant>
        <vt:lpwstr>_Toc433358335</vt:lpwstr>
      </vt:variant>
      <vt:variant>
        <vt:i4>1835057</vt:i4>
      </vt:variant>
      <vt:variant>
        <vt:i4>194</vt:i4>
      </vt:variant>
      <vt:variant>
        <vt:i4>0</vt:i4>
      </vt:variant>
      <vt:variant>
        <vt:i4>5</vt:i4>
      </vt:variant>
      <vt:variant>
        <vt:lpwstr/>
      </vt:variant>
      <vt:variant>
        <vt:lpwstr>_Toc433358334</vt:lpwstr>
      </vt:variant>
      <vt:variant>
        <vt:i4>1835057</vt:i4>
      </vt:variant>
      <vt:variant>
        <vt:i4>188</vt:i4>
      </vt:variant>
      <vt:variant>
        <vt:i4>0</vt:i4>
      </vt:variant>
      <vt:variant>
        <vt:i4>5</vt:i4>
      </vt:variant>
      <vt:variant>
        <vt:lpwstr/>
      </vt:variant>
      <vt:variant>
        <vt:lpwstr>_Toc433358333</vt:lpwstr>
      </vt:variant>
      <vt:variant>
        <vt:i4>1835057</vt:i4>
      </vt:variant>
      <vt:variant>
        <vt:i4>182</vt:i4>
      </vt:variant>
      <vt:variant>
        <vt:i4>0</vt:i4>
      </vt:variant>
      <vt:variant>
        <vt:i4>5</vt:i4>
      </vt:variant>
      <vt:variant>
        <vt:lpwstr/>
      </vt:variant>
      <vt:variant>
        <vt:lpwstr>_Toc433358332</vt:lpwstr>
      </vt:variant>
      <vt:variant>
        <vt:i4>1835057</vt:i4>
      </vt:variant>
      <vt:variant>
        <vt:i4>176</vt:i4>
      </vt:variant>
      <vt:variant>
        <vt:i4>0</vt:i4>
      </vt:variant>
      <vt:variant>
        <vt:i4>5</vt:i4>
      </vt:variant>
      <vt:variant>
        <vt:lpwstr/>
      </vt:variant>
      <vt:variant>
        <vt:lpwstr>_Toc433358331</vt:lpwstr>
      </vt:variant>
      <vt:variant>
        <vt:i4>1835057</vt:i4>
      </vt:variant>
      <vt:variant>
        <vt:i4>170</vt:i4>
      </vt:variant>
      <vt:variant>
        <vt:i4>0</vt:i4>
      </vt:variant>
      <vt:variant>
        <vt:i4>5</vt:i4>
      </vt:variant>
      <vt:variant>
        <vt:lpwstr/>
      </vt:variant>
      <vt:variant>
        <vt:lpwstr>_Toc433358330</vt:lpwstr>
      </vt:variant>
      <vt:variant>
        <vt:i4>1900593</vt:i4>
      </vt:variant>
      <vt:variant>
        <vt:i4>164</vt:i4>
      </vt:variant>
      <vt:variant>
        <vt:i4>0</vt:i4>
      </vt:variant>
      <vt:variant>
        <vt:i4>5</vt:i4>
      </vt:variant>
      <vt:variant>
        <vt:lpwstr/>
      </vt:variant>
      <vt:variant>
        <vt:lpwstr>_Toc433358329</vt:lpwstr>
      </vt:variant>
      <vt:variant>
        <vt:i4>1900593</vt:i4>
      </vt:variant>
      <vt:variant>
        <vt:i4>158</vt:i4>
      </vt:variant>
      <vt:variant>
        <vt:i4>0</vt:i4>
      </vt:variant>
      <vt:variant>
        <vt:i4>5</vt:i4>
      </vt:variant>
      <vt:variant>
        <vt:lpwstr/>
      </vt:variant>
      <vt:variant>
        <vt:lpwstr>_Toc433358328</vt:lpwstr>
      </vt:variant>
      <vt:variant>
        <vt:i4>1900593</vt:i4>
      </vt:variant>
      <vt:variant>
        <vt:i4>152</vt:i4>
      </vt:variant>
      <vt:variant>
        <vt:i4>0</vt:i4>
      </vt:variant>
      <vt:variant>
        <vt:i4>5</vt:i4>
      </vt:variant>
      <vt:variant>
        <vt:lpwstr/>
      </vt:variant>
      <vt:variant>
        <vt:lpwstr>_Toc433358327</vt:lpwstr>
      </vt:variant>
      <vt:variant>
        <vt:i4>1900593</vt:i4>
      </vt:variant>
      <vt:variant>
        <vt:i4>146</vt:i4>
      </vt:variant>
      <vt:variant>
        <vt:i4>0</vt:i4>
      </vt:variant>
      <vt:variant>
        <vt:i4>5</vt:i4>
      </vt:variant>
      <vt:variant>
        <vt:lpwstr/>
      </vt:variant>
      <vt:variant>
        <vt:lpwstr>_Toc433358326</vt:lpwstr>
      </vt:variant>
      <vt:variant>
        <vt:i4>1900593</vt:i4>
      </vt:variant>
      <vt:variant>
        <vt:i4>140</vt:i4>
      </vt:variant>
      <vt:variant>
        <vt:i4>0</vt:i4>
      </vt:variant>
      <vt:variant>
        <vt:i4>5</vt:i4>
      </vt:variant>
      <vt:variant>
        <vt:lpwstr/>
      </vt:variant>
      <vt:variant>
        <vt:lpwstr>_Toc433358325</vt:lpwstr>
      </vt:variant>
      <vt:variant>
        <vt:i4>1900593</vt:i4>
      </vt:variant>
      <vt:variant>
        <vt:i4>134</vt:i4>
      </vt:variant>
      <vt:variant>
        <vt:i4>0</vt:i4>
      </vt:variant>
      <vt:variant>
        <vt:i4>5</vt:i4>
      </vt:variant>
      <vt:variant>
        <vt:lpwstr/>
      </vt:variant>
      <vt:variant>
        <vt:lpwstr>_Toc433358324</vt:lpwstr>
      </vt:variant>
      <vt:variant>
        <vt:i4>1900593</vt:i4>
      </vt:variant>
      <vt:variant>
        <vt:i4>128</vt:i4>
      </vt:variant>
      <vt:variant>
        <vt:i4>0</vt:i4>
      </vt:variant>
      <vt:variant>
        <vt:i4>5</vt:i4>
      </vt:variant>
      <vt:variant>
        <vt:lpwstr/>
      </vt:variant>
      <vt:variant>
        <vt:lpwstr>_Toc433358323</vt:lpwstr>
      </vt:variant>
      <vt:variant>
        <vt:i4>1900593</vt:i4>
      </vt:variant>
      <vt:variant>
        <vt:i4>122</vt:i4>
      </vt:variant>
      <vt:variant>
        <vt:i4>0</vt:i4>
      </vt:variant>
      <vt:variant>
        <vt:i4>5</vt:i4>
      </vt:variant>
      <vt:variant>
        <vt:lpwstr/>
      </vt:variant>
      <vt:variant>
        <vt:lpwstr>_Toc433358322</vt:lpwstr>
      </vt:variant>
      <vt:variant>
        <vt:i4>1900593</vt:i4>
      </vt:variant>
      <vt:variant>
        <vt:i4>116</vt:i4>
      </vt:variant>
      <vt:variant>
        <vt:i4>0</vt:i4>
      </vt:variant>
      <vt:variant>
        <vt:i4>5</vt:i4>
      </vt:variant>
      <vt:variant>
        <vt:lpwstr/>
      </vt:variant>
      <vt:variant>
        <vt:lpwstr>_Toc433358321</vt:lpwstr>
      </vt:variant>
      <vt:variant>
        <vt:i4>1900593</vt:i4>
      </vt:variant>
      <vt:variant>
        <vt:i4>110</vt:i4>
      </vt:variant>
      <vt:variant>
        <vt:i4>0</vt:i4>
      </vt:variant>
      <vt:variant>
        <vt:i4>5</vt:i4>
      </vt:variant>
      <vt:variant>
        <vt:lpwstr/>
      </vt:variant>
      <vt:variant>
        <vt:lpwstr>_Toc433358320</vt:lpwstr>
      </vt:variant>
      <vt:variant>
        <vt:i4>1966129</vt:i4>
      </vt:variant>
      <vt:variant>
        <vt:i4>104</vt:i4>
      </vt:variant>
      <vt:variant>
        <vt:i4>0</vt:i4>
      </vt:variant>
      <vt:variant>
        <vt:i4>5</vt:i4>
      </vt:variant>
      <vt:variant>
        <vt:lpwstr/>
      </vt:variant>
      <vt:variant>
        <vt:lpwstr>_Toc433358319</vt:lpwstr>
      </vt:variant>
      <vt:variant>
        <vt:i4>1966129</vt:i4>
      </vt:variant>
      <vt:variant>
        <vt:i4>98</vt:i4>
      </vt:variant>
      <vt:variant>
        <vt:i4>0</vt:i4>
      </vt:variant>
      <vt:variant>
        <vt:i4>5</vt:i4>
      </vt:variant>
      <vt:variant>
        <vt:lpwstr/>
      </vt:variant>
      <vt:variant>
        <vt:lpwstr>_Toc433358318</vt:lpwstr>
      </vt:variant>
      <vt:variant>
        <vt:i4>1966129</vt:i4>
      </vt:variant>
      <vt:variant>
        <vt:i4>92</vt:i4>
      </vt:variant>
      <vt:variant>
        <vt:i4>0</vt:i4>
      </vt:variant>
      <vt:variant>
        <vt:i4>5</vt:i4>
      </vt:variant>
      <vt:variant>
        <vt:lpwstr/>
      </vt:variant>
      <vt:variant>
        <vt:lpwstr>_Toc433358317</vt:lpwstr>
      </vt:variant>
      <vt:variant>
        <vt:i4>1966129</vt:i4>
      </vt:variant>
      <vt:variant>
        <vt:i4>86</vt:i4>
      </vt:variant>
      <vt:variant>
        <vt:i4>0</vt:i4>
      </vt:variant>
      <vt:variant>
        <vt:i4>5</vt:i4>
      </vt:variant>
      <vt:variant>
        <vt:lpwstr/>
      </vt:variant>
      <vt:variant>
        <vt:lpwstr>_Toc433358316</vt:lpwstr>
      </vt:variant>
      <vt:variant>
        <vt:i4>1966129</vt:i4>
      </vt:variant>
      <vt:variant>
        <vt:i4>80</vt:i4>
      </vt:variant>
      <vt:variant>
        <vt:i4>0</vt:i4>
      </vt:variant>
      <vt:variant>
        <vt:i4>5</vt:i4>
      </vt:variant>
      <vt:variant>
        <vt:lpwstr/>
      </vt:variant>
      <vt:variant>
        <vt:lpwstr>_Toc433358315</vt:lpwstr>
      </vt:variant>
      <vt:variant>
        <vt:i4>1966129</vt:i4>
      </vt:variant>
      <vt:variant>
        <vt:i4>74</vt:i4>
      </vt:variant>
      <vt:variant>
        <vt:i4>0</vt:i4>
      </vt:variant>
      <vt:variant>
        <vt:i4>5</vt:i4>
      </vt:variant>
      <vt:variant>
        <vt:lpwstr/>
      </vt:variant>
      <vt:variant>
        <vt:lpwstr>_Toc433358314</vt:lpwstr>
      </vt:variant>
      <vt:variant>
        <vt:i4>1966129</vt:i4>
      </vt:variant>
      <vt:variant>
        <vt:i4>68</vt:i4>
      </vt:variant>
      <vt:variant>
        <vt:i4>0</vt:i4>
      </vt:variant>
      <vt:variant>
        <vt:i4>5</vt:i4>
      </vt:variant>
      <vt:variant>
        <vt:lpwstr/>
      </vt:variant>
      <vt:variant>
        <vt:lpwstr>_Toc433358313</vt:lpwstr>
      </vt:variant>
      <vt:variant>
        <vt:i4>1966129</vt:i4>
      </vt:variant>
      <vt:variant>
        <vt:i4>62</vt:i4>
      </vt:variant>
      <vt:variant>
        <vt:i4>0</vt:i4>
      </vt:variant>
      <vt:variant>
        <vt:i4>5</vt:i4>
      </vt:variant>
      <vt:variant>
        <vt:lpwstr/>
      </vt:variant>
      <vt:variant>
        <vt:lpwstr>_Toc433358312</vt:lpwstr>
      </vt:variant>
      <vt:variant>
        <vt:i4>1966129</vt:i4>
      </vt:variant>
      <vt:variant>
        <vt:i4>56</vt:i4>
      </vt:variant>
      <vt:variant>
        <vt:i4>0</vt:i4>
      </vt:variant>
      <vt:variant>
        <vt:i4>5</vt:i4>
      </vt:variant>
      <vt:variant>
        <vt:lpwstr/>
      </vt:variant>
      <vt:variant>
        <vt:lpwstr>_Toc433358311</vt:lpwstr>
      </vt:variant>
      <vt:variant>
        <vt:i4>1966129</vt:i4>
      </vt:variant>
      <vt:variant>
        <vt:i4>50</vt:i4>
      </vt:variant>
      <vt:variant>
        <vt:i4>0</vt:i4>
      </vt:variant>
      <vt:variant>
        <vt:i4>5</vt:i4>
      </vt:variant>
      <vt:variant>
        <vt:lpwstr/>
      </vt:variant>
      <vt:variant>
        <vt:lpwstr>_Toc433358310</vt:lpwstr>
      </vt:variant>
      <vt:variant>
        <vt:i4>2031665</vt:i4>
      </vt:variant>
      <vt:variant>
        <vt:i4>44</vt:i4>
      </vt:variant>
      <vt:variant>
        <vt:i4>0</vt:i4>
      </vt:variant>
      <vt:variant>
        <vt:i4>5</vt:i4>
      </vt:variant>
      <vt:variant>
        <vt:lpwstr/>
      </vt:variant>
      <vt:variant>
        <vt:lpwstr>_Toc433358309</vt:lpwstr>
      </vt:variant>
      <vt:variant>
        <vt:i4>2031665</vt:i4>
      </vt:variant>
      <vt:variant>
        <vt:i4>38</vt:i4>
      </vt:variant>
      <vt:variant>
        <vt:i4>0</vt:i4>
      </vt:variant>
      <vt:variant>
        <vt:i4>5</vt:i4>
      </vt:variant>
      <vt:variant>
        <vt:lpwstr/>
      </vt:variant>
      <vt:variant>
        <vt:lpwstr>_Toc433358308</vt:lpwstr>
      </vt:variant>
      <vt:variant>
        <vt:i4>2031665</vt:i4>
      </vt:variant>
      <vt:variant>
        <vt:i4>32</vt:i4>
      </vt:variant>
      <vt:variant>
        <vt:i4>0</vt:i4>
      </vt:variant>
      <vt:variant>
        <vt:i4>5</vt:i4>
      </vt:variant>
      <vt:variant>
        <vt:lpwstr/>
      </vt:variant>
      <vt:variant>
        <vt:lpwstr>_Toc433358307</vt:lpwstr>
      </vt:variant>
      <vt:variant>
        <vt:i4>2031665</vt:i4>
      </vt:variant>
      <vt:variant>
        <vt:i4>26</vt:i4>
      </vt:variant>
      <vt:variant>
        <vt:i4>0</vt:i4>
      </vt:variant>
      <vt:variant>
        <vt:i4>5</vt:i4>
      </vt:variant>
      <vt:variant>
        <vt:lpwstr/>
      </vt:variant>
      <vt:variant>
        <vt:lpwstr>_Toc433358306</vt:lpwstr>
      </vt:variant>
      <vt:variant>
        <vt:i4>2031665</vt:i4>
      </vt:variant>
      <vt:variant>
        <vt:i4>20</vt:i4>
      </vt:variant>
      <vt:variant>
        <vt:i4>0</vt:i4>
      </vt:variant>
      <vt:variant>
        <vt:i4>5</vt:i4>
      </vt:variant>
      <vt:variant>
        <vt:lpwstr/>
      </vt:variant>
      <vt:variant>
        <vt:lpwstr>_Toc433358305</vt:lpwstr>
      </vt:variant>
      <vt:variant>
        <vt:i4>2031665</vt:i4>
      </vt:variant>
      <vt:variant>
        <vt:i4>14</vt:i4>
      </vt:variant>
      <vt:variant>
        <vt:i4>0</vt:i4>
      </vt:variant>
      <vt:variant>
        <vt:i4>5</vt:i4>
      </vt:variant>
      <vt:variant>
        <vt:lpwstr/>
      </vt:variant>
      <vt:variant>
        <vt:lpwstr>_Toc433358304</vt:lpwstr>
      </vt:variant>
      <vt:variant>
        <vt:i4>2031665</vt:i4>
      </vt:variant>
      <vt:variant>
        <vt:i4>8</vt:i4>
      </vt:variant>
      <vt:variant>
        <vt:i4>0</vt:i4>
      </vt:variant>
      <vt:variant>
        <vt:i4>5</vt:i4>
      </vt:variant>
      <vt:variant>
        <vt:lpwstr/>
      </vt:variant>
      <vt:variant>
        <vt:lpwstr>_Toc433358303</vt:lpwstr>
      </vt:variant>
      <vt:variant>
        <vt:i4>2031665</vt:i4>
      </vt:variant>
      <vt:variant>
        <vt:i4>2</vt:i4>
      </vt:variant>
      <vt:variant>
        <vt:i4>0</vt:i4>
      </vt:variant>
      <vt:variant>
        <vt:i4>5</vt:i4>
      </vt:variant>
      <vt:variant>
        <vt:lpwstr/>
      </vt:variant>
      <vt:variant>
        <vt:lpwstr>_Toc433358302</vt:lpwstr>
      </vt:variant>
      <vt:variant>
        <vt:i4>7274544</vt:i4>
      </vt:variant>
      <vt:variant>
        <vt:i4>0</vt:i4>
      </vt:variant>
      <vt:variant>
        <vt:i4>0</vt:i4>
      </vt:variant>
      <vt:variant>
        <vt:i4>5</vt:i4>
      </vt:variant>
      <vt:variant>
        <vt:lpwstr>http://www.mif.vu.lt/~cyras/konspektas-intelektualios-sistemos.pdf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Artificial intelligence</dc:subject>
  <dc:creator>V. Cyras</dc:creator>
  <cp:keywords>production system, search, rule, forward chaining, backward chaining</cp:keywords>
  <dc:description/>
  <cp:lastModifiedBy>Vytautas Čyras</cp:lastModifiedBy>
  <cp:revision>13</cp:revision>
  <cp:lastPrinted>2019-03-16T13:27:00Z</cp:lastPrinted>
  <dcterms:created xsi:type="dcterms:W3CDTF">2019-03-04T12:39:00Z</dcterms:created>
  <dcterms:modified xsi:type="dcterms:W3CDTF">2019-03-16T13:28:00Z</dcterms:modified>
  <cp:category>Coursebook</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ntUpdate">
    <vt:lpwstr>0</vt:lpwstr>
  </property>
  <property fmtid="{D5CDD505-2E9C-101B-9397-08002B2CF9AE}" pid="3" name="Tool_Name">
    <vt:lpwstr>Solution Design</vt:lpwstr>
  </property>
  <property fmtid="{D5CDD505-2E9C-101B-9397-08002B2CF9AE}" pid="4" name="Version">
    <vt:lpwstr>Version 3</vt:lpwstr>
  </property>
  <property fmtid="{D5CDD505-2E9C-101B-9397-08002B2CF9AE}" pid="5" name="Release_Date">
    <vt:lpwstr>15-Sept-1998</vt:lpwstr>
  </property>
  <property fmtid="{D5CDD505-2E9C-101B-9397-08002B2CF9AE}" pid="6" name="Tool_ID">
    <vt:lpwstr>PMT1350</vt:lpwstr>
  </property>
  <property fmtid="{D5CDD505-2E9C-101B-9397-08002B2CF9AE}" pid="7" name="ToggleDesignation">
    <vt:lpwstr>HP Proprietary</vt:lpwstr>
  </property>
  <property fmtid="{D5CDD505-2E9C-101B-9397-08002B2CF9AE}" pid="8" name="Project_Document_Id">
    <vt:lpwstr>&lt;THIS DOC REFERENCE&gt;</vt:lpwstr>
  </property>
  <property fmtid="{D5CDD505-2E9C-101B-9397-08002B2CF9AE}" pid="9" name="EID_No">
    <vt:lpwstr>&lt;EID&gt;</vt:lpwstr>
  </property>
  <property fmtid="{D5CDD505-2E9C-101B-9397-08002B2CF9AE}" pid="10" name="Project_Name">
    <vt:lpwstr>&lt;CLIENT&gt;</vt:lpwstr>
  </property>
  <property fmtid="{D5CDD505-2E9C-101B-9397-08002B2CF9AE}" pid="11" name="Project_Acronym">
    <vt:lpwstr>Rapid/IT</vt:lpwstr>
  </property>
  <property fmtid="{D5CDD505-2E9C-101B-9397-08002B2CF9AE}" pid="12" name="Project_Manager">
    <vt:lpwstr>&lt;HP PM&gt;</vt:lpwstr>
  </property>
  <property fmtid="{D5CDD505-2E9C-101B-9397-08002B2CF9AE}" pid="13" name="Project_Manager_Title">
    <vt:lpwstr>Project Manager</vt:lpwstr>
  </property>
  <property fmtid="{D5CDD505-2E9C-101B-9397-08002B2CF9AE}" pid="14" name="Client_Name">
    <vt:lpwstr>&lt;CLIENT&gt;</vt:lpwstr>
  </property>
  <property fmtid="{D5CDD505-2E9C-101B-9397-08002B2CF9AE}" pid="15" name="Doc_Ver_Num">
    <vt:lpwstr>2c</vt:lpwstr>
  </property>
  <property fmtid="{D5CDD505-2E9C-101B-9397-08002B2CF9AE}" pid="16" name="Doc_Ver_Date">
    <vt:lpwstr>&lt;DATE&gt;</vt:lpwstr>
  </property>
  <property fmtid="{D5CDD505-2E9C-101B-9397-08002B2CF9AE}" pid="17" name="Review_Method">
    <vt:lpwstr>Peer Review</vt:lpwstr>
  </property>
</Properties>
</file>